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352BA" w:rsidP="008722E3">
      <w:pPr>
        <w:pStyle w:val="Heading1"/>
      </w:pPr>
      <w:r>
        <w:t>Projekt Retrospektive</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C548A1">
            <w:r>
              <w:t>Datum</w:t>
            </w:r>
          </w:p>
        </w:tc>
        <w:tc>
          <w:tcPr>
            <w:tcW w:w="993" w:type="dxa"/>
          </w:tcPr>
          <w:p w:rsidR="007B716D" w:rsidRDefault="007B716D" w:rsidP="00C548A1">
            <w:r>
              <w:t>Version</w:t>
            </w:r>
          </w:p>
        </w:tc>
        <w:tc>
          <w:tcPr>
            <w:tcW w:w="4674" w:type="dxa"/>
          </w:tcPr>
          <w:p w:rsidR="007B716D" w:rsidRDefault="007B716D" w:rsidP="00C548A1">
            <w:r>
              <w:t>Änderung</w:t>
            </w:r>
          </w:p>
        </w:tc>
        <w:tc>
          <w:tcPr>
            <w:tcW w:w="2303" w:type="dxa"/>
          </w:tcPr>
          <w:p w:rsidR="007B716D" w:rsidRDefault="007B716D" w:rsidP="00C548A1">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1352BA" w:rsidP="001352BA">
            <w:pPr>
              <w:rPr>
                <w:b/>
              </w:rPr>
            </w:pPr>
            <w:r>
              <w:t>12.06</w:t>
            </w:r>
            <w:r w:rsidR="0033667B">
              <w:t>.2012</w:t>
            </w:r>
          </w:p>
        </w:tc>
        <w:tc>
          <w:tcPr>
            <w:tcW w:w="993" w:type="dxa"/>
          </w:tcPr>
          <w:p w:rsidR="007B716D" w:rsidRPr="00F9181E" w:rsidRDefault="007B716D" w:rsidP="00C548A1">
            <w:r w:rsidRPr="00F9181E">
              <w:t>1.0</w:t>
            </w:r>
          </w:p>
        </w:tc>
        <w:tc>
          <w:tcPr>
            <w:tcW w:w="4674" w:type="dxa"/>
          </w:tcPr>
          <w:p w:rsidR="007B716D" w:rsidRPr="00F9181E" w:rsidRDefault="007B716D" w:rsidP="00C548A1">
            <w:r w:rsidRPr="00F9181E">
              <w:t>Erste Version des Dokuments</w:t>
            </w:r>
          </w:p>
        </w:tc>
        <w:tc>
          <w:tcPr>
            <w:tcW w:w="2303" w:type="dxa"/>
          </w:tcPr>
          <w:p w:rsidR="007B716D" w:rsidRPr="00F9181E" w:rsidRDefault="001352BA" w:rsidP="00C548A1">
            <w:r>
              <w:t>CH</w:t>
            </w:r>
          </w:p>
        </w:tc>
      </w:tr>
    </w:tbl>
    <w:p w:rsidR="001352BA" w:rsidRDefault="001352BA" w:rsidP="00402E1C">
      <w:pPr>
        <w:pStyle w:val="Heading2"/>
      </w:pPr>
      <w:r>
        <w:t>Methoden und Technologien</w:t>
      </w:r>
    </w:p>
    <w:p w:rsidR="00773A0C" w:rsidRDefault="00773A0C" w:rsidP="00773A0C">
      <w:r>
        <w:t xml:space="preserve">Zu Beginn des Projekts wurde eine grobe Projektplanung in </w:t>
      </w:r>
      <w:proofErr w:type="spellStart"/>
      <w:r>
        <w:t>Redmine</w:t>
      </w:r>
      <w:proofErr w:type="spellEnd"/>
      <w:r>
        <w:t xml:space="preserve"> (Projektplanungstool und </w:t>
      </w:r>
      <w:proofErr w:type="spellStart"/>
      <w:r>
        <w:t>Ticketingsystem</w:t>
      </w:r>
      <w:proofErr w:type="spellEnd"/>
      <w:r>
        <w:t>) gemacht, in der feste Termine für Sitzungen, Abgaben und Abschlussarbeiten</w:t>
      </w:r>
      <w:r w:rsidR="00242B38">
        <w:t>,</w:t>
      </w:r>
      <w:r>
        <w:t xml:space="preserve"> </w:t>
      </w:r>
      <w:r w:rsidR="00281EBA">
        <w:t xml:space="preserve">wie </w:t>
      </w:r>
      <w:r w:rsidR="00FF10CF">
        <w:t xml:space="preserve">beispielsweise </w:t>
      </w:r>
      <w:r w:rsidR="00281EBA">
        <w:t>die Erstellung der persönlichen Berichte oder der Aufwandanalyse</w:t>
      </w:r>
      <w:r w:rsidR="00242B38">
        <w:t>,</w:t>
      </w:r>
      <w:r>
        <w:t xml:space="preserve"> festgehalten wurden.</w:t>
      </w:r>
    </w:p>
    <w:p w:rsidR="001E667E" w:rsidRDefault="001E667E" w:rsidP="00773A0C">
      <w:r>
        <w:t>Zu B</w:t>
      </w:r>
      <w:r w:rsidR="00625345">
        <w:t>eginn des Projekts wurde stark r</w:t>
      </w:r>
      <w:r>
        <w:t xml:space="preserve">isikoorientiert gearbeitet. </w:t>
      </w:r>
      <w:r w:rsidR="000B7AB4">
        <w:t>So wurde zum Beispiel am Anfang</w:t>
      </w:r>
      <w:r w:rsidR="00F05ECF">
        <w:t xml:space="preserve"> </w:t>
      </w:r>
      <w:r>
        <w:t xml:space="preserve">eine Passantenanalyse durchgeführt, um festzustellen, ob überhaupt genügend Personen im Erkennungsbereich von Kinect durchlaufen. </w:t>
      </w:r>
      <w:r w:rsidR="00506C8D">
        <w:t xml:space="preserve">Die Durchführung der verschiedenen Hardware Test gehörte ebenfalls zu den Risiko Themen. Zusätzlich wurde ab einem gewissen Punkt nach </w:t>
      </w:r>
      <w:proofErr w:type="spellStart"/>
      <w:r w:rsidR="00506C8D">
        <w:t>Scrum</w:t>
      </w:r>
      <w:proofErr w:type="spellEnd"/>
      <w:r w:rsidR="00506C8D">
        <w:t xml:space="preserve"> gearbeitet. </w:t>
      </w:r>
      <w:r w:rsidR="008832A2">
        <w:t>Durch die damit verbunden User Stories konnten die Aufgaben leicht priorisiert oder neu priorisiert werden, damit der Prototyp die gewünschten Kernfunktionen anbieten kann. Was durch diesen Ansatz auch bestens gelungen ist.</w:t>
      </w:r>
      <w:r w:rsidR="0033068D">
        <w:t xml:space="preserve"> Das Projekt konnte aufzeigen, dass sich eine agile und </w:t>
      </w:r>
      <w:r w:rsidR="00625345">
        <w:t>r</w:t>
      </w:r>
      <w:r w:rsidR="0033068D">
        <w:t>isikoorientierte Entwicklung gut ergänzen könne</w:t>
      </w:r>
      <w:r w:rsidR="000632BC">
        <w:t>n</w:t>
      </w:r>
      <w:r w:rsidR="0033068D">
        <w:t>.</w:t>
      </w:r>
    </w:p>
    <w:p w:rsidR="00626020" w:rsidRDefault="0095278A" w:rsidP="001352BA">
      <w:r>
        <w:t xml:space="preserve">Neben den rein technischen Risiken orientierten sich einige davon auch an den Nutzerbedürfnissen. </w:t>
      </w:r>
      <w:r w:rsidR="00E65380">
        <w:t>So wurde</w:t>
      </w:r>
      <w:r w:rsidR="00625345">
        <w:t>n</w:t>
      </w:r>
      <w:r w:rsidR="00E65380">
        <w:t xml:space="preserve"> einerseits die Steuerung und später der Prototyp immer wieder durch </w:t>
      </w:r>
      <w:proofErr w:type="spellStart"/>
      <w:r w:rsidR="00E65380">
        <w:t>Usability</w:t>
      </w:r>
      <w:proofErr w:type="spellEnd"/>
      <w:r w:rsidR="00E65380">
        <w:t xml:space="preserve"> Tests geprüft und verifiziert. </w:t>
      </w:r>
      <w:r w:rsidR="00DD6CEF">
        <w:t xml:space="preserve">Die </w:t>
      </w:r>
      <w:r w:rsidR="00625345">
        <w:t xml:space="preserve">nutzerorientierte </w:t>
      </w:r>
      <w:r w:rsidR="00DD6CEF">
        <w:t>Komponente führte auch zu der Ausarbeit</w:t>
      </w:r>
      <w:r w:rsidR="00626020">
        <w:t>ung von Personas und Szenarien.</w:t>
      </w:r>
    </w:p>
    <w:p w:rsidR="00626020" w:rsidRDefault="00626020" w:rsidP="001352BA">
      <w:r>
        <w:t>Um eine spätere einfache Weiterentwicklung durch die Assistenten des IFS zu gewährleisten, wurden mehrmals Code Reviews mit ihnen durchgeführt. Am Ende des Projekts wurde</w:t>
      </w:r>
      <w:r w:rsidR="00A20415">
        <w:t xml:space="preserve"> zudem</w:t>
      </w:r>
      <w:r>
        <w:t xml:space="preserve"> von einem einzelnen Teammitglied nochmals </w:t>
      </w:r>
      <w:proofErr w:type="spellStart"/>
      <w:r>
        <w:t>Refactoring</w:t>
      </w:r>
      <w:proofErr w:type="spellEnd"/>
      <w:r>
        <w:t xml:space="preserve"> betrieben, um den Code möglichst einheitlich und dadurch einfach weiterentwickelbar zu machen.</w:t>
      </w:r>
    </w:p>
    <w:p w:rsidR="001E02C7" w:rsidRDefault="001E02C7" w:rsidP="001352BA">
      <w:r>
        <w:t xml:space="preserve">Kurz nach Projektbeginn wurde das Team auf den Microsoft </w:t>
      </w:r>
      <w:proofErr w:type="spellStart"/>
      <w:r>
        <w:t>Imagine</w:t>
      </w:r>
      <w:proofErr w:type="spellEnd"/>
      <w:r>
        <w:t xml:space="preserve"> Cup aufmerksam. Für diesen war ein Projektplan zu erstellen. Da dieser Wettbewerb schon kurz vor der ersten Abgabe stand, blieb den Team nur kurze Zeit diesen Plan zu erstellen. Mit der grossen Hilfe von Kevin </w:t>
      </w:r>
      <w:proofErr w:type="spellStart"/>
      <w:r>
        <w:t>Gaunt</w:t>
      </w:r>
      <w:proofErr w:type="spellEnd"/>
      <w:r>
        <w:t xml:space="preserve"> konnte ein, für die Gruppe sehr zufriedenstellender, Projektplan erstellt werden. Unglücklicherweise entsprach dieser nicht den Vorstellung der Veranstalter, weshalb der Vorschlag nicht in die zweite Runde weite</w:t>
      </w:r>
      <w:r w:rsidR="007F20DD">
        <w:t>rkam.</w:t>
      </w:r>
    </w:p>
    <w:p w:rsidR="004370DC" w:rsidRDefault="004370DC" w:rsidP="001352BA">
      <w:r>
        <w:t>Durch die Semesterarbeit hatte das Team die Möglichkeit die ersten Erfahrungen mit .NET und WPF zu sammeln. Dieses Wissen konnte für die Bachelorarbeit bestens eingesetzt werden.</w:t>
      </w:r>
    </w:p>
    <w:p w:rsidR="00D26CFC" w:rsidRDefault="00D26CFC" w:rsidP="00D26CFC">
      <w:r>
        <w:t>Für die Bachelorarbeit wurden verschiedenste Analysen durchgeführt. Aufgrund des beschränkten Zeitrahmens war es erforderlich, diese zu priorisieren,</w:t>
      </w:r>
      <w:r w:rsidRPr="00C10732">
        <w:t xml:space="preserve"> </w:t>
      </w:r>
      <w:r>
        <w:t>was oftmals schwierig war. Trotz dieser Herausforderung ist es gelungen, viele neue Erkenntnisse zu schaffen und einen funktionstüchtigen Prototyp zu erstellen.</w:t>
      </w:r>
    </w:p>
    <w:p w:rsidR="00F60395" w:rsidRDefault="00F60395" w:rsidP="001352BA">
      <w:bookmarkStart w:id="1" w:name="_GoBack"/>
      <w:bookmarkEnd w:id="1"/>
      <w:r>
        <w:t>Wir bedanken uns an dieser Stelle für die kompetente und partnerschaftliche Betreuung durch Markus Stolze.</w:t>
      </w:r>
      <w:r w:rsidR="00F74172">
        <w:t xml:space="preserve"> Dank für die Unterstützung gilt auch den Assistenten Kevin </w:t>
      </w:r>
      <w:proofErr w:type="spellStart"/>
      <w:r w:rsidR="00F74172">
        <w:t>Gaunt</w:t>
      </w:r>
      <w:proofErr w:type="spellEnd"/>
      <w:r w:rsidR="00F74172">
        <w:t xml:space="preserve">, Silvan Gehrig und Michael </w:t>
      </w:r>
      <w:proofErr w:type="spellStart"/>
      <w:r w:rsidR="003C117F">
        <w:t>Gfeller</w:t>
      </w:r>
      <w:proofErr w:type="spellEnd"/>
      <w:r w:rsidR="000C4F43">
        <w:t xml:space="preserve"> sowie </w:t>
      </w:r>
      <w:r w:rsidR="001D79D4">
        <w:t xml:space="preserve">unserem Experten Markus </w:t>
      </w:r>
      <w:proofErr w:type="spellStart"/>
      <w:r w:rsidR="001D79D4">
        <w:t>Flückiger</w:t>
      </w:r>
      <w:proofErr w:type="spellEnd"/>
      <w:r w:rsidR="001D79D4">
        <w:t xml:space="preserve">, der uns immer wieder neue Ideen vermittelte. </w:t>
      </w:r>
      <w:r w:rsidR="0092168E">
        <w:t xml:space="preserve">Zuletzt geht unser Dank auch an </w:t>
      </w:r>
      <w:r w:rsidR="000C4F43">
        <w:t xml:space="preserve">Marion </w:t>
      </w:r>
      <w:r w:rsidR="0092168E">
        <w:t xml:space="preserve">Schleifer, die </w:t>
      </w:r>
      <w:r w:rsidR="00201973">
        <w:t>sich die Zeit nahm unsere</w:t>
      </w:r>
      <w:r w:rsidR="00106696">
        <w:t xml:space="preserve"> Dokumentation gegenzulesen</w:t>
      </w:r>
      <w:r w:rsidR="00201973">
        <w:t>.</w:t>
      </w:r>
    </w:p>
    <w:p w:rsidR="00DD6CEF" w:rsidRDefault="00DD6CEF">
      <w:r>
        <w:br w:type="page"/>
      </w:r>
    </w:p>
    <w:p w:rsidR="00402E1C" w:rsidRDefault="001352BA" w:rsidP="00402E1C">
      <w:pPr>
        <w:pStyle w:val="Heading2"/>
      </w:pPr>
      <w:r>
        <w:lastRenderedPageBreak/>
        <w:t>Persönliche Berichte</w:t>
      </w:r>
    </w:p>
    <w:p w:rsidR="00FC77FC" w:rsidRDefault="00FC77FC" w:rsidP="00FC77FC">
      <w:pPr>
        <w:pStyle w:val="Heading3"/>
      </w:pPr>
      <w:r>
        <w:t>Lukas Elmer</w:t>
      </w:r>
    </w:p>
    <w:p w:rsidR="00FC77FC" w:rsidRDefault="00FC77FC" w:rsidP="00FC77FC">
      <w:r>
        <w:t>Schon während der Studienarbeit im Herbstsemester 2011/2012 wurden wir von Markus Stolze auf eine spannende Bachelorarbeit mit sehr spannenden Technologien aufmerksam gemacht. Vor den Prüfungen im Winter erhielten wir bereits eine Xbox und einen Kinect Sensor, mit dem erste Versuche durchgeführt werden konnten.</w:t>
      </w:r>
    </w:p>
    <w:p w:rsidR="00FC77FC" w:rsidRDefault="00FC77FC" w:rsidP="00FC77FC">
      <w:r>
        <w:t>Das Projekt war von Beginn an sehr offen ausgelegt. Einerseits bedeutete dies, dass sehr viel Spielraum für die Gestaltung des Projekts und das Setzen des Fokus möglich war. Anderseits bedeutete dies auch, dass kein vorgegebenes Ziel definiert war, nach dem gestrebt werden konnte. Speziell die Erkenntnis, dass in dieser beschränkten Zeit nicht alle Ziele erreicht würden, führte leider zeitweise zu einer stressigen Atmosphäre im Team. Zusätzlich baute sich eine Spannung auf, dass die einzelnen Teammitglieder eigentlich in verschiedene Richtungen streben wollten: manche eher in die technische Umsetzung eines mathematisch komplexen Problems, andere mehr in die Richtung, wie denn die Applikation am einfachsten bedient werden könnte, hätte man mehr Zeit für die Entwicklung. Anderseits war es schwierig, einen Plan zu erstellen und diesen dann umzusetzen, da viele Dinge sehr viel Spielraum liessen (z.B. Kinect Interaktion mit Gesten oder ohne Gesten oder viele verschiedene Bildschirmkonstellationen und Auflösungen). Und bei gewissen Punkten (z.B. die Fragestellung, ob die Grösse des Bildschirms „gefühlt“ zu gross für einen tiefen Raum sei) konnte nicht einfach gemessen und beurteilt werden, sondern waren für jede Person subjektiv.</w:t>
      </w:r>
    </w:p>
    <w:p w:rsidR="00FC77FC" w:rsidRDefault="00FC77FC" w:rsidP="00FC77FC">
      <w:r>
        <w:t xml:space="preserve">Neben den Problemen mit dem Projekt spielten auch andere persönliche Belastungen eine nicht zu vernachlässigende Rolle. Und auch im Studium mit den Vorlesungen im 6. Semester konnten sich die Teammitglieder nicht richtig anfreunden, da die ausgewählten Vertiefungsmodule die Erwartungen nicht richtig erfüllen konnten oder schon so tief ins Detail gingen, manchmal schon fast zu einfach oder dann nicht praxisnah genug waren. Und für einen Teil des Teams wirkte der Unterrichtsstil in der einen oder anderen Vorlesung gewisse Frustrationen aus. Eigentlich schade nach 5 Semestern mit z.T. sehr tollen Vorlesungen und Übungen. Vielleicht lag es auch daran, dass wir die „tollen“ Module bereits ein Jahr zuvor vorgeholt hatten. Oder vielleicht, dass drei Jahre Studium reichen und sich die Studenten schon praxishungrig auf einen Job freuen, um an vielen tollen Projekten zu arbeiten, statt die Schulbank zu drücken… </w:t>
      </w:r>
      <w:r>
        <w:sym w:font="Wingdings" w:char="F04A"/>
      </w:r>
    </w:p>
    <w:p w:rsidR="00FC77FC" w:rsidRDefault="00FC77FC" w:rsidP="00FC77FC">
      <w:r>
        <w:t xml:space="preserve">Weiter war die Arbeit technisch sehr fordernd. Speziell dann, wenn der Prototyp bezüglich Code und Architektur den hohen Anforderungen der Assistenten Michael </w:t>
      </w:r>
      <w:proofErr w:type="spellStart"/>
      <w:r>
        <w:t>Gfeller</w:t>
      </w:r>
      <w:proofErr w:type="spellEnd"/>
      <w:r>
        <w:t xml:space="preserve"> und </w:t>
      </w:r>
      <w:proofErr w:type="spellStart"/>
      <w:r>
        <w:t>Sivan</w:t>
      </w:r>
      <w:proofErr w:type="spellEnd"/>
      <w:r>
        <w:t xml:space="preserve"> Gehrig gerecht werden musste und in diesem Bereich schon viel Erfahrung mit sich bringen. Und anderseits gab es da noch das Microsoft Kinect SDK, das erst im Februar 2012 erschienen war und noch nicht ausgereift war. Und dann gab es auch noch Grafikkarten, die doch noch nicht so gebaut sind, dass über 9 Monitore mit je </w:t>
      </w:r>
      <w:proofErr w:type="spellStart"/>
      <w:r>
        <w:t>FullHD</w:t>
      </w:r>
      <w:proofErr w:type="spellEnd"/>
      <w:r>
        <w:t xml:space="preserve"> Auflösung flüssige Animationen oder Videos abgespielt werden konnten, ohne dass ein ruckeln festgestellt werden kann. In der Mitte des Projekts wurde sogar daran gezweifelt, ob WPF die richtige Technologie für die Videowall sei oder ob es doch besser gewesen wäre, mit DirectX oder sogar ein verteiltes System mit einzelnen PCs und Grafikkarten zu bauen. Es wurde sogar einmal diskutiert, ob die Abteilung Elektrotechnik an der HSR eine für das Problem besser geeignete Hardware herstellen könnte.</w:t>
      </w:r>
    </w:p>
    <w:p w:rsidR="00FC77FC" w:rsidRDefault="00FC77FC" w:rsidP="00FC77FC">
      <w:r>
        <w:t>Ein weiterer Punkt war, dass wir die formalen und von der HSR geforderten Kriterien möglichst perfekt erfüllen wollten. Das hiess unter anderem für uns, dass alle Tests und alle Experimente, die durchgeführt wurden, auch dokumentiert werden mussten. Dies ist grundsätzlich sinnvoll, aber meiner Meinung nach verursachte dies in einem so experimentellen Projekt ein wenig zu viel Overhead, speziell da unser Team in diesem Punkt entschlossen war, sehr präzise zu arbeiten. Anderseits bieten die erarbeiteten Dokumente eine solide Basis, um das Projekt weiterzuentwickeln.</w:t>
      </w:r>
    </w:p>
    <w:p w:rsidR="00FC77FC" w:rsidRDefault="00FC77FC" w:rsidP="00FC77FC">
      <w:r>
        <w:t>Auf jeden Fall gab es sehr viele Probleme zu überwinden, die sich speziell zu gewissen Zeitpunkten des Projekts zu einem riesig scheinenden Berg erhoben. Zum Teil war die Spitze dieses Berges nicht einmal mehr sichtbar. Deshalb denke ich, dass wir das als Team auch gut gelöst haben, obwohl zum Teil kritische Phasen im Projekt auftauchten. Denn schlussendlich brauchte es für diese Arbeit alle beteiligten Personen und hätte ohne die wertvollen Beiträge jeder einzelnen Person nicht funktioniert. Ganz speziell stand bei schwierigen (Team)Situationen Markus Stolze immer hinter uns und hat mit uns zusammen konstruktive, lösungsorientierte und teamorientiere Lösungen erarbeitet, stand uns als neutrale, erfahrene Ansprechperson immer zur Seite und nahm sich für das Projekt viel Zeit. Dies wissen wir ganz besonders zu schätzen.</w:t>
      </w:r>
    </w:p>
    <w:p w:rsidR="00FC77FC" w:rsidRDefault="00FC77FC" w:rsidP="00FC77FC">
      <w:r>
        <w:lastRenderedPageBreak/>
        <w:t xml:space="preserve">Durch den Experten dieser Arbeit, Markus </w:t>
      </w:r>
      <w:proofErr w:type="spellStart"/>
      <w:r>
        <w:t>Flückiger</w:t>
      </w:r>
      <w:proofErr w:type="spellEnd"/>
      <w:r>
        <w:t xml:space="preserve">, wurden wir bei den Meetings zu neuen Ideen inspiriert. Er hat uns auch gezeigt, dass ein Projekt, bei dem sehr viel in den Sternen steht (siehe </w:t>
      </w:r>
      <w:r>
        <w:fldChar w:fldCharType="begin"/>
      </w:r>
      <w:r>
        <w:instrText xml:space="preserve"> REF _Ref327396903 \h </w:instrText>
      </w:r>
      <w:r>
        <w:fldChar w:fldCharType="separate"/>
      </w:r>
      <w:r>
        <w:t xml:space="preserve">Abbildung </w:t>
      </w:r>
      <w:r>
        <w:rPr>
          <w:noProof/>
        </w:rPr>
        <w:t>1</w:t>
      </w:r>
      <w:r>
        <w:t xml:space="preserve"> - Von der Idee zur Umsetzung</w:t>
      </w:r>
      <w:r>
        <w:fldChar w:fldCharType="end"/>
      </w:r>
      <w:r>
        <w:t>), es sehr schwierig sein kann, die „richtige“ Idee zu wählen, zu einem Konzept weiterzuverarbeiten und dann noch umzusetzen. Denn es ist sehr schwierig, Ideen zu beurteilen, die noch in den Sternen stehen. Und es kann passieren, dass es auch einmal nicht funktioniert, eine solche Idee von den Sternen herunter bis zur Strasse zu bringen. Ich denke, dass sich das Projekt irgendwo auf der Höhe der Bäume befindet und in gewissen Bereichen vielleicht sogar noch in die Wolken herausragt.</w:t>
      </w:r>
    </w:p>
    <w:p w:rsidR="00FC77FC" w:rsidRDefault="00FC77FC" w:rsidP="00FC77FC">
      <w:pPr>
        <w:keepNext/>
      </w:pPr>
      <w:r>
        <w:rPr>
          <w:noProof/>
          <w:lang w:eastAsia="de-CH"/>
        </w:rPr>
        <mc:AlternateContent>
          <mc:Choice Requires="wpc">
            <w:drawing>
              <wp:inline distT="0" distB="0" distL="0" distR="0" wp14:anchorId="1FF10DF8" wp14:editId="7DB1936B">
                <wp:extent cx="4633912" cy="2917312"/>
                <wp:effectExtent l="38100" t="0" r="0" b="16510"/>
                <wp:docPr id="33"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Stern mit 5 Zacken 2"/>
                        <wps:cNvSpPr/>
                        <wps:spPr>
                          <a:xfrm>
                            <a:off x="161924" y="107435"/>
                            <a:ext cx="242888" cy="242888"/>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ern mit 5 Zacken 3"/>
                        <wps:cNvSpPr/>
                        <wps:spPr>
                          <a:xfrm>
                            <a:off x="771526" y="216973"/>
                            <a:ext cx="190500" cy="190500"/>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ern mit 5 Zacken 4"/>
                        <wps:cNvSpPr/>
                        <wps:spPr>
                          <a:xfrm>
                            <a:off x="1509712" y="159823"/>
                            <a:ext cx="185738" cy="185738"/>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ern mit 5 Zacken 5"/>
                        <wps:cNvSpPr/>
                        <wps:spPr>
                          <a:xfrm>
                            <a:off x="2290762" y="245548"/>
                            <a:ext cx="195263" cy="195263"/>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ern mit 5 Zacken 7"/>
                        <wps:cNvSpPr/>
                        <wps:spPr>
                          <a:xfrm>
                            <a:off x="2919235" y="107435"/>
                            <a:ext cx="152400" cy="152400"/>
                          </a:xfrm>
                          <a:prstGeom prst="star5">
                            <a:avLst/>
                          </a:prstGeom>
                          <a:solidFill>
                            <a:srgbClr val="FFFF00"/>
                          </a:solidFill>
                          <a:ln>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Wolke 8"/>
                        <wps:cNvSpPr/>
                        <wps:spPr>
                          <a:xfrm>
                            <a:off x="2371589" y="740846"/>
                            <a:ext cx="860812" cy="461963"/>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Wolke 9"/>
                        <wps:cNvSpPr/>
                        <wps:spPr>
                          <a:xfrm>
                            <a:off x="214306" y="764660"/>
                            <a:ext cx="847727" cy="438150"/>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Wolke 10"/>
                        <wps:cNvSpPr/>
                        <wps:spPr>
                          <a:xfrm>
                            <a:off x="1657340" y="802762"/>
                            <a:ext cx="457170" cy="309559"/>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Wolke 11"/>
                        <wps:cNvSpPr/>
                        <wps:spPr>
                          <a:xfrm>
                            <a:off x="1147593" y="883721"/>
                            <a:ext cx="266700" cy="195263"/>
                          </a:xfrm>
                          <a:prstGeom prst="cloud">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3"/>
                        <wps:cNvSpPr/>
                        <wps:spPr>
                          <a:xfrm>
                            <a:off x="528637" y="1888610"/>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Wolke 12"/>
                        <wps:cNvSpPr/>
                        <wps:spPr>
                          <a:xfrm>
                            <a:off x="404784" y="1645725"/>
                            <a:ext cx="309562" cy="347660"/>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hteck 14"/>
                        <wps:cNvSpPr/>
                        <wps:spPr>
                          <a:xfrm>
                            <a:off x="1471612" y="1907660"/>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Wolke 15"/>
                        <wps:cNvSpPr/>
                        <wps:spPr>
                          <a:xfrm>
                            <a:off x="1323792" y="1645726"/>
                            <a:ext cx="371659" cy="366711"/>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hteck 16"/>
                        <wps:cNvSpPr/>
                        <wps:spPr>
                          <a:xfrm>
                            <a:off x="2453776" y="1926708"/>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Wolke 17"/>
                        <wps:cNvSpPr/>
                        <wps:spPr>
                          <a:xfrm>
                            <a:off x="2381537" y="1698631"/>
                            <a:ext cx="231679" cy="247647"/>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hteck 18"/>
                        <wps:cNvSpPr/>
                        <wps:spPr>
                          <a:xfrm>
                            <a:off x="1966913" y="1926710"/>
                            <a:ext cx="80961"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Wolke 19"/>
                        <wps:cNvSpPr/>
                        <wps:spPr>
                          <a:xfrm>
                            <a:off x="1843088" y="1612386"/>
                            <a:ext cx="309562" cy="419100"/>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hteck 20"/>
                        <wps:cNvSpPr/>
                        <wps:spPr>
                          <a:xfrm>
                            <a:off x="976247" y="1907660"/>
                            <a:ext cx="104772" cy="3048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Wolke 21"/>
                        <wps:cNvSpPr/>
                        <wps:spPr>
                          <a:xfrm>
                            <a:off x="904538" y="1779076"/>
                            <a:ext cx="261936" cy="295274"/>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hteck 22"/>
                        <wps:cNvSpPr/>
                        <wps:spPr>
                          <a:xfrm>
                            <a:off x="2920254" y="1927233"/>
                            <a:ext cx="75762" cy="28522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Wolke 23"/>
                        <wps:cNvSpPr/>
                        <wps:spPr>
                          <a:xfrm>
                            <a:off x="2757775" y="1655247"/>
                            <a:ext cx="366623" cy="333894"/>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ck 24"/>
                        <wps:cNvSpPr/>
                        <wps:spPr>
                          <a:xfrm>
                            <a:off x="4763" y="2526788"/>
                            <a:ext cx="3333750" cy="390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Gerade Verbindung 25"/>
                        <wps:cNvCnPr/>
                        <wps:spPr>
                          <a:xfrm>
                            <a:off x="4763" y="2722051"/>
                            <a:ext cx="3333750" cy="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wps:wsp>
                        <wps:cNvPr id="30" name="Textfeld 29"/>
                        <wps:cNvSpPr txBox="1"/>
                        <wps:spPr>
                          <a:xfrm>
                            <a:off x="3633584" y="2526788"/>
                            <a:ext cx="85746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77FC" w:rsidRDefault="00FC77FC" w:rsidP="00FC77FC">
                              <w:r>
                                <w:t>Umsetzung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feld 30"/>
                        <wps:cNvSpPr txBox="1"/>
                        <wps:spPr>
                          <a:xfrm>
                            <a:off x="3633584" y="36000"/>
                            <a:ext cx="857413" cy="37147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C77FC" w:rsidRDefault="00FC77FC" w:rsidP="00FC77FC">
                              <w:r>
                                <w:t>Idee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Gerade Verbindung mit Pfeil 31"/>
                        <wps:cNvCnPr/>
                        <wps:spPr>
                          <a:xfrm>
                            <a:off x="4062291" y="407473"/>
                            <a:ext cx="26" cy="2119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1" o:spid="_x0000_s1026" editas="canvas" style="width:364.85pt;height:229.7pt;mso-position-horizontal-relative:char;mso-position-vertical-relative:line" coordsize="46335,29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&#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335;height:29171;visibility:visible;mso-wrap-style:square">
                  <v:fill o:detectmouseclick="t"/>
                  <v:path o:connecttype="none"/>
                </v:shape>
                <v:shape id="Stern mit 5 Zacken 2" o:spid="_x0000_s1028" style="position:absolute;left:1619;top:1074;width:2429;height:2429;visibility:visible;mso-wrap-style:square;v-text-anchor:middle" coordsize="242888,242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4VbcQA&#10;AADaAAAADwAAAGRycy9kb3ducmV2LnhtbESPQWvCQBSE7wX/w/IKvUjd1FKRNGvQgtD2ZmrF4yP7&#10;zIZk34bsGuO/7wpCj8PMfMNk+WhbMVDva8cKXmYJCOLS6ZorBfuf7fMShA/IGlvHpOBKHvLV5CHD&#10;VLsL72goQiUihH2KCkwIXSqlLw1Z9DPXEUfv5HqLIcq+krrHS4TbVs6TZCEt1hwXDHb0YahsirNV&#10;sN68Nd/HqTeHaVKE3WnZnq9fv0o9PY7rdxCBxvAfvrc/tYJXuF2JN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uFW3EAAAA2gAAAA8AAAAAAAAAAAAAAAAAmAIAAGRycy9k&#10;b3ducmV2LnhtbFBLBQYAAAAABAAEAPUAAACJAwAAAAA=&#10;" path="m,92775r92775,l121444,r28669,92775l242888,92775r-75057,57337l196500,242887,121444,185549,46388,242887,75057,150112,,92775xe" fillcolor="yellow" strokecolor="#ffc000" strokeweight="2pt">
                  <v:path arrowok="t" o:connecttype="custom" o:connectlocs="0,92775;92775,92775;121444,0;150113,92775;242888,92775;167831,150112;196500,242887;121444,185549;46388,242887;75057,150112;0,92775" o:connectangles="0,0,0,0,0,0,0,0,0,0,0"/>
                </v:shape>
                <v:shape id="Stern mit 5 Zacken 3" o:spid="_x0000_s1029" style="position:absolute;left:7715;top:2169;width:1905;height:1905;visibility:visible;mso-wrap-style:square;v-text-anchor:middle" coordsize="190500,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LDsIA&#10;AADaAAAADwAAAGRycy9kb3ducmV2LnhtbERPy2rCQBTdC/7DcIVupE4sWCV1DK0QcWPxRUt3l8xt&#10;EpK5EzITjX/vLASXh/NeJr2pxYVaV1pWMJ1EIIgzq0vOFZxP6esChPPIGmvLpOBGDpLVcLDEWNsr&#10;H+hy9LkIIexiVFB438RSuqwgg25iG+LA/dvWoA+wzaVu8RrCTS3fouhdGiw5NBTY0LqgrDp2RsHu&#10;a/f9U5X7+bj7ndnz7a/e6Hmq1Muo//wA4an3T/HDvdUKwtZwJdw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UsOwgAAANoAAAAPAAAAAAAAAAAAAAAAAJgCAABkcnMvZG93&#10;bnJldi54bWxQSwUGAAAAAAQABAD1AAAAhwMAAAAA&#10;" path="m,72764r72765,1l95250,r22485,72765l190500,72764r-58868,44971l154118,190500,95250,145528,36382,190500,58868,117735,,72764xe" fillcolor="yellow" strokecolor="#ffc000" strokeweight="2pt">
                  <v:path arrowok="t" o:connecttype="custom" o:connectlocs="0,72764;72765,72765;95250,0;117735,72765;190500,72764;131632,117735;154118,190500;95250,145528;36382,190500;58868,117735;0,72764" o:connectangles="0,0,0,0,0,0,0,0,0,0,0"/>
                </v:shape>
                <v:shape id="Stern mit 5 Zacken 4" o:spid="_x0000_s1030" style="position:absolute;left:15097;top:1598;width:1857;height:1857;visibility:visible;mso-wrap-style:square;v-text-anchor:middle" coordsize="185738,185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KpocIA&#10;AADaAAAADwAAAGRycy9kb3ducmV2LnhtbESP0WrCQBRE34X+w3ILfdNNLBVNXYMIQqEgJPoBl+w1&#10;G8zeTbNrTPv1bkHwcZiZM8w6H20rBup941hBOktAEFdON1wrOB330yUIH5A1to5JwS95yDcvkzVm&#10;2t24oKEMtYgQ9hkqMCF0mZS+MmTRz1xHHL2z6y2GKPta6h5vEW5bOU+ShbTYcFww2NHOUHUpr1bB&#10;xR0WSynfh2PD4/avSDvz8/2h1NvruP0EEWgMz/Cj/aUVrOD/SrwB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gqmhwgAAANoAAAAPAAAAAAAAAAAAAAAAAJgCAABkcnMvZG93&#10;bnJldi54bWxQSwUGAAAAAAQABAD1AAAAhwMAAAAA&#10;" path="m,70945r70946,1l92869,r21923,70946l185738,70945r-57397,43847l150265,185738,92869,141890,35473,185738,57397,114792,,70945xe" fillcolor="yellow" strokecolor="#ffc000" strokeweight="2pt">
                  <v:path arrowok="t" o:connecttype="custom" o:connectlocs="0,70945;70946,70946;92869,0;114792,70946;185738,70945;128341,114792;150265,185738;92869,141890;35473,185738;57397,114792;0,70945" o:connectangles="0,0,0,0,0,0,0,0,0,0,0"/>
                </v:shape>
                <v:shape id="Stern mit 5 Zacken 5" o:spid="_x0000_s1031" style="position:absolute;left:22907;top:2455;width:1953;height:1953;visibility:visible;mso-wrap-style:square;v-text-anchor:middle" coordsize="195263,195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4D0sQA&#10;AADbAAAADwAAAGRycy9kb3ducmV2LnhtbESPMU/DQAyFdyT+w8lIbNSBAVDotaJICAYYSFukblbO&#10;TUJzvpC7Jum/xwNSN1vv+b3P8+XkWzNwH5sgFm5nGRiWMrhGKgub9evNI5iYSBy1QdjCiSMsF5cX&#10;c8pdGOWLhyJVRkMk5mShTqnLEWNZs6c4Cx2LavvQe0q69hW6nkYN9y3eZdk9empEG2rq+KXm8lAc&#10;vYVdXI9vD78YitPP9nsVPvHjOKC111fT8xOYxFM6m/+v353iK73+ogPg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OA9LEAAAA2wAAAA8AAAAAAAAAAAAAAAAAmAIAAGRycy9k&#10;b3ducmV2LnhtbFBLBQYAAAAABAAEAPUAAACJAwAAAAA=&#10;" path="m,74584r74584,l97632,r23047,74584l195263,74584r-60340,46095l157971,195263,97632,149167,37292,195263,60340,120679,,74584xe" fillcolor="yellow" strokecolor="#ffc000" strokeweight="2pt">
                  <v:path arrowok="t" o:connecttype="custom" o:connectlocs="0,74584;74584,74584;97632,0;120679,74584;195263,74584;134923,120679;157971,195263;97632,149167;37292,195263;60340,120679;0,74584" o:connectangles="0,0,0,0,0,0,0,0,0,0,0"/>
                </v:shape>
                <v:shape id="Stern mit 5 Zacken 7" o:spid="_x0000_s1032" style="position:absolute;left:29192;top:1074;width:1524;height:1524;visibility:visible;mso-wrap-style:square;v-text-anchor:middle" coordsize="15240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XzvsEA&#10;AADbAAAADwAAAGRycy9kb3ducmV2LnhtbERPy6rCMBDdX/AfwghuLpqqcJFqFB+Igt342LgbmrEt&#10;NpPaRK1/bwTh7uZwnjOZNaYUD6pdYVlBvxeBIE6tLjhTcDquuyMQziNrLC2Tghc5mE1bPxOMtX3y&#10;nh4Hn4kQwi5GBbn3VSylS3My6Hq2Ig7cxdYGfYB1JnWNzxBuSjmIoj9psODQkGNFy5zS6+FuFPxe&#10;0iTb3deLs0O3Gtw2wyhJNkp12s18DMJT4//FX/dWh/l9+PwSDp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l877BAAAA2wAAAA8AAAAAAAAAAAAAAAAAmAIAAGRycy9kb3du&#10;cmV2LnhtbFBLBQYAAAAABAAEAPUAAACGAwAAAAA=&#10;" path="m,58211r58212,1l76200,,94188,58212r58212,-1l105305,94188r17989,58212l76200,116422,29106,152400,47095,94188,,58211xe" fillcolor="yellow" strokecolor="#ffc000" strokeweight="2pt">
                  <v:path arrowok="t" o:connecttype="custom" o:connectlocs="0,58211;58212,58212;76200,0;94188,58212;152400,58211;105305,94188;123294,152400;76200,116422;29106,152400;47095,94188;0,58211" o:connectangles="0,0,0,0,0,0,0,0,0,0,0"/>
                </v:shape>
                <v:shape id="Wolke 8" o:spid="_x0000_s1033" style="position:absolute;left:23715;top:7408;width:8609;height:4620;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X238QA&#10;AADbAAAADwAAAGRycy9kb3ducmV2LnhtbERP22rCQBB9L/gPywh9Ed0ordjoRooXKASkjdbnITu5&#10;0OxsyG419uu7hYJvczjXWa1704gLda62rGA6iUAQ51bXXCo4HffjBQjnkTU2lknBjRysk8HDCmNt&#10;r/xBl8yXIoSwi1FB5X0bS+nyigy6iW2JA1fYzqAPsCul7vAawk0jZ1E0lwZrDg0VtrSpKP/Kvo2C&#10;7ej2nBYv6fb89FPK3ft81KefB6Ueh/3rEoSn3t/F/+43HebP4O+XcIB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9t/EAAAA2w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93514,279926;43041,271403;138049,373196;115971,377270;328344,418012;315033,399406;574413,371613;569092,392027;680061,245461;744841,321770;832875,164189;804022,192805;763652,58023;765166,71540;579414,42261;594199,25023;441186,50474;448340,35610;278967,55521;304871,69936;82235,168841;77712,153667" o:connectangles="0,0,0,0,0,0,0,0,0,0,0,0,0,0,0,0,0,0,0,0,0,0"/>
                </v:shape>
                <v:shape id="Wolke 9" o:spid="_x0000_s1034" style="position:absolute;left:2143;top:7646;width:8477;height:4382;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lTRMQA&#10;AADbAAAADwAAAGRycy9kb3ducmV2LnhtbERP22rCQBB9L/gPyxT6ImZTq2JTVynaghAQL22fh+zk&#10;gtnZkN1q7Ne7gtC3OZzrzBadqcWJWldZVvAcxSCIM6srLhR8HT4HUxDOI2usLZOCCzlYzHsPM0y0&#10;PfOOTntfiBDCLkEFpfdNIqXLSjLoItsQBy63rUEfYFtI3eI5hJtaDuN4Ig1WHBpKbGhZUnbc/xoF&#10;q/5lnOav6epn9FfIj+2k36XfG6WeHrv3NxCeOv8vvrvXOsx/gdsv4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JU0TEAAAA2w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92092,265497;42386,257413;135950,353958;114208,357823;323353,396465;310245,378817;565681,352457;560442,371819;669724,232808;733519,305184;820215,155726;791801,182867;752044,55032;753535,67852;570607,40083;585167,23733;434480,47872;441524,33774;274726,52659;300237,66331;80985,160138;76531,145746" o:connectangles="0,0,0,0,0,0,0,0,0,0,0,0,0,0,0,0,0,0,0,0,0,0"/>
                </v:shape>
                <v:shape id="Wolke 10" o:spid="_x0000_s1035" style="position:absolute;left:16573;top:8027;width:4572;height:309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LMMMA&#10;AADbAAAADwAAAGRycy9kb3ducmV2LnhtbERPTWvCQBC9C/6HZQQvUjcVlRpdRWoFIVDUVs9DdkyC&#10;2dmQ3Wr017uC0Ns83ufMFo0pxYVqV1hW8N6PQBCnVhecKfj9Wb99gHAeWWNpmRTcyMFi3m7NMNb2&#10;yju67H0mQgi7GBXk3lexlC7NyaDr24o4cCdbG/QB1pnUNV5DuCnlIIrG0mDBoSHHij5zSs/7P6Ng&#10;1buNktMkWR2H90x+bce9Jjl8K9XtNMspCE+N/xe/3Bsd5g/h+Us4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DLMMMAAADb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49664,187577;22859,181866;73317,250076;61591,252807;174381,280108;167312,267640;305066,249016;302240,262695;361175,164482;395579,215616;442333,110022;427009,129198;405569,38881;406373,47939;307722,28319;315574,16768;234310,33822;238109,23862;148157,37204;161914,46864;43675,113140;41272,102971" o:connectangles="0,0,0,0,0,0,0,0,0,0,0,0,0,0,0,0,0,0,0,0,0,0"/>
                </v:shape>
                <v:shape id="Wolke 11" o:spid="_x0000_s1036" style="position:absolute;left:11475;top:8837;width:2667;height:1952;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uq8QA&#10;AADbAAAADwAAAGRycy9kb3ducmV2LnhtbERP22rCQBB9L/Qflin0RXTTomKjGylVoRCQNlqfh+zk&#10;QrOzIbtq9Ou7BcG3OZzrLJa9acSJOldbVvAyikAQ51bXXCrY7zbDGQjnkTU2lknBhRwsk8eHBcba&#10;nvmbTpkvRQhhF6OCyvs2ltLlFRl0I9sSB66wnUEfYFdK3eE5hJtGvkbRVBqsOTRU2NJHRflvdjQK&#10;VoPLJC3e0tVhfC3l+ms66NOfrVLPT/37HISn3t/FN/enDvMn8P9LOE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sbqvEAAAA2w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path arrowok="t" o:connecttype="custom" o:connectlocs="28973,118319;13335,114717;42771,157743;35930,159465;101729,176686;97605,168821;177967,157074;176318,165702;210699,103752;230770,136006;258045,69400;249105,81495;236597,24525;237067,30239;179516,17863;184097,10577;136690,21334;138906,15052;86431,23468;94456,29561;25478,71366;24077,64952" o:connectangles="0,0,0,0,0,0,0,0,0,0,0,0,0,0,0,0,0,0,0,0,0,0"/>
                </v:shape>
                <v:rect id="Rechteck 13" o:spid="_x0000_s1037" style="position:absolute;left:5286;top:18886;width:80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YC8QA&#10;AADbAAAADwAAAGRycy9kb3ducmV2LnhtbERPS2vCQBC+C/0PyxR6kbqxYFrSbESqgj140Nqeh+zk&#10;0WRnQ3bV2F/vCkJv8/E9J50PphUn6l1tWcF0EoEgzq2uuVRw+Fo/v4FwHllja5kUXMjBPHsYpZho&#10;e+Ydnfa+FCGEXYIKKu+7REqXV2TQTWxHHLjC9gZ9gH0pdY/nEG5a+RJFsTRYc2iosKOPivJmfzQK&#10;lt+/47+iWS22q5/P5nVW1PYQX5R6ehwW7yA8Df5ffHdvdJgfw+2XcI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3mAvEAAAA2wAAAA8AAAAAAAAAAAAAAAAAmAIAAGRycy9k&#10;b3ducmV2LnhtbFBLBQYAAAAABAAEAPUAAACJAwAAAAA=&#10;" fillcolor="#f79646 [3209]" strokecolor="#974706 [1609]" strokeweight="2pt"/>
                <v:shape id="Wolke 12" o:spid="_x0000_s1038" style="position:absolute;left:4047;top:16457;width:3096;height:347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Lo8IA&#10;AADbAAAADwAAAGRycy9kb3ducmV2LnhtbERPTYvCMBC9L/gfwgje1lSR3bUaRRTBg5e6evA2NGNT&#10;bSa1ibX++83Cwt7m8T5nvuxsJVpqfOlYwWiYgCDOnS65UHD83r5/gfABWWPlmBS8yMNy0XubY6rd&#10;kzNqD6EQMYR9igpMCHUqpc8NWfRDVxNH7uIaiyHCppC6wWcMt5UcJ8mHtFhybDBY09pQfjs8rIKq&#10;PU/M6bqaZPfLPkw3x8cte5FSg363moEI1IV/8Z97p+P8T/j9JR4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UujwgAAANsAAAAPAAAAAAAAAAAAAAAAAJgCAABkcnMvZG93&#10;bnJldi54bWxQSwUGAAAAAAQABAD1AAAAhw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33629,210664;15478,204250;49645,280856;41705,283922;118078,314584;113291,300581;206568,279665;204655,295028;244561,184727;267857,242155;299516,123564;289140,145100;274622,43667;275166,53839;208367,31804;213684,18832;158658,37985;161230,26799;100321,41784;109637,52632;29573,127065;27947,115645" o:connectangles="0,0,0,0,0,0,0,0,0,0,0,0,0,0,0,0,0,0,0,0,0,0"/>
                </v:shape>
                <v:rect id="Rechteck 14" o:spid="_x0000_s1039" style="position:absolute;left:14716;top:19076;width:80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p4sYA&#10;AADbAAAADwAAAGRycy9kb3ducmV2LnhtbESPT2sCQQzF74LfYUihl1JnW6iWraOIVagHD1rbc9jJ&#10;/unuZJadUVc/vTkUvCW8l/d+mc5716gTdaHybOBllIAizrytuDBw+F4/v4MKEdli45kMXCjAfDYc&#10;TDG1/sw7Ou1joSSEQ4oGyhjbVOuQleQwjHxLLFruO4dR1q7QtsOzhLtGvybJWDusWBpKbGlZUlbv&#10;j87A58/f0zWvV4vt6ndTT97yyh/GF2MeH/rFB6hIfbyb/6+/rOALrPwiA+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mSp4sYAAADbAAAADwAAAAAAAAAAAAAAAACYAgAAZHJz&#10;L2Rvd25yZXYueG1sUEsFBgAAAAAEAAQA9QAAAIsDAAAAAA==&#10;" fillcolor="#f79646 [3209]" strokecolor="#974706 [1609]" strokeweight="2pt"/>
                <v:shape id="Wolke 15" o:spid="_x0000_s1040" style="position:absolute;left:13237;top:16457;width:3717;height:3667;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J6SsMA&#10;AADbAAAADwAAAGRycy9kb3ducmV2LnhtbERPS2vCQBC+F/wPyxS81U0llJq6SrAIHrzE2kNvQ3bM&#10;pmZn0+zm4b93C4Xe5uN7zno72UYM1PnasYLnRQKCuHS65krB+WP/9ArCB2SNjWNScCMP283sYY2Z&#10;diMXNJxCJWII+wwVmBDaTEpfGrLoF64ljtzFdRZDhF0ldYdjDLeNXCbJi7RYc2ww2NLOUHk99VZB&#10;M3yl5vM7T4ufyzGs3s/9tbiRUvPHKX8DEWgK/+I/90HH+Sv4/SUe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J6SsMAAADb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40375,222208;18583,215443;59603,296246;50071,299481;141764,331823;136017,317052;248005,294990;245708,311195;293619,194849;321588,255424;359597,130335;347140,153051;329710,46060;330364,56789;250164,33547;256548,19864;190484,40067;193572,28267;120445,44073;131629,55516;35505,134028;33553,121982" o:connectangles="0,0,0,0,0,0,0,0,0,0,0,0,0,0,0,0,0,0,0,0,0,0"/>
                </v:shape>
                <v:rect id="Rechteck 16" o:spid="_x0000_s1041" style="position:absolute;left:24537;top:19267;width:810;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5vWcQA&#10;AADbAAAADwAAAGRycy9kb3ducmV2LnhtbERPy2rCQBTdF/yH4QrdFJ00UCvRUUKbQl10oVXXl8zN&#10;w2TuhMw0Rr++syh0eTjv9XY0rRiod7VlBc/zCARxbnXNpYLj98dsCcJ5ZI2tZVJwIwfbzeRhjYm2&#10;V97TcPClCCHsElRQed8lUrq8IoNubjviwBW2N+gD7Eupe7yGcNPKOIoW0mDNoaHCjt4qypvDj1Hw&#10;fro83YsmS7+y8655fSlqe1zclHqcjukKhKfR/4v/3J9aQRzWhy/h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b1nEAAAA2wAAAA8AAAAAAAAAAAAAAAAAmAIAAGRycy9k&#10;b3ducmV2LnhtbFBLBQYAAAAABAAEAPUAAACJAwAAAAA=&#10;" fillcolor="#f79646 [3209]" strokecolor="#974706 [1609]" strokeweight="2pt"/>
                <v:shape id="Wolke 17" o:spid="_x0000_s1042" style="position:absolute;left:23815;top:16986;width:2317;height:2476;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i88cMA&#10;AADbAAAADwAAAGRycy9kb3ducmV2LnhtbESPQYvCMBSE7wv+h/AEb2uqyLJWo4giePBSVw/eHs2z&#10;qTYvtYm1/nuzsLDHYWa+YebLzlaipcaXjhWMhgkI4tzpkgsFx5/t5zcIH5A1Vo5JwYs8LBe9jzmm&#10;2j05o/YQChEh7FNUYEKoUyl9bsiiH7qaOHoX11gMUTaF1A0+I9xWcpwkX9JiyXHBYE1rQ/nt8LAK&#10;qvY8MafrapLdL/sw3Rwft+xFSg363WoGIlAX/sN/7Z1WMB7B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i88cMAAADb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25168,150061;11584,145493;37154,200061;31212,202245;88371,224086;84788,214111;154597,199213;153166,210156;183032,131585;200467,172493;224160,88018;216395,103358;205529,31105;205937,38351;155944,22655;159923,13414;118741,27058;120666,19089;75081,29764;82053,37491;22133,90512;20915,82377" o:connectangles="0,0,0,0,0,0,0,0,0,0,0,0,0,0,0,0,0,0,0,0,0,0"/>
                </v:shape>
                <v:rect id="Rechteck 18" o:spid="_x0000_s1043" style="position:absolute;left:19669;top:19267;width:80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BUtcYA&#10;AADbAAAADwAAAGRycy9kb3ducmV2LnhtbESPS2vDMBCE74X8B7GBXkoi19AkOJZDaFNoDj00r/Ni&#10;rR+xtTKWmjj59VWh0OMwM98w6WowrbhQ72rLCp6nEQji3OqaSwWH/ftkAcJ5ZI2tZVJwIwerbPSQ&#10;YqLtlb/osvOlCBB2CSqovO8SKV1ekUE3tR1x8ArbG/RB9qXUPV4D3LQyjqKZNFhzWKiwo9eK8mb3&#10;bRS8Hc9P96LZrD83p20zfylqe5jdlHocD+slCE+D/w//tT+0gjiG3y/hB8j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BUtcYAAADbAAAADwAAAAAAAAAAAAAAAACYAgAAZHJz&#10;L2Rvd25yZXYueG1sUEsFBgAAAAAEAAQA9QAAAIsDAAAAAA==&#10;" fillcolor="#f79646 [3209]" strokecolor="#974706 [1609]" strokeweight="2pt"/>
                <v:shape id="Wolke 19" o:spid="_x0000_s1044" style="position:absolute;left:18430;top:16123;width:3096;height:4191;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aHHcUA&#10;AADbAAAADwAAAGRycy9kb3ducmV2LnhtbESPS2/CMBCE75X4D9Yi9VYcHqogYBBqhdQDl/A4cFvF&#10;SxyI1yE2Ifx7XKlSj6OZ+UazWHW2Ei01vnSsYDhIQBDnTpdcKDjsNx9TED4ga6wck4IneVgte28L&#10;TLV7cEbtLhQiQtinqMCEUKdS+tyQRT9wNXH0zq6xGKJsCqkbfES4reQoST6lxZLjgsGavgzl193d&#10;Kqja08QcL+tJdjtvw+z7cL9mT1Lqvd+t5yACdeE//Nf+0QpGY/j9En+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NocdxQAAANsAAAAPAAAAAAAAAAAAAAAAAJgCAABkcnMv&#10;ZG93bnJldi54bWxQSwUGAAAAAAQABAD1AAAAig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33629,253953;15478,246221;49645,338569;41705,342265;118078,379227;113291,362347;206568,337133;204655,355653;244561,222686;267857,291915;299516,148955;289140,174916;274622,52640;275166,64902;208367,38340;213684,22701;158658,45791;161230,32306;100321,50370;109637,63447;29573,153175;27947,139409" o:connectangles="0,0,0,0,0,0,0,0,0,0,0,0,0,0,0,0,0,0,0,0,0,0"/>
                </v:shape>
                <v:rect id="Rechteck 20" o:spid="_x0000_s1045" style="position:absolute;left:9762;top:19076;width:104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pWsYA&#10;AADbAAAADwAAAGRycy9kb3ducmV2LnhtbESPS2sCQRCE74L/YWghF4mzStSwOooYA8nBg4/k3Oz0&#10;PtydnmVnoqu/3gkIHouq+oqaL1tTiTM1rrCsYDiIQBAnVhecKTgePl/fQTiPrLGyTAqu5GC56Hbm&#10;GGt74R2d9z4TAcIuRgW593UspUtyMugGtiYOXmobgz7IJpO6wUuAm0qOomgiDRYcFnKsaZ1TUu7/&#10;jIKPn1P/lpab1Xbz+11Ox2lhj5OrUi+9djUD4an1z/Cj/aUVjN7g/0v4AX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VpWsYAAADbAAAADwAAAAAAAAAAAAAAAACYAgAAZHJz&#10;L2Rvd25yZXYueG1sUEsFBgAAAAAEAAQA9QAAAIsDAAAAAA==&#10;" fillcolor="#f79646 [3209]" strokecolor="#974706 [1609]" strokeweight="2pt"/>
                <v:shape id="Wolke 21" o:spid="_x0000_s1046" style="position:absolute;left:9045;top:17790;width:2619;height:2953;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68sUA&#10;AADbAAAADwAAAGRycy9kb3ducmV2LnhtbESPT4vCMBTE7wt+h/AEb2uquItWo8guwh72Uv8cvD2a&#10;Z1NtXmoTa/32G0HY4zAzv2EWq85WoqXGl44VjIYJCOLc6ZILBfvd5n0KwgdkjZVjUvAgD6tl722B&#10;qXZ3zqjdhkJECPsUFZgQ6lRKnxuy6IeuJo7eyTUWQ5RNIXWD9wi3lRwnyae0WHJcMFjTl6H8sr1Z&#10;BVV7nJjDeT3JrqffMPve3y7Zg5Qa9Lv1HESgLvyHX+0frWD8Ac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k7ryxQAAANsAAAAPAAAAAAAAAAAAAAAAAJgCAABkcnMv&#10;ZG93bnJldi54bWxQSwUGAAAAAAQABAD1AAAAig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28455,178921;13097,173473;42007,238536;35289,241140;99912,267182;95861,255289;174788,237525;173169,250573;206936,156892;226647,205667;253435,104945;244656,123236;232371,37087;232832,45726;176310,27012;180809,15994;134248,32261;136425,22761;84887,35488;92769,44701;25023,107919;23647,98220" o:connectangles="0,0,0,0,0,0,0,0,0,0,0,0,0,0,0,0,0,0,0,0,0,0"/>
                </v:shape>
                <v:rect id="Rechteck 22" o:spid="_x0000_s1047" style="position:absolute;left:29202;top:19272;width:758;height:2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StsYA&#10;AADbAAAADwAAAGRycy9kb3ducmV2LnhtbESPT2vCQBTE70K/w/IKvYhuFEwldRWxFuzBg1Y9P7Iv&#10;f5rs25DdauyndwXB4zAzv2Fmi87U4kytKy0rGA0jEMSp1SXnCg4/X4MpCOeRNdaWScGVHCzmL70Z&#10;JtpeeEfnvc9FgLBLUEHhfZNI6dKCDLqhbYiDl9nWoA+yzaVu8RLgppbjKIqlwZLDQoENrQpKq/2f&#10;UfB5/O3/Z9V6uV2fvqv3SVbaQ3xV6u21W36A8NT5Z/jR3mgF4xju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ttStsYAAADbAAAADwAAAAAAAAAAAAAAAACYAgAAZHJz&#10;L2Rvd25yZXYueG1sUEsFBgAAAAAEAAQA9QAAAIsDAAAAAA==&#10;" fillcolor="#f79646 [3209]" strokecolor="#974706 [1609]" strokeweight="2pt"/>
                <v:shape id="Wolke 23" o:spid="_x0000_s1048" style="position:absolute;left:27577;top:16552;width:3666;height:3339;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2BHsUA&#10;AADbAAAADwAAAGRycy9kb3ducmV2LnhtbESPT4vCMBTE7wt+h/AEb2uqyK5Wo8guwh72Uv8cvD2a&#10;Z1NtXmoTa/32G0HY4zAzv2EWq85WoqXGl44VjIYJCOLc6ZILBfvd5n0KwgdkjZVjUvAgD6tl722B&#10;qXZ3zqjdhkJECPsUFZgQ6lRKnxuy6IeuJo7eyTUWQ5RNIXWD9wi3lRwnyYe0WHJcMFjTl6H8sr1Z&#10;BVV7nJjDeT3JrqffMPve3y7Zg5Qa9Lv1HESgLvyHX+0frWD8Cc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DYEexQAAANsAAAAPAAAAAAAAAAAAAAAAAJgCAABkcnMv&#10;ZG93bnJldi54bWxQSwUGAAAAAAQABAD1AAAAig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9bbb59 [3206]" strokecolor="#4e6128 [1606]" strokeweight="2pt">
                  <v:path arrowok="t" o:connecttype="custom" o:connectlocs="39828,202323;18331,196163;58795,269735;49392,272680;139843,302128;134174,288679;244644,268591;242379,283346;289641,177412;317231,232566;354725,118671;342436,139354;325242,41938;325887,51707;246775,30545;253072,18086;187903,36481;190949,25738;118813,40129;129846,50548;35024,122034;33098,111066" o:connectangles="0,0,0,0,0,0,0,0,0,0,0,0,0,0,0,0,0,0,0,0,0,0"/>
                </v:shape>
                <v:rect id="Rechteck 24" o:spid="_x0000_s1049" style="position:absolute;left:47;top:25267;width:33338;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4xMAA&#10;AADbAAAADwAAAGRycy9kb3ducmV2LnhtbERPTYvCMBC9C/6HMII3Te1B3GosUhDFPdl1D3sbmrEt&#10;NpPSxNr66zeHhT0+3vcuHUwjeupcbVnBahmBIC6srrlUcPs6LjYgnEfW2FgmBSM5SPfTyQ4TbV98&#10;pT73pQgh7BJUUHnfJlK6oiKDbmlb4sDdbWfQB9iVUnf4CuGmkXEUraXBmkNDhS1lFRWP/GkUfI7S&#10;97fv9ce7z+pR5z/Z6UKZUvPZcNiC8DT4f/Gf+6wVxGFs+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v4xMAAAADbAAAADwAAAAAAAAAAAAAAAACYAgAAZHJzL2Rvd25y&#10;ZXYueG1sUEsFBgAAAAAEAAQA9QAAAIUDAAAAAA==&#10;" fillcolor="white [3201]" strokecolor="black [3200]" strokeweight="2pt"/>
                <v:line id="Gerade Verbindung 25" o:spid="_x0000_s1050" style="position:absolute;visibility:visible;mso-wrap-style:square" from="47,27220" to="33385,27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Wap8MAAADbAAAADwAAAGRycy9kb3ducmV2LnhtbESPQWsCMRSE7wX/Q3hCbzWrFdGtUaRU&#10;KL2IVmh7eyTPzeLmZUmi7v77piD0OMzMN8xy3blGXCnE2rOC8agAQay9qblScPzcPs1BxIRssPFM&#10;CnqKsF4NHpZYGn/jPV0PqRIZwrFEBTaltpQyaksO48i3xNk7+eAwZRkqaQLeMtw1clIUM+mw5rxg&#10;saVXS/p8uDgFrvuZ7sx+0X+HHj/e7LOe7r60Uo/DbvMCIlGX/sP39rtRMFnA35f8A+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FmqfDAAAA2wAAAA8AAAAAAAAAAAAA&#10;AAAAoQIAAGRycy9kb3ducmV2LnhtbFBLBQYAAAAABAAEAPkAAACRAwAAAAA=&#10;" strokecolor="black [3200]" strokeweight="2pt">
                  <v:stroke dashstyle="dash"/>
                  <v:shadow on="t" color="black" opacity="24903f" origin=",.5" offset="0,.55556mm"/>
                </v:line>
                <v:shapetype id="_x0000_t202" coordsize="21600,21600" o:spt="202" path="m,l,21600r21600,l21600,xe">
                  <v:stroke joinstyle="miter"/>
                  <v:path gradientshapeok="t" o:connecttype="rect"/>
                </v:shapetype>
                <v:shape id="Textfeld 29" o:spid="_x0000_s1051" type="#_x0000_t202" style="position:absolute;left:36335;top:25267;width:8575;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FC77FC" w:rsidRDefault="00FC77FC" w:rsidP="00FC77FC">
                        <w:r>
                          <w:t>Umsetzung</w:t>
                        </w:r>
                      </w:p>
                    </w:txbxContent>
                  </v:textbox>
                </v:shape>
                <v:shape id="Textfeld 30" o:spid="_x0000_s1052" type="#_x0000_t202" style="position:absolute;left:36335;top:360;width:857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6SmcIA&#10;AADbAAAADwAAAGRycy9kb3ducmV2LnhtbESPQWsCMRSE74X+h/AKvdWsF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pKZwgAAANsAAAAPAAAAAAAAAAAAAAAAAJgCAABkcnMvZG93&#10;bnJldi54bWxQSwUGAAAAAAQABAD1AAAAhwMAAAAA&#10;" fillcolor="white [3201]" strokeweight=".5pt">
                  <v:textbox>
                    <w:txbxContent>
                      <w:p w:rsidR="00FC77FC" w:rsidRDefault="00FC77FC" w:rsidP="00FC77FC">
                        <w:r>
                          <w:t>Idee</w:t>
                        </w:r>
                      </w:p>
                    </w:txbxContent>
                  </v:textbox>
                </v:shape>
                <v:shapetype id="_x0000_t32" coordsize="21600,21600" o:spt="32" o:oned="t" path="m,l21600,21600e" filled="f">
                  <v:path arrowok="t" fillok="f" o:connecttype="none"/>
                  <o:lock v:ext="edit" shapetype="t"/>
                </v:shapetype>
                <v:shape id="Gerade Verbindung mit Pfeil 31" o:spid="_x0000_s1053" type="#_x0000_t32" style="position:absolute;left:40622;top:4074;width:1;height:211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w10:anchorlock/>
              </v:group>
            </w:pict>
          </mc:Fallback>
        </mc:AlternateContent>
      </w:r>
    </w:p>
    <w:p w:rsidR="00FC77FC" w:rsidRDefault="00FC77FC" w:rsidP="00FC77FC">
      <w:pPr>
        <w:pStyle w:val="Caption"/>
      </w:pPr>
      <w:bookmarkStart w:id="2" w:name="_Ref327396903"/>
      <w:r>
        <w:t xml:space="preserve">Abbildung </w:t>
      </w:r>
      <w:fldSimple w:instr=" SEQ Abbildung \* ARABIC ">
        <w:r>
          <w:rPr>
            <w:noProof/>
          </w:rPr>
          <w:t>1</w:t>
        </w:r>
      </w:fldSimple>
      <w:r>
        <w:t xml:space="preserve"> - Von der Idee zur Umsetzung</w:t>
      </w:r>
      <w:bookmarkEnd w:id="2"/>
    </w:p>
    <w:p w:rsidR="00FC77FC" w:rsidRDefault="00FC77FC" w:rsidP="00FC77FC">
      <w:r>
        <w:t xml:space="preserve">Schlussendlich habe ich das Projekt einerseits als sehr interessant, andererseits auch als sehr herausfordernd empfunden, wie gesagt nicht nur wegen den technischen Aspekten. Es gab viele Herausforderungen, die wir als Team erfolgreich bestritten haben und ich bin mir sicher, dass wir alle viel fürs Leben gelernt haben. Obwohl es noch einige Dinge gibt, die ich wirklich gerne noch umgesetzt hätte, sehe ich ein, dass die Zeit dafür einfach nicht reichte. Wahrscheinlich werde ich mich weiter in meiner Freizeit und/oder im Master Studium mit dieser neuen Art der Interaktion beschäftigen und Projekte durchführen, die hoffentlich wieder so herausfordernd, spannend, knifflig, vielseitig und erfolgreich sein werden, wie es das Projekt HSR Videowall war. Ich würde es auch schön finden, wenn ich bei einem künftigen Besuch der HSR </w:t>
      </w:r>
      <w:proofErr w:type="gramStart"/>
      <w:r>
        <w:t>eine durch Kinect gesteuerte</w:t>
      </w:r>
      <w:proofErr w:type="gramEnd"/>
      <w:r>
        <w:t xml:space="preserve"> Videowall vorfinden würde, mit der sich die HSR als moderne Hochschule für Technik repräsentiert.</w:t>
      </w:r>
    </w:p>
    <w:p w:rsidR="00FC77FC" w:rsidRDefault="00FC77FC" w:rsidP="00FC77FC">
      <w:r>
        <w:br w:type="page"/>
      </w:r>
    </w:p>
    <w:p w:rsidR="00FC77FC" w:rsidRDefault="00FC77FC" w:rsidP="00FC77FC">
      <w:pPr>
        <w:pStyle w:val="Heading3"/>
      </w:pPr>
      <w:r>
        <w:lastRenderedPageBreak/>
        <w:t>Christina Heidt</w:t>
      </w:r>
    </w:p>
    <w:p w:rsidR="00FC77FC" w:rsidRDefault="00FC77FC" w:rsidP="00FC77FC">
      <w:r>
        <w:t>Wie bereits bei der Semesterarbeit, empfand ich auch in diesem Projekt die Betreuung durch Prof. Dr. Markus Stolze als sehr partnerschaftlich und motivierend. Im Projektverlauf kam es an zwei Zeitpunkten zu Spannungen im Team. Ist erst einmal eine negative Stimmung aufgetreten, ist es schwer diese wieder in eine positive zu wandeln. Daher wendeten wir uns in beiden Fällen an Markus Stolze. Durch seine Hilfe und klärende Gespräche konnten die internen Spannungen wieder gelöst werden. In beiden Fällen stellte Markus Stolze eine neutrale Instanz dar, welcher sich nie gegen eine Seite stellte, sondern versuchte beiden Seiten die Gründe des Verhaltens der anderen aufzuzeigen. Solche Probleme sind in keinem Projekt wünschenswert, anderseits konnte ich dadurch erfahren, wie solche Spannungen in zukünftigen Projekten vermieden oder gelöst werden könnten. Trotz diesen Problemen empfinde ich den Verlauf des Projekts und die Zusammenarbeit des Teams rückblickend als gut aber auch als kräftezehrend.</w:t>
      </w:r>
    </w:p>
    <w:p w:rsidR="00FC77FC" w:rsidRDefault="00FC77FC" w:rsidP="00FC77FC">
      <w:r>
        <w:t xml:space="preserve">Wir entschieden uns während des Projekts Kontakt mit dem Experten Markus </w:t>
      </w:r>
      <w:proofErr w:type="spellStart"/>
      <w:r>
        <w:t>Flückiger</w:t>
      </w:r>
      <w:proofErr w:type="spellEnd"/>
      <w:r>
        <w:t xml:space="preserve"> aufzunehmen um ihm das Projekt vorzustellen und allfällige Verbesserungsvorschläge einzuarbeiten. Durch seine langjährige Erfahrung als </w:t>
      </w:r>
      <w:proofErr w:type="spellStart"/>
      <w:r>
        <w:t>Usability</w:t>
      </w:r>
      <w:proofErr w:type="spellEnd"/>
      <w:r>
        <w:t xml:space="preserve"> Engineer konnte er uns viele Ideen und auch andere Sichtweisen aufzeigen, die sehr lehrreich und spannend waren. </w:t>
      </w:r>
    </w:p>
    <w:p w:rsidR="00FC77FC" w:rsidRPr="00C4504E" w:rsidRDefault="00FC77FC" w:rsidP="00FC77FC">
      <w:r>
        <w:t xml:space="preserve">Im Verlauf des Projekts waren viele Fragenstellungen abzuklären. Durch den begrenzten Zeitrahmen der Arbeit war es manchmal schwer eine gute Balance zwischen all diesen Fragen zu finden. Durch die Vielzahl an Fragestellungen verkleinerte sich der eigentliche Programmierteil auch wesentlich. Einerseits finde ich dies schade, anderseits hatten wir durch das Projekt die Möglichkeit uns auch mit völlig anderen Themen auseinanderzusetzen. Trotz des kleinen Zeitfensters für die Implementation konnte ein sinnvoller Prototyp der Applikation erarbeitet werden. Dies geschah unter anderem dadurch, dass wir schon im letzten Projekt mit WPF und C# gearbeitet hatten und eine Einarbeitungszeit wegfiel. </w:t>
      </w:r>
    </w:p>
    <w:p w:rsidR="00FC77FC" w:rsidRDefault="00FC77FC" w:rsidP="00FC77FC">
      <w:r>
        <w:t xml:space="preserve">Zu Beginn standen vor allem die Nutzerstudien im Zentrum. Die Erarbeitung und Umsetzung einer Umfrage in einem solchen Masse stellte für mich Neuland dar, dessen betreten ich höchst interessant fand. Auch die Verwendung von Kinect, welche völlig neue Interaktionskonzepte bietet, war spannend und brachte eine spielerische Komponente in das Projekt. Ich gehe auch davon aus, dass ich nicht mehr so schnell an einem Projekt arbeiten werde, welches Kinect verwendet. Die Hardware Evaluierung sowie die Erarbeitung des </w:t>
      </w:r>
      <w:proofErr w:type="spellStart"/>
      <w:r>
        <w:t>Plug-in</w:t>
      </w:r>
      <w:proofErr w:type="spellEnd"/>
      <w:r>
        <w:t xml:space="preserve"> Frameworks stellten spannende Herausforderungen dar.</w:t>
      </w:r>
    </w:p>
    <w:p w:rsidR="00FC77FC" w:rsidRPr="00FC77FC" w:rsidRDefault="00FC77FC" w:rsidP="00FC77FC">
      <w:r>
        <w:t xml:space="preserve">Abschliessend ist zu sagen, dass ich das Projekt als überaus spannend aber auch als sehr fordernd empfand.  Ich hoffe sehr, dass die Videowall durch die HSR angeschafft und eingesetzt </w:t>
      </w:r>
      <w:proofErr w:type="gramStart"/>
      <w:r>
        <w:t>wird</w:t>
      </w:r>
      <w:proofErr w:type="gramEnd"/>
      <w:r>
        <w:t>. Ich bin fest davon überzeugt, dass eine solche Wall sehr eindrucksvoll wirken wird und neue, spannende Präsentationsmöglichkeiten bieten wird.</w:t>
      </w:r>
    </w:p>
    <w:p w:rsidR="001352BA" w:rsidRDefault="001352BA">
      <w:r>
        <w:br w:type="page"/>
      </w:r>
    </w:p>
    <w:p w:rsidR="001352BA" w:rsidRDefault="00C22569" w:rsidP="00CC7C86">
      <w:pPr>
        <w:pStyle w:val="Heading2"/>
      </w:pPr>
      <w:r>
        <w:lastRenderedPageBreak/>
        <w:t>Aufwandsanalyse</w:t>
      </w:r>
    </w:p>
    <w:p w:rsidR="00CC7C86" w:rsidRDefault="00CC7C86" w:rsidP="00CC7C86">
      <w:r>
        <w:t xml:space="preserve">Das Projekt lief über das gesamte Semester und zwei weiterführende </w:t>
      </w:r>
      <w:r w:rsidR="004D5536">
        <w:t>Wochen und dauerte gesamthaft 17</w:t>
      </w:r>
      <w:r>
        <w:t xml:space="preserve"> Wochen. Für das Modul Bachelorarbeit Informatik werden 12 ETCS-Punkte pro Student vergeben. Pro ECTS-Punkt wird mit einem Aufwand von 30 Stunden gerechnet. Daher standen für die Durchführung des Projektes 3 * 12 * 30 = </w:t>
      </w:r>
      <w:r w:rsidR="002370E2">
        <w:t>1080 Stunden zur Verfügung. Dies ergab pro Sprint (SP 1 – SP 16) 67.5 Stunden</w:t>
      </w:r>
      <w:r w:rsidR="004A7F57">
        <w:t>.</w:t>
      </w:r>
    </w:p>
    <w:p w:rsidR="001E7CA8" w:rsidRDefault="001E7CA8" w:rsidP="001E7CA8">
      <w:pPr>
        <w:pStyle w:val="Heading3"/>
      </w:pPr>
      <w:bookmarkStart w:id="3" w:name="_Ref327379117"/>
      <w:r>
        <w:t>Sprints</w:t>
      </w:r>
      <w:bookmarkEnd w:id="3"/>
    </w:p>
    <w:p w:rsidR="001E7CA8" w:rsidRDefault="001E7CA8" w:rsidP="001E7CA8">
      <w:r>
        <w:t xml:space="preserve">Die </w:t>
      </w:r>
      <w:r w:rsidR="00C20A87">
        <w:fldChar w:fldCharType="begin"/>
      </w:r>
      <w:r w:rsidR="00C20A87">
        <w:instrText xml:space="preserve"> REF _Ref327379326 \h </w:instrText>
      </w:r>
      <w:r w:rsidR="00C20A87">
        <w:fldChar w:fldCharType="separate"/>
      </w:r>
      <w:r w:rsidR="00C20A87">
        <w:t xml:space="preserve">Tabelle </w:t>
      </w:r>
      <w:r w:rsidR="00C20A87">
        <w:rPr>
          <w:noProof/>
        </w:rPr>
        <w:t>1</w:t>
      </w:r>
      <w:r w:rsidR="00C20A87">
        <w:t xml:space="preserve"> - Aufwand Übersicht</w:t>
      </w:r>
      <w:r w:rsidR="00C20A87">
        <w:fldChar w:fldCharType="end"/>
      </w:r>
      <w:r w:rsidR="00C20A87">
        <w:t xml:space="preserve"> </w:t>
      </w:r>
      <w:r>
        <w:t>zeigt die geplanten und die tatsächlich benötigten Stunden für das Projekt. Es ist zudem ersichtlich, wie gross die Abweichung zwischen Aufwand und Schätzung ist.</w:t>
      </w:r>
    </w:p>
    <w:tbl>
      <w:tblPr>
        <w:tblStyle w:val="MediumShading1-Accent1"/>
        <w:tblW w:w="0" w:type="auto"/>
        <w:tblLook w:val="04A0" w:firstRow="1" w:lastRow="0" w:firstColumn="1" w:lastColumn="0" w:noHBand="0" w:noVBand="1"/>
      </w:tblPr>
      <w:tblGrid>
        <w:gridCol w:w="817"/>
        <w:gridCol w:w="1985"/>
        <w:gridCol w:w="1984"/>
        <w:gridCol w:w="2268"/>
        <w:gridCol w:w="2158"/>
      </w:tblGrid>
      <w:tr w:rsidR="00C66348" w:rsidTr="00F4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C66348" w:rsidRDefault="00C66348" w:rsidP="001E7CA8">
            <w:r>
              <w:t>Sprint</w:t>
            </w:r>
          </w:p>
        </w:tc>
        <w:tc>
          <w:tcPr>
            <w:tcW w:w="1985" w:type="dxa"/>
          </w:tcPr>
          <w:p w:rsidR="00C66348" w:rsidRDefault="00191A45" w:rsidP="001E7CA8">
            <w:pPr>
              <w:cnfStyle w:val="100000000000" w:firstRow="1" w:lastRow="0" w:firstColumn="0" w:lastColumn="0" w:oddVBand="0" w:evenVBand="0" w:oddHBand="0" w:evenHBand="0" w:firstRowFirstColumn="0" w:firstRowLastColumn="0" w:lastRowFirstColumn="0" w:lastRowLastColumn="0"/>
            </w:pPr>
            <w:r>
              <w:t>Geschätzter Aufwand</w:t>
            </w:r>
            <w:r w:rsidR="00A4565A">
              <w:t xml:space="preserve"> in Stunden</w:t>
            </w:r>
          </w:p>
        </w:tc>
        <w:tc>
          <w:tcPr>
            <w:tcW w:w="1984" w:type="dxa"/>
          </w:tcPr>
          <w:p w:rsidR="00C66348" w:rsidRDefault="00323DA5" w:rsidP="001E7CA8">
            <w:pPr>
              <w:cnfStyle w:val="100000000000" w:firstRow="1" w:lastRow="0" w:firstColumn="0" w:lastColumn="0" w:oddVBand="0" w:evenVBand="0" w:oddHBand="0" w:evenHBand="0" w:firstRowFirstColumn="0" w:firstRowLastColumn="0" w:lastRowFirstColumn="0" w:lastRowLastColumn="0"/>
            </w:pPr>
            <w:r>
              <w:t>Aufgewendete Zeit in Stunden</w:t>
            </w:r>
          </w:p>
        </w:tc>
        <w:tc>
          <w:tcPr>
            <w:tcW w:w="2268" w:type="dxa"/>
          </w:tcPr>
          <w:p w:rsidR="00C66348" w:rsidRDefault="00C66348" w:rsidP="001E7CA8">
            <w:pPr>
              <w:cnfStyle w:val="100000000000" w:firstRow="1" w:lastRow="0" w:firstColumn="0" w:lastColumn="0" w:oddVBand="0" w:evenVBand="0" w:oddHBand="0" w:evenHBand="0" w:firstRowFirstColumn="0" w:firstRowLastColumn="0" w:lastRowFirstColumn="0" w:lastRowLastColumn="0"/>
            </w:pPr>
            <w:r>
              <w:t>Abweichung in Stunden</w:t>
            </w:r>
          </w:p>
        </w:tc>
        <w:tc>
          <w:tcPr>
            <w:tcW w:w="2158" w:type="dxa"/>
          </w:tcPr>
          <w:p w:rsidR="00C66348" w:rsidRDefault="00C66348" w:rsidP="001E7CA8">
            <w:pPr>
              <w:cnfStyle w:val="100000000000" w:firstRow="1" w:lastRow="0" w:firstColumn="0" w:lastColumn="0" w:oddVBand="0" w:evenVBand="0" w:oddHBand="0" w:evenHBand="0" w:firstRowFirstColumn="0" w:firstRowLastColumn="0" w:lastRowFirstColumn="0" w:lastRowLastColumn="0"/>
            </w:pPr>
            <w:r>
              <w:t>Absolute Abweichung in Stu</w:t>
            </w:r>
            <w:r w:rsidR="003B6003">
              <w:t>n</w:t>
            </w:r>
            <w:r>
              <w:t>den</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68.5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2</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78</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81.75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95.75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71.5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64.25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70</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51.5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56.25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103.5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118.25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66.5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67.25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53.75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53.75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76</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12</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93.25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13</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90.25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102</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100.5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171.5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174.75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3.25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3.25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16</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113.5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104.75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Total</w:t>
            </w:r>
          </w:p>
        </w:tc>
        <w:tc>
          <w:tcPr>
            <w:tcW w:w="1985"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1358.25</w:t>
            </w:r>
          </w:p>
        </w:tc>
        <w:tc>
          <w:tcPr>
            <w:tcW w:w="1984"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1387.25</w:t>
            </w:r>
          </w:p>
        </w:tc>
        <w:tc>
          <w:tcPr>
            <w:tcW w:w="2268"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29</w:t>
            </w:r>
          </w:p>
        </w:tc>
        <w:tc>
          <w:tcPr>
            <w:tcW w:w="2158"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72.5</w:t>
            </w:r>
          </w:p>
        </w:tc>
      </w:tr>
    </w:tbl>
    <w:p w:rsidR="00C66348" w:rsidRDefault="00402DFA" w:rsidP="00402DFA">
      <w:pPr>
        <w:pStyle w:val="Caption"/>
      </w:pPr>
      <w:bookmarkStart w:id="4" w:name="_Ref327379326"/>
      <w:r>
        <w:t xml:space="preserve">Tabelle </w:t>
      </w:r>
      <w:fldSimple w:instr=" SEQ Tabelle \* ARABIC ">
        <w:r w:rsidR="0075455E">
          <w:rPr>
            <w:noProof/>
          </w:rPr>
          <w:t>1</w:t>
        </w:r>
      </w:fldSimple>
      <w:r>
        <w:t xml:space="preserve"> - Aufwand Übersicht</w:t>
      </w:r>
      <w:bookmarkEnd w:id="4"/>
    </w:p>
    <w:p w:rsidR="00402DFA" w:rsidRDefault="00102E02" w:rsidP="00402DFA">
      <w:r>
        <w:fldChar w:fldCharType="begin"/>
      </w:r>
      <w:r>
        <w:instrText xml:space="preserve"> REF _Ref327379355 \h </w:instrText>
      </w:r>
      <w:r>
        <w:fldChar w:fldCharType="separate"/>
      </w:r>
      <w:r>
        <w:t xml:space="preserve">Abbildung </w:t>
      </w:r>
      <w:r>
        <w:rPr>
          <w:noProof/>
        </w:rPr>
        <w:t>1</w:t>
      </w:r>
      <w:r>
        <w:t>- Verlauf geschätzte und aufgewendete Zeit</w:t>
      </w:r>
      <w:r>
        <w:fldChar w:fldCharType="end"/>
      </w:r>
      <w:r>
        <w:t xml:space="preserve"> </w:t>
      </w:r>
      <w:r w:rsidR="00402DFA">
        <w:t>zeigt die gleichen Daten in einem Diagramm.</w:t>
      </w:r>
    </w:p>
    <w:p w:rsidR="00566AAD" w:rsidRDefault="00402DFA" w:rsidP="00402DFA">
      <w:r>
        <w:t xml:space="preserve">Die blaue Linie stellt die geplanten Stunden dar. In diesen geplanten Stunden ist </w:t>
      </w:r>
      <w:proofErr w:type="spellStart"/>
      <w:r>
        <w:t>Timeboxing</w:t>
      </w:r>
      <w:proofErr w:type="spellEnd"/>
      <w:r>
        <w:t xml:space="preserve"> eingerechnet. </w:t>
      </w:r>
      <w:proofErr w:type="spellStart"/>
      <w:r>
        <w:t>Timeboxen</w:t>
      </w:r>
      <w:proofErr w:type="spellEnd"/>
      <w:r>
        <w:t xml:space="preserve"> bezeichnet das Verschieben von Features, welche für den aktuellen Sprint geplant waren, aber nicht fertig entwickelt werde k</w:t>
      </w:r>
      <w:r w:rsidR="00566AAD">
        <w:t>onnten, in den nächsten Sprint.</w:t>
      </w:r>
      <w:r w:rsidR="004814D1">
        <w:t xml:space="preserve"> </w:t>
      </w:r>
      <w:r w:rsidR="00566AAD">
        <w:t>Die rote Linie zeigt den tatsächlichen Aufwand.</w:t>
      </w:r>
      <w:r w:rsidR="004814D1">
        <w:t xml:space="preserve"> Die grüne Linie stellt den durchschnittlichen Wert pro Sprint dar</w:t>
      </w:r>
      <w:r w:rsidR="00291BE2">
        <w:t>,</w:t>
      </w:r>
      <w:r w:rsidR="004814D1">
        <w:t xml:space="preserve"> um gesamthaft auf die verlangten 1080 Stunden zu kommen.</w:t>
      </w:r>
      <w:r w:rsidR="00540DF2">
        <w:t xml:space="preserve"> </w:t>
      </w:r>
      <w:r w:rsidR="00566AAD">
        <w:t xml:space="preserve">Die </w:t>
      </w:r>
      <w:r w:rsidR="00540DF2">
        <w:t>violette</w:t>
      </w:r>
      <w:r w:rsidR="00566AAD">
        <w:t xml:space="preserve"> Linie stellt die Differenz zwischen Geplant und Aufwand dar, die </w:t>
      </w:r>
      <w:proofErr w:type="spellStart"/>
      <w:r w:rsidR="00540DF2">
        <w:t>türkise</w:t>
      </w:r>
      <w:proofErr w:type="spellEnd"/>
      <w:r w:rsidR="00566AAD">
        <w:t xml:space="preserve"> Linie zeigt die absolute Abweichung.</w:t>
      </w:r>
    </w:p>
    <w:p w:rsidR="00402DFA" w:rsidRDefault="00402DFA" w:rsidP="00402DFA">
      <w:r>
        <w:rPr>
          <w:noProof/>
          <w:lang w:eastAsia="de-CH"/>
        </w:rPr>
        <w:lastRenderedPageBreak/>
        <w:drawing>
          <wp:inline distT="0" distB="0" distL="0" distR="0" wp14:anchorId="4B8E7294" wp14:editId="32CE79B3">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3553C" w:rsidRDefault="0093553C" w:rsidP="0093553C">
      <w:pPr>
        <w:pStyle w:val="Caption"/>
      </w:pPr>
      <w:bookmarkStart w:id="5" w:name="_Ref327379355"/>
      <w:r>
        <w:t xml:space="preserve">Abbildung </w:t>
      </w:r>
      <w:fldSimple w:instr=" SEQ Abbildung \* ARABIC ">
        <w:r w:rsidR="00FF0650">
          <w:rPr>
            <w:noProof/>
          </w:rPr>
          <w:t>1</w:t>
        </w:r>
      </w:fldSimple>
      <w:r>
        <w:t xml:space="preserve">- </w:t>
      </w:r>
      <w:r w:rsidR="00C34A19">
        <w:t>Verlauf geschätzte und aufgewendete Zeit</w:t>
      </w:r>
      <w:bookmarkEnd w:id="5"/>
    </w:p>
    <w:p w:rsidR="00FC0F53" w:rsidRPr="00FC0F53" w:rsidRDefault="00FC0F53" w:rsidP="00FC0F53">
      <w:r>
        <w:t>Der Aufwand in Sprint 3 ist höher, da sich das Team</w:t>
      </w:r>
      <w:r w:rsidR="00CE4A02">
        <w:t xml:space="preserve"> kurzfristig</w:t>
      </w:r>
      <w:r>
        <w:t xml:space="preserve"> dazu entschloss, beim Microsoft </w:t>
      </w:r>
      <w:proofErr w:type="spellStart"/>
      <w:r>
        <w:t>Imagine</w:t>
      </w:r>
      <w:proofErr w:type="spellEnd"/>
      <w:r>
        <w:t xml:space="preserve"> Cup mitzumachen und da</w:t>
      </w:r>
      <w:r w:rsidR="00321269">
        <w:t>zu einen Projektplan erstell</w:t>
      </w:r>
      <w:r w:rsidR="00C43883">
        <w:t>e</w:t>
      </w:r>
      <w:r w:rsidR="00321269">
        <w:t>n musste</w:t>
      </w:r>
      <w:r>
        <w:t>.</w:t>
      </w:r>
      <w:r w:rsidR="00731737">
        <w:t xml:space="preserve"> Sprint 7 dauerte zudem nicht eine sondern zwei Wochen und der Aufwand ist daher höher. Im Sprint 15 wurden</w:t>
      </w:r>
      <w:r w:rsidR="00CF0E3C">
        <w:t xml:space="preserve"> die letzten Korrekturen und Verbesserungen umgesetzt wodurch der Aufwand dort ebenfalls höher ist.</w:t>
      </w:r>
    </w:p>
    <w:p w:rsidR="00143A29" w:rsidRPr="00143A29" w:rsidRDefault="00143A29" w:rsidP="00143A29">
      <w:r>
        <w:t>Nachfolgend werden die einzelnen Sprints detailliert betrachtet und analysiert.</w:t>
      </w:r>
    </w:p>
    <w:p w:rsidR="002242FB" w:rsidRDefault="008D0178" w:rsidP="008D0178">
      <w:pPr>
        <w:pStyle w:val="Heading4"/>
      </w:pPr>
      <w:r>
        <w:t>Sprint 1</w:t>
      </w:r>
    </w:p>
    <w:p w:rsidR="00266723" w:rsidRDefault="00266723" w:rsidP="00266723">
      <w:r>
        <w:t>Im ersten Sprint setzte sich das Team mit der Technologie auseinander, stellte den Projektplan auf</w:t>
      </w:r>
      <w:r w:rsidR="0016748C">
        <w:t>,</w:t>
      </w:r>
      <w:r w:rsidR="00F574F3">
        <w:t xml:space="preserve"> bereitete die Dokumentvorlagen vor</w:t>
      </w:r>
      <w:r>
        <w:t xml:space="preserve"> und identifizierte erste Risiken</w:t>
      </w:r>
      <w:r w:rsidR="003852E3">
        <w:t>.</w:t>
      </w:r>
    </w:p>
    <w:p w:rsidR="003852E3" w:rsidRPr="00266723" w:rsidRDefault="003852E3" w:rsidP="00266723">
      <w:r>
        <w:t>Die folgenden Tickets wurden im Sprint 1 abgearbeitet:</w:t>
      </w:r>
    </w:p>
    <w:tbl>
      <w:tblPr>
        <w:tblStyle w:val="MediumShading1-Accent1"/>
        <w:tblW w:w="0" w:type="auto"/>
        <w:tblLayout w:type="fixed"/>
        <w:tblLook w:val="04A0" w:firstRow="1" w:lastRow="0" w:firstColumn="1" w:lastColumn="0" w:noHBand="0" w:noVBand="1"/>
      </w:tblPr>
      <w:tblGrid>
        <w:gridCol w:w="675"/>
        <w:gridCol w:w="3119"/>
        <w:gridCol w:w="1276"/>
        <w:gridCol w:w="1559"/>
        <w:gridCol w:w="1134"/>
        <w:gridCol w:w="1525"/>
      </w:tblGrid>
      <w:tr w:rsidR="00842FE0" w:rsidTr="0051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3624D" w:rsidRDefault="00B3624D" w:rsidP="00B3624D">
            <w:r>
              <w:t>#</w:t>
            </w:r>
          </w:p>
        </w:tc>
        <w:tc>
          <w:tcPr>
            <w:tcW w:w="3119"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B3624D" w:rsidRDefault="00B3624D" w:rsidP="00D944C0">
            <w:pPr>
              <w:cnfStyle w:val="100000000000" w:firstRow="1" w:lastRow="0" w:firstColumn="0" w:lastColumn="0" w:oddVBand="0" w:evenVBand="0" w:oddHBand="0" w:evenHBand="0" w:firstRowFirstColumn="0" w:firstRowLastColumn="0" w:lastRowFirstColumn="0" w:lastRowLastColumn="0"/>
            </w:pPr>
            <w:r>
              <w:t>Abgabedatum</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642</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Entwicklungsumgebung eingerichtet/installiert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643</w:t>
            </w:r>
          </w:p>
        </w:tc>
        <w:tc>
          <w:tcPr>
            <w:tcW w:w="3119" w:type="dxa"/>
            <w:noWrap/>
            <w:hideMark/>
          </w:tcPr>
          <w:p w:rsidR="00ED4F28" w:rsidRPr="00B3624D" w:rsidRDefault="00ED4F28" w:rsidP="0026369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B3624D">
              <w:rPr>
                <w:rFonts w:ascii="Calibri" w:eastAsia="Times New Roman" w:hAnsi="Calibri" w:cs="Calibri"/>
                <w:color w:val="000000"/>
                <w:lang w:eastAsia="de-CH"/>
              </w:rPr>
              <w:t>Redmine</w:t>
            </w:r>
            <w:proofErr w:type="spellEnd"/>
            <w:r w:rsidR="0026369C">
              <w:rPr>
                <w:rFonts w:ascii="Calibri" w:eastAsia="Times New Roman" w:hAnsi="Calibri" w:cs="Calibri"/>
                <w:color w:val="000000"/>
                <w:lang w:eastAsia="de-CH"/>
              </w:rPr>
              <w:t>,</w:t>
            </w:r>
            <w:r w:rsidRPr="00B3624D">
              <w:rPr>
                <w:rFonts w:ascii="Calibri" w:eastAsia="Times New Roman" w:hAnsi="Calibri" w:cs="Calibri"/>
                <w:color w:val="000000"/>
                <w:lang w:eastAsia="de-CH"/>
              </w:rPr>
              <w:t xml:space="preserve"> SVN und Sitzungsprotokolle sind eingerichtet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644</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Dokumentvorlage erstellt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645</w:t>
            </w:r>
          </w:p>
        </w:tc>
        <w:tc>
          <w:tcPr>
            <w:tcW w:w="3119" w:type="dxa"/>
            <w:noWrap/>
            <w:hideMark/>
          </w:tcPr>
          <w:p w:rsidR="00ED4F28" w:rsidRPr="00B3624D" w:rsidRDefault="007C1324"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ED4F28" w:rsidRPr="00B3624D">
              <w:rPr>
                <w:rFonts w:ascii="Calibri" w:eastAsia="Times New Roman" w:hAnsi="Calibri" w:cs="Calibri"/>
                <w:color w:val="000000"/>
                <w:lang w:eastAsia="de-CH"/>
              </w:rPr>
              <w:t xml:space="preserve"> 20.02.12</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4.5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646</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Logo erstellt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4</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4</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648</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Brainstorming Grob-Interaktionskonzept durchgeführt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652</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Testsetup evaluiert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5</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5.5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657</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Sprint 1 und Sprint 15/16 geplant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4.5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660</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Risiken identifiziert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1</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1</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661</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Projektplan erstellt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666</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Studium Technologien durchgeführt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24</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23.5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667</w:t>
            </w:r>
          </w:p>
        </w:tc>
        <w:tc>
          <w:tcPr>
            <w:tcW w:w="3119" w:type="dxa"/>
            <w:noWrap/>
            <w:hideMark/>
          </w:tcPr>
          <w:p w:rsidR="00ED4F28" w:rsidRPr="00B3624D" w:rsidRDefault="00ED4F28" w:rsidP="007C13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B3624D">
              <w:rPr>
                <w:rFonts w:ascii="Calibri" w:eastAsia="Times New Roman" w:hAnsi="Calibri" w:cs="Calibri"/>
                <w:color w:val="000000"/>
                <w:lang w:eastAsia="de-CH"/>
              </w:rPr>
              <w:t xml:space="preserve"> 24.02.12</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5.5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Total</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ED4F28" w:rsidRPr="00063C1C" w:rsidRDefault="00ED4F28" w:rsidP="00C548A1">
            <w:pPr>
              <w:cnfStyle w:val="000000100000" w:firstRow="0" w:lastRow="0" w:firstColumn="0" w:lastColumn="0" w:oddVBand="0" w:evenVBand="0" w:oddHBand="1" w:evenHBand="0" w:firstRowFirstColumn="0" w:firstRowLastColumn="0" w:lastRowFirstColumn="0" w:lastRowLastColumn="0"/>
              <w:rPr>
                <w:b/>
              </w:rPr>
            </w:pPr>
            <w:r w:rsidRPr="00063C1C">
              <w:rPr>
                <w:b/>
              </w:rPr>
              <w:t>65</w:t>
            </w:r>
          </w:p>
        </w:tc>
        <w:tc>
          <w:tcPr>
            <w:tcW w:w="1559" w:type="dxa"/>
            <w:noWrap/>
            <w:hideMark/>
          </w:tcPr>
          <w:p w:rsidR="00ED4F28" w:rsidRPr="00063C1C" w:rsidRDefault="00ED4F28" w:rsidP="00C548A1">
            <w:pPr>
              <w:cnfStyle w:val="000000100000" w:firstRow="0" w:lastRow="0" w:firstColumn="0" w:lastColumn="0" w:oddVBand="0" w:evenVBand="0" w:oddHBand="1" w:evenHBand="0" w:firstRowFirstColumn="0" w:firstRowLastColumn="0" w:lastRowFirstColumn="0" w:lastRowLastColumn="0"/>
              <w:rPr>
                <w:b/>
              </w:rPr>
            </w:pPr>
            <w:r w:rsidRPr="00063C1C">
              <w:rPr>
                <w:b/>
              </w:rPr>
              <w:t>68.5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0E6AC7" w:rsidRDefault="000E6AC7" w:rsidP="00266723">
      <w:pPr>
        <w:pStyle w:val="Caption"/>
      </w:pPr>
      <w:r>
        <w:lastRenderedPageBreak/>
        <w:t xml:space="preserve">Tabelle </w:t>
      </w:r>
      <w:fldSimple w:instr=" SEQ Tabelle \* ARABIC ">
        <w:r w:rsidR="0075455E">
          <w:rPr>
            <w:noProof/>
          </w:rPr>
          <w:t>2</w:t>
        </w:r>
      </w:fldSimple>
      <w:r>
        <w:t xml:space="preserve"> - Tickets Sprint 1</w:t>
      </w:r>
    </w:p>
    <w:p w:rsidR="00B05725" w:rsidRDefault="00B05725" w:rsidP="00B05725">
      <w:pPr>
        <w:pStyle w:val="Heading4"/>
      </w:pPr>
      <w:r>
        <w:t>Sprint 2</w:t>
      </w:r>
    </w:p>
    <w:p w:rsidR="00C54F69" w:rsidRDefault="00C54F69" w:rsidP="00C54F69">
      <w:r>
        <w:t>Im Sprint 2 wurde das Kinect SDK Framework ausprobiert und damit ein erster Mini Prototyp erstellt.</w:t>
      </w:r>
      <w:r w:rsidR="00CB09F4">
        <w:t xml:space="preserve"> Zudem wurden Nutzeranalysen durchgefü</w:t>
      </w:r>
      <w:r w:rsidR="009459D5">
        <w:t>h</w:t>
      </w:r>
      <w:r w:rsidR="00CB09F4">
        <w:t>rt.</w:t>
      </w:r>
      <w:r w:rsidR="006A012E">
        <w:t xml:space="preserve"> Die</w:t>
      </w:r>
      <w:r w:rsidR="002F4F59">
        <w:t xml:space="preserve"> Möglichkeit Bewegungen mit Kinect aufzunehmen und wiedergeben zu können </w:t>
      </w:r>
      <w:r w:rsidR="00861578">
        <w:t xml:space="preserve">wurde </w:t>
      </w:r>
      <w:r w:rsidR="002F4F59">
        <w:t>entwickelt.</w:t>
      </w:r>
    </w:p>
    <w:p w:rsidR="003852E3" w:rsidRPr="00C54F69" w:rsidRDefault="003852E3" w:rsidP="00C54F69">
      <w:r>
        <w:t>Die folgenden Tickets wurden im Sprint 2 abgearbeitet:</w:t>
      </w:r>
    </w:p>
    <w:tbl>
      <w:tblPr>
        <w:tblStyle w:val="MediumShading1-Accent1"/>
        <w:tblW w:w="0" w:type="auto"/>
        <w:tblLayout w:type="fixed"/>
        <w:tblLook w:val="04A0" w:firstRow="1" w:lastRow="0" w:firstColumn="1" w:lastColumn="0" w:noHBand="0" w:noVBand="1"/>
      </w:tblPr>
      <w:tblGrid>
        <w:gridCol w:w="675"/>
        <w:gridCol w:w="3119"/>
        <w:gridCol w:w="1276"/>
        <w:gridCol w:w="1559"/>
        <w:gridCol w:w="1134"/>
        <w:gridCol w:w="1525"/>
      </w:tblGrid>
      <w:tr w:rsidR="0051724A" w:rsidTr="0051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65AC0" w:rsidRDefault="00965AC0" w:rsidP="00C548A1">
            <w:r>
              <w:t>#</w:t>
            </w:r>
          </w:p>
        </w:tc>
        <w:tc>
          <w:tcPr>
            <w:tcW w:w="3119"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965AC0" w:rsidRDefault="00965AC0" w:rsidP="00D944C0">
            <w:pPr>
              <w:cnfStyle w:val="100000000000" w:firstRow="1" w:lastRow="0" w:firstColumn="0" w:lastColumn="0" w:oddVBand="0" w:evenVBand="0" w:oddHBand="0" w:evenHBand="0" w:firstRowFirstColumn="0" w:firstRowLastColumn="0" w:lastRowFirstColumn="0" w:lastRowLastColumn="0"/>
            </w:pPr>
            <w:r>
              <w:t>Abgabedatum</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647</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Windows Kinect SDK Framework ausprobiert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2</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2</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649</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P</w:t>
            </w:r>
            <w:r w:rsidR="007C1324">
              <w:rPr>
                <w:rFonts w:ascii="Calibri" w:eastAsia="Times New Roman" w:hAnsi="Calibri" w:cs="Calibri"/>
                <w:color w:val="000000"/>
                <w:lang w:eastAsia="de-CH"/>
              </w:rPr>
              <w:t>ersonen in der Mensa beobachtet,</w:t>
            </w:r>
            <w:r w:rsidRPr="00492693">
              <w:rPr>
                <w:rFonts w:ascii="Calibri" w:eastAsia="Times New Roman" w:hAnsi="Calibri" w:cs="Calibri"/>
                <w:color w:val="000000"/>
                <w:lang w:eastAsia="de-CH"/>
              </w:rPr>
              <w:t xml:space="preserve"> ausgewertet und dokumentiert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8</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10.75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653</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Mini Prototyp erstellt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658</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Benutzer Befragung durchgeführt und dokumentiert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20</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20</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668</w:t>
            </w:r>
          </w:p>
        </w:tc>
        <w:tc>
          <w:tcPr>
            <w:tcW w:w="3119" w:type="dxa"/>
            <w:noWrap/>
            <w:hideMark/>
          </w:tcPr>
          <w:p w:rsidR="009C6B30" w:rsidRPr="00492693" w:rsidRDefault="009C6B30"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492693">
              <w:rPr>
                <w:rFonts w:ascii="Calibri" w:eastAsia="Times New Roman" w:hAnsi="Calibri" w:cs="Calibri"/>
                <w:color w:val="000000"/>
                <w:lang w:eastAsia="de-CH"/>
              </w:rPr>
              <w:t xml:space="preserve"> 02.03.12</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3</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5.25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669</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Fragebogen erstellt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6</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5.75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672</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Risikomanagement nachgeführt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703</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Grundriss ausgemessen und aufgezeichnet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716</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Testsetup evaluiert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10</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5.25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717</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 xml:space="preserve">Kinect </w:t>
            </w:r>
            <w:proofErr w:type="spellStart"/>
            <w:r w:rsidRPr="00492693">
              <w:rPr>
                <w:rFonts w:ascii="Calibri" w:eastAsia="Times New Roman" w:hAnsi="Calibri" w:cs="Calibri"/>
                <w:color w:val="000000"/>
                <w:lang w:eastAsia="de-CH"/>
              </w:rPr>
              <w:t>record</w:t>
            </w:r>
            <w:proofErr w:type="spellEnd"/>
            <w:r w:rsidRPr="00492693">
              <w:rPr>
                <w:rFonts w:ascii="Calibri" w:eastAsia="Times New Roman" w:hAnsi="Calibri" w:cs="Calibri"/>
                <w:color w:val="000000"/>
                <w:lang w:eastAsia="de-CH"/>
              </w:rPr>
              <w:t xml:space="preserve"> Möglichkeit gefunden und entwickelt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6</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8.5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05.03.2012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Total</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9C6B30" w:rsidRPr="00180579" w:rsidRDefault="009C6B30" w:rsidP="00C548A1">
            <w:pPr>
              <w:cnfStyle w:val="000000100000" w:firstRow="0" w:lastRow="0" w:firstColumn="0" w:lastColumn="0" w:oddVBand="0" w:evenVBand="0" w:oddHBand="1" w:evenHBand="0" w:firstRowFirstColumn="0" w:firstRowLastColumn="0" w:lastRowFirstColumn="0" w:lastRowLastColumn="0"/>
              <w:rPr>
                <w:b/>
              </w:rPr>
            </w:pPr>
            <w:r w:rsidRPr="00180579">
              <w:rPr>
                <w:b/>
              </w:rPr>
              <w:t>78</w:t>
            </w:r>
          </w:p>
        </w:tc>
        <w:tc>
          <w:tcPr>
            <w:tcW w:w="1559" w:type="dxa"/>
            <w:noWrap/>
            <w:hideMark/>
          </w:tcPr>
          <w:p w:rsidR="009C6B30" w:rsidRPr="00180579" w:rsidRDefault="009C6B30" w:rsidP="00C548A1">
            <w:pPr>
              <w:cnfStyle w:val="000000100000" w:firstRow="0" w:lastRow="0" w:firstColumn="0" w:lastColumn="0" w:oddVBand="0" w:evenVBand="0" w:oddHBand="1" w:evenHBand="0" w:firstRowFirstColumn="0" w:firstRowLastColumn="0" w:lastRowFirstColumn="0" w:lastRowLastColumn="0"/>
              <w:rPr>
                <w:b/>
              </w:rPr>
            </w:pPr>
            <w:r w:rsidRPr="00180579">
              <w:rPr>
                <w:b/>
              </w:rPr>
              <w:t>81.75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de-CH"/>
              </w:rPr>
            </w:pP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8414DA" w:rsidRDefault="00CF6E72" w:rsidP="00CF6E72">
      <w:pPr>
        <w:pStyle w:val="Caption"/>
      </w:pPr>
      <w:r>
        <w:t xml:space="preserve">Tabelle </w:t>
      </w:r>
      <w:fldSimple w:instr=" SEQ Tabelle \* ARABIC ">
        <w:r w:rsidR="0075455E">
          <w:rPr>
            <w:noProof/>
          </w:rPr>
          <w:t>3</w:t>
        </w:r>
      </w:fldSimple>
      <w:r>
        <w:t xml:space="preserve"> - Tickets Sprint 2</w:t>
      </w:r>
    </w:p>
    <w:p w:rsidR="00E02FBF" w:rsidRDefault="00E02FBF" w:rsidP="00E02FBF">
      <w:pPr>
        <w:pStyle w:val="Heading4"/>
      </w:pPr>
      <w:r>
        <w:t>Sprint 3</w:t>
      </w:r>
    </w:p>
    <w:p w:rsidR="000E6D77" w:rsidRPr="000E6D77" w:rsidRDefault="000E6D77" w:rsidP="000E6D77">
      <w:r>
        <w:t>Eine erste Version der Vision wurde im Sprint 3 erstellt.</w:t>
      </w:r>
      <w:r w:rsidR="00E40683">
        <w:t xml:space="preserve"> </w:t>
      </w:r>
      <w:r w:rsidR="00CF1DDF">
        <w:t>Für den</w:t>
      </w:r>
      <w:r w:rsidR="00E40683">
        <w:t xml:space="preserve"> Microsoft </w:t>
      </w:r>
      <w:proofErr w:type="spellStart"/>
      <w:r w:rsidR="00E40683">
        <w:t>Imagine</w:t>
      </w:r>
      <w:proofErr w:type="spellEnd"/>
      <w:r w:rsidR="00E40683">
        <w:t xml:space="preserve"> Cup erstellte </w:t>
      </w:r>
      <w:r w:rsidR="00CF1DDF">
        <w:t>das Team</w:t>
      </w:r>
      <w:r w:rsidR="00E40683">
        <w:t xml:space="preserve"> einen Projektplan.</w:t>
      </w:r>
      <w:r w:rsidR="00E60EC6">
        <w:t xml:space="preserve"> </w:t>
      </w:r>
      <w:r w:rsidR="007E1ADF">
        <w:t xml:space="preserve">Die Nutzeranalysen </w:t>
      </w:r>
      <w:proofErr w:type="gramStart"/>
      <w:r w:rsidR="007E1ADF">
        <w:t>wurde</w:t>
      </w:r>
      <w:proofErr w:type="gramEnd"/>
      <w:r w:rsidR="007E1ADF">
        <w:t xml:space="preserve"> fortgesetzt</w:t>
      </w:r>
      <w:r w:rsidR="00E60EC6">
        <w:t>. Zudem wurde mit Hilfe einer Nutzwertanalyse das Kinect Framework ausgewählt.</w:t>
      </w:r>
    </w:p>
    <w:p w:rsidR="00B96D0F" w:rsidRPr="00B96D0F" w:rsidRDefault="00B96D0F" w:rsidP="00B96D0F">
      <w:r>
        <w:t>Die folgenden Tickets wurden im Sprint 3 abgearbeitet:</w:t>
      </w:r>
    </w:p>
    <w:tbl>
      <w:tblPr>
        <w:tblStyle w:val="MediumShading1-Accent1"/>
        <w:tblW w:w="0" w:type="auto"/>
        <w:tblLayout w:type="fixed"/>
        <w:tblLook w:val="04A0" w:firstRow="1" w:lastRow="0" w:firstColumn="1" w:lastColumn="0" w:noHBand="0" w:noVBand="1"/>
      </w:tblPr>
      <w:tblGrid>
        <w:gridCol w:w="675"/>
        <w:gridCol w:w="3119"/>
        <w:gridCol w:w="1276"/>
        <w:gridCol w:w="1559"/>
        <w:gridCol w:w="1134"/>
        <w:gridCol w:w="1525"/>
      </w:tblGrid>
      <w:tr w:rsidR="00842FE0" w:rsidTr="00070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64F7E" w:rsidRDefault="00164F7E" w:rsidP="00C548A1">
            <w:r>
              <w:t>#</w:t>
            </w:r>
          </w:p>
        </w:tc>
        <w:tc>
          <w:tcPr>
            <w:tcW w:w="3119"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64F7E" w:rsidRDefault="00164F7E" w:rsidP="00D944C0">
            <w:pPr>
              <w:cnfStyle w:val="100000000000" w:firstRow="1" w:lastRow="0" w:firstColumn="0" w:lastColumn="0" w:oddVBand="0" w:evenVBand="0" w:oddHBand="0" w:evenHBand="0" w:firstRowFirstColumn="0" w:firstRowLastColumn="0" w:lastRowFirstColumn="0" w:lastRowLastColumn="0"/>
            </w:pPr>
            <w:r>
              <w:t>Abgabedatum</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659</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Vision erstellt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10</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12</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656</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Bachelor Poster PDFs organisiert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0.25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670</w:t>
            </w:r>
          </w:p>
        </w:tc>
        <w:tc>
          <w:tcPr>
            <w:tcW w:w="3119" w:type="dxa"/>
            <w:noWrap/>
            <w:hideMark/>
          </w:tcPr>
          <w:p w:rsidR="00C54446" w:rsidRPr="006C7C53" w:rsidRDefault="007C1324"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C54446" w:rsidRPr="006C7C53">
              <w:rPr>
                <w:rFonts w:ascii="Calibri" w:eastAsia="Times New Roman" w:hAnsi="Calibri" w:cs="Calibri"/>
                <w:color w:val="000000"/>
                <w:lang w:eastAsia="de-CH"/>
              </w:rPr>
              <w:t xml:space="preserve"> 09.03.12</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675</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Risikomanagement nachgeführt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1</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719</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 xml:space="preserve">Projekt Plan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 erstellt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40</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39</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720</w:t>
            </w:r>
          </w:p>
        </w:tc>
        <w:tc>
          <w:tcPr>
            <w:tcW w:w="3119" w:type="dxa"/>
            <w:noWrap/>
            <w:hideMark/>
          </w:tcPr>
          <w:p w:rsidR="00C54446" w:rsidRPr="006C7C53" w:rsidRDefault="00C54446" w:rsidP="007C13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05.03.12</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721</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Testsetup dokumentiert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8</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7.75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722</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Benutzer Befragung durchgeführt und dokumentiert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723</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Personen in der Mensa beobachtet. ausgewertet und dokumentiert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724</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Kinect Framework mithilfe Nutzwertanalyse ausgewählt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8</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8.5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lastRenderedPageBreak/>
              <w:t>725</w:t>
            </w:r>
          </w:p>
        </w:tc>
        <w:tc>
          <w:tcPr>
            <w:tcW w:w="3119" w:type="dxa"/>
            <w:noWrap/>
            <w:hideMark/>
          </w:tcPr>
          <w:p w:rsidR="00C54446" w:rsidRPr="006C7C53" w:rsidRDefault="00C54446"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06.03.12</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9</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9.5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731</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Sprint 04 geplant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Total</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C54446" w:rsidRPr="00C54446" w:rsidRDefault="00C54446" w:rsidP="00C548A1">
            <w:pPr>
              <w:cnfStyle w:val="000000100000" w:firstRow="0" w:lastRow="0" w:firstColumn="0" w:lastColumn="0" w:oddVBand="0" w:evenVBand="0" w:oddHBand="1" w:evenHBand="0" w:firstRowFirstColumn="0" w:firstRowLastColumn="0" w:lastRowFirstColumn="0" w:lastRowLastColumn="0"/>
              <w:rPr>
                <w:b/>
              </w:rPr>
            </w:pPr>
            <w:r w:rsidRPr="00C54446">
              <w:rPr>
                <w:b/>
              </w:rPr>
              <w:t>95</w:t>
            </w:r>
          </w:p>
        </w:tc>
        <w:tc>
          <w:tcPr>
            <w:tcW w:w="1559" w:type="dxa"/>
            <w:noWrap/>
            <w:hideMark/>
          </w:tcPr>
          <w:p w:rsidR="00C54446" w:rsidRPr="00C54446" w:rsidRDefault="00C54446" w:rsidP="00C548A1">
            <w:pPr>
              <w:cnfStyle w:val="000000100000" w:firstRow="0" w:lastRow="0" w:firstColumn="0" w:lastColumn="0" w:oddVBand="0" w:evenVBand="0" w:oddHBand="1" w:evenHBand="0" w:firstRowFirstColumn="0" w:firstRowLastColumn="0" w:lastRowFirstColumn="0" w:lastRowLastColumn="0"/>
              <w:rPr>
                <w:b/>
              </w:rPr>
            </w:pPr>
            <w:r w:rsidRPr="00C54446">
              <w:rPr>
                <w:b/>
              </w:rPr>
              <w:t>95.75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E02FBF" w:rsidRDefault="0053783C" w:rsidP="0053783C">
      <w:pPr>
        <w:pStyle w:val="Caption"/>
      </w:pPr>
      <w:r>
        <w:t xml:space="preserve">Tabelle </w:t>
      </w:r>
      <w:fldSimple w:instr=" SEQ Tabelle \* ARABIC ">
        <w:r w:rsidR="0075455E">
          <w:rPr>
            <w:noProof/>
          </w:rPr>
          <w:t>4</w:t>
        </w:r>
      </w:fldSimple>
      <w:r>
        <w:t xml:space="preserve"> - Tickets Sprints 3</w:t>
      </w:r>
    </w:p>
    <w:p w:rsidR="00C54CAD" w:rsidRDefault="00C54CAD" w:rsidP="00C54CAD">
      <w:pPr>
        <w:pStyle w:val="Heading4"/>
      </w:pPr>
      <w:r>
        <w:t>Sprint 4</w:t>
      </w:r>
    </w:p>
    <w:p w:rsidR="00D11F2A" w:rsidRDefault="00D11F2A" w:rsidP="00D11F2A">
      <w:r>
        <w:t>Im Sprint 4</w:t>
      </w:r>
      <w:r w:rsidR="00CA4452">
        <w:t xml:space="preserve"> wurden die Personas und Szenarien erstellt und ein erster </w:t>
      </w:r>
      <w:proofErr w:type="spellStart"/>
      <w:r w:rsidR="00CA4452">
        <w:t>Usability</w:t>
      </w:r>
      <w:proofErr w:type="spellEnd"/>
      <w:r w:rsidR="00CA4452">
        <w:t xml:space="preserve"> Test vorbereitet.</w:t>
      </w:r>
      <w:r w:rsidR="00DF79B6">
        <w:t xml:space="preserve"> </w:t>
      </w:r>
      <w:r w:rsidR="00B40F38">
        <w:t xml:space="preserve">Der </w:t>
      </w:r>
      <w:proofErr w:type="spellStart"/>
      <w:r w:rsidR="00B40F38">
        <w:t>Backlog</w:t>
      </w:r>
      <w:proofErr w:type="spellEnd"/>
      <w:r w:rsidR="00B40F38">
        <w:t xml:space="preserve"> wurde erstellt und die Test Videowall aufgebaut.</w:t>
      </w:r>
      <w:r w:rsidR="005D0803">
        <w:t xml:space="preserve"> </w:t>
      </w:r>
      <w:r w:rsidR="00951A3B">
        <w:t>Die Aufnahme- und Wiedergabe von Bewegungen wurde weite</w:t>
      </w:r>
      <w:r w:rsidR="00DA2B8E">
        <w:t xml:space="preserve">r ausgearbeitet und mit </w:t>
      </w:r>
      <w:proofErr w:type="gramStart"/>
      <w:r w:rsidR="00DA2B8E">
        <w:t>dieser</w:t>
      </w:r>
      <w:proofErr w:type="gramEnd"/>
      <w:r w:rsidR="00DA2B8E">
        <w:t xml:space="preserve"> Bewegungen aufgenommen.</w:t>
      </w:r>
    </w:p>
    <w:p w:rsidR="00D11F2A" w:rsidRPr="00D11F2A" w:rsidRDefault="00D11F2A" w:rsidP="00D11F2A">
      <w:r>
        <w:t>Die folgenden Tickets wurden im Sprint 4 abgearbeitet:</w:t>
      </w:r>
    </w:p>
    <w:tbl>
      <w:tblPr>
        <w:tblStyle w:val="MediumShading1-Accent1"/>
        <w:tblW w:w="0" w:type="auto"/>
        <w:tblLayout w:type="fixed"/>
        <w:tblLook w:val="04A0" w:firstRow="1" w:lastRow="0" w:firstColumn="1" w:lastColumn="0" w:noHBand="0" w:noVBand="1"/>
      </w:tblPr>
      <w:tblGrid>
        <w:gridCol w:w="675"/>
        <w:gridCol w:w="3119"/>
        <w:gridCol w:w="1276"/>
        <w:gridCol w:w="1559"/>
        <w:gridCol w:w="1134"/>
        <w:gridCol w:w="1525"/>
      </w:tblGrid>
      <w:tr w:rsidR="001A7A0A" w:rsidTr="001B6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A7A0A" w:rsidRDefault="001A7A0A" w:rsidP="00C548A1">
            <w:r>
              <w:t>#</w:t>
            </w:r>
          </w:p>
        </w:tc>
        <w:tc>
          <w:tcPr>
            <w:tcW w:w="311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650</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Personas erstellt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7.75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651</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Szenarien erstellt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9.25</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655</w:t>
            </w:r>
          </w:p>
        </w:tc>
        <w:tc>
          <w:tcPr>
            <w:tcW w:w="3119" w:type="dxa"/>
            <w:noWrap/>
            <w:hideMark/>
          </w:tcPr>
          <w:p w:rsidR="00467F59" w:rsidRPr="00DC1AF7" w:rsidRDefault="00467F59"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Formativer empirischer Test erstellt</w:t>
            </w:r>
            <w:r w:rsidR="007C1324">
              <w:rPr>
                <w:rFonts w:ascii="Calibri" w:eastAsia="Times New Roman" w:hAnsi="Calibri" w:cs="Calibri"/>
                <w:color w:val="000000"/>
                <w:lang w:eastAsia="de-CH"/>
              </w:rPr>
              <w:t>,</w:t>
            </w:r>
            <w:r w:rsidRPr="00DC1AF7">
              <w:rPr>
                <w:rFonts w:ascii="Calibri" w:eastAsia="Times New Roman" w:hAnsi="Calibri" w:cs="Calibri"/>
                <w:color w:val="000000"/>
                <w:lang w:eastAsia="de-CH"/>
              </w:rPr>
              <w:t xml:space="preserve"> Anforderungen an Gesten definiert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671</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Meeting. 16.03.12</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3</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2</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16.03.2012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16.03.2012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678</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Risikomanagement nachgeführt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0.5</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0.5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718</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 xml:space="preserve">Kinect </w:t>
            </w:r>
            <w:proofErr w:type="spellStart"/>
            <w:r w:rsidRPr="00DC1AF7">
              <w:rPr>
                <w:rFonts w:ascii="Calibri" w:eastAsia="Times New Roman" w:hAnsi="Calibri" w:cs="Calibri"/>
                <w:color w:val="000000"/>
                <w:lang w:eastAsia="de-CH"/>
              </w:rPr>
              <w:t>replay</w:t>
            </w:r>
            <w:proofErr w:type="spellEnd"/>
            <w:r w:rsidRPr="00DC1AF7">
              <w:rPr>
                <w:rFonts w:ascii="Calibri" w:eastAsia="Times New Roman" w:hAnsi="Calibri" w:cs="Calibri"/>
                <w:color w:val="000000"/>
                <w:lang w:eastAsia="de-CH"/>
              </w:rPr>
              <w:t xml:space="preserve"> Möglichkeit gefunden und entwickelt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14.03.2012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21.03.2012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726</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TFS Server Installation abgeschlossen</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6.5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728</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DC1AF7">
              <w:rPr>
                <w:rFonts w:ascii="Calibri" w:eastAsia="Times New Roman" w:hAnsi="Calibri" w:cs="Calibri"/>
                <w:color w:val="000000"/>
                <w:lang w:eastAsia="de-CH"/>
              </w:rPr>
              <w:t>Backlog</w:t>
            </w:r>
            <w:proofErr w:type="spellEnd"/>
            <w:r w:rsidRPr="00DC1AF7">
              <w:rPr>
                <w:rFonts w:ascii="Calibri" w:eastAsia="Times New Roman" w:hAnsi="Calibri" w:cs="Calibri"/>
                <w:color w:val="000000"/>
                <w:lang w:eastAsia="de-CH"/>
              </w:rPr>
              <w:t xml:space="preserve"> erstellt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7</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6.75</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730</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Skeleton-Aufnahmen im Gebäude 4 gemacht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4</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732</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Test Videowall aufgebaut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12</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11</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13.03.2012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Total</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467F59" w:rsidRPr="00467F59" w:rsidRDefault="00467F59" w:rsidP="00C548A1">
            <w:pPr>
              <w:cnfStyle w:val="000000100000" w:firstRow="0" w:lastRow="0" w:firstColumn="0" w:lastColumn="0" w:oddVBand="0" w:evenVBand="0" w:oddHBand="1" w:evenHBand="0" w:firstRowFirstColumn="0" w:firstRowLastColumn="0" w:lastRowFirstColumn="0" w:lastRowLastColumn="0"/>
              <w:rPr>
                <w:b/>
              </w:rPr>
            </w:pPr>
            <w:r w:rsidRPr="00467F59">
              <w:rPr>
                <w:b/>
              </w:rPr>
              <w:t>71.5</w:t>
            </w:r>
          </w:p>
        </w:tc>
        <w:tc>
          <w:tcPr>
            <w:tcW w:w="1559" w:type="dxa"/>
            <w:noWrap/>
            <w:hideMark/>
          </w:tcPr>
          <w:p w:rsidR="00467F59" w:rsidRPr="00467F59" w:rsidRDefault="00467F59" w:rsidP="00C548A1">
            <w:pPr>
              <w:cnfStyle w:val="000000100000" w:firstRow="0" w:lastRow="0" w:firstColumn="0" w:lastColumn="0" w:oddVBand="0" w:evenVBand="0" w:oddHBand="1" w:evenHBand="0" w:firstRowFirstColumn="0" w:firstRowLastColumn="0" w:lastRowFirstColumn="0" w:lastRowLastColumn="0"/>
              <w:rPr>
                <w:b/>
              </w:rPr>
            </w:pPr>
            <w:r w:rsidRPr="00467F59">
              <w:rPr>
                <w:b/>
              </w:rPr>
              <w:t>64.25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Caption"/>
      </w:pPr>
      <w:r>
        <w:t xml:space="preserve">Tabelle </w:t>
      </w:r>
      <w:fldSimple w:instr=" SEQ Tabelle \* ARABIC ">
        <w:r w:rsidR="0075455E">
          <w:rPr>
            <w:noProof/>
          </w:rPr>
          <w:t>5</w:t>
        </w:r>
      </w:fldSimple>
      <w:r>
        <w:t xml:space="preserve"> - Tickets Sprint</w:t>
      </w:r>
      <w:r>
        <w:rPr>
          <w:noProof/>
        </w:rPr>
        <w:t xml:space="preserve"> 4</w:t>
      </w:r>
    </w:p>
    <w:p w:rsidR="00C54CAD" w:rsidRDefault="00C54CAD" w:rsidP="00C54CAD">
      <w:pPr>
        <w:pStyle w:val="Heading4"/>
      </w:pPr>
      <w:r>
        <w:t>Sprint 5</w:t>
      </w:r>
    </w:p>
    <w:p w:rsidR="00A41101" w:rsidRDefault="00A41101" w:rsidP="00A41101">
      <w:r>
        <w:t xml:space="preserve">In Sprint 5 wurde der </w:t>
      </w:r>
      <w:proofErr w:type="spellStart"/>
      <w:r>
        <w:t>Usability</w:t>
      </w:r>
      <w:proofErr w:type="spellEnd"/>
      <w:r>
        <w:t xml:space="preserve"> Test weiter ausgearbeitet</w:t>
      </w:r>
      <w:r w:rsidR="00B467B4">
        <w:t>.</w:t>
      </w:r>
      <w:r w:rsidR="00E65A35">
        <w:t xml:space="preserve"> </w:t>
      </w:r>
      <w:r w:rsidR="000D2929">
        <w:t xml:space="preserve">Verschiedene WPF Applikationen wurden auf der Testhardware geprüft und dokumentiert. </w:t>
      </w:r>
      <w:r w:rsidR="006F6642">
        <w:t>Zudem wurde die Grobarchitektur erarbeitet und eine Sitzung mit dem Experte</w:t>
      </w:r>
      <w:r w:rsidR="00201973">
        <w:t xml:space="preserve">n Markus </w:t>
      </w:r>
      <w:proofErr w:type="spellStart"/>
      <w:r w:rsidR="00201973">
        <w:t>Flückiger</w:t>
      </w:r>
      <w:proofErr w:type="spellEnd"/>
      <w:r w:rsidR="00201973">
        <w:t xml:space="preserve"> organisiert.</w:t>
      </w:r>
    </w:p>
    <w:p w:rsidR="00201973" w:rsidRPr="00A41101" w:rsidRDefault="00201973" w:rsidP="00A41101">
      <w:r>
        <w:t xml:space="preserve">Zu diesem Zeitpunkt trat die erste Spannung im Projekt auf, aus diesem </w:t>
      </w:r>
      <w:r w:rsidR="00DE7EDB">
        <w:t>Grund wurden teamfördern</w:t>
      </w:r>
      <w:r w:rsidR="002A7C28">
        <w:t>d</w:t>
      </w:r>
      <w:r w:rsidR="00DE7EDB">
        <w:t>e Massnahmen eingeleitet.</w:t>
      </w:r>
    </w:p>
    <w:p w:rsidR="00B82C32" w:rsidRPr="00B82C32" w:rsidRDefault="00B82C32" w:rsidP="00B82C32">
      <w:r>
        <w:t xml:space="preserve">Die folgenden Tickets wurden im Sprint </w:t>
      </w:r>
      <w:r w:rsidR="00662513">
        <w:t>5</w:t>
      </w:r>
      <w:r>
        <w:t xml:space="preserve"> abgearbeitet:</w:t>
      </w:r>
    </w:p>
    <w:tbl>
      <w:tblPr>
        <w:tblStyle w:val="MediumShading1-Accent1"/>
        <w:tblW w:w="0" w:type="auto"/>
        <w:tblLayout w:type="fixed"/>
        <w:tblLook w:val="04A0" w:firstRow="1" w:lastRow="0" w:firstColumn="1" w:lastColumn="0" w:noHBand="0" w:noVBand="1"/>
      </w:tblPr>
      <w:tblGrid>
        <w:gridCol w:w="817"/>
        <w:gridCol w:w="2977"/>
        <w:gridCol w:w="1276"/>
        <w:gridCol w:w="1559"/>
        <w:gridCol w:w="1134"/>
        <w:gridCol w:w="1525"/>
      </w:tblGrid>
      <w:tr w:rsidR="00842FE0" w:rsidTr="00F7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673</w:t>
            </w:r>
          </w:p>
        </w:tc>
        <w:tc>
          <w:tcPr>
            <w:tcW w:w="2977" w:type="dxa"/>
            <w:noWrap/>
            <w:hideMark/>
          </w:tcPr>
          <w:p w:rsidR="001947FA" w:rsidRPr="000433BA" w:rsidRDefault="007C1324"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1947FA" w:rsidRPr="000433BA">
              <w:rPr>
                <w:rFonts w:ascii="Calibri" w:eastAsia="Times New Roman" w:hAnsi="Calibri" w:cs="Calibri"/>
                <w:color w:val="000000"/>
                <w:lang w:eastAsia="de-CH"/>
              </w:rPr>
              <w:t xml:space="preserve"> 23.03.12</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3</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3</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23.03.2012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23.03.2012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681</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Risikomanagement nachgeführt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0.5</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1</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733</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Forma</w:t>
            </w:r>
            <w:r w:rsidR="007C1324">
              <w:rPr>
                <w:rFonts w:ascii="Calibri" w:eastAsia="Times New Roman" w:hAnsi="Calibri" w:cs="Calibri"/>
                <w:color w:val="000000"/>
                <w:lang w:eastAsia="de-CH"/>
              </w:rPr>
              <w:t>tiver empirischer Test erstellt,</w:t>
            </w:r>
            <w:r w:rsidRPr="000433BA">
              <w:rPr>
                <w:rFonts w:ascii="Calibri" w:eastAsia="Times New Roman" w:hAnsi="Calibri" w:cs="Calibri"/>
                <w:color w:val="000000"/>
                <w:lang w:eastAsia="de-CH"/>
              </w:rPr>
              <w:t xml:space="preserve"> Anforderungen an Gesten definiert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13</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22</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735</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Codereview durchgeführt und im Quellcode dokumentiert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3</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736</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Vorstudie Dokument überarbeitet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6.5</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737</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 xml:space="preserve">Skeleton-Aufnahmen im Gebäude </w:t>
            </w:r>
            <w:r w:rsidRPr="000433BA">
              <w:rPr>
                <w:rFonts w:ascii="Calibri" w:eastAsia="Times New Roman" w:hAnsi="Calibri" w:cs="Calibri"/>
                <w:color w:val="000000"/>
                <w:lang w:eastAsia="de-CH"/>
              </w:rPr>
              <w:lastRenderedPageBreak/>
              <w:t>4 gemacht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lastRenderedPageBreak/>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5</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lastRenderedPageBreak/>
              <w:t>738</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 xml:space="preserve">Sitzung mit Markus </w:t>
            </w:r>
            <w:proofErr w:type="spellStart"/>
            <w:r w:rsidRPr="000433BA">
              <w:rPr>
                <w:rFonts w:ascii="Calibri" w:eastAsia="Times New Roman" w:hAnsi="Calibri" w:cs="Calibri"/>
                <w:color w:val="000000"/>
                <w:lang w:eastAsia="de-CH"/>
              </w:rPr>
              <w:t>Flückiger</w:t>
            </w:r>
            <w:proofErr w:type="spellEnd"/>
            <w:r w:rsidRPr="000433BA">
              <w:rPr>
                <w:rFonts w:ascii="Calibri" w:eastAsia="Times New Roman" w:hAnsi="Calibri" w:cs="Calibri"/>
                <w:color w:val="000000"/>
                <w:lang w:eastAsia="de-CH"/>
              </w:rPr>
              <w:t xml:space="preserve"> abgemacht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739</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WPF Applikation auf Test Hardware getestet und dokumentiert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740</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Sprint 5 geplant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741</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Teamfördernde Massnahmen</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7.5</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7.5</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21.03.2012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21.03.2012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742</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Grobarchitektur erarbeitet und implementiert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12</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11</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22.03.2012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Total</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1947FA" w:rsidRPr="001947FA" w:rsidRDefault="001947FA" w:rsidP="00C548A1">
            <w:pPr>
              <w:cnfStyle w:val="000000010000" w:firstRow="0" w:lastRow="0" w:firstColumn="0" w:lastColumn="0" w:oddVBand="0" w:evenVBand="0" w:oddHBand="0" w:evenHBand="1" w:firstRowFirstColumn="0" w:firstRowLastColumn="0" w:lastRowFirstColumn="0" w:lastRowLastColumn="0"/>
              <w:rPr>
                <w:b/>
              </w:rPr>
            </w:pPr>
            <w:r w:rsidRPr="001947FA">
              <w:rPr>
                <w:b/>
              </w:rPr>
              <w:t>61</w:t>
            </w:r>
          </w:p>
        </w:tc>
        <w:tc>
          <w:tcPr>
            <w:tcW w:w="1559" w:type="dxa"/>
            <w:noWrap/>
            <w:hideMark/>
          </w:tcPr>
          <w:p w:rsidR="001947FA" w:rsidRPr="001947FA" w:rsidRDefault="001947FA" w:rsidP="00C548A1">
            <w:pPr>
              <w:cnfStyle w:val="000000010000" w:firstRow="0" w:lastRow="0" w:firstColumn="0" w:lastColumn="0" w:oddVBand="0" w:evenVBand="0" w:oddHBand="0" w:evenHBand="1" w:firstRowFirstColumn="0" w:firstRowLastColumn="0" w:lastRowFirstColumn="0" w:lastRowLastColumn="0"/>
              <w:rPr>
                <w:b/>
              </w:rPr>
            </w:pPr>
            <w:r w:rsidRPr="001947FA">
              <w:rPr>
                <w:b/>
              </w:rPr>
              <w:t>70</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6</w:t>
        </w:r>
      </w:fldSimple>
      <w:r w:rsidRPr="006D0274">
        <w:t xml:space="preserve"> - Tickets Sprint </w:t>
      </w:r>
      <w:r>
        <w:t>5</w:t>
      </w:r>
    </w:p>
    <w:p w:rsidR="00C54CAD" w:rsidRDefault="00C54CAD" w:rsidP="00C54CAD">
      <w:pPr>
        <w:pStyle w:val="Heading4"/>
      </w:pPr>
      <w:r>
        <w:t>Sprint 6</w:t>
      </w:r>
    </w:p>
    <w:p w:rsidR="001E5686" w:rsidRPr="001E5686" w:rsidRDefault="001E5686" w:rsidP="001E5686">
      <w:r>
        <w:t xml:space="preserve">Der </w:t>
      </w:r>
      <w:proofErr w:type="spellStart"/>
      <w:r>
        <w:t>Usabilty</w:t>
      </w:r>
      <w:proofErr w:type="spellEnd"/>
      <w:r>
        <w:t xml:space="preserve"> Test wurde in diesem Sprint durchgeführt und dokumentiert. </w:t>
      </w:r>
      <w:r w:rsidR="00117FB8">
        <w:t xml:space="preserve">Die Verwendung von einer tieferen Auflösung wurde auf der Testhardware geprüft. Die Architektur wurde zudem mit Silvan Gehrig besprochen und ein </w:t>
      </w:r>
      <w:proofErr w:type="spellStart"/>
      <w:r w:rsidR="00117FB8">
        <w:t>Tiel</w:t>
      </w:r>
      <w:proofErr w:type="spellEnd"/>
      <w:r w:rsidR="00117FB8">
        <w:t xml:space="preserve"> des Architekturprototyps erstellt.</w:t>
      </w:r>
    </w:p>
    <w:p w:rsidR="00AD4701" w:rsidRPr="00AD4701" w:rsidRDefault="00AD4701" w:rsidP="00AD4701">
      <w:r>
        <w:t>Die folgenden Tickets wurden im Sprint 6 abgearbeitet:</w:t>
      </w:r>
    </w:p>
    <w:tbl>
      <w:tblPr>
        <w:tblStyle w:val="MediumShading1-Accent1"/>
        <w:tblW w:w="0" w:type="auto"/>
        <w:tblLayout w:type="fixed"/>
        <w:tblLook w:val="04A0" w:firstRow="1" w:lastRow="0" w:firstColumn="1" w:lastColumn="0" w:noHBand="0" w:noVBand="1"/>
      </w:tblPr>
      <w:tblGrid>
        <w:gridCol w:w="817"/>
        <w:gridCol w:w="2977"/>
        <w:gridCol w:w="1276"/>
        <w:gridCol w:w="1559"/>
        <w:gridCol w:w="1134"/>
        <w:gridCol w:w="1525"/>
      </w:tblGrid>
      <w:tr w:rsidR="00842FE0" w:rsidTr="00F7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674</w:t>
            </w:r>
          </w:p>
        </w:tc>
        <w:tc>
          <w:tcPr>
            <w:tcW w:w="2977" w:type="dxa"/>
            <w:noWrap/>
            <w:hideMark/>
          </w:tcPr>
          <w:p w:rsidR="00D45E97" w:rsidRPr="0051023A" w:rsidRDefault="007C1324"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D45E97" w:rsidRPr="0051023A">
              <w:rPr>
                <w:rFonts w:ascii="Calibri" w:eastAsia="Times New Roman" w:hAnsi="Calibri" w:cs="Calibri"/>
                <w:color w:val="000000"/>
                <w:lang w:eastAsia="de-CH"/>
              </w:rPr>
              <w:t xml:space="preserve"> 02.04.12</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4.5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30.03.2012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30.03.2012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684</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Risikomanagement nachgeführt</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0.5</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0.5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727</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Formativer empirischer Test durchgeführt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12</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13.5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729</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Formativer empirischer Test dokumentiert</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8</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27.03.2012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744</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Tiefere Auflösungen getestet und dokumentiert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8</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10</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745</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 mit Silvan besprochen</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6.75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29.03.2012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29.03.2012</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746</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Architekturprototyp erstellt: Handtracking</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7</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7.5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747</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Architekturprototyp erstellt: Menu mit Mittagsmenu und Poster</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4</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4</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750</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Sprint 6 geplant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Total</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D45E97" w:rsidRPr="00D45E97" w:rsidRDefault="00D45E97" w:rsidP="00C548A1">
            <w:pPr>
              <w:cnfStyle w:val="000000010000" w:firstRow="0" w:lastRow="0" w:firstColumn="0" w:lastColumn="0" w:oddVBand="0" w:evenVBand="0" w:oddHBand="0" w:evenHBand="1" w:firstRowFirstColumn="0" w:firstRowLastColumn="0" w:lastRowFirstColumn="0" w:lastRowLastColumn="0"/>
              <w:rPr>
                <w:b/>
              </w:rPr>
            </w:pPr>
            <w:r w:rsidRPr="00D45E97">
              <w:rPr>
                <w:b/>
              </w:rPr>
              <w:t>51.5</w:t>
            </w:r>
          </w:p>
        </w:tc>
        <w:tc>
          <w:tcPr>
            <w:tcW w:w="1559" w:type="dxa"/>
            <w:noWrap/>
            <w:hideMark/>
          </w:tcPr>
          <w:p w:rsidR="00D45E97" w:rsidRPr="00D45E97" w:rsidRDefault="00D45E97" w:rsidP="00C548A1">
            <w:pPr>
              <w:cnfStyle w:val="000000010000" w:firstRow="0" w:lastRow="0" w:firstColumn="0" w:lastColumn="0" w:oddVBand="0" w:evenVBand="0" w:oddHBand="0" w:evenHBand="1" w:firstRowFirstColumn="0" w:firstRowLastColumn="0" w:lastRowFirstColumn="0" w:lastRowLastColumn="0"/>
              <w:rPr>
                <w:b/>
              </w:rPr>
            </w:pPr>
            <w:r w:rsidRPr="00D45E97">
              <w:rPr>
                <w:b/>
              </w:rPr>
              <w:t>56.25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7</w:t>
        </w:r>
      </w:fldSimple>
      <w:r w:rsidRPr="00380523">
        <w:t xml:space="preserve"> - Tickets Sprint </w:t>
      </w:r>
      <w:r>
        <w:t>6</w:t>
      </w:r>
    </w:p>
    <w:p w:rsidR="00C54CAD" w:rsidRDefault="00C54CAD" w:rsidP="00C54CAD">
      <w:pPr>
        <w:pStyle w:val="Heading4"/>
      </w:pPr>
      <w:r>
        <w:t>Sprint 7</w:t>
      </w:r>
    </w:p>
    <w:p w:rsidR="0021428E" w:rsidRPr="0021428E" w:rsidRDefault="0021428E" w:rsidP="0021428E">
      <w:r>
        <w:t xml:space="preserve">Im Sprint 7 wurde </w:t>
      </w:r>
      <w:proofErr w:type="gramStart"/>
      <w:r>
        <w:t>der</w:t>
      </w:r>
      <w:proofErr w:type="gramEnd"/>
      <w:r>
        <w:t xml:space="preserve"> </w:t>
      </w:r>
      <w:proofErr w:type="spellStart"/>
      <w:r>
        <w:t>Backlog</w:t>
      </w:r>
      <w:proofErr w:type="spellEnd"/>
      <w:r>
        <w:t xml:space="preserve"> aktualisiert und priorisiert. Der Architekturprototyp wurde</w:t>
      </w:r>
      <w:r w:rsidR="000D7839">
        <w:t xml:space="preserve"> weiter ausgebaut und es wurden die ersten Systemtests für diesen durchgeführt. </w:t>
      </w:r>
      <w:r w:rsidR="00694191">
        <w:t>Zudem wurde der Aufbau einer Webarchitektur studiert und das Tiers-Diagramm erstellt.</w:t>
      </w:r>
    </w:p>
    <w:p w:rsidR="0021428E" w:rsidRPr="0021428E" w:rsidRDefault="0021428E" w:rsidP="0021428E">
      <w:r>
        <w:t>Die folgenden Tickets wurden im Sprint 7 abgearbeitet:</w:t>
      </w:r>
    </w:p>
    <w:tbl>
      <w:tblPr>
        <w:tblStyle w:val="MediumShading1-Accent1"/>
        <w:tblW w:w="0" w:type="auto"/>
        <w:tblLook w:val="04A0" w:firstRow="1" w:lastRow="0" w:firstColumn="1" w:lastColumn="0" w:noHBand="0" w:noVBand="1"/>
      </w:tblPr>
      <w:tblGrid>
        <w:gridCol w:w="816"/>
        <w:gridCol w:w="2977"/>
        <w:gridCol w:w="1279"/>
        <w:gridCol w:w="1563"/>
        <w:gridCol w:w="1128"/>
        <w:gridCol w:w="1525"/>
      </w:tblGrid>
      <w:tr w:rsidR="00842FE0" w:rsidTr="00F37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3"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28"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676</w:t>
            </w:r>
          </w:p>
        </w:tc>
        <w:tc>
          <w:tcPr>
            <w:tcW w:w="2977" w:type="dxa"/>
            <w:noWrap/>
            <w:hideMark/>
          </w:tcPr>
          <w:p w:rsidR="00650A03" w:rsidRPr="00044B87" w:rsidRDefault="007C1324"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650A03" w:rsidRPr="00044B87">
              <w:rPr>
                <w:rFonts w:ascii="Calibri" w:eastAsia="Times New Roman" w:hAnsi="Calibri" w:cs="Calibri"/>
                <w:color w:val="000000"/>
                <w:lang w:eastAsia="de-CH"/>
              </w:rPr>
              <w:t xml:space="preserve"> 17.04.12</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7.25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13.04.2012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687</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Risikomanagement nachgeführt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0.5</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0.5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06.04.2012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734</w:t>
            </w:r>
          </w:p>
        </w:tc>
        <w:tc>
          <w:tcPr>
            <w:tcW w:w="2977" w:type="dxa"/>
            <w:noWrap/>
            <w:hideMark/>
          </w:tcPr>
          <w:p w:rsidR="00650A03" w:rsidRPr="00044B87" w:rsidRDefault="007C1324"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Pr>
                <w:rFonts w:ascii="Calibri" w:eastAsia="Times New Roman" w:hAnsi="Calibri" w:cs="Calibri"/>
                <w:color w:val="000000"/>
                <w:lang w:eastAsia="de-CH"/>
              </w:rPr>
              <w:t>Backlog</w:t>
            </w:r>
            <w:proofErr w:type="spellEnd"/>
            <w:r>
              <w:rPr>
                <w:rFonts w:ascii="Calibri" w:eastAsia="Times New Roman" w:hAnsi="Calibri" w:cs="Calibri"/>
                <w:color w:val="000000"/>
                <w:lang w:eastAsia="de-CH"/>
              </w:rPr>
              <w:t xml:space="preserve"> erstellt,</w:t>
            </w:r>
            <w:r w:rsidR="00650A03" w:rsidRPr="00044B87">
              <w:rPr>
                <w:rFonts w:ascii="Calibri" w:eastAsia="Times New Roman" w:hAnsi="Calibri" w:cs="Calibri"/>
                <w:color w:val="000000"/>
                <w:lang w:eastAsia="de-CH"/>
              </w:rPr>
              <w:t xml:space="preserve"> priorisiert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4.5</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09.04.2012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748</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 xml:space="preserve">Architekturprototyp erstellt: </w:t>
            </w:r>
            <w:r w:rsidRPr="00044B87">
              <w:rPr>
                <w:rFonts w:ascii="Calibri" w:eastAsia="Times New Roman" w:hAnsi="Calibri" w:cs="Calibri"/>
                <w:color w:val="000000"/>
                <w:lang w:eastAsia="de-CH"/>
              </w:rPr>
              <w:lastRenderedPageBreak/>
              <w:t>Navigation zwischen Poster</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lastRenderedPageBreak/>
              <w:t>1</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02.04.2012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lastRenderedPageBreak/>
              <w:t>749</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Kinect Skelett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02.04.2012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751</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Menu mit Mittagsmenu und Poster (Bild)</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752</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PDF zu Bildern konvertieren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754</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Architekturentscheide sind dokumentiert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4</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6.5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755</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Handtracking</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9.5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756</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Vorstudie gemäss Sitzung angepasst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757</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Poster L sind organisiert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758</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w:t>
            </w:r>
            <w:r w:rsidR="007C1324">
              <w:rPr>
                <w:rFonts w:ascii="Calibri" w:eastAsia="Times New Roman" w:hAnsi="Calibri" w:cs="Calibri"/>
                <w:color w:val="000000"/>
                <w:lang w:eastAsia="de-CH"/>
              </w:rPr>
              <w:t>chitektur mit Silvan besprochen,</w:t>
            </w:r>
            <w:r w:rsidRPr="00044B87">
              <w:rPr>
                <w:rFonts w:ascii="Calibri" w:eastAsia="Times New Roman" w:hAnsi="Calibri" w:cs="Calibri"/>
                <w:color w:val="000000"/>
                <w:lang w:eastAsia="de-CH"/>
              </w:rPr>
              <w:t xml:space="preserve"> Zugangsdaten Server eingerichtet und an Silvan gesendet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3</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759</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Sprint 7 geplant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761</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Projekte vereinigt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10</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762</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044B87">
              <w:rPr>
                <w:rFonts w:ascii="Calibri" w:eastAsia="Times New Roman" w:hAnsi="Calibri" w:cs="Calibri"/>
                <w:color w:val="000000"/>
                <w:lang w:eastAsia="de-CH"/>
              </w:rPr>
              <w:t>Architekurprototyp</w:t>
            </w:r>
            <w:proofErr w:type="spellEnd"/>
            <w:r w:rsidRPr="00044B87">
              <w:rPr>
                <w:rFonts w:ascii="Calibri" w:eastAsia="Times New Roman" w:hAnsi="Calibri" w:cs="Calibri"/>
                <w:color w:val="000000"/>
                <w:lang w:eastAsia="de-CH"/>
              </w:rPr>
              <w:t xml:space="preserve"> erstellt: Mit Kinect "klicken"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16</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06.04.2012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10.04.2012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763</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Meeting. 12.04.12</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16</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12.04.2012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12.04.2012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764</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Web Architektur von MS studiert haben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8</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8</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11.04.2012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765</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Tiers-Diagramm erstellt und beschrieben</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7</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851</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Systemtests durchgeführt und dokumentiert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0.5</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0.5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Total</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9" w:type="dxa"/>
            <w:noWrap/>
            <w:hideMark/>
          </w:tcPr>
          <w:p w:rsidR="00650A03" w:rsidRPr="00650A03" w:rsidRDefault="00650A03" w:rsidP="00C548A1">
            <w:pPr>
              <w:cnfStyle w:val="000000010000" w:firstRow="0" w:lastRow="0" w:firstColumn="0" w:lastColumn="0" w:oddVBand="0" w:evenVBand="0" w:oddHBand="0" w:evenHBand="1" w:firstRowFirstColumn="0" w:firstRowLastColumn="0" w:lastRowFirstColumn="0" w:lastRowLastColumn="0"/>
              <w:rPr>
                <w:b/>
              </w:rPr>
            </w:pPr>
            <w:r w:rsidRPr="00650A03">
              <w:rPr>
                <w:b/>
              </w:rPr>
              <w:t>103.5</w:t>
            </w:r>
          </w:p>
        </w:tc>
        <w:tc>
          <w:tcPr>
            <w:tcW w:w="1563" w:type="dxa"/>
            <w:noWrap/>
            <w:hideMark/>
          </w:tcPr>
          <w:p w:rsidR="00650A03" w:rsidRPr="00650A03" w:rsidRDefault="00650A03" w:rsidP="00C548A1">
            <w:pPr>
              <w:cnfStyle w:val="000000010000" w:firstRow="0" w:lastRow="0" w:firstColumn="0" w:lastColumn="0" w:oddVBand="0" w:evenVBand="0" w:oddHBand="0" w:evenHBand="1" w:firstRowFirstColumn="0" w:firstRowLastColumn="0" w:lastRowFirstColumn="0" w:lastRowLastColumn="0"/>
              <w:rPr>
                <w:b/>
              </w:rPr>
            </w:pPr>
            <w:r w:rsidRPr="00650A03">
              <w:rPr>
                <w:b/>
              </w:rPr>
              <w:t>118.25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8</w:t>
        </w:r>
      </w:fldSimple>
      <w:r w:rsidRPr="0054481F">
        <w:t xml:space="preserve"> - Tickets Sprint </w:t>
      </w:r>
      <w:r>
        <w:t>7</w:t>
      </w:r>
    </w:p>
    <w:p w:rsidR="00C54CAD" w:rsidRDefault="00C54CAD" w:rsidP="00C54CAD">
      <w:pPr>
        <w:pStyle w:val="Heading4"/>
      </w:pPr>
      <w:r>
        <w:t>Sprint 8</w:t>
      </w:r>
    </w:p>
    <w:p w:rsidR="00B15F4A" w:rsidRPr="00B15F4A" w:rsidRDefault="00562C62" w:rsidP="00B15F4A">
      <w:r>
        <w:t>Im Sprint 8 wurde ein Bilderprototyp erstellt und</w:t>
      </w:r>
      <w:r w:rsidR="00897EA3">
        <w:t xml:space="preserve"> auf der Test Videowall geprüft. Auch wurde DirectX darauf getestet. </w:t>
      </w:r>
      <w:r w:rsidR="0057002E">
        <w:t xml:space="preserve">Verschiedene Dokumente wurden angepasst. </w:t>
      </w:r>
      <w:r w:rsidR="00382379">
        <w:t xml:space="preserve">Der Architekturprototyp wurde mittels </w:t>
      </w:r>
      <w:proofErr w:type="spellStart"/>
      <w:r w:rsidR="00382379">
        <w:t>Usability</w:t>
      </w:r>
      <w:proofErr w:type="spellEnd"/>
      <w:r w:rsidR="00382379">
        <w:t xml:space="preserve"> Teste geprüft und verifiziert. Zudem wurden die ersten User Stories umg</w:t>
      </w:r>
      <w:r w:rsidR="00D9756C">
        <w:t>e</w:t>
      </w:r>
      <w:r w:rsidR="00382379">
        <w:t>setzt.</w:t>
      </w:r>
    </w:p>
    <w:p w:rsidR="00B15F4A" w:rsidRPr="00B15F4A" w:rsidRDefault="00B15F4A" w:rsidP="00B15F4A">
      <w:r>
        <w:t>Die folgenden Tickets wurden im Sprint 8 abgearbeitet:</w:t>
      </w:r>
    </w:p>
    <w:tbl>
      <w:tblPr>
        <w:tblStyle w:val="MediumShading1-Accent1"/>
        <w:tblW w:w="0" w:type="auto"/>
        <w:tblLook w:val="04A0" w:firstRow="1" w:lastRow="0" w:firstColumn="1" w:lastColumn="0" w:noHBand="0" w:noVBand="1"/>
      </w:tblPr>
      <w:tblGrid>
        <w:gridCol w:w="817"/>
        <w:gridCol w:w="2977"/>
        <w:gridCol w:w="1276"/>
        <w:gridCol w:w="1559"/>
        <w:gridCol w:w="1135"/>
        <w:gridCol w:w="1524"/>
      </w:tblGrid>
      <w:tr w:rsidR="00842FE0" w:rsidTr="00366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5"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4" w:type="dxa"/>
          </w:tcPr>
          <w:p w:rsidR="001A7A0A" w:rsidRDefault="001A7A0A" w:rsidP="007710D1">
            <w:pPr>
              <w:cnfStyle w:val="100000000000" w:firstRow="1" w:lastRow="0" w:firstColumn="0" w:lastColumn="0" w:oddVBand="0" w:evenVBand="0" w:oddHBand="0" w:evenHBand="0" w:firstRowFirstColumn="0" w:firstRowLastColumn="0" w:lastRowFirstColumn="0" w:lastRowLastColumn="0"/>
            </w:pPr>
            <w:r>
              <w:t>Abgabedatum</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677</w:t>
            </w:r>
          </w:p>
        </w:tc>
        <w:tc>
          <w:tcPr>
            <w:tcW w:w="2977" w:type="dxa"/>
            <w:noWrap/>
            <w:hideMark/>
          </w:tcPr>
          <w:p w:rsidR="00F31AA2" w:rsidRPr="00AE6BA6" w:rsidRDefault="00F31AA2"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AE6BA6">
              <w:rPr>
                <w:rFonts w:ascii="Calibri" w:eastAsia="Times New Roman" w:hAnsi="Calibri" w:cs="Calibri"/>
                <w:color w:val="000000"/>
                <w:lang w:eastAsia="de-CH"/>
              </w:rPr>
              <w:t xml:space="preserve"> 23.04.12</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689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Risikomanagement nachgeführt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0.5</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0.5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753</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Bilderprototyp auf Videowall getestet und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4</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760</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Refactoring</w:t>
            </w:r>
            <w:proofErr w:type="spellEnd"/>
            <w:r w:rsidRPr="00AE6BA6">
              <w:rPr>
                <w:rFonts w:ascii="Calibri" w:eastAsia="Times New Roman" w:hAnsi="Calibri" w:cs="Calibri"/>
                <w:color w:val="000000"/>
                <w:lang w:eastAsia="de-CH"/>
              </w:rPr>
              <w:t xml:space="preserve"> durchgeführt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8</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6.25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767</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Sprint 08 geplant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4.5</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Hand Cursor schön dargestellt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3</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3</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770</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Begründung für Poster festgehalten</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771</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DirectX auf Videowall ist getestet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5</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lastRenderedPageBreak/>
              <w:t>772</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Usability</w:t>
            </w:r>
            <w:proofErr w:type="spellEnd"/>
            <w:r w:rsidRPr="00AE6BA6">
              <w:rPr>
                <w:rFonts w:ascii="Calibri" w:eastAsia="Times New Roman" w:hAnsi="Calibri" w:cs="Calibri"/>
                <w:color w:val="000000"/>
                <w:lang w:eastAsia="de-CH"/>
              </w:rPr>
              <w:t xml:space="preserve"> Test mit </w:t>
            </w:r>
            <w:proofErr w:type="spellStart"/>
            <w:r w:rsidRPr="00AE6BA6">
              <w:rPr>
                <w:rFonts w:ascii="Calibri" w:eastAsia="Times New Roman" w:hAnsi="Calibri" w:cs="Calibri"/>
                <w:color w:val="000000"/>
                <w:lang w:eastAsia="de-CH"/>
              </w:rPr>
              <w:t>Architekturprotoyp</w:t>
            </w:r>
            <w:proofErr w:type="spellEnd"/>
            <w:r w:rsidRPr="00AE6BA6">
              <w:rPr>
                <w:rFonts w:ascii="Calibri" w:eastAsia="Times New Roman" w:hAnsi="Calibri" w:cs="Calibri"/>
                <w:color w:val="000000"/>
                <w:lang w:eastAsia="de-CH"/>
              </w:rPr>
              <w:t xml:space="preserve"> organisiert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773</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Usability</w:t>
            </w:r>
            <w:proofErr w:type="spellEnd"/>
            <w:r w:rsidRPr="00AE6BA6">
              <w:rPr>
                <w:rFonts w:ascii="Calibri" w:eastAsia="Times New Roman" w:hAnsi="Calibri" w:cs="Calibri"/>
                <w:color w:val="000000"/>
                <w:lang w:eastAsia="de-CH"/>
              </w:rPr>
              <w:t xml:space="preserve"> Test mit </w:t>
            </w:r>
            <w:proofErr w:type="spellStart"/>
            <w:r w:rsidRPr="00AE6BA6">
              <w:rPr>
                <w:rFonts w:ascii="Calibri" w:eastAsia="Times New Roman" w:hAnsi="Calibri" w:cs="Calibri"/>
                <w:color w:val="000000"/>
                <w:lang w:eastAsia="de-CH"/>
              </w:rPr>
              <w:t>Architekturprotoyp</w:t>
            </w:r>
            <w:proofErr w:type="spellEnd"/>
            <w:r w:rsidRPr="00AE6BA6">
              <w:rPr>
                <w:rFonts w:ascii="Calibri" w:eastAsia="Times New Roman" w:hAnsi="Calibri" w:cs="Calibri"/>
                <w:color w:val="000000"/>
                <w:lang w:eastAsia="de-CH"/>
              </w:rPr>
              <w:t xml:space="preserve"> durchgeführt und dokumentiert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8</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6.75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18.04.2012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18.04.2012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775</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Sofortiges Erfolgserlebnis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1.75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776</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Poster E sind organisiert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777</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Code Review durchgeführt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Skelett schön dargestellt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19.04.2012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780</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Backlog</w:t>
            </w:r>
            <w:proofErr w:type="spellEnd"/>
            <w:r w:rsidRPr="00AE6BA6">
              <w:rPr>
                <w:rFonts w:ascii="Calibri" w:eastAsia="Times New Roman" w:hAnsi="Calibri" w:cs="Calibri"/>
                <w:color w:val="000000"/>
                <w:lang w:eastAsia="de-CH"/>
              </w:rPr>
              <w:t xml:space="preserve">: Definition </w:t>
            </w:r>
            <w:proofErr w:type="spellStart"/>
            <w:r w:rsidRPr="00AE6BA6">
              <w:rPr>
                <w:rFonts w:ascii="Calibri" w:eastAsia="Times New Roman" w:hAnsi="Calibri" w:cs="Calibri"/>
                <w:color w:val="000000"/>
                <w:lang w:eastAsia="de-CH"/>
              </w:rPr>
              <w:t>of</w:t>
            </w:r>
            <w:proofErr w:type="spellEnd"/>
            <w:r w:rsidRPr="00AE6BA6">
              <w:rPr>
                <w:rFonts w:ascii="Calibri" w:eastAsia="Times New Roman" w:hAnsi="Calibri" w:cs="Calibri"/>
                <w:color w:val="000000"/>
                <w:lang w:eastAsia="de-CH"/>
              </w:rPr>
              <w:t xml:space="preserve"> </w:t>
            </w:r>
            <w:proofErr w:type="spellStart"/>
            <w:r w:rsidRPr="00AE6BA6">
              <w:rPr>
                <w:rFonts w:ascii="Calibri" w:eastAsia="Times New Roman" w:hAnsi="Calibri" w:cs="Calibri"/>
                <w:color w:val="000000"/>
                <w:lang w:eastAsia="de-CH"/>
              </w:rPr>
              <w:t>Done</w:t>
            </w:r>
            <w:proofErr w:type="spellEnd"/>
            <w:r w:rsidRPr="00AE6BA6">
              <w:rPr>
                <w:rFonts w:ascii="Calibri" w:eastAsia="Times New Roman" w:hAnsi="Calibri" w:cs="Calibri"/>
                <w:color w:val="000000"/>
                <w:lang w:eastAsia="de-CH"/>
              </w:rPr>
              <w:t xml:space="preserve"> für aktuelle User Stories erfasst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19.04.2012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781</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Meeting 26.04.12 vorbereitet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852</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Systemtests durchgeführt und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0.5</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0.5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870</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Hand Cursor ruckelt weniger 1</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21.05.2012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Total</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F31AA2" w:rsidRPr="00F31AA2" w:rsidRDefault="00F31AA2" w:rsidP="00C548A1">
            <w:pPr>
              <w:cnfStyle w:val="000000100000" w:firstRow="0" w:lastRow="0" w:firstColumn="0" w:lastColumn="0" w:oddVBand="0" w:evenVBand="0" w:oddHBand="1" w:evenHBand="0" w:firstRowFirstColumn="0" w:firstRowLastColumn="0" w:lastRowFirstColumn="0" w:lastRowLastColumn="0"/>
              <w:rPr>
                <w:b/>
              </w:rPr>
            </w:pPr>
            <w:r w:rsidRPr="00F31AA2">
              <w:rPr>
                <w:b/>
              </w:rPr>
              <w:t>66.5</w:t>
            </w:r>
          </w:p>
        </w:tc>
        <w:tc>
          <w:tcPr>
            <w:tcW w:w="1559" w:type="dxa"/>
            <w:noWrap/>
            <w:hideMark/>
          </w:tcPr>
          <w:p w:rsidR="00F31AA2" w:rsidRPr="00F31AA2" w:rsidRDefault="00F31AA2" w:rsidP="00C548A1">
            <w:pPr>
              <w:cnfStyle w:val="000000100000" w:firstRow="0" w:lastRow="0" w:firstColumn="0" w:lastColumn="0" w:oddVBand="0" w:evenVBand="0" w:oddHBand="1" w:evenHBand="0" w:firstRowFirstColumn="0" w:firstRowLastColumn="0" w:lastRowFirstColumn="0" w:lastRowLastColumn="0"/>
              <w:rPr>
                <w:b/>
              </w:rPr>
            </w:pPr>
            <w:r w:rsidRPr="00F31AA2">
              <w:rPr>
                <w:b/>
              </w:rPr>
              <w:t>67.25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Caption"/>
      </w:pPr>
      <w:r>
        <w:t xml:space="preserve">Tabelle </w:t>
      </w:r>
      <w:fldSimple w:instr=" SEQ Tabelle \* ARABIC ">
        <w:r w:rsidR="0075455E">
          <w:rPr>
            <w:noProof/>
          </w:rPr>
          <w:t>9</w:t>
        </w:r>
      </w:fldSimple>
      <w:r w:rsidRPr="00DD2409">
        <w:t xml:space="preserve"> - Tickets Sprint </w:t>
      </w:r>
      <w:r>
        <w:t>8</w:t>
      </w:r>
    </w:p>
    <w:p w:rsidR="00C54CAD" w:rsidRDefault="00C54CAD" w:rsidP="00C54CAD">
      <w:pPr>
        <w:pStyle w:val="Heading4"/>
      </w:pPr>
      <w:r>
        <w:t>Sprint 9</w:t>
      </w:r>
    </w:p>
    <w:p w:rsidR="002B3093" w:rsidRDefault="002B3093" w:rsidP="002B3093">
      <w:r>
        <w:t xml:space="preserve">Im Sprint 9 wurden Ideen gesammelt wie Personen von </w:t>
      </w:r>
      <w:proofErr w:type="gramStart"/>
      <w:r>
        <w:t>der Videowall</w:t>
      </w:r>
      <w:proofErr w:type="gramEnd"/>
      <w:r>
        <w:t xml:space="preserve"> angezogen werden könnten. Weitere User Stories wurden umgesetzt und Silvan Gehrig wurde ins Projekt eingefü</w:t>
      </w:r>
      <w:r w:rsidR="00E40938">
        <w:t>h</w:t>
      </w:r>
      <w:r>
        <w:t>rt.</w:t>
      </w:r>
      <w:r w:rsidR="00D9756C">
        <w:t xml:space="preserve"> Zudem hatte die Gruppe Zeit, mit Masterstudenten, welche </w:t>
      </w:r>
      <w:r w:rsidR="0031066B">
        <w:t>an einer Kinect Gestenerkennung arbeiteten, Wissen auszutauschen.</w:t>
      </w:r>
    </w:p>
    <w:p w:rsidR="0088306F" w:rsidRPr="002B3093" w:rsidRDefault="0088306F" w:rsidP="002B3093">
      <w:r>
        <w:t>Die folg</w:t>
      </w:r>
      <w:r w:rsidR="00557FA6">
        <w:t>enden Tickets wurden im Sprint 9</w:t>
      </w:r>
      <w:r>
        <w:t xml:space="preserve"> abgearbeitet:</w:t>
      </w:r>
    </w:p>
    <w:tbl>
      <w:tblPr>
        <w:tblStyle w:val="MediumShading1-Accent1"/>
        <w:tblW w:w="0" w:type="auto"/>
        <w:tblLook w:val="04A0" w:firstRow="1" w:lastRow="0" w:firstColumn="1" w:lastColumn="0" w:noHBand="0" w:noVBand="1"/>
      </w:tblPr>
      <w:tblGrid>
        <w:gridCol w:w="797"/>
        <w:gridCol w:w="2997"/>
        <w:gridCol w:w="1276"/>
        <w:gridCol w:w="1559"/>
        <w:gridCol w:w="1134"/>
        <w:gridCol w:w="1525"/>
      </w:tblGrid>
      <w:tr w:rsidR="00842FE0" w:rsidTr="00B0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rsidR="001A7A0A" w:rsidRDefault="001A7A0A" w:rsidP="00C548A1">
            <w:r>
              <w:t>#</w:t>
            </w:r>
          </w:p>
        </w:tc>
        <w:tc>
          <w:tcPr>
            <w:tcW w:w="299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7710D1">
            <w:pPr>
              <w:cnfStyle w:val="100000000000" w:firstRow="1" w:lastRow="0" w:firstColumn="0" w:lastColumn="0" w:oddVBand="0" w:evenVBand="0" w:oddHBand="0" w:evenHBand="0" w:firstRowFirstColumn="0" w:firstRowLastColumn="0" w:lastRowFirstColumn="0" w:lastRowLastColumn="0"/>
            </w:pPr>
            <w:r>
              <w:t>Abgabedatum</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679</w:t>
            </w:r>
          </w:p>
        </w:tc>
        <w:tc>
          <w:tcPr>
            <w:tcW w:w="2997" w:type="dxa"/>
            <w:noWrap/>
            <w:hideMark/>
          </w:tcPr>
          <w:p w:rsidR="0056637E" w:rsidRPr="000D6332" w:rsidRDefault="007C1324"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56637E" w:rsidRPr="000D6332">
              <w:rPr>
                <w:rFonts w:ascii="Calibri" w:eastAsia="Times New Roman" w:hAnsi="Calibri" w:cs="Calibri"/>
                <w:color w:val="000000"/>
                <w:lang w:eastAsia="de-CH"/>
              </w:rPr>
              <w:t xml:space="preserve"> 27.04.12</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4.25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707</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Risikomanagement nachgeführt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766</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Web Architektur von MS studiert haben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774</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Ideen gesammelt wie Personen von Videowall angezogen werden</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6</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6</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778</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Dokument Vorstudie: Varianz bei Umfrage eingetragen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782</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Sprint 9 geplant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785</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Applikation ist mit linker Hand bedienbar</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786</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WPF Applikation mit Video erstellt/recherchiert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787</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0D6332">
              <w:rPr>
                <w:rFonts w:ascii="Calibri" w:eastAsia="Times New Roman" w:hAnsi="Calibri" w:cs="Calibri"/>
                <w:color w:val="000000"/>
                <w:lang w:eastAsia="de-CH"/>
              </w:rPr>
              <w:t>Backlog</w:t>
            </w:r>
            <w:proofErr w:type="spellEnd"/>
            <w:r w:rsidRPr="000D6332">
              <w:rPr>
                <w:rFonts w:ascii="Calibri" w:eastAsia="Times New Roman" w:hAnsi="Calibri" w:cs="Calibri"/>
                <w:color w:val="000000"/>
                <w:lang w:eastAsia="de-CH"/>
              </w:rPr>
              <w:t xml:space="preserve"> ist aktuell</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788</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Meeting 26.04.12</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789</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SV</w:t>
            </w:r>
            <w:r w:rsidR="007C1324">
              <w:rPr>
                <w:rFonts w:ascii="Calibri" w:eastAsia="Times New Roman" w:hAnsi="Calibri" w:cs="Calibri"/>
                <w:color w:val="000000"/>
                <w:lang w:eastAsia="de-CH"/>
              </w:rPr>
              <w:t xml:space="preserve">N Base </w:t>
            </w:r>
            <w:proofErr w:type="spellStart"/>
            <w:r w:rsidR="007C1324">
              <w:rPr>
                <w:rFonts w:ascii="Calibri" w:eastAsia="Times New Roman" w:hAnsi="Calibri" w:cs="Calibri"/>
                <w:color w:val="000000"/>
                <w:lang w:eastAsia="de-CH"/>
              </w:rPr>
              <w:t>Architecture</w:t>
            </w:r>
            <w:proofErr w:type="spellEnd"/>
            <w:r w:rsidR="007C1324">
              <w:rPr>
                <w:rFonts w:ascii="Calibri" w:eastAsia="Times New Roman" w:hAnsi="Calibri" w:cs="Calibri"/>
                <w:color w:val="000000"/>
                <w:lang w:eastAsia="de-CH"/>
              </w:rPr>
              <w:t xml:space="preserve"> verschieben,</w:t>
            </w:r>
            <w:r w:rsidRPr="000D6332">
              <w:rPr>
                <w:rFonts w:ascii="Calibri" w:eastAsia="Times New Roman" w:hAnsi="Calibri" w:cs="Calibri"/>
                <w:color w:val="000000"/>
                <w:lang w:eastAsia="de-CH"/>
              </w:rPr>
              <w:t xml:space="preserve"> Tag erstellt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790</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SVN Tag erstellt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791</w:t>
            </w:r>
          </w:p>
        </w:tc>
        <w:tc>
          <w:tcPr>
            <w:tcW w:w="2997" w:type="dxa"/>
            <w:noWrap/>
            <w:hideMark/>
          </w:tcPr>
          <w:p w:rsidR="0056637E" w:rsidRPr="000D6332" w:rsidRDefault="007C1324"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BA/Master-Vorstudie,</w:t>
            </w:r>
            <w:r w:rsidR="0056637E" w:rsidRPr="000D6332">
              <w:rPr>
                <w:rFonts w:ascii="Calibri" w:eastAsia="Times New Roman" w:hAnsi="Calibri" w:cs="Calibri"/>
                <w:color w:val="000000"/>
                <w:lang w:eastAsia="de-CH"/>
              </w:rPr>
              <w:t xml:space="preserve"> Wissen ausgetauscht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2.25</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2.25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24.04.2012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792</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Einführung ins Projekt für Silvan</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24.04.2012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794</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MEF (</w:t>
            </w:r>
            <w:proofErr w:type="spellStart"/>
            <w:r w:rsidRPr="000D6332">
              <w:rPr>
                <w:rFonts w:ascii="Calibri" w:eastAsia="Times New Roman" w:hAnsi="Calibri" w:cs="Calibri"/>
                <w:color w:val="000000"/>
                <w:lang w:eastAsia="de-CH"/>
              </w:rPr>
              <w:t>Managed</w:t>
            </w:r>
            <w:proofErr w:type="spellEnd"/>
            <w:r w:rsidRPr="000D6332">
              <w:rPr>
                <w:rFonts w:ascii="Calibri" w:eastAsia="Times New Roman" w:hAnsi="Calibri" w:cs="Calibri"/>
                <w:color w:val="000000"/>
                <w:lang w:eastAsia="de-CH"/>
              </w:rPr>
              <w:t xml:space="preserve"> </w:t>
            </w:r>
            <w:proofErr w:type="spellStart"/>
            <w:r w:rsidRPr="000D6332">
              <w:rPr>
                <w:rFonts w:ascii="Calibri" w:eastAsia="Times New Roman" w:hAnsi="Calibri" w:cs="Calibri"/>
                <w:color w:val="000000"/>
                <w:lang w:eastAsia="de-CH"/>
              </w:rPr>
              <w:t>Extensibility</w:t>
            </w:r>
            <w:proofErr w:type="spellEnd"/>
            <w:r w:rsidRPr="000D6332">
              <w:rPr>
                <w:rFonts w:ascii="Calibri" w:eastAsia="Times New Roman" w:hAnsi="Calibri" w:cs="Calibri"/>
                <w:color w:val="000000"/>
                <w:lang w:eastAsia="de-CH"/>
              </w:rPr>
              <w:t xml:space="preserve"> Framework) studiert haben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10</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9.75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25.04.2012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795</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Projektmanagement / Administratives</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26.04.2012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lastRenderedPageBreak/>
              <w:t>853</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Systemtests durchgeführt und dokumentiert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0.5</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Total</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56637E" w:rsidRPr="0056637E" w:rsidRDefault="0056637E" w:rsidP="00C548A1">
            <w:pPr>
              <w:cnfStyle w:val="000000010000" w:firstRow="0" w:lastRow="0" w:firstColumn="0" w:lastColumn="0" w:oddVBand="0" w:evenVBand="0" w:oddHBand="0" w:evenHBand="1" w:firstRowFirstColumn="0" w:firstRowLastColumn="0" w:lastRowFirstColumn="0" w:lastRowLastColumn="0"/>
              <w:rPr>
                <w:b/>
              </w:rPr>
            </w:pPr>
            <w:r w:rsidRPr="0056637E">
              <w:rPr>
                <w:b/>
              </w:rPr>
              <w:t>53.75</w:t>
            </w:r>
          </w:p>
        </w:tc>
        <w:tc>
          <w:tcPr>
            <w:tcW w:w="1559" w:type="dxa"/>
            <w:noWrap/>
            <w:hideMark/>
          </w:tcPr>
          <w:p w:rsidR="0056637E" w:rsidRPr="0056637E" w:rsidRDefault="0056637E" w:rsidP="00C548A1">
            <w:pPr>
              <w:cnfStyle w:val="000000010000" w:firstRow="0" w:lastRow="0" w:firstColumn="0" w:lastColumn="0" w:oddVBand="0" w:evenVBand="0" w:oddHBand="0" w:evenHBand="1" w:firstRowFirstColumn="0" w:firstRowLastColumn="0" w:lastRowFirstColumn="0" w:lastRowLastColumn="0"/>
              <w:rPr>
                <w:b/>
              </w:rPr>
            </w:pPr>
            <w:r w:rsidRPr="0056637E">
              <w:rPr>
                <w:b/>
              </w:rPr>
              <w:t>53.75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10</w:t>
        </w:r>
      </w:fldSimple>
      <w:r w:rsidRPr="00A61750">
        <w:t xml:space="preserve"> - Tickets Sprint </w:t>
      </w:r>
      <w:r>
        <w:t>9</w:t>
      </w:r>
    </w:p>
    <w:p w:rsidR="00C54CAD" w:rsidRDefault="00C54CAD" w:rsidP="00C54CAD">
      <w:pPr>
        <w:pStyle w:val="Heading4"/>
      </w:pPr>
      <w:r>
        <w:t>Sprint 10</w:t>
      </w:r>
    </w:p>
    <w:p w:rsidR="00B568EC" w:rsidRPr="00B568EC" w:rsidRDefault="00B568EC" w:rsidP="00B568EC">
      <w:r>
        <w:t xml:space="preserve">In diesem Sprint wurde die </w:t>
      </w:r>
      <w:proofErr w:type="spellStart"/>
      <w:r>
        <w:t>Plug-in</w:t>
      </w:r>
      <w:proofErr w:type="spellEnd"/>
      <w:r>
        <w:t xml:space="preserve"> Möglichkeit entwickelt. Zudem konnte die Mitsubishi Videowall angesehen werden.</w:t>
      </w:r>
      <w:r w:rsidR="00CE1D36">
        <w:t xml:space="preserve"> Es wurde auch ein weiteres Codereview mit den Assistenten Silvan Gehrig und Michael </w:t>
      </w:r>
      <w:proofErr w:type="spellStart"/>
      <w:r w:rsidR="00CE1D36">
        <w:t>Gfeller</w:t>
      </w:r>
      <w:proofErr w:type="spellEnd"/>
      <w:r w:rsidR="00CE1D36">
        <w:t xml:space="preserve"> durchgeführt.</w:t>
      </w:r>
    </w:p>
    <w:p w:rsidR="0088306F" w:rsidRPr="0088306F" w:rsidRDefault="004C37E9" w:rsidP="0088306F">
      <w:r>
        <w:t>Die folg</w:t>
      </w:r>
      <w:r w:rsidR="00557FA6">
        <w:t>enden Tickets wurden im Sprint 10</w:t>
      </w:r>
      <w:r>
        <w:t xml:space="preserve"> abgearbeitet:</w:t>
      </w:r>
    </w:p>
    <w:tbl>
      <w:tblPr>
        <w:tblStyle w:val="MediumShading1-Accent1"/>
        <w:tblW w:w="0" w:type="auto"/>
        <w:tblLook w:val="04A0" w:firstRow="1" w:lastRow="0" w:firstColumn="1" w:lastColumn="0" w:noHBand="0" w:noVBand="1"/>
      </w:tblPr>
      <w:tblGrid>
        <w:gridCol w:w="817"/>
        <w:gridCol w:w="2977"/>
        <w:gridCol w:w="1276"/>
        <w:gridCol w:w="1559"/>
        <w:gridCol w:w="1134"/>
        <w:gridCol w:w="1525"/>
      </w:tblGrid>
      <w:tr w:rsidR="00842FE0" w:rsidTr="006B3F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6B3F75">
            <w:pPr>
              <w:cnfStyle w:val="100000000000" w:firstRow="1" w:lastRow="0" w:firstColumn="0" w:lastColumn="0" w:oddVBand="0" w:evenVBand="0" w:oddHBand="0" w:evenHBand="0" w:firstRowFirstColumn="0" w:firstRowLastColumn="0" w:lastRowFirstColumn="0" w:lastRowLastColumn="0"/>
            </w:pPr>
            <w:r>
              <w:t>Abgabedatum</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6846E0">
              <w:rPr>
                <w:rFonts w:ascii="Calibri" w:eastAsia="Times New Roman" w:hAnsi="Calibri" w:cs="Calibri"/>
                <w:color w:val="000000"/>
                <w:lang w:eastAsia="de-CH"/>
              </w:rPr>
              <w:t>Plug</w:t>
            </w:r>
            <w:r w:rsidR="00B568EC">
              <w:rPr>
                <w:rFonts w:ascii="Calibri" w:eastAsia="Times New Roman" w:hAnsi="Calibri" w:cs="Calibri"/>
                <w:color w:val="000000"/>
                <w:lang w:eastAsia="de-CH"/>
              </w:rPr>
              <w:t>-</w:t>
            </w:r>
            <w:r w:rsidRPr="006846E0">
              <w:rPr>
                <w:rFonts w:ascii="Calibri" w:eastAsia="Times New Roman" w:hAnsi="Calibri" w:cs="Calibri"/>
                <w:color w:val="000000"/>
                <w:lang w:eastAsia="de-CH"/>
              </w:rPr>
              <w:t>in</w:t>
            </w:r>
            <w:proofErr w:type="spellEnd"/>
            <w:r w:rsidRPr="006846E0">
              <w:rPr>
                <w:rFonts w:ascii="Calibri" w:eastAsia="Times New Roman" w:hAnsi="Calibri" w:cs="Calibri"/>
                <w:color w:val="000000"/>
                <w:lang w:eastAsia="de-CH"/>
              </w:rPr>
              <w:t xml:space="preserve"> Möglichkeit entwickelt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8</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8</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680</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Code Review vom 03.05.12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6</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5.5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03.05.2012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03.05.2012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708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Risikomanagement nachgeführt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783</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6846E0">
              <w:rPr>
                <w:rFonts w:ascii="Calibri" w:eastAsia="Times New Roman" w:hAnsi="Calibri" w:cs="Calibri"/>
                <w:color w:val="000000"/>
                <w:lang w:eastAsia="de-CH"/>
              </w:rPr>
              <w:t>Refactoring</w:t>
            </w:r>
            <w:proofErr w:type="spellEnd"/>
            <w:r w:rsidRPr="006846E0">
              <w:rPr>
                <w:rFonts w:ascii="Calibri" w:eastAsia="Times New Roman" w:hAnsi="Calibri" w:cs="Calibri"/>
                <w:color w:val="000000"/>
                <w:lang w:eastAsia="de-CH"/>
              </w:rPr>
              <w:t xml:space="preserve">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793</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DirectX auf Videowall ist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4</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4.25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796</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Ideen gesammelt und dokumentiert wie Personen von Videowall angezogen werden</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14</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14</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01.05.2012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797</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Mitsubishi Wall angesehen und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20</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17.75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02.05.2012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803</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Sprint 10 geplant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4</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3.75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804</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Web Architektur von MS studiert haben</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805</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Anpassungen gemäss Besprechung mit Herrn Heinzmann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4.75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806</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Code Review vom 03.05.12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3</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2.5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807</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Anpassung bezüglich Code Review vom 03.05.12 gemacht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 xml:space="preserve">Gesamtplanung anhand </w:t>
            </w:r>
            <w:proofErr w:type="spellStart"/>
            <w:r w:rsidRPr="006846E0">
              <w:rPr>
                <w:rFonts w:ascii="Calibri" w:eastAsia="Times New Roman" w:hAnsi="Calibri" w:cs="Calibri"/>
                <w:color w:val="000000"/>
                <w:lang w:eastAsia="de-CH"/>
              </w:rPr>
              <w:t>Kriterienliste</w:t>
            </w:r>
            <w:proofErr w:type="spellEnd"/>
            <w:r w:rsidRPr="006846E0">
              <w:rPr>
                <w:rFonts w:ascii="Calibri" w:eastAsia="Times New Roman" w:hAnsi="Calibri" w:cs="Calibri"/>
                <w:color w:val="000000"/>
                <w:lang w:eastAsia="de-CH"/>
              </w:rPr>
              <w:t xml:space="preserve"> überprüft und geplant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6</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6</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831</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SVN Tag erstellt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854</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Systemtests durchgeführt und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Total</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8648A6" w:rsidRPr="008648A6" w:rsidRDefault="008648A6" w:rsidP="00C548A1">
            <w:pPr>
              <w:cnfStyle w:val="000000010000" w:firstRow="0" w:lastRow="0" w:firstColumn="0" w:lastColumn="0" w:oddVBand="0" w:evenVBand="0" w:oddHBand="0" w:evenHBand="1" w:firstRowFirstColumn="0" w:firstRowLastColumn="0" w:lastRowFirstColumn="0" w:lastRowLastColumn="0"/>
              <w:rPr>
                <w:b/>
              </w:rPr>
            </w:pPr>
            <w:r w:rsidRPr="008648A6">
              <w:rPr>
                <w:b/>
              </w:rPr>
              <w:t>76</w:t>
            </w:r>
          </w:p>
        </w:tc>
        <w:tc>
          <w:tcPr>
            <w:tcW w:w="1559" w:type="dxa"/>
            <w:noWrap/>
            <w:hideMark/>
          </w:tcPr>
          <w:p w:rsidR="008648A6" w:rsidRPr="008648A6" w:rsidRDefault="008648A6" w:rsidP="00C548A1">
            <w:pPr>
              <w:cnfStyle w:val="000000010000" w:firstRow="0" w:lastRow="0" w:firstColumn="0" w:lastColumn="0" w:oddVBand="0" w:evenVBand="0" w:oddHBand="0" w:evenHBand="1" w:firstRowFirstColumn="0" w:firstRowLastColumn="0" w:lastRowFirstColumn="0" w:lastRowLastColumn="0"/>
              <w:rPr>
                <w:b/>
              </w:rPr>
            </w:pPr>
            <w:r w:rsidRPr="008648A6">
              <w:rPr>
                <w:b/>
              </w:rPr>
              <w:t>72.5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11</w:t>
        </w:r>
      </w:fldSimple>
      <w:r w:rsidRPr="003D4AFB">
        <w:t xml:space="preserve"> - Tickets Sprint </w:t>
      </w:r>
      <w:r>
        <w:t>10</w:t>
      </w:r>
    </w:p>
    <w:p w:rsidR="00C54CAD" w:rsidRDefault="00C54CAD" w:rsidP="00C54CAD">
      <w:pPr>
        <w:pStyle w:val="Heading4"/>
      </w:pPr>
      <w:r>
        <w:t>Sprint 11</w:t>
      </w:r>
    </w:p>
    <w:p w:rsidR="00742E51" w:rsidRPr="00742E51" w:rsidRDefault="00742E51" w:rsidP="00742E51">
      <w:r>
        <w:t xml:space="preserve">Um Passanten anzulocken wurde im Sprint 11 der Demomodus zuerst </w:t>
      </w:r>
      <w:r w:rsidR="0091693D">
        <w:t xml:space="preserve">besprochen und später umgesetzt. Zudem wurden zwei </w:t>
      </w:r>
      <w:proofErr w:type="spellStart"/>
      <w:r w:rsidR="0091693D">
        <w:t>Plug-in</w:t>
      </w:r>
      <w:proofErr w:type="spellEnd"/>
      <w:r w:rsidR="0091693D">
        <w:t xml:space="preserve"> Applikationen</w:t>
      </w:r>
      <w:r w:rsidR="00911774">
        <w:t xml:space="preserve"> für die Videowall erstellt.</w:t>
      </w:r>
    </w:p>
    <w:p w:rsidR="00C52FF9" w:rsidRPr="00C52FF9" w:rsidRDefault="00C52FF9" w:rsidP="00C52FF9">
      <w:r>
        <w:t>Die folgenden Tickets wurden im Sprint 11 abgearbeitet:</w:t>
      </w:r>
    </w:p>
    <w:tbl>
      <w:tblPr>
        <w:tblStyle w:val="MediumShading1-Accent1"/>
        <w:tblW w:w="0" w:type="auto"/>
        <w:tblLook w:val="04A0" w:firstRow="1" w:lastRow="0" w:firstColumn="1" w:lastColumn="0" w:noHBand="0" w:noVBand="1"/>
      </w:tblPr>
      <w:tblGrid>
        <w:gridCol w:w="817"/>
        <w:gridCol w:w="2977"/>
        <w:gridCol w:w="1276"/>
        <w:gridCol w:w="1561"/>
        <w:gridCol w:w="1153"/>
        <w:gridCol w:w="1504"/>
      </w:tblGrid>
      <w:tr w:rsidR="00842FE0" w:rsidTr="00321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1"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3"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4" w:type="dxa"/>
          </w:tcPr>
          <w:p w:rsidR="001A7A0A" w:rsidRDefault="001A7A0A" w:rsidP="00321E16">
            <w:pPr>
              <w:cnfStyle w:val="100000000000" w:firstRow="1" w:lastRow="0" w:firstColumn="0" w:lastColumn="0" w:oddVBand="0" w:evenVBand="0" w:oddHBand="0" w:evenHBand="0" w:firstRowFirstColumn="0" w:firstRowLastColumn="0" w:lastRowFirstColumn="0" w:lastRowLastColumn="0"/>
            </w:pPr>
            <w:r>
              <w:t>Abgabedatum</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682</w:t>
            </w:r>
          </w:p>
        </w:tc>
        <w:tc>
          <w:tcPr>
            <w:tcW w:w="2977" w:type="dxa"/>
            <w:noWrap/>
            <w:hideMark/>
          </w:tcPr>
          <w:p w:rsidR="0025614D" w:rsidRPr="006340E9" w:rsidRDefault="007C1324"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25614D" w:rsidRPr="006340E9">
              <w:rPr>
                <w:rFonts w:ascii="Calibri" w:eastAsia="Times New Roman" w:hAnsi="Calibri" w:cs="Calibri"/>
                <w:color w:val="000000"/>
                <w:lang w:eastAsia="de-CH"/>
              </w:rPr>
              <w:t xml:space="preserve"> 11.05.12</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11.05.2012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11.05.2012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lastRenderedPageBreak/>
              <w:t>709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Risikomanagement nachgeführt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0.5</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0.5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784</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(Verfolgung von Passanten) Kraftfeld besprochen und dokumentiert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7.25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799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Bild der Hand ist auf die rechte bzw. linke Hand abgestimmt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2</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2.5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800</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 xml:space="preserve">Mittagsmenu App in </w:t>
            </w:r>
            <w:proofErr w:type="spellStart"/>
            <w:r w:rsidRPr="006340E9">
              <w:rPr>
                <w:rFonts w:ascii="Calibri" w:eastAsia="Times New Roman" w:hAnsi="Calibri" w:cs="Calibri"/>
                <w:color w:val="000000"/>
                <w:lang w:eastAsia="de-CH"/>
              </w:rPr>
              <w:t>Plugin</w:t>
            </w:r>
            <w:proofErr w:type="spellEnd"/>
            <w:r w:rsidRPr="006340E9">
              <w:rPr>
                <w:rFonts w:ascii="Calibri" w:eastAsia="Times New Roman" w:hAnsi="Calibri" w:cs="Calibri"/>
                <w:color w:val="000000"/>
                <w:lang w:eastAsia="de-CH"/>
              </w:rPr>
              <w:t xml:space="preserve"> umgewandelt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802</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 xml:space="preserve">Poster App in </w:t>
            </w:r>
            <w:proofErr w:type="spellStart"/>
            <w:r w:rsidRPr="006340E9">
              <w:rPr>
                <w:rFonts w:ascii="Calibri" w:eastAsia="Times New Roman" w:hAnsi="Calibri" w:cs="Calibri"/>
                <w:color w:val="000000"/>
                <w:lang w:eastAsia="de-CH"/>
              </w:rPr>
              <w:t>Plugin</w:t>
            </w:r>
            <w:proofErr w:type="spellEnd"/>
            <w:r w:rsidRPr="006340E9">
              <w:rPr>
                <w:rFonts w:ascii="Calibri" w:eastAsia="Times New Roman" w:hAnsi="Calibri" w:cs="Calibri"/>
                <w:color w:val="000000"/>
                <w:lang w:eastAsia="de-CH"/>
              </w:rPr>
              <w:t xml:space="preserve"> umgewandelt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6</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832</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Sprint 11 geplant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6</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833</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Vom Demomodus wird in den Interaktionsmodus gewechselt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10</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834</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Vom Interaktionsmodus wird in den Demomodus gewechselt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837</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externes Design erstellt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4</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4.25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838</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Systemtests durchgeführt und dokumentiert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6340E9">
              <w:rPr>
                <w:rFonts w:ascii="Calibri" w:eastAsia="Times New Roman" w:hAnsi="Calibri" w:cs="Calibri"/>
                <w:color w:val="000000"/>
                <w:lang w:eastAsia="de-CH"/>
              </w:rPr>
              <w:t>Refactoring</w:t>
            </w:r>
            <w:proofErr w:type="spellEnd"/>
            <w:r w:rsidRPr="006340E9">
              <w:rPr>
                <w:rFonts w:ascii="Calibri" w:eastAsia="Times New Roman" w:hAnsi="Calibri" w:cs="Calibri"/>
                <w:color w:val="000000"/>
                <w:lang w:eastAsia="de-CH"/>
              </w:rPr>
              <w:t xml:space="preserve"> durchgeführt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7</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840</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Anpassung bezüglich Code Review vom 03.05.12 gemacht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841</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Aufwändige Anpassung bezüglich Code Review vom 03.05.12 gemacht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6.5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10.05.2012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842</w:t>
            </w:r>
          </w:p>
        </w:tc>
        <w:tc>
          <w:tcPr>
            <w:tcW w:w="2977" w:type="dxa"/>
            <w:noWrap/>
            <w:hideMark/>
          </w:tcPr>
          <w:p w:rsidR="0025614D" w:rsidRPr="006340E9" w:rsidRDefault="007C1324"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25614D" w:rsidRPr="006340E9">
              <w:rPr>
                <w:rFonts w:ascii="Calibri" w:eastAsia="Times New Roman" w:hAnsi="Calibri" w:cs="Calibri"/>
                <w:color w:val="000000"/>
                <w:lang w:eastAsia="de-CH"/>
              </w:rPr>
              <w:t xml:space="preserve"> 14.05.12</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14.05.2012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Total</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25614D" w:rsidRPr="0025614D" w:rsidRDefault="0025614D" w:rsidP="00C548A1">
            <w:pPr>
              <w:cnfStyle w:val="000000010000" w:firstRow="0" w:lastRow="0" w:firstColumn="0" w:lastColumn="0" w:oddVBand="0" w:evenVBand="0" w:oddHBand="0" w:evenHBand="1" w:firstRowFirstColumn="0" w:firstRowLastColumn="0" w:lastRowFirstColumn="0" w:lastRowLastColumn="0"/>
              <w:rPr>
                <w:b/>
              </w:rPr>
            </w:pPr>
            <w:r w:rsidRPr="0025614D">
              <w:rPr>
                <w:b/>
              </w:rPr>
              <w:t>75</w:t>
            </w:r>
          </w:p>
        </w:tc>
        <w:tc>
          <w:tcPr>
            <w:tcW w:w="1561" w:type="dxa"/>
            <w:noWrap/>
            <w:hideMark/>
          </w:tcPr>
          <w:p w:rsidR="0025614D" w:rsidRPr="0025614D" w:rsidRDefault="0025614D" w:rsidP="00C548A1">
            <w:pPr>
              <w:cnfStyle w:val="000000010000" w:firstRow="0" w:lastRow="0" w:firstColumn="0" w:lastColumn="0" w:oddVBand="0" w:evenVBand="0" w:oddHBand="0" w:evenHBand="1" w:firstRowFirstColumn="0" w:firstRowLastColumn="0" w:lastRowFirstColumn="0" w:lastRowLastColumn="0"/>
              <w:rPr>
                <w:b/>
              </w:rPr>
            </w:pPr>
            <w:r w:rsidRPr="0025614D">
              <w:rPr>
                <w:b/>
              </w:rPr>
              <w:t>75.5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Caption"/>
      </w:pPr>
      <w:r>
        <w:t xml:space="preserve">Tabelle </w:t>
      </w:r>
      <w:fldSimple w:instr=" SEQ Tabelle \* ARABIC ">
        <w:r w:rsidR="0075455E">
          <w:rPr>
            <w:noProof/>
          </w:rPr>
          <w:t>12</w:t>
        </w:r>
      </w:fldSimple>
      <w:r w:rsidRPr="00B518B4">
        <w:t xml:space="preserve"> - Tickets Sprint </w:t>
      </w:r>
      <w:r>
        <w:t>11</w:t>
      </w:r>
    </w:p>
    <w:p w:rsidR="00C54CAD" w:rsidRDefault="00C54CAD" w:rsidP="00C54CAD">
      <w:pPr>
        <w:pStyle w:val="Heading4"/>
      </w:pPr>
      <w:r>
        <w:t>Sprint 12</w:t>
      </w:r>
    </w:p>
    <w:p w:rsidR="00E30AAE" w:rsidRPr="00E30AAE" w:rsidRDefault="00E30AAE" w:rsidP="00E30AAE">
      <w:r>
        <w:t xml:space="preserve">Ein weiterer </w:t>
      </w:r>
      <w:proofErr w:type="spellStart"/>
      <w:r>
        <w:t>Usabilty</w:t>
      </w:r>
      <w:proofErr w:type="spellEnd"/>
      <w:r>
        <w:t xml:space="preserve"> Test wurde in Sprint 12 durchgeführt. Die </w:t>
      </w:r>
      <w:proofErr w:type="spellStart"/>
      <w:r>
        <w:t>Plug-in</w:t>
      </w:r>
      <w:proofErr w:type="spellEnd"/>
      <w:r>
        <w:t xml:space="preserve"> Schnittstelle wurde definiert und dokumentiert. </w:t>
      </w:r>
      <w:r w:rsidR="0010244D">
        <w:t xml:space="preserve">Der Demomodus wurde weiter ausgearbeitet. Das Team prüfe zudem ob die </w:t>
      </w:r>
      <w:r w:rsidR="0064550F">
        <w:t>Videowall</w:t>
      </w:r>
      <w:r w:rsidR="0010244D">
        <w:t xml:space="preserve"> mit nur einer Grafikkarte </w:t>
      </w:r>
      <w:proofErr w:type="spellStart"/>
      <w:r w:rsidR="0010244D">
        <w:t>performanter</w:t>
      </w:r>
      <w:proofErr w:type="spellEnd"/>
      <w:r w:rsidR="0010244D">
        <w:t xml:space="preserve"> läuft</w:t>
      </w:r>
      <w:r w:rsidR="006F48C3">
        <w:t>. Das Externe Design wurde für die Applikation entwickelt.</w:t>
      </w:r>
    </w:p>
    <w:p w:rsidR="00364926" w:rsidRPr="00364926" w:rsidRDefault="00364926" w:rsidP="00364926">
      <w:r>
        <w:t>Die folgenden Tickets wurden im Sprint 12 abgearbeitet:</w:t>
      </w:r>
    </w:p>
    <w:tbl>
      <w:tblPr>
        <w:tblStyle w:val="MediumShading1-Accent1"/>
        <w:tblW w:w="0" w:type="auto"/>
        <w:tblLook w:val="04A0" w:firstRow="1" w:lastRow="0" w:firstColumn="1" w:lastColumn="0" w:noHBand="0" w:noVBand="1"/>
      </w:tblPr>
      <w:tblGrid>
        <w:gridCol w:w="817"/>
        <w:gridCol w:w="2977"/>
        <w:gridCol w:w="1276"/>
        <w:gridCol w:w="1559"/>
        <w:gridCol w:w="1149"/>
        <w:gridCol w:w="1510"/>
      </w:tblGrid>
      <w:tr w:rsidR="003A751E"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4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10"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683</w:t>
            </w:r>
          </w:p>
        </w:tc>
        <w:tc>
          <w:tcPr>
            <w:tcW w:w="2977" w:type="dxa"/>
            <w:noWrap/>
            <w:hideMark/>
          </w:tcPr>
          <w:p w:rsidR="00D24258" w:rsidRPr="009C46A6" w:rsidRDefault="007C1324"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D24258" w:rsidRPr="009C46A6">
              <w:rPr>
                <w:rFonts w:ascii="Calibri" w:eastAsia="Times New Roman" w:hAnsi="Calibri" w:cs="Calibri"/>
                <w:color w:val="000000"/>
                <w:lang w:eastAsia="de-CH"/>
              </w:rPr>
              <w:t xml:space="preserve"> 22.05.12</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6</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698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Usability</w:t>
            </w:r>
            <w:proofErr w:type="spellEnd"/>
            <w:r w:rsidRPr="009C46A6">
              <w:rPr>
                <w:rFonts w:ascii="Calibri" w:eastAsia="Times New Roman" w:hAnsi="Calibri" w:cs="Calibri"/>
                <w:color w:val="000000"/>
                <w:lang w:eastAsia="de-CH"/>
              </w:rPr>
              <w:t xml:space="preserve"> Tests durchgeführt und protokolliert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710</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Risikomanagement nachgeführt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801</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Plugin</w:t>
            </w:r>
            <w:proofErr w:type="spellEnd"/>
            <w:r w:rsidRPr="009C46A6">
              <w:rPr>
                <w:rFonts w:ascii="Calibri" w:eastAsia="Times New Roman" w:hAnsi="Calibri" w:cs="Calibri"/>
                <w:color w:val="000000"/>
                <w:lang w:eastAsia="de-CH"/>
              </w:rPr>
              <w:t xml:space="preserve"> Schnittstelle definiert und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8</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10.5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810</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TODOs in Dokumenten abgearbeitet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816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 xml:space="preserve">Diskussion </w:t>
            </w:r>
            <w:proofErr w:type="spellStart"/>
            <w:r w:rsidRPr="009C46A6">
              <w:rPr>
                <w:rFonts w:ascii="Calibri" w:eastAsia="Times New Roman" w:hAnsi="Calibri" w:cs="Calibri"/>
                <w:color w:val="000000"/>
                <w:lang w:eastAsia="de-CH"/>
              </w:rPr>
              <w:t>Accessability</w:t>
            </w:r>
            <w:proofErr w:type="spellEnd"/>
            <w:r w:rsidRPr="009C46A6">
              <w:rPr>
                <w:rFonts w:ascii="Calibri" w:eastAsia="Times New Roman" w:hAnsi="Calibri" w:cs="Calibri"/>
                <w:color w:val="000000"/>
                <w:lang w:eastAsia="de-CH"/>
              </w:rPr>
              <w:t xml:space="preserve">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2.75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835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Demomodus: Apps werden automatisch gewechselt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836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 xml:space="preserve">Demomodus: </w:t>
            </w:r>
            <w:proofErr w:type="spellStart"/>
            <w:r w:rsidRPr="009C46A6">
              <w:rPr>
                <w:rFonts w:ascii="Calibri" w:eastAsia="Times New Roman" w:hAnsi="Calibri" w:cs="Calibri"/>
                <w:color w:val="000000"/>
                <w:lang w:eastAsia="de-CH"/>
              </w:rPr>
              <w:t>Demotext</w:t>
            </w:r>
            <w:proofErr w:type="spellEnd"/>
            <w:r w:rsidRPr="009C46A6">
              <w:rPr>
                <w:rFonts w:ascii="Calibri" w:eastAsia="Times New Roman" w:hAnsi="Calibri" w:cs="Calibri"/>
                <w:color w:val="000000"/>
                <w:lang w:eastAsia="de-CH"/>
              </w:rPr>
              <w:t xml:space="preserve"> zu aktiver App wird angezeigt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lastRenderedPageBreak/>
              <w:t>843</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Demomodus: Zustandsdiagramm erstellt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844</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Oliver Rehmann wegen Posterstand am 15.6.12 kontaktiert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2x4 Monitore-Setup mit Hellraumprojektor getestet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2.25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2x4 Monitore-Setup mit Test-Wall getestet und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Notifier</w:t>
            </w:r>
            <w:proofErr w:type="spellEnd"/>
            <w:r w:rsidRPr="009C46A6">
              <w:rPr>
                <w:rFonts w:ascii="Calibri" w:eastAsia="Times New Roman" w:hAnsi="Calibri" w:cs="Calibri"/>
                <w:color w:val="000000"/>
                <w:lang w:eastAsia="de-CH"/>
              </w:rPr>
              <w:t xml:space="preserve"> Problem gelöst/umgangen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Gewichtung bei Nutzwertanalyse begründet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2</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849</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Refactoring</w:t>
            </w:r>
            <w:proofErr w:type="spellEnd"/>
            <w:r w:rsidRPr="009C46A6">
              <w:rPr>
                <w:rFonts w:ascii="Calibri" w:eastAsia="Times New Roman" w:hAnsi="Calibri" w:cs="Calibri"/>
                <w:color w:val="000000"/>
                <w:lang w:eastAsia="de-CH"/>
              </w:rPr>
              <w:t xml:space="preserve"> durchgeführt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10</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850</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Sprint 12 geplant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Deployment</w:t>
            </w:r>
            <w:proofErr w:type="spellEnd"/>
            <w:r w:rsidRPr="009C46A6">
              <w:rPr>
                <w:rFonts w:ascii="Calibri" w:eastAsia="Times New Roman" w:hAnsi="Calibri" w:cs="Calibri"/>
                <w:color w:val="000000"/>
                <w:lang w:eastAsia="de-CH"/>
              </w:rPr>
              <w:t xml:space="preserve"> Entwickler PC möglich</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Das Mittagsmenu wird angezeigt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 xml:space="preserve">Leichte </w:t>
            </w:r>
            <w:proofErr w:type="spellStart"/>
            <w:r w:rsidRPr="009C46A6">
              <w:rPr>
                <w:rFonts w:ascii="Calibri" w:eastAsia="Times New Roman" w:hAnsi="Calibri" w:cs="Calibri"/>
                <w:color w:val="000000"/>
                <w:lang w:eastAsia="de-CH"/>
              </w:rPr>
              <w:t>Usability</w:t>
            </w:r>
            <w:proofErr w:type="spellEnd"/>
            <w:r w:rsidRPr="009C46A6">
              <w:rPr>
                <w:rFonts w:ascii="Calibri" w:eastAsia="Times New Roman" w:hAnsi="Calibri" w:cs="Calibri"/>
                <w:color w:val="000000"/>
                <w:lang w:eastAsia="de-CH"/>
              </w:rPr>
              <w:t xml:space="preserve"> Test Korrekturen umgesetzt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Navigation mit schönen "Tabs" dargestellt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23.05.2012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23.05.2012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867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Systemtests durchgeführt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871</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Externes Design festgelegt und validiert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872</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Mittagsmenu App automatisch aktualisiert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873</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Abschluss der Arbeit geplant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Total</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D24258" w:rsidRPr="00D24258" w:rsidRDefault="00D24258" w:rsidP="00C548A1">
            <w:pPr>
              <w:cnfStyle w:val="000000100000" w:firstRow="0" w:lastRow="0" w:firstColumn="0" w:lastColumn="0" w:oddVBand="0" w:evenVBand="0" w:oddHBand="1" w:evenHBand="0" w:firstRowFirstColumn="0" w:firstRowLastColumn="0" w:lastRowFirstColumn="0" w:lastRowLastColumn="0"/>
              <w:rPr>
                <w:b/>
              </w:rPr>
            </w:pPr>
            <w:r w:rsidRPr="00D24258">
              <w:rPr>
                <w:b/>
              </w:rPr>
              <w:t>87.5</w:t>
            </w:r>
          </w:p>
        </w:tc>
        <w:tc>
          <w:tcPr>
            <w:tcW w:w="1559" w:type="dxa"/>
            <w:noWrap/>
            <w:hideMark/>
          </w:tcPr>
          <w:p w:rsidR="00D24258" w:rsidRPr="00D24258" w:rsidRDefault="00D24258" w:rsidP="00C548A1">
            <w:pPr>
              <w:cnfStyle w:val="000000100000" w:firstRow="0" w:lastRow="0" w:firstColumn="0" w:lastColumn="0" w:oddVBand="0" w:evenVBand="0" w:oddHBand="1" w:evenHBand="0" w:firstRowFirstColumn="0" w:firstRowLastColumn="0" w:lastRowFirstColumn="0" w:lastRowLastColumn="0"/>
              <w:rPr>
                <w:b/>
              </w:rPr>
            </w:pPr>
            <w:r w:rsidRPr="00D24258">
              <w:rPr>
                <w:b/>
              </w:rPr>
              <w:t>93.25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13</w:t>
        </w:r>
      </w:fldSimple>
      <w:r w:rsidRPr="003C6BE1">
        <w:t xml:space="preserve"> - Tickets Sprint </w:t>
      </w:r>
      <w:r>
        <w:t>12</w:t>
      </w:r>
    </w:p>
    <w:p w:rsidR="00C54CAD" w:rsidRDefault="00C54CAD" w:rsidP="00C54CAD">
      <w:pPr>
        <w:pStyle w:val="Heading4"/>
      </w:pPr>
      <w:r>
        <w:t>Sprint 13</w:t>
      </w:r>
    </w:p>
    <w:tbl>
      <w:tblPr>
        <w:tblStyle w:val="MediumShading1-Accent1"/>
        <w:tblW w:w="0" w:type="auto"/>
        <w:tblLook w:val="04A0" w:firstRow="1" w:lastRow="0" w:firstColumn="1" w:lastColumn="0" w:noHBand="0" w:noVBand="1"/>
      </w:tblPr>
      <w:tblGrid>
        <w:gridCol w:w="817"/>
        <w:gridCol w:w="2977"/>
        <w:gridCol w:w="1276"/>
        <w:gridCol w:w="1559"/>
        <w:gridCol w:w="1154"/>
        <w:gridCol w:w="1505"/>
      </w:tblGrid>
      <w:tr w:rsidR="001A7A0A"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5"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685</w:t>
            </w:r>
          </w:p>
        </w:tc>
        <w:tc>
          <w:tcPr>
            <w:tcW w:w="2977" w:type="dxa"/>
            <w:noWrap/>
            <w:hideMark/>
          </w:tcPr>
          <w:p w:rsidR="008A234A" w:rsidRPr="00A50CA5" w:rsidRDefault="007C1324"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8A234A" w:rsidRPr="00A50CA5">
              <w:rPr>
                <w:rFonts w:ascii="Calibri" w:eastAsia="Times New Roman" w:hAnsi="Calibri" w:cs="Calibri"/>
                <w:color w:val="000000"/>
                <w:lang w:eastAsia="de-CH"/>
              </w:rPr>
              <w:t xml:space="preserve"> 25.05.12</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702</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Abstract geschrieben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5.75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711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Risikomanagement nachgeführt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715</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Poster erarbeitet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811</w:t>
            </w:r>
          </w:p>
        </w:tc>
        <w:tc>
          <w:tcPr>
            <w:tcW w:w="2977" w:type="dxa"/>
            <w:noWrap/>
            <w:hideMark/>
          </w:tcPr>
          <w:p w:rsidR="008A234A" w:rsidRPr="00A50CA5" w:rsidRDefault="008A234A"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Ein Buch</w:t>
            </w:r>
            <w:r w:rsidR="007C1324">
              <w:rPr>
                <w:rFonts w:ascii="Calibri" w:eastAsia="Times New Roman" w:hAnsi="Calibri" w:cs="Calibri"/>
                <w:color w:val="000000"/>
                <w:lang w:eastAsia="de-CH"/>
              </w:rPr>
              <w:t>,</w:t>
            </w:r>
            <w:r w:rsidRPr="00A50CA5">
              <w:rPr>
                <w:rFonts w:ascii="Calibri" w:eastAsia="Times New Roman" w:hAnsi="Calibri" w:cs="Calibri"/>
                <w:color w:val="000000"/>
                <w:lang w:eastAsia="de-CH"/>
              </w:rPr>
              <w:t xml:space="preserve"> ein ACM und IEEE Paper zitiert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Konkurrenz analysiert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8.5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817</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Domain Model erstellt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823</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Unit-Tests erstellt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Diskussion Notwendigkeit statistische Analyse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829</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Coding</w:t>
            </w:r>
            <w:proofErr w:type="spellEnd"/>
            <w:r w:rsidRPr="00A50CA5">
              <w:rPr>
                <w:rFonts w:ascii="Calibri" w:eastAsia="Times New Roman" w:hAnsi="Calibri" w:cs="Calibri"/>
                <w:color w:val="000000"/>
                <w:lang w:eastAsia="de-CH"/>
              </w:rPr>
              <w:t xml:space="preserve"> Standards dokumentiert und eingehalten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3</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1.5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lastRenderedPageBreak/>
              <w:t>859</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Sprint 13 geplant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860</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Refactoring</w:t>
            </w:r>
            <w:proofErr w:type="spellEnd"/>
            <w:r w:rsidRPr="00A50CA5">
              <w:rPr>
                <w:rFonts w:ascii="Calibri" w:eastAsia="Times New Roman" w:hAnsi="Calibri" w:cs="Calibri"/>
                <w:color w:val="000000"/>
                <w:lang w:eastAsia="de-CH"/>
              </w:rPr>
              <w:t xml:space="preserve"> durchgeführt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Stakeholderanalyse erstellt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4.75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862</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Domain Analyse: Daten beschrieben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0.75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863</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Backlog</w:t>
            </w:r>
            <w:proofErr w:type="spellEnd"/>
            <w:r w:rsidRPr="00A50CA5">
              <w:rPr>
                <w:rFonts w:ascii="Calibri" w:eastAsia="Times New Roman" w:hAnsi="Calibri" w:cs="Calibri"/>
                <w:color w:val="000000"/>
                <w:lang w:eastAsia="de-CH"/>
              </w:rPr>
              <w:t xml:space="preserve"> ist aktuell</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Korrekturen Markus Stolze umgesetzt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3</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4</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Usability</w:t>
            </w:r>
            <w:proofErr w:type="spellEnd"/>
            <w:r w:rsidRPr="00A50CA5">
              <w:rPr>
                <w:rFonts w:ascii="Calibri" w:eastAsia="Times New Roman" w:hAnsi="Calibri" w:cs="Calibri"/>
                <w:color w:val="000000"/>
                <w:lang w:eastAsia="de-CH"/>
              </w:rPr>
              <w:t xml:space="preserve"> Tests durchgeführt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2.75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868</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Systemtests durchgeführt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869</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Notifier</w:t>
            </w:r>
            <w:proofErr w:type="spellEnd"/>
            <w:r w:rsidRPr="00A50CA5">
              <w:rPr>
                <w:rFonts w:ascii="Calibri" w:eastAsia="Times New Roman" w:hAnsi="Calibri" w:cs="Calibri"/>
                <w:color w:val="000000"/>
                <w:lang w:eastAsia="de-CH"/>
              </w:rPr>
              <w:t xml:space="preserve"> Problem gelöst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Administration der Videowall Inhalte definiert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10</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9.5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Lesbarkeit der L-Poster überprüft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877</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Verkleinertes Video auf Videowall abspielbar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8</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881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Prozentuale Poster Lesbarkeit analysiert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Total</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8A234A" w:rsidRPr="008A234A" w:rsidRDefault="008A234A" w:rsidP="00C548A1">
            <w:pPr>
              <w:cnfStyle w:val="000000010000" w:firstRow="0" w:lastRow="0" w:firstColumn="0" w:lastColumn="0" w:oddVBand="0" w:evenVBand="0" w:oddHBand="0" w:evenHBand="1" w:firstRowFirstColumn="0" w:firstRowLastColumn="0" w:lastRowFirstColumn="0" w:lastRowLastColumn="0"/>
              <w:rPr>
                <w:b/>
              </w:rPr>
            </w:pPr>
            <w:r w:rsidRPr="008A234A">
              <w:rPr>
                <w:b/>
              </w:rPr>
              <w:t>91</w:t>
            </w:r>
          </w:p>
        </w:tc>
        <w:tc>
          <w:tcPr>
            <w:tcW w:w="1559" w:type="dxa"/>
            <w:noWrap/>
            <w:hideMark/>
          </w:tcPr>
          <w:p w:rsidR="008A234A" w:rsidRPr="008A234A" w:rsidRDefault="008A234A" w:rsidP="00C548A1">
            <w:pPr>
              <w:cnfStyle w:val="000000010000" w:firstRow="0" w:lastRow="0" w:firstColumn="0" w:lastColumn="0" w:oddVBand="0" w:evenVBand="0" w:oddHBand="0" w:evenHBand="1" w:firstRowFirstColumn="0" w:firstRowLastColumn="0" w:lastRowFirstColumn="0" w:lastRowLastColumn="0"/>
              <w:rPr>
                <w:b/>
              </w:rPr>
            </w:pPr>
            <w:r w:rsidRPr="008A234A">
              <w:rPr>
                <w:b/>
              </w:rPr>
              <w:t>90.25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14</w:t>
        </w:r>
      </w:fldSimple>
      <w:r w:rsidRPr="00091717">
        <w:t xml:space="preserve"> - Tickets Sprint </w:t>
      </w:r>
      <w:r>
        <w:t>13</w:t>
      </w:r>
    </w:p>
    <w:p w:rsidR="00C54CAD" w:rsidRDefault="00C54CAD" w:rsidP="00C54CAD">
      <w:pPr>
        <w:pStyle w:val="Heading4"/>
      </w:pPr>
      <w:r>
        <w:t>Sprint 14</w:t>
      </w:r>
    </w:p>
    <w:tbl>
      <w:tblPr>
        <w:tblStyle w:val="MediumShading1-Accent1"/>
        <w:tblW w:w="0" w:type="auto"/>
        <w:tblLook w:val="04A0" w:firstRow="1" w:lastRow="0" w:firstColumn="1" w:lastColumn="0" w:noHBand="0" w:noVBand="1"/>
      </w:tblPr>
      <w:tblGrid>
        <w:gridCol w:w="817"/>
        <w:gridCol w:w="2977"/>
        <w:gridCol w:w="1279"/>
        <w:gridCol w:w="1567"/>
        <w:gridCol w:w="1144"/>
        <w:gridCol w:w="1504"/>
      </w:tblGrid>
      <w:tr w:rsidR="00C44E93"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4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4"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686</w:t>
            </w:r>
          </w:p>
        </w:tc>
        <w:tc>
          <w:tcPr>
            <w:tcW w:w="2977" w:type="dxa"/>
            <w:noWrap/>
            <w:hideMark/>
          </w:tcPr>
          <w:p w:rsidR="001D6474" w:rsidRPr="00B15A73" w:rsidRDefault="001D6474"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B15A73">
              <w:rPr>
                <w:rFonts w:ascii="Calibri" w:eastAsia="Times New Roman" w:hAnsi="Calibri" w:cs="Calibri"/>
                <w:color w:val="000000"/>
                <w:lang w:eastAsia="de-CH"/>
              </w:rPr>
              <w:t xml:space="preserve"> 01.06.12</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14</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13.5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01.06.2012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01.06.2012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693</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Extended Management Summary geschrieben</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7</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7.25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712</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Risikomanagement nachgeführt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0.5</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0.5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812</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Nicht-funktionale Anforderungen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1.5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813</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Funktionale Anforderungen dokumentiert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2</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2</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818</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 xml:space="preserve">User Environment </w:t>
            </w:r>
            <w:proofErr w:type="spellStart"/>
            <w:r w:rsidRPr="00B15A73">
              <w:rPr>
                <w:rFonts w:ascii="Calibri" w:eastAsia="Times New Roman" w:hAnsi="Calibri" w:cs="Calibri"/>
                <w:color w:val="000000"/>
                <w:lang w:eastAsia="de-CH"/>
              </w:rPr>
              <w:t>Diagram</w:t>
            </w:r>
            <w:proofErr w:type="spellEnd"/>
            <w:r w:rsidRPr="00B15A73">
              <w:rPr>
                <w:rFonts w:ascii="Calibri" w:eastAsia="Times New Roman" w:hAnsi="Calibri" w:cs="Calibri"/>
                <w:color w:val="000000"/>
                <w:lang w:eastAsia="de-CH"/>
              </w:rPr>
              <w:t xml:space="preserve"> oder Screen </w:t>
            </w:r>
            <w:proofErr w:type="spellStart"/>
            <w:r w:rsidRPr="00B15A73">
              <w:rPr>
                <w:rFonts w:ascii="Calibri" w:eastAsia="Times New Roman" w:hAnsi="Calibri" w:cs="Calibri"/>
                <w:color w:val="000000"/>
                <w:lang w:eastAsia="de-CH"/>
              </w:rPr>
              <w:t>Map</w:t>
            </w:r>
            <w:proofErr w:type="spellEnd"/>
            <w:r w:rsidRPr="00B15A73">
              <w:rPr>
                <w:rFonts w:ascii="Calibri" w:eastAsia="Times New Roman" w:hAnsi="Calibri" w:cs="Calibri"/>
                <w:color w:val="000000"/>
                <w:lang w:eastAsia="de-CH"/>
              </w:rPr>
              <w:t xml:space="preserve"> für Anwendungen mit mehreren Screens erstellt und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6</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821</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Architektur ist beschrieben</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11</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11</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827</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CHM Files generiert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5</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5.25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879</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Externes Design festgelegt und validiert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9</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9</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882</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Aufgabenstellung gelesen und sichergestellt. dass alles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4</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883</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Poster erarbeitet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884</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Unit-Tests erstellt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1</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885</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B15A73">
              <w:rPr>
                <w:rFonts w:ascii="Calibri" w:eastAsia="Times New Roman" w:hAnsi="Calibri" w:cs="Calibri"/>
                <w:color w:val="000000"/>
                <w:lang w:eastAsia="de-CH"/>
              </w:rPr>
              <w:t>Miniapps</w:t>
            </w:r>
            <w:proofErr w:type="spellEnd"/>
            <w:r w:rsidRPr="00B15A73">
              <w:rPr>
                <w:rFonts w:ascii="Calibri" w:eastAsia="Times New Roman" w:hAnsi="Calibri" w:cs="Calibri"/>
                <w:color w:val="000000"/>
                <w:lang w:eastAsia="de-CH"/>
              </w:rPr>
              <w:t xml:space="preserve"> dokumentiert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1.5</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1.75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29.05.2012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886</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Sprint 14 geplant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29.05.2012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888</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 xml:space="preserve">Abstract geschrieben und </w:t>
            </w:r>
            <w:r w:rsidRPr="00B15A73">
              <w:rPr>
                <w:rFonts w:ascii="Calibri" w:eastAsia="Times New Roman" w:hAnsi="Calibri" w:cs="Calibri"/>
                <w:color w:val="000000"/>
                <w:lang w:eastAsia="de-CH"/>
              </w:rPr>
              <w:lastRenderedPageBreak/>
              <w:t>abgegeben</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lastRenderedPageBreak/>
              <w:t>3</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lastRenderedPageBreak/>
              <w:t>889</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B15A73">
              <w:rPr>
                <w:rFonts w:ascii="Calibri" w:eastAsia="Times New Roman" w:hAnsi="Calibri" w:cs="Calibri"/>
                <w:color w:val="000000"/>
                <w:lang w:eastAsia="de-CH"/>
              </w:rPr>
              <w:t>Refactoring</w:t>
            </w:r>
            <w:proofErr w:type="spellEnd"/>
            <w:r w:rsidRPr="00B15A73">
              <w:rPr>
                <w:rFonts w:ascii="Calibri" w:eastAsia="Times New Roman" w:hAnsi="Calibri" w:cs="Calibri"/>
                <w:color w:val="000000"/>
                <w:lang w:eastAsia="de-CH"/>
              </w:rPr>
              <w:t xml:space="preserve"> durchgeführt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30</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33</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Total</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9" w:type="dxa"/>
            <w:noWrap/>
            <w:hideMark/>
          </w:tcPr>
          <w:p w:rsidR="001D6474" w:rsidRPr="001D6474" w:rsidRDefault="001D6474" w:rsidP="00C548A1">
            <w:pPr>
              <w:cnfStyle w:val="000000100000" w:firstRow="0" w:lastRow="0" w:firstColumn="0" w:lastColumn="0" w:oddVBand="0" w:evenVBand="0" w:oddHBand="1" w:evenHBand="0" w:firstRowFirstColumn="0" w:firstRowLastColumn="0" w:lastRowFirstColumn="0" w:lastRowLastColumn="0"/>
              <w:rPr>
                <w:b/>
              </w:rPr>
            </w:pPr>
            <w:r w:rsidRPr="001D6474">
              <w:rPr>
                <w:b/>
              </w:rPr>
              <w:t>102</w:t>
            </w:r>
          </w:p>
        </w:tc>
        <w:tc>
          <w:tcPr>
            <w:tcW w:w="1567" w:type="dxa"/>
            <w:noWrap/>
            <w:hideMark/>
          </w:tcPr>
          <w:p w:rsidR="001D6474" w:rsidRPr="001D6474" w:rsidRDefault="001D6474" w:rsidP="00C548A1">
            <w:pPr>
              <w:cnfStyle w:val="000000100000" w:firstRow="0" w:lastRow="0" w:firstColumn="0" w:lastColumn="0" w:oddVBand="0" w:evenVBand="0" w:oddHBand="1" w:evenHBand="0" w:firstRowFirstColumn="0" w:firstRowLastColumn="0" w:lastRowFirstColumn="0" w:lastRowLastColumn="0"/>
              <w:rPr>
                <w:b/>
              </w:rPr>
            </w:pPr>
            <w:r w:rsidRPr="001D6474">
              <w:rPr>
                <w:b/>
              </w:rPr>
              <w:t>100.5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15</w:t>
        </w:r>
      </w:fldSimple>
      <w:r w:rsidRPr="001E4289">
        <w:t xml:space="preserve"> - Tickets Sprint </w:t>
      </w:r>
      <w:r>
        <w:t>14</w:t>
      </w:r>
    </w:p>
    <w:p w:rsidR="00C54CAD" w:rsidRDefault="00C54CAD" w:rsidP="00C54CAD">
      <w:pPr>
        <w:pStyle w:val="Heading4"/>
      </w:pPr>
      <w:r>
        <w:t>Sprint 15</w:t>
      </w:r>
    </w:p>
    <w:tbl>
      <w:tblPr>
        <w:tblStyle w:val="MediumShading1-Accent1"/>
        <w:tblW w:w="0" w:type="auto"/>
        <w:tblLook w:val="04A0" w:firstRow="1" w:lastRow="0" w:firstColumn="1" w:lastColumn="0" w:noHBand="0" w:noVBand="1"/>
      </w:tblPr>
      <w:tblGrid>
        <w:gridCol w:w="817"/>
        <w:gridCol w:w="2977"/>
        <w:gridCol w:w="1276"/>
        <w:gridCol w:w="1559"/>
        <w:gridCol w:w="1134"/>
        <w:gridCol w:w="1525"/>
      </w:tblGrid>
      <w:tr w:rsidR="00440E6B"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688</w:t>
            </w:r>
          </w:p>
        </w:tc>
        <w:tc>
          <w:tcPr>
            <w:tcW w:w="2977" w:type="dxa"/>
            <w:noWrap/>
            <w:hideMark/>
          </w:tcPr>
          <w:p w:rsidR="004F290E" w:rsidRPr="007E34EE" w:rsidRDefault="004F290E"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7E34EE">
              <w:rPr>
                <w:rFonts w:ascii="Calibri" w:eastAsia="Times New Roman" w:hAnsi="Calibri" w:cs="Calibri"/>
                <w:color w:val="000000"/>
                <w:lang w:eastAsia="de-CH"/>
              </w:rPr>
              <w:t xml:space="preserve"> 06.06.12</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7</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6.75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08.06.2012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08.06.2012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Video und Wiki Seite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Persönlicher Bericht geschrieben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694</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Installationsanleitung geschrieben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Weiterentwicklung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699</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Tools sind beschrieben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700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Einleitung Technischer Bericht geschrieben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701</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Allgemeine Korrekturen. kleine Anpassungen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815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 xml:space="preserve">Design </w:t>
            </w:r>
            <w:proofErr w:type="spellStart"/>
            <w:r w:rsidRPr="007E34EE">
              <w:rPr>
                <w:rFonts w:ascii="Calibri" w:eastAsia="Times New Roman" w:hAnsi="Calibri" w:cs="Calibri"/>
                <w:color w:val="000000"/>
                <w:lang w:eastAsia="de-CH"/>
              </w:rPr>
              <w:t>Constraints</w:t>
            </w:r>
            <w:proofErr w:type="spellEnd"/>
            <w:r w:rsidRPr="007E34EE">
              <w:rPr>
                <w:rFonts w:ascii="Calibri" w:eastAsia="Times New Roman" w:hAnsi="Calibri" w:cs="Calibri"/>
                <w:color w:val="000000"/>
                <w:lang w:eastAsia="de-CH"/>
              </w:rPr>
              <w:t xml:space="preserve">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819</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GUI Design Entscheide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GUI Guidelines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824</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Tests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4.5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4.5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826</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Anleitung für Entwickler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 Qualität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830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7E34EE">
              <w:rPr>
                <w:rFonts w:ascii="Calibri" w:eastAsia="Times New Roman" w:hAnsi="Calibri" w:cs="Calibri"/>
                <w:color w:val="000000"/>
                <w:lang w:eastAsia="de-CH"/>
              </w:rPr>
              <w:t>Warnings</w:t>
            </w:r>
            <w:proofErr w:type="spellEnd"/>
            <w:r w:rsidRPr="007E34EE">
              <w:rPr>
                <w:rFonts w:ascii="Calibri" w:eastAsia="Times New Roman" w:hAnsi="Calibri" w:cs="Calibri"/>
                <w:color w:val="000000"/>
                <w:lang w:eastAsia="de-CH"/>
              </w:rPr>
              <w:t xml:space="preserve"> und </w:t>
            </w:r>
            <w:proofErr w:type="spellStart"/>
            <w:r w:rsidRPr="007E34EE">
              <w:rPr>
                <w:rFonts w:ascii="Calibri" w:eastAsia="Times New Roman" w:hAnsi="Calibri" w:cs="Calibri"/>
                <w:color w:val="000000"/>
                <w:lang w:eastAsia="de-CH"/>
              </w:rPr>
              <w:t>Coding</w:t>
            </w:r>
            <w:proofErr w:type="spellEnd"/>
            <w:r w:rsidRPr="007E34EE">
              <w:rPr>
                <w:rFonts w:ascii="Calibri" w:eastAsia="Times New Roman" w:hAnsi="Calibri" w:cs="Calibri"/>
                <w:color w:val="000000"/>
                <w:lang w:eastAsia="de-CH"/>
              </w:rPr>
              <w:t xml:space="preserve"> </w:t>
            </w:r>
            <w:proofErr w:type="spellStart"/>
            <w:r w:rsidRPr="007E34EE">
              <w:rPr>
                <w:rFonts w:ascii="Calibri" w:eastAsia="Times New Roman" w:hAnsi="Calibri" w:cs="Calibri"/>
                <w:color w:val="000000"/>
                <w:lang w:eastAsia="de-CH"/>
              </w:rPr>
              <w:t>Issues</w:t>
            </w:r>
            <w:proofErr w:type="spellEnd"/>
            <w:r w:rsidRPr="007E34EE">
              <w:rPr>
                <w:rFonts w:ascii="Calibri" w:eastAsia="Times New Roman" w:hAnsi="Calibri" w:cs="Calibri"/>
                <w:color w:val="000000"/>
                <w:lang w:eastAsia="de-CH"/>
              </w:rPr>
              <w:t xml:space="preserve"> dokumentiert und </w:t>
            </w:r>
            <w:proofErr w:type="spellStart"/>
            <w:r w:rsidRPr="007E34EE">
              <w:rPr>
                <w:rFonts w:ascii="Calibri" w:eastAsia="Times New Roman" w:hAnsi="Calibri" w:cs="Calibri"/>
                <w:color w:val="000000"/>
                <w:lang w:eastAsia="de-CH"/>
              </w:rPr>
              <w:t>evt</w:t>
            </w:r>
            <w:proofErr w:type="spellEnd"/>
            <w:r w:rsidRPr="007E34EE">
              <w:rPr>
                <w:rFonts w:ascii="Calibri" w:eastAsia="Times New Roman" w:hAnsi="Calibri" w:cs="Calibri"/>
                <w:color w:val="000000"/>
                <w:lang w:eastAsia="de-CH"/>
              </w:rPr>
              <w:t>. bereinigt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887</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Konkurrenzanalyse überarbeitet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Fragen zur Videowall beantwortet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Poster erarbeitet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893</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Abstract geschrieben und abgegeben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894</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Sprint 15 geplant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CHM Files generiert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Architektur ist beschrieben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20</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20.5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Externes Design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Extended Management Summary geschrieben und mit Bildern versehen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899</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Unit-Tests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900</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Domain Analyse: Content Prozess zu Domain Model erstellt und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901</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CI/CD mit HSR abgeklärt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6</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Offerten angefordert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lastRenderedPageBreak/>
              <w:t>905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Dokument-Korrekturen von Markus übernommen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8</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8</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Stabilitätstest durchgeführt und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6</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Codereview 3 durchgeführt. dokumentiert und Anpassungen implementiert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16</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7E34EE">
              <w:rPr>
                <w:rFonts w:ascii="Calibri" w:eastAsia="Times New Roman" w:hAnsi="Calibri" w:cs="Calibri"/>
                <w:color w:val="000000"/>
                <w:lang w:eastAsia="de-CH"/>
              </w:rPr>
              <w:t>Refactoring</w:t>
            </w:r>
            <w:proofErr w:type="spellEnd"/>
            <w:r w:rsidRPr="007E34EE">
              <w:rPr>
                <w:rFonts w:ascii="Calibri" w:eastAsia="Times New Roman" w:hAnsi="Calibri" w:cs="Calibri"/>
                <w:color w:val="000000"/>
                <w:lang w:eastAsia="de-CH"/>
              </w:rPr>
              <w:t xml:space="preserve"> durchgeführt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909</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7E34EE">
              <w:rPr>
                <w:rFonts w:ascii="Calibri" w:eastAsia="Times New Roman" w:hAnsi="Calibri" w:cs="Calibri"/>
                <w:color w:val="000000"/>
                <w:lang w:eastAsia="de-CH"/>
              </w:rPr>
              <w:t>Plug-in</w:t>
            </w:r>
            <w:proofErr w:type="spellEnd"/>
            <w:r w:rsidRPr="007E34EE">
              <w:rPr>
                <w:rFonts w:ascii="Calibri" w:eastAsia="Times New Roman" w:hAnsi="Calibri" w:cs="Calibri"/>
                <w:color w:val="000000"/>
                <w:lang w:eastAsia="de-CH"/>
              </w:rPr>
              <w:t xml:space="preserve"> Framework Bild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6</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Total</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4F290E" w:rsidRPr="004F290E" w:rsidRDefault="004F290E" w:rsidP="00C548A1">
            <w:pPr>
              <w:cnfStyle w:val="000000100000" w:firstRow="0" w:lastRow="0" w:firstColumn="0" w:lastColumn="0" w:oddVBand="0" w:evenVBand="0" w:oddHBand="1" w:evenHBand="0" w:firstRowFirstColumn="0" w:firstRowLastColumn="0" w:lastRowFirstColumn="0" w:lastRowLastColumn="0"/>
              <w:rPr>
                <w:b/>
              </w:rPr>
            </w:pPr>
            <w:r w:rsidRPr="004F290E">
              <w:rPr>
                <w:b/>
              </w:rPr>
              <w:t>171.5</w:t>
            </w:r>
          </w:p>
        </w:tc>
        <w:tc>
          <w:tcPr>
            <w:tcW w:w="1559" w:type="dxa"/>
            <w:noWrap/>
            <w:hideMark/>
          </w:tcPr>
          <w:p w:rsidR="004F290E" w:rsidRPr="004F290E" w:rsidRDefault="004F290E" w:rsidP="00C548A1">
            <w:pPr>
              <w:cnfStyle w:val="000000100000" w:firstRow="0" w:lastRow="0" w:firstColumn="0" w:lastColumn="0" w:oddVBand="0" w:evenVBand="0" w:oddHBand="1" w:evenHBand="0" w:firstRowFirstColumn="0" w:firstRowLastColumn="0" w:lastRowFirstColumn="0" w:lastRowLastColumn="0"/>
              <w:rPr>
                <w:b/>
              </w:rPr>
            </w:pPr>
            <w:r w:rsidRPr="004F290E">
              <w:rPr>
                <w:b/>
              </w:rPr>
              <w:t>174.75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Caption"/>
      </w:pPr>
      <w:r>
        <w:t xml:space="preserve">Tabelle </w:t>
      </w:r>
      <w:fldSimple w:instr=" SEQ Tabelle \* ARABIC ">
        <w:r w:rsidR="0075455E">
          <w:rPr>
            <w:noProof/>
          </w:rPr>
          <w:t>16</w:t>
        </w:r>
      </w:fldSimple>
      <w:r w:rsidRPr="001247BA">
        <w:t xml:space="preserve"> - Tickets Sprint </w:t>
      </w:r>
      <w:r>
        <w:t>15</w:t>
      </w:r>
    </w:p>
    <w:p w:rsidR="00C54CAD" w:rsidRDefault="00C54CAD" w:rsidP="00C54CAD">
      <w:pPr>
        <w:pStyle w:val="Heading4"/>
      </w:pPr>
      <w:r>
        <w:t>Sprint 16</w:t>
      </w:r>
    </w:p>
    <w:tbl>
      <w:tblPr>
        <w:tblStyle w:val="MediumShading1-Accent1"/>
        <w:tblW w:w="0" w:type="auto"/>
        <w:tblLook w:val="04A0" w:firstRow="1" w:lastRow="0" w:firstColumn="1" w:lastColumn="0" w:noHBand="0" w:noVBand="1"/>
      </w:tblPr>
      <w:tblGrid>
        <w:gridCol w:w="817"/>
        <w:gridCol w:w="2977"/>
        <w:gridCol w:w="1276"/>
        <w:gridCol w:w="1561"/>
        <w:gridCol w:w="1157"/>
        <w:gridCol w:w="1500"/>
      </w:tblGrid>
      <w:tr w:rsidR="00837A4D"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1"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0"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695</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Dokumente zusammenfügen. PDF generieren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20</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14.5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809</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Aufwand dokumentiert (</w:t>
            </w:r>
            <w:proofErr w:type="spellStart"/>
            <w:r w:rsidRPr="004A4F02">
              <w:rPr>
                <w:rFonts w:ascii="Calibri" w:eastAsia="Times New Roman" w:hAnsi="Calibri" w:cs="Calibri"/>
                <w:color w:val="000000"/>
                <w:lang w:eastAsia="de-CH"/>
              </w:rPr>
              <w:t>Piechart</w:t>
            </w:r>
            <w:proofErr w:type="spellEnd"/>
            <w:r w:rsidRPr="004A4F02">
              <w:rPr>
                <w:rFonts w:ascii="Calibri" w:eastAsia="Times New Roman" w:hAnsi="Calibri" w:cs="Calibri"/>
                <w:color w:val="000000"/>
                <w:lang w:eastAsia="de-CH"/>
              </w:rPr>
              <w: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7</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880</w:t>
            </w:r>
          </w:p>
        </w:tc>
        <w:tc>
          <w:tcPr>
            <w:tcW w:w="2977" w:type="dxa"/>
            <w:noWrap/>
            <w:hideMark/>
          </w:tcPr>
          <w:p w:rsidR="0053009D" w:rsidRPr="004A4F02" w:rsidRDefault="0053009D"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4A4F02">
              <w:rPr>
                <w:rFonts w:ascii="Calibri" w:eastAsia="Times New Roman" w:hAnsi="Calibri" w:cs="Calibri"/>
                <w:color w:val="000000"/>
                <w:lang w:eastAsia="de-CH"/>
              </w:rPr>
              <w:t xml:space="preserve"> 13.06.12</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13.06.2012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910</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 xml:space="preserve">Poster. </w:t>
            </w:r>
            <w:proofErr w:type="spellStart"/>
            <w:r w:rsidRPr="004A4F02">
              <w:rPr>
                <w:rFonts w:ascii="Calibri" w:eastAsia="Times New Roman" w:hAnsi="Calibri" w:cs="Calibri"/>
                <w:color w:val="000000"/>
                <w:lang w:eastAsia="de-CH"/>
              </w:rPr>
              <w:t>Prezi</w:t>
            </w:r>
            <w:proofErr w:type="spellEnd"/>
            <w:r w:rsidRPr="004A4F02">
              <w:rPr>
                <w:rFonts w:ascii="Calibri" w:eastAsia="Times New Roman" w:hAnsi="Calibri" w:cs="Calibri"/>
                <w:color w:val="000000"/>
                <w:lang w:eastAsia="de-CH"/>
              </w:rPr>
              <w:t>. Flip Video in Applikation eingebunden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5</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5</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911</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Tool geschrieben. um  die PDF Poster zu Bildern zu konvertieren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916</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Persönlicher Bericht geschrieben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10</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7.5</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920</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Korrekturen und kleine Änderungen an Dokumenten durchgeführt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17.25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704</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Lizenzvereinbarung unterschrieben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691</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CD gebrannt und abgegeben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3</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3</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706</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Erklärung eigenständige Arbeit unterschrieben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904</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Test Videowall abgebaut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5</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0.5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912</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Tests dokumentiert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913</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Video und Wiki Seite erstellt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4</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4</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914</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Poster erarbeitet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3.5</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915</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Abstract geschrieben und abgegeben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917</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Codereview 3 Feedback Michael dokumentiert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918</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Bericht und Poster sind ausgedruckt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919</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HSR-Forum-Stand aufgebaut. betreut und wieder abgebaut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24</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24</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Total</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53009D" w:rsidRPr="0053009D" w:rsidRDefault="0053009D" w:rsidP="00C548A1">
            <w:pPr>
              <w:cnfStyle w:val="000000100000" w:firstRow="0" w:lastRow="0" w:firstColumn="0" w:lastColumn="0" w:oddVBand="0" w:evenVBand="0" w:oddHBand="1" w:evenHBand="0" w:firstRowFirstColumn="0" w:firstRowLastColumn="0" w:lastRowFirstColumn="0" w:lastRowLastColumn="0"/>
              <w:rPr>
                <w:b/>
              </w:rPr>
            </w:pPr>
            <w:r w:rsidRPr="0053009D">
              <w:rPr>
                <w:b/>
              </w:rPr>
              <w:t>113.5</w:t>
            </w:r>
          </w:p>
        </w:tc>
        <w:tc>
          <w:tcPr>
            <w:tcW w:w="1561" w:type="dxa"/>
            <w:noWrap/>
            <w:hideMark/>
          </w:tcPr>
          <w:p w:rsidR="0053009D" w:rsidRPr="0053009D" w:rsidRDefault="0053009D" w:rsidP="00C548A1">
            <w:pPr>
              <w:cnfStyle w:val="000000100000" w:firstRow="0" w:lastRow="0" w:firstColumn="0" w:lastColumn="0" w:oddVBand="0" w:evenVBand="0" w:oddHBand="1" w:evenHBand="0" w:firstRowFirstColumn="0" w:firstRowLastColumn="0" w:lastRowFirstColumn="0" w:lastRowLastColumn="0"/>
              <w:rPr>
                <w:b/>
              </w:rPr>
            </w:pPr>
            <w:r w:rsidRPr="0053009D">
              <w:rPr>
                <w:b/>
              </w:rPr>
              <w:t>104.75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1A7A0A" w:rsidRDefault="001F301F" w:rsidP="001F301F">
      <w:pPr>
        <w:pStyle w:val="Caption"/>
      </w:pPr>
      <w:r>
        <w:t xml:space="preserve">Tabelle </w:t>
      </w:r>
      <w:fldSimple w:instr=" SEQ Tabelle \* ARABIC ">
        <w:r w:rsidR="0075455E">
          <w:rPr>
            <w:noProof/>
          </w:rPr>
          <w:t>17</w:t>
        </w:r>
      </w:fldSimple>
      <w:r w:rsidRPr="00AF3405">
        <w:t xml:space="preserve"> - Tickets Sprint </w:t>
      </w:r>
      <w:r>
        <w:t>16</w:t>
      </w:r>
    </w:p>
    <w:p w:rsidR="00FF3D5A" w:rsidRDefault="00FF3D5A" w:rsidP="00FF3D5A">
      <w:pPr>
        <w:pStyle w:val="Heading3"/>
      </w:pPr>
      <w:r>
        <w:t>Personenaufwand</w:t>
      </w:r>
    </w:p>
    <w:p w:rsidR="00FF3D5A" w:rsidRDefault="00B673DD" w:rsidP="00FF3D5A">
      <w:r>
        <w:t>Die Arbeitsaufwände pro Person sind</w:t>
      </w:r>
      <w:r w:rsidR="00D175A1">
        <w:t xml:space="preserve">, wie in </w:t>
      </w:r>
      <w:r w:rsidR="00D175A1">
        <w:fldChar w:fldCharType="begin"/>
      </w:r>
      <w:r w:rsidR="00D175A1">
        <w:instrText xml:space="preserve"> REF _Ref327349777 \h </w:instrText>
      </w:r>
      <w:r w:rsidR="00D175A1">
        <w:fldChar w:fldCharType="separate"/>
      </w:r>
      <w:r w:rsidR="00D175A1">
        <w:t xml:space="preserve">Tabelle </w:t>
      </w:r>
      <w:r w:rsidR="00D175A1">
        <w:rPr>
          <w:noProof/>
        </w:rPr>
        <w:t>18</w:t>
      </w:r>
      <w:r w:rsidR="00D175A1">
        <w:t xml:space="preserve"> - Personenaufwand Übersicht</w:t>
      </w:r>
      <w:r w:rsidR="00D175A1">
        <w:fldChar w:fldCharType="end"/>
      </w:r>
      <w:r w:rsidR="00D175A1">
        <w:t xml:space="preserve"> ersichtlich, </w:t>
      </w:r>
      <w:r>
        <w:t xml:space="preserve"> sehr ausgeglichen:</w:t>
      </w:r>
    </w:p>
    <w:tbl>
      <w:tblPr>
        <w:tblStyle w:val="MediumShading1-Accent1"/>
        <w:tblW w:w="0" w:type="auto"/>
        <w:tblLook w:val="04A0" w:firstRow="1" w:lastRow="0" w:firstColumn="1" w:lastColumn="0" w:noHBand="0" w:noVBand="1"/>
      </w:tblPr>
      <w:tblGrid>
        <w:gridCol w:w="4606"/>
        <w:gridCol w:w="4606"/>
      </w:tblGrid>
      <w:tr w:rsidR="00071366" w:rsidTr="00CC0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1366" w:rsidRDefault="00F11918" w:rsidP="00FF3D5A">
            <w:r>
              <w:lastRenderedPageBreak/>
              <w:t>Mitglied</w:t>
            </w:r>
          </w:p>
        </w:tc>
        <w:tc>
          <w:tcPr>
            <w:tcW w:w="4606" w:type="dxa"/>
          </w:tcPr>
          <w:p w:rsidR="00071366" w:rsidRDefault="00F11918" w:rsidP="00FF3D5A">
            <w:pPr>
              <w:cnfStyle w:val="100000000000" w:firstRow="1" w:lastRow="0" w:firstColumn="0" w:lastColumn="0" w:oddVBand="0" w:evenVBand="0" w:oddHBand="0" w:evenHBand="0" w:firstRowFirstColumn="0" w:firstRowLastColumn="0" w:lastRowFirstColumn="0" w:lastRowLastColumn="0"/>
            </w:pPr>
            <w:r>
              <w:t>Aufgewendete Zeit</w:t>
            </w:r>
          </w:p>
        </w:tc>
      </w:tr>
      <w:tr w:rsidR="00F11918" w:rsidTr="00CC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Lukas Elmer</w:t>
            </w:r>
          </w:p>
        </w:tc>
        <w:tc>
          <w:tcPr>
            <w:tcW w:w="4606" w:type="dxa"/>
          </w:tcPr>
          <w:p w:rsidR="00F11918" w:rsidRDefault="00F11918" w:rsidP="00FF3D5A">
            <w:pPr>
              <w:cnfStyle w:val="000000100000" w:firstRow="0" w:lastRow="0" w:firstColumn="0" w:lastColumn="0" w:oddVBand="0" w:evenVBand="0" w:oddHBand="1" w:evenHBand="0" w:firstRowFirstColumn="0" w:firstRowLastColumn="0" w:lastRowFirstColumn="0" w:lastRowLastColumn="0"/>
            </w:pPr>
            <w:r>
              <w:t>468.75</w:t>
            </w:r>
          </w:p>
        </w:tc>
      </w:tr>
      <w:tr w:rsidR="00F11918" w:rsidTr="00CC0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Christina Heidt</w:t>
            </w:r>
          </w:p>
        </w:tc>
        <w:tc>
          <w:tcPr>
            <w:tcW w:w="4606" w:type="dxa"/>
          </w:tcPr>
          <w:p w:rsidR="00F11918" w:rsidRDefault="00F11918" w:rsidP="00FF3D5A">
            <w:pPr>
              <w:cnfStyle w:val="000000010000" w:firstRow="0" w:lastRow="0" w:firstColumn="0" w:lastColumn="0" w:oddVBand="0" w:evenVBand="0" w:oddHBand="0" w:evenHBand="1" w:firstRowFirstColumn="0" w:firstRowLastColumn="0" w:lastRowFirstColumn="0" w:lastRowLastColumn="0"/>
            </w:pPr>
            <w:r>
              <w:t>450.75</w:t>
            </w:r>
          </w:p>
        </w:tc>
      </w:tr>
      <w:tr w:rsidR="00F11918" w:rsidTr="00CC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 xml:space="preserve">Delia </w:t>
            </w:r>
            <w:proofErr w:type="spellStart"/>
            <w:r>
              <w:t>Treichler</w:t>
            </w:r>
            <w:proofErr w:type="spellEnd"/>
          </w:p>
        </w:tc>
        <w:tc>
          <w:tcPr>
            <w:tcW w:w="4606" w:type="dxa"/>
          </w:tcPr>
          <w:p w:rsidR="00F11918" w:rsidRDefault="00F11918" w:rsidP="00FF3D5A">
            <w:pPr>
              <w:cnfStyle w:val="000000100000" w:firstRow="0" w:lastRow="0" w:firstColumn="0" w:lastColumn="0" w:oddVBand="0" w:evenVBand="0" w:oddHBand="1" w:evenHBand="0" w:firstRowFirstColumn="0" w:firstRowLastColumn="0" w:lastRowFirstColumn="0" w:lastRowLastColumn="0"/>
            </w:pPr>
            <w:r>
              <w:t>467.75</w:t>
            </w:r>
          </w:p>
        </w:tc>
      </w:tr>
      <w:tr w:rsidR="00F11918" w:rsidTr="00CC0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Total</w:t>
            </w:r>
          </w:p>
        </w:tc>
        <w:tc>
          <w:tcPr>
            <w:tcW w:w="4606" w:type="dxa"/>
          </w:tcPr>
          <w:p w:rsidR="00F11918" w:rsidRDefault="00F11918" w:rsidP="00FF3D5A">
            <w:pPr>
              <w:cnfStyle w:val="000000010000" w:firstRow="0" w:lastRow="0" w:firstColumn="0" w:lastColumn="0" w:oddVBand="0" w:evenVBand="0" w:oddHBand="0" w:evenHBand="1" w:firstRowFirstColumn="0" w:firstRowLastColumn="0" w:lastRowFirstColumn="0" w:lastRowLastColumn="0"/>
            </w:pPr>
            <w:r>
              <w:t>1387.25</w:t>
            </w:r>
          </w:p>
        </w:tc>
      </w:tr>
    </w:tbl>
    <w:p w:rsidR="00071366" w:rsidRDefault="00D175A1" w:rsidP="00D175A1">
      <w:pPr>
        <w:pStyle w:val="Caption"/>
      </w:pPr>
      <w:bookmarkStart w:id="6" w:name="_Ref327349777"/>
      <w:r>
        <w:t xml:space="preserve">Tabelle </w:t>
      </w:r>
      <w:fldSimple w:instr=" SEQ Tabelle \* ARABIC ">
        <w:r w:rsidR="0075455E">
          <w:rPr>
            <w:noProof/>
          </w:rPr>
          <w:t>18</w:t>
        </w:r>
      </w:fldSimple>
      <w:r>
        <w:t xml:space="preserve"> - Personenaufwand Übersicht</w:t>
      </w:r>
      <w:bookmarkEnd w:id="6"/>
    </w:p>
    <w:p w:rsidR="004D6D42" w:rsidRDefault="004D6D42" w:rsidP="004D6D42">
      <w:r>
        <w:rPr>
          <w:noProof/>
          <w:lang w:eastAsia="de-CH"/>
        </w:rPr>
        <w:drawing>
          <wp:inline distT="0" distB="0" distL="0" distR="0" wp14:anchorId="10DD0287" wp14:editId="09B6BDE0">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43A05" w:rsidRDefault="00543A05" w:rsidP="00543A05">
      <w:pPr>
        <w:pStyle w:val="Caption"/>
        <w:rPr>
          <w:noProof/>
        </w:rPr>
      </w:pPr>
      <w:r>
        <w:t xml:space="preserve">Abbildung </w:t>
      </w:r>
      <w:fldSimple w:instr=" SEQ Abbildung \* ARABIC ">
        <w:r w:rsidR="00FF0650">
          <w:rPr>
            <w:noProof/>
          </w:rPr>
          <w:t>2</w:t>
        </w:r>
      </w:fldSimple>
      <w:r>
        <w:rPr>
          <w:noProof/>
        </w:rPr>
        <w:t xml:space="preserve"> - Aufteilung Personenaufwand</w:t>
      </w:r>
    </w:p>
    <w:p w:rsidR="00B17BDD" w:rsidRDefault="00B17BDD" w:rsidP="00B17BDD">
      <w:r>
        <w:t xml:space="preserve">Im </w:t>
      </w:r>
      <w:r w:rsidR="00664405">
        <w:fldChar w:fldCharType="begin"/>
      </w:r>
      <w:r w:rsidR="00664405">
        <w:instrText xml:space="preserve"> REF _Ref327376629 \h </w:instrText>
      </w:r>
      <w:r w:rsidR="00664405">
        <w:fldChar w:fldCharType="separate"/>
      </w:r>
      <w:r w:rsidR="00664405">
        <w:t xml:space="preserve">Abbildung </w:t>
      </w:r>
      <w:r w:rsidR="00664405">
        <w:rPr>
          <w:noProof/>
        </w:rPr>
        <w:t>3</w:t>
      </w:r>
      <w:r w:rsidR="00664405">
        <w:t xml:space="preserve"> - Personenaufwand pro Sprint</w:t>
      </w:r>
      <w:r w:rsidR="00664405">
        <w:fldChar w:fldCharType="end"/>
      </w:r>
      <w:r w:rsidR="00664405">
        <w:t xml:space="preserve"> </w:t>
      </w:r>
      <w:r>
        <w:t>ist der Verlauf des Aufwands pro Person über alle Sprints ersichtlich</w:t>
      </w:r>
      <w:r w:rsidR="00664405">
        <w:t xml:space="preserve">. Hierbei fällt deutlich auf, dass die Zeiten </w:t>
      </w:r>
      <w:r w:rsidR="00AC666C">
        <w:t xml:space="preserve">von den Sprints </w:t>
      </w:r>
      <w:r w:rsidR="00664405">
        <w:t xml:space="preserve">sehr unterschiedlich sind. </w:t>
      </w:r>
      <w:r w:rsidR="007B7548">
        <w:t>Zu Beginn des Projektes wurde sich auf eine Sprintlänge von etwa 3 Tagen</w:t>
      </w:r>
      <w:r w:rsidR="00E97569">
        <w:t xml:space="preserve"> pro Woche</w:t>
      </w:r>
      <w:r w:rsidR="007B7548">
        <w:t xml:space="preserve"> (3 x 22.5 Stunden) geeinigt.</w:t>
      </w:r>
      <w:r w:rsidR="007B55D5">
        <w:t xml:space="preserve"> Später wurde festgestellt, dass die Länge zu kurz ist. </w:t>
      </w:r>
      <w:r w:rsidR="00C53A14">
        <w:t xml:space="preserve">Daher musste oft </w:t>
      </w:r>
      <w:proofErr w:type="spellStart"/>
      <w:r w:rsidR="00C53A14">
        <w:t>Timeboxing</w:t>
      </w:r>
      <w:proofErr w:type="spellEnd"/>
      <w:r w:rsidR="00C53A14">
        <w:t xml:space="preserve"> durchgeführt werden oder der Task wurde komplett in den neuen Sprint verschoben</w:t>
      </w:r>
      <w:r w:rsidR="00414049">
        <w:t xml:space="preserve"> oder im aktuellen Sprint wurde mehr gearbeitet um den Task beenden zu können</w:t>
      </w:r>
      <w:r w:rsidR="00C53A14">
        <w:t>.</w:t>
      </w:r>
      <w:r w:rsidR="00E97569">
        <w:t xml:space="preserve"> </w:t>
      </w:r>
      <w:r w:rsidR="00F013E6">
        <w:t xml:space="preserve">Der hohe Aufwand von Sprint 7 und 15 wird schon im Kapitel </w:t>
      </w:r>
      <w:r w:rsidR="00F013E6">
        <w:fldChar w:fldCharType="begin"/>
      </w:r>
      <w:r w:rsidR="00F013E6">
        <w:instrText xml:space="preserve"> REF _Ref327379117 \r \h </w:instrText>
      </w:r>
      <w:r w:rsidR="00F013E6">
        <w:fldChar w:fldCharType="separate"/>
      </w:r>
      <w:r w:rsidR="00F013E6">
        <w:t>I.4.1</w:t>
      </w:r>
      <w:r w:rsidR="00F013E6">
        <w:fldChar w:fldCharType="end"/>
      </w:r>
      <w:r w:rsidR="00F013E6">
        <w:t xml:space="preserve"> </w:t>
      </w:r>
      <w:r w:rsidR="00F013E6">
        <w:fldChar w:fldCharType="begin"/>
      </w:r>
      <w:r w:rsidR="00F013E6">
        <w:instrText xml:space="preserve"> REF _Ref327379117 \h </w:instrText>
      </w:r>
      <w:r w:rsidR="00F013E6">
        <w:fldChar w:fldCharType="separate"/>
      </w:r>
      <w:r w:rsidR="00F013E6">
        <w:t>Sprints</w:t>
      </w:r>
      <w:r w:rsidR="00F013E6">
        <w:fldChar w:fldCharType="end"/>
      </w:r>
      <w:r w:rsidR="00F013E6">
        <w:t xml:space="preserve"> behandelt.</w:t>
      </w:r>
    </w:p>
    <w:p w:rsidR="00D15712" w:rsidRDefault="00D15712" w:rsidP="00B17BDD">
      <w:r>
        <w:rPr>
          <w:noProof/>
          <w:lang w:eastAsia="de-CH"/>
        </w:rPr>
        <w:drawing>
          <wp:inline distT="0" distB="0" distL="0" distR="0" wp14:anchorId="1089BE25" wp14:editId="0F504BF7">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F1274" w:rsidRDefault="00D15712" w:rsidP="00D15712">
      <w:pPr>
        <w:pStyle w:val="Caption"/>
      </w:pPr>
      <w:bookmarkStart w:id="7" w:name="_Ref327376629"/>
      <w:r>
        <w:t xml:space="preserve">Abbildung </w:t>
      </w:r>
      <w:fldSimple w:instr=" SEQ Abbildung \* ARABIC ">
        <w:r w:rsidR="00FF0650">
          <w:rPr>
            <w:noProof/>
          </w:rPr>
          <w:t>3</w:t>
        </w:r>
      </w:fldSimple>
      <w:r>
        <w:t xml:space="preserve"> - Personenaufwand pro Sprint</w:t>
      </w:r>
      <w:bookmarkEnd w:id="7"/>
    </w:p>
    <w:p w:rsidR="001460C5" w:rsidRDefault="001D5FC1" w:rsidP="001460C5">
      <w:r>
        <w:lastRenderedPageBreak/>
        <w:t xml:space="preserve">Wird der Personenaufwand pro Woche ausgewertet, so ergeben sich dort weniger starke Schwankungen. </w:t>
      </w:r>
      <w:r w:rsidR="00F26A25">
        <w:t xml:space="preserve">Was bestätigt, dass die kurze Sprintdauer zu </w:t>
      </w:r>
      <w:proofErr w:type="spellStart"/>
      <w:r w:rsidR="00F26A25">
        <w:t>Timeboxing</w:t>
      </w:r>
      <w:proofErr w:type="spellEnd"/>
      <w:r w:rsidR="00F26A25">
        <w:t xml:space="preserve"> oder Verschieben</w:t>
      </w:r>
      <w:r w:rsidR="000F7844">
        <w:t xml:space="preserve"> in den nächsten Sprint</w:t>
      </w:r>
      <w:r w:rsidR="00F26A25">
        <w:t xml:space="preserve"> führte</w:t>
      </w:r>
      <w:r w:rsidR="00E40545">
        <w:t xml:space="preserve"> und daher sehr unausgeglichene Sprints entstanden</w:t>
      </w:r>
      <w:r w:rsidR="00F26A25">
        <w:t xml:space="preserve">. </w:t>
      </w:r>
    </w:p>
    <w:p w:rsidR="00C548A1" w:rsidRDefault="00C548A1" w:rsidP="001460C5">
      <w:r>
        <w:rPr>
          <w:noProof/>
          <w:lang w:eastAsia="de-CH"/>
        </w:rPr>
        <w:drawing>
          <wp:inline distT="0" distB="0" distL="0" distR="0">
            <wp:extent cx="5486400" cy="32004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71F8" w:rsidRPr="001460C5" w:rsidRDefault="007B71F8" w:rsidP="007B71F8">
      <w:pPr>
        <w:pStyle w:val="Caption"/>
      </w:pPr>
      <w:r>
        <w:t xml:space="preserve">Abbildung </w:t>
      </w:r>
      <w:fldSimple w:instr=" SEQ Abbildung \* ARABIC ">
        <w:r w:rsidR="00FF0650">
          <w:rPr>
            <w:noProof/>
          </w:rPr>
          <w:t>4</w:t>
        </w:r>
      </w:fldSimple>
      <w:r w:rsidR="00A606C9">
        <w:t xml:space="preserve"> - Personenaufwand pro Woche</w:t>
      </w:r>
    </w:p>
    <w:p w:rsidR="00497884" w:rsidRDefault="000140D1" w:rsidP="000140D1">
      <w:pPr>
        <w:pStyle w:val="Heading3"/>
      </w:pPr>
      <w:r>
        <w:t>Tätigkeiten</w:t>
      </w:r>
    </w:p>
    <w:p w:rsidR="00E52274" w:rsidRPr="00E52274" w:rsidRDefault="00E52274" w:rsidP="00E52274">
      <w:r>
        <w:t>Wie im nachfolgenden Diagramm ersichtlich ist, wurde die meiste Zeit verwendet um Ergebnisse zu dokumentieren. Dies rührt daher, da in diesem Projekt vielfältige Abklärungen zu tätigen waren und diese alle festgehalten werden mussten.</w:t>
      </w:r>
      <w:r w:rsidR="00AB46DF">
        <w:t xml:space="preserve"> Daher macht auch der Implementationsteil nur 14% der gesamten Arbeit aus.</w:t>
      </w:r>
      <w:r w:rsidR="005A3FA7">
        <w:t xml:space="preserve"> Um die Qualität des Codes und der Dokumentation hoch zu ha</w:t>
      </w:r>
      <w:r w:rsidR="0075067B">
        <w:t>lten, wurde</w:t>
      </w:r>
      <w:r w:rsidR="00E52E1D">
        <w:t>n 9% der gesamten</w:t>
      </w:r>
      <w:r w:rsidR="0075067B">
        <w:t xml:space="preserve"> </w:t>
      </w:r>
      <w:r w:rsidR="005A3FA7">
        <w:t>Zeit in die Qualitätssicherung investiert.</w:t>
      </w:r>
    </w:p>
    <w:p w:rsidR="00E62F48" w:rsidRDefault="00446F36" w:rsidP="00E62F48">
      <w:r>
        <w:rPr>
          <w:noProof/>
          <w:lang w:eastAsia="de-CH"/>
        </w:rPr>
        <w:drawing>
          <wp:inline distT="0" distB="0" distL="0" distR="0">
            <wp:extent cx="5486400" cy="370522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A5BC2" w:rsidRDefault="006A5BC2" w:rsidP="006A5BC2">
      <w:pPr>
        <w:pStyle w:val="Caption"/>
      </w:pPr>
      <w:r>
        <w:lastRenderedPageBreak/>
        <w:t xml:space="preserve">Abbildung </w:t>
      </w:r>
      <w:fldSimple w:instr=" SEQ Abbildung \* ARABIC ">
        <w:r w:rsidR="00FF0650">
          <w:rPr>
            <w:noProof/>
          </w:rPr>
          <w:t>5</w:t>
        </w:r>
      </w:fldSimple>
      <w:r>
        <w:t xml:space="preserve"> - Aufteilung nach Tätigkeit</w:t>
      </w:r>
    </w:p>
    <w:p w:rsidR="00C149F2" w:rsidRPr="00C149F2" w:rsidRDefault="00C149F2" w:rsidP="00C149F2">
      <w:r>
        <w:t xml:space="preserve">Der </w:t>
      </w:r>
      <w:r>
        <w:fldChar w:fldCharType="begin"/>
      </w:r>
      <w:r>
        <w:instrText xml:space="preserve"> REF _Ref327376235 \h </w:instrText>
      </w:r>
      <w:r>
        <w:fldChar w:fldCharType="separate"/>
      </w:r>
      <w:r>
        <w:t xml:space="preserve">Abbildung </w:t>
      </w:r>
      <w:r>
        <w:rPr>
          <w:noProof/>
        </w:rPr>
        <w:t>6</w:t>
      </w:r>
      <w:r>
        <w:t xml:space="preserve"> - Aktivitäten nach Personen gruppiert</w:t>
      </w:r>
      <w:r>
        <w:fldChar w:fldCharType="end"/>
      </w:r>
      <w:r>
        <w:t xml:space="preserve"> kann entnommen werden, dass Lukas Elmer wesentlich mehr implementierte</w:t>
      </w:r>
      <w:r w:rsidR="006A79EA">
        <w:t xml:space="preserve"> als die anderen Teammitglieder.</w:t>
      </w:r>
      <w:r>
        <w:t xml:space="preserve"> </w:t>
      </w:r>
      <w:r w:rsidR="006A79EA">
        <w:t>D</w:t>
      </w:r>
      <w:r>
        <w:t>ies rührt daher</w:t>
      </w:r>
      <w:r w:rsidR="006A79EA">
        <w:t>,</w:t>
      </w:r>
      <w:r>
        <w:t xml:space="preserve"> </w:t>
      </w:r>
      <w:r w:rsidR="006A79EA">
        <w:t>d</w:t>
      </w:r>
      <w:r>
        <w:t xml:space="preserve">ass das Team beschloss, </w:t>
      </w:r>
      <w:r w:rsidR="00761D18">
        <w:t>dass das a</w:t>
      </w:r>
      <w:r w:rsidR="008B6585">
        <w:t>b</w:t>
      </w:r>
      <w:r w:rsidR="00761D18">
        <w:t xml:space="preserve">schliessende </w:t>
      </w:r>
      <w:proofErr w:type="spellStart"/>
      <w:r w:rsidR="00761D18">
        <w:t>Refactoring</w:t>
      </w:r>
      <w:proofErr w:type="spellEnd"/>
      <w:r w:rsidR="00761D18">
        <w:t xml:space="preserve"> aus einer Hand gemacht werden soll, damit die Applikation in einem Fluss und korrekt strukturiert und somit einfach übernommen werden kann.</w:t>
      </w:r>
      <w:r w:rsidR="002D37E4">
        <w:t xml:space="preserve"> Dafür verkleinerte sich sein Dokumentationsteil dementsprechend.</w:t>
      </w:r>
      <w:r w:rsidR="00244430">
        <w:t xml:space="preserve"> Unter Sonstiges fallen Tätigkeiten wie zum Beispiel der Aufbau der Videowall Testhardware oder die Organisation der </w:t>
      </w:r>
      <w:proofErr w:type="spellStart"/>
      <w:r w:rsidR="00244430">
        <w:t>Bachelorarbeitposter</w:t>
      </w:r>
      <w:proofErr w:type="spellEnd"/>
      <w:r w:rsidR="00244430">
        <w:t>.</w:t>
      </w:r>
    </w:p>
    <w:p w:rsidR="00336351" w:rsidRDefault="00336351" w:rsidP="00336351">
      <w:r>
        <w:rPr>
          <w:noProof/>
          <w:lang w:eastAsia="de-CH"/>
        </w:rPr>
        <w:drawing>
          <wp:inline distT="0" distB="0" distL="0" distR="0" wp14:anchorId="7B4017D8" wp14:editId="64DFB938">
            <wp:extent cx="5486400" cy="3457575"/>
            <wp:effectExtent l="0" t="0" r="1905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E6452" w:rsidRDefault="00CE6452" w:rsidP="00CE6452">
      <w:pPr>
        <w:pStyle w:val="Caption"/>
      </w:pPr>
      <w:bookmarkStart w:id="8" w:name="_Ref327376235"/>
      <w:r>
        <w:t xml:space="preserve">Abbildung </w:t>
      </w:r>
      <w:fldSimple w:instr=" SEQ Abbildung \* ARABIC ">
        <w:r w:rsidR="00FF0650">
          <w:rPr>
            <w:noProof/>
          </w:rPr>
          <w:t>6</w:t>
        </w:r>
      </w:fldSimple>
      <w:r>
        <w:t xml:space="preserve"> - Aktivitäten nach Personen gruppiert</w:t>
      </w:r>
      <w:bookmarkEnd w:id="8"/>
    </w:p>
    <w:p w:rsidR="00E834D7" w:rsidRDefault="00E834D7" w:rsidP="00E834D7">
      <w:pPr>
        <w:pStyle w:val="Heading3"/>
      </w:pPr>
      <w:r>
        <w:t>Arbeitslisten</w:t>
      </w:r>
    </w:p>
    <w:p w:rsidR="00705325" w:rsidRDefault="00705325" w:rsidP="00705325">
      <w:r>
        <w:t>In diesem Abschnitt werden die Arbeitsl</w:t>
      </w:r>
      <w:r w:rsidR="002C219A">
        <w:t>isten pro Person mit zugehörigem</w:t>
      </w:r>
      <w:r>
        <w:t xml:space="preserve"> Aufwand auf</w:t>
      </w:r>
      <w:r w:rsidR="00371833">
        <w:t>g</w:t>
      </w:r>
      <w:r>
        <w:t>elistet.</w:t>
      </w:r>
    </w:p>
    <w:p w:rsidR="00C77912" w:rsidRDefault="00C77912" w:rsidP="00C77912">
      <w:pPr>
        <w:pStyle w:val="Heading4"/>
      </w:pPr>
      <w:r>
        <w:t>Lukas Elmer</w:t>
      </w:r>
    </w:p>
    <w:tbl>
      <w:tblPr>
        <w:tblStyle w:val="MediumShading1-Accent1"/>
        <w:tblW w:w="0" w:type="auto"/>
        <w:tblLook w:val="04A0" w:firstRow="1" w:lastRow="0" w:firstColumn="1" w:lastColumn="0" w:noHBand="0" w:noVBand="1"/>
      </w:tblPr>
      <w:tblGrid>
        <w:gridCol w:w="959"/>
        <w:gridCol w:w="6379"/>
        <w:gridCol w:w="1874"/>
      </w:tblGrid>
      <w:tr w:rsidR="008567C5" w:rsidTr="00951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67C5" w:rsidRDefault="008567C5" w:rsidP="00951FCE">
            <w:r>
              <w:t>Version</w:t>
            </w:r>
          </w:p>
        </w:tc>
        <w:tc>
          <w:tcPr>
            <w:tcW w:w="6379" w:type="dxa"/>
          </w:tcPr>
          <w:p w:rsidR="008567C5" w:rsidRDefault="008567C5" w:rsidP="00951FCE">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8567C5" w:rsidRDefault="008567C5" w:rsidP="00951FCE">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19.5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#642: Entwicklungsumgebung eingerichtet/installiert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Feature #643: </w:t>
            </w:r>
            <w:proofErr w:type="spellStart"/>
            <w:r>
              <w:rPr>
                <w:rFonts w:eastAsia="Times New Roman"/>
                <w:lang w:eastAsia="de-CH"/>
              </w:rPr>
              <w:t>Redmine</w:t>
            </w:r>
            <w:proofErr w:type="spellEnd"/>
            <w:r>
              <w:rPr>
                <w:rFonts w:eastAsia="Times New Roman"/>
                <w:lang w:eastAsia="de-CH"/>
              </w:rPr>
              <w:t>,</w:t>
            </w:r>
            <w:r w:rsidR="008567C5" w:rsidRPr="008567C5">
              <w:rPr>
                <w:rFonts w:eastAsia="Times New Roman"/>
                <w:lang w:eastAsia="de-CH"/>
              </w:rPr>
              <w:t xml:space="preserve"> SVN und Sitzungsprotokolle sind eingerichtet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#645: Meeting,</w:t>
            </w:r>
            <w:r w:rsidR="008567C5" w:rsidRPr="008567C5">
              <w:rPr>
                <w:rFonts w:eastAsia="Times New Roman"/>
                <w:lang w:eastAsia="de-CH"/>
              </w:rPr>
              <w:t xml:space="preserve"> 20.02.12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#648: Brainstorming Grob-Interaktionskonzept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#652: Testsetup evaluiert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#657: Sprint 1 und Sprint 15/16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#666: Studium Technologien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#667: Meeting,</w:t>
            </w:r>
            <w:r w:rsidR="008567C5" w:rsidRPr="008567C5">
              <w:rPr>
                <w:rFonts w:eastAsia="Times New Roman"/>
                <w:lang w:eastAsia="de-CH"/>
              </w:rPr>
              <w:t xml:space="preserve"> 24.02.12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SP2</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28.5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val="en-US" w:eastAsia="de-CH"/>
              </w:rPr>
            </w:pPr>
            <w:r w:rsidRPr="008567C5">
              <w:rPr>
                <w:rFonts w:eastAsia="Times New Roman"/>
                <w:lang w:val="en-US" w:eastAsia="de-CH"/>
              </w:rPr>
              <w:t xml:space="preserve">Feature #647: Windows Kinect SDK Framework </w:t>
            </w:r>
            <w:proofErr w:type="spellStart"/>
            <w:r w:rsidRPr="008567C5">
              <w:rPr>
                <w:rFonts w:eastAsia="Times New Roman"/>
                <w:lang w:val="en-US" w:eastAsia="de-CH"/>
              </w:rPr>
              <w:t>ausprobiert</w:t>
            </w:r>
            <w:proofErr w:type="spellEnd"/>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#653: Mini Prototyp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#668: Meeting</w:t>
            </w:r>
            <w:r w:rsidR="00655CB3">
              <w:rPr>
                <w:rFonts w:eastAsia="Times New Roman"/>
                <w:lang w:eastAsia="de-CH"/>
              </w:rPr>
              <w:t>,</w:t>
            </w:r>
            <w:r w:rsidRPr="008567C5">
              <w:rPr>
                <w:rFonts w:eastAsia="Times New Roman"/>
                <w:lang w:eastAsia="de-CH"/>
              </w:rPr>
              <w:t xml:space="preserve"> 02.03.12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#672: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#716: Testsetup evaluiert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#717: Kinect </w:t>
            </w:r>
            <w:proofErr w:type="spellStart"/>
            <w:r w:rsidRPr="008567C5">
              <w:rPr>
                <w:rFonts w:eastAsia="Times New Roman"/>
                <w:lang w:eastAsia="de-CH"/>
              </w:rPr>
              <w:t>record</w:t>
            </w:r>
            <w:proofErr w:type="spellEnd"/>
            <w:r w:rsidRPr="008567C5">
              <w:rPr>
                <w:rFonts w:eastAsia="Times New Roman"/>
                <w:lang w:eastAsia="de-CH"/>
              </w:rPr>
              <w:t xml:space="preserve"> Möglichkeit gefunden und entwickelt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SP3</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27.75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#656: Bachelor Poster PDFs organisiert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#670: Meeting</w:t>
            </w:r>
            <w:r w:rsidR="00655CB3">
              <w:rPr>
                <w:rFonts w:eastAsia="Times New Roman"/>
                <w:lang w:eastAsia="de-CH"/>
              </w:rPr>
              <w:t>,</w:t>
            </w:r>
            <w:r w:rsidRPr="008567C5">
              <w:rPr>
                <w:rFonts w:eastAsia="Times New Roman"/>
                <w:lang w:eastAsia="de-CH"/>
              </w:rPr>
              <w:t xml:space="preserve"> 09.03.12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#675: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#719: Projekt Plan </w:t>
            </w:r>
            <w:proofErr w:type="spellStart"/>
            <w:r w:rsidRPr="008567C5">
              <w:rPr>
                <w:rFonts w:eastAsia="Times New Roman"/>
                <w:lang w:eastAsia="de-CH"/>
              </w:rPr>
              <w:t>Imagine</w:t>
            </w:r>
            <w:proofErr w:type="spellEnd"/>
            <w:r w:rsidRPr="008567C5">
              <w:rPr>
                <w:rFonts w:eastAsia="Times New Roman"/>
                <w:lang w:eastAsia="de-CH"/>
              </w:rPr>
              <w:t xml:space="preserve"> Cup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14.5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#720: Meeting,</w:t>
            </w:r>
            <w:r w:rsidR="008567C5" w:rsidRPr="008567C5">
              <w:rPr>
                <w:rFonts w:eastAsia="Times New Roman"/>
                <w:lang w:eastAsia="de-CH"/>
              </w:rPr>
              <w:t xml:space="preserve"> 05.03.12. </w:t>
            </w:r>
            <w:proofErr w:type="spellStart"/>
            <w:r w:rsidR="008567C5" w:rsidRPr="008567C5">
              <w:rPr>
                <w:rFonts w:eastAsia="Times New Roman"/>
                <w:lang w:eastAsia="de-CH"/>
              </w:rPr>
              <w:t>Imagine</w:t>
            </w:r>
            <w:proofErr w:type="spellEnd"/>
            <w:r w:rsidR="008567C5" w:rsidRPr="008567C5">
              <w:rPr>
                <w:rFonts w:eastAsia="Times New Roman"/>
                <w:lang w:eastAsia="de-CH"/>
              </w:rPr>
              <w:t xml:space="preserve"> Cup</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#724: Kinect Framework mithilfe Nutzwertanalyse ausgewählt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#725: Meeting,</w:t>
            </w:r>
            <w:r w:rsidR="008567C5" w:rsidRPr="008567C5">
              <w:rPr>
                <w:rFonts w:eastAsia="Times New Roman"/>
                <w:lang w:eastAsia="de-CH"/>
              </w:rPr>
              <w:t xml:space="preserve"> 06.03.12. </w:t>
            </w:r>
            <w:proofErr w:type="spellStart"/>
            <w:r w:rsidR="008567C5" w:rsidRPr="008567C5">
              <w:rPr>
                <w:rFonts w:eastAsia="Times New Roman"/>
                <w:lang w:eastAsia="de-CH"/>
              </w:rPr>
              <w:t>Imagine</w:t>
            </w:r>
            <w:proofErr w:type="spellEnd"/>
            <w:r w:rsidR="008567C5" w:rsidRPr="008567C5">
              <w:rPr>
                <w:rFonts w:eastAsia="Times New Roman"/>
                <w:lang w:eastAsia="de-CH"/>
              </w:rPr>
              <w:t xml:space="preserve"> Cup</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#731: Sprint 04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SP4</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21.75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#655: Formativer empirischer Test erstellt. Anforderungen an Gesten definiert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#718: Kinect </w:t>
            </w:r>
            <w:proofErr w:type="spellStart"/>
            <w:r w:rsidRPr="008567C5">
              <w:rPr>
                <w:rFonts w:eastAsia="Times New Roman"/>
                <w:lang w:eastAsia="de-CH"/>
              </w:rPr>
              <w:t>replay</w:t>
            </w:r>
            <w:proofErr w:type="spellEnd"/>
            <w:r w:rsidRPr="008567C5">
              <w:rPr>
                <w:rFonts w:eastAsia="Times New Roman"/>
                <w:lang w:eastAsia="de-CH"/>
              </w:rPr>
              <w:t xml:space="preserve"> Möglichkeit gefunden und entwickelt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9</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#726: TFS Server Installation abgeschlossen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#728: </w:t>
            </w:r>
            <w:proofErr w:type="spellStart"/>
            <w:r w:rsidRPr="008567C5">
              <w:rPr>
                <w:rFonts w:eastAsia="Times New Roman"/>
                <w:lang w:eastAsia="de-CH"/>
              </w:rPr>
              <w:t>Backlog</w:t>
            </w:r>
            <w:proofErr w:type="spellEnd"/>
            <w:r w:rsidRPr="008567C5">
              <w:rPr>
                <w:rFonts w:eastAsia="Times New Roman"/>
                <w:lang w:eastAsia="de-CH"/>
              </w:rPr>
              <w:t xml:space="preserve">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#732: Test Videowall aufgebaut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SP5</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11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#673: Meeting,</w:t>
            </w:r>
            <w:r w:rsidR="008567C5" w:rsidRPr="008567C5">
              <w:rPr>
                <w:rFonts w:eastAsia="Times New Roman"/>
                <w:lang w:eastAsia="de-CH"/>
              </w:rPr>
              <w:t xml:space="preserve"> 23.03.12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#681: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#738: Sitzung mit Markus </w:t>
            </w:r>
            <w:proofErr w:type="spellStart"/>
            <w:r w:rsidRPr="008567C5">
              <w:rPr>
                <w:rFonts w:eastAsia="Times New Roman"/>
                <w:lang w:eastAsia="de-CH"/>
              </w:rPr>
              <w:t>Flückiger</w:t>
            </w:r>
            <w:proofErr w:type="spellEnd"/>
            <w:r w:rsidRPr="008567C5">
              <w:rPr>
                <w:rFonts w:eastAsia="Times New Roman"/>
                <w:lang w:eastAsia="de-CH"/>
              </w:rPr>
              <w:t xml:space="preserve"> abgemacht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#740: Sprint 5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#741: Teamfördernde Massnahmen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#742: Grobarchitektur erarbeitet und implementiert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SP6</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17.75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#674: Meeting,</w:t>
            </w:r>
            <w:r w:rsidR="008567C5" w:rsidRPr="008567C5">
              <w:rPr>
                <w:rFonts w:eastAsia="Times New Roman"/>
                <w:lang w:eastAsia="de-CH"/>
              </w:rPr>
              <w:t xml:space="preserve"> 02.04.12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#727: Formativer empirischer Test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#744: Tiefere Auflösungen getestet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#745: Architektur mit Silvan besprochen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#746: Architekturprototyp erstellt: Handtracking</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#750: Sprint 6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SP7</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50.5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#676: Meeting,</w:t>
            </w:r>
            <w:r w:rsidR="008567C5" w:rsidRPr="008567C5">
              <w:rPr>
                <w:rFonts w:eastAsia="Times New Roman"/>
                <w:lang w:eastAsia="de-CH"/>
              </w:rPr>
              <w:t xml:space="preserve"> 17.04.12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#687: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#734: </w:t>
            </w:r>
            <w:proofErr w:type="spellStart"/>
            <w:r w:rsidRPr="008567C5">
              <w:rPr>
                <w:rFonts w:eastAsia="Times New Roman"/>
                <w:lang w:eastAsia="de-CH"/>
              </w:rPr>
              <w:t>Backlog</w:t>
            </w:r>
            <w:proofErr w:type="spellEnd"/>
            <w:r w:rsidRPr="008567C5">
              <w:rPr>
                <w:rFonts w:eastAsia="Times New Roman"/>
                <w:lang w:eastAsia="de-CH"/>
              </w:rPr>
              <w:t xml:space="preserve"> erstellt</w:t>
            </w:r>
            <w:r w:rsidR="00655CB3">
              <w:rPr>
                <w:rFonts w:eastAsia="Times New Roman"/>
                <w:lang w:eastAsia="de-CH"/>
              </w:rPr>
              <w:t>,</w:t>
            </w:r>
            <w:r w:rsidRPr="008567C5">
              <w:rPr>
                <w:rFonts w:eastAsia="Times New Roman"/>
                <w:lang w:eastAsia="de-CH"/>
              </w:rPr>
              <w:t xml:space="preserve"> priorisiert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#755: Architekturprototyp erstellt: Handtracking</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#757: Poster L sind organisiert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#758: Architektur mit Silvan besprochen. Zugangsdaten Server eingerichtet und an Silvan gesendet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#759: Sprint 7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#761: Architekturprototyp erstellt: Projekte vereinigt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#762: </w:t>
            </w:r>
            <w:proofErr w:type="spellStart"/>
            <w:r w:rsidRPr="008567C5">
              <w:rPr>
                <w:rFonts w:eastAsia="Times New Roman"/>
                <w:lang w:eastAsia="de-CH"/>
              </w:rPr>
              <w:t>Architekurprototyp</w:t>
            </w:r>
            <w:proofErr w:type="spellEnd"/>
            <w:r w:rsidRPr="008567C5">
              <w:rPr>
                <w:rFonts w:eastAsia="Times New Roman"/>
                <w:lang w:eastAsia="de-CH"/>
              </w:rPr>
              <w:t xml:space="preserve"> erstellt: Mit Kinect "klicken"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16</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#763: Meeting</w:t>
            </w:r>
            <w:r w:rsidR="00655CB3">
              <w:rPr>
                <w:rFonts w:eastAsia="Times New Roman"/>
                <w:lang w:eastAsia="de-CH"/>
              </w:rPr>
              <w:t>,</w:t>
            </w:r>
            <w:r w:rsidRPr="008567C5">
              <w:rPr>
                <w:rFonts w:eastAsia="Times New Roman"/>
                <w:lang w:eastAsia="de-CH"/>
              </w:rPr>
              <w:t xml:space="preserve"> 12.04.12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#764: Web Architektur von MS studiert haben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#765: Tiers-Diagramm erstellt und beschrieben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SP8</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#677: Meeting</w:t>
            </w:r>
            <w:r w:rsidR="00655CB3">
              <w:rPr>
                <w:rFonts w:eastAsia="Times New Roman"/>
                <w:lang w:eastAsia="de-CH"/>
              </w:rPr>
              <w:t>,</w:t>
            </w:r>
            <w:r w:rsidRPr="008567C5">
              <w:rPr>
                <w:rFonts w:eastAsia="Times New Roman"/>
                <w:lang w:eastAsia="de-CH"/>
              </w:rPr>
              <w:t xml:space="preserve"> 23.04.12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#753: Bilderprototyp auf Videowall getestet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#767: Sprint 08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#769: Hand Cursor schön dargestellt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#771: DirectX auf Videowall ist getestet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#773: </w:t>
            </w:r>
            <w:proofErr w:type="spellStart"/>
            <w:r w:rsidRPr="008567C5">
              <w:rPr>
                <w:rFonts w:eastAsia="Times New Roman"/>
                <w:lang w:eastAsia="de-CH"/>
              </w:rPr>
              <w:t>Usability</w:t>
            </w:r>
            <w:proofErr w:type="spellEnd"/>
            <w:r w:rsidRPr="008567C5">
              <w:rPr>
                <w:rFonts w:eastAsia="Times New Roman"/>
                <w:lang w:eastAsia="de-CH"/>
              </w:rPr>
              <w:t xml:space="preserve"> Test mit </w:t>
            </w:r>
            <w:proofErr w:type="spellStart"/>
            <w:r w:rsidRPr="008567C5">
              <w:rPr>
                <w:rFonts w:eastAsia="Times New Roman"/>
                <w:lang w:eastAsia="de-CH"/>
              </w:rPr>
              <w:t>Architekturprotoyp</w:t>
            </w:r>
            <w:proofErr w:type="spellEnd"/>
            <w:r w:rsidRPr="008567C5">
              <w:rPr>
                <w:rFonts w:eastAsia="Times New Roman"/>
                <w:lang w:eastAsia="de-CH"/>
              </w:rPr>
              <w:t xml:space="preserve"> durchgeführt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#776: Poster E sind organisiert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#777: Code Review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#779: Skelett schön dargestellt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#780: </w:t>
            </w:r>
            <w:proofErr w:type="spellStart"/>
            <w:r w:rsidRPr="008567C5">
              <w:rPr>
                <w:rFonts w:eastAsia="Times New Roman"/>
                <w:lang w:eastAsia="de-CH"/>
              </w:rPr>
              <w:t>Backlog</w:t>
            </w:r>
            <w:proofErr w:type="spellEnd"/>
            <w:r w:rsidRPr="008567C5">
              <w:rPr>
                <w:rFonts w:eastAsia="Times New Roman"/>
                <w:lang w:eastAsia="de-CH"/>
              </w:rPr>
              <w:t xml:space="preserve">: Definition </w:t>
            </w:r>
            <w:proofErr w:type="spellStart"/>
            <w:r w:rsidRPr="008567C5">
              <w:rPr>
                <w:rFonts w:eastAsia="Times New Roman"/>
                <w:lang w:eastAsia="de-CH"/>
              </w:rPr>
              <w:t>of</w:t>
            </w:r>
            <w:proofErr w:type="spellEnd"/>
            <w:r w:rsidRPr="008567C5">
              <w:rPr>
                <w:rFonts w:eastAsia="Times New Roman"/>
                <w:lang w:eastAsia="de-CH"/>
              </w:rPr>
              <w:t xml:space="preserve"> </w:t>
            </w:r>
            <w:proofErr w:type="spellStart"/>
            <w:r w:rsidRPr="008567C5">
              <w:rPr>
                <w:rFonts w:eastAsia="Times New Roman"/>
                <w:lang w:eastAsia="de-CH"/>
              </w:rPr>
              <w:t>Done</w:t>
            </w:r>
            <w:proofErr w:type="spellEnd"/>
            <w:r w:rsidRPr="008567C5">
              <w:rPr>
                <w:rFonts w:eastAsia="Times New Roman"/>
                <w:lang w:eastAsia="de-CH"/>
              </w:rPr>
              <w:t xml:space="preserve"> für aktuelle User Stories erfasst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#781: Meeting 26.04.12 vorbereitet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#870: Hand Cursor ruckelt weniger 1</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SP9</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13.5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#679: Meeting</w:t>
            </w:r>
            <w:r w:rsidR="00655CB3">
              <w:rPr>
                <w:rFonts w:eastAsia="Times New Roman"/>
                <w:lang w:eastAsia="de-CH"/>
              </w:rPr>
              <w:t>,</w:t>
            </w:r>
            <w:r w:rsidRPr="008567C5">
              <w:rPr>
                <w:rFonts w:eastAsia="Times New Roman"/>
                <w:lang w:eastAsia="de-CH"/>
              </w:rPr>
              <w:t xml:space="preserve"> 27.04.12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#774: Ideen gesammelt wie Personen von Videowall angezogen werden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#782: Sprint 9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#786: WPF Applikation mit Video erstellt/recherchiert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#788: Meeting 26.04.12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val="en-US" w:eastAsia="de-CH"/>
              </w:rPr>
              <w:t xml:space="preserve">Feature #789: SVN Base Architecture </w:t>
            </w:r>
            <w:proofErr w:type="spellStart"/>
            <w:r w:rsidRPr="008567C5">
              <w:rPr>
                <w:rFonts w:eastAsia="Times New Roman"/>
                <w:lang w:val="en-US" w:eastAsia="de-CH"/>
              </w:rPr>
              <w:t>verschieben</w:t>
            </w:r>
            <w:proofErr w:type="spellEnd"/>
            <w:r w:rsidRPr="008567C5">
              <w:rPr>
                <w:rFonts w:eastAsia="Times New Roman"/>
                <w:lang w:val="en-US" w:eastAsia="de-CH"/>
              </w:rPr>
              <w:t xml:space="preserve">. </w:t>
            </w:r>
            <w:r w:rsidRPr="008567C5">
              <w:rPr>
                <w:rFonts w:eastAsia="Times New Roman"/>
                <w:lang w:eastAsia="de-CH"/>
              </w:rPr>
              <w:t>Tag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#790: SVN Tag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#791: BA/Master-Vorstudie. Wissen ausgetauscht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#792: Einführung ins Projekt für Silvan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val="en-US" w:eastAsia="de-CH"/>
              </w:rPr>
            </w:pPr>
            <w:r w:rsidRPr="008567C5">
              <w:rPr>
                <w:rFonts w:eastAsia="Times New Roman"/>
                <w:lang w:val="en-US" w:eastAsia="de-CH"/>
              </w:rPr>
              <w:t xml:space="preserve">Feature #794: MEF (Managed Extensibility Framework) </w:t>
            </w:r>
            <w:proofErr w:type="spellStart"/>
            <w:r w:rsidRPr="008567C5">
              <w:rPr>
                <w:rFonts w:eastAsia="Times New Roman"/>
                <w:lang w:val="en-US" w:eastAsia="de-CH"/>
              </w:rPr>
              <w:t>studiert</w:t>
            </w:r>
            <w:proofErr w:type="spellEnd"/>
            <w:r w:rsidRPr="008567C5">
              <w:rPr>
                <w:rFonts w:eastAsia="Times New Roman"/>
                <w:lang w:val="en-US" w:eastAsia="de-CH"/>
              </w:rPr>
              <w:t xml:space="preserve"> </w:t>
            </w:r>
            <w:proofErr w:type="spellStart"/>
            <w:r w:rsidRPr="008567C5">
              <w:rPr>
                <w:rFonts w:eastAsia="Times New Roman"/>
                <w:lang w:val="en-US" w:eastAsia="de-CH"/>
              </w:rPr>
              <w:t>haben</w:t>
            </w:r>
            <w:proofErr w:type="spellEnd"/>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SP10</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21.25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#680: Code Review vom 03.05.12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#783: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#793: DirectX auf Videowall ist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#796: Ideen gesammelt und dokumentiert wie Personen von Videowall angezogen werden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#797: Mitsubishi Wall angesehen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#798: </w:t>
            </w:r>
            <w:proofErr w:type="spellStart"/>
            <w:r w:rsidRPr="008567C5">
              <w:rPr>
                <w:rFonts w:eastAsia="Times New Roman"/>
                <w:lang w:eastAsia="de-CH"/>
              </w:rPr>
              <w:t>Plugin</w:t>
            </w:r>
            <w:proofErr w:type="spellEnd"/>
            <w:r w:rsidRPr="008567C5">
              <w:rPr>
                <w:rFonts w:eastAsia="Times New Roman"/>
                <w:lang w:eastAsia="de-CH"/>
              </w:rPr>
              <w:t xml:space="preserve"> Möglichkeit entwickelt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#803: Sprint 10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#805: Anpassungen gemäss Besprechung mit Herrn Heinzmann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#807: Anpassung bezüglich Code Review vom 03.05.12 gemacht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#808: Gesamtplanung anhand </w:t>
            </w:r>
            <w:proofErr w:type="spellStart"/>
            <w:r w:rsidRPr="008567C5">
              <w:rPr>
                <w:rFonts w:eastAsia="Times New Roman"/>
                <w:lang w:eastAsia="de-CH"/>
              </w:rPr>
              <w:t>Kriterienliste</w:t>
            </w:r>
            <w:proofErr w:type="spellEnd"/>
            <w:r w:rsidRPr="008567C5">
              <w:rPr>
                <w:rFonts w:eastAsia="Times New Roman"/>
                <w:lang w:eastAsia="de-CH"/>
              </w:rPr>
              <w:t xml:space="preserve"> überprüft und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#831: SVN Tag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SP11</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29.75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#682: Meeting,</w:t>
            </w:r>
            <w:r w:rsidR="008567C5" w:rsidRPr="008567C5">
              <w:rPr>
                <w:rFonts w:eastAsia="Times New Roman"/>
                <w:lang w:eastAsia="de-CH"/>
              </w:rPr>
              <w:t xml:space="preserve"> 11.05.12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#784: Demomodus (Verfolgung von Passanten) Kraftfeld besprochen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#800: Mittagsmenu App in </w:t>
            </w:r>
            <w:proofErr w:type="spellStart"/>
            <w:r w:rsidRPr="008567C5">
              <w:rPr>
                <w:rFonts w:eastAsia="Times New Roman"/>
                <w:lang w:eastAsia="de-CH"/>
              </w:rPr>
              <w:t>Plugin</w:t>
            </w:r>
            <w:proofErr w:type="spellEnd"/>
            <w:r w:rsidRPr="008567C5">
              <w:rPr>
                <w:rFonts w:eastAsia="Times New Roman"/>
                <w:lang w:eastAsia="de-CH"/>
              </w:rPr>
              <w:t xml:space="preserve"> umgewandelt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#802: Poster App in </w:t>
            </w:r>
            <w:proofErr w:type="spellStart"/>
            <w:r w:rsidRPr="008567C5">
              <w:rPr>
                <w:rFonts w:eastAsia="Times New Roman"/>
                <w:lang w:eastAsia="de-CH"/>
              </w:rPr>
              <w:t>Plugin</w:t>
            </w:r>
            <w:proofErr w:type="spellEnd"/>
            <w:r w:rsidRPr="008567C5">
              <w:rPr>
                <w:rFonts w:eastAsia="Times New Roman"/>
                <w:lang w:eastAsia="de-CH"/>
              </w:rPr>
              <w:t xml:space="preserve"> umgewandelt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#832: Sprint 11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#839: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#840: Anpassung bezüglich Code Review vom 03.05.12 gemacht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#841: Aufwändige Anpassung bezüglich Code Review vom 03.05.12 gemacht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#842: Meeting,</w:t>
            </w:r>
            <w:r w:rsidR="008567C5" w:rsidRPr="008567C5">
              <w:rPr>
                <w:rFonts w:eastAsia="Times New Roman"/>
                <w:lang w:eastAsia="de-CH"/>
              </w:rPr>
              <w:t xml:space="preserve"> 14.05.12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SP12</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35.5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#683: Meeting,</w:t>
            </w:r>
            <w:r w:rsidR="008567C5" w:rsidRPr="008567C5">
              <w:rPr>
                <w:rFonts w:eastAsia="Times New Roman"/>
                <w:lang w:eastAsia="de-CH"/>
              </w:rPr>
              <w:t xml:space="preserve"> 22.05.12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#698: </w:t>
            </w:r>
            <w:proofErr w:type="spellStart"/>
            <w:r w:rsidRPr="008567C5">
              <w:rPr>
                <w:rFonts w:eastAsia="Times New Roman"/>
                <w:lang w:eastAsia="de-CH"/>
              </w:rPr>
              <w:t>Usability</w:t>
            </w:r>
            <w:proofErr w:type="spellEnd"/>
            <w:r w:rsidRPr="008567C5">
              <w:rPr>
                <w:rFonts w:eastAsia="Times New Roman"/>
                <w:lang w:eastAsia="de-CH"/>
              </w:rPr>
              <w:t xml:space="preserve"> Tests durchgeführt und protokolliert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#801: </w:t>
            </w:r>
            <w:proofErr w:type="spellStart"/>
            <w:r w:rsidRPr="008567C5">
              <w:rPr>
                <w:rFonts w:eastAsia="Times New Roman"/>
                <w:lang w:eastAsia="de-CH"/>
              </w:rPr>
              <w:t>Plugin</w:t>
            </w:r>
            <w:proofErr w:type="spellEnd"/>
            <w:r w:rsidRPr="008567C5">
              <w:rPr>
                <w:rFonts w:eastAsia="Times New Roman"/>
                <w:lang w:eastAsia="de-CH"/>
              </w:rPr>
              <w:t xml:space="preserve"> Schnittstelle definiert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#847: </w:t>
            </w:r>
            <w:proofErr w:type="spellStart"/>
            <w:r w:rsidRPr="008567C5">
              <w:rPr>
                <w:rFonts w:eastAsia="Times New Roman"/>
                <w:lang w:eastAsia="de-CH"/>
              </w:rPr>
              <w:t>Notifier</w:t>
            </w:r>
            <w:proofErr w:type="spellEnd"/>
            <w:r w:rsidRPr="008567C5">
              <w:rPr>
                <w:rFonts w:eastAsia="Times New Roman"/>
                <w:lang w:eastAsia="de-CH"/>
              </w:rPr>
              <w:t xml:space="preserve"> Problem gelöst/umgangen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#849: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#850: Sprint 12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#855: </w:t>
            </w:r>
            <w:proofErr w:type="spellStart"/>
            <w:r w:rsidRPr="008567C5">
              <w:rPr>
                <w:rFonts w:eastAsia="Times New Roman"/>
                <w:lang w:eastAsia="de-CH"/>
              </w:rPr>
              <w:t>Deployment</w:t>
            </w:r>
            <w:proofErr w:type="spellEnd"/>
            <w:r w:rsidRPr="008567C5">
              <w:rPr>
                <w:rFonts w:eastAsia="Times New Roman"/>
                <w:lang w:eastAsia="de-CH"/>
              </w:rPr>
              <w:t xml:space="preserve"> Entwickler PC möglich</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#856: Das Mittagsmenu wird angezeigt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#858: Navigation mit schönen "Tabs" dargestellt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#871: Externes Design festgelegt und validiert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#872: Mittagsmenu App automatisch aktualisiert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#873: Abschluss der Arbeit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SP13</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30</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#685: Meeting,</w:t>
            </w:r>
            <w:r w:rsidR="008567C5" w:rsidRPr="008567C5">
              <w:rPr>
                <w:rFonts w:eastAsia="Times New Roman"/>
                <w:lang w:eastAsia="de-CH"/>
              </w:rPr>
              <w:t xml:space="preserve"> 25.05.12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#811: Ein Buch</w:t>
            </w:r>
            <w:r w:rsidR="00655CB3">
              <w:rPr>
                <w:rFonts w:eastAsia="Times New Roman"/>
                <w:lang w:eastAsia="de-CH"/>
              </w:rPr>
              <w:t>,</w:t>
            </w:r>
            <w:r w:rsidRPr="008567C5">
              <w:rPr>
                <w:rFonts w:eastAsia="Times New Roman"/>
                <w:lang w:eastAsia="de-CH"/>
              </w:rPr>
              <w:t xml:space="preserve"> ein ACM und IEEE Paper zitiert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#814: Konkurrenz analysiert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#859: Sprint 13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#860: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#869: </w:t>
            </w:r>
            <w:proofErr w:type="spellStart"/>
            <w:r w:rsidRPr="008567C5">
              <w:rPr>
                <w:rFonts w:eastAsia="Times New Roman"/>
                <w:lang w:eastAsia="de-CH"/>
              </w:rPr>
              <w:t>Notifier</w:t>
            </w:r>
            <w:proofErr w:type="spellEnd"/>
            <w:r w:rsidRPr="008567C5">
              <w:rPr>
                <w:rFonts w:eastAsia="Times New Roman"/>
                <w:lang w:eastAsia="de-CH"/>
              </w:rPr>
              <w:t xml:space="preserve"> Problem gelöst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#874: Administration der Videowall Inhalte definiert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#877: Verkleinertes Video auf Videowall abspielbar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SP14</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43.5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#686: Meeting. 01.06.12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#879: Externes Design festgelegt und validiert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#882: Aufgabenstellung gelesen und sichergestellt</w:t>
            </w:r>
            <w:r w:rsidR="00655CB3">
              <w:rPr>
                <w:rFonts w:eastAsia="Times New Roman"/>
                <w:lang w:eastAsia="de-CH"/>
              </w:rPr>
              <w:t>,</w:t>
            </w:r>
            <w:r w:rsidRPr="008567C5">
              <w:rPr>
                <w:rFonts w:eastAsia="Times New Roman"/>
                <w:lang w:eastAsia="de-CH"/>
              </w:rPr>
              <w:t xml:space="preserve"> dass alles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#886: Sprint 14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#888: Abstract geschrieben und abgegeben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#889: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SP15</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61.25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#688: Meeting. 06.06.12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#896: Architektur ist beschrieben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16.5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#899: Unit-Tests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#906: Stabilitätstest durchgeführt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#907: Codereview 3 durchgeführt. dokumentiert und Anpassungen implementiert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#908: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#909: </w:t>
            </w:r>
            <w:proofErr w:type="spellStart"/>
            <w:r w:rsidRPr="008567C5">
              <w:rPr>
                <w:rFonts w:eastAsia="Times New Roman"/>
                <w:lang w:eastAsia="de-CH"/>
              </w:rPr>
              <w:t>Plug-in</w:t>
            </w:r>
            <w:proofErr w:type="spellEnd"/>
            <w:r w:rsidRPr="008567C5">
              <w:rPr>
                <w:rFonts w:eastAsia="Times New Roman"/>
                <w:lang w:eastAsia="de-CH"/>
              </w:rPr>
              <w:t xml:space="preserve"> Framework Bild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lastRenderedPageBreak/>
              <w:t>SP16</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36.5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#691: CD gebrannt und abgegeben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#695: Dokumente zusammenfügen. PDF generieren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#704: Lizenzvereinbarung unterschrieben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#706: Erklärung eigenständige Arbeit unterschrieben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#809: Aufwand dokumentiert (</w:t>
            </w:r>
            <w:proofErr w:type="spellStart"/>
            <w:r w:rsidRPr="008567C5">
              <w:rPr>
                <w:rFonts w:eastAsia="Times New Roman"/>
                <w:lang w:eastAsia="de-CH"/>
              </w:rPr>
              <w:t>Piechart</w:t>
            </w:r>
            <w:proofErr w:type="spellEnd"/>
            <w:r w:rsidRPr="008567C5">
              <w:rPr>
                <w:rFonts w:eastAsia="Times New Roman"/>
                <w:lang w:eastAsia="de-CH"/>
              </w:rPr>
              <w: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#880: Meeting,</w:t>
            </w:r>
            <w:r w:rsidR="008567C5" w:rsidRPr="008567C5">
              <w:rPr>
                <w:rFonts w:eastAsia="Times New Roman"/>
                <w:lang w:eastAsia="de-CH"/>
              </w:rPr>
              <w:t xml:space="preserve"> 13.06.12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#916: Persönlicher Bericht geschrieben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#917: Codereview 3 Feedback Michael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#918: Bericht und Poster sind ausgedruckt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#919: HSR-Forum-Stand aufgebaut. betreut und wieder abgebaut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#920: Korrekturen und kleine Änderungen an Dokumenten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13</w:t>
            </w:r>
          </w:p>
        </w:tc>
      </w:tr>
      <w:tr w:rsidR="00951FCE"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951FCE" w:rsidRPr="008567C5" w:rsidRDefault="00951FCE" w:rsidP="00951FCE">
            <w:pPr>
              <w:rPr>
                <w:rFonts w:eastAsia="Times New Roman"/>
                <w:lang w:eastAsia="de-CH"/>
              </w:rPr>
            </w:pPr>
            <w:r>
              <w:rPr>
                <w:rFonts w:eastAsia="Times New Roman"/>
                <w:lang w:eastAsia="de-CH"/>
              </w:rPr>
              <w:t>Total</w:t>
            </w:r>
          </w:p>
        </w:tc>
        <w:tc>
          <w:tcPr>
            <w:tcW w:w="6379" w:type="dxa"/>
            <w:noWrap/>
          </w:tcPr>
          <w:p w:rsidR="00951FCE" w:rsidRPr="008567C5" w:rsidRDefault="00951FCE"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tcPr>
          <w:p w:rsidR="00951FCE" w:rsidRPr="00951FCE" w:rsidRDefault="00951FCE"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951FCE">
              <w:rPr>
                <w:rFonts w:eastAsia="Times New Roman"/>
                <w:b/>
                <w:lang w:eastAsia="de-CH"/>
              </w:rPr>
              <w:t>468.75</w:t>
            </w:r>
          </w:p>
        </w:tc>
      </w:tr>
    </w:tbl>
    <w:p w:rsidR="008567C5" w:rsidRPr="008567C5" w:rsidRDefault="006815FE" w:rsidP="006815FE">
      <w:pPr>
        <w:pStyle w:val="Caption"/>
      </w:pPr>
      <w:r>
        <w:t xml:space="preserve">Tabelle </w:t>
      </w:r>
      <w:fldSimple w:instr=" SEQ Tabelle \* ARABIC ">
        <w:r w:rsidR="0075455E">
          <w:rPr>
            <w:noProof/>
          </w:rPr>
          <w:t>19</w:t>
        </w:r>
      </w:fldSimple>
      <w:r w:rsidRPr="000A5891">
        <w:t xml:space="preserve"> - Arbeitsliste Lukas Elmer</w:t>
      </w:r>
    </w:p>
    <w:p w:rsidR="00C77912" w:rsidRDefault="00C77912" w:rsidP="00C77912">
      <w:pPr>
        <w:pStyle w:val="Heading4"/>
      </w:pPr>
      <w:r>
        <w:t>Christina Heidt</w:t>
      </w:r>
    </w:p>
    <w:tbl>
      <w:tblPr>
        <w:tblStyle w:val="MediumShading1-Accent1"/>
        <w:tblW w:w="0" w:type="auto"/>
        <w:tblLook w:val="04A0" w:firstRow="1" w:lastRow="0" w:firstColumn="1" w:lastColumn="0" w:noHBand="0" w:noVBand="1"/>
      </w:tblPr>
      <w:tblGrid>
        <w:gridCol w:w="959"/>
        <w:gridCol w:w="6379"/>
        <w:gridCol w:w="1874"/>
      </w:tblGrid>
      <w:tr w:rsidR="001C0F52" w:rsidTr="005B3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C0F52" w:rsidRDefault="001C0F52" w:rsidP="00DD0B83">
            <w:r>
              <w:t>Version</w:t>
            </w:r>
          </w:p>
        </w:tc>
        <w:tc>
          <w:tcPr>
            <w:tcW w:w="6379" w:type="dxa"/>
          </w:tcPr>
          <w:p w:rsidR="001C0F52" w:rsidRDefault="001C0F52" w:rsidP="00DD0B83">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1C0F52" w:rsidRDefault="001C0F52" w:rsidP="00DD0B83">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#642: Entwicklungsumgebung eingerichtet/installiert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#644: Dokumentvorlage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#645: Meeting,</w:t>
            </w:r>
            <w:r w:rsidR="002A7ADC" w:rsidRPr="002A7ADC">
              <w:rPr>
                <w:rFonts w:eastAsia="Times New Roman"/>
                <w:lang w:eastAsia="de-CH"/>
              </w:rPr>
              <w:t xml:space="preserve"> 20.02.12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#646: Logo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#652: Testsetup evaluiert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#661: Projektplan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#666: Studium Technologien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#667: Meeting,</w:t>
            </w:r>
            <w:r w:rsidR="002A7ADC" w:rsidRPr="002A7ADC">
              <w:rPr>
                <w:rFonts w:eastAsia="Times New Roman"/>
                <w:lang w:eastAsia="de-CH"/>
              </w:rPr>
              <w:t xml:space="preserve"> 24.02.12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SP2</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25.25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#649: Personen in der Mensa beobachtet</w:t>
            </w:r>
            <w:r w:rsidR="00DD0B83">
              <w:rPr>
                <w:rFonts w:eastAsia="Times New Roman"/>
                <w:lang w:eastAsia="de-CH"/>
              </w:rPr>
              <w:t>,</w:t>
            </w:r>
            <w:r w:rsidRPr="002A7ADC">
              <w:rPr>
                <w:rFonts w:eastAsia="Times New Roman"/>
                <w:lang w:eastAsia="de-CH"/>
              </w:rPr>
              <w:t xml:space="preserve"> ausgewertet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#658: Benutzer Befragung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#668: Meeting</w:t>
            </w:r>
            <w:r w:rsidR="00F06519">
              <w:rPr>
                <w:rFonts w:eastAsia="Times New Roman"/>
                <w:lang w:eastAsia="de-CH"/>
              </w:rPr>
              <w:t>,</w:t>
            </w:r>
            <w:r w:rsidRPr="002A7ADC">
              <w:rPr>
                <w:rFonts w:eastAsia="Times New Roman"/>
                <w:lang w:eastAsia="de-CH"/>
              </w:rPr>
              <w:t xml:space="preserve"> 02.03.12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#669: Fragebogen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#703: Grundriss ausgemessen und aufgezeichnet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9</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#716: Testsetup evaluiert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SP3</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#659: Vision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8</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#670: Meeting</w:t>
            </w:r>
            <w:r w:rsidR="00F06519">
              <w:rPr>
                <w:rFonts w:eastAsia="Times New Roman"/>
                <w:lang w:eastAsia="de-CH"/>
              </w:rPr>
              <w:t>,</w:t>
            </w:r>
            <w:r w:rsidRPr="002A7ADC">
              <w:rPr>
                <w:rFonts w:eastAsia="Times New Roman"/>
                <w:lang w:eastAsia="de-CH"/>
              </w:rPr>
              <w:t xml:space="preserve"> 09.03.12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#719: Projekt Plan </w:t>
            </w:r>
            <w:proofErr w:type="spellStart"/>
            <w:r w:rsidRPr="002A7ADC">
              <w:rPr>
                <w:rFonts w:eastAsia="Times New Roman"/>
                <w:lang w:eastAsia="de-CH"/>
              </w:rPr>
              <w:t>Imagine</w:t>
            </w:r>
            <w:proofErr w:type="spellEnd"/>
            <w:r w:rsidRPr="002A7ADC">
              <w:rPr>
                <w:rFonts w:eastAsia="Times New Roman"/>
                <w:lang w:eastAsia="de-CH"/>
              </w:rPr>
              <w:t xml:space="preserve"> Cup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#720: Meeting,</w:t>
            </w:r>
            <w:r w:rsidR="002A7ADC" w:rsidRPr="002A7ADC">
              <w:rPr>
                <w:rFonts w:eastAsia="Times New Roman"/>
                <w:lang w:eastAsia="de-CH"/>
              </w:rPr>
              <w:t xml:space="preserve"> 05.03.12</w:t>
            </w:r>
            <w:r w:rsidR="00DD0B83">
              <w:rPr>
                <w:rFonts w:eastAsia="Times New Roman"/>
                <w:lang w:eastAsia="de-CH"/>
              </w:rPr>
              <w:t>,</w:t>
            </w:r>
            <w:r w:rsidR="002A7ADC" w:rsidRPr="002A7ADC">
              <w:rPr>
                <w:rFonts w:eastAsia="Times New Roman"/>
                <w:lang w:eastAsia="de-CH"/>
              </w:rPr>
              <w:t xml:space="preserve"> </w:t>
            </w:r>
            <w:proofErr w:type="spellStart"/>
            <w:r w:rsidR="002A7ADC" w:rsidRPr="002A7ADC">
              <w:rPr>
                <w:rFonts w:eastAsia="Times New Roman"/>
                <w:lang w:eastAsia="de-CH"/>
              </w:rPr>
              <w:t>Imagine</w:t>
            </w:r>
            <w:proofErr w:type="spellEnd"/>
            <w:r w:rsidR="002A7ADC" w:rsidRPr="002A7ADC">
              <w:rPr>
                <w:rFonts w:eastAsia="Times New Roman"/>
                <w:lang w:eastAsia="de-CH"/>
              </w:rPr>
              <w:t xml:space="preserve"> Cup</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#721: Testsetup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#723: Personen in der Mensa beobachtet. ausgewertet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#725: Meeting,</w:t>
            </w:r>
            <w:r w:rsidR="002A7ADC" w:rsidRPr="002A7ADC">
              <w:rPr>
                <w:rFonts w:eastAsia="Times New Roman"/>
                <w:lang w:eastAsia="de-CH"/>
              </w:rPr>
              <w:t xml:space="preserve"> 06.03.12</w:t>
            </w:r>
            <w:r w:rsidR="00DD0B83">
              <w:rPr>
                <w:rFonts w:eastAsia="Times New Roman"/>
                <w:lang w:eastAsia="de-CH"/>
              </w:rPr>
              <w:t>,</w:t>
            </w:r>
            <w:r w:rsidR="002A7ADC" w:rsidRPr="002A7ADC">
              <w:rPr>
                <w:rFonts w:eastAsia="Times New Roman"/>
                <w:lang w:eastAsia="de-CH"/>
              </w:rPr>
              <w:t xml:space="preserve"> </w:t>
            </w:r>
            <w:proofErr w:type="spellStart"/>
            <w:r w:rsidR="002A7ADC" w:rsidRPr="002A7ADC">
              <w:rPr>
                <w:rFonts w:eastAsia="Times New Roman"/>
                <w:lang w:eastAsia="de-CH"/>
              </w:rPr>
              <w:t>Imagine</w:t>
            </w:r>
            <w:proofErr w:type="spellEnd"/>
            <w:r w:rsidR="002A7ADC" w:rsidRPr="002A7ADC">
              <w:rPr>
                <w:rFonts w:eastAsia="Times New Roman"/>
                <w:lang w:eastAsia="de-CH"/>
              </w:rPr>
              <w:t xml:space="preserve"> Cup</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#731: Sprint 04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SP4</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22.25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#650: Personas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#651: Szenarien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#655: Formativer empirischer Test erstellt. Anforderungen an Gesten definiert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#671: Meeting,</w:t>
            </w:r>
            <w:r w:rsidR="002A7ADC" w:rsidRPr="002A7ADC">
              <w:rPr>
                <w:rFonts w:eastAsia="Times New Roman"/>
                <w:lang w:eastAsia="de-CH"/>
              </w:rPr>
              <w:t xml:space="preserve"> 16.03.12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#728: </w:t>
            </w:r>
            <w:proofErr w:type="spellStart"/>
            <w:r w:rsidRPr="002A7ADC">
              <w:rPr>
                <w:rFonts w:eastAsia="Times New Roman"/>
                <w:lang w:eastAsia="de-CH"/>
              </w:rPr>
              <w:t>Backlog</w:t>
            </w:r>
            <w:proofErr w:type="spellEnd"/>
            <w:r w:rsidRPr="002A7ADC">
              <w:rPr>
                <w:rFonts w:eastAsia="Times New Roman"/>
                <w:lang w:eastAsia="de-CH"/>
              </w:rPr>
              <w:t xml:space="preserv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#730: Skeleton-Aufnahmen im Gebäude 4 gemacht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#732: Test Videowall aufgebaut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SP5</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#673: Meeting. 23.03.12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#681: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#733: Formativer empirischer Test erstellt</w:t>
            </w:r>
            <w:r w:rsidR="00DD0B83">
              <w:rPr>
                <w:rFonts w:eastAsia="Times New Roman"/>
                <w:lang w:eastAsia="de-CH"/>
              </w:rPr>
              <w:t>,</w:t>
            </w:r>
            <w:r w:rsidRPr="002A7ADC">
              <w:rPr>
                <w:rFonts w:eastAsia="Times New Roman"/>
                <w:lang w:eastAsia="de-CH"/>
              </w:rPr>
              <w:t xml:space="preserve"> Anforderungen an Gesten definiert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#735: Codereview durchgeführt und im Quellcode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#736: Vorstudie Dokument überarbeitet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#737: Skeleton-Aufnahmen im Gebäude 4 gemacht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#739: WPF Applikation auf Test Hardware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#740: Sprint 5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#741: Teamfördernde Massnahmen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#742: Grobarchitektur erarbeitet und implementiert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SP6</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22.75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#674: Meeting</w:t>
            </w:r>
            <w:r w:rsidR="00F06519">
              <w:rPr>
                <w:rFonts w:eastAsia="Times New Roman"/>
                <w:lang w:eastAsia="de-CH"/>
              </w:rPr>
              <w:t>,</w:t>
            </w:r>
            <w:r w:rsidRPr="002A7ADC">
              <w:rPr>
                <w:rFonts w:eastAsia="Times New Roman"/>
                <w:lang w:eastAsia="de-CH"/>
              </w:rPr>
              <w:t xml:space="preserve"> 02.04.12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#727: Formativer empirischer Test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#729: Formativer empirischer Test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#744: Tiefere Auflösungen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#745: Architektur mit Silvan besprochen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#747: Architekturprototyp erstellt: Menu mit Mittagsmenu und Poster</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#750: Sprint 6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SP7</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#676: Meeting. 17.04.12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Feature #734: </w:t>
            </w:r>
            <w:proofErr w:type="spellStart"/>
            <w:r>
              <w:rPr>
                <w:rFonts w:eastAsia="Times New Roman"/>
                <w:lang w:eastAsia="de-CH"/>
              </w:rPr>
              <w:t>Backlog</w:t>
            </w:r>
            <w:proofErr w:type="spellEnd"/>
            <w:r>
              <w:rPr>
                <w:rFonts w:eastAsia="Times New Roman"/>
                <w:lang w:eastAsia="de-CH"/>
              </w:rPr>
              <w:t xml:space="preserve"> erstellt,</w:t>
            </w:r>
            <w:r w:rsidR="002A7ADC" w:rsidRPr="002A7ADC">
              <w:rPr>
                <w:rFonts w:eastAsia="Times New Roman"/>
                <w:lang w:eastAsia="de-CH"/>
              </w:rPr>
              <w:t xml:space="preserve"> priorisiert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#748: Architekturprototyp erstellt: Navigation zwischen Poster</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#751: Architekturprototyp erstellt: Menu mit Mittagsmenu und Poster (Bild)</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8</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#754: Architekturentscheide sind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#756: Vorstudie gemäss Sitzung angepasst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#759: Sprint 7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#763: Meeting</w:t>
            </w:r>
            <w:r w:rsidR="00F06519">
              <w:rPr>
                <w:rFonts w:eastAsia="Times New Roman"/>
                <w:lang w:eastAsia="de-CH"/>
              </w:rPr>
              <w:t>,</w:t>
            </w:r>
            <w:r w:rsidRPr="002A7ADC">
              <w:rPr>
                <w:rFonts w:eastAsia="Times New Roman"/>
                <w:lang w:eastAsia="de-CH"/>
              </w:rPr>
              <w:t xml:space="preserve"> 12.04.12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#765: Tiers-Diagramm erstellt und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SP8</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#677: Meeting</w:t>
            </w:r>
            <w:r w:rsidR="00F06519">
              <w:rPr>
                <w:rFonts w:eastAsia="Times New Roman"/>
                <w:lang w:eastAsia="de-CH"/>
              </w:rPr>
              <w:t>,</w:t>
            </w:r>
            <w:r w:rsidRPr="002A7ADC">
              <w:rPr>
                <w:rFonts w:eastAsia="Times New Roman"/>
                <w:lang w:eastAsia="de-CH"/>
              </w:rPr>
              <w:t xml:space="preserve"> 23.04.12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#689: Risikomanagement nachgeführt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#753: Bilderprototyp auf Videowall getestet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#760: </w:t>
            </w:r>
            <w:proofErr w:type="spellStart"/>
            <w:r w:rsidRPr="002A7ADC">
              <w:rPr>
                <w:rFonts w:eastAsia="Times New Roman"/>
                <w:lang w:eastAsia="de-CH"/>
              </w:rPr>
              <w:t>Refactoring</w:t>
            </w:r>
            <w:proofErr w:type="spellEnd"/>
            <w:r w:rsidRPr="002A7ADC">
              <w:rPr>
                <w:rFonts w:eastAsia="Times New Roman"/>
                <w:lang w:eastAsia="de-CH"/>
              </w:rPr>
              <w:t xml:space="preserve">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#767: Sprint 08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#769: Hand Cursor schön dargestellt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#770: Begründung für Poster festgehalten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#771: DirectX auf Videowall ist getestet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#773: </w:t>
            </w:r>
            <w:proofErr w:type="spellStart"/>
            <w:r w:rsidRPr="002A7ADC">
              <w:rPr>
                <w:rFonts w:eastAsia="Times New Roman"/>
                <w:lang w:eastAsia="de-CH"/>
              </w:rPr>
              <w:t>Usability</w:t>
            </w:r>
            <w:proofErr w:type="spellEnd"/>
            <w:r w:rsidRPr="002A7ADC">
              <w:rPr>
                <w:rFonts w:eastAsia="Times New Roman"/>
                <w:lang w:eastAsia="de-CH"/>
              </w:rPr>
              <w:t xml:space="preserve"> Test mit </w:t>
            </w:r>
            <w:proofErr w:type="spellStart"/>
            <w:r w:rsidRPr="002A7ADC">
              <w:rPr>
                <w:rFonts w:eastAsia="Times New Roman"/>
                <w:lang w:eastAsia="de-CH"/>
              </w:rPr>
              <w:t>Architekturprotoyp</w:t>
            </w:r>
            <w:proofErr w:type="spellEnd"/>
            <w:r w:rsidRPr="002A7ADC">
              <w:rPr>
                <w:rFonts w:eastAsia="Times New Roman"/>
                <w:lang w:eastAsia="de-CH"/>
              </w:rPr>
              <w:t xml:space="preserve">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#775: Sofortiges Erfolgserlebnis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#777: Code Review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#779: Skelett schön dargestellt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#780: </w:t>
            </w:r>
            <w:proofErr w:type="spellStart"/>
            <w:r w:rsidRPr="002A7ADC">
              <w:rPr>
                <w:rFonts w:eastAsia="Times New Roman"/>
                <w:lang w:eastAsia="de-CH"/>
              </w:rPr>
              <w:t>Backlog</w:t>
            </w:r>
            <w:proofErr w:type="spellEnd"/>
            <w:r w:rsidRPr="002A7ADC">
              <w:rPr>
                <w:rFonts w:eastAsia="Times New Roman"/>
                <w:lang w:eastAsia="de-CH"/>
              </w:rPr>
              <w:t xml:space="preserve">: Definition </w:t>
            </w:r>
            <w:proofErr w:type="spellStart"/>
            <w:r w:rsidRPr="002A7ADC">
              <w:rPr>
                <w:rFonts w:eastAsia="Times New Roman"/>
                <w:lang w:eastAsia="de-CH"/>
              </w:rPr>
              <w:t>of</w:t>
            </w:r>
            <w:proofErr w:type="spellEnd"/>
            <w:r w:rsidRPr="002A7ADC">
              <w:rPr>
                <w:rFonts w:eastAsia="Times New Roman"/>
                <w:lang w:eastAsia="de-CH"/>
              </w:rPr>
              <w:t xml:space="preserve"> </w:t>
            </w:r>
            <w:proofErr w:type="spellStart"/>
            <w:r w:rsidRPr="002A7ADC">
              <w:rPr>
                <w:rFonts w:eastAsia="Times New Roman"/>
                <w:lang w:eastAsia="de-CH"/>
              </w:rPr>
              <w:t>Done</w:t>
            </w:r>
            <w:proofErr w:type="spellEnd"/>
            <w:r w:rsidRPr="002A7ADC">
              <w:rPr>
                <w:rFonts w:eastAsia="Times New Roman"/>
                <w:lang w:eastAsia="de-CH"/>
              </w:rPr>
              <w:t xml:space="preserve"> für aktuelle User Stories erfasst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SP9</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16.25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#679: Meeting</w:t>
            </w:r>
            <w:r w:rsidR="00F06519">
              <w:rPr>
                <w:rFonts w:eastAsia="Times New Roman"/>
                <w:lang w:eastAsia="de-CH"/>
              </w:rPr>
              <w:t>,</w:t>
            </w:r>
            <w:r w:rsidRPr="002A7ADC">
              <w:rPr>
                <w:rFonts w:eastAsia="Times New Roman"/>
                <w:lang w:eastAsia="de-CH"/>
              </w:rPr>
              <w:t xml:space="preserve"> 27.04.12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#774: Ideen gesammelt wie Personen von Videowall angezogen werden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#778: Dokument Vorstudie: Varianz bei Umfrage eingetragen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#782: Sprint 9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#785: Applikation ist mit linker Hand bedienbar</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#787: </w:t>
            </w:r>
            <w:proofErr w:type="spellStart"/>
            <w:r w:rsidRPr="002A7ADC">
              <w:rPr>
                <w:rFonts w:eastAsia="Times New Roman"/>
                <w:lang w:eastAsia="de-CH"/>
              </w:rPr>
              <w:t>Backlog</w:t>
            </w:r>
            <w:proofErr w:type="spellEnd"/>
            <w:r w:rsidRPr="002A7ADC">
              <w:rPr>
                <w:rFonts w:eastAsia="Times New Roman"/>
                <w:lang w:eastAsia="de-CH"/>
              </w:rPr>
              <w:t xml:space="preserve"> ist aktuell</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#788: Meeting</w:t>
            </w:r>
            <w:r w:rsidR="00F06519">
              <w:rPr>
                <w:rFonts w:eastAsia="Times New Roman"/>
                <w:lang w:eastAsia="de-CH"/>
              </w:rPr>
              <w:t>,</w:t>
            </w:r>
            <w:r w:rsidRPr="002A7ADC">
              <w:rPr>
                <w:rFonts w:eastAsia="Times New Roman"/>
                <w:lang w:eastAsia="de-CH"/>
              </w:rPr>
              <w:t xml:space="preserve"> 26.04.12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#791: BA/Master-Vorstudie</w:t>
            </w:r>
            <w:r w:rsidR="00DD0B83">
              <w:rPr>
                <w:rFonts w:eastAsia="Times New Roman"/>
                <w:lang w:eastAsia="de-CH"/>
              </w:rPr>
              <w:t>,</w:t>
            </w:r>
            <w:r w:rsidRPr="002A7ADC">
              <w:rPr>
                <w:rFonts w:eastAsia="Times New Roman"/>
                <w:lang w:eastAsia="de-CH"/>
              </w:rPr>
              <w:t xml:space="preserve"> Wissen ausgetauscht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val="en-US" w:eastAsia="de-CH"/>
              </w:rPr>
            </w:pPr>
            <w:r w:rsidRPr="002A7ADC">
              <w:rPr>
                <w:rFonts w:eastAsia="Times New Roman"/>
                <w:lang w:val="en-US" w:eastAsia="de-CH"/>
              </w:rPr>
              <w:t xml:space="preserve">Feature #794: MEF (Managed Extensibility Framework) </w:t>
            </w:r>
            <w:proofErr w:type="spellStart"/>
            <w:r w:rsidRPr="002A7ADC">
              <w:rPr>
                <w:rFonts w:eastAsia="Times New Roman"/>
                <w:lang w:val="en-US" w:eastAsia="de-CH"/>
              </w:rPr>
              <w:t>studiert</w:t>
            </w:r>
            <w:proofErr w:type="spellEnd"/>
            <w:r w:rsidRPr="002A7ADC">
              <w:rPr>
                <w:rFonts w:eastAsia="Times New Roman"/>
                <w:lang w:val="en-US" w:eastAsia="de-CH"/>
              </w:rPr>
              <w:t xml:space="preserve"> </w:t>
            </w:r>
            <w:proofErr w:type="spellStart"/>
            <w:r w:rsidRPr="002A7ADC">
              <w:rPr>
                <w:rFonts w:eastAsia="Times New Roman"/>
                <w:lang w:val="en-US" w:eastAsia="de-CH"/>
              </w:rPr>
              <w:t>haben</w:t>
            </w:r>
            <w:proofErr w:type="spellEnd"/>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SP10</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24.75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#680: Code Review vom 03.05.12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#708: Risikomanagement nachgeführt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#793: DirectX auf Videowall ist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#796: Ideen gesammelt und dokumentiert wie Personen von Videowall angezogen werden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#797: Mitsubishi Wall angesehen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10</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#798: </w:t>
            </w:r>
            <w:proofErr w:type="spellStart"/>
            <w:r w:rsidRPr="002A7ADC">
              <w:rPr>
                <w:rFonts w:eastAsia="Times New Roman"/>
                <w:lang w:eastAsia="de-CH"/>
              </w:rPr>
              <w:t>Plugin</w:t>
            </w:r>
            <w:proofErr w:type="spellEnd"/>
            <w:r w:rsidRPr="002A7ADC">
              <w:rPr>
                <w:rFonts w:eastAsia="Times New Roman"/>
                <w:lang w:eastAsia="de-CH"/>
              </w:rPr>
              <w:t xml:space="preserve"> Möglichkeit entwickelt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#803: Sprint 10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#805: Anpassungen gemäss Besprechung mit Herrn Heinzmann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#808: Gesamtplanung anhand </w:t>
            </w:r>
            <w:proofErr w:type="spellStart"/>
            <w:r w:rsidRPr="002A7ADC">
              <w:rPr>
                <w:rFonts w:eastAsia="Times New Roman"/>
                <w:lang w:eastAsia="de-CH"/>
              </w:rPr>
              <w:t>Kriterienliste</w:t>
            </w:r>
            <w:proofErr w:type="spellEnd"/>
            <w:r w:rsidRPr="002A7ADC">
              <w:rPr>
                <w:rFonts w:eastAsia="Times New Roman"/>
                <w:lang w:eastAsia="de-CH"/>
              </w:rPr>
              <w:t xml:space="preserve"> überprüft und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#831: SVN Tag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SP11</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25.25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#682: Meeting</w:t>
            </w:r>
            <w:r w:rsidR="00F06519">
              <w:rPr>
                <w:rFonts w:eastAsia="Times New Roman"/>
                <w:lang w:eastAsia="de-CH"/>
              </w:rPr>
              <w:t>,</w:t>
            </w:r>
            <w:r w:rsidRPr="002A7ADC">
              <w:rPr>
                <w:rFonts w:eastAsia="Times New Roman"/>
                <w:lang w:eastAsia="de-CH"/>
              </w:rPr>
              <w:t xml:space="preserve"> 11.05.12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#784: Demomodus (Verfolgung von Passanten) Kraftfeld besprochen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#799: Bild der Hand ist auf die rechte bzw. linke Hand abgestimmt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#832: Sprint 11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#833: Demomodus: Vom Demomodus wird in den Interaktionsmodus gewechselt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#834: Demomodus: Vom Interaktionsmodus wird in den Demomodus gewechselt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#837: Demomodus: externes Design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#842: Meeting,</w:t>
            </w:r>
            <w:r w:rsidR="002A7ADC" w:rsidRPr="002A7ADC">
              <w:rPr>
                <w:rFonts w:eastAsia="Times New Roman"/>
                <w:lang w:eastAsia="de-CH"/>
              </w:rPr>
              <w:t xml:space="preserve"> 14.05.12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SP12</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#683: Meeting</w:t>
            </w:r>
            <w:r w:rsidR="00F06519">
              <w:rPr>
                <w:rFonts w:eastAsia="Times New Roman"/>
                <w:lang w:eastAsia="de-CH"/>
              </w:rPr>
              <w:t>,</w:t>
            </w:r>
            <w:r w:rsidRPr="002A7ADC">
              <w:rPr>
                <w:rFonts w:eastAsia="Times New Roman"/>
                <w:lang w:eastAsia="de-CH"/>
              </w:rPr>
              <w:t xml:space="preserve"> 22.05.12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#698: </w:t>
            </w:r>
            <w:proofErr w:type="spellStart"/>
            <w:r w:rsidRPr="002A7ADC">
              <w:rPr>
                <w:rFonts w:eastAsia="Times New Roman"/>
                <w:lang w:eastAsia="de-CH"/>
              </w:rPr>
              <w:t>Usability</w:t>
            </w:r>
            <w:proofErr w:type="spellEnd"/>
            <w:r w:rsidRPr="002A7ADC">
              <w:rPr>
                <w:rFonts w:eastAsia="Times New Roman"/>
                <w:lang w:eastAsia="de-CH"/>
              </w:rPr>
              <w:t xml:space="preserve"> Tests durchgeführt und protokolliert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#710: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#810: TODOs in Dokumenten abgearbeitet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#816: Diskussion </w:t>
            </w:r>
            <w:proofErr w:type="spellStart"/>
            <w:r w:rsidRPr="002A7ADC">
              <w:rPr>
                <w:rFonts w:eastAsia="Times New Roman"/>
                <w:lang w:eastAsia="de-CH"/>
              </w:rPr>
              <w:t>Accessability</w:t>
            </w:r>
            <w:proofErr w:type="spellEnd"/>
            <w:r w:rsidRPr="002A7ADC">
              <w:rPr>
                <w:rFonts w:eastAsia="Times New Roman"/>
                <w:lang w:eastAsia="de-CH"/>
              </w:rPr>
              <w:t xml:space="preserv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#835: Demomodus: Apps werden automatisch gewechselt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#843: Demomodus: Zustandsdiagramm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#844: Oliver Rehmann wegen Posterstand am 15.6.12 kontaktiert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#845: 2x4 Monitore-Setup mit Hellraumprojektor getestet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#846: 2x4 Monitore-Setup mit Test-Wall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#848: Gewichtung bei Nutzwertanalyse begründet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#849: </w:t>
            </w:r>
            <w:proofErr w:type="spellStart"/>
            <w:r w:rsidRPr="002A7ADC">
              <w:rPr>
                <w:rFonts w:eastAsia="Times New Roman"/>
                <w:lang w:eastAsia="de-CH"/>
              </w:rPr>
              <w:t>Refactoring</w:t>
            </w:r>
            <w:proofErr w:type="spellEnd"/>
            <w:r w:rsidRPr="002A7ADC">
              <w:rPr>
                <w:rFonts w:eastAsia="Times New Roman"/>
                <w:lang w:eastAsia="de-CH"/>
              </w:rPr>
              <w:t xml:space="preserve">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#850: Sprint 12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#857: Leichte </w:t>
            </w:r>
            <w:proofErr w:type="spellStart"/>
            <w:r w:rsidRPr="002A7ADC">
              <w:rPr>
                <w:rFonts w:eastAsia="Times New Roman"/>
                <w:lang w:eastAsia="de-CH"/>
              </w:rPr>
              <w:t>Usability</w:t>
            </w:r>
            <w:proofErr w:type="spellEnd"/>
            <w:r w:rsidRPr="002A7ADC">
              <w:rPr>
                <w:rFonts w:eastAsia="Times New Roman"/>
                <w:lang w:eastAsia="de-CH"/>
              </w:rPr>
              <w:t xml:space="preserve"> Test Korrekturen umgesetzt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#873: Abschluss der Arbeit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SP13</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29</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#685: Meeting</w:t>
            </w:r>
            <w:r w:rsidR="00F06519">
              <w:rPr>
                <w:rFonts w:eastAsia="Times New Roman"/>
                <w:lang w:eastAsia="de-CH"/>
              </w:rPr>
              <w:t>,</w:t>
            </w:r>
            <w:r w:rsidRPr="002A7ADC">
              <w:rPr>
                <w:rFonts w:eastAsia="Times New Roman"/>
                <w:lang w:eastAsia="de-CH"/>
              </w:rPr>
              <w:t xml:space="preserve"> 25.05.12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#702: Abstract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#711: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#715: Poster 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#817: Domain Model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#825: Diskussion Notwendigkeit statistische Analyse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#829: </w:t>
            </w:r>
            <w:proofErr w:type="spellStart"/>
            <w:r w:rsidRPr="002A7ADC">
              <w:rPr>
                <w:rFonts w:eastAsia="Times New Roman"/>
                <w:lang w:eastAsia="de-CH"/>
              </w:rPr>
              <w:t>Coding</w:t>
            </w:r>
            <w:proofErr w:type="spellEnd"/>
            <w:r w:rsidRPr="002A7ADC">
              <w:rPr>
                <w:rFonts w:eastAsia="Times New Roman"/>
                <w:lang w:eastAsia="de-CH"/>
              </w:rPr>
              <w:t xml:space="preserve"> Standards dokumentiert und eingehalten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#859: Sprint 13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#861: Stakeholderanalyse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#862: Domain Analyse: Daten beschrieben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#863: </w:t>
            </w:r>
            <w:proofErr w:type="spellStart"/>
            <w:r w:rsidRPr="002A7ADC">
              <w:rPr>
                <w:rFonts w:eastAsia="Times New Roman"/>
                <w:lang w:eastAsia="de-CH"/>
              </w:rPr>
              <w:t>Backlog</w:t>
            </w:r>
            <w:proofErr w:type="spellEnd"/>
            <w:r w:rsidRPr="002A7ADC">
              <w:rPr>
                <w:rFonts w:eastAsia="Times New Roman"/>
                <w:lang w:eastAsia="de-CH"/>
              </w:rPr>
              <w:t xml:space="preserve"> ist aktuell</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#864: Korrekturen Markus Stolze umgesetzt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#865: </w:t>
            </w:r>
            <w:proofErr w:type="spellStart"/>
            <w:r w:rsidRPr="002A7ADC">
              <w:rPr>
                <w:rFonts w:eastAsia="Times New Roman"/>
                <w:lang w:eastAsia="de-CH"/>
              </w:rPr>
              <w:t>Usability</w:t>
            </w:r>
            <w:proofErr w:type="spellEnd"/>
            <w:r w:rsidRPr="002A7ADC">
              <w:rPr>
                <w:rFonts w:eastAsia="Times New Roman"/>
                <w:lang w:eastAsia="de-CH"/>
              </w:rPr>
              <w:t xml:space="preserve"> Tests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#868: Systemtests durchgeführt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#874: Administration der Videowall Inhalte definiert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#875: Lesbarkeit der L-Poster überprüft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#881: Prozentuale Poster Lesbarkeit analysiert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SP14</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29.75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#686: Meeting,</w:t>
            </w:r>
            <w:r w:rsidR="002A7ADC" w:rsidRPr="002A7ADC">
              <w:rPr>
                <w:rFonts w:eastAsia="Times New Roman"/>
                <w:lang w:eastAsia="de-CH"/>
              </w:rPr>
              <w:t xml:space="preserve"> 01.06.12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#693: Extended Management Summary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#812: Nicht-funktionale Anforderungen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#813: Funktionale Anforderungen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#818: User Environment </w:t>
            </w:r>
            <w:proofErr w:type="spellStart"/>
            <w:r w:rsidRPr="002A7ADC">
              <w:rPr>
                <w:rFonts w:eastAsia="Times New Roman"/>
                <w:lang w:eastAsia="de-CH"/>
              </w:rPr>
              <w:t>Diagram</w:t>
            </w:r>
            <w:proofErr w:type="spellEnd"/>
            <w:r w:rsidRPr="002A7ADC">
              <w:rPr>
                <w:rFonts w:eastAsia="Times New Roman"/>
                <w:lang w:eastAsia="de-CH"/>
              </w:rPr>
              <w:t xml:space="preserve"> oder Screen </w:t>
            </w:r>
            <w:proofErr w:type="spellStart"/>
            <w:r w:rsidRPr="002A7ADC">
              <w:rPr>
                <w:rFonts w:eastAsia="Times New Roman"/>
                <w:lang w:eastAsia="de-CH"/>
              </w:rPr>
              <w:t>Map</w:t>
            </w:r>
            <w:proofErr w:type="spellEnd"/>
            <w:r w:rsidRPr="002A7ADC">
              <w:rPr>
                <w:rFonts w:eastAsia="Times New Roman"/>
                <w:lang w:eastAsia="de-CH"/>
              </w:rPr>
              <w:t xml:space="preserve"> für Anwendungen mit mehreren Screens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#821: Architektur ist beschrieben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#883: Poster erarbeitet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#885: </w:t>
            </w:r>
            <w:proofErr w:type="spellStart"/>
            <w:r w:rsidRPr="002A7ADC">
              <w:rPr>
                <w:rFonts w:eastAsia="Times New Roman"/>
                <w:lang w:eastAsia="de-CH"/>
              </w:rPr>
              <w:t>Miniapps</w:t>
            </w:r>
            <w:proofErr w:type="spellEnd"/>
            <w:r w:rsidRPr="002A7ADC">
              <w:rPr>
                <w:rFonts w:eastAsia="Times New Roman"/>
                <w:lang w:eastAsia="de-CH"/>
              </w:rPr>
              <w:t xml:space="preserv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#886: Sprint 14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#888: Abstract geschrieben und abgegeben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lastRenderedPageBreak/>
              <w:t>SP15</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53.75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#688: Meeting,</w:t>
            </w:r>
            <w:r w:rsidR="002A7ADC" w:rsidRPr="002A7ADC">
              <w:rPr>
                <w:rFonts w:eastAsia="Times New Roman"/>
                <w:lang w:eastAsia="de-CH"/>
              </w:rPr>
              <w:t xml:space="preserve"> 06.06.12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#690: Video und Wiki Seite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#692: Persönlicher Bericht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#694: Installationsanleitung geschrieben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#697: Weiterentwicklung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#699: Tools sind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#700: Einleitung Technischer Bericht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w:t>
            </w:r>
            <w:r w:rsidR="009278B6">
              <w:rPr>
                <w:rFonts w:eastAsia="Times New Roman"/>
                <w:lang w:eastAsia="de-CH"/>
              </w:rPr>
              <w:t>re #701: Allgemeine Korrekturen,</w:t>
            </w:r>
            <w:r w:rsidRPr="002A7ADC">
              <w:rPr>
                <w:rFonts w:eastAsia="Times New Roman"/>
                <w:lang w:eastAsia="de-CH"/>
              </w:rPr>
              <w:t xml:space="preserve"> kleine Anpassungen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#815: Design </w:t>
            </w:r>
            <w:proofErr w:type="spellStart"/>
            <w:r w:rsidRPr="002A7ADC">
              <w:rPr>
                <w:rFonts w:eastAsia="Times New Roman"/>
                <w:lang w:eastAsia="de-CH"/>
              </w:rPr>
              <w:t>Constraints</w:t>
            </w:r>
            <w:proofErr w:type="spellEnd"/>
            <w:r w:rsidRPr="002A7ADC">
              <w:rPr>
                <w:rFonts w:eastAsia="Times New Roman"/>
                <w:lang w:eastAsia="de-CH"/>
              </w:rPr>
              <w:t xml:space="preserv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#819: GUI Design Entscheide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#820: GUI Guidelines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#826: Anleitung für Entwickler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#828: Code Qualität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#830: </w:t>
            </w:r>
            <w:proofErr w:type="spellStart"/>
            <w:r w:rsidRPr="002A7ADC">
              <w:rPr>
                <w:rFonts w:eastAsia="Times New Roman"/>
                <w:lang w:eastAsia="de-CH"/>
              </w:rPr>
              <w:t>Warnings</w:t>
            </w:r>
            <w:proofErr w:type="spellEnd"/>
            <w:r w:rsidRPr="002A7ADC">
              <w:rPr>
                <w:rFonts w:eastAsia="Times New Roman"/>
                <w:lang w:eastAsia="de-CH"/>
              </w:rPr>
              <w:t xml:space="preserve"> und </w:t>
            </w:r>
            <w:proofErr w:type="spellStart"/>
            <w:r w:rsidRPr="002A7ADC">
              <w:rPr>
                <w:rFonts w:eastAsia="Times New Roman"/>
                <w:lang w:eastAsia="de-CH"/>
              </w:rPr>
              <w:t>Coding</w:t>
            </w:r>
            <w:proofErr w:type="spellEnd"/>
            <w:r w:rsidRPr="002A7ADC">
              <w:rPr>
                <w:rFonts w:eastAsia="Times New Roman"/>
                <w:lang w:eastAsia="de-CH"/>
              </w:rPr>
              <w:t xml:space="preserve"> </w:t>
            </w:r>
            <w:proofErr w:type="spellStart"/>
            <w:r w:rsidRPr="002A7ADC">
              <w:rPr>
                <w:rFonts w:eastAsia="Times New Roman"/>
                <w:lang w:eastAsia="de-CH"/>
              </w:rPr>
              <w:t>Issues</w:t>
            </w:r>
            <w:proofErr w:type="spellEnd"/>
            <w:r w:rsidRPr="002A7ADC">
              <w:rPr>
                <w:rFonts w:eastAsia="Times New Roman"/>
                <w:lang w:eastAsia="de-CH"/>
              </w:rPr>
              <w:t xml:space="preserve"> dokumentiert und </w:t>
            </w:r>
            <w:proofErr w:type="spellStart"/>
            <w:r w:rsidRPr="002A7ADC">
              <w:rPr>
                <w:rFonts w:eastAsia="Times New Roman"/>
                <w:lang w:eastAsia="de-CH"/>
              </w:rPr>
              <w:t>evt</w:t>
            </w:r>
            <w:proofErr w:type="spellEnd"/>
            <w:r w:rsidRPr="002A7ADC">
              <w:rPr>
                <w:rFonts w:eastAsia="Times New Roman"/>
                <w:lang w:eastAsia="de-CH"/>
              </w:rPr>
              <w:t>. bereinigt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#887: Konkurrenzanalyse überarbeitet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#890: Fragen zur Videowall beantwortet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#892: Poster 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#893: Abstract geschrieben und abgegeben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#894: Sprint 15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#896: Architektur ist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#897: Externes Design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#898: Extended Management Summary geschrieben und mit Bildern versehen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#900: Domain Analyse: Content Prozess zu Domain Model erstellt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#902: Offerten angefordert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#905: Dokument-Korrekturen von Markus übernommen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#907: Codereview 3 durchgeführt</w:t>
            </w:r>
            <w:r w:rsidR="009278B6">
              <w:rPr>
                <w:rFonts w:eastAsia="Times New Roman"/>
                <w:lang w:eastAsia="de-CH"/>
              </w:rPr>
              <w:t>,</w:t>
            </w:r>
            <w:r w:rsidRPr="002A7ADC">
              <w:rPr>
                <w:rFonts w:eastAsia="Times New Roman"/>
                <w:lang w:eastAsia="de-CH"/>
              </w:rPr>
              <w:t xml:space="preserve"> dokumentiert und Anpassungen implementiert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SP16</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35.5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#691: CD gebrannt und abgegeben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#695: Dokumente zusammenfügen. PDF generieren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#704: Lizenzvereinbarung unterschrieben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#706: Erklärung eigenständige Arbeit unterschrieben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#809: Aufwand dokumentiert (</w:t>
            </w:r>
            <w:proofErr w:type="spellStart"/>
            <w:r w:rsidRPr="002A7ADC">
              <w:rPr>
                <w:rFonts w:eastAsia="Times New Roman"/>
                <w:lang w:eastAsia="de-CH"/>
              </w:rPr>
              <w:t>Piechart</w:t>
            </w:r>
            <w:proofErr w:type="spellEnd"/>
            <w:r w:rsidRPr="002A7ADC">
              <w:rPr>
                <w:rFonts w:eastAsia="Times New Roman"/>
                <w:lang w:eastAsia="de-CH"/>
              </w:rPr>
              <w: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#880: Meeting,</w:t>
            </w:r>
            <w:r w:rsidR="002A7ADC" w:rsidRPr="002A7ADC">
              <w:rPr>
                <w:rFonts w:eastAsia="Times New Roman"/>
                <w:lang w:eastAsia="de-CH"/>
              </w:rPr>
              <w:t xml:space="preserve"> 13.06.12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#912: Tests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#913: Video und Wiki Seite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#914: Poster erarbeitet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#915: Abstract geschrieben und abgegeben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#916: Persönlicher Bericht geschrieben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#918: Bericht und Poster sind ausgedruckt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#919: HSR-Forum-Stand aufgebaut</w:t>
            </w:r>
            <w:r w:rsidR="009278B6">
              <w:rPr>
                <w:rFonts w:eastAsia="Times New Roman"/>
                <w:lang w:eastAsia="de-CH"/>
              </w:rPr>
              <w:t>,</w:t>
            </w:r>
            <w:r w:rsidRPr="002A7ADC">
              <w:rPr>
                <w:rFonts w:eastAsia="Times New Roman"/>
                <w:lang w:eastAsia="de-CH"/>
              </w:rPr>
              <w:t xml:space="preserve"> betreut und wieder abgebaut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8</w:t>
            </w:r>
          </w:p>
        </w:tc>
      </w:tr>
      <w:tr w:rsidR="00133EF6"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133EF6" w:rsidRPr="002A7ADC" w:rsidRDefault="00133EF6" w:rsidP="00951FCE">
            <w:pPr>
              <w:rPr>
                <w:rFonts w:eastAsia="Times New Roman"/>
                <w:lang w:eastAsia="de-CH"/>
              </w:rPr>
            </w:pPr>
            <w:r>
              <w:rPr>
                <w:rFonts w:eastAsia="Times New Roman"/>
                <w:lang w:eastAsia="de-CH"/>
              </w:rPr>
              <w:t>Total</w:t>
            </w:r>
          </w:p>
        </w:tc>
        <w:tc>
          <w:tcPr>
            <w:tcW w:w="6379" w:type="dxa"/>
            <w:noWrap/>
          </w:tcPr>
          <w:p w:rsidR="00133EF6" w:rsidRPr="002A7ADC" w:rsidRDefault="00133EF6"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tcPr>
          <w:p w:rsidR="00133EF6" w:rsidRPr="00133EF6" w:rsidRDefault="00133EF6"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450.75</w:t>
            </w:r>
          </w:p>
        </w:tc>
      </w:tr>
    </w:tbl>
    <w:p w:rsidR="00FF0650" w:rsidRDefault="006815FE" w:rsidP="006815FE">
      <w:pPr>
        <w:pStyle w:val="Caption"/>
      </w:pPr>
      <w:r>
        <w:t xml:space="preserve">Tabelle </w:t>
      </w:r>
      <w:fldSimple w:instr=" SEQ Tabelle \* ARABIC ">
        <w:r w:rsidR="0075455E">
          <w:rPr>
            <w:noProof/>
          </w:rPr>
          <w:t>20</w:t>
        </w:r>
      </w:fldSimple>
      <w:r w:rsidRPr="00543619">
        <w:t xml:space="preserve"> - Arbeitsliste Christina Heidt</w:t>
      </w:r>
    </w:p>
    <w:p w:rsidR="00C77912" w:rsidRDefault="00C77912" w:rsidP="00C77912">
      <w:pPr>
        <w:pStyle w:val="Heading4"/>
      </w:pPr>
      <w:r>
        <w:lastRenderedPageBreak/>
        <w:t xml:space="preserve">Delia </w:t>
      </w:r>
      <w:proofErr w:type="spellStart"/>
      <w:r>
        <w:t>Treichler</w:t>
      </w:r>
      <w:proofErr w:type="spellEnd"/>
    </w:p>
    <w:tbl>
      <w:tblPr>
        <w:tblStyle w:val="MediumShading1-Accent1"/>
        <w:tblW w:w="0" w:type="auto"/>
        <w:tblLook w:val="04A0" w:firstRow="1" w:lastRow="0" w:firstColumn="1" w:lastColumn="0" w:noHBand="0" w:noVBand="1"/>
      </w:tblPr>
      <w:tblGrid>
        <w:gridCol w:w="959"/>
        <w:gridCol w:w="6379"/>
        <w:gridCol w:w="1874"/>
      </w:tblGrid>
      <w:tr w:rsidR="00F06519" w:rsidTr="008F23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06519" w:rsidRDefault="00F06519" w:rsidP="00DD0B83">
            <w:r>
              <w:t>Version</w:t>
            </w:r>
          </w:p>
        </w:tc>
        <w:tc>
          <w:tcPr>
            <w:tcW w:w="6379" w:type="dxa"/>
          </w:tcPr>
          <w:p w:rsidR="00F06519" w:rsidRDefault="00F06519" w:rsidP="00DD0B83">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F06519" w:rsidRDefault="00F06519" w:rsidP="00DD0B83">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25.5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#642: Entwicklungsumgebung eingerichtet/installiert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#644: Dokumentvorlage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#645: Meeting</w:t>
            </w:r>
            <w:r>
              <w:rPr>
                <w:rFonts w:eastAsia="Times New Roman"/>
                <w:lang w:eastAsia="de-CH"/>
              </w:rPr>
              <w:t>,</w:t>
            </w:r>
            <w:r w:rsidRPr="00DD0B83">
              <w:rPr>
                <w:rFonts w:eastAsia="Times New Roman"/>
                <w:lang w:eastAsia="de-CH"/>
              </w:rPr>
              <w:t xml:space="preserve"> 20.02.12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#652: Testsetup evaluiert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#657: Sprint 1 und Sprint 15/16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#660: Risiken identifiziert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#661: Projektplan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#666: Studium Technologien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#667: Meeting</w:t>
            </w:r>
            <w:r>
              <w:rPr>
                <w:rFonts w:eastAsia="Times New Roman"/>
                <w:lang w:eastAsia="de-CH"/>
              </w:rPr>
              <w:t>,</w:t>
            </w:r>
            <w:r w:rsidRPr="00DD0B83">
              <w:rPr>
                <w:rFonts w:eastAsia="Times New Roman"/>
                <w:lang w:eastAsia="de-CH"/>
              </w:rPr>
              <w:t xml:space="preserve"> 24.02.12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SP2</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28</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#649: Personen in der Mensa beobachtet. ausgewertet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#658: Benutzer Befragung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#668: Meeting</w:t>
            </w:r>
            <w:r>
              <w:rPr>
                <w:rFonts w:eastAsia="Times New Roman"/>
                <w:lang w:eastAsia="de-CH"/>
              </w:rPr>
              <w:t>,</w:t>
            </w:r>
            <w:r w:rsidRPr="00DD0B83">
              <w:rPr>
                <w:rFonts w:eastAsia="Times New Roman"/>
                <w:lang w:eastAsia="de-CH"/>
              </w:rPr>
              <w:t xml:space="preserve"> 02.03.12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#669: Fragebogen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#672: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#703: Grundriss ausgemessen und aufgezeichnet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#716: Testsetup evaluiert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SP3</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36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#659: Vision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#670: Meeting,</w:t>
            </w:r>
            <w:r w:rsidRPr="00DD0B83">
              <w:rPr>
                <w:rFonts w:eastAsia="Times New Roman"/>
                <w:lang w:eastAsia="de-CH"/>
              </w:rPr>
              <w:t xml:space="preserve"> 09.03.12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#675: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#719: Projekt Plan </w:t>
            </w:r>
            <w:proofErr w:type="spellStart"/>
            <w:r w:rsidRPr="00DD0B83">
              <w:rPr>
                <w:rFonts w:eastAsia="Times New Roman"/>
                <w:lang w:eastAsia="de-CH"/>
              </w:rPr>
              <w:t>Imagine</w:t>
            </w:r>
            <w:proofErr w:type="spellEnd"/>
            <w:r w:rsidRPr="00DD0B83">
              <w:rPr>
                <w:rFonts w:eastAsia="Times New Roman"/>
                <w:lang w:eastAsia="de-CH"/>
              </w:rPr>
              <w:t xml:space="preserve"> Cup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#720: Meeting. 05.03.12. </w:t>
            </w:r>
            <w:proofErr w:type="spellStart"/>
            <w:r w:rsidRPr="00DD0B83">
              <w:rPr>
                <w:rFonts w:eastAsia="Times New Roman"/>
                <w:lang w:eastAsia="de-CH"/>
              </w:rPr>
              <w:t>Imagine</w:t>
            </w:r>
            <w:proofErr w:type="spellEnd"/>
            <w:r w:rsidRPr="00DD0B83">
              <w:rPr>
                <w:rFonts w:eastAsia="Times New Roman"/>
                <w:lang w:eastAsia="de-CH"/>
              </w:rPr>
              <w:t xml:space="preserve"> Cup</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#721: Testsetup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#722: Benutzer Befragung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#723: P</w:t>
            </w:r>
            <w:r>
              <w:rPr>
                <w:rFonts w:eastAsia="Times New Roman"/>
                <w:lang w:eastAsia="de-CH"/>
              </w:rPr>
              <w:t>ersonen in der Mensa beobachtet,</w:t>
            </w:r>
            <w:r w:rsidRPr="00DD0B83">
              <w:rPr>
                <w:rFonts w:eastAsia="Times New Roman"/>
                <w:lang w:eastAsia="de-CH"/>
              </w:rPr>
              <w:t xml:space="preserve"> ausgewertet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#724: Kinect Framework mithilfe Nutzwertanalyse ausgewählt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#725: Meeting,</w:t>
            </w:r>
            <w:r w:rsidRPr="00DD0B83">
              <w:rPr>
                <w:rFonts w:eastAsia="Times New Roman"/>
                <w:lang w:eastAsia="de-CH"/>
              </w:rPr>
              <w:t xml:space="preserve"> 06.03.12</w:t>
            </w:r>
            <w:r>
              <w:rPr>
                <w:rFonts w:eastAsia="Times New Roman"/>
                <w:lang w:eastAsia="de-CH"/>
              </w:rPr>
              <w:t>,</w:t>
            </w:r>
            <w:r w:rsidRPr="00DD0B83">
              <w:rPr>
                <w:rFonts w:eastAsia="Times New Roman"/>
                <w:lang w:eastAsia="de-CH"/>
              </w:rPr>
              <w:t xml:space="preserve"> </w:t>
            </w:r>
            <w:proofErr w:type="spellStart"/>
            <w:r w:rsidRPr="00DD0B83">
              <w:rPr>
                <w:rFonts w:eastAsia="Times New Roman"/>
                <w:lang w:eastAsia="de-CH"/>
              </w:rPr>
              <w:t>Imagine</w:t>
            </w:r>
            <w:proofErr w:type="spellEnd"/>
            <w:r w:rsidRPr="00DD0B83">
              <w:rPr>
                <w:rFonts w:eastAsia="Times New Roman"/>
                <w:lang w:eastAsia="de-CH"/>
              </w:rPr>
              <w:t xml:space="preserve"> Cup</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#731: Sprint 04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SP4</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#650: Personas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#651: Szenarien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#655: Formativer empirischer Test erstellt. Anforderungen an Gesten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#671: Meeting,</w:t>
            </w:r>
            <w:r w:rsidRPr="00DD0B83">
              <w:rPr>
                <w:rFonts w:eastAsia="Times New Roman"/>
                <w:lang w:eastAsia="de-CH"/>
              </w:rPr>
              <w:t xml:space="preserve"> 16.03.12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#678: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#728: </w:t>
            </w:r>
            <w:proofErr w:type="spellStart"/>
            <w:r w:rsidRPr="00DD0B83">
              <w:rPr>
                <w:rFonts w:eastAsia="Times New Roman"/>
                <w:lang w:eastAsia="de-CH"/>
              </w:rPr>
              <w:t>Backlog</w:t>
            </w:r>
            <w:proofErr w:type="spellEnd"/>
            <w:r w:rsidRPr="00DD0B83">
              <w:rPr>
                <w:rFonts w:eastAsia="Times New Roman"/>
                <w:lang w:eastAsia="de-CH"/>
              </w:rPr>
              <w:t xml:space="preserve">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#730: Skeleton-Aufnahmen im Gebäude 4 gemacht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#732: Test Videowall aufgebaut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SP5</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#673: Meeting</w:t>
            </w:r>
            <w:r>
              <w:rPr>
                <w:rFonts w:eastAsia="Times New Roman"/>
                <w:lang w:eastAsia="de-CH"/>
              </w:rPr>
              <w:t>,</w:t>
            </w:r>
            <w:r w:rsidRPr="00DD0B83">
              <w:rPr>
                <w:rFonts w:eastAsia="Times New Roman"/>
                <w:lang w:eastAsia="de-CH"/>
              </w:rPr>
              <w:t xml:space="preserve"> 23.03.12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#733: Formativer empirischer Test erstellt. Anforderungen an Gesten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#736: Vorstudie Dokument überarbeitet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#737: Skeleton-Aufnahmen im Gebäude 4 gemacht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#739: WPF Applikation auf Test Hardware getestet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#740: Sprint 5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#741: Teamfördernde Massnahmen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#742: Grobarchitektur erarbeitet und implementiert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SP6</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15.75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#674: Meeting,</w:t>
            </w:r>
            <w:r w:rsidRPr="00DD0B83">
              <w:rPr>
                <w:rFonts w:eastAsia="Times New Roman"/>
                <w:lang w:eastAsia="de-CH"/>
              </w:rPr>
              <w:t xml:space="preserve"> 02.04.12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#684: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#727: Formativer empirischer Test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#729: Formativer empirischer Test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#745: Architektur mit Silvan besprochen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#750: Sprint 6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SP7</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37</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#676: Meeting</w:t>
            </w:r>
            <w:r>
              <w:rPr>
                <w:rFonts w:eastAsia="Times New Roman"/>
                <w:lang w:eastAsia="de-CH"/>
              </w:rPr>
              <w:t>,</w:t>
            </w:r>
            <w:r w:rsidRPr="00DD0B83">
              <w:rPr>
                <w:rFonts w:eastAsia="Times New Roman"/>
                <w:lang w:eastAsia="de-CH"/>
              </w:rPr>
              <w:t xml:space="preserve"> 17.04.12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#734: </w:t>
            </w:r>
            <w:proofErr w:type="spellStart"/>
            <w:r w:rsidRPr="00DD0B83">
              <w:rPr>
                <w:rFonts w:eastAsia="Times New Roman"/>
                <w:lang w:eastAsia="de-CH"/>
              </w:rPr>
              <w:t>Backlog</w:t>
            </w:r>
            <w:proofErr w:type="spellEnd"/>
            <w:r w:rsidRPr="00DD0B83">
              <w:rPr>
                <w:rFonts w:eastAsia="Times New Roman"/>
                <w:lang w:eastAsia="de-CH"/>
              </w:rPr>
              <w:t xml:space="preserve"> erstellt. priorisiert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#749: Architekturprototyp erstellt: Kinect Skelett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#752: Architekturprototyp erstellt: PDF zu Bildern konvertieren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#754: Architekturentscheide sind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#755: Architekturprototyp erstellt: Handtracking</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#756: Vorstudie gemäss Sitzung angepasst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#759: Sprint 7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#761: Architekturprototyp erstellt: Projekte vereinigt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#763: Meeting</w:t>
            </w:r>
            <w:r>
              <w:rPr>
                <w:rFonts w:eastAsia="Times New Roman"/>
                <w:lang w:eastAsia="de-CH"/>
              </w:rPr>
              <w:t>,</w:t>
            </w:r>
            <w:r w:rsidRPr="00DD0B83">
              <w:rPr>
                <w:rFonts w:eastAsia="Times New Roman"/>
                <w:lang w:eastAsia="de-CH"/>
              </w:rPr>
              <w:t xml:space="preserve"> 12.04.12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#765: Tiers-Diagramm erstellt und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#851: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SP8</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#677: Meeting. 23.04.12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#760: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#767: Sprint 08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#769: Hand Cursor schön dargestellt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#770: Begründung für Poster festgehalten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#772: </w:t>
            </w:r>
            <w:proofErr w:type="spellStart"/>
            <w:r w:rsidRPr="00DD0B83">
              <w:rPr>
                <w:rFonts w:eastAsia="Times New Roman"/>
                <w:lang w:eastAsia="de-CH"/>
              </w:rPr>
              <w:t>Usability</w:t>
            </w:r>
            <w:proofErr w:type="spellEnd"/>
            <w:r w:rsidRPr="00DD0B83">
              <w:rPr>
                <w:rFonts w:eastAsia="Times New Roman"/>
                <w:lang w:eastAsia="de-CH"/>
              </w:rPr>
              <w:t xml:space="preserve"> Test mit </w:t>
            </w:r>
            <w:proofErr w:type="spellStart"/>
            <w:r w:rsidRPr="00DD0B83">
              <w:rPr>
                <w:rFonts w:eastAsia="Times New Roman"/>
                <w:lang w:eastAsia="de-CH"/>
              </w:rPr>
              <w:t>Architekturprotoyp</w:t>
            </w:r>
            <w:proofErr w:type="spellEnd"/>
            <w:r w:rsidRPr="00DD0B83">
              <w:rPr>
                <w:rFonts w:eastAsia="Times New Roman"/>
                <w:lang w:eastAsia="de-CH"/>
              </w:rPr>
              <w:t xml:space="preserve"> organisiert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#773: </w:t>
            </w:r>
            <w:proofErr w:type="spellStart"/>
            <w:r w:rsidRPr="00DD0B83">
              <w:rPr>
                <w:rFonts w:eastAsia="Times New Roman"/>
                <w:lang w:eastAsia="de-CH"/>
              </w:rPr>
              <w:t>Usability</w:t>
            </w:r>
            <w:proofErr w:type="spellEnd"/>
            <w:r w:rsidRPr="00DD0B83">
              <w:rPr>
                <w:rFonts w:eastAsia="Times New Roman"/>
                <w:lang w:eastAsia="de-CH"/>
              </w:rPr>
              <w:t xml:space="preserve"> Test mit </w:t>
            </w:r>
            <w:proofErr w:type="spellStart"/>
            <w:r w:rsidRPr="00DD0B83">
              <w:rPr>
                <w:rFonts w:eastAsia="Times New Roman"/>
                <w:lang w:eastAsia="de-CH"/>
              </w:rPr>
              <w:t>Architekturprotoyp</w:t>
            </w:r>
            <w:proofErr w:type="spellEnd"/>
            <w:r w:rsidRPr="00DD0B83">
              <w:rPr>
                <w:rFonts w:eastAsia="Times New Roman"/>
                <w:lang w:eastAsia="de-CH"/>
              </w:rPr>
              <w:t xml:space="preserve">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#775: Sofortiges Erfolgserlebnis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#777: Code Review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#779: Skelett schön dargestellt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#852: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SP9</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24</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#679: Meeting. 27.04.12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#707: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#766: Web Architektur von MS studiert haben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#774: Ideen gesammelt wie Personen von Videowall angezogen werden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#778: Dokument Vorstudie: Varianz bei Umfrage eingetragen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8.75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#782: Sprint 9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#787: </w:t>
            </w:r>
            <w:proofErr w:type="spellStart"/>
            <w:r w:rsidRPr="00DD0B83">
              <w:rPr>
                <w:rFonts w:eastAsia="Times New Roman"/>
                <w:lang w:eastAsia="de-CH"/>
              </w:rPr>
              <w:t>Backlog</w:t>
            </w:r>
            <w:proofErr w:type="spellEnd"/>
            <w:r w:rsidRPr="00DD0B83">
              <w:rPr>
                <w:rFonts w:eastAsia="Times New Roman"/>
                <w:lang w:eastAsia="de-CH"/>
              </w:rPr>
              <w:t xml:space="preserve"> ist aktuell</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#788: Meeting</w:t>
            </w:r>
            <w:r>
              <w:rPr>
                <w:rFonts w:eastAsia="Times New Roman"/>
                <w:lang w:eastAsia="de-CH"/>
              </w:rPr>
              <w:t>,</w:t>
            </w:r>
            <w:r w:rsidRPr="00DD0B83">
              <w:rPr>
                <w:rFonts w:eastAsia="Times New Roman"/>
                <w:lang w:eastAsia="de-CH"/>
              </w:rPr>
              <w:t xml:space="preserve"> 26.04.12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#791: BA/Master-Vorstudie. Wissen ausgetauscht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val="en-US" w:eastAsia="de-CH"/>
              </w:rPr>
            </w:pPr>
            <w:r w:rsidRPr="00DD0B83">
              <w:rPr>
                <w:rFonts w:eastAsia="Times New Roman"/>
                <w:lang w:val="en-US" w:eastAsia="de-CH"/>
              </w:rPr>
              <w:t xml:space="preserve">Feature #794: MEF (Managed Extensibility Framework) </w:t>
            </w:r>
            <w:proofErr w:type="spellStart"/>
            <w:r w:rsidRPr="00DD0B83">
              <w:rPr>
                <w:rFonts w:eastAsia="Times New Roman"/>
                <w:lang w:val="en-US" w:eastAsia="de-CH"/>
              </w:rPr>
              <w:t>studiert</w:t>
            </w:r>
            <w:proofErr w:type="spellEnd"/>
            <w:r w:rsidRPr="00DD0B83">
              <w:rPr>
                <w:rFonts w:eastAsia="Times New Roman"/>
                <w:lang w:val="en-US" w:eastAsia="de-CH"/>
              </w:rPr>
              <w:t xml:space="preserve"> </w:t>
            </w:r>
            <w:proofErr w:type="spellStart"/>
            <w:r w:rsidRPr="00DD0B83">
              <w:rPr>
                <w:rFonts w:eastAsia="Times New Roman"/>
                <w:lang w:val="en-US" w:eastAsia="de-CH"/>
              </w:rPr>
              <w:t>haben</w:t>
            </w:r>
            <w:proofErr w:type="spellEnd"/>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#795: Projektmanagement / Administratives</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#853: Systemtests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SP10</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26.5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#680: Code Review vom 03.05.12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#793: DirectX auf Videowall ist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#796: Ideen gesammelt und dokumentiert wie Personen von Videowall angezogen werden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#797: Mitsubishi Wall angesehen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#798: </w:t>
            </w:r>
            <w:proofErr w:type="spellStart"/>
            <w:r w:rsidRPr="00DD0B83">
              <w:rPr>
                <w:rFonts w:eastAsia="Times New Roman"/>
                <w:lang w:eastAsia="de-CH"/>
              </w:rPr>
              <w:t>Plugin</w:t>
            </w:r>
            <w:proofErr w:type="spellEnd"/>
            <w:r w:rsidRPr="00DD0B83">
              <w:rPr>
                <w:rFonts w:eastAsia="Times New Roman"/>
                <w:lang w:eastAsia="de-CH"/>
              </w:rPr>
              <w:t xml:space="preserve"> Möglichkeit entwickelt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#803: Sprint 10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#804: Web Architektur von MS studiert haben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#805: Anpassungen gemäss Besprechung mit Herrn Heinzmann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#806: Code Review vom 03.05.12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#808: Gesamtplanung anhand </w:t>
            </w:r>
            <w:proofErr w:type="spellStart"/>
            <w:r w:rsidRPr="00DD0B83">
              <w:rPr>
                <w:rFonts w:eastAsia="Times New Roman"/>
                <w:lang w:eastAsia="de-CH"/>
              </w:rPr>
              <w:t>Kriterienliste</w:t>
            </w:r>
            <w:proofErr w:type="spellEnd"/>
            <w:r w:rsidRPr="00DD0B83">
              <w:rPr>
                <w:rFonts w:eastAsia="Times New Roman"/>
                <w:lang w:eastAsia="de-CH"/>
              </w:rPr>
              <w:t xml:space="preserve"> überprüft und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#831: SVN Tag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#854: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SP11</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#682: Meeting,</w:t>
            </w:r>
            <w:r w:rsidRPr="00DD0B83">
              <w:rPr>
                <w:rFonts w:eastAsia="Times New Roman"/>
                <w:lang w:eastAsia="de-CH"/>
              </w:rPr>
              <w:t xml:space="preserve"> 11.05.12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#709: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#784: Demomodus (Verfolgung von Passanten) Kraftfeld besprochen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#800: Mittagsmenu App in </w:t>
            </w:r>
            <w:proofErr w:type="spellStart"/>
            <w:r w:rsidRPr="00DD0B83">
              <w:rPr>
                <w:rFonts w:eastAsia="Times New Roman"/>
                <w:lang w:eastAsia="de-CH"/>
              </w:rPr>
              <w:t>Plugin</w:t>
            </w:r>
            <w:proofErr w:type="spellEnd"/>
            <w:r w:rsidRPr="00DD0B83">
              <w:rPr>
                <w:rFonts w:eastAsia="Times New Roman"/>
                <w:lang w:eastAsia="de-CH"/>
              </w:rPr>
              <w:t xml:space="preserve"> umgewandelt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#832: Sprint 11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#833: Demomodus: Vom Demomodus wird in den Interaktionsmodus gewechselt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#834: Demomodus: Vom Interaktionsmodus wird in den Demomodus gewechselt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#837: Demomodus: externes Design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#838: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#842: Meeting</w:t>
            </w:r>
            <w:r>
              <w:rPr>
                <w:rFonts w:eastAsia="Times New Roman"/>
                <w:lang w:eastAsia="de-CH"/>
              </w:rPr>
              <w:t>,</w:t>
            </w:r>
            <w:r w:rsidRPr="00DD0B83">
              <w:rPr>
                <w:rFonts w:eastAsia="Times New Roman"/>
                <w:lang w:eastAsia="de-CH"/>
              </w:rPr>
              <w:t xml:space="preserve"> 14.05.12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SP12</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#683: Meeting</w:t>
            </w:r>
            <w:r>
              <w:rPr>
                <w:rFonts w:eastAsia="Times New Roman"/>
                <w:lang w:eastAsia="de-CH"/>
              </w:rPr>
              <w:t>,</w:t>
            </w:r>
            <w:r w:rsidRPr="00DD0B83">
              <w:rPr>
                <w:rFonts w:eastAsia="Times New Roman"/>
                <w:lang w:eastAsia="de-CH"/>
              </w:rPr>
              <w:t xml:space="preserve"> 22.05.12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#698: </w:t>
            </w:r>
            <w:proofErr w:type="spellStart"/>
            <w:r w:rsidRPr="00DD0B83">
              <w:rPr>
                <w:rFonts w:eastAsia="Times New Roman"/>
                <w:lang w:eastAsia="de-CH"/>
              </w:rPr>
              <w:t>Usability</w:t>
            </w:r>
            <w:proofErr w:type="spellEnd"/>
            <w:r w:rsidRPr="00DD0B83">
              <w:rPr>
                <w:rFonts w:eastAsia="Times New Roman"/>
                <w:lang w:eastAsia="de-CH"/>
              </w:rPr>
              <w:t xml:space="preserve"> Tests durchgeführt und protokolliert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#801: </w:t>
            </w:r>
            <w:proofErr w:type="spellStart"/>
            <w:r w:rsidRPr="00DD0B83">
              <w:rPr>
                <w:rFonts w:eastAsia="Times New Roman"/>
                <w:lang w:eastAsia="de-CH"/>
              </w:rPr>
              <w:t>Plugin</w:t>
            </w:r>
            <w:proofErr w:type="spellEnd"/>
            <w:r w:rsidRPr="00DD0B83">
              <w:rPr>
                <w:rFonts w:eastAsia="Times New Roman"/>
                <w:lang w:eastAsia="de-CH"/>
              </w:rPr>
              <w:t xml:space="preserve"> Schnittstelle definiert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#810: TODOs in Dokumenten abgearbeitet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#816: Diskussion </w:t>
            </w:r>
            <w:proofErr w:type="spellStart"/>
            <w:r w:rsidRPr="00DD0B83">
              <w:rPr>
                <w:rFonts w:eastAsia="Times New Roman"/>
                <w:lang w:eastAsia="de-CH"/>
              </w:rPr>
              <w:t>Accessability</w:t>
            </w:r>
            <w:proofErr w:type="spellEnd"/>
            <w:r w:rsidRPr="00DD0B83">
              <w:rPr>
                <w:rFonts w:eastAsia="Times New Roman"/>
                <w:lang w:eastAsia="de-CH"/>
              </w:rPr>
              <w:t xml:space="preserv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#835: Demomodus: Apps werden automatisch gewechselt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#836: Demomodus: </w:t>
            </w:r>
            <w:proofErr w:type="spellStart"/>
            <w:r w:rsidRPr="00DD0B83">
              <w:rPr>
                <w:rFonts w:eastAsia="Times New Roman"/>
                <w:lang w:eastAsia="de-CH"/>
              </w:rPr>
              <w:t>Demotext</w:t>
            </w:r>
            <w:proofErr w:type="spellEnd"/>
            <w:r w:rsidRPr="00DD0B83">
              <w:rPr>
                <w:rFonts w:eastAsia="Times New Roman"/>
                <w:lang w:eastAsia="de-CH"/>
              </w:rPr>
              <w:t xml:space="preserve"> zu aktiver App wird angezeigt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#843: Demomodus: Zustandsdiagramm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#844: Oliver Rehmann wegen Posterstand am 15.6.12 kontaktiert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#845: 2x4 Monitore-Setup mit Hellraumprojektor getestet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#846: 2x4 Monitore-Setup mit Test-Wall getestet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#848: Gewichtung bei Nutzwertanalyse begründet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#849: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#850: Sprint 12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#857: Leichte </w:t>
            </w:r>
            <w:proofErr w:type="spellStart"/>
            <w:r w:rsidRPr="00DD0B83">
              <w:rPr>
                <w:rFonts w:eastAsia="Times New Roman"/>
                <w:lang w:eastAsia="de-CH"/>
              </w:rPr>
              <w:t>Usability</w:t>
            </w:r>
            <w:proofErr w:type="spellEnd"/>
            <w:r w:rsidRPr="00DD0B83">
              <w:rPr>
                <w:rFonts w:eastAsia="Times New Roman"/>
                <w:lang w:eastAsia="de-CH"/>
              </w:rPr>
              <w:t xml:space="preserve"> Test Korrekturen umgesetzt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#867: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#873: Abschluss der Arbeit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SP13</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#685: Meeting,</w:t>
            </w:r>
            <w:r w:rsidRPr="00DD0B83">
              <w:rPr>
                <w:rFonts w:eastAsia="Times New Roman"/>
                <w:lang w:eastAsia="de-CH"/>
              </w:rPr>
              <w:t xml:space="preserve"> 25.05.12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#702: Abstract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#814: Konkurrenz analysiert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#817: Domain Model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#823: Unit-Tests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#859: Sprint 13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#860: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#861: Stakeholderanalyse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#862: Domain Analyse: Daten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#864: Korrekturen Markus Stolze umgesetzt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#865: </w:t>
            </w:r>
            <w:proofErr w:type="spellStart"/>
            <w:r w:rsidRPr="00DD0B83">
              <w:rPr>
                <w:rFonts w:eastAsia="Times New Roman"/>
                <w:lang w:eastAsia="de-CH"/>
              </w:rPr>
              <w:t>Usability</w:t>
            </w:r>
            <w:proofErr w:type="spellEnd"/>
            <w:r w:rsidRPr="00DD0B83">
              <w:rPr>
                <w:rFonts w:eastAsia="Times New Roman"/>
                <w:lang w:eastAsia="de-CH"/>
              </w:rPr>
              <w:t xml:space="preserve"> Tests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#874: Administration der Videowall Inhalte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#875: Lesbarkeit der L-Poster überprüft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#877: Verkleinertes Video auf Videowall abspielbar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#881: Prozentuale Poster Lesbarkeit analysiert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SP14</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27.25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#686: Meeting</w:t>
            </w:r>
            <w:r>
              <w:rPr>
                <w:rFonts w:eastAsia="Times New Roman"/>
                <w:lang w:eastAsia="de-CH"/>
              </w:rPr>
              <w:t>,</w:t>
            </w:r>
            <w:r w:rsidRPr="00DD0B83">
              <w:rPr>
                <w:rFonts w:eastAsia="Times New Roman"/>
                <w:lang w:eastAsia="de-CH"/>
              </w:rPr>
              <w:t xml:space="preserve"> 01.06.12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#693: Extended Management Summary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#712: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#812: Nicht-funktionale Anforderungen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#813: Funktionale Anforderungen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#818: User Environment </w:t>
            </w:r>
            <w:proofErr w:type="spellStart"/>
            <w:r w:rsidRPr="00DD0B83">
              <w:rPr>
                <w:rFonts w:eastAsia="Times New Roman"/>
                <w:lang w:eastAsia="de-CH"/>
              </w:rPr>
              <w:t>Diagram</w:t>
            </w:r>
            <w:proofErr w:type="spellEnd"/>
            <w:r w:rsidRPr="00DD0B83">
              <w:rPr>
                <w:rFonts w:eastAsia="Times New Roman"/>
                <w:lang w:eastAsia="de-CH"/>
              </w:rPr>
              <w:t xml:space="preserve"> oder Screen </w:t>
            </w:r>
            <w:proofErr w:type="spellStart"/>
            <w:r w:rsidRPr="00DD0B83">
              <w:rPr>
                <w:rFonts w:eastAsia="Times New Roman"/>
                <w:lang w:eastAsia="de-CH"/>
              </w:rPr>
              <w:t>Map</w:t>
            </w:r>
            <w:proofErr w:type="spellEnd"/>
            <w:r w:rsidRPr="00DD0B83">
              <w:rPr>
                <w:rFonts w:eastAsia="Times New Roman"/>
                <w:lang w:eastAsia="de-CH"/>
              </w:rPr>
              <w:t xml:space="preserve"> für Anwendungen mit mehreren Screens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#827: CHM Files generiert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#879: Externes Design festgelegt und validiert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#882: Aufgabenstellung gelesen und sichergestellt</w:t>
            </w:r>
            <w:r>
              <w:rPr>
                <w:rFonts w:eastAsia="Times New Roman"/>
                <w:lang w:eastAsia="de-CH"/>
              </w:rPr>
              <w:t>,</w:t>
            </w:r>
            <w:r w:rsidRPr="00DD0B83">
              <w:rPr>
                <w:rFonts w:eastAsia="Times New Roman"/>
                <w:lang w:eastAsia="de-CH"/>
              </w:rPr>
              <w:t xml:space="preserve"> dass alles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#884: Unit-Tests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#885: </w:t>
            </w:r>
            <w:proofErr w:type="spellStart"/>
            <w:r w:rsidRPr="00DD0B83">
              <w:rPr>
                <w:rFonts w:eastAsia="Times New Roman"/>
                <w:lang w:eastAsia="de-CH"/>
              </w:rPr>
              <w:t>Miniapps</w:t>
            </w:r>
            <w:proofErr w:type="spellEnd"/>
            <w:r w:rsidRPr="00DD0B83">
              <w:rPr>
                <w:rFonts w:eastAsia="Times New Roman"/>
                <w:lang w:eastAsia="de-CH"/>
              </w:rPr>
              <w:t xml:space="preserv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#886: Sprint 14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#888: Abstract geschrieben und abgegeben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#889: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lastRenderedPageBreak/>
              <w:t>SP15</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59.75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#688: Meeting</w:t>
            </w:r>
            <w:r>
              <w:rPr>
                <w:rFonts w:eastAsia="Times New Roman"/>
                <w:lang w:eastAsia="de-CH"/>
              </w:rPr>
              <w:t>,</w:t>
            </w:r>
            <w:r w:rsidRPr="00DD0B83">
              <w:rPr>
                <w:rFonts w:eastAsia="Times New Roman"/>
                <w:lang w:eastAsia="de-CH"/>
              </w:rPr>
              <w:t xml:space="preserve"> 06.06.12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#692: Persönlicher Bericht geschrieben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#694: Installationsanleitung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#696: Code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#697: Weiterentwicklung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#699: Tools sind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#701: Allgemeine Korrekturen. kleine Anpassungen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#815: Design </w:t>
            </w:r>
            <w:proofErr w:type="spellStart"/>
            <w:r w:rsidRPr="00DD0B83">
              <w:rPr>
                <w:rFonts w:eastAsia="Times New Roman"/>
                <w:lang w:eastAsia="de-CH"/>
              </w:rPr>
              <w:t>Constraints</w:t>
            </w:r>
            <w:proofErr w:type="spellEnd"/>
            <w:r w:rsidRPr="00DD0B83">
              <w:rPr>
                <w:rFonts w:eastAsia="Times New Roman"/>
                <w:lang w:eastAsia="de-CH"/>
              </w:rPr>
              <w:t xml:space="preserv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#819: GUI Design Entscheide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#820: GUI Guidelines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#824: Tests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#826: Anleitung für Entwickler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#828: Code Qualität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#887: Konkurrenzanalyse überarbeitet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#890: Fragen zur Videowall beantwortet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#892: Poster 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#893: Abstract geschrieben und abgegeben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#894: Sprint 15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#895: CHM Files generiert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#896: Architektur ist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#897: Externes Design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#898: Extended Management Summary geschrieben und mit Bildern versehen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#899: Unit-Tests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#900: Domain Analyse: Content Prozess zu Domain Model erstellt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#901: CI/CD mit HSR abgeklärt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#905: Dokument-Korrekturen von Markus übernommen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SP16</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#691: CD gebrannt und abgegeben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#695: Dokumente zusammenfügen</w:t>
            </w:r>
            <w:r>
              <w:rPr>
                <w:rFonts w:eastAsia="Times New Roman"/>
                <w:lang w:eastAsia="de-CH"/>
              </w:rPr>
              <w:t>,</w:t>
            </w:r>
            <w:r w:rsidRPr="00DD0B83">
              <w:rPr>
                <w:rFonts w:eastAsia="Times New Roman"/>
                <w:lang w:eastAsia="de-CH"/>
              </w:rPr>
              <w:t xml:space="preserve"> PDF generieren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#704: Lizenzvereinbarung unterschrieben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#706: Erklärung eigenständige Arbeit unterschrieben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#880: Meeting</w:t>
            </w:r>
            <w:r>
              <w:rPr>
                <w:rFonts w:eastAsia="Times New Roman"/>
                <w:lang w:eastAsia="de-CH"/>
              </w:rPr>
              <w:t>,</w:t>
            </w:r>
            <w:r w:rsidRPr="00DD0B83">
              <w:rPr>
                <w:rFonts w:eastAsia="Times New Roman"/>
                <w:lang w:eastAsia="de-CH"/>
              </w:rPr>
              <w:t xml:space="preserve"> 13.06.12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#904: Test Videowall abgebaut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#910: Poster,</w:t>
            </w:r>
            <w:r w:rsidRPr="00DD0B83">
              <w:rPr>
                <w:rFonts w:eastAsia="Times New Roman"/>
                <w:lang w:eastAsia="de-CH"/>
              </w:rPr>
              <w:t xml:space="preserve"> </w:t>
            </w:r>
            <w:proofErr w:type="spellStart"/>
            <w:r w:rsidRPr="00DD0B83">
              <w:rPr>
                <w:rFonts w:eastAsia="Times New Roman"/>
                <w:lang w:eastAsia="de-CH"/>
              </w:rPr>
              <w:t>Prezi</w:t>
            </w:r>
            <w:proofErr w:type="spellEnd"/>
            <w:r>
              <w:rPr>
                <w:rFonts w:eastAsia="Times New Roman"/>
                <w:lang w:eastAsia="de-CH"/>
              </w:rPr>
              <w:t>,</w:t>
            </w:r>
            <w:r w:rsidRPr="00DD0B83">
              <w:rPr>
                <w:rFonts w:eastAsia="Times New Roman"/>
                <w:lang w:eastAsia="de-CH"/>
              </w:rPr>
              <w:t xml:space="preserve"> Flip Video in Applikation eingebunden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#911: Tool geschrieben</w:t>
            </w:r>
            <w:r>
              <w:rPr>
                <w:rFonts w:eastAsia="Times New Roman"/>
                <w:lang w:eastAsia="de-CH"/>
              </w:rPr>
              <w:t>,</w:t>
            </w:r>
            <w:r w:rsidRPr="00DD0B83">
              <w:rPr>
                <w:rFonts w:eastAsia="Times New Roman"/>
                <w:lang w:eastAsia="de-CH"/>
              </w:rPr>
              <w:t xml:space="preserve"> um  die PDF Poster zu Bildern zu konvertieren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#916: Persönlicher Bericht geschrieben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#918: Bericht und Poster sind ausgedruckt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w:t>
            </w:r>
            <w:r>
              <w:rPr>
                <w:rFonts w:eastAsia="Times New Roman"/>
                <w:lang w:eastAsia="de-CH"/>
              </w:rPr>
              <w:t>#919: HSR-Forum-Stand aufgebaut,</w:t>
            </w:r>
            <w:r w:rsidRPr="00DD0B83">
              <w:rPr>
                <w:rFonts w:eastAsia="Times New Roman"/>
                <w:lang w:eastAsia="de-CH"/>
              </w:rPr>
              <w:t xml:space="preserve"> betreut und wieder abgebaut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#920: Korrekturen und kleine Änderungen an Dokumenten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4.25</w:t>
            </w:r>
          </w:p>
        </w:tc>
      </w:tr>
      <w:tr w:rsidR="008F23B1"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8F23B1" w:rsidRPr="00DD0B83" w:rsidRDefault="008F23B1" w:rsidP="00951FCE">
            <w:pPr>
              <w:rPr>
                <w:rFonts w:eastAsia="Times New Roman"/>
                <w:lang w:eastAsia="de-CH"/>
              </w:rPr>
            </w:pPr>
            <w:r>
              <w:rPr>
                <w:rFonts w:eastAsia="Times New Roman"/>
                <w:lang w:eastAsia="de-CH"/>
              </w:rPr>
              <w:t>Total</w:t>
            </w:r>
          </w:p>
        </w:tc>
        <w:tc>
          <w:tcPr>
            <w:tcW w:w="6379" w:type="dxa"/>
            <w:noWrap/>
          </w:tcPr>
          <w:p w:rsidR="008F23B1" w:rsidRPr="00DD0B83" w:rsidRDefault="008F23B1"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tcPr>
          <w:p w:rsidR="008F23B1" w:rsidRPr="00C318A0" w:rsidRDefault="008F23B1"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467.75</w:t>
            </w:r>
          </w:p>
        </w:tc>
      </w:tr>
    </w:tbl>
    <w:p w:rsidR="00CB321C" w:rsidRPr="00CB321C" w:rsidRDefault="0075455E" w:rsidP="0075455E">
      <w:pPr>
        <w:pStyle w:val="Caption"/>
      </w:pPr>
      <w:r>
        <w:t xml:space="preserve">Tabelle </w:t>
      </w:r>
      <w:fldSimple w:instr=" SEQ Tabelle \* ARABIC ">
        <w:r>
          <w:rPr>
            <w:noProof/>
          </w:rPr>
          <w:t>21</w:t>
        </w:r>
      </w:fldSimple>
      <w:r w:rsidRPr="00FA1327">
        <w:t xml:space="preserve"> - Arbeitsliste Delia </w:t>
      </w:r>
      <w:proofErr w:type="spellStart"/>
      <w:r w:rsidRPr="00FA1327">
        <w:t>Treichler</w:t>
      </w:r>
      <w:proofErr w:type="spellEnd"/>
    </w:p>
    <w:sectPr w:rsidR="00CB321C" w:rsidRPr="00CB321C" w:rsidSect="001E53C4">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57F" w:rsidRDefault="0006757F" w:rsidP="008F2373">
      <w:pPr>
        <w:spacing w:after="0"/>
      </w:pPr>
      <w:r>
        <w:separator/>
      </w:r>
    </w:p>
  </w:endnote>
  <w:endnote w:type="continuationSeparator" w:id="0">
    <w:p w:rsidR="0006757F" w:rsidRDefault="0006757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612" w:rsidRDefault="00024612">
    <w:pPr>
      <w:pStyle w:val="Footer"/>
    </w:pPr>
    <w:r>
      <w:t>HSR Videowall – Projekt Retrospektive</w:t>
    </w:r>
    <w:r w:rsidRPr="005E2896">
      <w:tab/>
    </w:r>
    <w:r>
      <w:fldChar w:fldCharType="begin"/>
    </w:r>
    <w:r>
      <w:instrText xml:space="preserve"> DATE  \@ "d. MMMM yyyy"  \* MERGEFORMAT </w:instrText>
    </w:r>
    <w:r>
      <w:fldChar w:fldCharType="separate"/>
    </w:r>
    <w:r w:rsidR="00D26CFC">
      <w:rPr>
        <w:noProof/>
      </w:rPr>
      <w:t>14.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D26CFC" w:rsidRPr="00D26CFC">
      <w:rPr>
        <w:b/>
        <w:noProof/>
        <w:lang w:val="de-DE"/>
      </w:rPr>
      <w:t>1</w:t>
    </w:r>
    <w:r>
      <w:rPr>
        <w:b/>
      </w:rPr>
      <w:fldChar w:fldCharType="end"/>
    </w:r>
    <w:r>
      <w:rPr>
        <w:lang w:val="de-DE"/>
      </w:rPr>
      <w:t xml:space="preserve"> von </w:t>
    </w:r>
    <w:r w:rsidR="0006757F">
      <w:fldChar w:fldCharType="begin"/>
    </w:r>
    <w:r w:rsidR="0006757F">
      <w:instrText>NUMPAGES  \* Arabic  \* MERGEFORMAT</w:instrText>
    </w:r>
    <w:r w:rsidR="0006757F">
      <w:fldChar w:fldCharType="separate"/>
    </w:r>
    <w:r w:rsidR="00D26CFC" w:rsidRPr="00D26CFC">
      <w:rPr>
        <w:b/>
        <w:noProof/>
        <w:lang w:val="de-DE"/>
      </w:rPr>
      <w:t>33</w:t>
    </w:r>
    <w:r w:rsidR="0006757F">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57F" w:rsidRDefault="0006757F" w:rsidP="008F2373">
      <w:pPr>
        <w:spacing w:after="0"/>
      </w:pPr>
      <w:r>
        <w:separator/>
      </w:r>
    </w:p>
  </w:footnote>
  <w:footnote w:type="continuationSeparator" w:id="0">
    <w:p w:rsidR="0006757F" w:rsidRDefault="0006757F"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612" w:rsidRDefault="00024612">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2BA"/>
    <w:rsid w:val="000140D1"/>
    <w:rsid w:val="00024612"/>
    <w:rsid w:val="000253ED"/>
    <w:rsid w:val="0003203E"/>
    <w:rsid w:val="000433BA"/>
    <w:rsid w:val="00044B87"/>
    <w:rsid w:val="000632BC"/>
    <w:rsid w:val="00063C1C"/>
    <w:rsid w:val="0006757F"/>
    <w:rsid w:val="00070863"/>
    <w:rsid w:val="00071366"/>
    <w:rsid w:val="0008595A"/>
    <w:rsid w:val="000917AE"/>
    <w:rsid w:val="00097AB6"/>
    <w:rsid w:val="000A058A"/>
    <w:rsid w:val="000A2C34"/>
    <w:rsid w:val="000B1504"/>
    <w:rsid w:val="000B29AD"/>
    <w:rsid w:val="000B37C0"/>
    <w:rsid w:val="000B658F"/>
    <w:rsid w:val="000B7AB4"/>
    <w:rsid w:val="000C4F43"/>
    <w:rsid w:val="000C74BD"/>
    <w:rsid w:val="000D2929"/>
    <w:rsid w:val="000D577F"/>
    <w:rsid w:val="000D6332"/>
    <w:rsid w:val="000D7839"/>
    <w:rsid w:val="000E281E"/>
    <w:rsid w:val="000E5651"/>
    <w:rsid w:val="000E6AC7"/>
    <w:rsid w:val="000E6D77"/>
    <w:rsid w:val="000E71F7"/>
    <w:rsid w:val="000F3463"/>
    <w:rsid w:val="000F7844"/>
    <w:rsid w:val="0010244D"/>
    <w:rsid w:val="00102E02"/>
    <w:rsid w:val="00106696"/>
    <w:rsid w:val="00112B8B"/>
    <w:rsid w:val="00117FB8"/>
    <w:rsid w:val="00133EF6"/>
    <w:rsid w:val="001352BA"/>
    <w:rsid w:val="00137F23"/>
    <w:rsid w:val="00143A29"/>
    <w:rsid w:val="00145E2A"/>
    <w:rsid w:val="001460C5"/>
    <w:rsid w:val="00153FB6"/>
    <w:rsid w:val="0015522B"/>
    <w:rsid w:val="001609C2"/>
    <w:rsid w:val="001626DA"/>
    <w:rsid w:val="00164F7E"/>
    <w:rsid w:val="0016748C"/>
    <w:rsid w:val="00176C4E"/>
    <w:rsid w:val="00180579"/>
    <w:rsid w:val="00191A45"/>
    <w:rsid w:val="001947FA"/>
    <w:rsid w:val="00195B61"/>
    <w:rsid w:val="001A7A0A"/>
    <w:rsid w:val="001B63B3"/>
    <w:rsid w:val="001C0F52"/>
    <w:rsid w:val="001D177E"/>
    <w:rsid w:val="001D17F5"/>
    <w:rsid w:val="001D5FC1"/>
    <w:rsid w:val="001D6474"/>
    <w:rsid w:val="001D79D4"/>
    <w:rsid w:val="001E02C7"/>
    <w:rsid w:val="001E53C4"/>
    <w:rsid w:val="001E5686"/>
    <w:rsid w:val="001E667E"/>
    <w:rsid w:val="001E7CA8"/>
    <w:rsid w:val="001F1125"/>
    <w:rsid w:val="001F2A8C"/>
    <w:rsid w:val="001F301F"/>
    <w:rsid w:val="001F61F8"/>
    <w:rsid w:val="00201973"/>
    <w:rsid w:val="0021428E"/>
    <w:rsid w:val="00214F45"/>
    <w:rsid w:val="002204C6"/>
    <w:rsid w:val="00223137"/>
    <w:rsid w:val="002242FB"/>
    <w:rsid w:val="00225480"/>
    <w:rsid w:val="00225791"/>
    <w:rsid w:val="002370E2"/>
    <w:rsid w:val="00241093"/>
    <w:rsid w:val="00242B38"/>
    <w:rsid w:val="002433A7"/>
    <w:rsid w:val="00244430"/>
    <w:rsid w:val="0025614D"/>
    <w:rsid w:val="0026369C"/>
    <w:rsid w:val="0026560F"/>
    <w:rsid w:val="00266723"/>
    <w:rsid w:val="00271419"/>
    <w:rsid w:val="00281EBA"/>
    <w:rsid w:val="00283C40"/>
    <w:rsid w:val="002840DC"/>
    <w:rsid w:val="00291BE2"/>
    <w:rsid w:val="002A7ADC"/>
    <w:rsid w:val="002A7C28"/>
    <w:rsid w:val="002B3093"/>
    <w:rsid w:val="002B6D39"/>
    <w:rsid w:val="002C219A"/>
    <w:rsid w:val="002C5CAF"/>
    <w:rsid w:val="002D37E4"/>
    <w:rsid w:val="002E16A4"/>
    <w:rsid w:val="002E65A6"/>
    <w:rsid w:val="002F28DD"/>
    <w:rsid w:val="002F4F59"/>
    <w:rsid w:val="00303289"/>
    <w:rsid w:val="0031066B"/>
    <w:rsid w:val="00321269"/>
    <w:rsid w:val="00321E16"/>
    <w:rsid w:val="00323DA5"/>
    <w:rsid w:val="0033068D"/>
    <w:rsid w:val="00336351"/>
    <w:rsid w:val="0033667B"/>
    <w:rsid w:val="00350AA0"/>
    <w:rsid w:val="00353578"/>
    <w:rsid w:val="003626F4"/>
    <w:rsid w:val="00364926"/>
    <w:rsid w:val="003666A0"/>
    <w:rsid w:val="003678C6"/>
    <w:rsid w:val="00371833"/>
    <w:rsid w:val="00382379"/>
    <w:rsid w:val="003852E3"/>
    <w:rsid w:val="003936A2"/>
    <w:rsid w:val="003A0ADD"/>
    <w:rsid w:val="003A5C55"/>
    <w:rsid w:val="003A751E"/>
    <w:rsid w:val="003B436F"/>
    <w:rsid w:val="003B6003"/>
    <w:rsid w:val="003C117F"/>
    <w:rsid w:val="003C3BB7"/>
    <w:rsid w:val="003E40FB"/>
    <w:rsid w:val="00402DFA"/>
    <w:rsid w:val="00402E1C"/>
    <w:rsid w:val="00406475"/>
    <w:rsid w:val="00414049"/>
    <w:rsid w:val="004370DC"/>
    <w:rsid w:val="00440E6B"/>
    <w:rsid w:val="00446F36"/>
    <w:rsid w:val="00467F59"/>
    <w:rsid w:val="00472A5A"/>
    <w:rsid w:val="00473B5B"/>
    <w:rsid w:val="00476A68"/>
    <w:rsid w:val="004814D1"/>
    <w:rsid w:val="00481AD8"/>
    <w:rsid w:val="00492693"/>
    <w:rsid w:val="00496465"/>
    <w:rsid w:val="00497884"/>
    <w:rsid w:val="004A070C"/>
    <w:rsid w:val="004A4F02"/>
    <w:rsid w:val="004A7F57"/>
    <w:rsid w:val="004B4174"/>
    <w:rsid w:val="004C37E9"/>
    <w:rsid w:val="004D5536"/>
    <w:rsid w:val="004D6D42"/>
    <w:rsid w:val="004D72BB"/>
    <w:rsid w:val="004E15F5"/>
    <w:rsid w:val="004F290E"/>
    <w:rsid w:val="00506C8D"/>
    <w:rsid w:val="0051023A"/>
    <w:rsid w:val="0051724A"/>
    <w:rsid w:val="005235AF"/>
    <w:rsid w:val="0053009D"/>
    <w:rsid w:val="0053783C"/>
    <w:rsid w:val="00540DF2"/>
    <w:rsid w:val="00543A05"/>
    <w:rsid w:val="005532E5"/>
    <w:rsid w:val="00557F2B"/>
    <w:rsid w:val="00557FA6"/>
    <w:rsid w:val="00560405"/>
    <w:rsid w:val="00562C62"/>
    <w:rsid w:val="0056637E"/>
    <w:rsid w:val="00566AAD"/>
    <w:rsid w:val="0057002E"/>
    <w:rsid w:val="00570DB0"/>
    <w:rsid w:val="0059202A"/>
    <w:rsid w:val="005A3FA7"/>
    <w:rsid w:val="005B081C"/>
    <w:rsid w:val="005B20B2"/>
    <w:rsid w:val="005B37FE"/>
    <w:rsid w:val="005D0803"/>
    <w:rsid w:val="005D1A18"/>
    <w:rsid w:val="005E1D61"/>
    <w:rsid w:val="005E2896"/>
    <w:rsid w:val="005E3310"/>
    <w:rsid w:val="005E6C04"/>
    <w:rsid w:val="005F572D"/>
    <w:rsid w:val="006156A4"/>
    <w:rsid w:val="006211F6"/>
    <w:rsid w:val="00625345"/>
    <w:rsid w:val="00626020"/>
    <w:rsid w:val="006340E9"/>
    <w:rsid w:val="00640CE6"/>
    <w:rsid w:val="0064550F"/>
    <w:rsid w:val="00650A03"/>
    <w:rsid w:val="00651384"/>
    <w:rsid w:val="00655CB3"/>
    <w:rsid w:val="00662513"/>
    <w:rsid w:val="00664405"/>
    <w:rsid w:val="006815FE"/>
    <w:rsid w:val="0068440F"/>
    <w:rsid w:val="006846E0"/>
    <w:rsid w:val="00687113"/>
    <w:rsid w:val="006939B6"/>
    <w:rsid w:val="00694191"/>
    <w:rsid w:val="00695F14"/>
    <w:rsid w:val="006A012E"/>
    <w:rsid w:val="006A5BC2"/>
    <w:rsid w:val="006A79EA"/>
    <w:rsid w:val="006B3F75"/>
    <w:rsid w:val="006C6507"/>
    <w:rsid w:val="006C7C53"/>
    <w:rsid w:val="006D367B"/>
    <w:rsid w:val="006E62A5"/>
    <w:rsid w:val="006F0BE2"/>
    <w:rsid w:val="006F2255"/>
    <w:rsid w:val="006F48C3"/>
    <w:rsid w:val="006F6642"/>
    <w:rsid w:val="00705325"/>
    <w:rsid w:val="00731737"/>
    <w:rsid w:val="00742E51"/>
    <w:rsid w:val="007478BE"/>
    <w:rsid w:val="0075029B"/>
    <w:rsid w:val="0075067B"/>
    <w:rsid w:val="007537D1"/>
    <w:rsid w:val="0075455E"/>
    <w:rsid w:val="00760725"/>
    <w:rsid w:val="00761D18"/>
    <w:rsid w:val="00766BB4"/>
    <w:rsid w:val="007710D1"/>
    <w:rsid w:val="00773A0C"/>
    <w:rsid w:val="007A158A"/>
    <w:rsid w:val="007B442E"/>
    <w:rsid w:val="007B55D5"/>
    <w:rsid w:val="007B716D"/>
    <w:rsid w:val="007B71F8"/>
    <w:rsid w:val="007B7548"/>
    <w:rsid w:val="007C1324"/>
    <w:rsid w:val="007D405F"/>
    <w:rsid w:val="007E1ADF"/>
    <w:rsid w:val="007E34EE"/>
    <w:rsid w:val="007E3AB5"/>
    <w:rsid w:val="007F20DD"/>
    <w:rsid w:val="00816959"/>
    <w:rsid w:val="00837A4D"/>
    <w:rsid w:val="008414DA"/>
    <w:rsid w:val="00842FE0"/>
    <w:rsid w:val="00844ADD"/>
    <w:rsid w:val="008567C5"/>
    <w:rsid w:val="00861578"/>
    <w:rsid w:val="008648A6"/>
    <w:rsid w:val="008700FD"/>
    <w:rsid w:val="00870C31"/>
    <w:rsid w:val="008722E3"/>
    <w:rsid w:val="0088306F"/>
    <w:rsid w:val="008832A2"/>
    <w:rsid w:val="00886B58"/>
    <w:rsid w:val="00887085"/>
    <w:rsid w:val="00897EA3"/>
    <w:rsid w:val="008A234A"/>
    <w:rsid w:val="008A4E18"/>
    <w:rsid w:val="008B304A"/>
    <w:rsid w:val="008B511E"/>
    <w:rsid w:val="008B6585"/>
    <w:rsid w:val="008C54BF"/>
    <w:rsid w:val="008D0178"/>
    <w:rsid w:val="008E328B"/>
    <w:rsid w:val="008E7276"/>
    <w:rsid w:val="008F2373"/>
    <w:rsid w:val="008F23B1"/>
    <w:rsid w:val="00901A8D"/>
    <w:rsid w:val="009030F0"/>
    <w:rsid w:val="0091141C"/>
    <w:rsid w:val="00911774"/>
    <w:rsid w:val="00913A7E"/>
    <w:rsid w:val="0091693D"/>
    <w:rsid w:val="00916CEC"/>
    <w:rsid w:val="0092168E"/>
    <w:rsid w:val="00921794"/>
    <w:rsid w:val="009278B6"/>
    <w:rsid w:val="009303F0"/>
    <w:rsid w:val="0093553C"/>
    <w:rsid w:val="009459D5"/>
    <w:rsid w:val="00951A3B"/>
    <w:rsid w:val="00951FCE"/>
    <w:rsid w:val="0095278A"/>
    <w:rsid w:val="00952B86"/>
    <w:rsid w:val="00954D75"/>
    <w:rsid w:val="00964EE7"/>
    <w:rsid w:val="00965AC0"/>
    <w:rsid w:val="00976450"/>
    <w:rsid w:val="00991AF0"/>
    <w:rsid w:val="009962A5"/>
    <w:rsid w:val="009A48A3"/>
    <w:rsid w:val="009C46A6"/>
    <w:rsid w:val="009C6B30"/>
    <w:rsid w:val="009E072F"/>
    <w:rsid w:val="009F3F9F"/>
    <w:rsid w:val="00A06B4F"/>
    <w:rsid w:val="00A20415"/>
    <w:rsid w:val="00A22ED2"/>
    <w:rsid w:val="00A41101"/>
    <w:rsid w:val="00A4565A"/>
    <w:rsid w:val="00A50CA5"/>
    <w:rsid w:val="00A52455"/>
    <w:rsid w:val="00A5367C"/>
    <w:rsid w:val="00A53880"/>
    <w:rsid w:val="00A606C9"/>
    <w:rsid w:val="00A611DF"/>
    <w:rsid w:val="00AA35A6"/>
    <w:rsid w:val="00AB21BC"/>
    <w:rsid w:val="00AB46DF"/>
    <w:rsid w:val="00AB51D5"/>
    <w:rsid w:val="00AC40CC"/>
    <w:rsid w:val="00AC666C"/>
    <w:rsid w:val="00AD4701"/>
    <w:rsid w:val="00AE119D"/>
    <w:rsid w:val="00AE6BA6"/>
    <w:rsid w:val="00AF4AE0"/>
    <w:rsid w:val="00AF4E74"/>
    <w:rsid w:val="00AF7DD4"/>
    <w:rsid w:val="00B038C9"/>
    <w:rsid w:val="00B03DAA"/>
    <w:rsid w:val="00B05725"/>
    <w:rsid w:val="00B10239"/>
    <w:rsid w:val="00B1324E"/>
    <w:rsid w:val="00B15A73"/>
    <w:rsid w:val="00B15F4A"/>
    <w:rsid w:val="00B17BDD"/>
    <w:rsid w:val="00B24937"/>
    <w:rsid w:val="00B35DC0"/>
    <w:rsid w:val="00B3624D"/>
    <w:rsid w:val="00B40F38"/>
    <w:rsid w:val="00B467B4"/>
    <w:rsid w:val="00B568EC"/>
    <w:rsid w:val="00B61399"/>
    <w:rsid w:val="00B673DD"/>
    <w:rsid w:val="00B712B5"/>
    <w:rsid w:val="00B82C32"/>
    <w:rsid w:val="00B96D0F"/>
    <w:rsid w:val="00BB1425"/>
    <w:rsid w:val="00BC37EF"/>
    <w:rsid w:val="00BE6DFC"/>
    <w:rsid w:val="00BF1750"/>
    <w:rsid w:val="00BF2267"/>
    <w:rsid w:val="00C149F2"/>
    <w:rsid w:val="00C14F5B"/>
    <w:rsid w:val="00C20A87"/>
    <w:rsid w:val="00C22202"/>
    <w:rsid w:val="00C22569"/>
    <w:rsid w:val="00C318A0"/>
    <w:rsid w:val="00C34A19"/>
    <w:rsid w:val="00C37413"/>
    <w:rsid w:val="00C43883"/>
    <w:rsid w:val="00C44E93"/>
    <w:rsid w:val="00C47BE9"/>
    <w:rsid w:val="00C52FF9"/>
    <w:rsid w:val="00C53A14"/>
    <w:rsid w:val="00C54446"/>
    <w:rsid w:val="00C548A1"/>
    <w:rsid w:val="00C54CAD"/>
    <w:rsid w:val="00C54F69"/>
    <w:rsid w:val="00C62131"/>
    <w:rsid w:val="00C66348"/>
    <w:rsid w:val="00C7288F"/>
    <w:rsid w:val="00C74BF5"/>
    <w:rsid w:val="00C765DF"/>
    <w:rsid w:val="00C77912"/>
    <w:rsid w:val="00C823E0"/>
    <w:rsid w:val="00C858B5"/>
    <w:rsid w:val="00C85D28"/>
    <w:rsid w:val="00C90DFA"/>
    <w:rsid w:val="00C9533A"/>
    <w:rsid w:val="00CA4452"/>
    <w:rsid w:val="00CB0412"/>
    <w:rsid w:val="00CB09F4"/>
    <w:rsid w:val="00CB1F0E"/>
    <w:rsid w:val="00CB321C"/>
    <w:rsid w:val="00CC08E6"/>
    <w:rsid w:val="00CC7C86"/>
    <w:rsid w:val="00CD42C7"/>
    <w:rsid w:val="00CE1D36"/>
    <w:rsid w:val="00CE4A02"/>
    <w:rsid w:val="00CE505E"/>
    <w:rsid w:val="00CE533D"/>
    <w:rsid w:val="00CE6452"/>
    <w:rsid w:val="00CE729F"/>
    <w:rsid w:val="00CF0E3C"/>
    <w:rsid w:val="00CF1DDF"/>
    <w:rsid w:val="00CF6E72"/>
    <w:rsid w:val="00D072D8"/>
    <w:rsid w:val="00D11F2A"/>
    <w:rsid w:val="00D1407B"/>
    <w:rsid w:val="00D15712"/>
    <w:rsid w:val="00D175A1"/>
    <w:rsid w:val="00D24258"/>
    <w:rsid w:val="00D26CFC"/>
    <w:rsid w:val="00D45E97"/>
    <w:rsid w:val="00D77585"/>
    <w:rsid w:val="00D918C5"/>
    <w:rsid w:val="00D944C0"/>
    <w:rsid w:val="00D9756C"/>
    <w:rsid w:val="00DA2B8E"/>
    <w:rsid w:val="00DC1AF7"/>
    <w:rsid w:val="00DC3933"/>
    <w:rsid w:val="00DD0B83"/>
    <w:rsid w:val="00DD6CEF"/>
    <w:rsid w:val="00DE7EDB"/>
    <w:rsid w:val="00DF1DC2"/>
    <w:rsid w:val="00DF59BA"/>
    <w:rsid w:val="00DF79B6"/>
    <w:rsid w:val="00E02FBF"/>
    <w:rsid w:val="00E13BEF"/>
    <w:rsid w:val="00E22264"/>
    <w:rsid w:val="00E30AAE"/>
    <w:rsid w:val="00E31FFC"/>
    <w:rsid w:val="00E330DE"/>
    <w:rsid w:val="00E40545"/>
    <w:rsid w:val="00E40683"/>
    <w:rsid w:val="00E40938"/>
    <w:rsid w:val="00E52274"/>
    <w:rsid w:val="00E52E1D"/>
    <w:rsid w:val="00E56DB5"/>
    <w:rsid w:val="00E60EC6"/>
    <w:rsid w:val="00E62F48"/>
    <w:rsid w:val="00E65380"/>
    <w:rsid w:val="00E65A35"/>
    <w:rsid w:val="00E711E0"/>
    <w:rsid w:val="00E75BB4"/>
    <w:rsid w:val="00E834D7"/>
    <w:rsid w:val="00E860CF"/>
    <w:rsid w:val="00E87169"/>
    <w:rsid w:val="00E97569"/>
    <w:rsid w:val="00EA10FA"/>
    <w:rsid w:val="00EA2F23"/>
    <w:rsid w:val="00EA467C"/>
    <w:rsid w:val="00EC2655"/>
    <w:rsid w:val="00ED4F28"/>
    <w:rsid w:val="00EE2AB1"/>
    <w:rsid w:val="00EF0AE7"/>
    <w:rsid w:val="00F013E6"/>
    <w:rsid w:val="00F05ECF"/>
    <w:rsid w:val="00F06519"/>
    <w:rsid w:val="00F11918"/>
    <w:rsid w:val="00F14036"/>
    <w:rsid w:val="00F15654"/>
    <w:rsid w:val="00F21003"/>
    <w:rsid w:val="00F26A25"/>
    <w:rsid w:val="00F31AA2"/>
    <w:rsid w:val="00F37AAC"/>
    <w:rsid w:val="00F37EE6"/>
    <w:rsid w:val="00F405D4"/>
    <w:rsid w:val="00F40C1A"/>
    <w:rsid w:val="00F42E13"/>
    <w:rsid w:val="00F44DA2"/>
    <w:rsid w:val="00F559D6"/>
    <w:rsid w:val="00F574F3"/>
    <w:rsid w:val="00F57AD9"/>
    <w:rsid w:val="00F60395"/>
    <w:rsid w:val="00F615AF"/>
    <w:rsid w:val="00F71B8E"/>
    <w:rsid w:val="00F74172"/>
    <w:rsid w:val="00F9181E"/>
    <w:rsid w:val="00FA0EDF"/>
    <w:rsid w:val="00FB1C8E"/>
    <w:rsid w:val="00FB472D"/>
    <w:rsid w:val="00FB7E05"/>
    <w:rsid w:val="00FC0F53"/>
    <w:rsid w:val="00FC564C"/>
    <w:rsid w:val="00FC77FC"/>
    <w:rsid w:val="00FF0650"/>
    <w:rsid w:val="00FF10CF"/>
    <w:rsid w:val="00FF1274"/>
    <w:rsid w:val="00FF1A39"/>
    <w:rsid w:val="00FF3D5A"/>
    <w:rsid w:val="00FF5C0B"/>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
    <w:name w:val="Medium Shading 1"/>
    <w:basedOn w:val="TableNormal"/>
    <w:uiPriority w:val="63"/>
    <w:rsid w:val="003666A0"/>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
    <w:name w:val="Medium Shading 1"/>
    <w:basedOn w:val="TableNormal"/>
    <w:uiPriority w:val="63"/>
    <w:rsid w:val="003666A0"/>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95825">
      <w:bodyDiv w:val="1"/>
      <w:marLeft w:val="0"/>
      <w:marRight w:val="0"/>
      <w:marTop w:val="0"/>
      <w:marBottom w:val="0"/>
      <w:divBdr>
        <w:top w:val="none" w:sz="0" w:space="0" w:color="auto"/>
        <w:left w:val="none" w:sz="0" w:space="0" w:color="auto"/>
        <w:bottom w:val="none" w:sz="0" w:space="0" w:color="auto"/>
        <w:right w:val="none" w:sz="0" w:space="0" w:color="auto"/>
      </w:divBdr>
    </w:div>
    <w:div w:id="309988850">
      <w:bodyDiv w:val="1"/>
      <w:marLeft w:val="0"/>
      <w:marRight w:val="0"/>
      <w:marTop w:val="0"/>
      <w:marBottom w:val="0"/>
      <w:divBdr>
        <w:top w:val="none" w:sz="0" w:space="0" w:color="auto"/>
        <w:left w:val="none" w:sz="0" w:space="0" w:color="auto"/>
        <w:bottom w:val="none" w:sz="0" w:space="0" w:color="auto"/>
        <w:right w:val="none" w:sz="0" w:space="0" w:color="auto"/>
      </w:divBdr>
    </w:div>
    <w:div w:id="414010191">
      <w:bodyDiv w:val="1"/>
      <w:marLeft w:val="0"/>
      <w:marRight w:val="0"/>
      <w:marTop w:val="0"/>
      <w:marBottom w:val="0"/>
      <w:divBdr>
        <w:top w:val="none" w:sz="0" w:space="0" w:color="auto"/>
        <w:left w:val="none" w:sz="0" w:space="0" w:color="auto"/>
        <w:bottom w:val="none" w:sz="0" w:space="0" w:color="auto"/>
        <w:right w:val="none" w:sz="0" w:space="0" w:color="auto"/>
      </w:divBdr>
    </w:div>
    <w:div w:id="433864959">
      <w:bodyDiv w:val="1"/>
      <w:marLeft w:val="0"/>
      <w:marRight w:val="0"/>
      <w:marTop w:val="0"/>
      <w:marBottom w:val="0"/>
      <w:divBdr>
        <w:top w:val="none" w:sz="0" w:space="0" w:color="auto"/>
        <w:left w:val="none" w:sz="0" w:space="0" w:color="auto"/>
        <w:bottom w:val="none" w:sz="0" w:space="0" w:color="auto"/>
        <w:right w:val="none" w:sz="0" w:space="0" w:color="auto"/>
      </w:divBdr>
    </w:div>
    <w:div w:id="523978126">
      <w:bodyDiv w:val="1"/>
      <w:marLeft w:val="0"/>
      <w:marRight w:val="0"/>
      <w:marTop w:val="0"/>
      <w:marBottom w:val="0"/>
      <w:divBdr>
        <w:top w:val="none" w:sz="0" w:space="0" w:color="auto"/>
        <w:left w:val="none" w:sz="0" w:space="0" w:color="auto"/>
        <w:bottom w:val="none" w:sz="0" w:space="0" w:color="auto"/>
        <w:right w:val="none" w:sz="0" w:space="0" w:color="auto"/>
      </w:divBdr>
    </w:div>
    <w:div w:id="540485706">
      <w:bodyDiv w:val="1"/>
      <w:marLeft w:val="0"/>
      <w:marRight w:val="0"/>
      <w:marTop w:val="0"/>
      <w:marBottom w:val="0"/>
      <w:divBdr>
        <w:top w:val="none" w:sz="0" w:space="0" w:color="auto"/>
        <w:left w:val="none" w:sz="0" w:space="0" w:color="auto"/>
        <w:bottom w:val="none" w:sz="0" w:space="0" w:color="auto"/>
        <w:right w:val="none" w:sz="0" w:space="0" w:color="auto"/>
      </w:divBdr>
    </w:div>
    <w:div w:id="557785380">
      <w:bodyDiv w:val="1"/>
      <w:marLeft w:val="0"/>
      <w:marRight w:val="0"/>
      <w:marTop w:val="0"/>
      <w:marBottom w:val="0"/>
      <w:divBdr>
        <w:top w:val="none" w:sz="0" w:space="0" w:color="auto"/>
        <w:left w:val="none" w:sz="0" w:space="0" w:color="auto"/>
        <w:bottom w:val="none" w:sz="0" w:space="0" w:color="auto"/>
        <w:right w:val="none" w:sz="0" w:space="0" w:color="auto"/>
      </w:divBdr>
    </w:div>
    <w:div w:id="836309890">
      <w:bodyDiv w:val="1"/>
      <w:marLeft w:val="0"/>
      <w:marRight w:val="0"/>
      <w:marTop w:val="0"/>
      <w:marBottom w:val="0"/>
      <w:divBdr>
        <w:top w:val="none" w:sz="0" w:space="0" w:color="auto"/>
        <w:left w:val="none" w:sz="0" w:space="0" w:color="auto"/>
        <w:bottom w:val="none" w:sz="0" w:space="0" w:color="auto"/>
        <w:right w:val="none" w:sz="0" w:space="0" w:color="auto"/>
      </w:divBdr>
    </w:div>
    <w:div w:id="853150652">
      <w:bodyDiv w:val="1"/>
      <w:marLeft w:val="0"/>
      <w:marRight w:val="0"/>
      <w:marTop w:val="0"/>
      <w:marBottom w:val="0"/>
      <w:divBdr>
        <w:top w:val="none" w:sz="0" w:space="0" w:color="auto"/>
        <w:left w:val="none" w:sz="0" w:space="0" w:color="auto"/>
        <w:bottom w:val="none" w:sz="0" w:space="0" w:color="auto"/>
        <w:right w:val="none" w:sz="0" w:space="0" w:color="auto"/>
      </w:divBdr>
    </w:div>
    <w:div w:id="911353966">
      <w:bodyDiv w:val="1"/>
      <w:marLeft w:val="0"/>
      <w:marRight w:val="0"/>
      <w:marTop w:val="0"/>
      <w:marBottom w:val="0"/>
      <w:divBdr>
        <w:top w:val="none" w:sz="0" w:space="0" w:color="auto"/>
        <w:left w:val="none" w:sz="0" w:space="0" w:color="auto"/>
        <w:bottom w:val="none" w:sz="0" w:space="0" w:color="auto"/>
        <w:right w:val="none" w:sz="0" w:space="0" w:color="auto"/>
      </w:divBdr>
    </w:div>
    <w:div w:id="944112312">
      <w:bodyDiv w:val="1"/>
      <w:marLeft w:val="0"/>
      <w:marRight w:val="0"/>
      <w:marTop w:val="0"/>
      <w:marBottom w:val="0"/>
      <w:divBdr>
        <w:top w:val="none" w:sz="0" w:space="0" w:color="auto"/>
        <w:left w:val="none" w:sz="0" w:space="0" w:color="auto"/>
        <w:bottom w:val="none" w:sz="0" w:space="0" w:color="auto"/>
        <w:right w:val="none" w:sz="0" w:space="0" w:color="auto"/>
      </w:divBdr>
    </w:div>
    <w:div w:id="972978890">
      <w:bodyDiv w:val="1"/>
      <w:marLeft w:val="0"/>
      <w:marRight w:val="0"/>
      <w:marTop w:val="0"/>
      <w:marBottom w:val="0"/>
      <w:divBdr>
        <w:top w:val="none" w:sz="0" w:space="0" w:color="auto"/>
        <w:left w:val="none" w:sz="0" w:space="0" w:color="auto"/>
        <w:bottom w:val="none" w:sz="0" w:space="0" w:color="auto"/>
        <w:right w:val="none" w:sz="0" w:space="0" w:color="auto"/>
      </w:divBdr>
    </w:div>
    <w:div w:id="998532074">
      <w:bodyDiv w:val="1"/>
      <w:marLeft w:val="0"/>
      <w:marRight w:val="0"/>
      <w:marTop w:val="0"/>
      <w:marBottom w:val="0"/>
      <w:divBdr>
        <w:top w:val="none" w:sz="0" w:space="0" w:color="auto"/>
        <w:left w:val="none" w:sz="0" w:space="0" w:color="auto"/>
        <w:bottom w:val="none" w:sz="0" w:space="0" w:color="auto"/>
        <w:right w:val="none" w:sz="0" w:space="0" w:color="auto"/>
      </w:divBdr>
    </w:div>
    <w:div w:id="1077089322">
      <w:bodyDiv w:val="1"/>
      <w:marLeft w:val="0"/>
      <w:marRight w:val="0"/>
      <w:marTop w:val="0"/>
      <w:marBottom w:val="0"/>
      <w:divBdr>
        <w:top w:val="none" w:sz="0" w:space="0" w:color="auto"/>
        <w:left w:val="none" w:sz="0" w:space="0" w:color="auto"/>
        <w:bottom w:val="none" w:sz="0" w:space="0" w:color="auto"/>
        <w:right w:val="none" w:sz="0" w:space="0" w:color="auto"/>
      </w:divBdr>
    </w:div>
    <w:div w:id="1110665898">
      <w:bodyDiv w:val="1"/>
      <w:marLeft w:val="0"/>
      <w:marRight w:val="0"/>
      <w:marTop w:val="0"/>
      <w:marBottom w:val="0"/>
      <w:divBdr>
        <w:top w:val="none" w:sz="0" w:space="0" w:color="auto"/>
        <w:left w:val="none" w:sz="0" w:space="0" w:color="auto"/>
        <w:bottom w:val="none" w:sz="0" w:space="0" w:color="auto"/>
        <w:right w:val="none" w:sz="0" w:space="0" w:color="auto"/>
      </w:divBdr>
    </w:div>
    <w:div w:id="1121069647">
      <w:bodyDiv w:val="1"/>
      <w:marLeft w:val="0"/>
      <w:marRight w:val="0"/>
      <w:marTop w:val="0"/>
      <w:marBottom w:val="0"/>
      <w:divBdr>
        <w:top w:val="none" w:sz="0" w:space="0" w:color="auto"/>
        <w:left w:val="none" w:sz="0" w:space="0" w:color="auto"/>
        <w:bottom w:val="none" w:sz="0" w:space="0" w:color="auto"/>
        <w:right w:val="none" w:sz="0" w:space="0" w:color="auto"/>
      </w:divBdr>
    </w:div>
    <w:div w:id="1152478137">
      <w:bodyDiv w:val="1"/>
      <w:marLeft w:val="0"/>
      <w:marRight w:val="0"/>
      <w:marTop w:val="0"/>
      <w:marBottom w:val="0"/>
      <w:divBdr>
        <w:top w:val="none" w:sz="0" w:space="0" w:color="auto"/>
        <w:left w:val="none" w:sz="0" w:space="0" w:color="auto"/>
        <w:bottom w:val="none" w:sz="0" w:space="0" w:color="auto"/>
        <w:right w:val="none" w:sz="0" w:space="0" w:color="auto"/>
      </w:divBdr>
    </w:div>
    <w:div w:id="1242564398">
      <w:bodyDiv w:val="1"/>
      <w:marLeft w:val="0"/>
      <w:marRight w:val="0"/>
      <w:marTop w:val="0"/>
      <w:marBottom w:val="0"/>
      <w:divBdr>
        <w:top w:val="none" w:sz="0" w:space="0" w:color="auto"/>
        <w:left w:val="none" w:sz="0" w:space="0" w:color="auto"/>
        <w:bottom w:val="none" w:sz="0" w:space="0" w:color="auto"/>
        <w:right w:val="none" w:sz="0" w:space="0" w:color="auto"/>
      </w:divBdr>
    </w:div>
    <w:div w:id="1247150266">
      <w:bodyDiv w:val="1"/>
      <w:marLeft w:val="0"/>
      <w:marRight w:val="0"/>
      <w:marTop w:val="0"/>
      <w:marBottom w:val="0"/>
      <w:divBdr>
        <w:top w:val="none" w:sz="0" w:space="0" w:color="auto"/>
        <w:left w:val="none" w:sz="0" w:space="0" w:color="auto"/>
        <w:bottom w:val="none" w:sz="0" w:space="0" w:color="auto"/>
        <w:right w:val="none" w:sz="0" w:space="0" w:color="auto"/>
      </w:divBdr>
    </w:div>
    <w:div w:id="1373579522">
      <w:bodyDiv w:val="1"/>
      <w:marLeft w:val="0"/>
      <w:marRight w:val="0"/>
      <w:marTop w:val="0"/>
      <w:marBottom w:val="0"/>
      <w:divBdr>
        <w:top w:val="none" w:sz="0" w:space="0" w:color="auto"/>
        <w:left w:val="none" w:sz="0" w:space="0" w:color="auto"/>
        <w:bottom w:val="none" w:sz="0" w:space="0" w:color="auto"/>
        <w:right w:val="none" w:sz="0" w:space="0" w:color="auto"/>
      </w:divBdr>
    </w:div>
    <w:div w:id="1376390574">
      <w:bodyDiv w:val="1"/>
      <w:marLeft w:val="0"/>
      <w:marRight w:val="0"/>
      <w:marTop w:val="0"/>
      <w:marBottom w:val="0"/>
      <w:divBdr>
        <w:top w:val="none" w:sz="0" w:space="0" w:color="auto"/>
        <w:left w:val="none" w:sz="0" w:space="0" w:color="auto"/>
        <w:bottom w:val="none" w:sz="0" w:space="0" w:color="auto"/>
        <w:right w:val="none" w:sz="0" w:space="0" w:color="auto"/>
      </w:divBdr>
    </w:div>
    <w:div w:id="1417748960">
      <w:bodyDiv w:val="1"/>
      <w:marLeft w:val="0"/>
      <w:marRight w:val="0"/>
      <w:marTop w:val="0"/>
      <w:marBottom w:val="0"/>
      <w:divBdr>
        <w:top w:val="none" w:sz="0" w:space="0" w:color="auto"/>
        <w:left w:val="none" w:sz="0" w:space="0" w:color="auto"/>
        <w:bottom w:val="none" w:sz="0" w:space="0" w:color="auto"/>
        <w:right w:val="none" w:sz="0" w:space="0" w:color="auto"/>
      </w:divBdr>
    </w:div>
    <w:div w:id="1431849761">
      <w:bodyDiv w:val="1"/>
      <w:marLeft w:val="0"/>
      <w:marRight w:val="0"/>
      <w:marTop w:val="0"/>
      <w:marBottom w:val="0"/>
      <w:divBdr>
        <w:top w:val="none" w:sz="0" w:space="0" w:color="auto"/>
        <w:left w:val="none" w:sz="0" w:space="0" w:color="auto"/>
        <w:bottom w:val="none" w:sz="0" w:space="0" w:color="auto"/>
        <w:right w:val="none" w:sz="0" w:space="0" w:color="auto"/>
      </w:divBdr>
    </w:div>
    <w:div w:id="1514492724">
      <w:bodyDiv w:val="1"/>
      <w:marLeft w:val="0"/>
      <w:marRight w:val="0"/>
      <w:marTop w:val="0"/>
      <w:marBottom w:val="0"/>
      <w:divBdr>
        <w:top w:val="none" w:sz="0" w:space="0" w:color="auto"/>
        <w:left w:val="none" w:sz="0" w:space="0" w:color="auto"/>
        <w:bottom w:val="none" w:sz="0" w:space="0" w:color="auto"/>
        <w:right w:val="none" w:sz="0" w:space="0" w:color="auto"/>
      </w:divBdr>
    </w:div>
    <w:div w:id="1528058822">
      <w:bodyDiv w:val="1"/>
      <w:marLeft w:val="0"/>
      <w:marRight w:val="0"/>
      <w:marTop w:val="0"/>
      <w:marBottom w:val="0"/>
      <w:divBdr>
        <w:top w:val="none" w:sz="0" w:space="0" w:color="auto"/>
        <w:left w:val="none" w:sz="0" w:space="0" w:color="auto"/>
        <w:bottom w:val="none" w:sz="0" w:space="0" w:color="auto"/>
        <w:right w:val="none" w:sz="0" w:space="0" w:color="auto"/>
      </w:divBdr>
    </w:div>
    <w:div w:id="1590626093">
      <w:bodyDiv w:val="1"/>
      <w:marLeft w:val="0"/>
      <w:marRight w:val="0"/>
      <w:marTop w:val="0"/>
      <w:marBottom w:val="0"/>
      <w:divBdr>
        <w:top w:val="none" w:sz="0" w:space="0" w:color="auto"/>
        <w:left w:val="none" w:sz="0" w:space="0" w:color="auto"/>
        <w:bottom w:val="none" w:sz="0" w:space="0" w:color="auto"/>
        <w:right w:val="none" w:sz="0" w:space="0" w:color="auto"/>
      </w:divBdr>
    </w:div>
    <w:div w:id="1693796826">
      <w:bodyDiv w:val="1"/>
      <w:marLeft w:val="0"/>
      <w:marRight w:val="0"/>
      <w:marTop w:val="0"/>
      <w:marBottom w:val="0"/>
      <w:divBdr>
        <w:top w:val="none" w:sz="0" w:space="0" w:color="auto"/>
        <w:left w:val="none" w:sz="0" w:space="0" w:color="auto"/>
        <w:bottom w:val="none" w:sz="0" w:space="0" w:color="auto"/>
        <w:right w:val="none" w:sz="0" w:space="0" w:color="auto"/>
      </w:divBdr>
    </w:div>
    <w:div w:id="1736780555">
      <w:bodyDiv w:val="1"/>
      <w:marLeft w:val="0"/>
      <w:marRight w:val="0"/>
      <w:marTop w:val="0"/>
      <w:marBottom w:val="0"/>
      <w:divBdr>
        <w:top w:val="none" w:sz="0" w:space="0" w:color="auto"/>
        <w:left w:val="none" w:sz="0" w:space="0" w:color="auto"/>
        <w:bottom w:val="none" w:sz="0" w:space="0" w:color="auto"/>
        <w:right w:val="none" w:sz="0" w:space="0" w:color="auto"/>
      </w:divBdr>
    </w:div>
    <w:div w:id="1942373457">
      <w:bodyDiv w:val="1"/>
      <w:marLeft w:val="0"/>
      <w:marRight w:val="0"/>
      <w:marTop w:val="0"/>
      <w:marBottom w:val="0"/>
      <w:divBdr>
        <w:top w:val="none" w:sz="0" w:space="0" w:color="auto"/>
        <w:left w:val="none" w:sz="0" w:space="0" w:color="auto"/>
        <w:bottom w:val="none" w:sz="0" w:space="0" w:color="auto"/>
        <w:right w:val="none" w:sz="0" w:space="0" w:color="auto"/>
      </w:divBdr>
    </w:div>
    <w:div w:id="2006393266">
      <w:bodyDiv w:val="1"/>
      <w:marLeft w:val="0"/>
      <w:marRight w:val="0"/>
      <w:marTop w:val="0"/>
      <w:marBottom w:val="0"/>
      <w:divBdr>
        <w:top w:val="none" w:sz="0" w:space="0" w:color="auto"/>
        <w:left w:val="none" w:sz="0" w:space="0" w:color="auto"/>
        <w:bottom w:val="none" w:sz="0" w:space="0" w:color="auto"/>
        <w:right w:val="none" w:sz="0" w:space="0" w:color="auto"/>
      </w:divBdr>
    </w:div>
    <w:div w:id="2038461865">
      <w:bodyDiv w:val="1"/>
      <w:marLeft w:val="0"/>
      <w:marRight w:val="0"/>
      <w:marTop w:val="0"/>
      <w:marBottom w:val="0"/>
      <w:divBdr>
        <w:top w:val="none" w:sz="0" w:space="0" w:color="auto"/>
        <w:left w:val="none" w:sz="0" w:space="0" w:color="auto"/>
        <w:bottom w:val="none" w:sz="0" w:space="0" w:color="auto"/>
        <w:right w:val="none" w:sz="0" w:space="0" w:color="auto"/>
      </w:divBdr>
    </w:div>
    <w:div w:id="2058696547">
      <w:bodyDiv w:val="1"/>
      <w:marLeft w:val="0"/>
      <w:marRight w:val="0"/>
      <w:marTop w:val="0"/>
      <w:marBottom w:val="0"/>
      <w:divBdr>
        <w:top w:val="none" w:sz="0" w:space="0" w:color="auto"/>
        <w:left w:val="none" w:sz="0" w:space="0" w:color="auto"/>
        <w:bottom w:val="none" w:sz="0" w:space="0" w:color="auto"/>
        <w:right w:val="none" w:sz="0" w:space="0" w:color="auto"/>
      </w:divBdr>
    </w:div>
    <w:div w:id="2060013603">
      <w:bodyDiv w:val="1"/>
      <w:marLeft w:val="0"/>
      <w:marRight w:val="0"/>
      <w:marTop w:val="0"/>
      <w:marBottom w:val="0"/>
      <w:divBdr>
        <w:top w:val="none" w:sz="0" w:space="0" w:color="auto"/>
        <w:left w:val="none" w:sz="0" w:space="0" w:color="auto"/>
        <w:bottom w:val="none" w:sz="0" w:space="0" w:color="auto"/>
        <w:right w:val="none" w:sz="0" w:space="0" w:color="auto"/>
      </w:divBdr>
    </w:div>
    <w:div w:id="2075154724">
      <w:bodyDiv w:val="1"/>
      <w:marLeft w:val="0"/>
      <w:marRight w:val="0"/>
      <w:marTop w:val="0"/>
      <w:marBottom w:val="0"/>
      <w:divBdr>
        <w:top w:val="none" w:sz="0" w:space="0" w:color="auto"/>
        <w:left w:val="none" w:sz="0" w:space="0" w:color="auto"/>
        <w:bottom w:val="none" w:sz="0" w:space="0" w:color="auto"/>
        <w:right w:val="none" w:sz="0" w:space="0" w:color="auto"/>
      </w:divBdr>
    </w:div>
    <w:div w:id="208039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videowall_svn.elmermx.ch\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Verlauf geschätze</a:t>
            </a:r>
            <a:r>
              <a:rPr lang="de-CH" baseline="0"/>
              <a:t> und aufgwendete Zeit</a:t>
            </a:r>
            <a:endParaRPr lang="de-CH"/>
          </a:p>
        </c:rich>
      </c:tx>
      <c:overlay val="0"/>
    </c:title>
    <c:autoTitleDeleted val="0"/>
    <c:plotArea>
      <c:layout/>
      <c:lineChart>
        <c:grouping val="standard"/>
        <c:varyColors val="0"/>
        <c:ser>
          <c:idx val="0"/>
          <c:order val="0"/>
          <c:tx>
            <c:strRef>
              <c:f>Sheet1!$B$1</c:f>
              <c:strCache>
                <c:ptCount val="1"/>
                <c:pt idx="0">
                  <c:v>Geschätzt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Sheet1!$B$2:$B$17</c:f>
              <c:numCache>
                <c:formatCode>General</c:formatCode>
                <c:ptCount val="16"/>
                <c:pt idx="0">
                  <c:v>61</c:v>
                </c:pt>
                <c:pt idx="1">
                  <c:v>78</c:v>
                </c:pt>
                <c:pt idx="2">
                  <c:v>95</c:v>
                </c:pt>
                <c:pt idx="3">
                  <c:v>71.5</c:v>
                </c:pt>
                <c:pt idx="4">
                  <c:v>61</c:v>
                </c:pt>
                <c:pt idx="5">
                  <c:v>51.5</c:v>
                </c:pt>
                <c:pt idx="6">
                  <c:v>103.5</c:v>
                </c:pt>
                <c:pt idx="7">
                  <c:v>66.5</c:v>
                </c:pt>
                <c:pt idx="8">
                  <c:v>53.75</c:v>
                </c:pt>
                <c:pt idx="9">
                  <c:v>76</c:v>
                </c:pt>
                <c:pt idx="10">
                  <c:v>75</c:v>
                </c:pt>
                <c:pt idx="11">
                  <c:v>87.5</c:v>
                </c:pt>
                <c:pt idx="12">
                  <c:v>91</c:v>
                </c:pt>
                <c:pt idx="13">
                  <c:v>102</c:v>
                </c:pt>
                <c:pt idx="14">
                  <c:v>171.5</c:v>
                </c:pt>
                <c:pt idx="15">
                  <c:v>113.5</c:v>
                </c:pt>
              </c:numCache>
            </c:numRef>
          </c:val>
          <c:smooth val="0"/>
        </c:ser>
        <c:ser>
          <c:idx val="1"/>
          <c:order val="1"/>
          <c:tx>
            <c:strRef>
              <c:f>Sheet1!$C$1</c:f>
              <c:strCache>
                <c:ptCount val="1"/>
                <c:pt idx="0">
                  <c:v>Aufgewendet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Sheet1!$C$2:$C$17</c:f>
              <c:numCache>
                <c:formatCode>General</c:formatCode>
                <c:ptCount val="16"/>
                <c:pt idx="0">
                  <c:v>68.5</c:v>
                </c:pt>
                <c:pt idx="1">
                  <c:v>81.75</c:v>
                </c:pt>
                <c:pt idx="2">
                  <c:v>95.75</c:v>
                </c:pt>
                <c:pt idx="3">
                  <c:v>64.25</c:v>
                </c:pt>
                <c:pt idx="4">
                  <c:v>70</c:v>
                </c:pt>
                <c:pt idx="5">
                  <c:v>56.25</c:v>
                </c:pt>
                <c:pt idx="6">
                  <c:v>118.25</c:v>
                </c:pt>
                <c:pt idx="7">
                  <c:v>67.25</c:v>
                </c:pt>
                <c:pt idx="8">
                  <c:v>53.75</c:v>
                </c:pt>
                <c:pt idx="9">
                  <c:v>72.5</c:v>
                </c:pt>
                <c:pt idx="10">
                  <c:v>75.5</c:v>
                </c:pt>
                <c:pt idx="11">
                  <c:v>93.25</c:v>
                </c:pt>
                <c:pt idx="12">
                  <c:v>90.25</c:v>
                </c:pt>
                <c:pt idx="13">
                  <c:v>100.5</c:v>
                </c:pt>
                <c:pt idx="14">
                  <c:v>174.75</c:v>
                </c:pt>
                <c:pt idx="15">
                  <c:v>104.75</c:v>
                </c:pt>
              </c:numCache>
            </c:numRef>
          </c:val>
          <c:smooth val="0"/>
        </c:ser>
        <c:ser>
          <c:idx val="2"/>
          <c:order val="2"/>
          <c:tx>
            <c:strRef>
              <c:f>Sheet1!$D$1</c:f>
              <c:strCache>
                <c:ptCount val="1"/>
                <c:pt idx="0">
                  <c:v>Mittel</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Sheet1!$D$2:$D$17</c:f>
              <c:numCache>
                <c:formatCode>General</c:formatCode>
                <c:ptCount val="16"/>
                <c:pt idx="0">
                  <c:v>67.5</c:v>
                </c:pt>
                <c:pt idx="1">
                  <c:v>67.5</c:v>
                </c:pt>
                <c:pt idx="2">
                  <c:v>67.5</c:v>
                </c:pt>
                <c:pt idx="3">
                  <c:v>67.5</c:v>
                </c:pt>
                <c:pt idx="4">
                  <c:v>67.5</c:v>
                </c:pt>
                <c:pt idx="5">
                  <c:v>67.5</c:v>
                </c:pt>
                <c:pt idx="6">
                  <c:v>67.5</c:v>
                </c:pt>
                <c:pt idx="7">
                  <c:v>67.5</c:v>
                </c:pt>
                <c:pt idx="8">
                  <c:v>67.5</c:v>
                </c:pt>
                <c:pt idx="9">
                  <c:v>67.5</c:v>
                </c:pt>
                <c:pt idx="10">
                  <c:v>67.5</c:v>
                </c:pt>
                <c:pt idx="11">
                  <c:v>67.5</c:v>
                </c:pt>
                <c:pt idx="12">
                  <c:v>67.5</c:v>
                </c:pt>
                <c:pt idx="13">
                  <c:v>67.5</c:v>
                </c:pt>
                <c:pt idx="14">
                  <c:v>67.5</c:v>
                </c:pt>
                <c:pt idx="15">
                  <c:v>67.5</c:v>
                </c:pt>
              </c:numCache>
            </c:numRef>
          </c:val>
          <c:smooth val="0"/>
        </c:ser>
        <c:ser>
          <c:idx val="3"/>
          <c:order val="3"/>
          <c:tx>
            <c:strRef>
              <c:f>Sheet1!$E$1</c:f>
              <c:strCache>
                <c:ptCount val="1"/>
                <c:pt idx="0">
                  <c:v>Abweichung</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Sheet1!$E$2:$E$17</c:f>
              <c:numCache>
                <c:formatCode>General</c:formatCode>
                <c:ptCount val="16"/>
                <c:pt idx="0">
                  <c:v>7.5</c:v>
                </c:pt>
                <c:pt idx="1">
                  <c:v>3.75</c:v>
                </c:pt>
                <c:pt idx="2">
                  <c:v>0.75</c:v>
                </c:pt>
                <c:pt idx="3">
                  <c:v>-7.25</c:v>
                </c:pt>
                <c:pt idx="4">
                  <c:v>9</c:v>
                </c:pt>
                <c:pt idx="5">
                  <c:v>4.75</c:v>
                </c:pt>
                <c:pt idx="6">
                  <c:v>14.75</c:v>
                </c:pt>
                <c:pt idx="7">
                  <c:v>0.75</c:v>
                </c:pt>
                <c:pt idx="8">
                  <c:v>0</c:v>
                </c:pt>
                <c:pt idx="9">
                  <c:v>-3.5</c:v>
                </c:pt>
                <c:pt idx="10">
                  <c:v>0.5</c:v>
                </c:pt>
                <c:pt idx="11">
                  <c:v>5.75</c:v>
                </c:pt>
                <c:pt idx="12">
                  <c:v>-0.75</c:v>
                </c:pt>
                <c:pt idx="13">
                  <c:v>-1.5</c:v>
                </c:pt>
                <c:pt idx="14">
                  <c:v>3.25</c:v>
                </c:pt>
                <c:pt idx="15">
                  <c:v>-8.75</c:v>
                </c:pt>
              </c:numCache>
            </c:numRef>
          </c:val>
          <c:smooth val="0"/>
        </c:ser>
        <c:ser>
          <c:idx val="4"/>
          <c:order val="4"/>
          <c:tx>
            <c:strRef>
              <c:f>Sheet1!$F$1</c:f>
              <c:strCache>
                <c:ptCount val="1"/>
                <c:pt idx="0">
                  <c:v>Absolute Abweichung</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Sheet1!$F$2:$F$17</c:f>
              <c:numCache>
                <c:formatCode>General</c:formatCode>
                <c:ptCount val="16"/>
                <c:pt idx="0">
                  <c:v>7.5</c:v>
                </c:pt>
                <c:pt idx="1">
                  <c:v>3.75</c:v>
                </c:pt>
                <c:pt idx="2">
                  <c:v>0.75</c:v>
                </c:pt>
                <c:pt idx="3">
                  <c:v>7.25</c:v>
                </c:pt>
                <c:pt idx="4">
                  <c:v>9</c:v>
                </c:pt>
                <c:pt idx="5">
                  <c:v>4.75</c:v>
                </c:pt>
                <c:pt idx="6">
                  <c:v>14.75</c:v>
                </c:pt>
                <c:pt idx="7">
                  <c:v>0.75</c:v>
                </c:pt>
                <c:pt idx="8">
                  <c:v>0</c:v>
                </c:pt>
                <c:pt idx="9">
                  <c:v>3.5</c:v>
                </c:pt>
                <c:pt idx="10">
                  <c:v>0.5</c:v>
                </c:pt>
                <c:pt idx="11">
                  <c:v>5.75</c:v>
                </c:pt>
                <c:pt idx="12">
                  <c:v>0.75</c:v>
                </c:pt>
                <c:pt idx="13">
                  <c:v>1.5</c:v>
                </c:pt>
                <c:pt idx="14">
                  <c:v>3.25</c:v>
                </c:pt>
                <c:pt idx="15">
                  <c:v>8.75</c:v>
                </c:pt>
              </c:numCache>
            </c:numRef>
          </c:val>
          <c:smooth val="0"/>
        </c:ser>
        <c:dLbls>
          <c:showLegendKey val="0"/>
          <c:showVal val="0"/>
          <c:showCatName val="0"/>
          <c:showSerName val="0"/>
          <c:showPercent val="0"/>
          <c:showBubbleSize val="0"/>
        </c:dLbls>
        <c:marker val="1"/>
        <c:smooth val="0"/>
        <c:axId val="181760768"/>
        <c:axId val="181762304"/>
      </c:lineChart>
      <c:catAx>
        <c:axId val="181760768"/>
        <c:scaling>
          <c:orientation val="minMax"/>
        </c:scaling>
        <c:delete val="0"/>
        <c:axPos val="b"/>
        <c:majorTickMark val="none"/>
        <c:minorTickMark val="none"/>
        <c:tickLblPos val="nextTo"/>
        <c:crossAx val="181762304"/>
        <c:crosses val="autoZero"/>
        <c:auto val="1"/>
        <c:lblAlgn val="ctr"/>
        <c:lblOffset val="100"/>
        <c:noMultiLvlLbl val="0"/>
      </c:catAx>
      <c:valAx>
        <c:axId val="181762304"/>
        <c:scaling>
          <c:orientation val="minMax"/>
          <c:max val="180"/>
          <c:min val="-15"/>
        </c:scaling>
        <c:delete val="0"/>
        <c:axPos val="l"/>
        <c:majorGridlines/>
        <c:numFmt formatCode="General" sourceLinked="1"/>
        <c:majorTickMark val="none"/>
        <c:minorTickMark val="none"/>
        <c:tickLblPos val="nextTo"/>
        <c:spPr>
          <a:ln w="9525">
            <a:noFill/>
          </a:ln>
        </c:spPr>
        <c:crossAx val="181760768"/>
        <c:crosses val="autoZero"/>
        <c:crossBetween val="between"/>
        <c:majorUnit val="15"/>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Personenaufwand</c:v>
                </c:pt>
              </c:strCache>
            </c:strRef>
          </c:tx>
          <c:dLbls>
            <c:showLegendKey val="0"/>
            <c:showVal val="0"/>
            <c:showCatName val="1"/>
            <c:showSerName val="0"/>
            <c:showPercent val="1"/>
            <c:showBubbleSize val="0"/>
            <c:showLeaderLines val="1"/>
          </c:dLbls>
          <c:cat>
            <c:strRef>
              <c:f>Sheet1!$A$2:$A$4</c:f>
              <c:strCache>
                <c:ptCount val="3"/>
                <c:pt idx="0">
                  <c:v>Lukas Elmer</c:v>
                </c:pt>
                <c:pt idx="1">
                  <c:v>Christina Heidt</c:v>
                </c:pt>
                <c:pt idx="2">
                  <c:v>Delia Treichler</c:v>
                </c:pt>
              </c:strCache>
            </c:strRef>
          </c:cat>
          <c:val>
            <c:numRef>
              <c:f>Sheet1!$B$2:$B$4</c:f>
              <c:numCache>
                <c:formatCode>General</c:formatCode>
                <c:ptCount val="3"/>
                <c:pt idx="0">
                  <c:v>468.75</c:v>
                </c:pt>
                <c:pt idx="1">
                  <c:v>450.75</c:v>
                </c:pt>
                <c:pt idx="2">
                  <c:v>467.75</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Sprint</a:t>
            </a:r>
          </a:p>
        </c:rich>
      </c:tx>
      <c:overlay val="0"/>
    </c:title>
    <c:autoTitleDeleted val="0"/>
    <c:plotArea>
      <c:layout/>
      <c:lineChart>
        <c:grouping val="standard"/>
        <c:varyColors val="0"/>
        <c:ser>
          <c:idx val="0"/>
          <c:order val="0"/>
          <c:tx>
            <c:strRef>
              <c:f>Sheet1!$B$1</c:f>
              <c:strCache>
                <c:ptCount val="1"/>
                <c:pt idx="0">
                  <c:v>Lukas Elmer</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Sheet1!$B$2:$B$17</c:f>
              <c:numCache>
                <c:formatCode>General</c:formatCode>
                <c:ptCount val="16"/>
                <c:pt idx="0">
                  <c:v>19.5</c:v>
                </c:pt>
                <c:pt idx="1">
                  <c:v>28.5</c:v>
                </c:pt>
                <c:pt idx="2">
                  <c:v>27.75</c:v>
                </c:pt>
                <c:pt idx="3">
                  <c:v>21.75</c:v>
                </c:pt>
                <c:pt idx="4">
                  <c:v>11</c:v>
                </c:pt>
                <c:pt idx="5">
                  <c:v>17.75</c:v>
                </c:pt>
                <c:pt idx="6">
                  <c:v>50.5</c:v>
                </c:pt>
                <c:pt idx="7">
                  <c:v>20.75</c:v>
                </c:pt>
                <c:pt idx="8">
                  <c:v>13.5</c:v>
                </c:pt>
                <c:pt idx="9">
                  <c:v>21.25</c:v>
                </c:pt>
                <c:pt idx="10">
                  <c:v>29.75</c:v>
                </c:pt>
                <c:pt idx="11">
                  <c:v>35.5</c:v>
                </c:pt>
                <c:pt idx="12">
                  <c:v>30</c:v>
                </c:pt>
                <c:pt idx="13">
                  <c:v>43.5</c:v>
                </c:pt>
                <c:pt idx="14">
                  <c:v>61.25</c:v>
                </c:pt>
                <c:pt idx="15">
                  <c:v>36.5</c:v>
                </c:pt>
              </c:numCache>
            </c:numRef>
          </c:val>
          <c:smooth val="0"/>
        </c:ser>
        <c:ser>
          <c:idx val="1"/>
          <c:order val="1"/>
          <c:tx>
            <c:strRef>
              <c:f>Sheet1!$C$1</c:f>
              <c:strCache>
                <c:ptCount val="1"/>
                <c:pt idx="0">
                  <c:v>Christina Heidt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Sheet1!$C$2:$C$17</c:f>
              <c:numCache>
                <c:formatCode>General</c:formatCode>
                <c:ptCount val="16"/>
                <c:pt idx="0">
                  <c:v>23.5</c:v>
                </c:pt>
                <c:pt idx="1">
                  <c:v>25.25</c:v>
                </c:pt>
                <c:pt idx="2">
                  <c:v>32</c:v>
                </c:pt>
                <c:pt idx="3">
                  <c:v>22.25</c:v>
                </c:pt>
                <c:pt idx="4">
                  <c:v>27.5</c:v>
                </c:pt>
                <c:pt idx="5">
                  <c:v>22.75</c:v>
                </c:pt>
                <c:pt idx="6">
                  <c:v>30.75</c:v>
                </c:pt>
                <c:pt idx="7">
                  <c:v>25</c:v>
                </c:pt>
                <c:pt idx="8">
                  <c:v>16.25</c:v>
                </c:pt>
                <c:pt idx="9">
                  <c:v>24.75</c:v>
                </c:pt>
                <c:pt idx="10">
                  <c:v>25.25</c:v>
                </c:pt>
                <c:pt idx="11">
                  <c:v>27.5</c:v>
                </c:pt>
                <c:pt idx="12">
                  <c:v>29</c:v>
                </c:pt>
                <c:pt idx="13">
                  <c:v>29.75</c:v>
                </c:pt>
                <c:pt idx="14">
                  <c:v>53.75</c:v>
                </c:pt>
                <c:pt idx="15">
                  <c:v>35.5</c:v>
                </c:pt>
              </c:numCache>
            </c:numRef>
          </c:val>
          <c:smooth val="0"/>
        </c:ser>
        <c:ser>
          <c:idx val="2"/>
          <c:order val="2"/>
          <c:tx>
            <c:strRef>
              <c:f>Sheet1!$D$1</c:f>
              <c:strCache>
                <c:ptCount val="1"/>
                <c:pt idx="0">
                  <c:v>Delia Treichler</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Sheet1!$D$2:$D$17</c:f>
              <c:numCache>
                <c:formatCode>General</c:formatCode>
                <c:ptCount val="16"/>
                <c:pt idx="0">
                  <c:v>25.5</c:v>
                </c:pt>
                <c:pt idx="1">
                  <c:v>28</c:v>
                </c:pt>
                <c:pt idx="2">
                  <c:v>36</c:v>
                </c:pt>
                <c:pt idx="3">
                  <c:v>20.25</c:v>
                </c:pt>
                <c:pt idx="4">
                  <c:v>31.5</c:v>
                </c:pt>
                <c:pt idx="5">
                  <c:v>15.75</c:v>
                </c:pt>
                <c:pt idx="6">
                  <c:v>37</c:v>
                </c:pt>
                <c:pt idx="7">
                  <c:v>21.5</c:v>
                </c:pt>
                <c:pt idx="8">
                  <c:v>24</c:v>
                </c:pt>
                <c:pt idx="9">
                  <c:v>26.5</c:v>
                </c:pt>
                <c:pt idx="10">
                  <c:v>20.5</c:v>
                </c:pt>
                <c:pt idx="11">
                  <c:v>30.25</c:v>
                </c:pt>
                <c:pt idx="12">
                  <c:v>31.25</c:v>
                </c:pt>
                <c:pt idx="13">
                  <c:v>27.25</c:v>
                </c:pt>
                <c:pt idx="14">
                  <c:v>59.75</c:v>
                </c:pt>
                <c:pt idx="15">
                  <c:v>32.75</c:v>
                </c:pt>
              </c:numCache>
            </c:numRef>
          </c:val>
          <c:smooth val="0"/>
        </c:ser>
        <c:ser>
          <c:idx val="3"/>
          <c:order val="3"/>
          <c:tx>
            <c:strRef>
              <c:f>Sheet1!$E$1</c:f>
              <c:strCache>
                <c:ptCount val="1"/>
                <c:pt idx="0">
                  <c:v>Mittel</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Sheet1!$E$2:$E$17</c:f>
              <c:numCache>
                <c:formatCode>General</c:formatCode>
                <c:ptCount val="16"/>
                <c:pt idx="0">
                  <c:v>22.5</c:v>
                </c:pt>
                <c:pt idx="1">
                  <c:v>22.5</c:v>
                </c:pt>
                <c:pt idx="2">
                  <c:v>22.5</c:v>
                </c:pt>
                <c:pt idx="3">
                  <c:v>22.5</c:v>
                </c:pt>
                <c:pt idx="4">
                  <c:v>22.5</c:v>
                </c:pt>
                <c:pt idx="5">
                  <c:v>22.5</c:v>
                </c:pt>
                <c:pt idx="6">
                  <c:v>22.5</c:v>
                </c:pt>
                <c:pt idx="7">
                  <c:v>22.5</c:v>
                </c:pt>
                <c:pt idx="8">
                  <c:v>22.5</c:v>
                </c:pt>
                <c:pt idx="9">
                  <c:v>22.5</c:v>
                </c:pt>
                <c:pt idx="10">
                  <c:v>22.5</c:v>
                </c:pt>
                <c:pt idx="11">
                  <c:v>22.5</c:v>
                </c:pt>
                <c:pt idx="12">
                  <c:v>22.5</c:v>
                </c:pt>
                <c:pt idx="13">
                  <c:v>22.5</c:v>
                </c:pt>
                <c:pt idx="14">
                  <c:v>22.5</c:v>
                </c:pt>
                <c:pt idx="15">
                  <c:v>22.5</c:v>
                </c:pt>
              </c:numCache>
            </c:numRef>
          </c:val>
          <c:smooth val="0"/>
        </c:ser>
        <c:dLbls>
          <c:showLegendKey val="0"/>
          <c:showVal val="0"/>
          <c:showCatName val="0"/>
          <c:showSerName val="0"/>
          <c:showPercent val="0"/>
          <c:showBubbleSize val="0"/>
        </c:dLbls>
        <c:marker val="1"/>
        <c:smooth val="0"/>
        <c:axId val="151931520"/>
        <c:axId val="151949696"/>
      </c:lineChart>
      <c:catAx>
        <c:axId val="151931520"/>
        <c:scaling>
          <c:orientation val="minMax"/>
        </c:scaling>
        <c:delete val="0"/>
        <c:axPos val="b"/>
        <c:majorTickMark val="none"/>
        <c:minorTickMark val="none"/>
        <c:tickLblPos val="nextTo"/>
        <c:crossAx val="151949696"/>
        <c:crosses val="autoZero"/>
        <c:auto val="1"/>
        <c:lblAlgn val="ctr"/>
        <c:lblOffset val="100"/>
        <c:noMultiLvlLbl val="0"/>
      </c:catAx>
      <c:valAx>
        <c:axId val="151949696"/>
        <c:scaling>
          <c:orientation val="minMax"/>
          <c:max val="65"/>
          <c:min val="10"/>
        </c:scaling>
        <c:delete val="0"/>
        <c:axPos val="l"/>
        <c:majorGridlines/>
        <c:numFmt formatCode="General" sourceLinked="1"/>
        <c:majorTickMark val="none"/>
        <c:minorTickMark val="none"/>
        <c:tickLblPos val="nextTo"/>
        <c:spPr>
          <a:ln w="9525">
            <a:noFill/>
          </a:ln>
        </c:spPr>
        <c:crossAx val="151931520"/>
        <c:crosses val="autoZero"/>
        <c:crossBetween val="between"/>
        <c:majorUnit val="5"/>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Woche</a:t>
            </a:r>
          </a:p>
        </c:rich>
      </c:tx>
      <c:overlay val="0"/>
    </c:title>
    <c:autoTitleDeleted val="0"/>
    <c:plotArea>
      <c:layout/>
      <c:lineChart>
        <c:grouping val="standard"/>
        <c:varyColors val="0"/>
        <c:ser>
          <c:idx val="0"/>
          <c:order val="0"/>
          <c:tx>
            <c:strRef>
              <c:f>Sheet1!$B$1</c:f>
              <c:strCache>
                <c:ptCount val="1"/>
                <c:pt idx="0">
                  <c:v>Lukas Elmer</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Sheet1!$B$2:$B$18</c:f>
              <c:numCache>
                <c:formatCode>General</c:formatCode>
                <c:ptCount val="17"/>
                <c:pt idx="0">
                  <c:v>22.5</c:v>
                </c:pt>
                <c:pt idx="1">
                  <c:v>25.5</c:v>
                </c:pt>
                <c:pt idx="2">
                  <c:v>27.75</c:v>
                </c:pt>
                <c:pt idx="3">
                  <c:v>21.75</c:v>
                </c:pt>
                <c:pt idx="4">
                  <c:v>12</c:v>
                </c:pt>
                <c:pt idx="5">
                  <c:v>10.75</c:v>
                </c:pt>
                <c:pt idx="6">
                  <c:v>23.5</c:v>
                </c:pt>
                <c:pt idx="7">
                  <c:v>28</c:v>
                </c:pt>
                <c:pt idx="8">
                  <c:v>20.25</c:v>
                </c:pt>
                <c:pt idx="9">
                  <c:v>15</c:v>
                </c:pt>
                <c:pt idx="10">
                  <c:v>22</c:v>
                </c:pt>
                <c:pt idx="11">
                  <c:v>32</c:v>
                </c:pt>
                <c:pt idx="12">
                  <c:v>23.5</c:v>
                </c:pt>
                <c:pt idx="13">
                  <c:v>37</c:v>
                </c:pt>
                <c:pt idx="14">
                  <c:v>36</c:v>
                </c:pt>
                <c:pt idx="15">
                  <c:v>69.75</c:v>
                </c:pt>
                <c:pt idx="16">
                  <c:v>41.5</c:v>
                </c:pt>
              </c:numCache>
            </c:numRef>
          </c:val>
          <c:smooth val="0"/>
        </c:ser>
        <c:ser>
          <c:idx val="1"/>
          <c:order val="1"/>
          <c:tx>
            <c:strRef>
              <c:f>Sheet1!$C$1</c:f>
              <c:strCache>
                <c:ptCount val="1"/>
                <c:pt idx="0">
                  <c:v>Christina Heidt</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Sheet1!$C$2:$C$18</c:f>
              <c:numCache>
                <c:formatCode>General</c:formatCode>
                <c:ptCount val="17"/>
                <c:pt idx="0">
                  <c:v>26.5</c:v>
                </c:pt>
                <c:pt idx="1">
                  <c:v>22.25</c:v>
                </c:pt>
                <c:pt idx="2">
                  <c:v>32</c:v>
                </c:pt>
                <c:pt idx="3">
                  <c:v>22.25</c:v>
                </c:pt>
                <c:pt idx="4">
                  <c:v>28.5</c:v>
                </c:pt>
                <c:pt idx="5">
                  <c:v>15.75</c:v>
                </c:pt>
                <c:pt idx="6">
                  <c:v>18.5</c:v>
                </c:pt>
                <c:pt idx="7">
                  <c:v>14</c:v>
                </c:pt>
                <c:pt idx="8">
                  <c:v>24.75</c:v>
                </c:pt>
                <c:pt idx="9">
                  <c:v>19.25</c:v>
                </c:pt>
                <c:pt idx="10">
                  <c:v>22.75</c:v>
                </c:pt>
                <c:pt idx="11">
                  <c:v>27.25</c:v>
                </c:pt>
                <c:pt idx="12">
                  <c:v>21</c:v>
                </c:pt>
                <c:pt idx="13">
                  <c:v>31</c:v>
                </c:pt>
                <c:pt idx="14">
                  <c:v>34.25</c:v>
                </c:pt>
                <c:pt idx="15">
                  <c:v>48.25</c:v>
                </c:pt>
                <c:pt idx="16">
                  <c:v>42.5</c:v>
                </c:pt>
              </c:numCache>
            </c:numRef>
          </c:val>
          <c:smooth val="0"/>
        </c:ser>
        <c:ser>
          <c:idx val="2"/>
          <c:order val="2"/>
          <c:tx>
            <c:strRef>
              <c:f>Sheet1!$D$1</c:f>
              <c:strCache>
                <c:ptCount val="1"/>
                <c:pt idx="0">
                  <c:v>Delia Treichler</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Sheet1!$D$2:$D$18</c:f>
              <c:numCache>
                <c:formatCode>General</c:formatCode>
                <c:ptCount val="17"/>
                <c:pt idx="0">
                  <c:v>26</c:v>
                </c:pt>
                <c:pt idx="1">
                  <c:v>27.5</c:v>
                </c:pt>
                <c:pt idx="2">
                  <c:v>32</c:v>
                </c:pt>
                <c:pt idx="3">
                  <c:v>24.25</c:v>
                </c:pt>
                <c:pt idx="4">
                  <c:v>32.5</c:v>
                </c:pt>
                <c:pt idx="5">
                  <c:v>12.75</c:v>
                </c:pt>
                <c:pt idx="6">
                  <c:v>19</c:v>
                </c:pt>
                <c:pt idx="7">
                  <c:v>13</c:v>
                </c:pt>
                <c:pt idx="8">
                  <c:v>24</c:v>
                </c:pt>
                <c:pt idx="9">
                  <c:v>21.25</c:v>
                </c:pt>
                <c:pt idx="10">
                  <c:v>27.75</c:v>
                </c:pt>
                <c:pt idx="11">
                  <c:v>19.25</c:v>
                </c:pt>
                <c:pt idx="12">
                  <c:v>26.5</c:v>
                </c:pt>
                <c:pt idx="13">
                  <c:v>34.5</c:v>
                </c:pt>
                <c:pt idx="14">
                  <c:v>31.25</c:v>
                </c:pt>
                <c:pt idx="15">
                  <c:v>49.25</c:v>
                </c:pt>
                <c:pt idx="16">
                  <c:v>47</c:v>
                </c:pt>
              </c:numCache>
            </c:numRef>
          </c:val>
          <c:smooth val="0"/>
        </c:ser>
        <c:ser>
          <c:idx val="3"/>
          <c:order val="3"/>
          <c:tx>
            <c:strRef>
              <c:f>Sheet1!$E$1</c:f>
              <c:strCache>
                <c:ptCount val="1"/>
                <c:pt idx="0">
                  <c:v>Mittel</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Sheet1!$E$2:$E$18</c:f>
              <c:numCache>
                <c:formatCode>General</c:formatCode>
                <c:ptCount val="17"/>
                <c:pt idx="0">
                  <c:v>21.2</c:v>
                </c:pt>
                <c:pt idx="1">
                  <c:v>21.2</c:v>
                </c:pt>
                <c:pt idx="2">
                  <c:v>21.2</c:v>
                </c:pt>
                <c:pt idx="3">
                  <c:v>21.2</c:v>
                </c:pt>
                <c:pt idx="4">
                  <c:v>21.2</c:v>
                </c:pt>
                <c:pt idx="5">
                  <c:v>21.2</c:v>
                </c:pt>
                <c:pt idx="6">
                  <c:v>21.2</c:v>
                </c:pt>
                <c:pt idx="7">
                  <c:v>21.2</c:v>
                </c:pt>
                <c:pt idx="8">
                  <c:v>21.2</c:v>
                </c:pt>
                <c:pt idx="9">
                  <c:v>21.2</c:v>
                </c:pt>
                <c:pt idx="10">
                  <c:v>21.2</c:v>
                </c:pt>
                <c:pt idx="11">
                  <c:v>21.2</c:v>
                </c:pt>
                <c:pt idx="12">
                  <c:v>21.2</c:v>
                </c:pt>
                <c:pt idx="13">
                  <c:v>21.2</c:v>
                </c:pt>
                <c:pt idx="14">
                  <c:v>21.2</c:v>
                </c:pt>
                <c:pt idx="15">
                  <c:v>21.2</c:v>
                </c:pt>
                <c:pt idx="16">
                  <c:v>21.2</c:v>
                </c:pt>
              </c:numCache>
            </c:numRef>
          </c:val>
          <c:smooth val="0"/>
        </c:ser>
        <c:dLbls>
          <c:showLegendKey val="0"/>
          <c:showVal val="0"/>
          <c:showCatName val="0"/>
          <c:showSerName val="0"/>
          <c:showPercent val="0"/>
          <c:showBubbleSize val="0"/>
        </c:dLbls>
        <c:marker val="1"/>
        <c:smooth val="0"/>
        <c:axId val="179899008"/>
        <c:axId val="179904896"/>
      </c:lineChart>
      <c:catAx>
        <c:axId val="179899008"/>
        <c:scaling>
          <c:orientation val="minMax"/>
        </c:scaling>
        <c:delete val="0"/>
        <c:axPos val="b"/>
        <c:majorTickMark val="none"/>
        <c:minorTickMark val="none"/>
        <c:tickLblPos val="nextTo"/>
        <c:crossAx val="179904896"/>
        <c:crosses val="autoZero"/>
        <c:auto val="1"/>
        <c:lblAlgn val="ctr"/>
        <c:lblOffset val="100"/>
        <c:noMultiLvlLbl val="0"/>
      </c:catAx>
      <c:valAx>
        <c:axId val="179904896"/>
        <c:scaling>
          <c:orientation val="minMax"/>
          <c:max val="70"/>
          <c:min val="10"/>
        </c:scaling>
        <c:delete val="0"/>
        <c:axPos val="l"/>
        <c:majorGridlines/>
        <c:numFmt formatCode="General" sourceLinked="1"/>
        <c:majorTickMark val="none"/>
        <c:minorTickMark val="none"/>
        <c:tickLblPos val="nextTo"/>
        <c:spPr>
          <a:ln w="9525">
            <a:noFill/>
          </a:ln>
        </c:spPr>
        <c:crossAx val="179899008"/>
        <c:crosses val="autoZero"/>
        <c:crossBetween val="between"/>
        <c:majorUnit val="5"/>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nach Tätigkeit</c:v>
                </c:pt>
              </c:strCache>
            </c:strRef>
          </c:tx>
          <c:dLbls>
            <c:showLegendKey val="0"/>
            <c:showVal val="0"/>
            <c:showCatName val="0"/>
            <c:showSerName val="0"/>
            <c:showPercent val="1"/>
            <c:showBubbleSize val="0"/>
            <c:showLeaderLines val="1"/>
          </c:dLbls>
          <c:cat>
            <c:strRef>
              <c:f>Sheet1!$A$2:$A$14</c:f>
              <c:strCache>
                <c:ptCount val="13"/>
                <c:pt idx="0">
                  <c:v>Projekt Management</c:v>
                </c:pt>
                <c:pt idx="1">
                  <c:v>Requirements</c:v>
                </c:pt>
                <c:pt idx="2">
                  <c:v>Analyse und Design</c:v>
                </c:pt>
                <c:pt idx="3">
                  <c:v>Implementation</c:v>
                </c:pt>
                <c:pt idx="4">
                  <c:v>Test</c:v>
                </c:pt>
                <c:pt idx="5">
                  <c:v>Dokumentation</c:v>
                </c:pt>
                <c:pt idx="6">
                  <c:v>Studium Technologien</c:v>
                </c:pt>
                <c:pt idx="7">
                  <c:v>Sitzungen</c:v>
                </c:pt>
                <c:pt idx="8">
                  <c:v>Qualitätssicherung</c:v>
                </c:pt>
                <c:pt idx="9">
                  <c:v>Deployment</c:v>
                </c:pt>
                <c:pt idx="10">
                  <c:v>Business Modeling</c:v>
                </c:pt>
                <c:pt idx="11">
                  <c:v>Sonstiges</c:v>
                </c:pt>
                <c:pt idx="12">
                  <c:v>Benutzer Analyse</c:v>
                </c:pt>
              </c:strCache>
            </c:strRef>
          </c:cat>
          <c:val>
            <c:numRef>
              <c:f>Sheet1!$B$2:$B$14</c:f>
              <c:numCache>
                <c:formatCode>General</c:formatCode>
                <c:ptCount val="13"/>
                <c:pt idx="0">
                  <c:v>108</c:v>
                </c:pt>
                <c:pt idx="1">
                  <c:v>24.25</c:v>
                </c:pt>
                <c:pt idx="2">
                  <c:v>47.5</c:v>
                </c:pt>
                <c:pt idx="3">
                  <c:v>197.25</c:v>
                </c:pt>
                <c:pt idx="4">
                  <c:v>51.5</c:v>
                </c:pt>
                <c:pt idx="5">
                  <c:v>504.25</c:v>
                </c:pt>
                <c:pt idx="6">
                  <c:v>58.75</c:v>
                </c:pt>
                <c:pt idx="7">
                  <c:v>133</c:v>
                </c:pt>
                <c:pt idx="8">
                  <c:v>131</c:v>
                </c:pt>
                <c:pt idx="9">
                  <c:v>1.5</c:v>
                </c:pt>
                <c:pt idx="10">
                  <c:v>5</c:v>
                </c:pt>
                <c:pt idx="11">
                  <c:v>90.25</c:v>
                </c:pt>
                <c:pt idx="12">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Projekt Management</c:v>
                </c:pt>
              </c:strCache>
            </c:strRef>
          </c:tx>
          <c:invertIfNegative val="0"/>
          <c:cat>
            <c:strRef>
              <c:f>Sheet1!$A$2:$A$4</c:f>
              <c:strCache>
                <c:ptCount val="3"/>
                <c:pt idx="0">
                  <c:v>Lukas Elmer</c:v>
                </c:pt>
                <c:pt idx="1">
                  <c:v>Christina Heidt</c:v>
                </c:pt>
                <c:pt idx="2">
                  <c:v>Delia Treichler</c:v>
                </c:pt>
              </c:strCache>
            </c:strRef>
          </c:cat>
          <c:val>
            <c:numRef>
              <c:f>Sheet1!$B$2:$B$4</c:f>
              <c:numCache>
                <c:formatCode>General</c:formatCode>
                <c:ptCount val="3"/>
                <c:pt idx="0">
                  <c:v>41.5</c:v>
                </c:pt>
                <c:pt idx="1">
                  <c:v>27.5</c:v>
                </c:pt>
                <c:pt idx="2">
                  <c:v>39</c:v>
                </c:pt>
              </c:numCache>
            </c:numRef>
          </c:val>
        </c:ser>
        <c:ser>
          <c:idx val="1"/>
          <c:order val="1"/>
          <c:tx>
            <c:strRef>
              <c:f>Sheet1!$C$1</c:f>
              <c:strCache>
                <c:ptCount val="1"/>
                <c:pt idx="0">
                  <c:v>Requirements</c:v>
                </c:pt>
              </c:strCache>
            </c:strRef>
          </c:tx>
          <c:invertIfNegative val="0"/>
          <c:cat>
            <c:strRef>
              <c:f>Sheet1!$A$2:$A$4</c:f>
              <c:strCache>
                <c:ptCount val="3"/>
                <c:pt idx="0">
                  <c:v>Lukas Elmer</c:v>
                </c:pt>
                <c:pt idx="1">
                  <c:v>Christina Heidt</c:v>
                </c:pt>
                <c:pt idx="2">
                  <c:v>Delia Treichler</c:v>
                </c:pt>
              </c:strCache>
            </c:strRef>
          </c:cat>
          <c:val>
            <c:numRef>
              <c:f>Sheet1!$C$2:$C$4</c:f>
              <c:numCache>
                <c:formatCode>General</c:formatCode>
                <c:ptCount val="3"/>
                <c:pt idx="0">
                  <c:v>11.75</c:v>
                </c:pt>
                <c:pt idx="1">
                  <c:v>5.75</c:v>
                </c:pt>
                <c:pt idx="2">
                  <c:v>6.75</c:v>
                </c:pt>
              </c:numCache>
            </c:numRef>
          </c:val>
        </c:ser>
        <c:ser>
          <c:idx val="2"/>
          <c:order val="2"/>
          <c:tx>
            <c:strRef>
              <c:f>Sheet1!$D$1</c:f>
              <c:strCache>
                <c:ptCount val="1"/>
                <c:pt idx="0">
                  <c:v>Analyse und Design</c:v>
                </c:pt>
              </c:strCache>
            </c:strRef>
          </c:tx>
          <c:invertIfNegative val="0"/>
          <c:cat>
            <c:strRef>
              <c:f>Sheet1!$A$2:$A$4</c:f>
              <c:strCache>
                <c:ptCount val="3"/>
                <c:pt idx="0">
                  <c:v>Lukas Elmer</c:v>
                </c:pt>
                <c:pt idx="1">
                  <c:v>Christina Heidt</c:v>
                </c:pt>
                <c:pt idx="2">
                  <c:v>Delia Treichler</c:v>
                </c:pt>
              </c:strCache>
            </c:strRef>
          </c:cat>
          <c:val>
            <c:numRef>
              <c:f>Sheet1!$D$2:$D$4</c:f>
              <c:numCache>
                <c:formatCode>General</c:formatCode>
                <c:ptCount val="3"/>
                <c:pt idx="0">
                  <c:v>22.5</c:v>
                </c:pt>
                <c:pt idx="1">
                  <c:v>14</c:v>
                </c:pt>
                <c:pt idx="2">
                  <c:v>11</c:v>
                </c:pt>
              </c:numCache>
            </c:numRef>
          </c:val>
        </c:ser>
        <c:ser>
          <c:idx val="3"/>
          <c:order val="3"/>
          <c:tx>
            <c:strRef>
              <c:f>Sheet1!$E$1</c:f>
              <c:strCache>
                <c:ptCount val="1"/>
                <c:pt idx="0">
                  <c:v>Implementation</c:v>
                </c:pt>
              </c:strCache>
            </c:strRef>
          </c:tx>
          <c:invertIfNegative val="0"/>
          <c:cat>
            <c:strRef>
              <c:f>Sheet1!$A$2:$A$4</c:f>
              <c:strCache>
                <c:ptCount val="3"/>
                <c:pt idx="0">
                  <c:v>Lukas Elmer</c:v>
                </c:pt>
                <c:pt idx="1">
                  <c:v>Christina Heidt</c:v>
                </c:pt>
                <c:pt idx="2">
                  <c:v>Delia Treichler</c:v>
                </c:pt>
              </c:strCache>
            </c:strRef>
          </c:cat>
          <c:val>
            <c:numRef>
              <c:f>Sheet1!$E$2:$E$4</c:f>
              <c:numCache>
                <c:formatCode>General</c:formatCode>
                <c:ptCount val="3"/>
                <c:pt idx="0">
                  <c:v>101</c:v>
                </c:pt>
                <c:pt idx="1">
                  <c:v>41.75</c:v>
                </c:pt>
                <c:pt idx="2">
                  <c:v>54.5</c:v>
                </c:pt>
              </c:numCache>
            </c:numRef>
          </c:val>
        </c:ser>
        <c:ser>
          <c:idx val="4"/>
          <c:order val="4"/>
          <c:tx>
            <c:strRef>
              <c:f>Sheet1!$F$1</c:f>
              <c:strCache>
                <c:ptCount val="1"/>
                <c:pt idx="0">
                  <c:v>Test</c:v>
                </c:pt>
              </c:strCache>
            </c:strRef>
          </c:tx>
          <c:invertIfNegative val="0"/>
          <c:cat>
            <c:strRef>
              <c:f>Sheet1!$A$2:$A$4</c:f>
              <c:strCache>
                <c:ptCount val="3"/>
                <c:pt idx="0">
                  <c:v>Lukas Elmer</c:v>
                </c:pt>
                <c:pt idx="1">
                  <c:v>Christina Heidt</c:v>
                </c:pt>
                <c:pt idx="2">
                  <c:v>Delia Treichler</c:v>
                </c:pt>
              </c:strCache>
            </c:strRef>
          </c:cat>
          <c:val>
            <c:numRef>
              <c:f>Sheet1!$F$2:$F$4</c:f>
              <c:numCache>
                <c:formatCode>General</c:formatCode>
                <c:ptCount val="3"/>
                <c:pt idx="0">
                  <c:v>16.25</c:v>
                </c:pt>
                <c:pt idx="1">
                  <c:v>11.5</c:v>
                </c:pt>
                <c:pt idx="2">
                  <c:v>23.75</c:v>
                </c:pt>
              </c:numCache>
            </c:numRef>
          </c:val>
        </c:ser>
        <c:ser>
          <c:idx val="5"/>
          <c:order val="5"/>
          <c:tx>
            <c:strRef>
              <c:f>Sheet1!$G$1</c:f>
              <c:strCache>
                <c:ptCount val="1"/>
                <c:pt idx="0">
                  <c:v>Dokumentation</c:v>
                </c:pt>
              </c:strCache>
            </c:strRef>
          </c:tx>
          <c:invertIfNegative val="0"/>
          <c:cat>
            <c:strRef>
              <c:f>Sheet1!$A$2:$A$4</c:f>
              <c:strCache>
                <c:ptCount val="3"/>
                <c:pt idx="0">
                  <c:v>Lukas Elmer</c:v>
                </c:pt>
                <c:pt idx="1">
                  <c:v>Christina Heidt</c:v>
                </c:pt>
                <c:pt idx="2">
                  <c:v>Delia Treichler</c:v>
                </c:pt>
              </c:strCache>
            </c:strRef>
          </c:cat>
          <c:val>
            <c:numRef>
              <c:f>Sheet1!$G$2:$G$4</c:f>
              <c:numCache>
                <c:formatCode>General</c:formatCode>
                <c:ptCount val="3"/>
                <c:pt idx="0">
                  <c:v>114.25</c:v>
                </c:pt>
                <c:pt idx="1">
                  <c:v>202.5</c:v>
                </c:pt>
                <c:pt idx="2">
                  <c:v>187.5</c:v>
                </c:pt>
              </c:numCache>
            </c:numRef>
          </c:val>
        </c:ser>
        <c:ser>
          <c:idx val="6"/>
          <c:order val="6"/>
          <c:tx>
            <c:strRef>
              <c:f>Sheet1!$H$1</c:f>
              <c:strCache>
                <c:ptCount val="1"/>
                <c:pt idx="0">
                  <c:v>Studium Technologien</c:v>
                </c:pt>
              </c:strCache>
            </c:strRef>
          </c:tx>
          <c:invertIfNegative val="0"/>
          <c:cat>
            <c:strRef>
              <c:f>Sheet1!$A$2:$A$4</c:f>
              <c:strCache>
                <c:ptCount val="3"/>
                <c:pt idx="0">
                  <c:v>Lukas Elmer</c:v>
                </c:pt>
                <c:pt idx="1">
                  <c:v>Christina Heidt</c:v>
                </c:pt>
                <c:pt idx="2">
                  <c:v>Delia Treichler</c:v>
                </c:pt>
              </c:strCache>
            </c:strRef>
          </c:cat>
          <c:val>
            <c:numRef>
              <c:f>Sheet1!$H$2:$H$4</c:f>
              <c:numCache>
                <c:formatCode>General</c:formatCode>
                <c:ptCount val="3"/>
                <c:pt idx="0">
                  <c:v>19.5</c:v>
                </c:pt>
                <c:pt idx="1">
                  <c:v>20.75</c:v>
                </c:pt>
                <c:pt idx="2">
                  <c:v>18.5</c:v>
                </c:pt>
              </c:numCache>
            </c:numRef>
          </c:val>
        </c:ser>
        <c:ser>
          <c:idx val="7"/>
          <c:order val="7"/>
          <c:tx>
            <c:strRef>
              <c:f>Sheet1!$I$1</c:f>
              <c:strCache>
                <c:ptCount val="1"/>
                <c:pt idx="0">
                  <c:v>Sitzungen</c:v>
                </c:pt>
              </c:strCache>
            </c:strRef>
          </c:tx>
          <c:invertIfNegative val="0"/>
          <c:cat>
            <c:strRef>
              <c:f>Sheet1!$A$2:$A$4</c:f>
              <c:strCache>
                <c:ptCount val="3"/>
                <c:pt idx="0">
                  <c:v>Lukas Elmer</c:v>
                </c:pt>
                <c:pt idx="1">
                  <c:v>Christina Heidt</c:v>
                </c:pt>
                <c:pt idx="2">
                  <c:v>Delia Treichler</c:v>
                </c:pt>
              </c:strCache>
            </c:strRef>
          </c:cat>
          <c:val>
            <c:numRef>
              <c:f>Sheet1!$I$2:$I$4</c:f>
              <c:numCache>
                <c:formatCode>General</c:formatCode>
                <c:ptCount val="3"/>
                <c:pt idx="0">
                  <c:v>42.75</c:v>
                </c:pt>
                <c:pt idx="1">
                  <c:v>44.75</c:v>
                </c:pt>
                <c:pt idx="2">
                  <c:v>45.5</c:v>
                </c:pt>
              </c:numCache>
            </c:numRef>
          </c:val>
        </c:ser>
        <c:ser>
          <c:idx val="8"/>
          <c:order val="8"/>
          <c:tx>
            <c:strRef>
              <c:f>Sheet1!$J$1</c:f>
              <c:strCache>
                <c:ptCount val="1"/>
                <c:pt idx="0">
                  <c:v>Qualitätssicherung</c:v>
                </c:pt>
              </c:strCache>
            </c:strRef>
          </c:tx>
          <c:invertIfNegative val="0"/>
          <c:cat>
            <c:strRef>
              <c:f>Sheet1!$A$2:$A$4</c:f>
              <c:strCache>
                <c:ptCount val="3"/>
                <c:pt idx="0">
                  <c:v>Lukas Elmer</c:v>
                </c:pt>
                <c:pt idx="1">
                  <c:v>Christina Heidt</c:v>
                </c:pt>
                <c:pt idx="2">
                  <c:v>Delia Treichler</c:v>
                </c:pt>
              </c:strCache>
            </c:strRef>
          </c:cat>
          <c:val>
            <c:numRef>
              <c:f>Sheet1!$J$2:$J$4</c:f>
              <c:numCache>
                <c:formatCode>General</c:formatCode>
                <c:ptCount val="3"/>
                <c:pt idx="0">
                  <c:v>70</c:v>
                </c:pt>
                <c:pt idx="1">
                  <c:v>30</c:v>
                </c:pt>
                <c:pt idx="2">
                  <c:v>31</c:v>
                </c:pt>
              </c:numCache>
            </c:numRef>
          </c:val>
        </c:ser>
        <c:ser>
          <c:idx val="9"/>
          <c:order val="9"/>
          <c:tx>
            <c:strRef>
              <c:f>Sheet1!$K$1</c:f>
              <c:strCache>
                <c:ptCount val="1"/>
                <c:pt idx="0">
                  <c:v>Deployment</c:v>
                </c:pt>
              </c:strCache>
            </c:strRef>
          </c:tx>
          <c:invertIfNegative val="0"/>
          <c:cat>
            <c:strRef>
              <c:f>Sheet1!$A$2:$A$4</c:f>
              <c:strCache>
                <c:ptCount val="3"/>
                <c:pt idx="0">
                  <c:v>Lukas Elmer</c:v>
                </c:pt>
                <c:pt idx="1">
                  <c:v>Christina Heidt</c:v>
                </c:pt>
                <c:pt idx="2">
                  <c:v>Delia Treichler</c:v>
                </c:pt>
              </c:strCache>
            </c:strRef>
          </c:cat>
          <c:val>
            <c:numRef>
              <c:f>Sheet1!$K$2:$K$4</c:f>
              <c:numCache>
                <c:formatCode>General</c:formatCode>
                <c:ptCount val="3"/>
                <c:pt idx="0">
                  <c:v>1.5</c:v>
                </c:pt>
                <c:pt idx="1">
                  <c:v>0</c:v>
                </c:pt>
                <c:pt idx="2">
                  <c:v>0</c:v>
                </c:pt>
              </c:numCache>
            </c:numRef>
          </c:val>
        </c:ser>
        <c:ser>
          <c:idx val="10"/>
          <c:order val="10"/>
          <c:tx>
            <c:strRef>
              <c:f>Sheet1!$L$1</c:f>
              <c:strCache>
                <c:ptCount val="1"/>
                <c:pt idx="0">
                  <c:v>Business Modeling</c:v>
                </c:pt>
              </c:strCache>
            </c:strRef>
          </c:tx>
          <c:invertIfNegative val="0"/>
          <c:cat>
            <c:strRef>
              <c:f>Sheet1!$A$2:$A$4</c:f>
              <c:strCache>
                <c:ptCount val="3"/>
                <c:pt idx="0">
                  <c:v>Lukas Elmer</c:v>
                </c:pt>
                <c:pt idx="1">
                  <c:v>Christina Heidt</c:v>
                </c:pt>
                <c:pt idx="2">
                  <c:v>Delia Treichler</c:v>
                </c:pt>
              </c:strCache>
            </c:strRef>
          </c:cat>
          <c:val>
            <c:numRef>
              <c:f>Sheet1!$L$2:$L$4</c:f>
              <c:numCache>
                <c:formatCode>General</c:formatCode>
                <c:ptCount val="3"/>
                <c:pt idx="0">
                  <c:v>0</c:v>
                </c:pt>
                <c:pt idx="1">
                  <c:v>3.5</c:v>
                </c:pt>
                <c:pt idx="2">
                  <c:v>1.5</c:v>
                </c:pt>
              </c:numCache>
            </c:numRef>
          </c:val>
        </c:ser>
        <c:ser>
          <c:idx val="11"/>
          <c:order val="11"/>
          <c:tx>
            <c:strRef>
              <c:f>Sheet1!$M$1</c:f>
              <c:strCache>
                <c:ptCount val="1"/>
                <c:pt idx="0">
                  <c:v>Sonstiges</c:v>
                </c:pt>
              </c:strCache>
            </c:strRef>
          </c:tx>
          <c:invertIfNegative val="0"/>
          <c:cat>
            <c:strRef>
              <c:f>Sheet1!$A$2:$A$4</c:f>
              <c:strCache>
                <c:ptCount val="3"/>
                <c:pt idx="0">
                  <c:v>Lukas Elmer</c:v>
                </c:pt>
                <c:pt idx="1">
                  <c:v>Christina Heidt</c:v>
                </c:pt>
                <c:pt idx="2">
                  <c:v>Delia Treichler</c:v>
                </c:pt>
              </c:strCache>
            </c:strRef>
          </c:cat>
          <c:val>
            <c:numRef>
              <c:f>Sheet1!$M$2:$M$4</c:f>
              <c:numCache>
                <c:formatCode>General</c:formatCode>
                <c:ptCount val="3"/>
                <c:pt idx="0">
                  <c:v>27.75</c:v>
                </c:pt>
                <c:pt idx="1">
                  <c:v>30.25</c:v>
                </c:pt>
                <c:pt idx="2">
                  <c:v>32.25</c:v>
                </c:pt>
              </c:numCache>
            </c:numRef>
          </c:val>
        </c:ser>
        <c:ser>
          <c:idx val="12"/>
          <c:order val="12"/>
          <c:tx>
            <c:strRef>
              <c:f>Sheet1!$N$1</c:f>
              <c:strCache>
                <c:ptCount val="1"/>
                <c:pt idx="0">
                  <c:v>Benutzer Analyse</c:v>
                </c:pt>
              </c:strCache>
            </c:strRef>
          </c:tx>
          <c:invertIfNegative val="0"/>
          <c:cat>
            <c:strRef>
              <c:f>Sheet1!$A$2:$A$4</c:f>
              <c:strCache>
                <c:ptCount val="3"/>
                <c:pt idx="0">
                  <c:v>Lukas Elmer</c:v>
                </c:pt>
                <c:pt idx="1">
                  <c:v>Christina Heidt</c:v>
                </c:pt>
                <c:pt idx="2">
                  <c:v>Delia Treichler</c:v>
                </c:pt>
              </c:strCache>
            </c:strRef>
          </c:cat>
          <c:val>
            <c:numRef>
              <c:f>Sheet1!$N$2:$N$4</c:f>
              <c:numCache>
                <c:formatCode>General</c:formatCode>
                <c:ptCount val="3"/>
                <c:pt idx="0">
                  <c:v>0</c:v>
                </c:pt>
                <c:pt idx="1">
                  <c:v>18.5</c:v>
                </c:pt>
                <c:pt idx="2">
                  <c:v>16.5</c:v>
                </c:pt>
              </c:numCache>
            </c:numRef>
          </c:val>
        </c:ser>
        <c:dLbls>
          <c:showLegendKey val="0"/>
          <c:showVal val="0"/>
          <c:showCatName val="0"/>
          <c:showSerName val="0"/>
          <c:showPercent val="0"/>
          <c:showBubbleSize val="0"/>
        </c:dLbls>
        <c:gapWidth val="150"/>
        <c:overlap val="100"/>
        <c:axId val="180867840"/>
        <c:axId val="180869376"/>
      </c:barChart>
      <c:catAx>
        <c:axId val="180867840"/>
        <c:scaling>
          <c:orientation val="minMax"/>
        </c:scaling>
        <c:delete val="0"/>
        <c:axPos val="b"/>
        <c:majorTickMark val="out"/>
        <c:minorTickMark val="none"/>
        <c:tickLblPos val="nextTo"/>
        <c:crossAx val="180869376"/>
        <c:crosses val="autoZero"/>
        <c:auto val="1"/>
        <c:lblAlgn val="ctr"/>
        <c:lblOffset val="100"/>
        <c:noMultiLvlLbl val="0"/>
      </c:catAx>
      <c:valAx>
        <c:axId val="180869376"/>
        <c:scaling>
          <c:orientation val="minMax"/>
        </c:scaling>
        <c:delete val="0"/>
        <c:axPos val="l"/>
        <c:majorGridlines/>
        <c:numFmt formatCode="General" sourceLinked="1"/>
        <c:majorTickMark val="out"/>
        <c:minorTickMark val="none"/>
        <c:tickLblPos val="nextTo"/>
        <c:crossAx val="18086784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E5110-C5B6-4914-BB28-0D1A3799F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33</Pages>
  <Words>9768</Words>
  <Characters>61544</Characters>
  <Application>Microsoft Office Word</Application>
  <DocSecurity>0</DocSecurity>
  <Lines>512</Lines>
  <Paragraphs>142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71170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Christina</dc:creator>
  <cp:lastModifiedBy>HSR</cp:lastModifiedBy>
  <cp:revision>326</cp:revision>
  <dcterms:created xsi:type="dcterms:W3CDTF">2012-06-12T17:44:00Z</dcterms:created>
  <dcterms:modified xsi:type="dcterms:W3CDTF">2012-06-14T08:44:00Z</dcterms:modified>
</cp:coreProperties>
</file>