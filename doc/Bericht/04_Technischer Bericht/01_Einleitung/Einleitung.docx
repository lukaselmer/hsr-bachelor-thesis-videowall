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A574EF" w:rsidP="00A574EF">
      <w:pPr>
        <w:pStyle w:val="Heading2"/>
      </w:pPr>
      <w:bookmarkStart w:id="0" w:name="Einleitung"/>
      <w:r>
        <w:t>Einleitung</w:t>
      </w:r>
    </w:p>
    <w:p w:rsidR="00A94B73" w:rsidRDefault="00A94B73">
      <w:pPr>
        <w:pStyle w:val="TOC1"/>
        <w:tabs>
          <w:tab w:val="left" w:pos="660"/>
          <w:tab w:val="right" w:leader="dot" w:pos="9062"/>
        </w:tabs>
        <w:rPr>
          <w:b w:val="0"/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\b Einleitung \h \z \u \t "Heading 3;1;Heading 4;2;Heading 5;3;Heading 6;4" </w:instrText>
      </w:r>
      <w:r>
        <w:fldChar w:fldCharType="separate"/>
      </w:r>
      <w:hyperlink w:anchor="_Toc327365605" w:history="1">
        <w:r w:rsidRPr="00651D37">
          <w:rPr>
            <w:rStyle w:val="Hyperlink"/>
            <w:noProof/>
          </w:rPr>
          <w:t>I.1.1</w:t>
        </w:r>
        <w:r>
          <w:rPr>
            <w:b w:val="0"/>
            <w:noProof/>
            <w:sz w:val="22"/>
            <w:szCs w:val="22"/>
            <w:lang w:eastAsia="de-CH"/>
          </w:rPr>
          <w:tab/>
        </w:r>
        <w:r w:rsidRPr="00651D37">
          <w:rPr>
            <w:rStyle w:val="Hyperlink"/>
            <w:noProof/>
          </w:rPr>
          <w:t>Änderungsgeschichte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_Toc327365605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4B73" w:rsidRDefault="00F40DA4">
      <w:pPr>
        <w:pStyle w:val="TOC1"/>
        <w:tabs>
          <w:tab w:val="left" w:pos="660"/>
          <w:tab w:val="right" w:leader="dot" w:pos="9062"/>
        </w:tabs>
        <w:rPr>
          <w:b w:val="0"/>
          <w:noProof/>
          <w:sz w:val="22"/>
          <w:szCs w:val="22"/>
          <w:lang w:eastAsia="de-CH"/>
        </w:rPr>
      </w:pPr>
      <w:hyperlink w:anchor="_Toc327365606" w:history="1">
        <w:r w:rsidR="00A94B73" w:rsidRPr="00651D37">
          <w:rPr>
            <w:rStyle w:val="Hyperlink"/>
            <w:noProof/>
          </w:rPr>
          <w:t>I.1.2</w:t>
        </w:r>
        <w:r w:rsidR="00A94B73">
          <w:rPr>
            <w:b w:val="0"/>
            <w:noProof/>
            <w:sz w:val="22"/>
            <w:szCs w:val="22"/>
            <w:lang w:eastAsia="de-CH"/>
          </w:rPr>
          <w:tab/>
        </w:r>
        <w:r w:rsidR="00A94B73" w:rsidRPr="00651D37">
          <w:rPr>
            <w:rStyle w:val="Hyperlink"/>
            <w:noProof/>
          </w:rPr>
          <w:t>Einleitung</w:t>
        </w:r>
        <w:r w:rsidR="00A94B73">
          <w:rPr>
            <w:noProof/>
            <w:webHidden/>
          </w:rPr>
          <w:tab/>
        </w:r>
        <w:r w:rsidR="00A94B73">
          <w:rPr>
            <w:noProof/>
            <w:webHidden/>
          </w:rPr>
          <w:fldChar w:fldCharType="begin"/>
        </w:r>
        <w:r w:rsidR="00A94B73">
          <w:rPr>
            <w:noProof/>
            <w:webHidden/>
          </w:rPr>
          <w:instrText xml:space="preserve"> PAGEREF _Toc327365606 \h </w:instrText>
        </w:r>
        <w:r w:rsidR="00A94B73">
          <w:rPr>
            <w:noProof/>
            <w:webHidden/>
          </w:rPr>
        </w:r>
        <w:r w:rsidR="00A94B73">
          <w:rPr>
            <w:noProof/>
            <w:webHidden/>
          </w:rPr>
          <w:fldChar w:fldCharType="separate"/>
        </w:r>
        <w:r w:rsidR="00A94B73">
          <w:rPr>
            <w:noProof/>
            <w:webHidden/>
          </w:rPr>
          <w:t>1</w:t>
        </w:r>
        <w:r w:rsidR="00A94B73">
          <w:rPr>
            <w:noProof/>
            <w:webHidden/>
          </w:rPr>
          <w:fldChar w:fldCharType="end"/>
        </w:r>
      </w:hyperlink>
    </w:p>
    <w:p w:rsidR="00A94B73" w:rsidRPr="00A94B73" w:rsidRDefault="00A94B73" w:rsidP="00A94B73">
      <w:r>
        <w:fldChar w:fldCharType="end"/>
      </w:r>
    </w:p>
    <w:p w:rsidR="003B436F" w:rsidRPr="003B436F" w:rsidRDefault="007B716D" w:rsidP="00A574EF">
      <w:pPr>
        <w:pStyle w:val="Heading3"/>
      </w:pPr>
      <w:bookmarkStart w:id="1" w:name="_Toc287347253"/>
      <w:bookmarkStart w:id="2" w:name="_Toc327365605"/>
      <w:r>
        <w:t>Änderungsgeschichte</w:t>
      </w:r>
      <w:bookmarkEnd w:id="1"/>
      <w:bookmarkEnd w:id="2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91436C" w:rsidP="002F0EF6">
            <w:pPr>
              <w:rPr>
                <w:b/>
              </w:rPr>
            </w:pPr>
            <w:r>
              <w:t>04.06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91436C" w:rsidP="002F0EF6">
            <w:r>
              <w:t>CH</w:t>
            </w:r>
          </w:p>
        </w:tc>
      </w:tr>
      <w:tr w:rsidR="009279B4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9279B4" w:rsidRDefault="009279B4" w:rsidP="00AA305A">
            <w:r>
              <w:t>0</w:t>
            </w:r>
            <w:r w:rsidR="00AA305A">
              <w:t>5</w:t>
            </w:r>
            <w:r>
              <w:t>.06.2012</w:t>
            </w:r>
          </w:p>
        </w:tc>
        <w:tc>
          <w:tcPr>
            <w:tcW w:w="993" w:type="dxa"/>
          </w:tcPr>
          <w:p w:rsidR="009279B4" w:rsidRPr="00F9181E" w:rsidRDefault="009279B4" w:rsidP="002F0EF6">
            <w:r>
              <w:t>1.1</w:t>
            </w:r>
          </w:p>
        </w:tc>
        <w:tc>
          <w:tcPr>
            <w:tcW w:w="4674" w:type="dxa"/>
          </w:tcPr>
          <w:p w:rsidR="009279B4" w:rsidRPr="00F9181E" w:rsidRDefault="009279B4" w:rsidP="002F0EF6">
            <w:r>
              <w:t>Review</w:t>
            </w:r>
          </w:p>
        </w:tc>
        <w:tc>
          <w:tcPr>
            <w:tcW w:w="2303" w:type="dxa"/>
          </w:tcPr>
          <w:p w:rsidR="009279B4" w:rsidRDefault="009279B4" w:rsidP="002F0EF6">
            <w:r>
              <w:t>DT</w:t>
            </w:r>
          </w:p>
        </w:tc>
      </w:tr>
      <w:tr w:rsidR="00C73CFB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C73CFB" w:rsidRDefault="00C73CFB" w:rsidP="00AA305A">
            <w:r>
              <w:t>09.06.2012</w:t>
            </w:r>
          </w:p>
        </w:tc>
        <w:tc>
          <w:tcPr>
            <w:tcW w:w="993" w:type="dxa"/>
          </w:tcPr>
          <w:p w:rsidR="00C73CFB" w:rsidRDefault="00C73CFB" w:rsidP="002F0EF6">
            <w:r>
              <w:t>1.2</w:t>
            </w:r>
          </w:p>
        </w:tc>
        <w:tc>
          <w:tcPr>
            <w:tcW w:w="4674" w:type="dxa"/>
          </w:tcPr>
          <w:p w:rsidR="00C73CFB" w:rsidRDefault="00C73CFB" w:rsidP="002F0EF6">
            <w:r>
              <w:t>Review und Korrekturen</w:t>
            </w:r>
          </w:p>
        </w:tc>
        <w:tc>
          <w:tcPr>
            <w:tcW w:w="2303" w:type="dxa"/>
          </w:tcPr>
          <w:p w:rsidR="00C73CFB" w:rsidRDefault="00C73CFB" w:rsidP="002F0EF6">
            <w:r>
              <w:t>LE</w:t>
            </w:r>
          </w:p>
        </w:tc>
      </w:tr>
    </w:tbl>
    <w:p w:rsidR="00402E1C" w:rsidRDefault="00A574EF" w:rsidP="00A574EF">
      <w:pPr>
        <w:pStyle w:val="Heading3"/>
      </w:pPr>
      <w:bookmarkStart w:id="3" w:name="_Toc327365606"/>
      <w:r>
        <w:t>Einleitung</w:t>
      </w:r>
      <w:bookmarkEnd w:id="3"/>
    </w:p>
    <w:p w:rsidR="005B1045" w:rsidRDefault="005B1045" w:rsidP="005B1045">
      <w:r>
        <w:t xml:space="preserve">Die </w:t>
      </w:r>
      <w:r w:rsidR="00C76E05">
        <w:t>Bachelora</w:t>
      </w:r>
      <w:r>
        <w:t xml:space="preserve">rbeit </w:t>
      </w:r>
      <w:r w:rsidR="00C76E05">
        <w:t>ist eine</w:t>
      </w:r>
      <w:r>
        <w:t xml:space="preserve"> Machbarkeitsstudie mit Prototyp</w:t>
      </w:r>
      <w:r w:rsidR="009C4F77">
        <w:t>.</w:t>
      </w:r>
      <w:r w:rsidR="00F37901">
        <w:t xml:space="preserve"> </w:t>
      </w:r>
      <w:r w:rsidR="00C76E05">
        <w:t>In der</w:t>
      </w:r>
      <w:r w:rsidR="00F37901" w:rsidRPr="00F37901">
        <w:t xml:space="preserve"> Machbarkeitsstudie werden vor allem Risikothemen abgeklärt</w:t>
      </w:r>
      <w:r w:rsidR="00F37901">
        <w:t xml:space="preserve">, welche technischer </w:t>
      </w:r>
      <w:r w:rsidR="00F37901" w:rsidRPr="00F37901">
        <w:t>u</w:t>
      </w:r>
      <w:r w:rsidR="00F37901">
        <w:t>nd benutzerspezifischer Natur sein können.</w:t>
      </w:r>
    </w:p>
    <w:p w:rsidR="0091436C" w:rsidRDefault="0091436C" w:rsidP="0091436C">
      <w:r>
        <w:t>Der technische Bericht beginnt mit dem Projektmanagement (</w:t>
      </w:r>
      <w:r w:rsidR="0026355F">
        <w:t>TODO Projektmanagement</w:t>
      </w:r>
      <w:r>
        <w:t>), in welchem der</w:t>
      </w:r>
      <w:r w:rsidR="0026355F">
        <w:t xml:space="preserve"> </w:t>
      </w:r>
      <w:r>
        <w:t>Projektplan dargelegt und die Projektorganisation umschrieben wird. Des Weiteren werden die Risiken und das</w:t>
      </w:r>
      <w:r w:rsidR="00CC1A3B">
        <w:t xml:space="preserve"> </w:t>
      </w:r>
      <w:r>
        <w:t>gewählte Vorgehensmodell aufgezeigt.</w:t>
      </w:r>
    </w:p>
    <w:p w:rsidR="004A7AED" w:rsidRDefault="00A4453C" w:rsidP="00A4453C">
      <w:r>
        <w:t>Das nächste Kapitel enthält die Vorstudie (</w:t>
      </w:r>
      <w:r w:rsidR="00F37901">
        <w:t>TODO Vorstudie</w:t>
      </w:r>
      <w:r w:rsidR="002275A1">
        <w:t>)</w:t>
      </w:r>
      <w:r>
        <w:t>. Diese zeigt die Vision</w:t>
      </w:r>
      <w:r w:rsidR="00C76E05">
        <w:t xml:space="preserve"> auf und enthält </w:t>
      </w:r>
      <w:r w:rsidR="00592A02">
        <w:t xml:space="preserve">die </w:t>
      </w:r>
      <w:proofErr w:type="spellStart"/>
      <w:r w:rsidR="00592A02">
        <w:t>Stakeholder</w:t>
      </w:r>
      <w:proofErr w:type="spellEnd"/>
      <w:r w:rsidR="0046782F">
        <w:t>-</w:t>
      </w:r>
      <w:r w:rsidR="00592A02">
        <w:t xml:space="preserve"> und die Konkurrenzanalyse</w:t>
      </w:r>
      <w:r w:rsidR="00602B47">
        <w:t xml:space="preserve">. </w:t>
      </w:r>
      <w:r w:rsidR="000E22D8">
        <w:t>Danach widmet sich die Vor</w:t>
      </w:r>
      <w:r w:rsidR="00C76E05">
        <w:t>studie der Passantenanalyse, dem</w:t>
      </w:r>
      <w:r w:rsidR="000E22D8">
        <w:t xml:space="preserve"> Interaktionsbereich des Kinect Sensors und der Benutzerbefragung.</w:t>
      </w:r>
      <w:r w:rsidR="00592A02">
        <w:t xml:space="preserve"> </w:t>
      </w:r>
      <w:r w:rsidR="0045698A">
        <w:t>R</w:t>
      </w:r>
      <w:r w:rsidR="0092122D">
        <w:t>ollen</w:t>
      </w:r>
      <w:r w:rsidR="00D8565B">
        <w:t xml:space="preserve"> und </w:t>
      </w:r>
      <w:r>
        <w:t xml:space="preserve">Personas </w:t>
      </w:r>
      <w:r w:rsidR="00772752">
        <w:t>mit den</w:t>
      </w:r>
      <w:r w:rsidR="00C73CFB">
        <w:t xml:space="preserve"> dazu</w:t>
      </w:r>
      <w:r>
        <w:t>gehörigen Szenarien werden daraufhin vorgestellt.</w:t>
      </w:r>
      <w:r w:rsidR="00475690">
        <w:t xml:space="preserve"> Abschliessend </w:t>
      </w:r>
      <w:r w:rsidR="00722982">
        <w:t>werden</w:t>
      </w:r>
      <w:r w:rsidR="00475690">
        <w:t xml:space="preserve"> noch das </w:t>
      </w:r>
      <w:r w:rsidR="00722982">
        <w:t>s</w:t>
      </w:r>
      <w:r w:rsidR="00475690">
        <w:t>ofortige Erfolgserlebnis und die Motivation zur wiederholten Nutzung der Videowall umschrieben</w:t>
      </w:r>
      <w:r w:rsidR="0046782F">
        <w:t xml:space="preserve"> und auf den Microsoft </w:t>
      </w:r>
      <w:proofErr w:type="spellStart"/>
      <w:r w:rsidR="0046782F">
        <w:t>Imagine</w:t>
      </w:r>
      <w:proofErr w:type="spellEnd"/>
      <w:r w:rsidR="0046782F">
        <w:t xml:space="preserve"> Cup eingegangen</w:t>
      </w:r>
      <w:r w:rsidR="00475690">
        <w:t>.</w:t>
      </w:r>
    </w:p>
    <w:p w:rsidR="004A7AED" w:rsidRDefault="00A4453C" w:rsidP="00A4453C">
      <w:r>
        <w:t xml:space="preserve">Das </w:t>
      </w:r>
      <w:r w:rsidR="00E951A4">
        <w:t>Kapitel Anforderungen (siehe TODO</w:t>
      </w:r>
      <w:r w:rsidR="00F046DD">
        <w:t xml:space="preserve"> Anforderungen</w:t>
      </w:r>
      <w:r>
        <w:t xml:space="preserve">) </w:t>
      </w:r>
      <w:r w:rsidR="00221E25">
        <w:t>beschreibt zu Beginn die</w:t>
      </w:r>
      <w:r>
        <w:t xml:space="preserve"> im Projekt verwendeten Tools. Danach </w:t>
      </w:r>
      <w:r w:rsidR="003A1D1E">
        <w:t>sind die</w:t>
      </w:r>
      <w:r>
        <w:t xml:space="preserve"> funktionalen und nichtfunktionalen Anforderungen</w:t>
      </w:r>
      <w:r w:rsidR="003A1D1E">
        <w:t xml:space="preserve"> festgehalten. Weiter beschreibt es die</w:t>
      </w:r>
      <w:r>
        <w:t xml:space="preserve"> Design </w:t>
      </w:r>
      <w:proofErr w:type="spellStart"/>
      <w:r>
        <w:t>Constraints</w:t>
      </w:r>
      <w:proofErr w:type="spellEnd"/>
      <w:r>
        <w:t xml:space="preserve"> und </w:t>
      </w:r>
      <w:proofErr w:type="spellStart"/>
      <w:r>
        <w:t>Accessibility</w:t>
      </w:r>
      <w:proofErr w:type="spellEnd"/>
      <w:r>
        <w:t xml:space="preserve"> im Zusammen</w:t>
      </w:r>
      <w:r w:rsidR="00BC26F1">
        <w:t>hang mit der Nutzung von Kinect</w:t>
      </w:r>
      <w:r w:rsidR="007F1D73">
        <w:t xml:space="preserve"> und der Monitorwand</w:t>
      </w:r>
      <w:r>
        <w:t>.</w:t>
      </w:r>
    </w:p>
    <w:p w:rsidR="004A7AED" w:rsidRDefault="00A4453C" w:rsidP="00A4453C">
      <w:r>
        <w:t xml:space="preserve">Im Kapitel Domain Analyse (siehe </w:t>
      </w:r>
      <w:r w:rsidR="00E63E2B">
        <w:t>TODO</w:t>
      </w:r>
      <w:r w:rsidR="00F046DD">
        <w:t xml:space="preserve"> Domain Analyse</w:t>
      </w:r>
      <w:r>
        <w:t xml:space="preserve">) </w:t>
      </w:r>
      <w:r w:rsidR="00221E25">
        <w:t>gibt einen Überblick über das gewünschte System. Weiter w</w:t>
      </w:r>
      <w:r>
        <w:t xml:space="preserve">erden die Daten und das zugehörige Domain Model beschrieben. Auch wird der Prozess zur Entstehung </w:t>
      </w:r>
      <w:r w:rsidR="008C3F3D">
        <w:t xml:space="preserve">der Poster </w:t>
      </w:r>
      <w:r>
        <w:t xml:space="preserve">erklärt. Danach wird auf das </w:t>
      </w:r>
      <w:proofErr w:type="spellStart"/>
      <w:r>
        <w:t>Graphical</w:t>
      </w:r>
      <w:proofErr w:type="spellEnd"/>
      <w:r>
        <w:t xml:space="preserve"> User Interface (GUI) eingegangen. </w:t>
      </w:r>
      <w:r w:rsidR="000B53E7">
        <w:t>F</w:t>
      </w:r>
      <w:r w:rsidR="00E43CC5">
        <w:t>ür das GUI wurden Ideen gesammelt</w:t>
      </w:r>
      <w:r w:rsidR="00C76E05">
        <w:t>,</w:t>
      </w:r>
      <w:r w:rsidR="00E43CC5">
        <w:t xml:space="preserve"> welche </w:t>
      </w:r>
      <w:r w:rsidR="001B0B4C">
        <w:t>in den Unterkapiteln vorgestellt werden.</w:t>
      </w:r>
      <w:r>
        <w:t xml:space="preserve"> </w:t>
      </w:r>
      <w:r w:rsidR="00C76E05">
        <w:t>Die</w:t>
      </w:r>
      <w:r w:rsidR="006B73B7">
        <w:t xml:space="preserve"> Screen</w:t>
      </w:r>
      <w:r w:rsidR="00D22236">
        <w:t xml:space="preserve"> </w:t>
      </w:r>
      <w:proofErr w:type="spellStart"/>
      <w:r w:rsidR="00D22236">
        <w:t>M</w:t>
      </w:r>
      <w:r w:rsidR="006B73B7">
        <w:t>ap</w:t>
      </w:r>
      <w:proofErr w:type="spellEnd"/>
      <w:r w:rsidR="006B73B7">
        <w:t xml:space="preserve"> zeigt auf</w:t>
      </w:r>
      <w:r w:rsidR="00C76E05">
        <w:t>,</w:t>
      </w:r>
      <w:r w:rsidR="006B73B7">
        <w:t xml:space="preserve"> wie die Elemente des Domain Models grafisch eingebunden werden. </w:t>
      </w:r>
      <w:r>
        <w:t>Im Anschluss daran werden die Design Entscheide</w:t>
      </w:r>
      <w:r w:rsidR="00C76E05">
        <w:t xml:space="preserve"> für das GUI</w:t>
      </w:r>
      <w:r>
        <w:t xml:space="preserve"> und das externe Design</w:t>
      </w:r>
      <w:r w:rsidR="00C76E05">
        <w:t xml:space="preserve"> vorgestellt. Schliesslich </w:t>
      </w:r>
      <w:r w:rsidR="000F5924">
        <w:t xml:space="preserve">werden die Kinect Guidelines beschrieben und </w:t>
      </w:r>
      <w:r w:rsidR="00C76E05">
        <w:t>es ist festgehalten, wie diese in der Arbeit</w:t>
      </w:r>
      <w:r w:rsidR="000F5924">
        <w:t xml:space="preserve"> umgesetzt wurden</w:t>
      </w:r>
      <w:r>
        <w:t>.</w:t>
      </w:r>
    </w:p>
    <w:p w:rsidR="00873D15" w:rsidRDefault="00A4453C" w:rsidP="00A4453C">
      <w:r>
        <w:t>Das Kapi</w:t>
      </w:r>
      <w:r w:rsidR="00016C89">
        <w:t xml:space="preserve">tel Entwurf </w:t>
      </w:r>
      <w:r w:rsidR="00F046DD">
        <w:t>(TODO Entwurf</w:t>
      </w:r>
      <w:r w:rsidR="001E488B">
        <w:t>)</w:t>
      </w:r>
      <w:r w:rsidR="009601EF">
        <w:t xml:space="preserve"> </w:t>
      </w:r>
      <w:r>
        <w:t>widmet sich einleitend den Design Entscheiden.</w:t>
      </w:r>
      <w:r w:rsidR="00931D9A">
        <w:t xml:space="preserve"> Weiter </w:t>
      </w:r>
      <w:r w:rsidR="007D1F26">
        <w:t>sind</w:t>
      </w:r>
      <w:r w:rsidR="00931D9A">
        <w:t xml:space="preserve"> das Betriebskonzept und der Lebenszyklus der Applikation festgehalten.</w:t>
      </w:r>
      <w:r>
        <w:t xml:space="preserve"> Daraufhin wird die gewählte Architektur umschrieben</w:t>
      </w:r>
      <w:r w:rsidR="009E3ABE">
        <w:t>,</w:t>
      </w:r>
      <w:r w:rsidR="000563BC">
        <w:t xml:space="preserve"> die </w:t>
      </w:r>
      <w:r w:rsidR="00873D15">
        <w:t xml:space="preserve">verwendeten Patterns </w:t>
      </w:r>
      <w:r w:rsidR="00C76E05">
        <w:t>vorgestellt</w:t>
      </w:r>
      <w:r w:rsidR="009E3ABE">
        <w:t xml:space="preserve"> und eine Erklärung zu Prozessen und Threads gegeben</w:t>
      </w:r>
      <w:r w:rsidR="000563BC">
        <w:t xml:space="preserve">. Anschliessend wird die </w:t>
      </w:r>
      <w:r w:rsidR="00873D15">
        <w:t xml:space="preserve">Funktion des </w:t>
      </w:r>
      <w:proofErr w:type="spellStart"/>
      <w:r w:rsidR="00873D15">
        <w:t>Plug-in</w:t>
      </w:r>
      <w:proofErr w:type="spellEnd"/>
      <w:r w:rsidR="00873D15">
        <w:t xml:space="preserve"> Frameworks</w:t>
      </w:r>
      <w:r w:rsidR="00526004">
        <w:t xml:space="preserve"> </w:t>
      </w:r>
      <w:r w:rsidR="00873D15">
        <w:t>aufgezeigt.</w:t>
      </w:r>
      <w:r w:rsidR="00242633">
        <w:t xml:space="preserve"> </w:t>
      </w:r>
      <w:r w:rsidR="0089235E">
        <w:t>Zum Schluss</w:t>
      </w:r>
      <w:r w:rsidR="00242633">
        <w:t xml:space="preserve"> widmet sich das Kapitel </w:t>
      </w:r>
      <w:r w:rsidR="0089235E">
        <w:t xml:space="preserve">dem Design des Demomodus und </w:t>
      </w:r>
      <w:r w:rsidR="00242633">
        <w:t>der Interaktion durch das Handtracking.</w:t>
      </w:r>
    </w:p>
    <w:p w:rsidR="00526B86" w:rsidRDefault="00526B86" w:rsidP="00A4453C">
      <w:r>
        <w:t>Im Kapitel</w:t>
      </w:r>
      <w:r w:rsidR="00EC518D">
        <w:t xml:space="preserve"> HS</w:t>
      </w:r>
      <w:r w:rsidR="00184A4E">
        <w:t>R Videowall Evaluation</w:t>
      </w:r>
      <w:r w:rsidR="00C76E05">
        <w:t xml:space="preserve"> (TODO</w:t>
      </w:r>
      <w:r w:rsidR="00184A4E">
        <w:t xml:space="preserve"> HSR Videowall Evaluation</w:t>
      </w:r>
      <w:r w:rsidR="00C76E05">
        <w:t>)</w:t>
      </w:r>
      <w:r w:rsidR="00EC518D">
        <w:t xml:space="preserve"> </w:t>
      </w:r>
      <w:r w:rsidR="00864FD6">
        <w:t>wird die Software Evaluation</w:t>
      </w:r>
      <w:r w:rsidR="00775954">
        <w:t xml:space="preserve"> und die Hardware Evaluation</w:t>
      </w:r>
      <w:r w:rsidR="00864FD6">
        <w:t xml:space="preserve"> </w:t>
      </w:r>
      <w:r w:rsidR="00C76E05">
        <w:t>für die verschiedenen Videowall-</w:t>
      </w:r>
      <w:r w:rsidR="00864FD6">
        <w:t>Komponenten</w:t>
      </w:r>
      <w:r w:rsidR="00A920EA">
        <w:t>,</w:t>
      </w:r>
      <w:r w:rsidR="00864FD6">
        <w:t xml:space="preserve"> wie </w:t>
      </w:r>
      <w:r w:rsidR="00775954">
        <w:t>die Monitore und</w:t>
      </w:r>
      <w:r w:rsidR="00864FD6">
        <w:t xml:space="preserve"> die Grafikkarten</w:t>
      </w:r>
      <w:r w:rsidR="00A920EA">
        <w:t>,</w:t>
      </w:r>
      <w:r w:rsidR="00864FD6">
        <w:t xml:space="preserve"> beschrieben.  Auch die </w:t>
      </w:r>
      <w:r w:rsidR="00775954">
        <w:t>für die Arbeit</w:t>
      </w:r>
      <w:r w:rsidR="00864FD6">
        <w:t xml:space="preserve"> aufgebaute Testhardware und die</w:t>
      </w:r>
      <w:r w:rsidR="00775954">
        <w:t xml:space="preserve"> damit</w:t>
      </w:r>
      <w:r w:rsidR="00864FD6">
        <w:t xml:space="preserve"> durchgeführten Tests werden erläutert.</w:t>
      </w:r>
      <w:r w:rsidR="00305CC6">
        <w:t xml:space="preserve"> </w:t>
      </w:r>
      <w:r w:rsidR="00775954">
        <w:t xml:space="preserve">Daraufhin wird die Mitsubishi Display Wall </w:t>
      </w:r>
      <w:r w:rsidR="00305CC6">
        <w:t>vorgestellt</w:t>
      </w:r>
      <w:r w:rsidR="00775954">
        <w:t xml:space="preserve"> und es folgt eine Beschaffungsanalyse</w:t>
      </w:r>
      <w:r w:rsidR="00305CC6">
        <w:t xml:space="preserve">. Zum Schluss wird noch auf die Lesbarkeit der Poster auf </w:t>
      </w:r>
      <w:proofErr w:type="gramStart"/>
      <w:r w:rsidR="00305CC6">
        <w:t>der Videowall</w:t>
      </w:r>
      <w:proofErr w:type="gramEnd"/>
      <w:r w:rsidR="00305CC6">
        <w:t xml:space="preserve"> eingegangen.</w:t>
      </w:r>
      <w:r w:rsidR="00864FD6">
        <w:t xml:space="preserve"> </w:t>
      </w:r>
    </w:p>
    <w:p w:rsidR="000563BC" w:rsidRDefault="00A4453C" w:rsidP="00A4453C">
      <w:r>
        <w:t xml:space="preserve">Im nachfolgenden Kapitel Realisierung und Test </w:t>
      </w:r>
      <w:r w:rsidR="003859ED">
        <w:t>(TODO</w:t>
      </w:r>
      <w:r>
        <w:t>)</w:t>
      </w:r>
      <w:r w:rsidR="002542D4">
        <w:t xml:space="preserve"> sind die durchgeführten </w:t>
      </w:r>
      <w:proofErr w:type="spellStart"/>
      <w:r w:rsidR="002542D4">
        <w:t>Usability</w:t>
      </w:r>
      <w:proofErr w:type="spellEnd"/>
      <w:r w:rsidR="002542D4">
        <w:t xml:space="preserve"> Tests und deren Auswertung</w:t>
      </w:r>
      <w:r w:rsidR="00C76E05">
        <w:t>en</w:t>
      </w:r>
      <w:r w:rsidR="002542D4">
        <w:t xml:space="preserve"> dokumentiert. Danach werden</w:t>
      </w:r>
      <w:r>
        <w:t xml:space="preserve"> die Unit </w:t>
      </w:r>
      <w:r w:rsidR="007C673A">
        <w:t xml:space="preserve">Tests, </w:t>
      </w:r>
      <w:r>
        <w:t>System Tests</w:t>
      </w:r>
      <w:r w:rsidR="007C673A">
        <w:t xml:space="preserve"> und ein Stabilitätstest</w:t>
      </w:r>
      <w:r>
        <w:t xml:space="preserve"> </w:t>
      </w:r>
      <w:r w:rsidR="002542D4">
        <w:t>aufgeführt</w:t>
      </w:r>
      <w:r>
        <w:t>.</w:t>
      </w:r>
      <w:r w:rsidR="009D2A35">
        <w:t xml:space="preserve"> </w:t>
      </w:r>
      <w:r w:rsidR="00C76E05">
        <w:t>Weiter</w:t>
      </w:r>
      <w:r w:rsidR="007C673A">
        <w:t xml:space="preserve"> ist die Realisierung dokumentiert,</w:t>
      </w:r>
      <w:r w:rsidR="009F2432">
        <w:t xml:space="preserve"> </w:t>
      </w:r>
      <w:r w:rsidR="00A659E7">
        <w:t xml:space="preserve">es wird auf die Übereinstimmung mit der Architektur </w:t>
      </w:r>
      <w:r w:rsidR="00714379">
        <w:t>eingegangen</w:t>
      </w:r>
      <w:r w:rsidR="00A659E7">
        <w:t xml:space="preserve"> und die Code Statistik und </w:t>
      </w:r>
      <w:r w:rsidR="00A659E7">
        <w:t>Qualität</w:t>
      </w:r>
      <w:r w:rsidR="00A659E7">
        <w:t xml:space="preserve"> festgehalten</w:t>
      </w:r>
      <w:r w:rsidR="00714379">
        <w:t xml:space="preserve">. </w:t>
      </w:r>
      <w:r w:rsidR="000563BC">
        <w:t xml:space="preserve">Im Verlauf des Projektes wurden kleine Prototypen erstellt, welche im Bereich </w:t>
      </w:r>
      <w:bookmarkStart w:id="4" w:name="_GoBack"/>
      <w:bookmarkEnd w:id="4"/>
      <w:r w:rsidR="000563BC">
        <w:t>Applikationen erläutert werden</w:t>
      </w:r>
    </w:p>
    <w:p w:rsidR="00A4453C" w:rsidRDefault="00A4453C" w:rsidP="00A4453C">
      <w:r>
        <w:lastRenderedPageBreak/>
        <w:t xml:space="preserve">Das letzte Kapitel </w:t>
      </w:r>
      <w:r w:rsidR="000563BC">
        <w:t>Ausblick</w:t>
      </w:r>
      <w:r w:rsidR="00C76E05">
        <w:t xml:space="preserve"> (TODO)</w:t>
      </w:r>
      <w:r w:rsidR="00A57048">
        <w:t xml:space="preserve"> </w:t>
      </w:r>
      <w:r w:rsidR="00EC0599">
        <w:t>hält die</w:t>
      </w:r>
      <w:r>
        <w:t xml:space="preserve"> mit der Arbeit erzielten Ergebnisse </w:t>
      </w:r>
      <w:r w:rsidR="00EC0599">
        <w:t xml:space="preserve">fest </w:t>
      </w:r>
      <w:r>
        <w:t xml:space="preserve">und </w:t>
      </w:r>
      <w:r w:rsidR="00EC0599">
        <w:t xml:space="preserve">widmet sich </w:t>
      </w:r>
      <w:r>
        <w:t xml:space="preserve">dem Ausblick für die Weiterentwicklung </w:t>
      </w:r>
      <w:r w:rsidR="00FC3C3E">
        <w:t>der Videowall</w:t>
      </w:r>
      <w:r>
        <w:t>.</w:t>
      </w:r>
      <w:bookmarkEnd w:id="0"/>
    </w:p>
    <w:p w:rsidR="007C673A" w:rsidRDefault="007C673A" w:rsidP="007C673A">
      <w:r>
        <w:t>Schliesslich widmet sich das Kapitel der Betriebs- und Installationsdokumentation.</w:t>
      </w:r>
    </w:p>
    <w:p w:rsidR="007C673A" w:rsidRPr="005B1045" w:rsidRDefault="007C673A" w:rsidP="00A4453C"/>
    <w:sectPr w:rsidR="007C673A" w:rsidRPr="005B1045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DA4" w:rsidRDefault="00F40DA4" w:rsidP="008F2373">
      <w:pPr>
        <w:spacing w:after="0"/>
      </w:pPr>
      <w:r>
        <w:separator/>
      </w:r>
    </w:p>
  </w:endnote>
  <w:endnote w:type="continuationSeparator" w:id="0">
    <w:p w:rsidR="00F40DA4" w:rsidRDefault="00F40DA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B24937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- </w:t>
    </w:r>
    <w:r w:rsidR="00A574EF">
      <w:t>Einleitung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46782F">
      <w:rPr>
        <w:noProof/>
      </w:rPr>
      <w:t>14.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75283B" w:rsidRPr="0075283B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75283B" w:rsidRPr="0075283B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DA4" w:rsidRDefault="00F40DA4" w:rsidP="008F2373">
      <w:pPr>
        <w:spacing w:after="0"/>
      </w:pPr>
      <w:r>
        <w:separator/>
      </w:r>
    </w:p>
  </w:footnote>
  <w:footnote w:type="continuationSeparator" w:id="0">
    <w:p w:rsidR="00F40DA4" w:rsidRDefault="00F40DA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4EF"/>
    <w:rsid w:val="00003285"/>
    <w:rsid w:val="00016C89"/>
    <w:rsid w:val="00026C53"/>
    <w:rsid w:val="0003203E"/>
    <w:rsid w:val="000563BC"/>
    <w:rsid w:val="000917AE"/>
    <w:rsid w:val="00097AB6"/>
    <w:rsid w:val="000A2C34"/>
    <w:rsid w:val="000B1504"/>
    <w:rsid w:val="000B53E7"/>
    <w:rsid w:val="000B658F"/>
    <w:rsid w:val="000E22D8"/>
    <w:rsid w:val="000E281E"/>
    <w:rsid w:val="000E71F7"/>
    <w:rsid w:val="000F5924"/>
    <w:rsid w:val="001609C2"/>
    <w:rsid w:val="00184A4E"/>
    <w:rsid w:val="001B0B4C"/>
    <w:rsid w:val="001D17F5"/>
    <w:rsid w:val="001E488B"/>
    <w:rsid w:val="001E53C4"/>
    <w:rsid w:val="001F1125"/>
    <w:rsid w:val="001F2A8C"/>
    <w:rsid w:val="001F61F8"/>
    <w:rsid w:val="00214F45"/>
    <w:rsid w:val="00221E25"/>
    <w:rsid w:val="00223137"/>
    <w:rsid w:val="00225791"/>
    <w:rsid w:val="002275A1"/>
    <w:rsid w:val="00241093"/>
    <w:rsid w:val="00242633"/>
    <w:rsid w:val="002433A7"/>
    <w:rsid w:val="002542D4"/>
    <w:rsid w:val="0026355F"/>
    <w:rsid w:val="0026560F"/>
    <w:rsid w:val="00283C40"/>
    <w:rsid w:val="002840DC"/>
    <w:rsid w:val="002B6D39"/>
    <w:rsid w:val="002E16A4"/>
    <w:rsid w:val="002E65A6"/>
    <w:rsid w:val="002F28DD"/>
    <w:rsid w:val="00305CC6"/>
    <w:rsid w:val="0033667B"/>
    <w:rsid w:val="00353578"/>
    <w:rsid w:val="003859ED"/>
    <w:rsid w:val="003A0ADD"/>
    <w:rsid w:val="003A1D1E"/>
    <w:rsid w:val="003A5C55"/>
    <w:rsid w:val="003B436F"/>
    <w:rsid w:val="003C3BB7"/>
    <w:rsid w:val="003E40FB"/>
    <w:rsid w:val="00402E1C"/>
    <w:rsid w:val="00415F07"/>
    <w:rsid w:val="0045698A"/>
    <w:rsid w:val="0046782F"/>
    <w:rsid w:val="00475690"/>
    <w:rsid w:val="00481AD8"/>
    <w:rsid w:val="00496465"/>
    <w:rsid w:val="004A070C"/>
    <w:rsid w:val="004A7AED"/>
    <w:rsid w:val="00526004"/>
    <w:rsid w:val="00526B86"/>
    <w:rsid w:val="005532E5"/>
    <w:rsid w:val="00560405"/>
    <w:rsid w:val="0059202A"/>
    <w:rsid w:val="00592A02"/>
    <w:rsid w:val="005B081C"/>
    <w:rsid w:val="005B1045"/>
    <w:rsid w:val="005E1D61"/>
    <w:rsid w:val="005E2896"/>
    <w:rsid w:val="005E3310"/>
    <w:rsid w:val="005E6C04"/>
    <w:rsid w:val="005F572D"/>
    <w:rsid w:val="00602B47"/>
    <w:rsid w:val="006156A4"/>
    <w:rsid w:val="006211F6"/>
    <w:rsid w:val="00651384"/>
    <w:rsid w:val="0068440F"/>
    <w:rsid w:val="00687113"/>
    <w:rsid w:val="006939B6"/>
    <w:rsid w:val="00695F14"/>
    <w:rsid w:val="006B73B7"/>
    <w:rsid w:val="006C6507"/>
    <w:rsid w:val="006F0BE2"/>
    <w:rsid w:val="006F2255"/>
    <w:rsid w:val="00714379"/>
    <w:rsid w:val="00722982"/>
    <w:rsid w:val="00733A0F"/>
    <w:rsid w:val="0075029B"/>
    <w:rsid w:val="0075283B"/>
    <w:rsid w:val="007537D1"/>
    <w:rsid w:val="007575BA"/>
    <w:rsid w:val="00760725"/>
    <w:rsid w:val="00772752"/>
    <w:rsid w:val="00775954"/>
    <w:rsid w:val="007A158A"/>
    <w:rsid w:val="007B442E"/>
    <w:rsid w:val="007B716D"/>
    <w:rsid w:val="007C673A"/>
    <w:rsid w:val="007D1F26"/>
    <w:rsid w:val="007D405F"/>
    <w:rsid w:val="007F1D73"/>
    <w:rsid w:val="00844ADD"/>
    <w:rsid w:val="00864FD6"/>
    <w:rsid w:val="00870C31"/>
    <w:rsid w:val="008722E3"/>
    <w:rsid w:val="00873D15"/>
    <w:rsid w:val="00887085"/>
    <w:rsid w:val="00890385"/>
    <w:rsid w:val="0089235E"/>
    <w:rsid w:val="008A4E18"/>
    <w:rsid w:val="008C3F3D"/>
    <w:rsid w:val="008C54BF"/>
    <w:rsid w:val="008E328B"/>
    <w:rsid w:val="008F2373"/>
    <w:rsid w:val="009030F0"/>
    <w:rsid w:val="0091436C"/>
    <w:rsid w:val="0092122D"/>
    <w:rsid w:val="00921794"/>
    <w:rsid w:val="009279B4"/>
    <w:rsid w:val="009303F0"/>
    <w:rsid w:val="00931D9A"/>
    <w:rsid w:val="00952B86"/>
    <w:rsid w:val="00954D75"/>
    <w:rsid w:val="009601EF"/>
    <w:rsid w:val="00976450"/>
    <w:rsid w:val="009962A5"/>
    <w:rsid w:val="009A48A3"/>
    <w:rsid w:val="009B6D37"/>
    <w:rsid w:val="009C4F77"/>
    <w:rsid w:val="009D2A35"/>
    <w:rsid w:val="009E072F"/>
    <w:rsid w:val="009E3ABE"/>
    <w:rsid w:val="009F2432"/>
    <w:rsid w:val="00A021B6"/>
    <w:rsid w:val="00A06B4F"/>
    <w:rsid w:val="00A4453C"/>
    <w:rsid w:val="00A53880"/>
    <w:rsid w:val="00A57048"/>
    <w:rsid w:val="00A574EF"/>
    <w:rsid w:val="00A611DF"/>
    <w:rsid w:val="00A659E7"/>
    <w:rsid w:val="00A678B1"/>
    <w:rsid w:val="00A90DCD"/>
    <w:rsid w:val="00A920EA"/>
    <w:rsid w:val="00A94B73"/>
    <w:rsid w:val="00AA305A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24937"/>
    <w:rsid w:val="00B712B5"/>
    <w:rsid w:val="00BB1425"/>
    <w:rsid w:val="00BC26F1"/>
    <w:rsid w:val="00BE6DFC"/>
    <w:rsid w:val="00BF1750"/>
    <w:rsid w:val="00C14F5B"/>
    <w:rsid w:val="00C22202"/>
    <w:rsid w:val="00C47BE9"/>
    <w:rsid w:val="00C62131"/>
    <w:rsid w:val="00C73CFB"/>
    <w:rsid w:val="00C74BF5"/>
    <w:rsid w:val="00C765DF"/>
    <w:rsid w:val="00C76E05"/>
    <w:rsid w:val="00C858B5"/>
    <w:rsid w:val="00C85D28"/>
    <w:rsid w:val="00C90DFA"/>
    <w:rsid w:val="00C9533A"/>
    <w:rsid w:val="00CB0412"/>
    <w:rsid w:val="00CC0B50"/>
    <w:rsid w:val="00CC1A3B"/>
    <w:rsid w:val="00CD42C7"/>
    <w:rsid w:val="00CE533D"/>
    <w:rsid w:val="00D072D8"/>
    <w:rsid w:val="00D1407B"/>
    <w:rsid w:val="00D22236"/>
    <w:rsid w:val="00D8565B"/>
    <w:rsid w:val="00E13BEF"/>
    <w:rsid w:val="00E22264"/>
    <w:rsid w:val="00E31FFC"/>
    <w:rsid w:val="00E330DE"/>
    <w:rsid w:val="00E43CC5"/>
    <w:rsid w:val="00E56DB5"/>
    <w:rsid w:val="00E63E2B"/>
    <w:rsid w:val="00E711E0"/>
    <w:rsid w:val="00E860CF"/>
    <w:rsid w:val="00E87169"/>
    <w:rsid w:val="00E951A4"/>
    <w:rsid w:val="00EA10FA"/>
    <w:rsid w:val="00EA2F23"/>
    <w:rsid w:val="00EC0599"/>
    <w:rsid w:val="00EC518D"/>
    <w:rsid w:val="00EE2AB1"/>
    <w:rsid w:val="00F046DD"/>
    <w:rsid w:val="00F14036"/>
    <w:rsid w:val="00F21003"/>
    <w:rsid w:val="00F37901"/>
    <w:rsid w:val="00F37EE6"/>
    <w:rsid w:val="00F40DA4"/>
    <w:rsid w:val="00F42E13"/>
    <w:rsid w:val="00F522C2"/>
    <w:rsid w:val="00F559D6"/>
    <w:rsid w:val="00F615AF"/>
    <w:rsid w:val="00F9181E"/>
    <w:rsid w:val="00FB472D"/>
    <w:rsid w:val="00FB7E05"/>
    <w:rsid w:val="00FC3C3E"/>
    <w:rsid w:val="00FC564C"/>
    <w:rsid w:val="00FD59E4"/>
    <w:rsid w:val="00FF65D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90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38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3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38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90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38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3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3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FC5EB-9BB4-49C5-8DF5-26DBDAB1F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560</Words>
  <Characters>3535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70</cp:revision>
  <dcterms:created xsi:type="dcterms:W3CDTF">2012-06-04T15:15:00Z</dcterms:created>
  <dcterms:modified xsi:type="dcterms:W3CDTF">2012-06-14T09:27:00Z</dcterms:modified>
</cp:coreProperties>
</file>