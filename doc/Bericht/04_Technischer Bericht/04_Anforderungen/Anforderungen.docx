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2C1405" w:rsidP="00BC5645">
      <w:pPr>
        <w:pStyle w:val="Heading2"/>
      </w:pPr>
      <w:bookmarkStart w:id="0" w:name="Anforderungen"/>
      <w:r>
        <w:t>Anforderungen</w:t>
      </w:r>
    </w:p>
    <w:p w:rsidR="004D1B5C" w:rsidRDefault="0001739B">
      <w:pPr>
        <w:pStyle w:val="TOC1"/>
        <w:tabs>
          <w:tab w:val="left" w:pos="600"/>
          <w:tab w:val="right" w:leader="dot" w:pos="9062"/>
        </w:tabs>
        <w:rPr>
          <w:b w:val="0"/>
          <w:noProof/>
          <w:sz w:val="22"/>
          <w:szCs w:val="22"/>
          <w:lang w:eastAsia="de-CH"/>
        </w:rPr>
      </w:pPr>
      <w:r>
        <w:fldChar w:fldCharType="begin"/>
      </w:r>
      <w:r>
        <w:instrText xml:space="preserve"> TOC \b Anforderungen \h \z \u \t "Heading 3;1;Heading 4;2;Heading 5;3;Heading 6;4" </w:instrText>
      </w:r>
      <w:r>
        <w:fldChar w:fldCharType="separate"/>
      </w:r>
      <w:hyperlink w:anchor="_Toc327434545" w:history="1">
        <w:r w:rsidR="004D1B5C" w:rsidRPr="00B6565C">
          <w:rPr>
            <w:rStyle w:val="Hyperlink"/>
            <w:noProof/>
          </w:rPr>
          <w:t>I.1.1</w:t>
        </w:r>
        <w:r w:rsidR="004D1B5C">
          <w:rPr>
            <w:b w:val="0"/>
            <w:noProof/>
            <w:sz w:val="22"/>
            <w:szCs w:val="22"/>
            <w:lang w:eastAsia="de-CH"/>
          </w:rPr>
          <w:tab/>
        </w:r>
        <w:r w:rsidR="004D1B5C" w:rsidRPr="00B6565C">
          <w:rPr>
            <w:rStyle w:val="Hyperlink"/>
            <w:noProof/>
          </w:rPr>
          <w:t>Änderungsgeschichte</w:t>
        </w:r>
        <w:r w:rsidR="004D1B5C">
          <w:rPr>
            <w:noProof/>
            <w:webHidden/>
          </w:rPr>
          <w:tab/>
        </w:r>
        <w:r w:rsidR="004D1B5C">
          <w:rPr>
            <w:noProof/>
            <w:webHidden/>
          </w:rPr>
          <w:fldChar w:fldCharType="begin"/>
        </w:r>
        <w:r w:rsidR="004D1B5C">
          <w:rPr>
            <w:noProof/>
            <w:webHidden/>
          </w:rPr>
          <w:instrText xml:space="preserve"> PAGEREF _Toc327434545 \h </w:instrText>
        </w:r>
        <w:r w:rsidR="004D1B5C">
          <w:rPr>
            <w:noProof/>
            <w:webHidden/>
          </w:rPr>
        </w:r>
        <w:r w:rsidR="004D1B5C">
          <w:rPr>
            <w:noProof/>
            <w:webHidden/>
          </w:rPr>
          <w:fldChar w:fldCharType="separate"/>
        </w:r>
        <w:r w:rsidR="004D1B5C">
          <w:rPr>
            <w:noProof/>
            <w:webHidden/>
          </w:rPr>
          <w:t>1</w:t>
        </w:r>
        <w:r w:rsidR="004D1B5C">
          <w:rPr>
            <w:noProof/>
            <w:webHidden/>
          </w:rPr>
          <w:fldChar w:fldCharType="end"/>
        </w:r>
      </w:hyperlink>
    </w:p>
    <w:p w:rsidR="004D1B5C" w:rsidRDefault="0006060A">
      <w:pPr>
        <w:pStyle w:val="TOC1"/>
        <w:tabs>
          <w:tab w:val="left" w:pos="600"/>
          <w:tab w:val="right" w:leader="dot" w:pos="9062"/>
        </w:tabs>
        <w:rPr>
          <w:b w:val="0"/>
          <w:noProof/>
          <w:sz w:val="22"/>
          <w:szCs w:val="22"/>
          <w:lang w:eastAsia="de-CH"/>
        </w:rPr>
      </w:pPr>
      <w:hyperlink w:anchor="_Toc327434546" w:history="1">
        <w:r w:rsidR="004D1B5C" w:rsidRPr="00B6565C">
          <w:rPr>
            <w:rStyle w:val="Hyperlink"/>
            <w:noProof/>
          </w:rPr>
          <w:t>I.1.2</w:t>
        </w:r>
        <w:r w:rsidR="004D1B5C">
          <w:rPr>
            <w:b w:val="0"/>
            <w:noProof/>
            <w:sz w:val="22"/>
            <w:szCs w:val="22"/>
            <w:lang w:eastAsia="de-CH"/>
          </w:rPr>
          <w:tab/>
        </w:r>
        <w:r w:rsidR="004D1B5C" w:rsidRPr="00B6565C">
          <w:rPr>
            <w:rStyle w:val="Hyperlink"/>
            <w:noProof/>
          </w:rPr>
          <w:t>Tools</w:t>
        </w:r>
        <w:r w:rsidR="004D1B5C">
          <w:rPr>
            <w:noProof/>
            <w:webHidden/>
          </w:rPr>
          <w:tab/>
        </w:r>
        <w:r w:rsidR="004D1B5C">
          <w:rPr>
            <w:noProof/>
            <w:webHidden/>
          </w:rPr>
          <w:fldChar w:fldCharType="begin"/>
        </w:r>
        <w:r w:rsidR="004D1B5C">
          <w:rPr>
            <w:noProof/>
            <w:webHidden/>
          </w:rPr>
          <w:instrText xml:space="preserve"> PAGEREF _Toc327434546 \h </w:instrText>
        </w:r>
        <w:r w:rsidR="004D1B5C">
          <w:rPr>
            <w:noProof/>
            <w:webHidden/>
          </w:rPr>
        </w:r>
        <w:r w:rsidR="004D1B5C">
          <w:rPr>
            <w:noProof/>
            <w:webHidden/>
          </w:rPr>
          <w:fldChar w:fldCharType="separate"/>
        </w:r>
        <w:r w:rsidR="004D1B5C">
          <w:rPr>
            <w:noProof/>
            <w:webHidden/>
          </w:rPr>
          <w:t>2</w:t>
        </w:r>
        <w:r w:rsidR="004D1B5C">
          <w:rPr>
            <w:noProof/>
            <w:webHidden/>
          </w:rPr>
          <w:fldChar w:fldCharType="end"/>
        </w:r>
      </w:hyperlink>
    </w:p>
    <w:p w:rsidR="004D1B5C" w:rsidRDefault="0006060A">
      <w:pPr>
        <w:pStyle w:val="TOC1"/>
        <w:tabs>
          <w:tab w:val="left" w:pos="600"/>
          <w:tab w:val="right" w:leader="dot" w:pos="9062"/>
        </w:tabs>
        <w:rPr>
          <w:b w:val="0"/>
          <w:noProof/>
          <w:sz w:val="22"/>
          <w:szCs w:val="22"/>
          <w:lang w:eastAsia="de-CH"/>
        </w:rPr>
      </w:pPr>
      <w:hyperlink w:anchor="_Toc327434547" w:history="1">
        <w:r w:rsidR="004D1B5C" w:rsidRPr="00B6565C">
          <w:rPr>
            <w:rStyle w:val="Hyperlink"/>
            <w:noProof/>
          </w:rPr>
          <w:t>I.1.3</w:t>
        </w:r>
        <w:r w:rsidR="004D1B5C">
          <w:rPr>
            <w:b w:val="0"/>
            <w:noProof/>
            <w:sz w:val="22"/>
            <w:szCs w:val="22"/>
            <w:lang w:eastAsia="de-CH"/>
          </w:rPr>
          <w:tab/>
        </w:r>
        <w:r w:rsidR="004D1B5C" w:rsidRPr="00B6565C">
          <w:rPr>
            <w:rStyle w:val="Hyperlink"/>
            <w:noProof/>
          </w:rPr>
          <w:t>Funktionale Anforderungen</w:t>
        </w:r>
        <w:r w:rsidR="004D1B5C">
          <w:rPr>
            <w:noProof/>
            <w:webHidden/>
          </w:rPr>
          <w:tab/>
        </w:r>
        <w:r w:rsidR="004D1B5C">
          <w:rPr>
            <w:noProof/>
            <w:webHidden/>
          </w:rPr>
          <w:fldChar w:fldCharType="begin"/>
        </w:r>
        <w:r w:rsidR="004D1B5C">
          <w:rPr>
            <w:noProof/>
            <w:webHidden/>
          </w:rPr>
          <w:instrText xml:space="preserve"> PAGEREF _Toc327434547 \h </w:instrText>
        </w:r>
        <w:r w:rsidR="004D1B5C">
          <w:rPr>
            <w:noProof/>
            <w:webHidden/>
          </w:rPr>
        </w:r>
        <w:r w:rsidR="004D1B5C">
          <w:rPr>
            <w:noProof/>
            <w:webHidden/>
          </w:rPr>
          <w:fldChar w:fldCharType="separate"/>
        </w:r>
        <w:r w:rsidR="004D1B5C">
          <w:rPr>
            <w:noProof/>
            <w:webHidden/>
          </w:rPr>
          <w:t>2</w:t>
        </w:r>
        <w:r w:rsidR="004D1B5C">
          <w:rPr>
            <w:noProof/>
            <w:webHidden/>
          </w:rPr>
          <w:fldChar w:fldCharType="end"/>
        </w:r>
      </w:hyperlink>
    </w:p>
    <w:p w:rsidR="004D1B5C" w:rsidRDefault="0006060A">
      <w:pPr>
        <w:pStyle w:val="TOC1"/>
        <w:tabs>
          <w:tab w:val="left" w:pos="600"/>
          <w:tab w:val="right" w:leader="dot" w:pos="9062"/>
        </w:tabs>
        <w:rPr>
          <w:b w:val="0"/>
          <w:noProof/>
          <w:sz w:val="22"/>
          <w:szCs w:val="22"/>
          <w:lang w:eastAsia="de-CH"/>
        </w:rPr>
      </w:pPr>
      <w:hyperlink w:anchor="_Toc327434548" w:history="1">
        <w:r w:rsidR="004D1B5C" w:rsidRPr="00B6565C">
          <w:rPr>
            <w:rStyle w:val="Hyperlink"/>
            <w:noProof/>
          </w:rPr>
          <w:t>I.1.4</w:t>
        </w:r>
        <w:r w:rsidR="004D1B5C">
          <w:rPr>
            <w:b w:val="0"/>
            <w:noProof/>
            <w:sz w:val="22"/>
            <w:szCs w:val="22"/>
            <w:lang w:eastAsia="de-CH"/>
          </w:rPr>
          <w:tab/>
        </w:r>
        <w:r w:rsidR="004D1B5C" w:rsidRPr="00B6565C">
          <w:rPr>
            <w:rStyle w:val="Hyperlink"/>
            <w:noProof/>
          </w:rPr>
          <w:t>Nicht-funktionale Anforderungen</w:t>
        </w:r>
        <w:r w:rsidR="004D1B5C">
          <w:rPr>
            <w:noProof/>
            <w:webHidden/>
          </w:rPr>
          <w:tab/>
        </w:r>
        <w:r w:rsidR="004D1B5C">
          <w:rPr>
            <w:noProof/>
            <w:webHidden/>
          </w:rPr>
          <w:fldChar w:fldCharType="begin"/>
        </w:r>
        <w:r w:rsidR="004D1B5C">
          <w:rPr>
            <w:noProof/>
            <w:webHidden/>
          </w:rPr>
          <w:instrText xml:space="preserve"> PAGEREF _Toc327434548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49" w:history="1">
        <w:r w:rsidR="004D1B5C" w:rsidRPr="00B6565C">
          <w:rPr>
            <w:rStyle w:val="Hyperlink"/>
            <w:noProof/>
          </w:rPr>
          <w:t>I.1.4.1</w:t>
        </w:r>
        <w:r w:rsidR="004D1B5C">
          <w:rPr>
            <w:noProof/>
            <w:sz w:val="22"/>
            <w:szCs w:val="22"/>
            <w:lang w:eastAsia="de-CH"/>
          </w:rPr>
          <w:tab/>
        </w:r>
        <w:r w:rsidR="004D1B5C" w:rsidRPr="00B6565C">
          <w:rPr>
            <w:rStyle w:val="Hyperlink"/>
            <w:noProof/>
          </w:rPr>
          <w:t>Funktionalität</w:t>
        </w:r>
        <w:r w:rsidR="004D1B5C">
          <w:rPr>
            <w:noProof/>
            <w:webHidden/>
          </w:rPr>
          <w:tab/>
        </w:r>
        <w:r w:rsidR="004D1B5C">
          <w:rPr>
            <w:noProof/>
            <w:webHidden/>
          </w:rPr>
          <w:fldChar w:fldCharType="begin"/>
        </w:r>
        <w:r w:rsidR="004D1B5C">
          <w:rPr>
            <w:noProof/>
            <w:webHidden/>
          </w:rPr>
          <w:instrText xml:space="preserve"> PAGEREF _Toc327434549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0" w:history="1">
        <w:r w:rsidR="004D1B5C" w:rsidRPr="00B6565C">
          <w:rPr>
            <w:rStyle w:val="Hyperlink"/>
            <w:noProof/>
          </w:rPr>
          <w:t>I.1.4.1.1</w:t>
        </w:r>
        <w:r w:rsidR="004D1B5C">
          <w:rPr>
            <w:noProof/>
            <w:sz w:val="22"/>
          </w:rPr>
          <w:tab/>
        </w:r>
        <w:r w:rsidR="004D1B5C" w:rsidRPr="00B6565C">
          <w:rPr>
            <w:rStyle w:val="Hyperlink"/>
            <w:noProof/>
          </w:rPr>
          <w:t>Angemessenheit</w:t>
        </w:r>
        <w:r w:rsidR="004D1B5C">
          <w:rPr>
            <w:noProof/>
            <w:webHidden/>
          </w:rPr>
          <w:tab/>
        </w:r>
        <w:r w:rsidR="004D1B5C">
          <w:rPr>
            <w:noProof/>
            <w:webHidden/>
          </w:rPr>
          <w:fldChar w:fldCharType="begin"/>
        </w:r>
        <w:r w:rsidR="004D1B5C">
          <w:rPr>
            <w:noProof/>
            <w:webHidden/>
          </w:rPr>
          <w:instrText xml:space="preserve"> PAGEREF _Toc327434550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51" w:history="1">
        <w:r w:rsidR="004D1B5C" w:rsidRPr="00B6565C">
          <w:rPr>
            <w:rStyle w:val="Hyperlink"/>
            <w:noProof/>
          </w:rPr>
          <w:t>I.1.4.2</w:t>
        </w:r>
        <w:r w:rsidR="004D1B5C">
          <w:rPr>
            <w:noProof/>
            <w:sz w:val="22"/>
            <w:szCs w:val="22"/>
            <w:lang w:eastAsia="de-CH"/>
          </w:rPr>
          <w:tab/>
        </w:r>
        <w:r w:rsidR="004D1B5C" w:rsidRPr="00B6565C">
          <w:rPr>
            <w:rStyle w:val="Hyperlink"/>
            <w:noProof/>
          </w:rPr>
          <w:t>Zuverlässigkeit</w:t>
        </w:r>
        <w:r w:rsidR="004D1B5C">
          <w:rPr>
            <w:noProof/>
            <w:webHidden/>
          </w:rPr>
          <w:tab/>
        </w:r>
        <w:r w:rsidR="004D1B5C">
          <w:rPr>
            <w:noProof/>
            <w:webHidden/>
          </w:rPr>
          <w:fldChar w:fldCharType="begin"/>
        </w:r>
        <w:r w:rsidR="004D1B5C">
          <w:rPr>
            <w:noProof/>
            <w:webHidden/>
          </w:rPr>
          <w:instrText xml:space="preserve"> PAGEREF _Toc327434551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2" w:history="1">
        <w:r w:rsidR="004D1B5C" w:rsidRPr="00B6565C">
          <w:rPr>
            <w:rStyle w:val="Hyperlink"/>
            <w:noProof/>
          </w:rPr>
          <w:t>I.1.4.2.1</w:t>
        </w:r>
        <w:r w:rsidR="004D1B5C">
          <w:rPr>
            <w:noProof/>
            <w:sz w:val="22"/>
          </w:rPr>
          <w:tab/>
        </w:r>
        <w:r w:rsidR="004D1B5C" w:rsidRPr="00B6565C">
          <w:rPr>
            <w:rStyle w:val="Hyperlink"/>
            <w:noProof/>
          </w:rPr>
          <w:t>Reife</w:t>
        </w:r>
        <w:r w:rsidR="004D1B5C">
          <w:rPr>
            <w:noProof/>
            <w:webHidden/>
          </w:rPr>
          <w:tab/>
        </w:r>
        <w:r w:rsidR="004D1B5C">
          <w:rPr>
            <w:noProof/>
            <w:webHidden/>
          </w:rPr>
          <w:fldChar w:fldCharType="begin"/>
        </w:r>
        <w:r w:rsidR="004D1B5C">
          <w:rPr>
            <w:noProof/>
            <w:webHidden/>
          </w:rPr>
          <w:instrText xml:space="preserve"> PAGEREF _Toc327434552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53" w:history="1">
        <w:r w:rsidR="004D1B5C" w:rsidRPr="00B6565C">
          <w:rPr>
            <w:rStyle w:val="Hyperlink"/>
            <w:noProof/>
          </w:rPr>
          <w:t>I.1.4.3</w:t>
        </w:r>
        <w:r w:rsidR="004D1B5C">
          <w:rPr>
            <w:noProof/>
            <w:sz w:val="22"/>
            <w:szCs w:val="22"/>
            <w:lang w:eastAsia="de-CH"/>
          </w:rPr>
          <w:tab/>
        </w:r>
        <w:r w:rsidR="004D1B5C" w:rsidRPr="00B6565C">
          <w:rPr>
            <w:rStyle w:val="Hyperlink"/>
            <w:noProof/>
          </w:rPr>
          <w:t>Benutzbarkeit</w:t>
        </w:r>
        <w:r w:rsidR="004D1B5C">
          <w:rPr>
            <w:noProof/>
            <w:webHidden/>
          </w:rPr>
          <w:tab/>
        </w:r>
        <w:r w:rsidR="004D1B5C">
          <w:rPr>
            <w:noProof/>
            <w:webHidden/>
          </w:rPr>
          <w:fldChar w:fldCharType="begin"/>
        </w:r>
        <w:r w:rsidR="004D1B5C">
          <w:rPr>
            <w:noProof/>
            <w:webHidden/>
          </w:rPr>
          <w:instrText xml:space="preserve"> PAGEREF _Toc327434553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4" w:history="1">
        <w:r w:rsidR="004D1B5C" w:rsidRPr="00B6565C">
          <w:rPr>
            <w:rStyle w:val="Hyperlink"/>
            <w:noProof/>
          </w:rPr>
          <w:t>I.1.4.3.1</w:t>
        </w:r>
        <w:r w:rsidR="004D1B5C">
          <w:rPr>
            <w:noProof/>
            <w:sz w:val="22"/>
          </w:rPr>
          <w:tab/>
        </w:r>
        <w:r w:rsidR="004D1B5C" w:rsidRPr="00B6565C">
          <w:rPr>
            <w:rStyle w:val="Hyperlink"/>
            <w:noProof/>
          </w:rPr>
          <w:t>Verständlichkeit &amp; Erlernbarkeit</w:t>
        </w:r>
        <w:r w:rsidR="004D1B5C">
          <w:rPr>
            <w:noProof/>
            <w:webHidden/>
          </w:rPr>
          <w:tab/>
        </w:r>
        <w:r w:rsidR="004D1B5C">
          <w:rPr>
            <w:noProof/>
            <w:webHidden/>
          </w:rPr>
          <w:fldChar w:fldCharType="begin"/>
        </w:r>
        <w:r w:rsidR="004D1B5C">
          <w:rPr>
            <w:noProof/>
            <w:webHidden/>
          </w:rPr>
          <w:instrText xml:space="preserve"> PAGEREF _Toc327434554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5" w:history="1">
        <w:r w:rsidR="004D1B5C" w:rsidRPr="00B6565C">
          <w:rPr>
            <w:rStyle w:val="Hyperlink"/>
            <w:noProof/>
          </w:rPr>
          <w:t>I.1.4.3.2</w:t>
        </w:r>
        <w:r w:rsidR="004D1B5C">
          <w:rPr>
            <w:noProof/>
            <w:sz w:val="22"/>
          </w:rPr>
          <w:tab/>
        </w:r>
        <w:r w:rsidR="004D1B5C" w:rsidRPr="00B6565C">
          <w:rPr>
            <w:rStyle w:val="Hyperlink"/>
            <w:noProof/>
          </w:rPr>
          <w:t>Bedienbarkeit</w:t>
        </w:r>
        <w:r w:rsidR="004D1B5C">
          <w:rPr>
            <w:noProof/>
            <w:webHidden/>
          </w:rPr>
          <w:tab/>
        </w:r>
        <w:r w:rsidR="004D1B5C">
          <w:rPr>
            <w:noProof/>
            <w:webHidden/>
          </w:rPr>
          <w:fldChar w:fldCharType="begin"/>
        </w:r>
        <w:r w:rsidR="004D1B5C">
          <w:rPr>
            <w:noProof/>
            <w:webHidden/>
          </w:rPr>
          <w:instrText xml:space="preserve"> PAGEREF _Toc327434555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6" w:history="1">
        <w:r w:rsidR="004D1B5C" w:rsidRPr="00B6565C">
          <w:rPr>
            <w:rStyle w:val="Hyperlink"/>
            <w:noProof/>
          </w:rPr>
          <w:t>I.1.4.3.3</w:t>
        </w:r>
        <w:r w:rsidR="004D1B5C">
          <w:rPr>
            <w:noProof/>
            <w:sz w:val="22"/>
          </w:rPr>
          <w:tab/>
        </w:r>
        <w:r w:rsidR="004D1B5C" w:rsidRPr="00B6565C">
          <w:rPr>
            <w:rStyle w:val="Hyperlink"/>
            <w:noProof/>
          </w:rPr>
          <w:t>Attraktivität</w:t>
        </w:r>
        <w:r w:rsidR="004D1B5C">
          <w:rPr>
            <w:noProof/>
            <w:webHidden/>
          </w:rPr>
          <w:tab/>
        </w:r>
        <w:r w:rsidR="004D1B5C">
          <w:rPr>
            <w:noProof/>
            <w:webHidden/>
          </w:rPr>
          <w:fldChar w:fldCharType="begin"/>
        </w:r>
        <w:r w:rsidR="004D1B5C">
          <w:rPr>
            <w:noProof/>
            <w:webHidden/>
          </w:rPr>
          <w:instrText xml:space="preserve"> PAGEREF _Toc327434556 \h </w:instrText>
        </w:r>
        <w:r w:rsidR="004D1B5C">
          <w:rPr>
            <w:noProof/>
            <w:webHidden/>
          </w:rPr>
        </w:r>
        <w:r w:rsidR="004D1B5C">
          <w:rPr>
            <w:noProof/>
            <w:webHidden/>
          </w:rPr>
          <w:fldChar w:fldCharType="separate"/>
        </w:r>
        <w:r w:rsidR="004D1B5C">
          <w:rPr>
            <w:noProof/>
            <w:webHidden/>
          </w:rPr>
          <w:t>9</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57" w:history="1">
        <w:r w:rsidR="004D1B5C" w:rsidRPr="00B6565C">
          <w:rPr>
            <w:rStyle w:val="Hyperlink"/>
            <w:noProof/>
          </w:rPr>
          <w:t>I.1.4.4</w:t>
        </w:r>
        <w:r w:rsidR="004D1B5C">
          <w:rPr>
            <w:noProof/>
            <w:sz w:val="22"/>
            <w:szCs w:val="22"/>
            <w:lang w:eastAsia="de-CH"/>
          </w:rPr>
          <w:tab/>
        </w:r>
        <w:r w:rsidR="004D1B5C" w:rsidRPr="00B6565C">
          <w:rPr>
            <w:rStyle w:val="Hyperlink"/>
            <w:noProof/>
          </w:rPr>
          <w:t>Effizienz</w:t>
        </w:r>
        <w:r w:rsidR="004D1B5C">
          <w:rPr>
            <w:noProof/>
            <w:webHidden/>
          </w:rPr>
          <w:tab/>
        </w:r>
        <w:r w:rsidR="004D1B5C">
          <w:rPr>
            <w:noProof/>
            <w:webHidden/>
          </w:rPr>
          <w:fldChar w:fldCharType="begin"/>
        </w:r>
        <w:r w:rsidR="004D1B5C">
          <w:rPr>
            <w:noProof/>
            <w:webHidden/>
          </w:rPr>
          <w:instrText xml:space="preserve"> PAGEREF _Toc327434557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58" w:history="1">
        <w:r w:rsidR="004D1B5C" w:rsidRPr="00B6565C">
          <w:rPr>
            <w:rStyle w:val="Hyperlink"/>
            <w:noProof/>
          </w:rPr>
          <w:t>I.1.4.4.1</w:t>
        </w:r>
        <w:r w:rsidR="004D1B5C">
          <w:rPr>
            <w:noProof/>
            <w:sz w:val="22"/>
          </w:rPr>
          <w:tab/>
        </w:r>
        <w:r w:rsidR="004D1B5C" w:rsidRPr="00B6565C">
          <w:rPr>
            <w:rStyle w:val="Hyperlink"/>
            <w:noProof/>
          </w:rPr>
          <w:t>Zeitverhalten</w:t>
        </w:r>
        <w:r w:rsidR="004D1B5C">
          <w:rPr>
            <w:noProof/>
            <w:webHidden/>
          </w:rPr>
          <w:tab/>
        </w:r>
        <w:r w:rsidR="004D1B5C">
          <w:rPr>
            <w:noProof/>
            <w:webHidden/>
          </w:rPr>
          <w:fldChar w:fldCharType="begin"/>
        </w:r>
        <w:r w:rsidR="004D1B5C">
          <w:rPr>
            <w:noProof/>
            <w:webHidden/>
          </w:rPr>
          <w:instrText xml:space="preserve"> PAGEREF _Toc327434558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59" w:history="1">
        <w:r w:rsidR="004D1B5C" w:rsidRPr="00B6565C">
          <w:rPr>
            <w:rStyle w:val="Hyperlink"/>
            <w:noProof/>
          </w:rPr>
          <w:t>I.1.4.5</w:t>
        </w:r>
        <w:r w:rsidR="004D1B5C">
          <w:rPr>
            <w:noProof/>
            <w:sz w:val="22"/>
            <w:szCs w:val="22"/>
            <w:lang w:eastAsia="de-CH"/>
          </w:rPr>
          <w:tab/>
        </w:r>
        <w:r w:rsidR="004D1B5C" w:rsidRPr="00B6565C">
          <w:rPr>
            <w:rStyle w:val="Hyperlink"/>
            <w:noProof/>
          </w:rPr>
          <w:t>Änderbarkeit &amp; Wartbarkeit</w:t>
        </w:r>
        <w:r w:rsidR="004D1B5C">
          <w:rPr>
            <w:noProof/>
            <w:webHidden/>
          </w:rPr>
          <w:tab/>
        </w:r>
        <w:r w:rsidR="004D1B5C">
          <w:rPr>
            <w:noProof/>
            <w:webHidden/>
          </w:rPr>
          <w:fldChar w:fldCharType="begin"/>
        </w:r>
        <w:r w:rsidR="004D1B5C">
          <w:rPr>
            <w:noProof/>
            <w:webHidden/>
          </w:rPr>
          <w:instrText xml:space="preserve"> PAGEREF _Toc327434559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2"/>
        <w:tabs>
          <w:tab w:val="left" w:pos="1100"/>
          <w:tab w:val="right" w:leader="dot" w:pos="9062"/>
        </w:tabs>
        <w:rPr>
          <w:noProof/>
          <w:sz w:val="22"/>
          <w:szCs w:val="22"/>
          <w:lang w:eastAsia="de-CH"/>
        </w:rPr>
      </w:pPr>
      <w:hyperlink w:anchor="_Toc327434560" w:history="1">
        <w:r w:rsidR="004D1B5C" w:rsidRPr="00B6565C">
          <w:rPr>
            <w:rStyle w:val="Hyperlink"/>
            <w:noProof/>
          </w:rPr>
          <w:t>I.1.4.6</w:t>
        </w:r>
        <w:r w:rsidR="004D1B5C">
          <w:rPr>
            <w:noProof/>
            <w:sz w:val="22"/>
            <w:szCs w:val="22"/>
            <w:lang w:eastAsia="de-CH"/>
          </w:rPr>
          <w:tab/>
        </w:r>
        <w:r w:rsidR="004D1B5C" w:rsidRPr="00B6565C">
          <w:rPr>
            <w:rStyle w:val="Hyperlink"/>
            <w:noProof/>
          </w:rPr>
          <w:t>Übertragbarkeit</w:t>
        </w:r>
        <w:r w:rsidR="004D1B5C">
          <w:rPr>
            <w:noProof/>
            <w:webHidden/>
          </w:rPr>
          <w:tab/>
        </w:r>
        <w:r w:rsidR="004D1B5C">
          <w:rPr>
            <w:noProof/>
            <w:webHidden/>
          </w:rPr>
          <w:fldChar w:fldCharType="begin"/>
        </w:r>
        <w:r w:rsidR="004D1B5C">
          <w:rPr>
            <w:noProof/>
            <w:webHidden/>
          </w:rPr>
          <w:instrText xml:space="preserve"> PAGEREF _Toc327434560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61" w:history="1">
        <w:r w:rsidR="004D1B5C" w:rsidRPr="00B6565C">
          <w:rPr>
            <w:rStyle w:val="Hyperlink"/>
            <w:noProof/>
          </w:rPr>
          <w:t>I.1.4.6.1</w:t>
        </w:r>
        <w:r w:rsidR="004D1B5C">
          <w:rPr>
            <w:noProof/>
            <w:sz w:val="22"/>
          </w:rPr>
          <w:tab/>
        </w:r>
        <w:r w:rsidR="004D1B5C" w:rsidRPr="00B6565C">
          <w:rPr>
            <w:rStyle w:val="Hyperlink"/>
            <w:noProof/>
          </w:rPr>
          <w:t>Austauschbarkeit</w:t>
        </w:r>
        <w:r w:rsidR="004D1B5C">
          <w:rPr>
            <w:noProof/>
            <w:webHidden/>
          </w:rPr>
          <w:tab/>
        </w:r>
        <w:r w:rsidR="004D1B5C">
          <w:rPr>
            <w:noProof/>
            <w:webHidden/>
          </w:rPr>
          <w:fldChar w:fldCharType="begin"/>
        </w:r>
        <w:r w:rsidR="004D1B5C">
          <w:rPr>
            <w:noProof/>
            <w:webHidden/>
          </w:rPr>
          <w:instrText xml:space="preserve"> PAGEREF _Toc327434561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3"/>
        <w:tabs>
          <w:tab w:val="left" w:pos="1320"/>
          <w:tab w:val="right" w:leader="dot" w:pos="9062"/>
        </w:tabs>
        <w:rPr>
          <w:noProof/>
          <w:sz w:val="22"/>
        </w:rPr>
      </w:pPr>
      <w:hyperlink w:anchor="_Toc327434562" w:history="1">
        <w:r w:rsidR="004D1B5C" w:rsidRPr="00B6565C">
          <w:rPr>
            <w:rStyle w:val="Hyperlink"/>
            <w:noProof/>
          </w:rPr>
          <w:t>I.1.4.6.2</w:t>
        </w:r>
        <w:r w:rsidR="004D1B5C">
          <w:rPr>
            <w:noProof/>
            <w:sz w:val="22"/>
          </w:rPr>
          <w:tab/>
        </w:r>
        <w:r w:rsidR="004D1B5C" w:rsidRPr="00B6565C">
          <w:rPr>
            <w:rStyle w:val="Hyperlink"/>
            <w:noProof/>
          </w:rPr>
          <w:t>Installierbarkeit</w:t>
        </w:r>
        <w:r w:rsidR="004D1B5C">
          <w:rPr>
            <w:noProof/>
            <w:webHidden/>
          </w:rPr>
          <w:tab/>
        </w:r>
        <w:r w:rsidR="004D1B5C">
          <w:rPr>
            <w:noProof/>
            <w:webHidden/>
          </w:rPr>
          <w:fldChar w:fldCharType="begin"/>
        </w:r>
        <w:r w:rsidR="004D1B5C">
          <w:rPr>
            <w:noProof/>
            <w:webHidden/>
          </w:rPr>
          <w:instrText xml:space="preserve"> PAGEREF _Toc327434562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1"/>
        <w:tabs>
          <w:tab w:val="left" w:pos="600"/>
          <w:tab w:val="right" w:leader="dot" w:pos="9062"/>
        </w:tabs>
        <w:rPr>
          <w:b w:val="0"/>
          <w:noProof/>
          <w:sz w:val="22"/>
          <w:szCs w:val="22"/>
          <w:lang w:eastAsia="de-CH"/>
        </w:rPr>
      </w:pPr>
      <w:hyperlink w:anchor="_Toc327434563" w:history="1">
        <w:r w:rsidR="004D1B5C" w:rsidRPr="00B6565C">
          <w:rPr>
            <w:rStyle w:val="Hyperlink"/>
            <w:noProof/>
          </w:rPr>
          <w:t>I.1.5</w:t>
        </w:r>
        <w:r w:rsidR="004D1B5C">
          <w:rPr>
            <w:b w:val="0"/>
            <w:noProof/>
            <w:sz w:val="22"/>
            <w:szCs w:val="22"/>
            <w:lang w:eastAsia="de-CH"/>
          </w:rPr>
          <w:tab/>
        </w:r>
        <w:r w:rsidR="004D1B5C" w:rsidRPr="00B6565C">
          <w:rPr>
            <w:rStyle w:val="Hyperlink"/>
            <w:noProof/>
          </w:rPr>
          <w:t xml:space="preserve">Design </w:t>
        </w:r>
        <w:r w:rsidR="004D1B5C" w:rsidRPr="00B6565C">
          <w:rPr>
            <w:rStyle w:val="Hyperlink"/>
            <w:noProof/>
            <w:lang w:val="en-US"/>
          </w:rPr>
          <w:t>Constraints</w:t>
        </w:r>
        <w:r w:rsidR="004D1B5C">
          <w:rPr>
            <w:noProof/>
            <w:webHidden/>
          </w:rPr>
          <w:tab/>
        </w:r>
        <w:r w:rsidR="004D1B5C">
          <w:rPr>
            <w:noProof/>
            <w:webHidden/>
          </w:rPr>
          <w:fldChar w:fldCharType="begin"/>
        </w:r>
        <w:r w:rsidR="004D1B5C">
          <w:rPr>
            <w:noProof/>
            <w:webHidden/>
          </w:rPr>
          <w:instrText xml:space="preserve"> PAGEREF _Toc327434563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4D1B5C" w:rsidRDefault="0006060A">
      <w:pPr>
        <w:pStyle w:val="TOC1"/>
        <w:tabs>
          <w:tab w:val="left" w:pos="600"/>
          <w:tab w:val="right" w:leader="dot" w:pos="9062"/>
        </w:tabs>
        <w:rPr>
          <w:b w:val="0"/>
          <w:noProof/>
          <w:sz w:val="22"/>
          <w:szCs w:val="22"/>
          <w:lang w:eastAsia="de-CH"/>
        </w:rPr>
      </w:pPr>
      <w:hyperlink w:anchor="_Toc327434564" w:history="1">
        <w:r w:rsidR="004D1B5C" w:rsidRPr="00B6565C">
          <w:rPr>
            <w:rStyle w:val="Hyperlink"/>
            <w:noProof/>
          </w:rPr>
          <w:t>I.1.6</w:t>
        </w:r>
        <w:r w:rsidR="004D1B5C">
          <w:rPr>
            <w:b w:val="0"/>
            <w:noProof/>
            <w:sz w:val="22"/>
            <w:szCs w:val="22"/>
            <w:lang w:eastAsia="de-CH"/>
          </w:rPr>
          <w:tab/>
        </w:r>
        <w:r w:rsidR="004D1B5C" w:rsidRPr="00B6565C">
          <w:rPr>
            <w:rStyle w:val="Hyperlink"/>
            <w:noProof/>
          </w:rPr>
          <w:t>Zugänglichkeit (</w:t>
        </w:r>
        <w:r w:rsidR="004D1B5C" w:rsidRPr="00B6565C">
          <w:rPr>
            <w:rStyle w:val="Hyperlink"/>
            <w:noProof/>
            <w:lang w:val="en-US"/>
          </w:rPr>
          <w:t>Accessibility</w:t>
        </w:r>
        <w:r w:rsidR="004D1B5C" w:rsidRPr="00B6565C">
          <w:rPr>
            <w:rStyle w:val="Hyperlink"/>
            <w:noProof/>
          </w:rPr>
          <w:t>)</w:t>
        </w:r>
        <w:r w:rsidR="004D1B5C">
          <w:rPr>
            <w:noProof/>
            <w:webHidden/>
          </w:rPr>
          <w:tab/>
        </w:r>
        <w:r w:rsidR="004D1B5C">
          <w:rPr>
            <w:noProof/>
            <w:webHidden/>
          </w:rPr>
          <w:fldChar w:fldCharType="begin"/>
        </w:r>
        <w:r w:rsidR="004D1B5C">
          <w:rPr>
            <w:noProof/>
            <w:webHidden/>
          </w:rPr>
          <w:instrText xml:space="preserve"> PAGEREF _Toc327434564 \h </w:instrText>
        </w:r>
        <w:r w:rsidR="004D1B5C">
          <w:rPr>
            <w:noProof/>
            <w:webHidden/>
          </w:rPr>
        </w:r>
        <w:r w:rsidR="004D1B5C">
          <w:rPr>
            <w:noProof/>
            <w:webHidden/>
          </w:rPr>
          <w:fldChar w:fldCharType="separate"/>
        </w:r>
        <w:r w:rsidR="004D1B5C">
          <w:rPr>
            <w:noProof/>
            <w:webHidden/>
          </w:rPr>
          <w:t>10</w:t>
        </w:r>
        <w:r w:rsidR="004D1B5C">
          <w:rPr>
            <w:noProof/>
            <w:webHidden/>
          </w:rPr>
          <w:fldChar w:fldCharType="end"/>
        </w:r>
      </w:hyperlink>
    </w:p>
    <w:p w:rsidR="0001739B" w:rsidRPr="0001739B" w:rsidRDefault="0001739B" w:rsidP="0001739B">
      <w:r>
        <w:fldChar w:fldCharType="end"/>
      </w:r>
    </w:p>
    <w:p w:rsidR="003B436F" w:rsidRPr="003B436F" w:rsidRDefault="007B716D" w:rsidP="00BC5645">
      <w:pPr>
        <w:pStyle w:val="Heading3"/>
      </w:pPr>
      <w:bookmarkStart w:id="1" w:name="_Toc287347253"/>
      <w:bookmarkStart w:id="2" w:name="_Toc327434545"/>
      <w:r>
        <w:t>Änderungsgeschichte</w:t>
      </w:r>
      <w:bookmarkEnd w:id="1"/>
      <w:bookmarkEnd w:id="2"/>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0D6783">
            <w:r>
              <w:t>Datum</w:t>
            </w:r>
          </w:p>
        </w:tc>
        <w:tc>
          <w:tcPr>
            <w:tcW w:w="993" w:type="dxa"/>
          </w:tcPr>
          <w:p w:rsidR="007B716D" w:rsidRDefault="007B716D" w:rsidP="000D6783">
            <w:r>
              <w:t>Version</w:t>
            </w:r>
          </w:p>
        </w:tc>
        <w:tc>
          <w:tcPr>
            <w:tcW w:w="4674" w:type="dxa"/>
          </w:tcPr>
          <w:p w:rsidR="007B716D" w:rsidRDefault="007B716D" w:rsidP="000D6783">
            <w:r>
              <w:t>Änderung</w:t>
            </w:r>
          </w:p>
        </w:tc>
        <w:tc>
          <w:tcPr>
            <w:tcW w:w="2303" w:type="dxa"/>
          </w:tcPr>
          <w:p w:rsidR="007B716D" w:rsidRDefault="007B716D" w:rsidP="000D6783">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2C1405" w:rsidP="000D6783">
            <w:pPr>
              <w:rPr>
                <w:b/>
              </w:rPr>
            </w:pPr>
            <w:r>
              <w:t>18.05</w:t>
            </w:r>
            <w:r w:rsidR="0033667B">
              <w:t>.2012</w:t>
            </w:r>
          </w:p>
        </w:tc>
        <w:tc>
          <w:tcPr>
            <w:tcW w:w="993" w:type="dxa"/>
          </w:tcPr>
          <w:p w:rsidR="007B716D" w:rsidRPr="00F9181E" w:rsidRDefault="007B716D" w:rsidP="000D6783">
            <w:r w:rsidRPr="00F9181E">
              <w:t>1.0</w:t>
            </w:r>
          </w:p>
        </w:tc>
        <w:tc>
          <w:tcPr>
            <w:tcW w:w="4674" w:type="dxa"/>
          </w:tcPr>
          <w:p w:rsidR="007B716D" w:rsidRPr="00F9181E" w:rsidRDefault="007B716D" w:rsidP="000D6783">
            <w:r w:rsidRPr="00F9181E">
              <w:t>Erste Version des Dokuments</w:t>
            </w:r>
          </w:p>
        </w:tc>
        <w:tc>
          <w:tcPr>
            <w:tcW w:w="2303" w:type="dxa"/>
          </w:tcPr>
          <w:p w:rsidR="007B716D" w:rsidRPr="00F9181E" w:rsidRDefault="002C1405" w:rsidP="000D6783">
            <w:r>
              <w:t>CH</w:t>
            </w:r>
          </w:p>
        </w:tc>
      </w:tr>
      <w:tr w:rsidR="006416D8"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6416D8" w:rsidRDefault="006416D8" w:rsidP="000D6783">
            <w:r>
              <w:t>19.05.2012</w:t>
            </w:r>
          </w:p>
        </w:tc>
        <w:tc>
          <w:tcPr>
            <w:tcW w:w="993" w:type="dxa"/>
          </w:tcPr>
          <w:p w:rsidR="006416D8" w:rsidRPr="00F9181E" w:rsidRDefault="006416D8" w:rsidP="000D6783">
            <w:r>
              <w:t>1.1</w:t>
            </w:r>
          </w:p>
        </w:tc>
        <w:tc>
          <w:tcPr>
            <w:tcW w:w="4674" w:type="dxa"/>
          </w:tcPr>
          <w:p w:rsidR="006416D8" w:rsidRPr="00F9181E" w:rsidRDefault="006416D8" w:rsidP="000D6783">
            <w:r>
              <w:t xml:space="preserve">Review </w:t>
            </w:r>
            <w:r w:rsidR="00AF23A5" w:rsidRPr="00AF23A5">
              <w:t>Accessibility</w:t>
            </w:r>
          </w:p>
        </w:tc>
        <w:tc>
          <w:tcPr>
            <w:tcW w:w="2303" w:type="dxa"/>
          </w:tcPr>
          <w:p w:rsidR="006416D8" w:rsidRDefault="006416D8" w:rsidP="000D6783">
            <w:r>
              <w:t>DT</w:t>
            </w:r>
          </w:p>
        </w:tc>
      </w:tr>
      <w:tr w:rsidR="00FD075B"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FD075B" w:rsidRDefault="00FD075B" w:rsidP="000D6783">
            <w:r>
              <w:t>29.05.2012</w:t>
            </w:r>
          </w:p>
        </w:tc>
        <w:tc>
          <w:tcPr>
            <w:tcW w:w="993" w:type="dxa"/>
          </w:tcPr>
          <w:p w:rsidR="00FD075B" w:rsidRDefault="00FD075B" w:rsidP="000D6783">
            <w:r>
              <w:t>1.2</w:t>
            </w:r>
          </w:p>
        </w:tc>
        <w:tc>
          <w:tcPr>
            <w:tcW w:w="4674" w:type="dxa"/>
          </w:tcPr>
          <w:p w:rsidR="00FD075B" w:rsidRDefault="00FD075B" w:rsidP="000D6783">
            <w:r>
              <w:t>Funktionale &amp; Nicht-funktionale Anforderungen</w:t>
            </w:r>
          </w:p>
        </w:tc>
        <w:tc>
          <w:tcPr>
            <w:tcW w:w="2303" w:type="dxa"/>
          </w:tcPr>
          <w:p w:rsidR="00FD075B" w:rsidRDefault="00FD075B" w:rsidP="000D6783">
            <w:r>
              <w:t>CH</w:t>
            </w:r>
          </w:p>
        </w:tc>
      </w:tr>
      <w:tr w:rsidR="001F02E6"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1F02E6" w:rsidRDefault="001F02E6" w:rsidP="000D6783">
            <w:r>
              <w:t>29.05.2012</w:t>
            </w:r>
          </w:p>
        </w:tc>
        <w:tc>
          <w:tcPr>
            <w:tcW w:w="993" w:type="dxa"/>
          </w:tcPr>
          <w:p w:rsidR="001F02E6" w:rsidRDefault="00FD075B" w:rsidP="000D6783">
            <w:r>
              <w:t>1.3</w:t>
            </w:r>
          </w:p>
        </w:tc>
        <w:tc>
          <w:tcPr>
            <w:tcW w:w="4674" w:type="dxa"/>
          </w:tcPr>
          <w:p w:rsidR="001F02E6" w:rsidRDefault="00FD075B" w:rsidP="004C38EC">
            <w:r>
              <w:t xml:space="preserve">Review </w:t>
            </w:r>
            <w:r w:rsidR="001F02E6">
              <w:t>Funktionale</w:t>
            </w:r>
            <w:r w:rsidR="006B10A3">
              <w:t xml:space="preserve"> </w:t>
            </w:r>
            <w:r w:rsidR="001F02E6">
              <w:t>Anforderungen</w:t>
            </w:r>
          </w:p>
        </w:tc>
        <w:tc>
          <w:tcPr>
            <w:tcW w:w="2303" w:type="dxa"/>
          </w:tcPr>
          <w:p w:rsidR="001F02E6" w:rsidRDefault="00FD075B" w:rsidP="000D6783">
            <w:r>
              <w:t>DT</w:t>
            </w:r>
          </w:p>
        </w:tc>
      </w:tr>
      <w:tr w:rsidR="00264EEA"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64EEA" w:rsidRDefault="00264EEA" w:rsidP="000D6783">
            <w:r>
              <w:t>04.06.2012</w:t>
            </w:r>
          </w:p>
        </w:tc>
        <w:tc>
          <w:tcPr>
            <w:tcW w:w="993" w:type="dxa"/>
          </w:tcPr>
          <w:p w:rsidR="00264EEA" w:rsidRDefault="00264EEA" w:rsidP="000D6783">
            <w:r>
              <w:t>1.4</w:t>
            </w:r>
          </w:p>
        </w:tc>
        <w:tc>
          <w:tcPr>
            <w:tcW w:w="4674" w:type="dxa"/>
          </w:tcPr>
          <w:p w:rsidR="00264EEA" w:rsidRDefault="00264EEA" w:rsidP="004C38EC">
            <w:r>
              <w:t>Design Constraints</w:t>
            </w:r>
          </w:p>
        </w:tc>
        <w:tc>
          <w:tcPr>
            <w:tcW w:w="2303" w:type="dxa"/>
          </w:tcPr>
          <w:p w:rsidR="00264EEA" w:rsidRDefault="00264EEA" w:rsidP="000D6783">
            <w:r>
              <w:t>CH</w:t>
            </w:r>
          </w:p>
        </w:tc>
      </w:tr>
      <w:tr w:rsidR="004024B1"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4024B1" w:rsidRDefault="004024B1" w:rsidP="000D6783">
            <w:r>
              <w:t>04.06.2012</w:t>
            </w:r>
          </w:p>
        </w:tc>
        <w:tc>
          <w:tcPr>
            <w:tcW w:w="993" w:type="dxa"/>
          </w:tcPr>
          <w:p w:rsidR="004024B1" w:rsidRDefault="004024B1" w:rsidP="000D6783">
            <w:r>
              <w:t>1.5</w:t>
            </w:r>
          </w:p>
        </w:tc>
        <w:tc>
          <w:tcPr>
            <w:tcW w:w="4674" w:type="dxa"/>
          </w:tcPr>
          <w:p w:rsidR="004024B1" w:rsidRDefault="004024B1" w:rsidP="000D6783">
            <w:r>
              <w:t>Nicht-funktionale Anforderungen</w:t>
            </w:r>
          </w:p>
        </w:tc>
        <w:tc>
          <w:tcPr>
            <w:tcW w:w="2303" w:type="dxa"/>
          </w:tcPr>
          <w:p w:rsidR="004024B1" w:rsidRDefault="004024B1" w:rsidP="000D6783">
            <w:r>
              <w:t>DT</w:t>
            </w:r>
          </w:p>
        </w:tc>
      </w:tr>
      <w:tr w:rsidR="00950169"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950169" w:rsidRDefault="00950169" w:rsidP="000D6783">
            <w:r>
              <w:t>04.06.2012</w:t>
            </w:r>
          </w:p>
        </w:tc>
        <w:tc>
          <w:tcPr>
            <w:tcW w:w="993" w:type="dxa"/>
          </w:tcPr>
          <w:p w:rsidR="00950169" w:rsidRDefault="00950169" w:rsidP="000D6783">
            <w:r>
              <w:t>1.6</w:t>
            </w:r>
          </w:p>
        </w:tc>
        <w:tc>
          <w:tcPr>
            <w:tcW w:w="4674" w:type="dxa"/>
          </w:tcPr>
          <w:p w:rsidR="00950169" w:rsidRDefault="00950169" w:rsidP="000D6783">
            <w:r>
              <w:t>Tools</w:t>
            </w:r>
          </w:p>
        </w:tc>
        <w:tc>
          <w:tcPr>
            <w:tcW w:w="2303" w:type="dxa"/>
          </w:tcPr>
          <w:p w:rsidR="00950169" w:rsidRDefault="00950169" w:rsidP="000D6783">
            <w:r>
              <w:t>DT</w:t>
            </w:r>
          </w:p>
        </w:tc>
      </w:tr>
      <w:tr w:rsidR="00142393"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42393" w:rsidRDefault="00142393" w:rsidP="000D6783">
            <w:r>
              <w:t>05.06.2012</w:t>
            </w:r>
          </w:p>
        </w:tc>
        <w:tc>
          <w:tcPr>
            <w:tcW w:w="993" w:type="dxa"/>
          </w:tcPr>
          <w:p w:rsidR="00142393" w:rsidRDefault="00142393" w:rsidP="000D6783">
            <w:r>
              <w:t>1.7</w:t>
            </w:r>
          </w:p>
        </w:tc>
        <w:tc>
          <w:tcPr>
            <w:tcW w:w="4674" w:type="dxa"/>
          </w:tcPr>
          <w:p w:rsidR="00142393" w:rsidRDefault="00142393" w:rsidP="000D6783">
            <w:r>
              <w:t>Tools</w:t>
            </w:r>
          </w:p>
        </w:tc>
        <w:tc>
          <w:tcPr>
            <w:tcW w:w="2303" w:type="dxa"/>
          </w:tcPr>
          <w:p w:rsidR="00142393" w:rsidRDefault="00142393" w:rsidP="000D6783">
            <w:r>
              <w:t>CH</w:t>
            </w:r>
          </w:p>
        </w:tc>
      </w:tr>
      <w:tr w:rsidR="006E0E0C"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6E0E0C" w:rsidRDefault="006E0E0C" w:rsidP="000D6783">
            <w:r>
              <w:t>09.06.2012</w:t>
            </w:r>
          </w:p>
        </w:tc>
        <w:tc>
          <w:tcPr>
            <w:tcW w:w="993" w:type="dxa"/>
          </w:tcPr>
          <w:p w:rsidR="006E0E0C" w:rsidRDefault="000F728A" w:rsidP="000D6783">
            <w:r>
              <w:t>1.8</w:t>
            </w:r>
          </w:p>
        </w:tc>
        <w:tc>
          <w:tcPr>
            <w:tcW w:w="4674" w:type="dxa"/>
          </w:tcPr>
          <w:p w:rsidR="006E0E0C" w:rsidRDefault="006E0E0C" w:rsidP="000D6783">
            <w:r>
              <w:t>Review und Korrekturen</w:t>
            </w:r>
          </w:p>
        </w:tc>
        <w:tc>
          <w:tcPr>
            <w:tcW w:w="2303" w:type="dxa"/>
          </w:tcPr>
          <w:p w:rsidR="006E0E0C" w:rsidRDefault="006E0E0C" w:rsidP="000D6783">
            <w:r>
              <w:t>LE</w:t>
            </w:r>
          </w:p>
        </w:tc>
      </w:tr>
      <w:tr w:rsidR="001C7715"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1C7715" w:rsidRDefault="001C7715" w:rsidP="000D6783">
            <w:r>
              <w:t>11.06.2012</w:t>
            </w:r>
          </w:p>
        </w:tc>
        <w:tc>
          <w:tcPr>
            <w:tcW w:w="993" w:type="dxa"/>
          </w:tcPr>
          <w:p w:rsidR="001C7715" w:rsidRDefault="001C7715" w:rsidP="000D6783">
            <w:r>
              <w:t>1.</w:t>
            </w:r>
            <w:r w:rsidR="009D33A6">
              <w:t>9</w:t>
            </w:r>
          </w:p>
        </w:tc>
        <w:tc>
          <w:tcPr>
            <w:tcW w:w="4674" w:type="dxa"/>
          </w:tcPr>
          <w:p w:rsidR="001C7715" w:rsidRDefault="001C7715" w:rsidP="000D6783">
            <w:r>
              <w:t>Korrekturen</w:t>
            </w:r>
          </w:p>
        </w:tc>
        <w:tc>
          <w:tcPr>
            <w:tcW w:w="2303" w:type="dxa"/>
          </w:tcPr>
          <w:p w:rsidR="001C7715" w:rsidRDefault="001C7715" w:rsidP="000D6783">
            <w:r>
              <w:t>CH</w:t>
            </w:r>
          </w:p>
        </w:tc>
      </w:tr>
      <w:tr w:rsidR="000D5536" w:rsidRPr="00F9181E" w:rsidTr="000D6783">
        <w:trPr>
          <w:cnfStyle w:val="000000100000" w:firstRow="0" w:lastRow="0" w:firstColumn="0" w:lastColumn="0" w:oddVBand="0" w:evenVBand="0" w:oddHBand="1" w:evenHBand="0" w:firstRowFirstColumn="0" w:firstRowLastColumn="0" w:lastRowFirstColumn="0" w:lastRowLastColumn="0"/>
        </w:trPr>
        <w:tc>
          <w:tcPr>
            <w:tcW w:w="1280" w:type="dxa"/>
          </w:tcPr>
          <w:p w:rsidR="000D5536" w:rsidRDefault="000D5536" w:rsidP="000D6783">
            <w:r>
              <w:t>12.06.2012</w:t>
            </w:r>
          </w:p>
        </w:tc>
        <w:tc>
          <w:tcPr>
            <w:tcW w:w="993" w:type="dxa"/>
          </w:tcPr>
          <w:p w:rsidR="000D5536" w:rsidRDefault="000D5536" w:rsidP="000D6783">
            <w:r>
              <w:t>1.10</w:t>
            </w:r>
          </w:p>
        </w:tc>
        <w:tc>
          <w:tcPr>
            <w:tcW w:w="4674" w:type="dxa"/>
          </w:tcPr>
          <w:p w:rsidR="000D5536" w:rsidRDefault="000D5536" w:rsidP="000D6783">
            <w:r>
              <w:t>Review</w:t>
            </w:r>
          </w:p>
        </w:tc>
        <w:tc>
          <w:tcPr>
            <w:tcW w:w="2303" w:type="dxa"/>
          </w:tcPr>
          <w:p w:rsidR="000D5536" w:rsidRDefault="000D5536" w:rsidP="000D6783">
            <w:r>
              <w:t>DT</w:t>
            </w:r>
          </w:p>
        </w:tc>
      </w:tr>
      <w:tr w:rsidR="007659D0" w:rsidRPr="00F9181E" w:rsidTr="000D6783">
        <w:trPr>
          <w:cnfStyle w:val="000000010000" w:firstRow="0" w:lastRow="0" w:firstColumn="0" w:lastColumn="0" w:oddVBand="0" w:evenVBand="0" w:oddHBand="0" w:evenHBand="1" w:firstRowFirstColumn="0" w:firstRowLastColumn="0" w:lastRowFirstColumn="0" w:lastRowLastColumn="0"/>
        </w:trPr>
        <w:tc>
          <w:tcPr>
            <w:tcW w:w="1280" w:type="dxa"/>
          </w:tcPr>
          <w:p w:rsidR="007659D0" w:rsidRDefault="007659D0" w:rsidP="000D6783">
            <w:r>
              <w:t>14.06.2012</w:t>
            </w:r>
          </w:p>
        </w:tc>
        <w:tc>
          <w:tcPr>
            <w:tcW w:w="993" w:type="dxa"/>
          </w:tcPr>
          <w:p w:rsidR="007659D0" w:rsidRDefault="007659D0" w:rsidP="000D6783">
            <w:r>
              <w:t>1.11</w:t>
            </w:r>
          </w:p>
        </w:tc>
        <w:tc>
          <w:tcPr>
            <w:tcW w:w="4674" w:type="dxa"/>
          </w:tcPr>
          <w:p w:rsidR="007659D0" w:rsidRDefault="007659D0" w:rsidP="000D6783">
            <w:r>
              <w:t>Review</w:t>
            </w:r>
          </w:p>
        </w:tc>
        <w:tc>
          <w:tcPr>
            <w:tcW w:w="2303" w:type="dxa"/>
          </w:tcPr>
          <w:p w:rsidR="007659D0" w:rsidRDefault="007659D0" w:rsidP="000D6783">
            <w:r>
              <w:t>DT</w:t>
            </w:r>
            <w:bookmarkStart w:id="3" w:name="_GoBack"/>
            <w:bookmarkEnd w:id="3"/>
          </w:p>
        </w:tc>
      </w:tr>
    </w:tbl>
    <w:p w:rsidR="006336CF" w:rsidRDefault="006336CF" w:rsidP="006336CF">
      <w:pPr>
        <w:rPr>
          <w:rFonts w:asciiTheme="majorHAnsi" w:hAnsiTheme="majorHAnsi"/>
          <w:color w:val="00629E"/>
          <w:spacing w:val="15"/>
          <w:sz w:val="22"/>
          <w:szCs w:val="22"/>
        </w:rPr>
      </w:pPr>
      <w:r>
        <w:br w:type="page"/>
      </w:r>
    </w:p>
    <w:p w:rsidR="008C5950" w:rsidRDefault="008C5950" w:rsidP="00BC5645">
      <w:pPr>
        <w:pStyle w:val="Heading3"/>
      </w:pPr>
      <w:bookmarkStart w:id="4" w:name="_Toc327434546"/>
      <w:r>
        <w:lastRenderedPageBreak/>
        <w:t>Tools</w:t>
      </w:r>
      <w:bookmarkEnd w:id="4"/>
    </w:p>
    <w:p w:rsidR="008C5950" w:rsidRDefault="008C5950" w:rsidP="008C5950">
      <w:pPr>
        <w:autoSpaceDE w:val="0"/>
        <w:autoSpaceDN w:val="0"/>
        <w:adjustRightInd w:val="0"/>
        <w:spacing w:after="0"/>
        <w:rPr>
          <w:rFonts w:ascii="Calibri" w:hAnsi="Calibri" w:cs="Calibri"/>
        </w:rPr>
      </w:pPr>
      <w:r>
        <w:rPr>
          <w:rFonts w:ascii="Calibri" w:hAnsi="Calibri" w:cs="Calibri"/>
        </w:rPr>
        <w:t>Zur Durchführung der Arbeit und Entwicklung der Videowall wurden die nachfolgend aufgelisteten</w:t>
      </w:r>
    </w:p>
    <w:p w:rsidR="008C5950" w:rsidRDefault="008C5950" w:rsidP="008C5950">
      <w:pPr>
        <w:rPr>
          <w:rFonts w:ascii="Calibri" w:hAnsi="Calibri" w:cs="Calibri"/>
        </w:rPr>
      </w:pPr>
      <w:r>
        <w:rPr>
          <w:rFonts w:ascii="Calibri" w:hAnsi="Calibri" w:cs="Calibri"/>
        </w:rPr>
        <w:t>Werkzeuge verwendet.</w:t>
      </w:r>
    </w:p>
    <w:tbl>
      <w:tblPr>
        <w:tblStyle w:val="MediumShading1-Accent1"/>
        <w:tblW w:w="0" w:type="auto"/>
        <w:tblLayout w:type="fixed"/>
        <w:tblLook w:val="0420" w:firstRow="1" w:lastRow="0" w:firstColumn="0" w:lastColumn="0" w:noHBand="0" w:noVBand="1"/>
      </w:tblPr>
      <w:tblGrid>
        <w:gridCol w:w="1809"/>
        <w:gridCol w:w="1985"/>
        <w:gridCol w:w="5494"/>
      </w:tblGrid>
      <w:tr w:rsidR="008C5950" w:rsidTr="0064416E">
        <w:trPr>
          <w:cnfStyle w:val="100000000000" w:firstRow="1" w:lastRow="0" w:firstColumn="0" w:lastColumn="0" w:oddVBand="0" w:evenVBand="0" w:oddHBand="0" w:evenHBand="0" w:firstRowFirstColumn="0" w:firstRowLastColumn="0" w:lastRowFirstColumn="0" w:lastRowLastColumn="0"/>
        </w:trPr>
        <w:tc>
          <w:tcPr>
            <w:tcW w:w="1809" w:type="dxa"/>
          </w:tcPr>
          <w:p w:rsidR="008C5950" w:rsidRDefault="008C5950" w:rsidP="008C5950">
            <w:r>
              <w:t>Tool</w:t>
            </w:r>
          </w:p>
        </w:tc>
        <w:tc>
          <w:tcPr>
            <w:tcW w:w="1985" w:type="dxa"/>
          </w:tcPr>
          <w:p w:rsidR="008C5950" w:rsidRDefault="008C5950" w:rsidP="008C5950">
            <w:r>
              <w:t>Version</w:t>
            </w:r>
          </w:p>
        </w:tc>
        <w:tc>
          <w:tcPr>
            <w:tcW w:w="5494" w:type="dxa"/>
          </w:tcPr>
          <w:p w:rsidR="008C5950" w:rsidRDefault="008C5950" w:rsidP="008C5950">
            <w:r>
              <w:t>Link</w:t>
            </w:r>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sidRPr="00345CCF">
              <w:t>Windows</w:t>
            </w:r>
            <w:r>
              <w:t xml:space="preserve"> 7</w:t>
            </w:r>
          </w:p>
        </w:tc>
        <w:tc>
          <w:tcPr>
            <w:tcW w:w="1985" w:type="dxa"/>
          </w:tcPr>
          <w:p w:rsidR="008C5950" w:rsidRDefault="008C5950" w:rsidP="008C5950">
            <w:r>
              <w:t>SP 1</w:t>
            </w:r>
          </w:p>
        </w:tc>
        <w:tc>
          <w:tcPr>
            <w:tcW w:w="5494" w:type="dxa"/>
          </w:tcPr>
          <w:p w:rsidR="008C5950" w:rsidRDefault="0006060A" w:rsidP="008C5950">
            <w:hyperlink r:id="rId9" w:history="1">
              <w:r w:rsidR="008C5950" w:rsidRPr="00F066DF">
                <w:rPr>
                  <w:rStyle w:val="Hyperlink"/>
                  <w:rFonts w:ascii="Calibri" w:hAnsi="Calibri" w:cs="Calibri"/>
                </w:rPr>
                <w:t>http://windows.microsoft.com/de-CH/windows/home</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345CCF" w:rsidRDefault="008C5950" w:rsidP="008C5950">
            <w:r>
              <w:t>Tortoise SVN</w:t>
            </w:r>
          </w:p>
        </w:tc>
        <w:tc>
          <w:tcPr>
            <w:tcW w:w="1985" w:type="dxa"/>
          </w:tcPr>
          <w:p w:rsidR="008C5950" w:rsidRDefault="008C5950" w:rsidP="008C5950">
            <w:r>
              <w:t>1.7.4</w:t>
            </w:r>
          </w:p>
        </w:tc>
        <w:tc>
          <w:tcPr>
            <w:tcW w:w="5494" w:type="dxa"/>
          </w:tcPr>
          <w:p w:rsidR="008C5950" w:rsidRDefault="0006060A" w:rsidP="008C5950">
            <w:pPr>
              <w:rPr>
                <w:rFonts w:ascii="Calibri" w:hAnsi="Calibri" w:cs="Calibri"/>
                <w:color w:val="0000FF"/>
              </w:rPr>
            </w:pPr>
            <w:hyperlink r:id="rId10" w:history="1">
              <w:r w:rsidR="008C5950" w:rsidRPr="00F066DF">
                <w:rPr>
                  <w:rStyle w:val="Hyperlink"/>
                  <w:rFonts w:ascii="Calibri" w:hAnsi="Calibri" w:cs="Calibri"/>
                </w:rPr>
                <w:t>http://tortoisesvn.net/</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lang w:val="fr-CH"/>
              </w:rPr>
              <w:t>Adobe Reader</w:t>
            </w:r>
          </w:p>
        </w:tc>
        <w:tc>
          <w:tcPr>
            <w:tcW w:w="1985" w:type="dxa"/>
          </w:tcPr>
          <w:p w:rsidR="008C5950" w:rsidRDefault="008C5950" w:rsidP="008C5950">
            <w:r>
              <w:t>X</w:t>
            </w:r>
          </w:p>
        </w:tc>
        <w:tc>
          <w:tcPr>
            <w:tcW w:w="5494" w:type="dxa"/>
          </w:tcPr>
          <w:p w:rsidR="008C5950" w:rsidRDefault="0006060A" w:rsidP="008C5950">
            <w:pPr>
              <w:rPr>
                <w:rFonts w:ascii="Calibri" w:hAnsi="Calibri" w:cs="Calibri"/>
                <w:color w:val="0000FF"/>
              </w:rPr>
            </w:pPr>
            <w:hyperlink r:id="rId11" w:history="1">
              <w:r w:rsidR="008C5950" w:rsidRPr="00F066DF">
                <w:rPr>
                  <w:rStyle w:val="Hyperlink"/>
                  <w:rFonts w:ascii="Calibri" w:hAnsi="Calibri" w:cs="Calibri"/>
                </w:rPr>
                <w:t>http://get.adobe.com/de/reader/</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lang w:val="en-US"/>
              </w:rPr>
              <w:t>.NET</w:t>
            </w:r>
          </w:p>
        </w:tc>
        <w:tc>
          <w:tcPr>
            <w:tcW w:w="1985" w:type="dxa"/>
          </w:tcPr>
          <w:p w:rsidR="008C5950" w:rsidRDefault="00E73AEF" w:rsidP="008C5950">
            <w:r>
              <w:t>4.0.30319</w:t>
            </w:r>
          </w:p>
        </w:tc>
        <w:tc>
          <w:tcPr>
            <w:tcW w:w="5494" w:type="dxa"/>
          </w:tcPr>
          <w:p w:rsidR="00071760" w:rsidRDefault="0006060A" w:rsidP="00071760">
            <w:pPr>
              <w:rPr>
                <w:rFonts w:ascii="Calibri" w:hAnsi="Calibri" w:cs="Calibri"/>
                <w:color w:val="0000FF"/>
              </w:rPr>
            </w:pPr>
            <w:hyperlink r:id="rId12" w:history="1">
              <w:r w:rsidR="00071760" w:rsidRPr="00F066DF">
                <w:rPr>
                  <w:rStyle w:val="Hyperlink"/>
                  <w:rFonts w:ascii="Calibri" w:hAnsi="Calibri" w:cs="Calibri"/>
                </w:rPr>
                <w:t>http://www.microsoft.com/net</w:t>
              </w:r>
            </w:hyperlink>
          </w:p>
        </w:tc>
      </w:tr>
      <w:tr w:rsidR="000D6783"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0D6783" w:rsidRPr="000D6783" w:rsidRDefault="000D6783" w:rsidP="000D6783">
            <w:pPr>
              <w:autoSpaceDE w:val="0"/>
              <w:autoSpaceDN w:val="0"/>
              <w:adjustRightInd w:val="0"/>
              <w:rPr>
                <w:lang w:val="en-US"/>
              </w:rPr>
            </w:pPr>
            <w:r>
              <w:rPr>
                <w:rFonts w:ascii="Calibri" w:hAnsi="Calibri" w:cs="Calibri"/>
                <w:lang w:val="en-US"/>
              </w:rPr>
              <w:t>Kinect SDK</w:t>
            </w:r>
          </w:p>
        </w:tc>
        <w:tc>
          <w:tcPr>
            <w:tcW w:w="1985" w:type="dxa"/>
          </w:tcPr>
          <w:p w:rsidR="000D6783" w:rsidRDefault="00445601" w:rsidP="000D6783">
            <w:r>
              <w:t>1.5</w:t>
            </w:r>
          </w:p>
        </w:tc>
        <w:tc>
          <w:tcPr>
            <w:tcW w:w="5494" w:type="dxa"/>
          </w:tcPr>
          <w:p w:rsidR="000D6783" w:rsidRDefault="0006060A" w:rsidP="000D6783">
            <w:pPr>
              <w:rPr>
                <w:rFonts w:ascii="Calibri" w:hAnsi="Calibri" w:cs="Calibri"/>
                <w:color w:val="0000FF"/>
              </w:rPr>
            </w:pPr>
            <w:hyperlink r:id="rId13" w:history="1">
              <w:r w:rsidR="00D878A5">
                <w:rPr>
                  <w:rStyle w:val="Hyperlink"/>
                </w:rPr>
                <w:t>http://www.microsoft.com/en-us/kinectforwindows/</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Pr="008C5950" w:rsidRDefault="008C5950" w:rsidP="008C5950">
            <w:pPr>
              <w:autoSpaceDE w:val="0"/>
              <w:autoSpaceDN w:val="0"/>
              <w:adjustRightInd w:val="0"/>
              <w:rPr>
                <w:rFonts w:ascii="Calibri" w:hAnsi="Calibri" w:cs="Calibri"/>
                <w:lang w:val="en-US"/>
              </w:rPr>
            </w:pPr>
            <w:r w:rsidRPr="008C5950">
              <w:rPr>
                <w:rFonts w:ascii="Calibri" w:hAnsi="Calibri" w:cs="Calibri"/>
                <w:lang w:val="en-US"/>
              </w:rPr>
              <w:t>Visual Studio 2010</w:t>
            </w:r>
          </w:p>
          <w:p w:rsidR="008C5950" w:rsidRPr="00412591" w:rsidRDefault="008C5950" w:rsidP="008C5950">
            <w:pPr>
              <w:autoSpaceDE w:val="0"/>
              <w:autoSpaceDN w:val="0"/>
              <w:adjustRightInd w:val="0"/>
              <w:rPr>
                <w:lang w:val="en-US"/>
              </w:rPr>
            </w:pPr>
            <w:r>
              <w:rPr>
                <w:rFonts w:ascii="Calibri" w:hAnsi="Calibri" w:cs="Calibri"/>
                <w:lang w:val="en-US"/>
              </w:rPr>
              <w:t>Ultimate mit Power-</w:t>
            </w:r>
            <w:r w:rsidRPr="00412591">
              <w:rPr>
                <w:rFonts w:ascii="Calibri" w:hAnsi="Calibri" w:cs="Calibri"/>
                <w:lang w:val="en-US"/>
              </w:rPr>
              <w:t>Tools</w:t>
            </w:r>
          </w:p>
        </w:tc>
        <w:tc>
          <w:tcPr>
            <w:tcW w:w="1985" w:type="dxa"/>
          </w:tcPr>
          <w:p w:rsidR="008C5950" w:rsidRDefault="008C5950" w:rsidP="008C5950">
            <w:r w:rsidRPr="008C5950">
              <w:t>10.0.40219.1 SP1Rel</w:t>
            </w:r>
          </w:p>
        </w:tc>
        <w:tc>
          <w:tcPr>
            <w:tcW w:w="5494" w:type="dxa"/>
          </w:tcPr>
          <w:p w:rsidR="008C5950" w:rsidRDefault="0006060A" w:rsidP="008C5950">
            <w:pPr>
              <w:rPr>
                <w:rFonts w:ascii="Calibri" w:hAnsi="Calibri" w:cs="Calibri"/>
                <w:color w:val="0000FF"/>
              </w:rPr>
            </w:pPr>
            <w:hyperlink r:id="rId14" w:history="1">
              <w:r w:rsidR="00D878A5">
                <w:rPr>
                  <w:rStyle w:val="Hyperlink"/>
                </w:rPr>
                <w:t>http://www.microsoft.com/visualstudio/11/de-de</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t>ReSharper</w:t>
            </w:r>
          </w:p>
        </w:tc>
        <w:tc>
          <w:tcPr>
            <w:tcW w:w="1985" w:type="dxa"/>
          </w:tcPr>
          <w:p w:rsidR="008C5950" w:rsidRDefault="00412591" w:rsidP="008C5950">
            <w:r>
              <w:t>6.1</w:t>
            </w:r>
          </w:p>
        </w:tc>
        <w:tc>
          <w:tcPr>
            <w:tcW w:w="5494" w:type="dxa"/>
          </w:tcPr>
          <w:p w:rsidR="008C5950" w:rsidRDefault="0006060A" w:rsidP="008C5950">
            <w:pPr>
              <w:rPr>
                <w:rFonts w:ascii="Calibri" w:hAnsi="Calibri" w:cs="Calibri"/>
                <w:color w:val="0000FF"/>
              </w:rPr>
            </w:pPr>
            <w:hyperlink r:id="rId15" w:history="1">
              <w:r w:rsidR="00412591" w:rsidRPr="00B15911">
                <w:rPr>
                  <w:rStyle w:val="Hyperlink"/>
                </w:rPr>
                <w:t>http://www.jetbrains.com</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dotCover</w:t>
            </w:r>
          </w:p>
        </w:tc>
        <w:tc>
          <w:tcPr>
            <w:tcW w:w="1985" w:type="dxa"/>
          </w:tcPr>
          <w:p w:rsidR="008C5950" w:rsidRDefault="00412591" w:rsidP="008C5950">
            <w:r>
              <w:t>1.2</w:t>
            </w:r>
          </w:p>
        </w:tc>
        <w:tc>
          <w:tcPr>
            <w:tcW w:w="5494" w:type="dxa"/>
          </w:tcPr>
          <w:p w:rsidR="008C5950" w:rsidRDefault="0006060A" w:rsidP="008C5950">
            <w:pPr>
              <w:rPr>
                <w:rFonts w:ascii="Calibri" w:hAnsi="Calibri" w:cs="Calibri"/>
                <w:color w:val="0000FF"/>
              </w:rPr>
            </w:pPr>
            <w:hyperlink r:id="rId16" w:history="1">
              <w:r w:rsidR="00412591" w:rsidRPr="00B15911">
                <w:rPr>
                  <w:rStyle w:val="Hyperlink"/>
                </w:rPr>
                <w:t>http://www.jetbrains.com</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GhostDoc</w:t>
            </w:r>
          </w:p>
        </w:tc>
        <w:tc>
          <w:tcPr>
            <w:tcW w:w="1985" w:type="dxa"/>
          </w:tcPr>
          <w:p w:rsidR="008C5950" w:rsidRDefault="00412591" w:rsidP="008C5950">
            <w:r>
              <w:t>3.0</w:t>
            </w:r>
          </w:p>
        </w:tc>
        <w:tc>
          <w:tcPr>
            <w:tcW w:w="5494" w:type="dxa"/>
          </w:tcPr>
          <w:p w:rsidR="008C5950" w:rsidRDefault="0006060A" w:rsidP="008C5950">
            <w:pPr>
              <w:rPr>
                <w:rFonts w:ascii="Calibri" w:hAnsi="Calibri" w:cs="Calibri"/>
                <w:color w:val="0000FF"/>
              </w:rPr>
            </w:pPr>
            <w:hyperlink r:id="rId17" w:history="1">
              <w:r w:rsidR="00412591" w:rsidRPr="006A4BAB">
                <w:rPr>
                  <w:rStyle w:val="Hyperlink"/>
                </w:rPr>
                <w:t>http://submain.com/download/ghostdoc/</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r>
              <w:rPr>
                <w:rFonts w:ascii="Calibri" w:hAnsi="Calibri" w:cs="Calibri"/>
              </w:rPr>
              <w:t>Expression Blend</w:t>
            </w:r>
          </w:p>
        </w:tc>
        <w:tc>
          <w:tcPr>
            <w:tcW w:w="1985" w:type="dxa"/>
          </w:tcPr>
          <w:p w:rsidR="008C5950" w:rsidRDefault="00412591" w:rsidP="008C5950">
            <w:r w:rsidRPr="00412591">
              <w:t>4.0.20525.0</w:t>
            </w:r>
          </w:p>
        </w:tc>
        <w:tc>
          <w:tcPr>
            <w:tcW w:w="5494" w:type="dxa"/>
          </w:tcPr>
          <w:p w:rsidR="008C5950" w:rsidRDefault="0006060A" w:rsidP="008C5950">
            <w:pPr>
              <w:rPr>
                <w:rFonts w:ascii="Calibri" w:hAnsi="Calibri" w:cs="Calibri"/>
                <w:color w:val="0000FF"/>
              </w:rPr>
            </w:pPr>
            <w:hyperlink r:id="rId18" w:history="1">
              <w:r w:rsidR="00412591">
                <w:rPr>
                  <w:rStyle w:val="Hyperlink"/>
                </w:rPr>
                <w:t>http://www.microsoft.com/expression/products/Blend_Overview.aspx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r>
              <w:rPr>
                <w:rFonts w:ascii="Calibri" w:hAnsi="Calibri" w:cs="Calibri"/>
              </w:rPr>
              <w:t>WPF Inspector</w:t>
            </w:r>
          </w:p>
        </w:tc>
        <w:tc>
          <w:tcPr>
            <w:tcW w:w="1985" w:type="dxa"/>
          </w:tcPr>
          <w:p w:rsidR="008C5950" w:rsidRDefault="00227F43" w:rsidP="008C5950">
            <w:r>
              <w:t>0.9.9</w:t>
            </w:r>
          </w:p>
        </w:tc>
        <w:tc>
          <w:tcPr>
            <w:tcW w:w="5494" w:type="dxa"/>
          </w:tcPr>
          <w:p w:rsidR="008C5950" w:rsidRDefault="0006060A" w:rsidP="008C5950">
            <w:pPr>
              <w:rPr>
                <w:rFonts w:ascii="Calibri" w:hAnsi="Calibri" w:cs="Calibri"/>
                <w:color w:val="0000FF"/>
              </w:rPr>
            </w:pPr>
            <w:hyperlink r:id="rId19" w:history="1">
              <w:r w:rsidR="00227F43" w:rsidRPr="00227F43">
                <w:rPr>
                  <w:rStyle w:val="Hyperlink"/>
                </w:rPr>
                <w:t>http://www.wpftutorial.net/Inspector.html</w:t>
              </w:r>
            </w:hyperlink>
          </w:p>
        </w:tc>
      </w:tr>
      <w:tr w:rsidR="00CB4C97"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CB4C97" w:rsidRDefault="00CB4C97" w:rsidP="008C5950">
            <w:pPr>
              <w:rPr>
                <w:rFonts w:ascii="Calibri" w:hAnsi="Calibri" w:cs="Calibri"/>
              </w:rPr>
            </w:pPr>
            <w:r w:rsidRPr="00CB4C97">
              <w:t>NDepend</w:t>
            </w:r>
            <w:r>
              <w:t xml:space="preserve"> Trial</w:t>
            </w:r>
          </w:p>
        </w:tc>
        <w:tc>
          <w:tcPr>
            <w:tcW w:w="1985" w:type="dxa"/>
          </w:tcPr>
          <w:p w:rsidR="00CB4C97" w:rsidRDefault="00CB4C97" w:rsidP="008C5950">
            <w:pPr>
              <w:rPr>
                <w:rFonts w:ascii="Calibri" w:hAnsi="Calibri" w:cs="Calibri"/>
              </w:rPr>
            </w:pPr>
            <w:r>
              <w:rPr>
                <w:rFonts w:ascii="Calibri" w:hAnsi="Calibri" w:cs="Calibri"/>
              </w:rPr>
              <w:t>v4.0</w:t>
            </w:r>
          </w:p>
        </w:tc>
        <w:tc>
          <w:tcPr>
            <w:tcW w:w="5494" w:type="dxa"/>
          </w:tcPr>
          <w:p w:rsidR="005E7258" w:rsidRDefault="0006060A" w:rsidP="005E7258">
            <w:hyperlink r:id="rId20" w:history="1">
              <w:r w:rsidR="005E7258" w:rsidRPr="006B775F">
                <w:rPr>
                  <w:rStyle w:val="Hyperlink"/>
                </w:rPr>
                <w:t>http://www.ndepend.com/NDependDownload.aspx</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Photoshop</w:t>
            </w:r>
          </w:p>
        </w:tc>
        <w:tc>
          <w:tcPr>
            <w:tcW w:w="1985" w:type="dxa"/>
          </w:tcPr>
          <w:p w:rsidR="008C5950" w:rsidRDefault="008C5950" w:rsidP="008C5950">
            <w:r>
              <w:rPr>
                <w:rFonts w:ascii="Calibri" w:hAnsi="Calibri" w:cs="Calibri"/>
              </w:rPr>
              <w:t>CS4 Extended</w:t>
            </w:r>
          </w:p>
        </w:tc>
        <w:tc>
          <w:tcPr>
            <w:tcW w:w="5494" w:type="dxa"/>
          </w:tcPr>
          <w:p w:rsidR="008C5950" w:rsidRDefault="0006060A" w:rsidP="008C5950">
            <w:pPr>
              <w:rPr>
                <w:rFonts w:ascii="Calibri" w:hAnsi="Calibri" w:cs="Calibri"/>
                <w:color w:val="0000FF"/>
              </w:rPr>
            </w:pPr>
            <w:hyperlink r:id="rId21" w:history="1">
              <w:r w:rsidR="008C5950">
                <w:rPr>
                  <w:rStyle w:val="Hyperlink"/>
                </w:rPr>
                <w:t>http://www.adobe.com/de/products/photoshop.html</w:t>
              </w:r>
            </w:hyperlink>
          </w:p>
        </w:tc>
      </w:tr>
      <w:tr w:rsidR="008C5950"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InDesign</w:t>
            </w:r>
          </w:p>
        </w:tc>
        <w:tc>
          <w:tcPr>
            <w:tcW w:w="1985" w:type="dxa"/>
          </w:tcPr>
          <w:p w:rsidR="008C5950" w:rsidRDefault="008C5950" w:rsidP="008C5950">
            <w:r>
              <w:rPr>
                <w:rFonts w:ascii="Calibri" w:hAnsi="Calibri" w:cs="Calibri"/>
              </w:rPr>
              <w:t>CS4 Extended</w:t>
            </w:r>
          </w:p>
        </w:tc>
        <w:tc>
          <w:tcPr>
            <w:tcW w:w="5494" w:type="dxa"/>
          </w:tcPr>
          <w:p w:rsidR="008C5950" w:rsidRDefault="0006060A" w:rsidP="008C5950">
            <w:pPr>
              <w:rPr>
                <w:rFonts w:ascii="Calibri" w:hAnsi="Calibri" w:cs="Calibri"/>
                <w:color w:val="0000FF"/>
              </w:rPr>
            </w:pPr>
            <w:hyperlink r:id="rId22" w:history="1">
              <w:r w:rsidR="008C5950">
                <w:rPr>
                  <w:rStyle w:val="Hyperlink"/>
                </w:rPr>
                <w:t>http://www.adobe.com/de/products/indesign.html</w:t>
              </w:r>
            </w:hyperlink>
          </w:p>
        </w:tc>
      </w:tr>
      <w:tr w:rsidR="008C5950"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8C5950" w:rsidRDefault="008C5950" w:rsidP="008C5950">
            <w:pPr>
              <w:rPr>
                <w:rFonts w:ascii="Calibri" w:hAnsi="Calibri" w:cs="Calibri"/>
              </w:rPr>
            </w:pPr>
            <w:r>
              <w:rPr>
                <w:rFonts w:ascii="Calibri" w:hAnsi="Calibri" w:cs="Calibri"/>
              </w:rPr>
              <w:t>Adobe Illustrater</w:t>
            </w:r>
          </w:p>
        </w:tc>
        <w:tc>
          <w:tcPr>
            <w:tcW w:w="1985" w:type="dxa"/>
          </w:tcPr>
          <w:p w:rsidR="008C5950" w:rsidRDefault="008C5950" w:rsidP="008C5950">
            <w:r>
              <w:rPr>
                <w:rFonts w:ascii="Calibri" w:hAnsi="Calibri" w:cs="Calibri"/>
              </w:rPr>
              <w:t>CS4 Extended</w:t>
            </w:r>
          </w:p>
        </w:tc>
        <w:tc>
          <w:tcPr>
            <w:tcW w:w="5494" w:type="dxa"/>
          </w:tcPr>
          <w:p w:rsidR="008C5950" w:rsidRDefault="0006060A" w:rsidP="008C5950">
            <w:pPr>
              <w:rPr>
                <w:rFonts w:ascii="Calibri" w:hAnsi="Calibri" w:cs="Calibri"/>
                <w:color w:val="0000FF"/>
              </w:rPr>
            </w:pPr>
            <w:hyperlink r:id="rId23" w:history="1">
              <w:r w:rsidR="008C5950">
                <w:rPr>
                  <w:rStyle w:val="Hyperlink"/>
                </w:rPr>
                <w:t>http://www.adobe.com/de/products/illustrator.html</w:t>
              </w:r>
            </w:hyperlink>
          </w:p>
        </w:tc>
      </w:tr>
      <w:tr w:rsidR="007626DD"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26DD" w:rsidRDefault="007626DD" w:rsidP="008C5950">
            <w:pPr>
              <w:rPr>
                <w:rFonts w:ascii="Calibri" w:hAnsi="Calibri" w:cs="Calibri"/>
              </w:rPr>
            </w:pPr>
            <w:r>
              <w:rPr>
                <w:rFonts w:ascii="Calibri" w:hAnsi="Calibri" w:cs="Calibri"/>
              </w:rPr>
              <w:t>Microsoft Office 2010</w:t>
            </w:r>
          </w:p>
        </w:tc>
        <w:tc>
          <w:tcPr>
            <w:tcW w:w="1985" w:type="dxa"/>
          </w:tcPr>
          <w:p w:rsidR="007626DD" w:rsidRDefault="007626DD" w:rsidP="008C5950">
            <w:pPr>
              <w:rPr>
                <w:rFonts w:ascii="Calibri" w:hAnsi="Calibri" w:cs="Calibri"/>
              </w:rPr>
            </w:pPr>
            <w:r w:rsidRPr="007626DD">
              <w:rPr>
                <w:rFonts w:ascii="Calibri" w:hAnsi="Calibri" w:cs="Calibri"/>
              </w:rPr>
              <w:t>14.0.6112.5000</w:t>
            </w:r>
          </w:p>
        </w:tc>
        <w:tc>
          <w:tcPr>
            <w:tcW w:w="5494" w:type="dxa"/>
          </w:tcPr>
          <w:p w:rsidR="007626DD" w:rsidRDefault="0006060A" w:rsidP="008C5950">
            <w:hyperlink r:id="rId24" w:history="1">
              <w:r w:rsidR="00C4733A" w:rsidRPr="00C4733A">
                <w:rPr>
                  <w:rStyle w:val="Hyperlink"/>
                </w:rPr>
                <w:t>http://office.microsoft.com/de-ch/</w:t>
              </w:r>
            </w:hyperlink>
          </w:p>
        </w:tc>
      </w:tr>
      <w:tr w:rsidR="00C4733A" w:rsidTr="0064416E">
        <w:trPr>
          <w:cnfStyle w:val="000000100000" w:firstRow="0" w:lastRow="0" w:firstColumn="0" w:lastColumn="0" w:oddVBand="0" w:evenVBand="0" w:oddHBand="1" w:evenHBand="0" w:firstRowFirstColumn="0" w:firstRowLastColumn="0" w:lastRowFirstColumn="0" w:lastRowLastColumn="0"/>
        </w:trPr>
        <w:tc>
          <w:tcPr>
            <w:tcW w:w="1809" w:type="dxa"/>
          </w:tcPr>
          <w:p w:rsidR="00C4733A" w:rsidRDefault="00C4733A" w:rsidP="008C5950">
            <w:pPr>
              <w:rPr>
                <w:rFonts w:ascii="Calibri" w:hAnsi="Calibri" w:cs="Calibri"/>
              </w:rPr>
            </w:pPr>
            <w:r w:rsidRPr="00BD4509">
              <w:rPr>
                <w:lang w:val="en-US"/>
              </w:rPr>
              <w:t>Redmine</w:t>
            </w:r>
          </w:p>
        </w:tc>
        <w:tc>
          <w:tcPr>
            <w:tcW w:w="1985" w:type="dxa"/>
          </w:tcPr>
          <w:p w:rsidR="00C4733A" w:rsidRPr="007626DD" w:rsidRDefault="00D878A5" w:rsidP="008C5950">
            <w:pPr>
              <w:rPr>
                <w:rFonts w:ascii="Calibri" w:hAnsi="Calibri" w:cs="Calibri"/>
              </w:rPr>
            </w:pPr>
            <w:r>
              <w:rPr>
                <w:rFonts w:ascii="Calibri" w:hAnsi="Calibri" w:cs="Calibri"/>
              </w:rPr>
              <w:t>2.0.1</w:t>
            </w:r>
          </w:p>
        </w:tc>
        <w:tc>
          <w:tcPr>
            <w:tcW w:w="5494" w:type="dxa"/>
          </w:tcPr>
          <w:p w:rsidR="00C4733A" w:rsidRDefault="0006060A" w:rsidP="003B3A69">
            <w:pPr>
              <w:keepNext/>
            </w:pPr>
            <w:hyperlink r:id="rId25" w:history="1">
              <w:r w:rsidR="00C4733A" w:rsidRPr="00B15911">
                <w:rPr>
                  <w:rStyle w:val="Hyperlink"/>
                </w:rPr>
                <w:t>http://redmine.org</w:t>
              </w:r>
            </w:hyperlink>
          </w:p>
        </w:tc>
      </w:tr>
      <w:tr w:rsidR="007650E3" w:rsidTr="0064416E">
        <w:trPr>
          <w:cnfStyle w:val="000000010000" w:firstRow="0" w:lastRow="0" w:firstColumn="0" w:lastColumn="0" w:oddVBand="0" w:evenVBand="0" w:oddHBand="0" w:evenHBand="1" w:firstRowFirstColumn="0" w:firstRowLastColumn="0" w:lastRowFirstColumn="0" w:lastRowLastColumn="0"/>
        </w:trPr>
        <w:tc>
          <w:tcPr>
            <w:tcW w:w="1809" w:type="dxa"/>
          </w:tcPr>
          <w:p w:rsidR="007650E3" w:rsidRPr="00BD4509" w:rsidRDefault="007650E3" w:rsidP="001732D6">
            <w:pPr>
              <w:rPr>
                <w:lang w:val="en-US"/>
              </w:rPr>
            </w:pPr>
            <w:r>
              <w:rPr>
                <w:lang w:val="en-US"/>
              </w:rPr>
              <w:t>Matrox PowerDesk</w:t>
            </w:r>
          </w:p>
        </w:tc>
        <w:tc>
          <w:tcPr>
            <w:tcW w:w="1985" w:type="dxa"/>
          </w:tcPr>
          <w:p w:rsidR="007650E3" w:rsidRDefault="007650E3" w:rsidP="008C5950">
            <w:pPr>
              <w:rPr>
                <w:rFonts w:ascii="Calibri" w:hAnsi="Calibri" w:cs="Calibri"/>
              </w:rPr>
            </w:pPr>
            <w:r>
              <w:rPr>
                <w:rFonts w:ascii="Calibri" w:hAnsi="Calibri" w:cs="Calibri"/>
              </w:rPr>
              <w:t>1.14.183.508</w:t>
            </w:r>
          </w:p>
        </w:tc>
        <w:tc>
          <w:tcPr>
            <w:tcW w:w="5494" w:type="dxa"/>
          </w:tcPr>
          <w:p w:rsidR="007650E3" w:rsidRDefault="0006060A" w:rsidP="003B3A69">
            <w:pPr>
              <w:keepNext/>
            </w:pPr>
            <w:hyperlink r:id="rId26" w:history="1">
              <w:r w:rsidR="0064416E">
                <w:rPr>
                  <w:rStyle w:val="Hyperlink"/>
                </w:rPr>
                <w:t>http://www.matrox.com/graphics/de/products/multi_display_software/powerdesk/</w:t>
              </w:r>
            </w:hyperlink>
          </w:p>
        </w:tc>
      </w:tr>
    </w:tbl>
    <w:p w:rsidR="003B3A69" w:rsidRDefault="003B3A69">
      <w:pPr>
        <w:pStyle w:val="Caption"/>
      </w:pPr>
      <w:r>
        <w:t xml:space="preserve">Tabelle </w:t>
      </w:r>
      <w:fldSimple w:instr=" SEQ Tabelle \* ARABIC ">
        <w:r w:rsidR="00016948">
          <w:rPr>
            <w:noProof/>
          </w:rPr>
          <w:t>1</w:t>
        </w:r>
      </w:fldSimple>
      <w:r>
        <w:rPr>
          <w:noProof/>
        </w:rPr>
        <w:t xml:space="preserve"> - Tools</w:t>
      </w:r>
    </w:p>
    <w:p w:rsidR="00041B07" w:rsidRDefault="00041B07" w:rsidP="00BC5645">
      <w:pPr>
        <w:pStyle w:val="Heading3"/>
      </w:pPr>
      <w:bookmarkStart w:id="5" w:name="_Toc327434547"/>
      <w:r>
        <w:t>Funktionale Anforderungen</w:t>
      </w:r>
      <w:bookmarkEnd w:id="5"/>
    </w:p>
    <w:p w:rsidR="00041B07" w:rsidRDefault="00041B07" w:rsidP="00041B07">
      <w:r>
        <w:t>Um die funktionalen Anforderungen möglichst effizient und trotzdem exakt zu definieren, wurden User Stories als Teil von Scrum verwendet. Nachfolgend sind die User Stories nach Sprint gruppiert. Die User Stories sind mit dem jeweiligen Sprint, in welchem sie umgesetzt wurden, gekennzeichnet. Nicht umgesetzte User Stories sind mit „U“ markiert.</w:t>
      </w:r>
      <w:r w:rsidR="006D3D41">
        <w:t xml:space="preserve"> Weitere Details sind in der Tabelle User Stories im Anhang (TODO Verlinkung Anhang) zu entnehmen.</w:t>
      </w:r>
    </w:p>
    <w:p w:rsidR="00041B07" w:rsidRDefault="00041B07" w:rsidP="00041B07">
      <w:r>
        <w:t>Nachfolgend eine Übersicht über die User Stories:</w:t>
      </w:r>
      <w:r>
        <w:tab/>
      </w:r>
      <w:r w:rsidR="00D32AF3">
        <w:tab/>
      </w:r>
      <w:r w:rsidR="00D32AF3">
        <w:tab/>
      </w:r>
      <w:r w:rsidR="00D32AF3">
        <w:tab/>
      </w:r>
      <w:r w:rsidR="00D32AF3">
        <w:tab/>
      </w:r>
      <w:r>
        <w:t>Legende: U -&gt; Uplanned</w:t>
      </w:r>
    </w:p>
    <w:tbl>
      <w:tblPr>
        <w:tblStyle w:val="MediumShading1-Accent1"/>
        <w:tblW w:w="0" w:type="auto"/>
        <w:tblLayout w:type="fixed"/>
        <w:tblLook w:val="04A0" w:firstRow="1" w:lastRow="0" w:firstColumn="1" w:lastColumn="0" w:noHBand="0" w:noVBand="1"/>
      </w:tblPr>
      <w:tblGrid>
        <w:gridCol w:w="1668"/>
        <w:gridCol w:w="3543"/>
        <w:gridCol w:w="3261"/>
        <w:gridCol w:w="816"/>
      </w:tblGrid>
      <w:tr w:rsidR="006D3D41" w:rsidTr="00BF2EA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68" w:type="dxa"/>
          </w:tcPr>
          <w:p w:rsidR="006D3D41" w:rsidRDefault="009F1E9E" w:rsidP="00CC7B08">
            <w:r>
              <w:t>Titel</w:t>
            </w:r>
          </w:p>
        </w:tc>
        <w:tc>
          <w:tcPr>
            <w:tcW w:w="3543"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User Story</w:t>
            </w:r>
          </w:p>
        </w:tc>
        <w:tc>
          <w:tcPr>
            <w:tcW w:w="3261"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Definition of Done</w:t>
            </w:r>
          </w:p>
        </w:tc>
        <w:tc>
          <w:tcPr>
            <w:tcW w:w="816" w:type="dxa"/>
          </w:tcPr>
          <w:p w:rsidR="006D3D41" w:rsidRDefault="009F1E9E" w:rsidP="00CC7B08">
            <w:pPr>
              <w:cnfStyle w:val="100000000000" w:firstRow="1" w:lastRow="0" w:firstColumn="0" w:lastColumn="0" w:oddVBand="0" w:evenVBand="0" w:oddHBand="0" w:evenHBand="0" w:firstRowFirstColumn="0" w:firstRowLastColumn="0" w:lastRowFirstColumn="0" w:lastRowLastColumn="0"/>
            </w:pPr>
            <w:r>
              <w:t>Sprint</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werden angezeigt</w:t>
            </w:r>
          </w:p>
        </w:tc>
        <w:tc>
          <w:tcPr>
            <w:tcW w:w="3543" w:type="dxa"/>
            <w:hideMark/>
          </w:tcPr>
          <w:p w:rsidR="00CC7B08" w:rsidRPr="00CC7B08" w:rsidRDefault="00CC7B08" w:rsidP="00FD075B">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HSR-Besucher möchte ich die Poste</w:t>
            </w:r>
            <w:r w:rsidR="00FD075B">
              <w:rPr>
                <w:rFonts w:eastAsia="Times New Roman"/>
                <w:lang w:eastAsia="de-CH"/>
              </w:rPr>
              <w:t>r über die Bachelor</w:t>
            </w:r>
            <w:r w:rsidRPr="00CC7B08">
              <w:rPr>
                <w:rFonts w:eastAsia="Times New Roman"/>
                <w:lang w:eastAsia="de-CH"/>
              </w:rPr>
              <w:t>arbeiten lesen können, um Eindrücke über die Schule und die Möglichkeiten, die man</w:t>
            </w:r>
            <w:r w:rsidR="00FD075B">
              <w:rPr>
                <w:rFonts w:eastAsia="Times New Roman"/>
                <w:lang w:eastAsia="de-CH"/>
              </w:rPr>
              <w:t xml:space="preserve"> an dieser Schule</w:t>
            </w:r>
            <w:r w:rsidRPr="00CC7B08">
              <w:rPr>
                <w:rFonts w:eastAsia="Times New Roman"/>
                <w:lang w:eastAsia="de-CH"/>
              </w:rPr>
              <w:t xml:space="preserve"> als Student hat, </w:t>
            </w:r>
            <w:r w:rsidR="00FD075B">
              <w:rPr>
                <w:rFonts w:eastAsia="Times New Roman"/>
                <w:lang w:eastAsia="de-CH"/>
              </w:rPr>
              <w:t xml:space="preserve">zu </w:t>
            </w:r>
            <w:r w:rsidRPr="00CC7B08">
              <w:rPr>
                <w:rFonts w:eastAsia="Times New Roman"/>
                <w:lang w:eastAsia="de-CH"/>
              </w:rPr>
              <w:t>erhalten.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Poster wird angezeigt und kann gelesen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browsen</w:t>
            </w:r>
          </w:p>
        </w:tc>
        <w:tc>
          <w:tcPr>
            <w:tcW w:w="3543"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durch alle Poster browsen können, damit ich einen Eindruck </w:t>
            </w:r>
            <w:r>
              <w:rPr>
                <w:rFonts w:eastAsia="Times New Roman"/>
                <w:lang w:eastAsia="de-CH"/>
              </w:rPr>
              <w:t>von den</w:t>
            </w:r>
            <w:r w:rsidR="00CC7B08" w:rsidRPr="00CC7B08">
              <w:rPr>
                <w:rFonts w:eastAsia="Times New Roman"/>
                <w:lang w:eastAsia="de-CH"/>
              </w:rPr>
              <w:t xml:space="preserve"> Arbeiten erhalte.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Durch Drücken einer Vor- und Rückwärtstaste kann durch die Liste der Poster navigiert werden.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wird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w:t>
            </w:r>
            <w:r w:rsidRPr="00CC7B08">
              <w:rPr>
                <w:rFonts w:eastAsia="Times New Roman"/>
                <w:lang w:eastAsia="de-CH"/>
              </w:rPr>
              <w:t xml:space="preserve"> Benutzer möchte ich sehen, wo sich meine Hand auf der Wall befindet, damit ich fähig bin, die Wall zu bedienen.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Ein Cursor wird dargestellt und bewegt sich a</w:t>
            </w:r>
            <w:r w:rsidR="00FD075B">
              <w:rPr>
                <w:rFonts w:eastAsia="Times New Roman"/>
                <w:lang w:eastAsia="de-CH"/>
              </w:rPr>
              <w:t>nalog zur Hand des Benutzers</w:t>
            </w:r>
            <w:r w:rsidRPr="00CC7B08">
              <w:rPr>
                <w:rFonts w:eastAsia="Times New Roman"/>
                <w:lang w:eastAsia="de-CH"/>
              </w:rPr>
              <w: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Eigenes Skelett wird dargestellt</w:t>
            </w:r>
          </w:p>
        </w:tc>
        <w:tc>
          <w:tcPr>
            <w:tcW w:w="3543" w:type="dxa"/>
            <w:hideMark/>
          </w:tcPr>
          <w:p w:rsidR="00CC7B08" w:rsidRPr="00CC7B08" w:rsidRDefault="00CC7B08"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w:t>
            </w:r>
            <w:r w:rsidR="00FD075B" w:rsidRPr="00CC7B08">
              <w:rPr>
                <w:rFonts w:eastAsia="Times New Roman"/>
                <w:lang w:eastAsia="de-CH"/>
              </w:rPr>
              <w:t xml:space="preserve">in Form eines Skeletts </w:t>
            </w:r>
            <w:r w:rsidRPr="00CC7B08">
              <w:rPr>
                <w:rFonts w:eastAsia="Times New Roman"/>
                <w:lang w:eastAsia="de-CH"/>
              </w:rPr>
              <w:t xml:space="preserve">sehen, dass die </w:t>
            </w:r>
            <w:r w:rsidR="00D97807">
              <w:rPr>
                <w:rFonts w:eastAsia="Times New Roman"/>
                <w:lang w:eastAsia="de-CH"/>
              </w:rPr>
              <w:t>Videowall</w:t>
            </w:r>
            <w:r w:rsidRPr="00CC7B08">
              <w:rPr>
                <w:rFonts w:eastAsia="Times New Roman"/>
                <w:lang w:eastAsia="de-CH"/>
              </w:rPr>
              <w:t xml:space="preserve"> mich erkannt hat</w:t>
            </w:r>
            <w:r w:rsidR="00FD075B">
              <w:rPr>
                <w:rFonts w:eastAsia="Times New Roman"/>
                <w:lang w:eastAsia="de-CH"/>
              </w:rPr>
              <w:t xml:space="preserve">, </w:t>
            </w:r>
            <w:r w:rsidRPr="00CC7B08">
              <w:rPr>
                <w:rFonts w:eastAsia="Times New Roman"/>
                <w:lang w:eastAsia="de-CH"/>
              </w:rPr>
              <w:t>damit ich nachverfolgen kann, wie das System auf meine Bewegungen reagiert.</w:t>
            </w:r>
          </w:p>
        </w:tc>
        <w:tc>
          <w:tcPr>
            <w:tcW w:w="3261" w:type="dxa"/>
            <w:hideMark/>
          </w:tcPr>
          <w:p w:rsidR="00CC7B08" w:rsidRPr="00CC7B08" w:rsidRDefault="00FD075B" w:rsidP="00FD075B">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In der Applikation wird das</w:t>
            </w:r>
            <w:r w:rsidR="00CC7B08" w:rsidRPr="00CC7B08">
              <w:rPr>
                <w:rFonts w:eastAsia="Times New Roman"/>
                <w:lang w:eastAsia="de-CH"/>
              </w:rPr>
              <w:t xml:space="preserve"> Skelett des Benutzers dargestellt, das sich zu den Bewegungen des Benutzers dynamisch anpasst.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Bis SP7</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Sofortiges Erfolgserlebnis für Einstieg sichergestellt</w:t>
            </w:r>
          </w:p>
        </w:tc>
        <w:tc>
          <w:tcPr>
            <w:tcW w:w="3543"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neuer </w:t>
            </w:r>
            <w:r w:rsidR="00D97807">
              <w:rPr>
                <w:rFonts w:eastAsia="Times New Roman"/>
                <w:lang w:eastAsia="de-CH"/>
              </w:rPr>
              <w:t>Videowall Benutzer</w:t>
            </w:r>
            <w:r w:rsidRPr="00CC7B08">
              <w:rPr>
                <w:rFonts w:eastAsia="Times New Roman"/>
                <w:lang w:eastAsia="de-CH"/>
              </w:rPr>
              <w:t xml:space="preserve"> möchte ich sofort ein Erfolgserlebnis erleben, weil ich einen positiven ersten Eindruck haben möchte.</w:t>
            </w:r>
          </w:p>
        </w:tc>
        <w:tc>
          <w:tcPr>
            <w:tcW w:w="3261" w:type="dxa"/>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sofortige Erfolgserlebnis (Skelett wird dargestellt) ist dokumentiert.</w:t>
            </w:r>
          </w:p>
        </w:tc>
        <w:tc>
          <w:tcPr>
            <w:tcW w:w="816" w:type="dxa"/>
            <w:noWrap/>
            <w:hideMark/>
          </w:tcPr>
          <w:p w:rsidR="001B4F13" w:rsidRPr="00CC7B08" w:rsidRDefault="001B4F13"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Bis SP7</w:t>
            </w:r>
          </w:p>
        </w:tc>
      </w:tr>
      <w:tr w:rsidR="00CC7B08"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FD075B">
            <w:pPr>
              <w:rPr>
                <w:rFonts w:eastAsia="Times New Roman"/>
                <w:lang w:eastAsia="de-CH"/>
              </w:rPr>
            </w:pPr>
            <w:r>
              <w:rPr>
                <w:rFonts w:eastAsia="Times New Roman"/>
                <w:lang w:eastAsia="de-CH"/>
              </w:rPr>
              <w:t>Handcursor</w:t>
            </w:r>
            <w:r w:rsidR="00CC7B08" w:rsidRPr="00CC7B08">
              <w:rPr>
                <w:rFonts w:eastAsia="Times New Roman"/>
                <w:lang w:eastAsia="de-CH"/>
              </w:rPr>
              <w:t xml:space="preserve">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als Cursor eine Hand sehen, damit mir sofort klar ist, dass ich die Applikation mit der Hand steuern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Cursor wird als kleine Hand dargestellt (analog XBox-Spiele).</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SP8</w:t>
            </w:r>
          </w:p>
        </w:tc>
      </w:tr>
      <w:tr w:rsidR="006B5E37"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6B5E37" w:rsidP="000D6783">
            <w:pPr>
              <w:rPr>
                <w:rFonts w:eastAsia="Times New Roman"/>
                <w:lang w:eastAsia="de-CH"/>
              </w:rPr>
            </w:pPr>
            <w:r w:rsidRPr="00CC7B08">
              <w:rPr>
                <w:rFonts w:eastAsia="Times New Roman"/>
                <w:lang w:eastAsia="de-CH"/>
              </w:rPr>
              <w:t>Skelett schön dargestellt</w:t>
            </w:r>
          </w:p>
        </w:tc>
        <w:tc>
          <w:tcPr>
            <w:tcW w:w="3543"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 Skelett mit Verbindungslinien der einzelnen Punkte (Hand, Ellbogen, Hüfte etc.) sehen können, damit ich meine Bewegungen besser nachvollziehen kann.</w:t>
            </w:r>
          </w:p>
        </w:tc>
        <w:tc>
          <w:tcPr>
            <w:tcW w:w="3261" w:type="dxa"/>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V</w:t>
            </w:r>
            <w:r w:rsidRPr="00CC7B08">
              <w:rPr>
                <w:rFonts w:eastAsia="Times New Roman"/>
                <w:lang w:eastAsia="de-CH"/>
              </w:rPr>
              <w:t>om Benutzer</w:t>
            </w:r>
            <w:r>
              <w:rPr>
                <w:rFonts w:eastAsia="Times New Roman"/>
                <w:lang w:eastAsia="de-CH"/>
              </w:rPr>
              <w:t xml:space="preserve"> wird e</w:t>
            </w:r>
            <w:r w:rsidRPr="00CC7B08">
              <w:rPr>
                <w:rFonts w:eastAsia="Times New Roman"/>
                <w:lang w:eastAsia="de-CH"/>
              </w:rPr>
              <w:t>in Skelett mit Verbindungslinien wird dargestellt.</w:t>
            </w:r>
          </w:p>
        </w:tc>
        <w:tc>
          <w:tcPr>
            <w:tcW w:w="816" w:type="dxa"/>
            <w:noWrap/>
            <w:hideMark/>
          </w:tcPr>
          <w:p w:rsidR="006B5E37" w:rsidRPr="00CC7B08" w:rsidRDefault="006B5E37"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SP8</w:t>
            </w:r>
          </w:p>
        </w:tc>
      </w:tr>
      <w:tr w:rsidR="00B47756"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B5E37" w:rsidRPr="00CC7B08" w:rsidRDefault="00280F13" w:rsidP="000D6783">
            <w:pPr>
              <w:rPr>
                <w:rFonts w:eastAsia="Times New Roman"/>
                <w:lang w:eastAsia="de-CH"/>
              </w:rPr>
            </w:pPr>
            <w:r>
              <w:rPr>
                <w:rFonts w:eastAsia="Times New Roman"/>
                <w:lang w:eastAsia="de-CH"/>
              </w:rPr>
              <w:t>Handcursor</w:t>
            </w:r>
            <w:r w:rsidR="006B5E37" w:rsidRPr="00CC7B08">
              <w:rPr>
                <w:rFonts w:eastAsia="Times New Roman"/>
                <w:lang w:eastAsia="de-CH"/>
              </w:rPr>
              <w:t xml:space="preserve"> ruckelt weniger 1</w:t>
            </w:r>
          </w:p>
        </w:tc>
        <w:tc>
          <w:tcPr>
            <w:tcW w:w="3543"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weniger ruckelt, damit ich besser auf die Buttons drücken kann.</w:t>
            </w:r>
          </w:p>
        </w:tc>
        <w:tc>
          <w:tcPr>
            <w:tcW w:w="3261" w:type="dxa"/>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Da der Input des Skeletal</w:t>
            </w:r>
            <w:r w:rsidRPr="00CC7B08">
              <w:rPr>
                <w:rFonts w:eastAsia="Times New Roman"/>
                <w:lang w:eastAsia="de-CH"/>
              </w:rPr>
              <w:t xml:space="preserve"> Tracking</w:t>
            </w:r>
            <w:r>
              <w:rPr>
                <w:rFonts w:eastAsia="Times New Roman"/>
                <w:lang w:eastAsia="de-CH"/>
              </w:rPr>
              <w:t>s</w:t>
            </w:r>
            <w:r w:rsidRPr="00CC7B08">
              <w:rPr>
                <w:rFonts w:eastAsia="Times New Roman"/>
                <w:lang w:eastAsia="de-CH"/>
              </w:rPr>
              <w:t xml:space="preserve"> ungenau ist und über einen etwas hohen Jitter verfügt, wird für das Hand Tracking jeweils der Mittelwert der letzten paar Aufzeichnungen verwendet. Somit ruckelt die Hand dann weniger.</w:t>
            </w:r>
          </w:p>
        </w:tc>
        <w:tc>
          <w:tcPr>
            <w:tcW w:w="816" w:type="dxa"/>
            <w:noWrap/>
            <w:hideMark/>
          </w:tcPr>
          <w:p w:rsidR="006B5E37" w:rsidRPr="00CC7B08" w:rsidRDefault="006B5E37"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SP8</w:t>
            </w:r>
          </w:p>
        </w:tc>
      </w:tr>
      <w:tr w:rsidR="00CC7B08"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Video wird dargestellt</w:t>
            </w:r>
          </w:p>
        </w:tc>
        <w:tc>
          <w:tcPr>
            <w:tcW w:w="3543" w:type="dxa"/>
            <w:hideMark/>
          </w:tcPr>
          <w:p w:rsidR="00CC7B08" w:rsidRPr="00CC7B08" w:rsidRDefault="00CC7B08" w:rsidP="001B4F1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testen, dass Videos auf der </w:t>
            </w:r>
            <w:r w:rsidR="00D97807">
              <w:rPr>
                <w:rFonts w:eastAsia="Times New Roman"/>
                <w:lang w:eastAsia="de-CH"/>
              </w:rPr>
              <w:t>Videowall</w:t>
            </w:r>
            <w:r w:rsidRPr="00CC7B08">
              <w:rPr>
                <w:rFonts w:eastAsia="Times New Roman"/>
                <w:lang w:eastAsia="de-CH"/>
              </w:rPr>
              <w:t xml:space="preserve"> laufen, damit ich weiss, dass dies </w:t>
            </w:r>
            <w:r w:rsidR="001B4F13">
              <w:rPr>
                <w:rFonts w:eastAsia="Times New Roman"/>
                <w:lang w:eastAsia="de-CH"/>
              </w:rPr>
              <w:t>p</w:t>
            </w:r>
            <w:r w:rsidRPr="00CC7B08">
              <w:rPr>
                <w:rFonts w:eastAsia="Times New Roman"/>
                <w:lang w:eastAsia="de-CH"/>
              </w:rPr>
              <w:t>roblem</w:t>
            </w:r>
            <w:r w:rsidR="001B4F13">
              <w:rPr>
                <w:rFonts w:eastAsia="Times New Roman"/>
                <w:lang w:eastAsia="de-CH"/>
              </w:rPr>
              <w:t>los</w:t>
            </w:r>
            <w:r w:rsidR="00FD075B">
              <w:rPr>
                <w:rFonts w:eastAsia="Times New Roman"/>
                <w:lang w:eastAsia="de-CH"/>
              </w:rPr>
              <w:t xml:space="preserve"> funktioniert und später bei Bed</w:t>
            </w:r>
            <w:r w:rsidRPr="00CC7B08">
              <w:rPr>
                <w:rFonts w:eastAsia="Times New Roman"/>
                <w:lang w:eastAsia="de-CH"/>
              </w:rPr>
              <w:t>arf Videos ein</w:t>
            </w:r>
            <w:r w:rsidR="001B4F13">
              <w:rPr>
                <w:rFonts w:eastAsia="Times New Roman"/>
                <w:lang w:eastAsia="de-CH"/>
              </w:rPr>
              <w:t>gebunden werden können</w:t>
            </w:r>
            <w:r w:rsidRPr="00CC7B08">
              <w:rPr>
                <w:rFonts w:eastAsia="Times New Roman"/>
                <w:lang w:eastAsia="de-CH"/>
              </w:rPr>
              <w: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Ein Video kann mittels einer </w:t>
            </w:r>
            <w:r w:rsidR="004C4F43">
              <w:rPr>
                <w:rFonts w:eastAsia="Times New Roman"/>
                <w:lang w:eastAsia="de-CH"/>
              </w:rPr>
              <w:t>WPF-Applikation</w:t>
            </w:r>
            <w:r w:rsidRPr="00CC7B08">
              <w:rPr>
                <w:rFonts w:eastAsia="Times New Roman"/>
                <w:lang w:eastAsia="de-CH"/>
              </w:rPr>
              <w:t xml:space="preserve"> abgespielt werden und auf der Test Hardware/Mitsubishi Wall getestet werden.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1B4F13" w:rsidRPr="00CC7B08" w:rsidRDefault="001B4F13" w:rsidP="000D6783">
            <w:pPr>
              <w:rPr>
                <w:rFonts w:eastAsia="Times New Roman"/>
                <w:lang w:eastAsia="de-CH"/>
              </w:rPr>
            </w:pPr>
            <w:r w:rsidRPr="00CC7B08">
              <w:rPr>
                <w:rFonts w:eastAsia="Times New Roman"/>
                <w:lang w:eastAsia="de-CH"/>
              </w:rPr>
              <w:t>Applikation ist mit linker Hand bedienbar</w:t>
            </w:r>
          </w:p>
        </w:tc>
        <w:tc>
          <w:tcPr>
            <w:tcW w:w="3543"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Applikation auch mit der linken Hand bedienen können, damit mir die Bedienung leichter fällt.</w:t>
            </w:r>
          </w:p>
        </w:tc>
        <w:tc>
          <w:tcPr>
            <w:tcW w:w="3261" w:type="dxa"/>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soll automatisch erkennen, wenn die linke Hand höher als die rechte Hand gehalten wird, und dann die Kontrolle an die linke Hand übergeben. Wird die rechte Hand dann wieder merklich höher als die linke Hand gehalten, so soll die Applikation wieder mit der rechten Hand bedient werden können.</w:t>
            </w:r>
          </w:p>
        </w:tc>
        <w:tc>
          <w:tcPr>
            <w:tcW w:w="816" w:type="dxa"/>
            <w:noWrap/>
            <w:hideMark/>
          </w:tcPr>
          <w:p w:rsidR="001B4F13" w:rsidRPr="00CC7B08" w:rsidRDefault="001B4F13"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SP9</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Ideen gesammelt wie Personen werden von </w:t>
            </w:r>
            <w:r w:rsidR="00D97807">
              <w:rPr>
                <w:rFonts w:eastAsia="Times New Roman"/>
                <w:lang w:eastAsia="de-CH"/>
              </w:rPr>
              <w:t>Videowall</w:t>
            </w:r>
            <w:r w:rsidRPr="00CC7B08">
              <w:rPr>
                <w:rFonts w:eastAsia="Times New Roman"/>
                <w:lang w:eastAsia="de-CH"/>
              </w:rPr>
              <w:t xml:space="preserve"> angezogen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Passant möchte ich beim Vorbeigehen an der </w:t>
            </w:r>
            <w:r w:rsidR="00D97807">
              <w:rPr>
                <w:rFonts w:eastAsia="Times New Roman"/>
                <w:lang w:eastAsia="de-CH"/>
              </w:rPr>
              <w:t>Videowall</w:t>
            </w:r>
            <w:r w:rsidRPr="00CC7B08">
              <w:rPr>
                <w:rFonts w:eastAsia="Times New Roman"/>
                <w:lang w:eastAsia="de-CH"/>
              </w:rPr>
              <w:t xml:space="preserve"> etwas Interessantes sehen, damit mein Interesse geweckt wird und ich auf die </w:t>
            </w:r>
            <w:r w:rsidR="00D97807">
              <w:rPr>
                <w:rFonts w:eastAsia="Times New Roman"/>
                <w:lang w:eastAsia="de-CH"/>
              </w:rPr>
              <w:t>Videowall</w:t>
            </w:r>
            <w:r w:rsidRPr="00CC7B08">
              <w:rPr>
                <w:rFonts w:eastAsia="Times New Roman"/>
                <w:lang w:eastAsia="de-CH"/>
              </w:rPr>
              <w:t xml:space="preserve"> zugehe und mit ihr interagiere.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Es werden mindestens zwei verschiedene Ideen zusammengetragen, diskutiert und ausgewertet. Am Schluss wird die beste Idee ausgewählt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15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CC7B08">
            <w:pPr>
              <w:rPr>
                <w:rFonts w:eastAsia="Times New Roman"/>
                <w:lang w:eastAsia="de-CH"/>
              </w:rPr>
            </w:pPr>
            <w:r>
              <w:rPr>
                <w:rFonts w:eastAsia="Times New Roman"/>
                <w:lang w:eastAsia="de-CH"/>
              </w:rPr>
              <w:lastRenderedPageBreak/>
              <w:t>Plug-in</w:t>
            </w:r>
            <w:r w:rsidR="00CC7B08" w:rsidRPr="00CC7B08">
              <w:rPr>
                <w:rFonts w:eastAsia="Times New Roman"/>
                <w:lang w:eastAsia="de-CH"/>
              </w:rPr>
              <w:t xml:space="preserve"> Möglichkeit</w:t>
            </w:r>
          </w:p>
        </w:tc>
        <w:tc>
          <w:tcPr>
            <w:tcW w:w="3543"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w:t>
            </w:r>
            <w:r w:rsidR="001B4F13">
              <w:rPr>
                <w:rFonts w:eastAsia="Times New Roman"/>
                <w:lang w:eastAsia="de-CH"/>
              </w:rPr>
              <w:t>e ein App,</w:t>
            </w:r>
            <w:r w:rsidR="001B4F13" w:rsidRPr="00CC7B08">
              <w:rPr>
                <w:rFonts w:eastAsia="Times New Roman"/>
                <w:lang w:eastAsia="de-CH"/>
              </w:rPr>
              <w:t xml:space="preserve"> das mit den vorgegebenen Schnittstellen funktioniert</w:t>
            </w:r>
            <w:r w:rsidR="001B4F13">
              <w:rPr>
                <w:rFonts w:eastAsia="Times New Roman"/>
                <w:lang w:eastAsia="de-CH"/>
              </w:rPr>
              <w:t xml:space="preserve">, für die </w:t>
            </w:r>
            <w:r w:rsidR="00D97807">
              <w:rPr>
                <w:rFonts w:eastAsia="Times New Roman"/>
                <w:lang w:eastAsia="de-CH"/>
              </w:rPr>
              <w:t>Videowall</w:t>
            </w:r>
            <w:r w:rsidR="001B4F13">
              <w:rPr>
                <w:rFonts w:eastAsia="Times New Roman"/>
                <w:lang w:eastAsia="de-CH"/>
              </w:rPr>
              <w:t xml:space="preserve"> </w:t>
            </w:r>
            <w:r w:rsidRPr="00CC7B08">
              <w:rPr>
                <w:rFonts w:eastAsia="Times New Roman"/>
                <w:lang w:eastAsia="de-CH"/>
              </w:rPr>
              <w:t xml:space="preserve">schreiben, damit ich es später auf die </w:t>
            </w:r>
            <w:r w:rsidR="00D97807">
              <w:rPr>
                <w:rFonts w:eastAsia="Times New Roman"/>
                <w:lang w:eastAsia="de-CH"/>
              </w:rPr>
              <w:t>Videowall</w:t>
            </w:r>
            <w:r w:rsidRPr="00CC7B08">
              <w:rPr>
                <w:rFonts w:eastAsia="Times New Roman"/>
                <w:lang w:eastAsia="de-CH"/>
              </w:rPr>
              <w:t xml:space="preserve"> hochladen kann.</w:t>
            </w:r>
          </w:p>
        </w:tc>
        <w:tc>
          <w:tcPr>
            <w:tcW w:w="3261" w:type="dxa"/>
            <w:hideMark/>
          </w:tcPr>
          <w:p w:rsidR="00CC7B08" w:rsidRPr="00CC7B08" w:rsidRDefault="00CC7B08" w:rsidP="001B4F1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In der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ist es möglich, dynamisch ein </w:t>
            </w:r>
            <w:r w:rsidR="008919CF">
              <w:rPr>
                <w:rFonts w:eastAsia="Times New Roman"/>
                <w:lang w:eastAsia="de-CH"/>
              </w:rPr>
              <w:t>Plug-in</w:t>
            </w:r>
            <w:r w:rsidRPr="00CC7B08">
              <w:rPr>
                <w:rFonts w:eastAsia="Times New Roman"/>
                <w:lang w:eastAsia="de-CH"/>
              </w:rPr>
              <w:t xml:space="preserve"> zu laden und anzuzeigen. Für jedes geladene </w:t>
            </w:r>
            <w:r w:rsidR="008919CF">
              <w:rPr>
                <w:rFonts w:eastAsia="Times New Roman"/>
                <w:lang w:eastAsia="de-CH"/>
              </w:rPr>
              <w:t>Plug-in</w:t>
            </w:r>
            <w:r w:rsidRPr="00CC7B08">
              <w:rPr>
                <w:rFonts w:eastAsia="Times New Roman"/>
                <w:lang w:eastAsia="de-CH"/>
              </w:rPr>
              <w:t xml:space="preserve"> wird ein Menu</w:t>
            </w:r>
            <w:r w:rsidR="001B4F13">
              <w:rPr>
                <w:rFonts w:eastAsia="Times New Roman"/>
                <w:lang w:eastAsia="de-CH"/>
              </w:rPr>
              <w:t>b</w:t>
            </w:r>
            <w:r w:rsidRPr="00CC7B08">
              <w:rPr>
                <w:rFonts w:eastAsia="Times New Roman"/>
                <w:lang w:eastAsia="de-CH"/>
              </w:rPr>
              <w:t xml:space="preserve">utton angezeigt. Dynamisch laden heisst, dass ein </w:t>
            </w:r>
            <w:r w:rsidR="008919CF">
              <w:rPr>
                <w:rFonts w:eastAsia="Times New Roman"/>
                <w:lang w:eastAsia="de-CH"/>
              </w:rPr>
              <w:t>Plug-in</w:t>
            </w:r>
            <w:r w:rsidRPr="00CC7B08">
              <w:rPr>
                <w:rFonts w:eastAsia="Times New Roman"/>
                <w:lang w:eastAsia="de-CH"/>
              </w:rPr>
              <w:t xml:space="preserve"> (.dll) in den Ordner, in dem die Applikation gerade läuft, hineinkopiert werden kann </w:t>
            </w:r>
            <w:r w:rsidR="001B4F13">
              <w:rPr>
                <w:rFonts w:eastAsia="Times New Roman"/>
                <w:lang w:eastAsia="de-CH"/>
              </w:rPr>
              <w:t xml:space="preserve">und das </w:t>
            </w:r>
            <w:r w:rsidR="008919CF">
              <w:rPr>
                <w:rFonts w:eastAsia="Times New Roman"/>
                <w:lang w:eastAsia="de-CH"/>
              </w:rPr>
              <w:t>Plug-in</w:t>
            </w:r>
            <w:r w:rsidRPr="00CC7B08">
              <w:rPr>
                <w:rFonts w:eastAsia="Times New Roman"/>
                <w:lang w:eastAsia="de-CH"/>
              </w:rPr>
              <w:t xml:space="preserve"> dann von der Applikation automatisch geladen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SP10</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1B4F13"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in </w:t>
            </w:r>
            <w:r w:rsidR="008919CF">
              <w:rPr>
                <w:rFonts w:eastAsia="Times New Roman"/>
                <w:lang w:eastAsia="de-CH"/>
              </w:rPr>
              <w:t>Plug-in</w:t>
            </w:r>
            <w:r w:rsidR="00CC7B08" w:rsidRPr="00CC7B08">
              <w:rPr>
                <w:rFonts w:eastAsia="Times New Roman"/>
                <w:lang w:eastAsia="de-CH"/>
              </w:rPr>
              <w:t xml:space="preserve"> umgewandelt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Mittagsmenu </w:t>
            </w:r>
            <w:r w:rsidR="008919CF">
              <w:rPr>
                <w:rFonts w:eastAsia="Times New Roman"/>
                <w:lang w:eastAsia="de-CH"/>
              </w:rPr>
              <w:t>Plug-in</w:t>
            </w:r>
            <w:r w:rsidRPr="00CC7B08">
              <w:rPr>
                <w:rFonts w:eastAsia="Times New Roman"/>
                <w:lang w:eastAsia="de-CH"/>
              </w:rPr>
              <w:t xml:space="preserve"> ist in einem</w:t>
            </w:r>
            <w:r w:rsidR="00D97807">
              <w:rPr>
                <w:rFonts w:eastAsia="Times New Roman"/>
                <w:lang w:eastAsia="de-CH"/>
              </w:rPr>
              <w:t xml:space="preserve"> eigenen Projekt und die Videow</w:t>
            </w:r>
            <w:r w:rsidRPr="00CC7B08">
              <w:rPr>
                <w:rFonts w:eastAsia="Times New Roman"/>
                <w:lang w:eastAsia="de-CH"/>
              </w:rPr>
              <w:t>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(Mittagsmenu) wird von der </w:t>
            </w:r>
            <w:r w:rsidR="00D97807">
              <w:rPr>
                <w:rFonts w:eastAsia="Times New Roman"/>
                <w:lang w:eastAsia="de-CH"/>
              </w:rPr>
              <w:t>Videowall</w:t>
            </w:r>
            <w:r w:rsidRPr="00CC7B08">
              <w:rPr>
                <w:rFonts w:eastAsia="Times New Roman"/>
                <w:lang w:eastAsia="de-CH"/>
              </w:rPr>
              <w:t xml:space="preserve"> App aber automatisch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Poster App in </w:t>
            </w:r>
            <w:r w:rsidR="008919CF">
              <w:rPr>
                <w:rFonts w:eastAsia="Times New Roman"/>
                <w:lang w:eastAsia="de-CH"/>
              </w:rPr>
              <w:t>Plug-in</w:t>
            </w:r>
            <w:r w:rsidRPr="00CC7B08">
              <w:rPr>
                <w:rFonts w:eastAsia="Times New Roman"/>
                <w:lang w:eastAsia="de-CH"/>
              </w:rPr>
              <w:t xml:space="preserve"> umgewandelt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8919CF">
              <w:rPr>
                <w:rFonts w:eastAsia="Times New Roman"/>
                <w:lang w:eastAsia="de-CH"/>
              </w:rPr>
              <w:t>Plug-in</w:t>
            </w:r>
            <w:r w:rsidRPr="00CC7B08">
              <w:rPr>
                <w:rFonts w:eastAsia="Times New Roman"/>
                <w:lang w:eastAsia="de-CH"/>
              </w:rPr>
              <w:t xml:space="preserve"> Entwickler möchte ich ein Beispiel für ein </w:t>
            </w:r>
            <w:r w:rsidR="008919CF">
              <w:rPr>
                <w:rFonts w:eastAsia="Times New Roman"/>
                <w:lang w:eastAsia="de-CH"/>
              </w:rPr>
              <w:t>Plug-in</w:t>
            </w:r>
            <w:r w:rsidRPr="00CC7B08">
              <w:rPr>
                <w:rFonts w:eastAsia="Times New Roman"/>
                <w:lang w:eastAsia="de-CH"/>
              </w:rPr>
              <w:t xml:space="preserve"> ansehen können, damit ich weiss, wie ich vorgehen muss, wenn ich ein </w:t>
            </w:r>
            <w:r w:rsidR="008919CF">
              <w:rPr>
                <w:rFonts w:eastAsia="Times New Roman"/>
                <w:lang w:eastAsia="de-CH"/>
              </w:rPr>
              <w:t>Plug-in</w:t>
            </w:r>
            <w:r w:rsidRPr="00CC7B08">
              <w:rPr>
                <w:rFonts w:eastAsia="Times New Roman"/>
                <w:lang w:eastAsia="de-CH"/>
              </w:rPr>
              <w:t xml:space="preserve"> entwickeln möchte.</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Poster </w:t>
            </w:r>
            <w:r w:rsidR="008919CF">
              <w:rPr>
                <w:rFonts w:eastAsia="Times New Roman"/>
                <w:lang w:eastAsia="de-CH"/>
              </w:rPr>
              <w:t>Plug-in</w:t>
            </w:r>
            <w:r w:rsidRPr="00CC7B08">
              <w:rPr>
                <w:rFonts w:eastAsia="Times New Roman"/>
                <w:lang w:eastAsia="de-CH"/>
              </w:rPr>
              <w:t xml:space="preserve"> ist in einem eigenen Projekt und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 xml:space="preserve">Applikation hat keine Referenz zu diesem Projekt. Das </w:t>
            </w:r>
            <w:r w:rsidR="008919CF">
              <w:rPr>
                <w:rFonts w:eastAsia="Times New Roman"/>
                <w:lang w:eastAsia="de-CH"/>
              </w:rPr>
              <w:t>Plug-in</w:t>
            </w:r>
            <w:r w:rsidRPr="00CC7B08">
              <w:rPr>
                <w:rFonts w:eastAsia="Times New Roman"/>
                <w:lang w:eastAsia="de-CH"/>
              </w:rPr>
              <w:t xml:space="preserve"> (</w:t>
            </w:r>
            <w:r w:rsidR="008F6C3D">
              <w:rPr>
                <w:rFonts w:eastAsia="Times New Roman"/>
                <w:lang w:eastAsia="de-CH"/>
              </w:rPr>
              <w:t>Poster</w:t>
            </w:r>
            <w:r w:rsidRPr="00CC7B08">
              <w:rPr>
                <w:rFonts w:eastAsia="Times New Roman"/>
                <w:lang w:eastAsia="de-CH"/>
              </w:rPr>
              <w:t xml:space="preserve">) wird von der </w:t>
            </w:r>
            <w:r w:rsidR="00D97807">
              <w:rPr>
                <w:rFonts w:eastAsia="Times New Roman"/>
                <w:lang w:eastAsia="de-CH"/>
              </w:rPr>
              <w:t>Videowall</w:t>
            </w:r>
            <w:r w:rsidRPr="00CC7B08">
              <w:rPr>
                <w:rFonts w:eastAsia="Times New Roman"/>
                <w:lang w:eastAsia="de-CH"/>
              </w:rPr>
              <w:t xml:space="preserve"> App aber automat</w:t>
            </w:r>
            <w:r w:rsidR="008F6C3D">
              <w:rPr>
                <w:rFonts w:eastAsia="Times New Roman"/>
                <w:lang w:eastAsia="de-CH"/>
              </w:rPr>
              <w:t>isch hineingeladen, siehe "</w:t>
            </w:r>
            <w:r w:rsidR="008919CF">
              <w:rPr>
                <w:rFonts w:eastAsia="Times New Roman"/>
                <w:lang w:eastAsia="de-CH"/>
              </w:rPr>
              <w:t>Plug-in</w:t>
            </w:r>
            <w:r w:rsidRPr="00CC7B08">
              <w:rPr>
                <w:rFonts w:eastAsia="Times New Roman"/>
                <w:lang w:eastAsia="de-CH"/>
              </w:rPr>
              <w:t xml:space="preserve"> Möglichkeit".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(Verfolgung von Passanten) Kraftfeld besprochen und dokumentiert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Demomodus sehen, der meine Aufmerksamkeit auf die Wall zieht und ich so beginne, mit ihr zu interagieren.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ausgesuchte Idee mit dem Krafteld wurde im Team besprochen und dokumentiert.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w:t>
            </w:r>
            <w:r w:rsidR="0084044A">
              <w:rPr>
                <w:rFonts w:eastAsia="Times New Roman"/>
                <w:lang w:eastAsia="de-CH"/>
              </w:rPr>
              <w:t>emomodus: Vom Demomodus wird in den</w:t>
            </w:r>
            <w:r w:rsidRPr="00CC7B08">
              <w:rPr>
                <w:rFonts w:eastAsia="Times New Roman"/>
                <w:lang w:eastAsia="de-CH"/>
              </w:rPr>
              <w:t xml:space="preserve"> Interaktionsmodus gewechselt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Demomodus in den Interaktionsmodus wechselt, nachdem ich eine Zeit lang (z.B. 5 Sekunden) gewartet habe, damit ich mit der Applikation interagieren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Die Applikation wechselt, nachdem für 5 Sekunden ein Skelett erkannt wurde, in den Interaktionsmodus. Es darf kein "Flackern" auftreten.</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1B4F13"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84044A">
            <w:pPr>
              <w:rPr>
                <w:rFonts w:eastAsia="Times New Roman"/>
                <w:lang w:eastAsia="de-CH"/>
              </w:rPr>
            </w:pPr>
            <w:r w:rsidRPr="00CC7B08">
              <w:rPr>
                <w:rFonts w:eastAsia="Times New Roman"/>
                <w:lang w:eastAsia="de-CH"/>
              </w:rPr>
              <w:t>Demomodus: Vom Interaktionsmodus wird</w:t>
            </w:r>
            <w:r w:rsidR="0084044A">
              <w:rPr>
                <w:rFonts w:eastAsia="Times New Roman"/>
                <w:lang w:eastAsia="de-CH"/>
              </w:rPr>
              <w:t xml:space="preserve"> in den</w:t>
            </w:r>
            <w:r w:rsidRPr="00CC7B08">
              <w:rPr>
                <w:rFonts w:eastAsia="Times New Roman"/>
                <w:lang w:eastAsia="de-CH"/>
              </w:rPr>
              <w:t xml:space="preserve"> Demomodus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die Applikation vom Interaktionsmodus in den Demomodus wechselt,</w:t>
            </w:r>
            <w:r w:rsidR="0084044A">
              <w:rPr>
                <w:rFonts w:eastAsia="Times New Roman"/>
                <w:lang w:eastAsia="de-CH"/>
              </w:rPr>
              <w:t xml:space="preserve"> nachdem eine Zeit lang (z.B. 10</w:t>
            </w:r>
            <w:r w:rsidRPr="00CC7B08">
              <w:rPr>
                <w:rFonts w:eastAsia="Times New Roman"/>
                <w:lang w:eastAsia="de-CH"/>
              </w:rPr>
              <w:t xml:space="preserve"> Sekunden) kein Skelett erkannt wurde, damit ich durch den Demomodus von der </w:t>
            </w:r>
            <w:r w:rsidR="00D97807">
              <w:rPr>
                <w:rFonts w:eastAsia="Times New Roman"/>
                <w:lang w:eastAsia="de-CH"/>
              </w:rPr>
              <w:t>Videowall</w:t>
            </w:r>
            <w:r w:rsidRPr="00CC7B08">
              <w:rPr>
                <w:rFonts w:eastAsia="Times New Roman"/>
                <w:lang w:eastAsia="de-CH"/>
              </w:rPr>
              <w:t xml:space="preserve"> angezogen werde.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Die Applikation wechselt, nachdem für 10 Sekunden kein Skelett erkannt wurde, automatisch in den Demomodus. Es darf kein "Flackern" auftreten.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Demomodus: externes Design erstellt</w:t>
            </w:r>
          </w:p>
        </w:tc>
        <w:tc>
          <w:tcPr>
            <w:tcW w:w="3543"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ansprechenden Demomodus, damit mich die </w:t>
            </w:r>
            <w:r w:rsidR="00D97807">
              <w:rPr>
                <w:rFonts w:eastAsia="Times New Roman"/>
                <w:lang w:eastAsia="de-CH"/>
              </w:rPr>
              <w:t>Videowall</w:t>
            </w:r>
            <w:r w:rsidRPr="00CC7B08">
              <w:rPr>
                <w:rFonts w:eastAsia="Times New Roman"/>
                <w:lang w:eastAsia="de-CH"/>
              </w:rPr>
              <w:t xml:space="preserve"> optisch anspricht und ich mit dieser interagieren will.</w:t>
            </w:r>
          </w:p>
        </w:tc>
        <w:tc>
          <w:tcPr>
            <w:tcW w:w="3261" w:type="dxa"/>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in WPF umgesetzte externe Design wurde vom Auftraggeber nach einer Demonstration abgenommen.</w:t>
            </w:r>
          </w:p>
        </w:tc>
        <w:tc>
          <w:tcPr>
            <w:tcW w:w="816" w:type="dxa"/>
            <w:noWrap/>
            <w:hideMark/>
          </w:tcPr>
          <w:p w:rsidR="003E7480" w:rsidRPr="00CC7B08" w:rsidRDefault="003E7480"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SP11</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3E7480" w:rsidRPr="00CC7B08" w:rsidRDefault="003E7480" w:rsidP="000D6783">
            <w:pPr>
              <w:rPr>
                <w:rFonts w:eastAsia="Times New Roman"/>
                <w:lang w:eastAsia="de-CH"/>
              </w:rPr>
            </w:pPr>
            <w:r w:rsidRPr="00CC7B08">
              <w:rPr>
                <w:rFonts w:eastAsia="Times New Roman"/>
                <w:lang w:eastAsia="de-CH"/>
              </w:rPr>
              <w:t>Bild der Hand ist auf die rechte bzw. linke Hand abgestimmt</w:t>
            </w:r>
          </w:p>
        </w:tc>
        <w:tc>
          <w:tcPr>
            <w:tcW w:w="3543"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möchte ich für meine Hand</w:t>
            </w:r>
            <w:r w:rsidRPr="00CC7B08">
              <w:rPr>
                <w:rFonts w:eastAsia="Times New Roman"/>
                <w:lang w:eastAsia="de-CH"/>
              </w:rPr>
              <w:t xml:space="preserve"> das passende Handsymbol sehen, damit das Symbol die Hand zei</w:t>
            </w:r>
            <w:r>
              <w:rPr>
                <w:rFonts w:eastAsia="Times New Roman"/>
                <w:lang w:eastAsia="de-CH"/>
              </w:rPr>
              <w:t>gt, mit der die Bedienung gerade statt</w:t>
            </w:r>
            <w:r w:rsidRPr="00CC7B08">
              <w:rPr>
                <w:rFonts w:eastAsia="Times New Roman"/>
                <w:lang w:eastAsia="de-CH"/>
              </w:rPr>
              <w:t>findet.</w:t>
            </w:r>
          </w:p>
        </w:tc>
        <w:tc>
          <w:tcPr>
            <w:tcW w:w="3261" w:type="dxa"/>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Ist die rechte Hand aktiv, so wird das Symbol der rechten Hand angezeigt. Sobald die Bedienung zur anderen Hand wechselt, so wechselt auch das Symbol.</w:t>
            </w:r>
          </w:p>
        </w:tc>
        <w:tc>
          <w:tcPr>
            <w:tcW w:w="816" w:type="dxa"/>
            <w:noWrap/>
            <w:hideMark/>
          </w:tcPr>
          <w:p w:rsidR="003E7480" w:rsidRPr="00CC7B08" w:rsidRDefault="003E7480"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SP11</w:t>
            </w:r>
          </w:p>
        </w:tc>
      </w:tr>
      <w:tr w:rsidR="0084044A" w:rsidRPr="0084044A"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4044A" w:rsidP="000D6783">
            <w:pPr>
              <w:rPr>
                <w:rFonts w:eastAsia="Times New Roman"/>
                <w:lang w:eastAsia="de-CH"/>
              </w:rPr>
            </w:pPr>
            <w:r w:rsidRPr="00CC7B08">
              <w:rPr>
                <w:rFonts w:eastAsia="Times New Roman"/>
                <w:lang w:eastAsia="de-CH"/>
              </w:rPr>
              <w:lastRenderedPageBreak/>
              <w:t>Deployment Entwickler PC</w:t>
            </w:r>
          </w:p>
        </w:tc>
        <w:tc>
          <w:tcPr>
            <w:tcW w:w="3543"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dem lokalen PC öffnen können, damit die Applikation weiterentwickelt werden kann.</w:t>
            </w:r>
          </w:p>
        </w:tc>
        <w:tc>
          <w:tcPr>
            <w:tcW w:w="3261" w:type="dxa"/>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Der Entwickler kann die Solution öffnen und die Applikation ausführen, ohne dass diese abstürzt.</w:t>
            </w:r>
          </w:p>
        </w:tc>
        <w:tc>
          <w:tcPr>
            <w:tcW w:w="816" w:type="dxa"/>
            <w:noWrap/>
            <w:hideMark/>
          </w:tcPr>
          <w:p w:rsidR="0084044A" w:rsidRPr="00CC7B08" w:rsidRDefault="0084044A"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84044A" w:rsidRPr="00CC7B08" w:rsidRDefault="008919CF" w:rsidP="000D6783">
            <w:pPr>
              <w:rPr>
                <w:rFonts w:eastAsia="Times New Roman"/>
                <w:lang w:eastAsia="de-CH"/>
              </w:rPr>
            </w:pPr>
            <w:r>
              <w:rPr>
                <w:rFonts w:eastAsia="Times New Roman"/>
                <w:lang w:eastAsia="de-CH"/>
              </w:rPr>
              <w:t>Plug-in</w:t>
            </w:r>
            <w:r w:rsidR="0084044A" w:rsidRPr="00CC7B08">
              <w:rPr>
                <w:rFonts w:eastAsia="Times New Roman"/>
                <w:lang w:eastAsia="de-CH"/>
              </w:rPr>
              <w:t xml:space="preserve"> Schnittstelle definiert</w:t>
            </w:r>
          </w:p>
        </w:tc>
        <w:tc>
          <w:tcPr>
            <w:tcW w:w="3543"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eine </w:t>
            </w:r>
            <w:r w:rsidR="008919CF">
              <w:rPr>
                <w:rFonts w:eastAsia="Times New Roman"/>
                <w:lang w:eastAsia="de-CH"/>
              </w:rPr>
              <w:t>Plug-in</w:t>
            </w:r>
            <w:r w:rsidRPr="00CC7B08">
              <w:rPr>
                <w:rFonts w:eastAsia="Times New Roman"/>
                <w:lang w:eastAsia="de-CH"/>
              </w:rPr>
              <w:t xml:space="preserve"> Schnittstelle definieren, damit Interessierte Apps für meine Applikation erstellen können.</w:t>
            </w:r>
          </w:p>
        </w:tc>
        <w:tc>
          <w:tcPr>
            <w:tcW w:w="3261" w:type="dxa"/>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Das Interface oder die Interfaces für das </w:t>
            </w:r>
            <w:r w:rsidR="008919CF">
              <w:rPr>
                <w:rFonts w:eastAsia="Times New Roman"/>
                <w:lang w:eastAsia="de-CH"/>
              </w:rPr>
              <w:t>Plug-in</w:t>
            </w:r>
            <w:r w:rsidRPr="00CC7B08">
              <w:rPr>
                <w:rFonts w:eastAsia="Times New Roman"/>
                <w:lang w:eastAsia="de-CH"/>
              </w:rPr>
              <w:t xml:space="preserve"> System sind implementiert.</w:t>
            </w:r>
          </w:p>
        </w:tc>
        <w:tc>
          <w:tcPr>
            <w:tcW w:w="816" w:type="dxa"/>
            <w:noWrap/>
            <w:hideMark/>
          </w:tcPr>
          <w:p w:rsidR="0084044A" w:rsidRPr="00CC7B08" w:rsidRDefault="0084044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Demotext zu aktiver App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beim Demomodus einen ansprechenden und interessanten Text sehen, damit dieser mein Interesse weckt und ich mit der </w:t>
            </w:r>
            <w:r w:rsidR="00D97807">
              <w:rPr>
                <w:rFonts w:eastAsia="Times New Roman"/>
                <w:lang w:eastAsia="de-CH"/>
              </w:rPr>
              <w:t>Videowall</w:t>
            </w:r>
            <w:r w:rsidRPr="00CC7B08">
              <w:rPr>
                <w:rFonts w:eastAsia="Times New Roman"/>
                <w:lang w:eastAsia="de-CH"/>
              </w:rPr>
              <w:t xml:space="preserve"> interagieren will.</w:t>
            </w:r>
          </w:p>
        </w:tc>
        <w:tc>
          <w:tcPr>
            <w:tcW w:w="3261" w:type="dxa"/>
            <w:hideMark/>
          </w:tcPr>
          <w:p w:rsidR="00CC7B08" w:rsidRPr="00CC7B08" w:rsidRDefault="00CC7B08" w:rsidP="0084044A">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Für jede App existiert ein Demotext (durch das Interface IApp), der jeweils </w:t>
            </w:r>
            <w:r w:rsidR="0084044A">
              <w:rPr>
                <w:rFonts w:eastAsia="Times New Roman"/>
                <w:lang w:eastAsia="de-CH"/>
              </w:rPr>
              <w:t>im</w:t>
            </w:r>
            <w:r w:rsidRPr="00CC7B08">
              <w:rPr>
                <w:rFonts w:eastAsia="Times New Roman"/>
                <w:lang w:eastAsia="de-CH"/>
              </w:rPr>
              <w:t xml:space="preserve"> Demomodus durch ein Binding auf die aktuelle App angezeigt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Apps werden automatisch gewechselt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Texte von verschiedenen Apps </w:t>
            </w:r>
            <w:r w:rsidR="006E0E0C">
              <w:rPr>
                <w:rFonts w:eastAsia="Times New Roman"/>
                <w:lang w:eastAsia="de-CH"/>
              </w:rPr>
              <w:t>sehen, damit ich die App wählen</w:t>
            </w:r>
            <w:r w:rsidRPr="00CC7B08">
              <w:rPr>
                <w:rFonts w:eastAsia="Times New Roman"/>
                <w:lang w:eastAsia="de-CH"/>
              </w:rPr>
              <w:t xml:space="preserve"> kann</w:t>
            </w:r>
            <w:r w:rsidR="006E0E0C">
              <w:rPr>
                <w:rFonts w:eastAsia="Times New Roman"/>
                <w:lang w:eastAsia="de-CH"/>
              </w:rPr>
              <w:t>,</w:t>
            </w:r>
            <w:r w:rsidRPr="00CC7B08">
              <w:rPr>
                <w:rFonts w:eastAsia="Times New Roman"/>
                <w:lang w:eastAsia="de-CH"/>
              </w:rPr>
              <w:t xml:space="preserve"> die mich am meisten anspricht.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W</w:t>
            </w:r>
            <w:r w:rsidR="0084044A">
              <w:rPr>
                <w:rFonts w:eastAsia="Times New Roman"/>
                <w:lang w:eastAsia="de-CH"/>
              </w:rPr>
              <w:t>ährend dem Demomodus wird alle 2</w:t>
            </w:r>
            <w:r w:rsidRPr="00CC7B08">
              <w:rPr>
                <w:rFonts w:eastAsia="Times New Roman"/>
                <w:lang w:eastAsia="de-CH"/>
              </w:rPr>
              <w:t>0 Sekunden die aktive Applikation gewechselt, wodurch auch automatisch der Demotext gewechselt wird.</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 mit schönen "Tabs"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dem Benutzer die Navigation zwischen den Ansichten mit Tabs ermöglichen, damit auf einen Blick ersichtlich ist, welche Ansichten/Informationen die Wall zur Verfügung stellt und wie von der einen in die andere gewechselt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Externes Design ist implementiert.</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Das Mittagsmenu</w:t>
            </w:r>
            <w:r w:rsidR="00CC7B08" w:rsidRPr="00CC7B08">
              <w:rPr>
                <w:rFonts w:eastAsia="Times New Roman"/>
                <w:lang w:eastAsia="de-CH"/>
              </w:rPr>
              <w:t xml:space="preserv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Mensabesucher möchte ic</w:t>
            </w:r>
            <w:r w:rsidR="003E7480">
              <w:rPr>
                <w:rFonts w:eastAsia="Times New Roman"/>
                <w:lang w:eastAsia="de-CH"/>
              </w:rPr>
              <w:t>h gerne das aktuelle Mittagsmenu</w:t>
            </w:r>
            <w:r w:rsidRPr="00CC7B08">
              <w:rPr>
                <w:rFonts w:eastAsia="Times New Roman"/>
                <w:lang w:eastAsia="de-CH"/>
              </w:rPr>
              <w:t xml:space="preserve"> sehen, damit ich dies nicht erst in der Mensa am kleinen Tisch tun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Das Mittagsmenu wird in einem gut lesbaren Format angezeigt.</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SP12</w:t>
            </w:r>
          </w:p>
        </w:tc>
      </w:tr>
      <w:tr w:rsidR="003E7480"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3E7480" w:rsidP="00CC7B08">
            <w:pPr>
              <w:rPr>
                <w:rFonts w:eastAsia="Times New Roman"/>
                <w:lang w:eastAsia="de-CH"/>
              </w:rPr>
            </w:pPr>
            <w:r>
              <w:rPr>
                <w:rFonts w:eastAsia="Times New Roman"/>
                <w:lang w:eastAsia="de-CH"/>
              </w:rPr>
              <w:t>Mittagsmenu</w:t>
            </w:r>
            <w:r w:rsidR="00CC7B08" w:rsidRPr="00CC7B08">
              <w:rPr>
                <w:rFonts w:eastAsia="Times New Roman"/>
                <w:lang w:eastAsia="de-CH"/>
              </w:rPr>
              <w:t xml:space="preserve"> App automatisch aktualisiert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Das Mittagsmenu soll automatisch aktualisiert werden.</w:t>
            </w:r>
          </w:p>
        </w:tc>
        <w:tc>
          <w:tcPr>
            <w:tcW w:w="3261" w:type="dxa"/>
            <w:hideMark/>
          </w:tcPr>
          <w:p w:rsidR="00CC7B08" w:rsidRPr="00CC7B08" w:rsidRDefault="00CC7B08" w:rsidP="002471F9">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Das aktuelle Menu wird von http://hochschule-rapperswil.sv-group.ch/de/menuplan.html geladen, sobald die </w:t>
            </w:r>
            <w:r w:rsidR="00D97807">
              <w:rPr>
                <w:rFonts w:eastAsia="Times New Roman"/>
                <w:lang w:eastAsia="de-CH"/>
              </w:rPr>
              <w:t>Videowall</w:t>
            </w:r>
            <w:r w:rsidR="002471F9">
              <w:rPr>
                <w:rFonts w:eastAsia="Times New Roman"/>
                <w:lang w:eastAsia="de-CH"/>
              </w:rPr>
              <w:t>-</w:t>
            </w:r>
            <w:r w:rsidRPr="00CC7B08">
              <w:rPr>
                <w:rFonts w:eastAsia="Times New Roman"/>
                <w:lang w:eastAsia="de-CH"/>
              </w:rPr>
              <w:t>Applikation gestartet wird.</w:t>
            </w: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SP12</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Administration der </w:t>
            </w:r>
            <w:r w:rsidR="00D97807">
              <w:rPr>
                <w:rFonts w:eastAsia="Times New Roman"/>
                <w:lang w:eastAsia="de-CH"/>
              </w:rPr>
              <w:t>Videowall</w:t>
            </w:r>
            <w:r w:rsidRPr="00CC7B08">
              <w:rPr>
                <w:rFonts w:eastAsia="Times New Roman"/>
                <w:lang w:eastAsia="de-CH"/>
              </w:rPr>
              <w:t xml:space="preserve"> Inhalte definiert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ein möglicher Ablauf für die Administration (Erstellung, Löschung, Mutationen) definiert ist, damit ich weiss, was für Systeme dazu noch entwickelt werden müssen.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Es liegt eine Dokumentation vor, wie die Daten der </w:t>
            </w:r>
            <w:r w:rsidR="00D97807">
              <w:rPr>
                <w:rFonts w:eastAsia="Times New Roman"/>
                <w:lang w:eastAsia="de-CH"/>
              </w:rPr>
              <w:t>Videowall</w:t>
            </w:r>
            <w:r w:rsidRPr="00CC7B08">
              <w:rPr>
                <w:rFonts w:eastAsia="Times New Roman"/>
                <w:lang w:eastAsia="de-CH"/>
              </w:rPr>
              <w:t xml:space="preserve"> bearbeitet werden können.</w:t>
            </w: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SP13</w:t>
            </w:r>
          </w:p>
        </w:tc>
      </w:tr>
      <w:tr w:rsidR="003E7480" w:rsidRPr="00370A27"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tcPr>
          <w:p w:rsidR="003204FB" w:rsidRPr="00CC7B08" w:rsidRDefault="003204FB" w:rsidP="000D6783">
            <w:pPr>
              <w:rPr>
                <w:rFonts w:eastAsia="Times New Roman"/>
                <w:lang w:eastAsia="de-CH"/>
              </w:rPr>
            </w:pPr>
            <w:r w:rsidRPr="00CC7B08">
              <w:rPr>
                <w:rFonts w:eastAsia="Times New Roman"/>
                <w:lang w:eastAsia="de-CH"/>
              </w:rPr>
              <w:t>Externes Design festgelegt und validiert</w:t>
            </w:r>
          </w:p>
        </w:tc>
        <w:tc>
          <w:tcPr>
            <w:tcW w:w="3543" w:type="dxa"/>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für die Design User Stories eine "Definition of Done" festlegen können, damit der Abschluss der User Stories validiert werden kann.</w:t>
            </w:r>
          </w:p>
        </w:tc>
        <w:tc>
          <w:tcPr>
            <w:tcW w:w="3261" w:type="dxa"/>
          </w:tcPr>
          <w:p w:rsidR="003204FB" w:rsidRPr="00CC7B08" w:rsidRDefault="003204FB" w:rsidP="006078BD">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Exter</w:t>
            </w:r>
            <w:r w:rsidR="006078BD">
              <w:rPr>
                <w:rFonts w:eastAsia="Times New Roman"/>
                <w:lang w:eastAsia="de-CH"/>
              </w:rPr>
              <w:t>n</w:t>
            </w:r>
            <w:r w:rsidRPr="00CC7B08">
              <w:rPr>
                <w:rFonts w:eastAsia="Times New Roman"/>
                <w:lang w:eastAsia="de-CH"/>
              </w:rPr>
              <w:t>es Design ist festgelegt und validiert.</w:t>
            </w:r>
          </w:p>
        </w:tc>
        <w:tc>
          <w:tcPr>
            <w:tcW w:w="816" w:type="dxa"/>
            <w:noWrap/>
          </w:tcPr>
          <w:p w:rsidR="003204FB" w:rsidRPr="00CC7B08" w:rsidRDefault="003204FB" w:rsidP="000D6783">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SP14</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FD075B" w:rsidRPr="00CC7B08" w:rsidRDefault="00FD075B" w:rsidP="000D6783">
            <w:pPr>
              <w:rPr>
                <w:rFonts w:eastAsia="Times New Roman"/>
                <w:lang w:eastAsia="de-CH"/>
              </w:rPr>
            </w:pPr>
            <w:r w:rsidRPr="00CC7B08">
              <w:rPr>
                <w:rFonts w:eastAsia="Times New Roman"/>
                <w:lang w:eastAsia="de-CH"/>
              </w:rPr>
              <w:t xml:space="preserve">Deployment </w:t>
            </w:r>
            <w:r w:rsidR="00D97807">
              <w:rPr>
                <w:rFonts w:eastAsia="Times New Roman"/>
                <w:lang w:eastAsia="de-CH"/>
              </w:rPr>
              <w:t>Videowall</w:t>
            </w:r>
            <w:r w:rsidRPr="00CC7B08">
              <w:rPr>
                <w:rFonts w:eastAsia="Times New Roman"/>
                <w:lang w:eastAsia="de-CH"/>
              </w:rPr>
              <w:t xml:space="preserve"> Server</w:t>
            </w:r>
          </w:p>
        </w:tc>
        <w:tc>
          <w:tcPr>
            <w:tcW w:w="3543" w:type="dxa"/>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Entwickler möchte ich die entwickelte Applikation auf den </w:t>
            </w:r>
            <w:r w:rsidR="00D97807">
              <w:rPr>
                <w:rFonts w:eastAsia="Times New Roman"/>
                <w:lang w:eastAsia="de-CH"/>
              </w:rPr>
              <w:t>Videowall</w:t>
            </w:r>
            <w:r w:rsidRPr="00CC7B08">
              <w:rPr>
                <w:rFonts w:eastAsia="Times New Roman"/>
                <w:lang w:eastAsia="de-CH"/>
              </w:rPr>
              <w:t xml:space="preserve"> Server deployen können, damit die Applikation dann darauf läuft.</w:t>
            </w:r>
          </w:p>
        </w:tc>
        <w:tc>
          <w:tcPr>
            <w:tcW w:w="3261" w:type="dxa"/>
            <w:hideMark/>
          </w:tcPr>
          <w:p w:rsidR="00FD075B" w:rsidRPr="00CC7B08" w:rsidRDefault="00FD075B"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FD075B" w:rsidRPr="00CC7B08" w:rsidRDefault="00FD075B"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GB" w:eastAsia="de-CH"/>
              </w:rPr>
              <w:t>Deployment</w:t>
            </w:r>
            <w:r w:rsidRPr="00CC7B08">
              <w:rPr>
                <w:rFonts w:eastAsia="Times New Roman"/>
                <w:lang w:eastAsia="de-CH"/>
              </w:rPr>
              <w:t xml:space="preserve"> Web</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die entwickelte Applikation auf den Web Server deployen können, damit die Applikation dann darauf läuft.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Poster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die Poster verwalten können, damit die dargestellten Poster </w:t>
            </w:r>
            <w:r w:rsidR="003E7480">
              <w:rPr>
                <w:rFonts w:eastAsia="Times New Roman"/>
                <w:lang w:eastAsia="de-CH"/>
              </w:rPr>
              <w:t xml:space="preserve">auf </w:t>
            </w:r>
            <w:r w:rsidRPr="00CC7B08">
              <w:rPr>
                <w:rFonts w:eastAsia="Times New Roman"/>
                <w:lang w:eastAsia="de-CH"/>
              </w:rPr>
              <w:t>der Wall immer auf dem aktuellsten Stand sind</w:t>
            </w:r>
            <w:r w:rsidR="003E7480">
              <w:rPr>
                <w:rFonts w:eastAsia="Times New Roman"/>
                <w:lang w:eastAsia="de-CH"/>
              </w:rPr>
              <w:t>.</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About View</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Bewunderer der Applikation möchte ich sehen, wer diese Applikation unter der Leitung von wem entwickelt hat, weil mich interessiert, bei welchem Dozent eine so coole Arbeit realisiert werden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Hand hervorgehoben</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E7480">
              <w:rPr>
                <w:rFonts w:eastAsia="Times New Roman"/>
                <w:lang w:eastAsia="de-CH"/>
              </w:rPr>
              <w:t xml:space="preserve"> </w:t>
            </w:r>
            <w:r w:rsidRPr="00CC7B08">
              <w:rPr>
                <w:rFonts w:eastAsia="Times New Roman"/>
                <w:lang w:eastAsia="de-CH"/>
              </w:rPr>
              <w:t>möchte ich, dass ich meine aktive Hand sehe, damit ich weiss, dass ich die Applikation</w:t>
            </w:r>
            <w:r w:rsidR="003E7480">
              <w:rPr>
                <w:rFonts w:eastAsia="Times New Roman"/>
                <w:lang w:eastAsia="de-CH"/>
              </w:rPr>
              <w:t xml:space="preserve"> mit dieser Hand bedienen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t>Handcursor</w:t>
            </w:r>
            <w:r w:rsidR="00CC7B08" w:rsidRPr="00CC7B08">
              <w:rPr>
                <w:rFonts w:eastAsia="Times New Roman"/>
                <w:lang w:eastAsia="de-CH"/>
              </w:rPr>
              <w:t xml:space="preserve"> dreht nicht bei aktivem Menu</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w:t>
            </w:r>
            <w:r w:rsidR="003E7480">
              <w:rPr>
                <w:rFonts w:eastAsia="Times New Roman"/>
                <w:lang w:eastAsia="de-CH"/>
              </w:rPr>
              <w:t xml:space="preserve"> </w:t>
            </w:r>
            <w:r w:rsidR="00D97807">
              <w:rPr>
                <w:rFonts w:eastAsia="Times New Roman"/>
                <w:lang w:eastAsia="de-CH"/>
              </w:rPr>
              <w:t>Videowall Benutzer</w:t>
            </w:r>
            <w:r w:rsidRPr="00CC7B08">
              <w:rPr>
                <w:rFonts w:eastAsia="Times New Roman"/>
                <w:lang w:eastAsia="de-CH"/>
              </w:rPr>
              <w:t xml:space="preserve"> möchte ich, dass keine </w:t>
            </w:r>
            <w:r w:rsidR="00280F13">
              <w:rPr>
                <w:rFonts w:eastAsia="Times New Roman"/>
                <w:lang w:eastAsia="de-CH"/>
              </w:rPr>
              <w:t>Handcursor</w:t>
            </w:r>
            <w:r w:rsidRPr="00CC7B08">
              <w:rPr>
                <w:rFonts w:eastAsia="Times New Roman"/>
                <w:lang w:eastAsia="de-CH"/>
              </w:rPr>
              <w:t xml:space="preserve"> Animation bei dem zurzeit aktiven Menu abgespielt wird, damit ich nicht meine, dass noch etwas passiert.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Am </w:t>
            </w:r>
            <w:r w:rsidR="00280F13">
              <w:rPr>
                <w:rFonts w:eastAsia="Times New Roman"/>
                <w:lang w:eastAsia="de-CH"/>
              </w:rPr>
              <w:t>Handcursor</w:t>
            </w:r>
            <w:r w:rsidRPr="00CC7B08">
              <w:rPr>
                <w:rFonts w:eastAsia="Times New Roman"/>
                <w:lang w:eastAsia="de-CH"/>
              </w:rPr>
              <w:t xml:space="preserve"> soll erkennbar sein, ob man auf einem interaktiven Objekt ist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w:t>
            </w:r>
            <w:r w:rsidR="00280F13">
              <w:rPr>
                <w:rFonts w:eastAsia="Times New Roman"/>
                <w:lang w:eastAsia="de-CH"/>
              </w:rPr>
              <w:t>Handcursor</w:t>
            </w:r>
            <w:r w:rsidRPr="00CC7B08">
              <w:rPr>
                <w:rFonts w:eastAsia="Times New Roman"/>
                <w:lang w:eastAsia="de-CH"/>
              </w:rPr>
              <w:t xml:space="preserve">, je </w:t>
            </w:r>
            <w:r w:rsidR="00370A27" w:rsidRPr="00CC7B08">
              <w:rPr>
                <w:rFonts w:eastAsia="Times New Roman"/>
                <w:lang w:eastAsia="de-CH"/>
              </w:rPr>
              <w:t>nach</w:t>
            </w:r>
            <w:r w:rsidR="00A94DD5">
              <w:rPr>
                <w:rFonts w:eastAsia="Times New Roman"/>
                <w:lang w:eastAsia="de-CH"/>
              </w:rPr>
              <w:t xml:space="preserve"> </w:t>
            </w:r>
            <w:r w:rsidR="00370A27" w:rsidRPr="00CC7B08">
              <w:rPr>
                <w:rFonts w:eastAsia="Times New Roman"/>
                <w:lang w:eastAsia="de-CH"/>
              </w:rPr>
              <w:t>dem</w:t>
            </w:r>
            <w:r w:rsidR="00A94DD5">
              <w:rPr>
                <w:rFonts w:eastAsia="Times New Roman"/>
                <w:lang w:eastAsia="de-CH"/>
              </w:rPr>
              <w:t>,</w:t>
            </w:r>
            <w:r w:rsidRPr="00CC7B08">
              <w:rPr>
                <w:rFonts w:eastAsia="Times New Roman"/>
                <w:lang w:eastAsia="de-CH"/>
              </w:rPr>
              <w:t xml:space="preserve"> ob er sich über einem interaktiven Objekt (z.B. Button) befindet oder nicht, anders gekennzeichnet wird, damit ich weiss, wann ein 'Klicken' möglich ist.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filtern nach Studiengang</w:t>
            </w:r>
          </w:p>
        </w:tc>
        <w:tc>
          <w:tcPr>
            <w:tcW w:w="3543" w:type="dxa"/>
            <w:hideMark/>
          </w:tcPr>
          <w:p w:rsidR="00CC7B08" w:rsidRPr="00CC7B08" w:rsidRDefault="003E7480" w:rsidP="003E7480">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00CC7B08" w:rsidRPr="00CC7B08">
              <w:rPr>
                <w:rFonts w:eastAsia="Times New Roman"/>
                <w:lang w:eastAsia="de-CH"/>
              </w:rPr>
              <w:t xml:space="preserve"> möchte ich die Poster nach Studiengang filtern, damit ich nur die Poster meiner Abteilung browsen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anzeigen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News/Headlines über das Thema meines Studiengangs sehen, da mich dies interessiert. </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News Feeds der Wall verwalten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Sekretärin möchte ich die News Feeds der Wall verwalten können, damit die News Feeds auf dem aktuellsten Stand sind.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12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News mit QR-Code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neben den News für meinen Studiengang einen QR-Code sehen, den ich abfotografieren kann, damit ich später auf dem Computer nochmals die gleichen Headlines sehen und mich mittels Internetrecherche in die Themen vertiefen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Studenten können App hochladen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möchte ich meine selbst</w:t>
            </w:r>
            <w:r w:rsidR="00A94DD5">
              <w:rPr>
                <w:rFonts w:eastAsia="Times New Roman"/>
                <w:lang w:eastAsia="de-CH"/>
              </w:rPr>
              <w:t xml:space="preserve"> </w:t>
            </w:r>
            <w:r w:rsidRPr="00CC7B08">
              <w:rPr>
                <w:rFonts w:eastAsia="Times New Roman"/>
                <w:lang w:eastAsia="de-CH"/>
              </w:rPr>
              <w:t xml:space="preserve">entwickelte App hochladen können, damit sie dann auf der </w:t>
            </w:r>
            <w:r w:rsidR="00D97807">
              <w:rPr>
                <w:rFonts w:eastAsia="Times New Roman"/>
                <w:lang w:eastAsia="de-CH"/>
              </w:rPr>
              <w:t>Videowall</w:t>
            </w:r>
            <w:r w:rsidRPr="00CC7B08">
              <w:rPr>
                <w:rFonts w:eastAsia="Times New Roman"/>
                <w:lang w:eastAsia="de-CH"/>
              </w:rPr>
              <w:t xml:space="preserve"> verfügbar ist.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8919CF" w:rsidP="003E7480">
            <w:pPr>
              <w:rPr>
                <w:rFonts w:eastAsia="Times New Roman"/>
                <w:lang w:eastAsia="de-CH"/>
              </w:rPr>
            </w:pPr>
            <w:r>
              <w:rPr>
                <w:rFonts w:eastAsia="Times New Roman"/>
                <w:lang w:eastAsia="de-CH"/>
              </w:rPr>
              <w:t>Plug-in</w:t>
            </w:r>
            <w:r w:rsidR="00CC7B08" w:rsidRPr="00CC7B08">
              <w:rPr>
                <w:rFonts w:eastAsia="Times New Roman"/>
                <w:lang w:eastAsia="de-CH"/>
              </w:rPr>
              <w:t xml:space="preserve"> Dokumentation geschrieben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App Entwickler möchte ich eine Dokumentation zur Verfügung haben, damit ich nachschauen kann, wie ich beim Programmieren einer App vorgehen muss.</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 xml:space="preserve">Informationen zu aktuellen Events werden auf der </w:t>
            </w:r>
            <w:r w:rsidR="00D97807">
              <w:rPr>
                <w:rFonts w:eastAsia="Times New Roman"/>
                <w:lang w:eastAsia="de-CH"/>
              </w:rPr>
              <w:t>Videowall</w:t>
            </w:r>
            <w:r w:rsidRPr="00CC7B08">
              <w:rPr>
                <w:rFonts w:eastAsia="Times New Roman"/>
                <w:lang w:eastAsia="de-CH"/>
              </w:rPr>
              <w:t xml:space="preserve">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Eventbesucher möchte ich auf der </w:t>
            </w:r>
            <w:r w:rsidR="00D97807">
              <w:rPr>
                <w:rFonts w:eastAsia="Times New Roman"/>
                <w:lang w:eastAsia="de-CH"/>
              </w:rPr>
              <w:t>Videowall</w:t>
            </w:r>
            <w:r w:rsidRPr="00CC7B08">
              <w:rPr>
                <w:rFonts w:eastAsia="Times New Roman"/>
                <w:lang w:eastAsia="de-CH"/>
              </w:rPr>
              <w:t xml:space="preserve"> aktuelle Informationen zum Event angezeigt haben, damit ich mich dort informieren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Sekretärin kann Informationen zu Events verwalten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Sekretärin möchte ich Informationen zu aktuellen Events hochladen, damit sich die Eventbesucher auf der Wall informieren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Browsing</w:t>
            </w:r>
            <w:r w:rsidRPr="00CC7B08">
              <w:rPr>
                <w:rFonts w:eastAsia="Times New Roman"/>
                <w:lang w:eastAsia="de-CH"/>
              </w:rPr>
              <w:t xml:space="preserve"> Modus schön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w:t>
            </w:r>
            <w:r w:rsidRPr="00BF2EA2">
              <w:rPr>
                <w:rFonts w:eastAsia="Times New Roman"/>
                <w:lang w:eastAsia="de-CH"/>
              </w:rPr>
              <w:t xml:space="preserve"> Browsing</w:t>
            </w:r>
            <w:r w:rsidRPr="00CC7B08">
              <w:rPr>
                <w:rFonts w:eastAsia="Times New Roman"/>
                <w:lang w:eastAsia="de-CH"/>
              </w:rPr>
              <w:t xml:space="preserve"> Modus, damit mir die Applikation besser gefällt und </w:t>
            </w:r>
            <w:r w:rsidR="00A94DD5">
              <w:rPr>
                <w:rFonts w:eastAsia="Times New Roman"/>
                <w:lang w:eastAsia="de-CH"/>
              </w:rPr>
              <w:t xml:space="preserve">mir </w:t>
            </w:r>
            <w:r w:rsidRPr="00CC7B08">
              <w:rPr>
                <w:rFonts w:eastAsia="Times New Roman"/>
                <w:lang w:eastAsia="de-CH"/>
              </w:rPr>
              <w:t>die Bedienung mehr Spass macht.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Demomodus schön dargestellt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ansprechende Darstellung des Demomodus, damit mich dieser eher anspricht und ich die Applikation verwenden möchte.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Animationen bei</w:t>
            </w:r>
            <w:r w:rsidRPr="00370A27">
              <w:rPr>
                <w:rFonts w:eastAsia="Times New Roman"/>
                <w:lang w:val="en-AU" w:eastAsia="de-CH"/>
              </w:rPr>
              <w:t xml:space="preserve"> Browsing</w:t>
            </w:r>
            <w:r w:rsidRPr="00CC7B08">
              <w:rPr>
                <w:rFonts w:eastAsia="Times New Roman"/>
                <w:lang w:eastAsia="de-CH"/>
              </w:rPr>
              <w:t xml:space="preserve"> Modus</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w:t>
            </w:r>
            <w:r w:rsidR="003E7480">
              <w:rPr>
                <w:rFonts w:eastAsia="Times New Roman"/>
                <w:lang w:eastAsia="de-CH"/>
              </w:rPr>
              <w:t xml:space="preserve"> ich</w:t>
            </w:r>
            <w:r w:rsidRPr="00CC7B08">
              <w:rPr>
                <w:rFonts w:eastAsia="Times New Roman"/>
                <w:lang w:eastAsia="de-CH"/>
              </w:rPr>
              <w:t xml:space="preserve"> zum nächsten Poster navigiere, damit es für mich besser ersichtlich ist, dass das Poster gewechselt hat.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Animation bei Tab/Ansichten-Wechsel</w:t>
            </w:r>
          </w:p>
        </w:tc>
        <w:tc>
          <w:tcPr>
            <w:tcW w:w="3543" w:type="dxa"/>
            <w:hideMark/>
          </w:tcPr>
          <w:p w:rsidR="00CC7B08" w:rsidRPr="00CC7B08" w:rsidRDefault="00CC7B08" w:rsidP="003E7480">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Animation sehen können, wenn ich ein anderes Tab wähle, damit es für mich b</w:t>
            </w:r>
            <w:r w:rsidR="003E7480">
              <w:rPr>
                <w:rFonts w:eastAsia="Times New Roman"/>
                <w:lang w:eastAsia="de-CH"/>
              </w:rPr>
              <w:t xml:space="preserve">esser ersichtlich ist, dass </w:t>
            </w:r>
            <w:r w:rsidRPr="00CC7B08">
              <w:rPr>
                <w:rFonts w:eastAsia="Times New Roman"/>
                <w:lang w:eastAsia="de-CH"/>
              </w:rPr>
              <w:t>die Ansicht gewechselt ha</w:t>
            </w:r>
            <w:r w:rsidR="003E7480">
              <w:rPr>
                <w:rFonts w:eastAsia="Times New Roman"/>
                <w:lang w:eastAsia="de-CH"/>
              </w:rPr>
              <w:t>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Avatar wird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anstelle eines Skeletts einen Avatar sehen, damit ich sofort begreife, dass ich als Mensch erkannt bin.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63449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63449A" w:rsidRPr="00CC7B08" w:rsidRDefault="0063449A" w:rsidP="000D6783">
            <w:pPr>
              <w:rPr>
                <w:rFonts w:eastAsia="Times New Roman"/>
                <w:lang w:eastAsia="de-CH"/>
              </w:rPr>
            </w:pPr>
            <w:r w:rsidRPr="00CC7B08">
              <w:rPr>
                <w:rFonts w:eastAsia="Times New Roman"/>
                <w:lang w:eastAsia="de-CH"/>
              </w:rPr>
              <w:t>Algorithmus zur Poster Sortierung</w:t>
            </w:r>
          </w:p>
        </w:tc>
        <w:tc>
          <w:tcPr>
            <w:tcW w:w="3543"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aktuelle Poster öfter vorkommen, da mich </w:t>
            </w:r>
            <w:r>
              <w:rPr>
                <w:rFonts w:eastAsia="Times New Roman"/>
                <w:lang w:eastAsia="de-CH"/>
              </w:rPr>
              <w:t>diese mehr interessieren</w:t>
            </w:r>
            <w:r w:rsidRPr="00CC7B08">
              <w:rPr>
                <w:rFonts w:eastAsia="Times New Roman"/>
                <w:lang w:eastAsia="de-CH"/>
              </w:rPr>
              <w:t>.</w:t>
            </w:r>
          </w:p>
        </w:tc>
        <w:tc>
          <w:tcPr>
            <w:tcW w:w="3261" w:type="dxa"/>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63449A" w:rsidRPr="00CC7B08" w:rsidRDefault="0063449A" w:rsidP="000D6783">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QR-Code wird pro Poster dargestellt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einen QR Code fotografieren, damit ich die Informationen von der </w:t>
            </w:r>
            <w:r w:rsidR="00D97807">
              <w:rPr>
                <w:rFonts w:eastAsia="Times New Roman"/>
                <w:lang w:eastAsia="de-CH"/>
              </w:rPr>
              <w:t>Videowall</w:t>
            </w:r>
            <w:r w:rsidRPr="00CC7B08">
              <w:rPr>
                <w:rFonts w:eastAsia="Times New Roman"/>
                <w:lang w:eastAsia="de-CH"/>
              </w:rPr>
              <w:t xml:space="preserve"> auf meinem Mobiltelefon mitnehmen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370A27"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 Poster Problematik</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die L-Poster lesen können, damit ich mich auch über die Arbeiten dieser Studienabteilung informieren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370A27">
              <w:rPr>
                <w:rFonts w:eastAsia="Times New Roman"/>
                <w:lang w:val="en-AU" w:eastAsia="de-CH"/>
              </w:rPr>
              <w:t>Easteregg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Entwickler möchte ich beim Präsentieren der Wall ein Easteregg ausführen, damit meine Besucher und ich Spass haben.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Poster und Informationen sind auf einer Website verfügbar</w:t>
            </w:r>
          </w:p>
        </w:tc>
        <w:tc>
          <w:tcPr>
            <w:tcW w:w="3543" w:type="dxa"/>
            <w:hideMark/>
          </w:tcPr>
          <w:p w:rsidR="00CC7B08" w:rsidRPr="00CC7B08" w:rsidRDefault="003E7480"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Als </w:t>
            </w:r>
            <w:r w:rsidR="00D97807">
              <w:rPr>
                <w:rFonts w:eastAsia="Times New Roman"/>
                <w:lang w:eastAsia="de-CH"/>
              </w:rPr>
              <w:t>Videowall Benutzer</w:t>
            </w:r>
            <w:r>
              <w:rPr>
                <w:rFonts w:eastAsia="Times New Roman"/>
                <w:lang w:eastAsia="de-CH"/>
              </w:rPr>
              <w:t xml:space="preserve"> </w:t>
            </w:r>
            <w:r w:rsidR="00CC7B08" w:rsidRPr="00CC7B08">
              <w:rPr>
                <w:rFonts w:eastAsia="Times New Roman"/>
                <w:lang w:eastAsia="de-CH"/>
              </w:rPr>
              <w:t>möchte ich Zusatzinformati</w:t>
            </w:r>
            <w:r>
              <w:rPr>
                <w:rFonts w:eastAsia="Times New Roman"/>
                <w:lang w:eastAsia="de-CH"/>
              </w:rPr>
              <w:t xml:space="preserve">onen </w:t>
            </w:r>
            <w:r w:rsidR="00CC7B08" w:rsidRPr="00CC7B08">
              <w:rPr>
                <w:rFonts w:eastAsia="Times New Roman"/>
                <w:lang w:eastAsia="de-CH"/>
              </w:rPr>
              <w:t>zu den Postern auf einer Website ansehen können, damit ich mithilfe eine</w:t>
            </w:r>
            <w:r>
              <w:rPr>
                <w:rFonts w:eastAsia="Times New Roman"/>
                <w:lang w:eastAsia="de-CH"/>
              </w:rPr>
              <w:t>s fotografier</w:t>
            </w:r>
            <w:r w:rsidR="003C3A5F">
              <w:rPr>
                <w:rFonts w:eastAsia="Times New Roman"/>
                <w:lang w:eastAsia="de-CH"/>
              </w:rPr>
              <w:t>t</w:t>
            </w:r>
            <w:r>
              <w:rPr>
                <w:rFonts w:eastAsia="Times New Roman"/>
                <w:lang w:eastAsia="de-CH"/>
              </w:rPr>
              <w:t>en QR Codes (User Story</w:t>
            </w:r>
            <w:r w:rsidR="00CC7B08" w:rsidRPr="00CC7B08">
              <w:rPr>
                <w:rFonts w:eastAsia="Times New Roman"/>
                <w:lang w:eastAsia="de-CH"/>
              </w:rPr>
              <w:t>: QR-Code wird pro Poster dargestellt) weiter</w:t>
            </w:r>
            <w:r w:rsidR="00A94DD5">
              <w:rPr>
                <w:rFonts w:eastAsia="Times New Roman"/>
                <w:lang w:eastAsia="de-CH"/>
              </w:rPr>
              <w:t>e</w:t>
            </w:r>
            <w:r w:rsidR="00CC7B08" w:rsidRPr="00CC7B08">
              <w:rPr>
                <w:rFonts w:eastAsia="Times New Roman"/>
                <w:lang w:eastAsia="de-CH"/>
              </w:rPr>
              <w:t xml:space="preserve"> Informationen zum Poster erhalte.</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Sekretärin kann Zeitschlitze für Inhalte definieren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Sekretärin möchte ich zu verschiedenen Zeiten verschiedene Informationen auf der </w:t>
            </w:r>
            <w:r w:rsidR="00D97807">
              <w:rPr>
                <w:rFonts w:eastAsia="Times New Roman"/>
                <w:lang w:eastAsia="de-CH"/>
              </w:rPr>
              <w:t>Videowall</w:t>
            </w:r>
            <w:r w:rsidRPr="00CC7B08">
              <w:rPr>
                <w:rFonts w:eastAsia="Times New Roman"/>
                <w:lang w:eastAsia="de-CH"/>
              </w:rPr>
              <w:t xml:space="preserve"> anzeigen.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280F13" w:rsidP="00CC7B08">
            <w:pPr>
              <w:rPr>
                <w:rFonts w:eastAsia="Times New Roman"/>
                <w:lang w:eastAsia="de-CH"/>
              </w:rPr>
            </w:pPr>
            <w:r>
              <w:rPr>
                <w:rFonts w:eastAsia="Times New Roman"/>
                <w:lang w:eastAsia="de-CH"/>
              </w:rPr>
              <w:lastRenderedPageBreak/>
              <w:t>Handcursor</w:t>
            </w:r>
            <w:r w:rsidR="00CC7B08" w:rsidRPr="00CC7B08">
              <w:rPr>
                <w:rFonts w:eastAsia="Times New Roman"/>
                <w:lang w:eastAsia="de-CH"/>
              </w:rPr>
              <w:t xml:space="preserve"> ruckelt weniger 2</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der Cursor noch weniger ruckelt, damit ich besser auf die Buttons drücken kann.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Die Seetemperatur wird angezeigt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Student sehe ich die Seetemperatur, weil ich wissen möchte, wie angenehm der Sprung in den See sein wird.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Das Wetter wird angezeigt</w:t>
            </w:r>
          </w:p>
        </w:tc>
        <w:tc>
          <w:tcPr>
            <w:tcW w:w="3543" w:type="dxa"/>
            <w:hideMark/>
          </w:tcPr>
          <w:p w:rsidR="00CC7B08" w:rsidRPr="00CC7B08" w:rsidRDefault="003C3A5F" w:rsidP="00A150D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Als Besucher</w:t>
            </w:r>
            <w:r w:rsidR="00CC7B08" w:rsidRPr="00CC7B08">
              <w:rPr>
                <w:rFonts w:eastAsia="Times New Roman"/>
                <w:lang w:eastAsia="de-CH"/>
              </w:rPr>
              <w:t xml:space="preserve"> sehe ich das aktuelle Wetter und das der nächsten zwei Tage</w:t>
            </w:r>
            <w:r>
              <w:rPr>
                <w:rFonts w:eastAsia="Times New Roman"/>
                <w:lang w:eastAsia="de-CH"/>
              </w:rPr>
              <w:t>,</w:t>
            </w:r>
            <w:r w:rsidR="00CC7B08" w:rsidRPr="00CC7B08">
              <w:rPr>
                <w:rFonts w:eastAsia="Times New Roman"/>
                <w:lang w:eastAsia="de-CH"/>
              </w:rPr>
              <w:t xml:space="preserve"> weil mich</w:t>
            </w:r>
            <w:r w:rsidR="00A150DF">
              <w:rPr>
                <w:rFonts w:eastAsia="Times New Roman"/>
                <w:lang w:eastAsia="de-CH"/>
              </w:rPr>
              <w:t xml:space="preserve"> das derzeitige und zukünftige Wetter interessiert.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Sonneneinstrahlung wird angezeigt</w:t>
            </w:r>
          </w:p>
        </w:tc>
        <w:tc>
          <w:tcPr>
            <w:tcW w:w="3543" w:type="dxa"/>
            <w:hideMark/>
          </w:tcPr>
          <w:p w:rsidR="00CC7B08" w:rsidRPr="00CC7B08" w:rsidRDefault="00CC7B08" w:rsidP="003C3A5F">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gesundheitsbewusste Person möchte ich die Sonneneinstrahlung sehen, damit ich weiss, ob ich einen Hut anziehen muss</w:t>
            </w:r>
            <w:r w:rsidR="003C3A5F">
              <w:rPr>
                <w:rFonts w:eastAsia="Times New Roman"/>
                <w:lang w:eastAsia="de-CH"/>
              </w:rPr>
              <w:t>.</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Gesten können erkannt werden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Benutzer der </w:t>
            </w:r>
            <w:r w:rsidR="00D97807">
              <w:rPr>
                <w:rFonts w:eastAsia="Times New Roman"/>
                <w:lang w:eastAsia="de-CH"/>
              </w:rPr>
              <w:t>Videowall</w:t>
            </w:r>
            <w:r w:rsidRPr="00CC7B08">
              <w:rPr>
                <w:rFonts w:eastAsia="Times New Roman"/>
                <w:lang w:eastAsia="de-CH"/>
              </w:rPr>
              <w:t xml:space="preserve"> möchte ich die Applikation mit Gesten bedienen können, damit so eine alternative Steuerung zum </w:t>
            </w:r>
            <w:r w:rsidR="00280F13">
              <w:rPr>
                <w:rFonts w:eastAsia="Times New Roman"/>
                <w:lang w:eastAsia="de-CH"/>
              </w:rPr>
              <w:t>Handcursor</w:t>
            </w:r>
            <w:r w:rsidRPr="00CC7B08">
              <w:rPr>
                <w:rFonts w:eastAsia="Times New Roman"/>
                <w:lang w:eastAsia="de-CH"/>
              </w:rPr>
              <w:t xml:space="preserve"> existiert.</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Zur Entspannung kann ein Spiel gespielt werden</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HSR-Besucher möchte ich auch mal keine Informationen erhalten</w:t>
            </w:r>
            <w:r w:rsidR="00A94DD5">
              <w:rPr>
                <w:rFonts w:eastAsia="Times New Roman"/>
                <w:lang w:eastAsia="de-CH"/>
              </w:rPr>
              <w:t>,</w:t>
            </w:r>
            <w:r w:rsidRPr="00CC7B08">
              <w:rPr>
                <w:rFonts w:eastAsia="Times New Roman"/>
                <w:lang w:eastAsia="de-CH"/>
              </w:rPr>
              <w:t xml:space="preserve"> sondern ein Spiel spielen, damit ich abschalten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Kinect Winkel wird automatisch ausgerichtet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Als Betreiber des Systems möchte ich, dass die Kinect automatisch auf einen festen Winkel eingestellt wird, den ich in einer Konfigurationsdatei verändern kann, damit die Personen gut von der Kinect erkannt werden können.</w:t>
            </w:r>
          </w:p>
        </w:tc>
        <w:tc>
          <w:tcPr>
            <w:tcW w:w="3261" w:type="dxa"/>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Steuerung mittels Spracherkennung ist möglich</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fauler Video-Wall-Nutzer möchte ich mittels Sprachbefehlen navigieren, weil ich zu träge bin, um mich zu bewegen.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Lesemodus Poster</w:t>
            </w:r>
          </w:p>
        </w:tc>
        <w:tc>
          <w:tcPr>
            <w:tcW w:w="3543" w:type="dxa"/>
            <w:hideMark/>
          </w:tcPr>
          <w:p w:rsidR="00CC7B08" w:rsidRPr="00CC7B08" w:rsidRDefault="00CC7B08" w:rsidP="003C3A5F">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 der Auswahl eines Postertitels in den Lesemodus wechseln, damit ich das Poster besser lesen kann.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Rating</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möchte ich die gelesenen Poster raten, damit zukünftige Leser sehen, welche Poster ich interessant fand.</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D97807" w:rsidP="00D97807">
            <w:pPr>
              <w:rPr>
                <w:rFonts w:eastAsia="Times New Roman"/>
                <w:lang w:eastAsia="de-CH"/>
              </w:rPr>
            </w:pPr>
            <w:r>
              <w:rPr>
                <w:rFonts w:eastAsia="Times New Roman"/>
                <w:lang w:eastAsia="de-CH"/>
              </w:rPr>
              <w:t>Kommunikation mit anderen Videow</w:t>
            </w:r>
            <w:r w:rsidR="00CC7B08" w:rsidRPr="00CC7B08">
              <w:rPr>
                <w:rFonts w:eastAsia="Times New Roman"/>
                <w:lang w:eastAsia="de-CH"/>
              </w:rPr>
              <w:t xml:space="preserve">all </w:t>
            </w:r>
            <w:r w:rsidR="00370A27" w:rsidRPr="00CC7B08">
              <w:rPr>
                <w:rFonts w:eastAsia="Times New Roman"/>
                <w:lang w:eastAsia="de-CH"/>
              </w:rPr>
              <w:t>Interagierende</w:t>
            </w:r>
            <w:r>
              <w:rPr>
                <w:rFonts w:eastAsia="Times New Roman"/>
                <w:lang w:eastAsia="de-CH"/>
              </w:rPr>
              <w:t>n</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003C3A5F" w:rsidRPr="00CC7B08">
              <w:rPr>
                <w:rFonts w:eastAsia="Times New Roman"/>
                <w:lang w:eastAsia="de-CH"/>
              </w:rPr>
              <w:t xml:space="preserve"> </w:t>
            </w:r>
            <w:r w:rsidRPr="00CC7B08">
              <w:rPr>
                <w:rFonts w:eastAsia="Times New Roman"/>
                <w:lang w:eastAsia="de-CH"/>
              </w:rPr>
              <w:t xml:space="preserve">möchte ich direkt mit anderen </w:t>
            </w:r>
            <w:r w:rsidR="00D97807">
              <w:rPr>
                <w:rFonts w:eastAsia="Times New Roman"/>
                <w:lang w:eastAsia="de-CH"/>
              </w:rPr>
              <w:t>Videowall Benutzern</w:t>
            </w:r>
            <w:r w:rsidRPr="00CC7B08">
              <w:rPr>
                <w:rFonts w:eastAsia="Times New Roman"/>
                <w:lang w:eastAsia="de-CH"/>
              </w:rPr>
              <w:t xml:space="preserve"> (geografisch getrennt) kommunizieren können.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Zweiter Mitspieler hat Pointer</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Als zweiter Mitspieler möchte ich, dass meine Hand als Pointer dargestellt wird, damit ich meine Mitspieler auf etwas hinweisen kann.</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Interaktive Hilfe wird angezeigt</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eine interaktive Hilfe sehen, die mir zeigen kann, was für Gesten ich </w:t>
            </w:r>
            <w:r w:rsidR="000E1D75">
              <w:rPr>
                <w:rFonts w:eastAsia="Times New Roman"/>
                <w:lang w:eastAsia="de-CH"/>
              </w:rPr>
              <w:t xml:space="preserve">in </w:t>
            </w:r>
            <w:r w:rsidRPr="00CC7B08">
              <w:rPr>
                <w:rFonts w:eastAsia="Times New Roman"/>
                <w:lang w:eastAsia="de-CH"/>
              </w:rPr>
              <w:t>bestimmten Teilen der Applikation nutzen kann, damit ich nicht frustriert von der Wall davonlaufen muss.</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010000" w:firstRow="0" w:lastRow="0" w:firstColumn="0" w:lastColumn="0" w:oddVBand="0" w:evenVBand="0" w:oddHBand="0" w:evenHBand="1" w:firstRowFirstColumn="0" w:firstRowLastColumn="0" w:lastRowFirstColumn="0" w:lastRowLastColumn="0"/>
          <w:cantSplit/>
          <w:trHeight w:val="6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lastRenderedPageBreak/>
              <w:t>Skelett ruckelt nicht</w:t>
            </w:r>
          </w:p>
        </w:tc>
        <w:tc>
          <w:tcPr>
            <w:tcW w:w="3543"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dass das Skelett nicht ruckelt, damit ich vom Ruckeln nicht irritiert/abgelenkt werde.</w:t>
            </w:r>
          </w:p>
        </w:tc>
        <w:tc>
          <w:tcPr>
            <w:tcW w:w="3261" w:type="dxa"/>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CC7B08">
              <w:rPr>
                <w:rFonts w:eastAsia="Times New Roman"/>
                <w:lang w:eastAsia="de-CH"/>
              </w:rPr>
              <w:t>U</w:t>
            </w:r>
          </w:p>
        </w:tc>
      </w:tr>
      <w:tr w:rsidR="0084044A" w:rsidRPr="00CC7B08" w:rsidTr="00BF2EA2">
        <w:trPr>
          <w:cnfStyle w:val="000000100000" w:firstRow="0" w:lastRow="0" w:firstColumn="0" w:lastColumn="0" w:oddVBand="0" w:evenVBand="0" w:oddHBand="1" w:evenHBand="0" w:firstRowFirstColumn="0" w:firstRowLastColumn="0" w:lastRowFirstColumn="0" w:lastRowLastColumn="0"/>
          <w:cantSplit/>
          <w:trHeight w:val="900"/>
        </w:trPr>
        <w:tc>
          <w:tcPr>
            <w:cnfStyle w:val="001000000000" w:firstRow="0" w:lastRow="0" w:firstColumn="1" w:lastColumn="0" w:oddVBand="0" w:evenVBand="0" w:oddHBand="0" w:evenHBand="0" w:firstRowFirstColumn="0" w:firstRowLastColumn="0" w:lastRowFirstColumn="0" w:lastRowLastColumn="0"/>
            <w:tcW w:w="1668" w:type="dxa"/>
            <w:hideMark/>
          </w:tcPr>
          <w:p w:rsidR="00CC7B08" w:rsidRPr="00CC7B08" w:rsidRDefault="00CC7B08" w:rsidP="00CC7B08">
            <w:pPr>
              <w:rPr>
                <w:rFonts w:eastAsia="Times New Roman"/>
                <w:lang w:eastAsia="de-CH"/>
              </w:rPr>
            </w:pPr>
            <w:r w:rsidRPr="00CC7B08">
              <w:rPr>
                <w:rFonts w:eastAsia="Times New Roman"/>
                <w:lang w:eastAsia="de-CH"/>
              </w:rPr>
              <w:t>Navigationshilfe</w:t>
            </w:r>
          </w:p>
        </w:tc>
        <w:tc>
          <w:tcPr>
            <w:tcW w:w="3543"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 xml:space="preserve">Als </w:t>
            </w:r>
            <w:r w:rsidR="00D97807">
              <w:rPr>
                <w:rFonts w:eastAsia="Times New Roman"/>
                <w:lang w:eastAsia="de-CH"/>
              </w:rPr>
              <w:t>Videowall Benutzer</w:t>
            </w:r>
            <w:r w:rsidRPr="00CC7B08">
              <w:rPr>
                <w:rFonts w:eastAsia="Times New Roman"/>
                <w:lang w:eastAsia="de-CH"/>
              </w:rPr>
              <w:t xml:space="preserve"> möchte ich, nachdem ich mich für längere Zeit unschlüssig mit dem Cursor am selben Ort befinde, die Objekte, mit welchen interagiert werden kann, aufleuchten sehen.</w:t>
            </w:r>
          </w:p>
        </w:tc>
        <w:tc>
          <w:tcPr>
            <w:tcW w:w="3261" w:type="dxa"/>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816" w:type="dxa"/>
            <w:noWrap/>
            <w:hideMark/>
          </w:tcPr>
          <w:p w:rsidR="00CC7B08" w:rsidRPr="00CC7B08" w:rsidRDefault="00CC7B08" w:rsidP="00CC7B08">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CC7B08">
              <w:rPr>
                <w:rFonts w:eastAsia="Times New Roman"/>
                <w:lang w:eastAsia="de-CH"/>
              </w:rPr>
              <w:t>U</w:t>
            </w:r>
          </w:p>
        </w:tc>
      </w:tr>
    </w:tbl>
    <w:p w:rsidR="006D3D41" w:rsidRDefault="00B97B92" w:rsidP="00B97B92">
      <w:pPr>
        <w:pStyle w:val="Caption"/>
      </w:pPr>
      <w:r>
        <w:t xml:space="preserve">Tabelle </w:t>
      </w:r>
      <w:fldSimple w:instr=" SEQ Tabelle \* ARABIC ">
        <w:r w:rsidR="00016948">
          <w:rPr>
            <w:noProof/>
          </w:rPr>
          <w:t>2</w:t>
        </w:r>
      </w:fldSimple>
      <w:r>
        <w:t xml:space="preserve"> - User Stories</w:t>
      </w:r>
    </w:p>
    <w:p w:rsidR="00FD0BD2" w:rsidRDefault="00FD0BD2" w:rsidP="00FD0BD2">
      <w:pPr>
        <w:pStyle w:val="Heading3"/>
      </w:pPr>
      <w:bookmarkStart w:id="6" w:name="_Toc327434548"/>
      <w:r>
        <w:t>Nicht-funktionale Anforderungen</w:t>
      </w:r>
      <w:bookmarkEnd w:id="6"/>
    </w:p>
    <w:p w:rsidR="00CC27EF" w:rsidRPr="00CC27EF" w:rsidRDefault="00CC27EF" w:rsidP="00CC27EF">
      <w:r>
        <w:t>Die nichtfunktionalen Anforderungen lassen sich zum Teil aus den User Stories ableiten. Einige Anforderungen, wie z.B. die Wartbarkeit, können jedoch nicht daraus abgeleitet werden. Deshalb ist es notwendig, diese festzuhalten.</w:t>
      </w:r>
    </w:p>
    <w:p w:rsidR="0047663D" w:rsidRDefault="00661FB7" w:rsidP="00661FB7">
      <w:pPr>
        <w:pStyle w:val="Heading4"/>
      </w:pPr>
      <w:bookmarkStart w:id="7" w:name="_Toc327434549"/>
      <w:r>
        <w:t>Funktionalität</w:t>
      </w:r>
      <w:bookmarkEnd w:id="7"/>
    </w:p>
    <w:p w:rsidR="00661FB7" w:rsidRDefault="00661FB7" w:rsidP="008D329C">
      <w:pPr>
        <w:pStyle w:val="Heading5"/>
      </w:pPr>
      <w:bookmarkStart w:id="8" w:name="_Toc327434550"/>
      <w:r>
        <w:t>Angemessenheit</w:t>
      </w:r>
      <w:bookmarkEnd w:id="8"/>
    </w:p>
    <w:p w:rsidR="008D329C" w:rsidRDefault="00CC27EF" w:rsidP="008D329C">
      <w:r>
        <w:t>Die Videowall soll für alle Passanten e</w:t>
      </w:r>
      <w:r w:rsidR="000E1D75">
        <w:t>infach</w:t>
      </w:r>
      <w:r w:rsidR="008D329C">
        <w:t xml:space="preserve"> </w:t>
      </w:r>
      <w:r>
        <w:t xml:space="preserve">bedienbar </w:t>
      </w:r>
      <w:r w:rsidR="007F3A9A">
        <w:t>sein. Die</w:t>
      </w:r>
      <w:r>
        <w:t xml:space="preserve"> Inhalte </w:t>
      </w:r>
      <w:r w:rsidR="007F3A9A">
        <w:t xml:space="preserve">sollen </w:t>
      </w:r>
      <w:r>
        <w:t>interessant</w:t>
      </w:r>
      <w:r w:rsidR="007F3A9A">
        <w:t xml:space="preserve"> sein und für jede Benutzergruppe etwas bieten</w:t>
      </w:r>
      <w:r>
        <w:t>.</w:t>
      </w:r>
      <w:r w:rsidR="002C6D2C">
        <w:t xml:space="preserve"> Die Wall soll die Aufmerksamkeit der Passanten wecken und die Nutzer durch attraktive und aktuelle Inhalte zur </w:t>
      </w:r>
      <w:r w:rsidR="00FF0D0E">
        <w:t>erneuten Nutzung</w:t>
      </w:r>
      <w:r w:rsidR="002C6D2C">
        <w:t xml:space="preserve"> der Videowall animieren.</w:t>
      </w:r>
    </w:p>
    <w:p w:rsidR="007F3A9A" w:rsidRDefault="005E7258" w:rsidP="008D329C">
      <w:r>
        <w:t xml:space="preserve">Mit Usability </w:t>
      </w:r>
      <w:r w:rsidR="007F3A9A">
        <w:t>Tests soll geprüft werden, ob die Applikation die Aufmerksamkeit der Passanten erlangen kann.</w:t>
      </w:r>
    </w:p>
    <w:p w:rsidR="00661FB7" w:rsidRDefault="00661FB7" w:rsidP="00661FB7">
      <w:pPr>
        <w:pStyle w:val="Heading4"/>
      </w:pPr>
      <w:bookmarkStart w:id="9" w:name="_Toc327434551"/>
      <w:r>
        <w:t>Zuverlässigkeit</w:t>
      </w:r>
      <w:bookmarkEnd w:id="9"/>
    </w:p>
    <w:p w:rsidR="00BA3D51" w:rsidRDefault="00661FB7" w:rsidP="00BA3D51">
      <w:pPr>
        <w:pStyle w:val="Heading5"/>
      </w:pPr>
      <w:bookmarkStart w:id="10" w:name="_Toc327434552"/>
      <w:r>
        <w:t>Reife</w:t>
      </w:r>
      <w:bookmarkEnd w:id="10"/>
    </w:p>
    <w:p w:rsidR="005E7258" w:rsidRDefault="002471F9" w:rsidP="00BA3D51">
      <w:r>
        <w:t>Obwohl es sich die Videowall-</w:t>
      </w:r>
      <w:r w:rsidR="00B92CB0">
        <w:t>Applikation um einen Prototyp handelt, werden gewisse Stabilitätsanforderungen an die Wall gestellt.</w:t>
      </w:r>
      <w:r w:rsidR="00023AD9">
        <w:t xml:space="preserve"> Die Videowall soll 24 Stunden</w:t>
      </w:r>
      <w:r w:rsidR="00067E17">
        <w:t xml:space="preserve"> am </w:t>
      </w:r>
      <w:r w:rsidR="00023AD9">
        <w:t>Stück i</w:t>
      </w:r>
      <w:r w:rsidR="00067E17">
        <w:t xml:space="preserve">n Betrieb sein können, ohne dass die Applikation </w:t>
      </w:r>
      <w:r w:rsidR="00113E80">
        <w:t>terminiert</w:t>
      </w:r>
      <w:r w:rsidR="00067E17">
        <w:t xml:space="preserve"> oder </w:t>
      </w:r>
      <w:r w:rsidR="00C41422">
        <w:t xml:space="preserve">gravierende </w:t>
      </w:r>
      <w:r w:rsidR="00067E17">
        <w:t>Memory Leaks en</w:t>
      </w:r>
      <w:r w:rsidR="00C635B9">
        <w:t>t</w:t>
      </w:r>
      <w:r w:rsidR="00067E17">
        <w:t>stehen</w:t>
      </w:r>
      <w:r w:rsidR="005A63D7">
        <w:t>, die zu einem Absturz führen könnten</w:t>
      </w:r>
      <w:r w:rsidR="00067E17">
        <w:t>.</w:t>
      </w:r>
      <w:r w:rsidR="00854DE8">
        <w:t xml:space="preserve"> </w:t>
      </w:r>
    </w:p>
    <w:p w:rsidR="00661FB7" w:rsidRDefault="00854DE8" w:rsidP="00BA3D51">
      <w:r>
        <w:t>Dies ist durch einen Stabilitätstest zu belegen.</w:t>
      </w:r>
    </w:p>
    <w:p w:rsidR="00661FB7" w:rsidRDefault="00661FB7" w:rsidP="00661FB7">
      <w:pPr>
        <w:pStyle w:val="Heading4"/>
      </w:pPr>
      <w:bookmarkStart w:id="11" w:name="_Toc327434553"/>
      <w:r>
        <w:t>Benutzbarkeit</w:t>
      </w:r>
      <w:bookmarkEnd w:id="11"/>
    </w:p>
    <w:p w:rsidR="00661FB7" w:rsidRDefault="00661FB7" w:rsidP="00537ABE">
      <w:pPr>
        <w:pStyle w:val="Heading5"/>
      </w:pPr>
      <w:bookmarkStart w:id="12" w:name="_Toc327434554"/>
      <w:r>
        <w:t>Verständlichkeit</w:t>
      </w:r>
      <w:r w:rsidR="00537ABE">
        <w:t xml:space="preserve"> &amp; </w:t>
      </w:r>
      <w:r>
        <w:t>Erlernbarkeit</w:t>
      </w:r>
      <w:bookmarkEnd w:id="12"/>
    </w:p>
    <w:p w:rsidR="009D18A3" w:rsidRDefault="004D73B4" w:rsidP="00537ABE">
      <w:r>
        <w:t xml:space="preserve">Die Applikation muss beim ersten Kontakt </w:t>
      </w:r>
      <w:r w:rsidR="005942F4">
        <w:t>sogleich</w:t>
      </w:r>
      <w:r>
        <w:t xml:space="preserve"> verständlich sein</w:t>
      </w:r>
      <w:r w:rsidR="00537ABE">
        <w:t xml:space="preserve">. Ansonsten verliert der Nutzer schnell das Interesse an der </w:t>
      </w:r>
      <w:r w:rsidR="00D97807">
        <w:t>Videowall</w:t>
      </w:r>
      <w:r w:rsidR="008D329C">
        <w:t xml:space="preserve">. Er </w:t>
      </w:r>
      <w:r w:rsidR="00537ABE">
        <w:t xml:space="preserve">wird diese </w:t>
      </w:r>
      <w:r w:rsidR="00137F54">
        <w:t>v</w:t>
      </w:r>
      <w:r w:rsidR="00537ABE">
        <w:t>erlassen und</w:t>
      </w:r>
      <w:r w:rsidR="005942F4">
        <w:t xml:space="preserve"> sie</w:t>
      </w:r>
      <w:r w:rsidR="00537ABE">
        <w:t xml:space="preserve"> auch zu einem späteren Zeitpunkt nicht </w:t>
      </w:r>
      <w:r w:rsidR="008D329C">
        <w:t>erneut</w:t>
      </w:r>
      <w:r w:rsidR="00537ABE">
        <w:t xml:space="preserve"> nutzen wollen.</w:t>
      </w:r>
      <w:r w:rsidR="00AA4E5A">
        <w:t xml:space="preserve"> Die Bedienung muss intuitiv sein</w:t>
      </w:r>
      <w:r w:rsidR="000E1D75">
        <w:t>,</w:t>
      </w:r>
      <w:r w:rsidR="00AA4E5A">
        <w:t xml:space="preserve"> damit der Nutzer nicht zuerst ein Handbuch lesen muss.</w:t>
      </w:r>
    </w:p>
    <w:p w:rsidR="00537ABE" w:rsidRPr="00537ABE" w:rsidRDefault="009D18A3" w:rsidP="00537ABE">
      <w:r>
        <w:t>D</w:t>
      </w:r>
      <w:r w:rsidR="00F701D0">
        <w:t xml:space="preserve">ie schnelle Verständlichkeit </w:t>
      </w:r>
      <w:r w:rsidR="005E7258">
        <w:t xml:space="preserve">soll mit Usability </w:t>
      </w:r>
      <w:r>
        <w:t>Tests validiert werden.</w:t>
      </w:r>
      <w:r w:rsidR="00537ABE">
        <w:t xml:space="preserve"> </w:t>
      </w:r>
    </w:p>
    <w:p w:rsidR="00661FB7" w:rsidRDefault="00661FB7" w:rsidP="003D5937">
      <w:pPr>
        <w:pStyle w:val="Heading5"/>
      </w:pPr>
      <w:bookmarkStart w:id="13" w:name="_Toc327434555"/>
      <w:r>
        <w:t>Bedienbarkeit</w:t>
      </w:r>
      <w:bookmarkEnd w:id="13"/>
    </w:p>
    <w:p w:rsidR="003D5937" w:rsidRDefault="003D5937" w:rsidP="003D5937">
      <w:r>
        <w:t>Die Bedienung soll einfach und intuitiv sein</w:t>
      </w:r>
      <w:r w:rsidR="001768DE">
        <w:t xml:space="preserve"> und über die Bewegung der Hand geschehen</w:t>
      </w:r>
      <w:r>
        <w:t>. Die einzelnen Komponenten sollen über eine genügend gross</w:t>
      </w:r>
      <w:r w:rsidR="00C77DDD">
        <w:t xml:space="preserve">e Fläche verfügen, </w:t>
      </w:r>
      <w:r w:rsidR="005942F4">
        <w:t>so</w:t>
      </w:r>
      <w:r w:rsidR="00C77DDD">
        <w:t>dass sie</w:t>
      </w:r>
      <w:r w:rsidR="005942F4">
        <w:t xml:space="preserve"> mit dem </w:t>
      </w:r>
      <w:r w:rsidR="00280F13">
        <w:t>Handcursor</w:t>
      </w:r>
      <w:r w:rsidR="005942F4">
        <w:t xml:space="preserve"> treffsicher</w:t>
      </w:r>
      <w:r w:rsidR="00C77DDD">
        <w:t xml:space="preserve"> ausgewählt werden können.</w:t>
      </w:r>
    </w:p>
    <w:p w:rsidR="00244591" w:rsidRDefault="00244591" w:rsidP="003D5937">
      <w:r>
        <w:t xml:space="preserve">Die Bedienung </w:t>
      </w:r>
      <w:r w:rsidR="0083753E">
        <w:t xml:space="preserve">mit </w:t>
      </w:r>
      <w:r>
        <w:t>der Hand so</w:t>
      </w:r>
      <w:r w:rsidR="005E7258">
        <w:t xml:space="preserve">ll durch einen Usability </w:t>
      </w:r>
      <w:r>
        <w:t xml:space="preserve">Test </w:t>
      </w:r>
      <w:r w:rsidR="000076E5">
        <w:t>verifiziert</w:t>
      </w:r>
      <w:r>
        <w:t xml:space="preserve"> werden.</w:t>
      </w:r>
    </w:p>
    <w:p w:rsidR="00443F54" w:rsidRDefault="00443F54" w:rsidP="00443F54">
      <w:pPr>
        <w:pStyle w:val="Heading5"/>
      </w:pPr>
      <w:bookmarkStart w:id="14" w:name="_Toc327434556"/>
      <w:r>
        <w:t>Attraktivität</w:t>
      </w:r>
      <w:bookmarkEnd w:id="14"/>
    </w:p>
    <w:p w:rsidR="0093638B" w:rsidRDefault="0099304E" w:rsidP="001D19E4">
      <w:r>
        <w:lastRenderedPageBreak/>
        <w:t xml:space="preserve">Der Entwicklungsprozess ist so gestaltet, dass neben den Risiken </w:t>
      </w:r>
      <w:r w:rsidR="007E43EF">
        <w:t xml:space="preserve">auch </w:t>
      </w:r>
      <w:r>
        <w:t xml:space="preserve">die Benutzerbedürfnisse im Fokus stehen. Diese Bedürfnisse sollen mit </w:t>
      </w:r>
      <w:r w:rsidR="007E43EF">
        <w:t>Hilfe von Befragungen</w:t>
      </w:r>
      <w:r>
        <w:t xml:space="preserve"> und Usability Tests e</w:t>
      </w:r>
      <w:r w:rsidR="00525FA6">
        <w:t>r</w:t>
      </w:r>
      <w:r>
        <w:t>kannt werden.</w:t>
      </w:r>
    </w:p>
    <w:p w:rsidR="001D19E4" w:rsidRDefault="001D19E4" w:rsidP="001D19E4">
      <w:r>
        <w:t>Durch einen Demomodus soll der Nutzer auf die Applikation aufmerksam gemacht und angelockt werden.</w:t>
      </w:r>
      <w:r w:rsidR="00762069">
        <w:t xml:space="preserve"> Die Darstellung des eigenen Skeletts soll auf den Nutzer ansprechend wirken und ihn da</w:t>
      </w:r>
      <w:r w:rsidR="001148BB">
        <w:t>zu animieren, herauszufinden</w:t>
      </w:r>
      <w:r w:rsidR="005942F4">
        <w:t>,</w:t>
      </w:r>
      <w:r w:rsidR="001148BB">
        <w:t xml:space="preserve"> wie er die Applikation mit seinem eigenen Körper steuern kann.</w:t>
      </w:r>
    </w:p>
    <w:p w:rsidR="00BA3D51" w:rsidRPr="001D19E4" w:rsidRDefault="00BA3D51" w:rsidP="001D19E4">
      <w:r>
        <w:t xml:space="preserve">Das Skelett soll das sofortige Erfolgserlebnis </w:t>
      </w:r>
      <w:r w:rsidR="006601C7">
        <w:t xml:space="preserve">für den Nutzer </w:t>
      </w:r>
      <w:r>
        <w:t>sicherstellen.</w:t>
      </w:r>
      <w:r w:rsidR="00491128">
        <w:t xml:space="preserve"> Dies</w:t>
      </w:r>
      <w:r w:rsidR="00E9348E">
        <w:t xml:space="preserve"> sowie die Attraktivität des</w:t>
      </w:r>
      <w:r w:rsidR="00EB46A8">
        <w:t xml:space="preserve"> Demomodus</w:t>
      </w:r>
      <w:r w:rsidR="00491128">
        <w:t xml:space="preserve"> w</w:t>
      </w:r>
      <w:r w:rsidR="00EB46A8">
        <w:t>er</w:t>
      </w:r>
      <w:r w:rsidR="00491128">
        <w:t>d</w:t>
      </w:r>
      <w:r w:rsidR="00EB46A8">
        <w:t>en</w:t>
      </w:r>
      <w:r w:rsidR="00491128">
        <w:t xml:space="preserve"> durch Usability Tests geprüft.</w:t>
      </w:r>
    </w:p>
    <w:p w:rsidR="00661FB7" w:rsidRDefault="00661FB7" w:rsidP="00661FB7">
      <w:pPr>
        <w:pStyle w:val="Heading4"/>
      </w:pPr>
      <w:bookmarkStart w:id="15" w:name="_Toc327434557"/>
      <w:r>
        <w:t>Effizienz</w:t>
      </w:r>
      <w:bookmarkEnd w:id="15"/>
    </w:p>
    <w:p w:rsidR="006601C7" w:rsidRDefault="00661FB7" w:rsidP="006601C7">
      <w:pPr>
        <w:pStyle w:val="Heading5"/>
      </w:pPr>
      <w:bookmarkStart w:id="16" w:name="_Toc327434558"/>
      <w:r>
        <w:t>Zeitverhalten</w:t>
      </w:r>
      <w:bookmarkEnd w:id="16"/>
    </w:p>
    <w:p w:rsidR="005E7258" w:rsidRDefault="00EC043C" w:rsidP="006601C7">
      <w:r>
        <w:t>D</w:t>
      </w:r>
      <w:r w:rsidR="00A632E1">
        <w:t xml:space="preserve">ie Applikation soll innerhalb fünf Minuten </w:t>
      </w:r>
      <w:r w:rsidR="00AA7B8E">
        <w:t>auf</w:t>
      </w:r>
      <w:r w:rsidR="00104D1A">
        <w:t>gestartet</w:t>
      </w:r>
      <w:r w:rsidR="006C3FE5">
        <w:t xml:space="preserve"> sein.</w:t>
      </w:r>
      <w:r w:rsidR="007A6CB4">
        <w:t xml:space="preserve"> </w:t>
      </w:r>
      <w:r w:rsidR="00D40DED">
        <w:t>Das Handtracking soll innerhalb einer Sekunde a</w:t>
      </w:r>
      <w:r w:rsidR="007A6CB4">
        <w:t>uf Benutzereingaben reagieren.</w:t>
      </w:r>
      <w:r w:rsidR="0092118B">
        <w:br/>
      </w:r>
      <w:r w:rsidR="00C30D34">
        <w:t>Wurde ein Nutzer erkannt und bewegt dieser sich vor der Videowall, so soll die</w:t>
      </w:r>
      <w:r w:rsidR="0092118B">
        <w:t xml:space="preserve"> Reaktion des</w:t>
      </w:r>
      <w:r w:rsidR="00E9027A">
        <w:t xml:space="preserve"> darg</w:t>
      </w:r>
      <w:r w:rsidR="00C30D34">
        <w:t>e</w:t>
      </w:r>
      <w:r w:rsidR="00E9027A">
        <w:t>s</w:t>
      </w:r>
      <w:r w:rsidR="00C30D34">
        <w:t>tellten</w:t>
      </w:r>
      <w:r w:rsidR="0092118B">
        <w:t xml:space="preserve"> Skeletts und des Handcursors </w:t>
      </w:r>
      <w:r w:rsidR="0000739E">
        <w:t xml:space="preserve">auf diese Bewegungen </w:t>
      </w:r>
      <w:r w:rsidR="0092118B">
        <w:t>so schnell erfolgen, dass der Nutzer das Gefühl der</w:t>
      </w:r>
      <w:r w:rsidR="000118D2">
        <w:t xml:space="preserve"> direkten Manipulation erhält.</w:t>
      </w:r>
      <w:r w:rsidR="0050523D">
        <w:t xml:space="preserve"> </w:t>
      </w:r>
    </w:p>
    <w:p w:rsidR="00661FB7" w:rsidRDefault="0050523D" w:rsidP="006601C7">
      <w:r>
        <w:t>Dies ist mit Usability Tests zu verifizieren.</w:t>
      </w:r>
    </w:p>
    <w:p w:rsidR="00661FB7" w:rsidRDefault="00661FB7" w:rsidP="00661FB7">
      <w:pPr>
        <w:pStyle w:val="Heading4"/>
      </w:pPr>
      <w:bookmarkStart w:id="17" w:name="_Toc327434559"/>
      <w:r>
        <w:t>Änderbarkeit</w:t>
      </w:r>
      <w:r w:rsidR="0072184C">
        <w:t xml:space="preserve"> &amp; Wartbarkeit</w:t>
      </w:r>
      <w:bookmarkEnd w:id="17"/>
    </w:p>
    <w:p w:rsidR="00F76D03" w:rsidRDefault="005A6FE2" w:rsidP="005A6FE2">
      <w:r>
        <w:t xml:space="preserve">Die Software wird </w:t>
      </w:r>
      <w:r w:rsidR="008D329C">
        <w:t>zukünftig</w:t>
      </w:r>
      <w:r>
        <w:t xml:space="preserve"> vom Institut für Software (IFS) weiterentwickelt. </w:t>
      </w:r>
      <w:r w:rsidR="00E6762D">
        <w:t>Damit dies einfach geschehen kann, soll auf die Codequalität geachtet werden</w:t>
      </w:r>
      <w:r w:rsidR="005942F4">
        <w:t>, wobei ReSharper genutzt wird, um die Qualität zu prüfen.</w:t>
      </w:r>
    </w:p>
    <w:p w:rsidR="005A6FE2" w:rsidRDefault="005942F4" w:rsidP="005A6FE2">
      <w:r>
        <w:t>Auch</w:t>
      </w:r>
      <w:r w:rsidR="008D329C">
        <w:t xml:space="preserve"> die Code-</w:t>
      </w:r>
      <w:r w:rsidR="00050313">
        <w:t xml:space="preserve">Metriken </w:t>
      </w:r>
      <w:r w:rsidR="008D329C">
        <w:t xml:space="preserve">sollen </w:t>
      </w:r>
      <w:r w:rsidR="00050313">
        <w:t>beachtet werden.</w:t>
      </w:r>
      <w:r w:rsidR="007E3D99">
        <w:t xml:space="preserve"> Ziel ist es, einen „Maintainability Index“ von mindestens 50% zu er</w:t>
      </w:r>
      <w:r w:rsidR="009573B8">
        <w:t>reichen, dies auf Ebene Projekt</w:t>
      </w:r>
      <w:r w:rsidR="007F47F4">
        <w:t>.</w:t>
      </w:r>
    </w:p>
    <w:p w:rsidR="006501A8" w:rsidRPr="005A6FE2" w:rsidRDefault="006501A8" w:rsidP="005A6FE2">
      <w:r>
        <w:t>Es soll eine einfache Möglic</w:t>
      </w:r>
      <w:r w:rsidR="008D329C">
        <w:t xml:space="preserve">hkeit geben, die Videowall dynamisch mit Inhalten </w:t>
      </w:r>
      <w:r>
        <w:t>zu erweitern.</w:t>
      </w:r>
      <w:r w:rsidR="008C5219">
        <w:t xml:space="preserve"> </w:t>
      </w:r>
      <w:r w:rsidR="008D329C">
        <w:t>Um dies realisieren</w:t>
      </w:r>
      <w:r w:rsidR="00126904">
        <w:t xml:space="preserve"> </w:t>
      </w:r>
      <w:r w:rsidR="008D329C">
        <w:t>zu können</w:t>
      </w:r>
      <w:r w:rsidR="000E1D75">
        <w:t>,</w:t>
      </w:r>
      <w:r w:rsidR="008D329C">
        <w:t xml:space="preserve"> </w:t>
      </w:r>
      <w:r w:rsidR="00A8226B">
        <w:t xml:space="preserve">soll ein </w:t>
      </w:r>
      <w:r w:rsidR="008919CF">
        <w:t>Plug-in</w:t>
      </w:r>
      <w:r w:rsidR="00126904">
        <w:t xml:space="preserve"> System</w:t>
      </w:r>
      <w:r w:rsidR="00661616">
        <w:t xml:space="preserve"> </w:t>
      </w:r>
      <w:r w:rsidR="00414A04">
        <w:t>entwickelt werden.</w:t>
      </w:r>
    </w:p>
    <w:p w:rsidR="00661FB7" w:rsidRDefault="00661FB7" w:rsidP="00661FB7">
      <w:pPr>
        <w:pStyle w:val="Heading4"/>
      </w:pPr>
      <w:bookmarkStart w:id="18" w:name="_Toc327434560"/>
      <w:r>
        <w:t>Übertragbarkeit</w:t>
      </w:r>
      <w:bookmarkEnd w:id="18"/>
    </w:p>
    <w:p w:rsidR="006601C7" w:rsidRDefault="0092190F" w:rsidP="006601C7">
      <w:pPr>
        <w:pStyle w:val="Heading5"/>
      </w:pPr>
      <w:bookmarkStart w:id="19" w:name="_Toc327434561"/>
      <w:r>
        <w:t>Austauschbarkeit</w:t>
      </w:r>
      <w:bookmarkEnd w:id="19"/>
    </w:p>
    <w:p w:rsidR="0092190F" w:rsidRPr="0092190F" w:rsidRDefault="006601C7" w:rsidP="006601C7">
      <w:r>
        <w:t xml:space="preserve">Indem mit </w:t>
      </w:r>
      <w:r w:rsidR="00027759">
        <w:t>dem</w:t>
      </w:r>
      <w:r>
        <w:t xml:space="preserve"> vorgegebenen Interface gearbeitet wird, können Applikationen für die Videowall unabhängig entwickelt werden. Das </w:t>
      </w:r>
      <w:r w:rsidR="00BA3D51">
        <w:t>Plug</w:t>
      </w:r>
      <w:r>
        <w:t>-</w:t>
      </w:r>
      <w:r w:rsidR="00BA3D51">
        <w:t>in</w:t>
      </w:r>
      <w:r>
        <w:t>-System ermöglicht das dynamisch</w:t>
      </w:r>
      <w:r w:rsidR="00027759">
        <w:t>e</w:t>
      </w:r>
      <w:r>
        <w:t xml:space="preserve"> Hinzufügen von Inhalten.</w:t>
      </w:r>
    </w:p>
    <w:p w:rsidR="00661FB7" w:rsidRDefault="00661FB7" w:rsidP="0092190F">
      <w:pPr>
        <w:pStyle w:val="Heading5"/>
      </w:pPr>
      <w:bookmarkStart w:id="20" w:name="_Toc327434562"/>
      <w:r>
        <w:t>Installierbarkeit</w:t>
      </w:r>
      <w:bookmarkEnd w:id="20"/>
    </w:p>
    <w:p w:rsidR="0092190F" w:rsidRPr="0092190F" w:rsidRDefault="005942F4" w:rsidP="0092190F">
      <w:r>
        <w:t>Um das</w:t>
      </w:r>
      <w:r w:rsidR="0092190F">
        <w:t xml:space="preserve"> Projekt weiterentwickeln</w:t>
      </w:r>
      <w:r>
        <w:t xml:space="preserve"> zu können, </w:t>
      </w:r>
      <w:r w:rsidR="0092190F">
        <w:t xml:space="preserve">soll es möglich sein, die Applikation auf dem lokalen Computer </w:t>
      </w:r>
      <w:r>
        <w:t xml:space="preserve">zu </w:t>
      </w:r>
      <w:r w:rsidR="0092190F">
        <w:t>öffne</w:t>
      </w:r>
      <w:r>
        <w:t>n</w:t>
      </w:r>
      <w:r w:rsidR="0092190F">
        <w:t xml:space="preserve"> </w:t>
      </w:r>
      <w:r w:rsidR="00BB3BC8">
        <w:t>und aus</w:t>
      </w:r>
      <w:r>
        <w:t>zu</w:t>
      </w:r>
      <w:r w:rsidR="00BB3BC8">
        <w:t>führ</w:t>
      </w:r>
      <w:r>
        <w:t>en</w:t>
      </w:r>
      <w:r w:rsidR="00BB3BC8">
        <w:t>, ohne dass diese abstürzt.</w:t>
      </w:r>
    </w:p>
    <w:p w:rsidR="008919CF" w:rsidRDefault="008919CF" w:rsidP="00BC5645">
      <w:pPr>
        <w:pStyle w:val="Heading3"/>
      </w:pPr>
      <w:bookmarkStart w:id="21" w:name="_Toc327434563"/>
      <w:r>
        <w:t xml:space="preserve">Design </w:t>
      </w:r>
      <w:r w:rsidRPr="001257F3">
        <w:rPr>
          <w:lang w:val="en-US"/>
        </w:rPr>
        <w:t>Constraints</w:t>
      </w:r>
      <w:bookmarkEnd w:id="21"/>
    </w:p>
    <w:p w:rsidR="008919CF" w:rsidRPr="008919CF" w:rsidRDefault="001129EF" w:rsidP="008919CF">
      <w:r>
        <w:t xml:space="preserve">Kinect ist durch die Aufgabenstellung als </w:t>
      </w:r>
      <w:r w:rsidR="00D44686">
        <w:t>Inputgerät</w:t>
      </w:r>
      <w:r w:rsidR="00E35468">
        <w:t xml:space="preserve"> festgelegt.</w:t>
      </w:r>
      <w:r w:rsidR="0093638B">
        <w:t xml:space="preserve"> </w:t>
      </w:r>
      <w:r w:rsidR="005222C5">
        <w:t xml:space="preserve">Es ist auch festgelegt, dass eine Monitorwand zu </w:t>
      </w:r>
      <w:r w:rsidR="00D16ACB">
        <w:t>verwenden</w:t>
      </w:r>
      <w:r w:rsidR="005222C5">
        <w:t xml:space="preserve"> ist</w:t>
      </w:r>
      <w:r w:rsidR="000E1D75">
        <w:t>,</w:t>
      </w:r>
      <w:r w:rsidR="005222C5">
        <w:t xml:space="preserve"> und kein Beamer.</w:t>
      </w:r>
      <w:r w:rsidR="00C22A4F">
        <w:t xml:space="preserve"> </w:t>
      </w:r>
      <w:r w:rsidR="004F772F">
        <w:t>Das</w:t>
      </w:r>
      <w:r w:rsidR="006A647B">
        <w:t xml:space="preserve"> Corporate </w:t>
      </w:r>
      <w:r w:rsidR="00DD0907">
        <w:t>Design</w:t>
      </w:r>
      <w:r w:rsidR="006A647B">
        <w:t xml:space="preserve"> der HSR gibt Richtlinien für das externe Design vor.</w:t>
      </w:r>
    </w:p>
    <w:p w:rsidR="00402E1C" w:rsidRDefault="001226F7" w:rsidP="00BC5645">
      <w:pPr>
        <w:pStyle w:val="Heading3"/>
      </w:pPr>
      <w:bookmarkStart w:id="22" w:name="_Toc327434564"/>
      <w:r>
        <w:t>Zugänglichkeit (</w:t>
      </w:r>
      <w:r w:rsidRPr="00BB558F">
        <w:rPr>
          <w:lang w:val="en-US"/>
        </w:rPr>
        <w:t>Accessibility</w:t>
      </w:r>
      <w:r>
        <w:t>)</w:t>
      </w:r>
      <w:bookmarkEnd w:id="22"/>
    </w:p>
    <w:p w:rsidR="008F49C6" w:rsidRDefault="00BE721A" w:rsidP="00041B07">
      <w:r>
        <w:t xml:space="preserve">Der eigene Körper dient für die </w:t>
      </w:r>
      <w:r w:rsidR="00D97807">
        <w:t>Videowall</w:t>
      </w:r>
      <w:r>
        <w:t xml:space="preserve"> als Steuerelement.</w:t>
      </w:r>
      <w:r w:rsidR="00F75D83">
        <w:t xml:space="preserve"> Für Personen mit einer körperlichen Behinderung ist die </w:t>
      </w:r>
      <w:r w:rsidR="00F75D83" w:rsidRPr="00041B07">
        <w:rPr>
          <w:rStyle w:val="NoSpacingChar"/>
        </w:rPr>
        <w:t>Applikation daher bedingt geeignet.</w:t>
      </w:r>
      <w:r w:rsidR="00792B83" w:rsidRPr="00041B07">
        <w:rPr>
          <w:rStyle w:val="NoSpacingChar"/>
        </w:rPr>
        <w:t xml:space="preserve"> </w:t>
      </w:r>
      <w:r w:rsidR="00DF236E" w:rsidRPr="00041B07">
        <w:rPr>
          <w:rStyle w:val="NoSpacingChar"/>
        </w:rPr>
        <w:t>D</w:t>
      </w:r>
      <w:r w:rsidR="007B5EED" w:rsidRPr="00041B07">
        <w:rPr>
          <w:rStyle w:val="NoSpacingChar"/>
        </w:rPr>
        <w:t>urch das Wizard of Oz</w:t>
      </w:r>
      <w:r w:rsidR="005E7258">
        <w:rPr>
          <w:rStyle w:val="NoSpacingChar"/>
        </w:rPr>
        <w:t xml:space="preserve"> -</w:t>
      </w:r>
      <w:r w:rsidR="007B5EED" w:rsidRPr="00041B07">
        <w:rPr>
          <w:rStyle w:val="NoSpacingChar"/>
        </w:rPr>
        <w:t xml:space="preserve"> Experiment (siehe TODO Verlinkung Domain Analys</w:t>
      </w:r>
      <w:r w:rsidR="00C1514E">
        <w:rPr>
          <w:rStyle w:val="NoSpacingChar"/>
        </w:rPr>
        <w:t>e, Durchführen &amp; Fazit) wurde das Konzept</w:t>
      </w:r>
      <w:r w:rsidR="007B5EED" w:rsidRPr="00041B07">
        <w:rPr>
          <w:rStyle w:val="NoSpacingChar"/>
        </w:rPr>
        <w:t xml:space="preserve"> „Meine Hand ist die Maus“</w:t>
      </w:r>
      <w:r w:rsidR="006F77B5" w:rsidRPr="00041B07">
        <w:rPr>
          <w:rStyle w:val="NoSpacingChar"/>
        </w:rPr>
        <w:t xml:space="preserve"> </w:t>
      </w:r>
      <w:r w:rsidR="007A1E46" w:rsidRPr="00041B07">
        <w:rPr>
          <w:rStyle w:val="NoSpacingChar"/>
        </w:rPr>
        <w:t>bestätigt</w:t>
      </w:r>
      <w:r w:rsidR="006F77B5" w:rsidRPr="00041B07">
        <w:rPr>
          <w:rStyle w:val="NoSpacingChar"/>
        </w:rPr>
        <w:t xml:space="preserve">. </w:t>
      </w:r>
      <w:r w:rsidR="00323271" w:rsidRPr="00041B07">
        <w:rPr>
          <w:rStyle w:val="NoSpacingChar"/>
        </w:rPr>
        <w:t xml:space="preserve">Sofern der Nutzer einen Arm </w:t>
      </w:r>
      <w:r w:rsidR="009C189F" w:rsidRPr="00041B07">
        <w:rPr>
          <w:rStyle w:val="NoSpacingChar"/>
        </w:rPr>
        <w:t>hat</w:t>
      </w:r>
      <w:r w:rsidR="00323271" w:rsidRPr="00041B07">
        <w:rPr>
          <w:rStyle w:val="NoSpacingChar"/>
        </w:rPr>
        <w:t>, ist die Bedienung</w:t>
      </w:r>
      <w:r w:rsidR="00F276CF" w:rsidRPr="00041B07">
        <w:rPr>
          <w:rStyle w:val="NoSpacingChar"/>
        </w:rPr>
        <w:t xml:space="preserve"> daher</w:t>
      </w:r>
      <w:r w:rsidR="00323271" w:rsidRPr="00041B07">
        <w:rPr>
          <w:rStyle w:val="NoSpacingChar"/>
        </w:rPr>
        <w:t xml:space="preserve"> gewährleistet. </w:t>
      </w:r>
      <w:r w:rsidR="009D11EB" w:rsidRPr="00041B07">
        <w:rPr>
          <w:rStyle w:val="NoSpacingChar"/>
        </w:rPr>
        <w:t xml:space="preserve">Es kann hierbei jedoch </w:t>
      </w:r>
      <w:r w:rsidR="00CC4A99" w:rsidRPr="00041B07">
        <w:rPr>
          <w:rStyle w:val="NoSpacingChar"/>
        </w:rPr>
        <w:t>passieren</w:t>
      </w:r>
      <w:r w:rsidR="009D11EB" w:rsidRPr="00041B07">
        <w:rPr>
          <w:rStyle w:val="NoSpacingChar"/>
        </w:rPr>
        <w:t>, da</w:t>
      </w:r>
      <w:r w:rsidR="00554856" w:rsidRPr="00041B07">
        <w:rPr>
          <w:rStyle w:val="NoSpacingChar"/>
        </w:rPr>
        <w:t>s</w:t>
      </w:r>
      <w:r w:rsidR="009D11EB" w:rsidRPr="00041B07">
        <w:rPr>
          <w:rStyle w:val="NoSpacingChar"/>
        </w:rPr>
        <w:t xml:space="preserve">s </w:t>
      </w:r>
      <w:r w:rsidR="00554856" w:rsidRPr="00041B07">
        <w:rPr>
          <w:rStyle w:val="NoSpacingChar"/>
        </w:rPr>
        <w:t>gewisse Punkte des Skeletts</w:t>
      </w:r>
      <w:r w:rsidR="009C189F" w:rsidRPr="00041B07">
        <w:rPr>
          <w:rStyle w:val="NoSpacingChar"/>
        </w:rPr>
        <w:t>, welche für die Komplettierung</w:t>
      </w:r>
      <w:r w:rsidR="009C189F">
        <w:t xml:space="preserve"> des Skeletts fehlen,</w:t>
      </w:r>
      <w:r w:rsidR="00554856">
        <w:t xml:space="preserve"> fehlinterpretiert werden.</w:t>
      </w:r>
      <w:r w:rsidR="00ED02CC">
        <w:t xml:space="preserve"> Hält man sich beispielsweise </w:t>
      </w:r>
      <w:r w:rsidR="000F57E5">
        <w:t>einen</w:t>
      </w:r>
      <w:r w:rsidR="00ED02CC">
        <w:t xml:space="preserve"> Arm </w:t>
      </w:r>
      <w:r w:rsidR="00264534">
        <w:t xml:space="preserve">hinter </w:t>
      </w:r>
      <w:r w:rsidR="00ED02CC">
        <w:t xml:space="preserve">den Rücken, so können die Punkte des Ellbogens und der Hand nicht mehr </w:t>
      </w:r>
      <w:r w:rsidR="00ED02CC">
        <w:lastRenderedPageBreak/>
        <w:t>erkannt werden</w:t>
      </w:r>
      <w:r w:rsidR="001E2394">
        <w:t xml:space="preserve"> </w:t>
      </w:r>
      <w:r w:rsidR="00317B37">
        <w:t xml:space="preserve">und werden </w:t>
      </w:r>
      <w:r w:rsidR="009C189F">
        <w:t xml:space="preserve">hier im Beispiel </w:t>
      </w:r>
      <w:r w:rsidR="00317B37">
        <w:t>entlang der Hüfte angezeigt</w:t>
      </w:r>
      <w:r w:rsidR="009C189F">
        <w:t xml:space="preserve"> (siehe gelbe Punkte </w:t>
      </w:r>
      <w:r w:rsidR="002C4AA8">
        <w:t>in</w:t>
      </w:r>
      <w:r w:rsidR="009C189F">
        <w:t xml:space="preserve"> </w:t>
      </w:r>
      <w:r w:rsidR="009C189F">
        <w:fldChar w:fldCharType="begin"/>
      </w:r>
      <w:r w:rsidR="009C189F">
        <w:instrText xml:space="preserve"> REF _Ref325189740 \h </w:instrText>
      </w:r>
      <w:r w:rsidR="00041B07">
        <w:instrText xml:space="preserve"> \* MERGEFORMAT </w:instrText>
      </w:r>
      <w:r w:rsidR="009C189F">
        <w:fldChar w:fldCharType="separate"/>
      </w:r>
      <w:r w:rsidR="00016948">
        <w:t xml:space="preserve">Abbildung </w:t>
      </w:r>
      <w:r w:rsidR="00016948">
        <w:rPr>
          <w:noProof/>
        </w:rPr>
        <w:t>1</w:t>
      </w:r>
      <w:r w:rsidR="00016948">
        <w:t xml:space="preserve"> - </w:t>
      </w:r>
      <w:r w:rsidR="00016948" w:rsidRPr="001933EF">
        <w:t>Handerkennung bei Arm hinter dem Rücken</w:t>
      </w:r>
      <w:r w:rsidR="009C189F">
        <w:fldChar w:fldCharType="end"/>
      </w:r>
      <w:r w:rsidR="009C189F">
        <w:fldChar w:fldCharType="begin"/>
      </w:r>
      <w:r w:rsidR="009C189F">
        <w:instrText xml:space="preserve"> REF  _Ref325117569 \h </w:instrText>
      </w:r>
      <w:r w:rsidR="00041B07">
        <w:instrText xml:space="preserve"> \* MERGEFORMAT </w:instrText>
      </w:r>
      <w:r w:rsidR="009C189F">
        <w:fldChar w:fldCharType="end"/>
      </w:r>
      <w:r w:rsidR="009C189F">
        <w:t>).</w:t>
      </w:r>
    </w:p>
    <w:p w:rsidR="00264534" w:rsidRDefault="00613442" w:rsidP="00264534">
      <w:pPr>
        <w:keepNext/>
      </w:pPr>
      <w:r>
        <w:rPr>
          <w:noProof/>
          <w:lang w:eastAsia="de-CH"/>
        </w:rPr>
        <w:drawing>
          <wp:inline distT="0" distB="0" distL="0" distR="0" wp14:anchorId="79B9E810" wp14:editId="6C08B79A">
            <wp:extent cx="1594884" cy="2874031"/>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kennung Arm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596758" cy="2877408"/>
                    </a:xfrm>
                    <a:prstGeom prst="rect">
                      <a:avLst/>
                    </a:prstGeom>
                  </pic:spPr>
                </pic:pic>
              </a:graphicData>
            </a:graphic>
          </wp:inline>
        </w:drawing>
      </w:r>
    </w:p>
    <w:p w:rsidR="00613442" w:rsidRDefault="00264534" w:rsidP="00264534">
      <w:pPr>
        <w:pStyle w:val="Caption"/>
      </w:pPr>
      <w:bookmarkStart w:id="23" w:name="_Ref325189740"/>
      <w:r>
        <w:t xml:space="preserve">Abbildung </w:t>
      </w:r>
      <w:fldSimple w:instr=" SEQ Abbildung \* ARABIC ">
        <w:r w:rsidR="00016948">
          <w:rPr>
            <w:noProof/>
          </w:rPr>
          <w:t>1</w:t>
        </w:r>
      </w:fldSimple>
      <w:r>
        <w:t xml:space="preserve"> - </w:t>
      </w:r>
      <w:r w:rsidRPr="001933EF">
        <w:t>Handerkennung bei Arm hinter dem Rücken</w:t>
      </w:r>
      <w:bookmarkEnd w:id="23"/>
    </w:p>
    <w:p w:rsidR="00C242FC" w:rsidRDefault="00C242FC" w:rsidP="008F49C6">
      <w:r>
        <w:t xml:space="preserve">Die Applikation ist nicht </w:t>
      </w:r>
      <w:r w:rsidR="005E7258">
        <w:t>au</w:t>
      </w:r>
      <w:r>
        <w:t xml:space="preserve">f Personen mit einer Sehbehinderung ausgelegt. </w:t>
      </w:r>
      <w:r w:rsidR="002C4AA8">
        <w:t xml:space="preserve">Um diesen Personen eine optimale Bedienung der </w:t>
      </w:r>
      <w:r w:rsidR="00D97807">
        <w:t>Videowall</w:t>
      </w:r>
      <w:r w:rsidR="002C4AA8">
        <w:t xml:space="preserve"> bieten zu können, müssten die Interaktionen</w:t>
      </w:r>
      <w:r>
        <w:t xml:space="preserve"> mit akustischen Signalen </w:t>
      </w:r>
      <w:r w:rsidR="006163BB">
        <w:t>beantwortet werden</w:t>
      </w:r>
      <w:r w:rsidR="002C4AA8">
        <w:t xml:space="preserve">. Zu diesem Stand der Entwicklung </w:t>
      </w:r>
      <w:r w:rsidR="007D0658">
        <w:t>sind</w:t>
      </w:r>
      <w:r w:rsidR="002C4AA8">
        <w:t xml:space="preserve"> Musik oder andere </w:t>
      </w:r>
      <w:r w:rsidR="007D0658">
        <w:t>akustische Signale</w:t>
      </w:r>
      <w:r w:rsidR="002C4AA8">
        <w:t xml:space="preserve"> ausgeschlossen.</w:t>
      </w:r>
      <w:r w:rsidR="007D0658">
        <w:t xml:space="preserve"> Diese würden</w:t>
      </w:r>
      <w:r w:rsidR="00BD300E">
        <w:t xml:space="preserve"> für </w:t>
      </w:r>
      <w:r w:rsidR="007D0658">
        <w:t>Mitarbeiter</w:t>
      </w:r>
      <w:r w:rsidR="00BD300E">
        <w:t>, welche im Gebäude 4</w:t>
      </w:r>
      <w:r w:rsidR="0096792E">
        <w:t xml:space="preserve"> arbeiten, störend </w:t>
      </w:r>
      <w:r w:rsidR="002E4363">
        <w:t>wirken</w:t>
      </w:r>
      <w:r w:rsidR="0096792E">
        <w:t>.</w:t>
      </w:r>
      <w:r w:rsidR="0043197A">
        <w:t xml:space="preserve"> </w:t>
      </w:r>
      <w:r w:rsidR="007D0658">
        <w:br/>
        <w:t>Weiter kann</w:t>
      </w:r>
      <w:r w:rsidR="0043197A">
        <w:t xml:space="preserve"> die Applikation </w:t>
      </w:r>
      <w:r w:rsidR="007D0658">
        <w:t>mit beliebig gestalteten, von interessierte</w:t>
      </w:r>
      <w:r w:rsidR="005E7258">
        <w:t>n Programmierern erstellten Applikationen</w:t>
      </w:r>
      <w:r w:rsidR="0043197A">
        <w:t xml:space="preserve"> erweitert werden</w:t>
      </w:r>
      <w:r w:rsidR="007D0658">
        <w:t>. Es</w:t>
      </w:r>
      <w:r w:rsidR="0043197A">
        <w:t xml:space="preserve"> </w:t>
      </w:r>
      <w:r w:rsidR="008524FD">
        <w:t>ist nicht gewährleistet, dass diese</w:t>
      </w:r>
      <w:r w:rsidR="00BF57E4">
        <w:t xml:space="preserve"> Erweiterungen</w:t>
      </w:r>
      <w:r w:rsidR="008524FD">
        <w:t xml:space="preserve"> für </w:t>
      </w:r>
      <w:r w:rsidR="003D26E5">
        <w:t>Person</w:t>
      </w:r>
      <w:r w:rsidR="00AD6777">
        <w:t>en</w:t>
      </w:r>
      <w:r w:rsidR="003D26E5">
        <w:t xml:space="preserve"> mit </w:t>
      </w:r>
      <w:r w:rsidR="003D26E5">
        <w:rPr>
          <w:rFonts w:ascii="Calibri" w:hAnsi="Calibri" w:cs="Calibri"/>
        </w:rPr>
        <w:t>partiell-funktionalen Sehbehinderungen</w:t>
      </w:r>
      <w:r w:rsidR="008524FD">
        <w:t xml:space="preserve"> optimiert </w:t>
      </w:r>
      <w:r w:rsidR="004231A9">
        <w:t>sind</w:t>
      </w:r>
      <w:r w:rsidR="008524FD">
        <w:t>.</w:t>
      </w:r>
    </w:p>
    <w:bookmarkEnd w:id="0"/>
    <w:p w:rsidR="00613442" w:rsidRPr="008F49C6" w:rsidRDefault="00613442" w:rsidP="008F49C6"/>
    <w:sectPr w:rsidR="00613442" w:rsidRPr="008F49C6" w:rsidSect="001E53C4">
      <w:headerReference w:type="default" r:id="rId28"/>
      <w:footerReference w:type="default" r:id="rId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60A" w:rsidRDefault="0006060A" w:rsidP="008F2373">
      <w:pPr>
        <w:spacing w:after="0"/>
      </w:pPr>
      <w:r>
        <w:separator/>
      </w:r>
    </w:p>
  </w:endnote>
  <w:endnote w:type="continuationSeparator" w:id="0">
    <w:p w:rsidR="0006060A" w:rsidRDefault="0006060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Footer"/>
    </w:pPr>
    <w:r>
      <w:t>HSR Videowall - Anforderungen</w:t>
    </w:r>
    <w:r w:rsidRPr="005E2896">
      <w:tab/>
    </w:r>
    <w:r>
      <w:fldChar w:fldCharType="begin"/>
    </w:r>
    <w:r>
      <w:instrText xml:space="preserve"> DATE  \@ "d. MMMM yyyy"  \* MERGEFORMAT </w:instrText>
    </w:r>
    <w:r>
      <w:fldChar w:fldCharType="separate"/>
    </w:r>
    <w:r w:rsidR="00C635B9">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7659D0" w:rsidRPr="007659D0">
      <w:rPr>
        <w:b/>
        <w:noProof/>
        <w:lang w:val="de-DE"/>
      </w:rPr>
      <w:t>1</w:t>
    </w:r>
    <w:r>
      <w:rPr>
        <w:b/>
      </w:rPr>
      <w:fldChar w:fldCharType="end"/>
    </w:r>
    <w:r>
      <w:rPr>
        <w:lang w:val="de-DE"/>
      </w:rPr>
      <w:t xml:space="preserve"> von </w:t>
    </w:r>
    <w:r w:rsidR="0006060A">
      <w:fldChar w:fldCharType="begin"/>
    </w:r>
    <w:r w:rsidR="0006060A">
      <w:instrText>NUMPAGES  \* Arabic  \* MERGEFORMAT</w:instrText>
    </w:r>
    <w:r w:rsidR="0006060A">
      <w:fldChar w:fldCharType="separate"/>
    </w:r>
    <w:r w:rsidR="007659D0" w:rsidRPr="007659D0">
      <w:rPr>
        <w:b/>
        <w:noProof/>
        <w:lang w:val="de-DE"/>
      </w:rPr>
      <w:t>11</w:t>
    </w:r>
    <w:r w:rsidR="0006060A">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60A" w:rsidRDefault="0006060A" w:rsidP="008F2373">
      <w:pPr>
        <w:spacing w:after="0"/>
      </w:pPr>
      <w:r>
        <w:separator/>
      </w:r>
    </w:p>
  </w:footnote>
  <w:footnote w:type="continuationSeparator" w:id="0">
    <w:p w:rsidR="0006060A" w:rsidRDefault="0006060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2D6" w:rsidRDefault="001732D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0CB1"/>
    <w:multiLevelType w:val="hybridMultilevel"/>
    <w:tmpl w:val="2DDCBC8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EF40F82"/>
    <w:multiLevelType w:val="hybridMultilevel"/>
    <w:tmpl w:val="5FF6D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9D90980"/>
    <w:multiLevelType w:val="multilevel"/>
    <w:tmpl w:val="854AF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1648D"/>
    <w:multiLevelType w:val="hybridMultilevel"/>
    <w:tmpl w:val="9E3E45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A88162A"/>
    <w:multiLevelType w:val="hybridMultilevel"/>
    <w:tmpl w:val="EDC676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F2D3325"/>
    <w:multiLevelType w:val="hybridMultilevel"/>
    <w:tmpl w:val="96D278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8AA3015"/>
    <w:multiLevelType w:val="hybridMultilevel"/>
    <w:tmpl w:val="C6F438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E110523"/>
    <w:multiLevelType w:val="hybridMultilevel"/>
    <w:tmpl w:val="5D0CFD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1C0210B"/>
    <w:multiLevelType w:val="hybridMultilevel"/>
    <w:tmpl w:val="990A9F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1"/>
  </w:num>
  <w:num w:numId="4">
    <w:abstractNumId w:val="6"/>
  </w:num>
  <w:num w:numId="5">
    <w:abstractNumId w:val="3"/>
  </w:num>
  <w:num w:numId="6">
    <w:abstractNumId w:val="8"/>
  </w:num>
  <w:num w:numId="7">
    <w:abstractNumId w:val="9"/>
  </w:num>
  <w:num w:numId="8">
    <w:abstractNumId w:val="12"/>
  </w:num>
  <w:num w:numId="9">
    <w:abstractNumId w:val="5"/>
  </w:num>
  <w:num w:numId="10">
    <w:abstractNumId w:val="7"/>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05"/>
    <w:rsid w:val="0000739E"/>
    <w:rsid w:val="000076E5"/>
    <w:rsid w:val="00010EB0"/>
    <w:rsid w:val="000118D2"/>
    <w:rsid w:val="00016948"/>
    <w:rsid w:val="0001739B"/>
    <w:rsid w:val="00023AD9"/>
    <w:rsid w:val="00027759"/>
    <w:rsid w:val="0003203E"/>
    <w:rsid w:val="00034AD3"/>
    <w:rsid w:val="00041B07"/>
    <w:rsid w:val="00045E64"/>
    <w:rsid w:val="00050313"/>
    <w:rsid w:val="0005189C"/>
    <w:rsid w:val="0006060A"/>
    <w:rsid w:val="00060B2D"/>
    <w:rsid w:val="00067E17"/>
    <w:rsid w:val="00071760"/>
    <w:rsid w:val="0007707B"/>
    <w:rsid w:val="000917AE"/>
    <w:rsid w:val="00091FC8"/>
    <w:rsid w:val="00097AB6"/>
    <w:rsid w:val="000A2C34"/>
    <w:rsid w:val="000B1504"/>
    <w:rsid w:val="000B1FAE"/>
    <w:rsid w:val="000B20E3"/>
    <w:rsid w:val="000B658F"/>
    <w:rsid w:val="000C0EA8"/>
    <w:rsid w:val="000D0BF4"/>
    <w:rsid w:val="000D5536"/>
    <w:rsid w:val="000D6783"/>
    <w:rsid w:val="000E1D75"/>
    <w:rsid w:val="000E3A2C"/>
    <w:rsid w:val="000E71F7"/>
    <w:rsid w:val="000F57E5"/>
    <w:rsid w:val="000F695A"/>
    <w:rsid w:val="000F728A"/>
    <w:rsid w:val="00104D1A"/>
    <w:rsid w:val="001129EF"/>
    <w:rsid w:val="00113E80"/>
    <w:rsid w:val="001148BB"/>
    <w:rsid w:val="001226F7"/>
    <w:rsid w:val="001257F3"/>
    <w:rsid w:val="00126904"/>
    <w:rsid w:val="00137F54"/>
    <w:rsid w:val="00142393"/>
    <w:rsid w:val="001609C2"/>
    <w:rsid w:val="001732D6"/>
    <w:rsid w:val="001768DE"/>
    <w:rsid w:val="00182779"/>
    <w:rsid w:val="001B4F13"/>
    <w:rsid w:val="001C7715"/>
    <w:rsid w:val="001C77D1"/>
    <w:rsid w:val="001D17F5"/>
    <w:rsid w:val="001D19E4"/>
    <w:rsid w:val="001E2394"/>
    <w:rsid w:val="001E53C4"/>
    <w:rsid w:val="001F02E6"/>
    <w:rsid w:val="001F1125"/>
    <w:rsid w:val="001F2A8C"/>
    <w:rsid w:val="001F61F8"/>
    <w:rsid w:val="00214F45"/>
    <w:rsid w:val="00223137"/>
    <w:rsid w:val="00225791"/>
    <w:rsid w:val="00227F43"/>
    <w:rsid w:val="00241093"/>
    <w:rsid w:val="0024277E"/>
    <w:rsid w:val="002433A7"/>
    <w:rsid w:val="00244591"/>
    <w:rsid w:val="002471F9"/>
    <w:rsid w:val="00260537"/>
    <w:rsid w:val="00264534"/>
    <w:rsid w:val="00264EEA"/>
    <w:rsid w:val="0026560F"/>
    <w:rsid w:val="00273D66"/>
    <w:rsid w:val="002765DE"/>
    <w:rsid w:val="00280F13"/>
    <w:rsid w:val="00281EE1"/>
    <w:rsid w:val="00283C40"/>
    <w:rsid w:val="002840DC"/>
    <w:rsid w:val="002A3608"/>
    <w:rsid w:val="002A431B"/>
    <w:rsid w:val="002A72F7"/>
    <w:rsid w:val="002B6D39"/>
    <w:rsid w:val="002C1405"/>
    <w:rsid w:val="002C4AA8"/>
    <w:rsid w:val="002C6D2C"/>
    <w:rsid w:val="002E0F76"/>
    <w:rsid w:val="002E14AB"/>
    <w:rsid w:val="002E16A4"/>
    <w:rsid w:val="002E4363"/>
    <w:rsid w:val="002E65A6"/>
    <w:rsid w:val="002F28DD"/>
    <w:rsid w:val="00301787"/>
    <w:rsid w:val="00317B37"/>
    <w:rsid w:val="003204FB"/>
    <w:rsid w:val="003218FB"/>
    <w:rsid w:val="00323271"/>
    <w:rsid w:val="00333EA0"/>
    <w:rsid w:val="0033667B"/>
    <w:rsid w:val="00353578"/>
    <w:rsid w:val="00362905"/>
    <w:rsid w:val="00370A27"/>
    <w:rsid w:val="00392A97"/>
    <w:rsid w:val="003A0ADD"/>
    <w:rsid w:val="003A5C55"/>
    <w:rsid w:val="003B3A69"/>
    <w:rsid w:val="003B436F"/>
    <w:rsid w:val="003C3A5F"/>
    <w:rsid w:val="003C3BB7"/>
    <w:rsid w:val="003C5C06"/>
    <w:rsid w:val="003C75EF"/>
    <w:rsid w:val="003D26E5"/>
    <w:rsid w:val="003D5937"/>
    <w:rsid w:val="003E40FB"/>
    <w:rsid w:val="003E7480"/>
    <w:rsid w:val="004024B1"/>
    <w:rsid w:val="00402E1C"/>
    <w:rsid w:val="00412591"/>
    <w:rsid w:val="00414A04"/>
    <w:rsid w:val="004231A9"/>
    <w:rsid w:val="0043197A"/>
    <w:rsid w:val="00443F54"/>
    <w:rsid w:val="00445601"/>
    <w:rsid w:val="00456A28"/>
    <w:rsid w:val="00473AFF"/>
    <w:rsid w:val="0047663D"/>
    <w:rsid w:val="00481AD8"/>
    <w:rsid w:val="0048461D"/>
    <w:rsid w:val="00491128"/>
    <w:rsid w:val="00496465"/>
    <w:rsid w:val="004A070C"/>
    <w:rsid w:val="004A662C"/>
    <w:rsid w:val="004C38EC"/>
    <w:rsid w:val="004C4F43"/>
    <w:rsid w:val="004D1B5C"/>
    <w:rsid w:val="004D73B4"/>
    <w:rsid w:val="004F772F"/>
    <w:rsid w:val="0050523D"/>
    <w:rsid w:val="00512005"/>
    <w:rsid w:val="0052039E"/>
    <w:rsid w:val="005222C5"/>
    <w:rsid w:val="00525FA6"/>
    <w:rsid w:val="00532803"/>
    <w:rsid w:val="00537ABE"/>
    <w:rsid w:val="005519BF"/>
    <w:rsid w:val="005532E5"/>
    <w:rsid w:val="00554856"/>
    <w:rsid w:val="00560405"/>
    <w:rsid w:val="0059202A"/>
    <w:rsid w:val="005942F4"/>
    <w:rsid w:val="005A63D7"/>
    <w:rsid w:val="005A6FE2"/>
    <w:rsid w:val="005B081C"/>
    <w:rsid w:val="005C1B74"/>
    <w:rsid w:val="005E1D61"/>
    <w:rsid w:val="005E2896"/>
    <w:rsid w:val="005E3310"/>
    <w:rsid w:val="005E6667"/>
    <w:rsid w:val="005E6C04"/>
    <w:rsid w:val="005E7258"/>
    <w:rsid w:val="005F1AF6"/>
    <w:rsid w:val="005F572D"/>
    <w:rsid w:val="006078BD"/>
    <w:rsid w:val="00613442"/>
    <w:rsid w:val="00613E59"/>
    <w:rsid w:val="006156A4"/>
    <w:rsid w:val="006163BB"/>
    <w:rsid w:val="006211F6"/>
    <w:rsid w:val="00624A50"/>
    <w:rsid w:val="006336CF"/>
    <w:rsid w:val="0063449A"/>
    <w:rsid w:val="006416D8"/>
    <w:rsid w:val="0064416E"/>
    <w:rsid w:val="006501A8"/>
    <w:rsid w:val="00651384"/>
    <w:rsid w:val="006601C7"/>
    <w:rsid w:val="00661616"/>
    <w:rsid w:val="00661FB7"/>
    <w:rsid w:val="00680E45"/>
    <w:rsid w:val="00683A94"/>
    <w:rsid w:val="0068440F"/>
    <w:rsid w:val="00686D98"/>
    <w:rsid w:val="00687113"/>
    <w:rsid w:val="006939B6"/>
    <w:rsid w:val="00695F14"/>
    <w:rsid w:val="006A031E"/>
    <w:rsid w:val="006A2E6A"/>
    <w:rsid w:val="006A647B"/>
    <w:rsid w:val="006B10A3"/>
    <w:rsid w:val="006B4298"/>
    <w:rsid w:val="006B5BE6"/>
    <w:rsid w:val="006B5E37"/>
    <w:rsid w:val="006C3FE5"/>
    <w:rsid w:val="006C6507"/>
    <w:rsid w:val="006D1E56"/>
    <w:rsid w:val="006D3D41"/>
    <w:rsid w:val="006E0E0C"/>
    <w:rsid w:val="006F01C7"/>
    <w:rsid w:val="006F0BE2"/>
    <w:rsid w:val="006F2255"/>
    <w:rsid w:val="006F3868"/>
    <w:rsid w:val="006F77B5"/>
    <w:rsid w:val="0072184C"/>
    <w:rsid w:val="00725A73"/>
    <w:rsid w:val="00741D44"/>
    <w:rsid w:val="0075029B"/>
    <w:rsid w:val="007537D1"/>
    <w:rsid w:val="00753843"/>
    <w:rsid w:val="00760725"/>
    <w:rsid w:val="00762069"/>
    <w:rsid w:val="007626DD"/>
    <w:rsid w:val="007650E3"/>
    <w:rsid w:val="007659D0"/>
    <w:rsid w:val="00792B83"/>
    <w:rsid w:val="007962B1"/>
    <w:rsid w:val="007A158A"/>
    <w:rsid w:val="007A1E46"/>
    <w:rsid w:val="007A6CB4"/>
    <w:rsid w:val="007B442E"/>
    <w:rsid w:val="007B5EED"/>
    <w:rsid w:val="007B716D"/>
    <w:rsid w:val="007D0658"/>
    <w:rsid w:val="007D405F"/>
    <w:rsid w:val="007E3D99"/>
    <w:rsid w:val="007E420C"/>
    <w:rsid w:val="007E43EF"/>
    <w:rsid w:val="007F3A9A"/>
    <w:rsid w:val="007F47F4"/>
    <w:rsid w:val="00803D97"/>
    <w:rsid w:val="008123F2"/>
    <w:rsid w:val="0083753E"/>
    <w:rsid w:val="0084044A"/>
    <w:rsid w:val="00844ADD"/>
    <w:rsid w:val="008524FD"/>
    <w:rsid w:val="00854DE8"/>
    <w:rsid w:val="00870C31"/>
    <w:rsid w:val="008722E3"/>
    <w:rsid w:val="0088033E"/>
    <w:rsid w:val="00887085"/>
    <w:rsid w:val="008919CF"/>
    <w:rsid w:val="008A4E18"/>
    <w:rsid w:val="008B4648"/>
    <w:rsid w:val="008C3EBA"/>
    <w:rsid w:val="008C5219"/>
    <w:rsid w:val="008C54BF"/>
    <w:rsid w:val="008C5950"/>
    <w:rsid w:val="008D329C"/>
    <w:rsid w:val="008E328B"/>
    <w:rsid w:val="008F2373"/>
    <w:rsid w:val="008F248B"/>
    <w:rsid w:val="008F49C6"/>
    <w:rsid w:val="008F6C3D"/>
    <w:rsid w:val="009030F0"/>
    <w:rsid w:val="009125E2"/>
    <w:rsid w:val="009149CB"/>
    <w:rsid w:val="0092118B"/>
    <w:rsid w:val="00921794"/>
    <w:rsid w:val="0092190F"/>
    <w:rsid w:val="009277F6"/>
    <w:rsid w:val="009303F0"/>
    <w:rsid w:val="0093638B"/>
    <w:rsid w:val="00950169"/>
    <w:rsid w:val="00952B86"/>
    <w:rsid w:val="00954D75"/>
    <w:rsid w:val="009573B8"/>
    <w:rsid w:val="0096792E"/>
    <w:rsid w:val="00976450"/>
    <w:rsid w:val="0099304E"/>
    <w:rsid w:val="009962A5"/>
    <w:rsid w:val="009A1A8B"/>
    <w:rsid w:val="009A222A"/>
    <w:rsid w:val="009A3021"/>
    <w:rsid w:val="009A48A3"/>
    <w:rsid w:val="009A58CF"/>
    <w:rsid w:val="009C189F"/>
    <w:rsid w:val="009D11EB"/>
    <w:rsid w:val="009D18A3"/>
    <w:rsid w:val="009D33A6"/>
    <w:rsid w:val="009E072F"/>
    <w:rsid w:val="009F1E9E"/>
    <w:rsid w:val="00A06B4F"/>
    <w:rsid w:val="00A150DF"/>
    <w:rsid w:val="00A53880"/>
    <w:rsid w:val="00A611DF"/>
    <w:rsid w:val="00A632E1"/>
    <w:rsid w:val="00A8226B"/>
    <w:rsid w:val="00A94DD5"/>
    <w:rsid w:val="00AA1DE6"/>
    <w:rsid w:val="00AA4E5A"/>
    <w:rsid w:val="00AA7B8E"/>
    <w:rsid w:val="00AB21BC"/>
    <w:rsid w:val="00AB51D5"/>
    <w:rsid w:val="00AC40CC"/>
    <w:rsid w:val="00AC5F29"/>
    <w:rsid w:val="00AD0C49"/>
    <w:rsid w:val="00AD6777"/>
    <w:rsid w:val="00AE119D"/>
    <w:rsid w:val="00AF23A5"/>
    <w:rsid w:val="00AF4AE0"/>
    <w:rsid w:val="00AF4E74"/>
    <w:rsid w:val="00AF7DD4"/>
    <w:rsid w:val="00B038C9"/>
    <w:rsid w:val="00B10239"/>
    <w:rsid w:val="00B1324E"/>
    <w:rsid w:val="00B278D3"/>
    <w:rsid w:val="00B46770"/>
    <w:rsid w:val="00B47756"/>
    <w:rsid w:val="00B55949"/>
    <w:rsid w:val="00B712B5"/>
    <w:rsid w:val="00B7748C"/>
    <w:rsid w:val="00B92CB0"/>
    <w:rsid w:val="00B97B92"/>
    <w:rsid w:val="00BA3D51"/>
    <w:rsid w:val="00BB1425"/>
    <w:rsid w:val="00BB2AAA"/>
    <w:rsid w:val="00BB3BC8"/>
    <w:rsid w:val="00BB558F"/>
    <w:rsid w:val="00BC5645"/>
    <w:rsid w:val="00BD300E"/>
    <w:rsid w:val="00BD30D7"/>
    <w:rsid w:val="00BE1586"/>
    <w:rsid w:val="00BE6DFC"/>
    <w:rsid w:val="00BE721A"/>
    <w:rsid w:val="00BF04CB"/>
    <w:rsid w:val="00BF1750"/>
    <w:rsid w:val="00BF197E"/>
    <w:rsid w:val="00BF2EA2"/>
    <w:rsid w:val="00BF57E4"/>
    <w:rsid w:val="00C10D8F"/>
    <w:rsid w:val="00C11C14"/>
    <w:rsid w:val="00C14F5B"/>
    <w:rsid w:val="00C1514E"/>
    <w:rsid w:val="00C22202"/>
    <w:rsid w:val="00C22A4F"/>
    <w:rsid w:val="00C242FC"/>
    <w:rsid w:val="00C255FA"/>
    <w:rsid w:val="00C30D34"/>
    <w:rsid w:val="00C3454A"/>
    <w:rsid w:val="00C409AE"/>
    <w:rsid w:val="00C41422"/>
    <w:rsid w:val="00C4733A"/>
    <w:rsid w:val="00C47BE9"/>
    <w:rsid w:val="00C62131"/>
    <w:rsid w:val="00C635B9"/>
    <w:rsid w:val="00C66028"/>
    <w:rsid w:val="00C74BF5"/>
    <w:rsid w:val="00C765DF"/>
    <w:rsid w:val="00C77DDD"/>
    <w:rsid w:val="00C858B5"/>
    <w:rsid w:val="00C85D28"/>
    <w:rsid w:val="00C90DFA"/>
    <w:rsid w:val="00C9533A"/>
    <w:rsid w:val="00CB0412"/>
    <w:rsid w:val="00CB4C97"/>
    <w:rsid w:val="00CC27EF"/>
    <w:rsid w:val="00CC4A99"/>
    <w:rsid w:val="00CC7B08"/>
    <w:rsid w:val="00CD42C7"/>
    <w:rsid w:val="00CE533D"/>
    <w:rsid w:val="00CF7E99"/>
    <w:rsid w:val="00D00A8C"/>
    <w:rsid w:val="00D072D8"/>
    <w:rsid w:val="00D1407B"/>
    <w:rsid w:val="00D16ACB"/>
    <w:rsid w:val="00D32AF3"/>
    <w:rsid w:val="00D40DED"/>
    <w:rsid w:val="00D44686"/>
    <w:rsid w:val="00D51CF3"/>
    <w:rsid w:val="00D71277"/>
    <w:rsid w:val="00D77823"/>
    <w:rsid w:val="00D878A5"/>
    <w:rsid w:val="00D91E2B"/>
    <w:rsid w:val="00D97807"/>
    <w:rsid w:val="00DB5D07"/>
    <w:rsid w:val="00DD0907"/>
    <w:rsid w:val="00DF193F"/>
    <w:rsid w:val="00DF236E"/>
    <w:rsid w:val="00E038DF"/>
    <w:rsid w:val="00E13BEF"/>
    <w:rsid w:val="00E22264"/>
    <w:rsid w:val="00E31FFC"/>
    <w:rsid w:val="00E330DE"/>
    <w:rsid w:val="00E345DA"/>
    <w:rsid w:val="00E35468"/>
    <w:rsid w:val="00E360D9"/>
    <w:rsid w:val="00E379AF"/>
    <w:rsid w:val="00E44933"/>
    <w:rsid w:val="00E56DB5"/>
    <w:rsid w:val="00E6762D"/>
    <w:rsid w:val="00E711E0"/>
    <w:rsid w:val="00E73AEF"/>
    <w:rsid w:val="00E74EDC"/>
    <w:rsid w:val="00E84115"/>
    <w:rsid w:val="00E860CF"/>
    <w:rsid w:val="00E87169"/>
    <w:rsid w:val="00E9027A"/>
    <w:rsid w:val="00E9348E"/>
    <w:rsid w:val="00EA10FA"/>
    <w:rsid w:val="00EA2177"/>
    <w:rsid w:val="00EA2F23"/>
    <w:rsid w:val="00EB46A8"/>
    <w:rsid w:val="00EC043C"/>
    <w:rsid w:val="00ED02CC"/>
    <w:rsid w:val="00EE2AB1"/>
    <w:rsid w:val="00EF766E"/>
    <w:rsid w:val="00F11587"/>
    <w:rsid w:val="00F14036"/>
    <w:rsid w:val="00F1589E"/>
    <w:rsid w:val="00F21003"/>
    <w:rsid w:val="00F276CF"/>
    <w:rsid w:val="00F3570E"/>
    <w:rsid w:val="00F37EE6"/>
    <w:rsid w:val="00F42E13"/>
    <w:rsid w:val="00F559D6"/>
    <w:rsid w:val="00F615AF"/>
    <w:rsid w:val="00F701D0"/>
    <w:rsid w:val="00F75D83"/>
    <w:rsid w:val="00F76D03"/>
    <w:rsid w:val="00F9181E"/>
    <w:rsid w:val="00FB472D"/>
    <w:rsid w:val="00FB7E05"/>
    <w:rsid w:val="00FC1AB6"/>
    <w:rsid w:val="00FC564C"/>
    <w:rsid w:val="00FD075B"/>
    <w:rsid w:val="00FD0BD2"/>
    <w:rsid w:val="00FF0D0E"/>
    <w:rsid w:val="00FF67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dnoteText">
    <w:name w:val="endnote text"/>
    <w:basedOn w:val="Normal"/>
    <w:link w:val="EndnoteTextChar"/>
    <w:uiPriority w:val="99"/>
    <w:semiHidden/>
    <w:unhideWhenUsed/>
    <w:rsid w:val="003C75EF"/>
    <w:pPr>
      <w:spacing w:after="0"/>
    </w:pPr>
  </w:style>
  <w:style w:type="character" w:customStyle="1" w:styleId="EndnoteTextChar">
    <w:name w:val="Endnote Text Char"/>
    <w:basedOn w:val="DefaultParagraphFont"/>
    <w:link w:val="EndnoteText"/>
    <w:uiPriority w:val="99"/>
    <w:semiHidden/>
    <w:rsid w:val="003C75EF"/>
    <w:rPr>
      <w:sz w:val="20"/>
      <w:szCs w:val="20"/>
    </w:rPr>
  </w:style>
  <w:style w:type="character" w:styleId="EndnoteReference">
    <w:name w:val="endnote reference"/>
    <w:basedOn w:val="DefaultParagraphFont"/>
    <w:uiPriority w:val="99"/>
    <w:semiHidden/>
    <w:unhideWhenUsed/>
    <w:rsid w:val="003C75EF"/>
    <w:rPr>
      <w:vertAlign w:val="superscript"/>
    </w:rPr>
  </w:style>
  <w:style w:type="character" w:styleId="CommentReference">
    <w:name w:val="annotation reference"/>
    <w:basedOn w:val="DefaultParagraphFont"/>
    <w:uiPriority w:val="99"/>
    <w:semiHidden/>
    <w:unhideWhenUsed/>
    <w:rsid w:val="00A94DD5"/>
    <w:rPr>
      <w:sz w:val="16"/>
      <w:szCs w:val="16"/>
    </w:rPr>
  </w:style>
  <w:style w:type="paragraph" w:styleId="CommentText">
    <w:name w:val="annotation text"/>
    <w:basedOn w:val="Normal"/>
    <w:link w:val="CommentTextChar"/>
    <w:uiPriority w:val="99"/>
    <w:semiHidden/>
    <w:unhideWhenUsed/>
    <w:rsid w:val="00A94DD5"/>
  </w:style>
  <w:style w:type="character" w:customStyle="1" w:styleId="CommentTextChar">
    <w:name w:val="Comment Text Char"/>
    <w:basedOn w:val="DefaultParagraphFont"/>
    <w:link w:val="CommentText"/>
    <w:uiPriority w:val="99"/>
    <w:semiHidden/>
    <w:rsid w:val="00A94DD5"/>
    <w:rPr>
      <w:sz w:val="20"/>
      <w:szCs w:val="20"/>
    </w:rPr>
  </w:style>
  <w:style w:type="paragraph" w:styleId="CommentSubject">
    <w:name w:val="annotation subject"/>
    <w:basedOn w:val="CommentText"/>
    <w:next w:val="CommentText"/>
    <w:link w:val="CommentSubjectChar"/>
    <w:uiPriority w:val="99"/>
    <w:semiHidden/>
    <w:unhideWhenUsed/>
    <w:rsid w:val="00A94DD5"/>
    <w:rPr>
      <w:b/>
      <w:bCs/>
    </w:rPr>
  </w:style>
  <w:style w:type="character" w:customStyle="1" w:styleId="CommentSubjectChar">
    <w:name w:val="Comment Subject Char"/>
    <w:basedOn w:val="CommentTextChar"/>
    <w:link w:val="CommentSubject"/>
    <w:uiPriority w:val="99"/>
    <w:semiHidden/>
    <w:rsid w:val="00A94DD5"/>
    <w:rPr>
      <w:b/>
      <w:bCs/>
      <w:sz w:val="20"/>
      <w:szCs w:val="20"/>
    </w:rPr>
  </w:style>
  <w:style w:type="paragraph" w:styleId="TOC4">
    <w:name w:val="toc 4"/>
    <w:basedOn w:val="Normal"/>
    <w:next w:val="Normal"/>
    <w:autoRedefine/>
    <w:uiPriority w:val="39"/>
    <w:unhideWhenUsed/>
    <w:rsid w:val="0001739B"/>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97926">
      <w:bodyDiv w:val="1"/>
      <w:marLeft w:val="0"/>
      <w:marRight w:val="0"/>
      <w:marTop w:val="0"/>
      <w:marBottom w:val="0"/>
      <w:divBdr>
        <w:top w:val="none" w:sz="0" w:space="0" w:color="auto"/>
        <w:left w:val="none" w:sz="0" w:space="0" w:color="auto"/>
        <w:bottom w:val="none" w:sz="0" w:space="0" w:color="auto"/>
        <w:right w:val="none" w:sz="0" w:space="0" w:color="auto"/>
      </w:divBdr>
    </w:div>
    <w:div w:id="670959665">
      <w:bodyDiv w:val="1"/>
      <w:marLeft w:val="0"/>
      <w:marRight w:val="0"/>
      <w:marTop w:val="0"/>
      <w:marBottom w:val="0"/>
      <w:divBdr>
        <w:top w:val="none" w:sz="0" w:space="0" w:color="auto"/>
        <w:left w:val="none" w:sz="0" w:space="0" w:color="auto"/>
        <w:bottom w:val="none" w:sz="0" w:space="0" w:color="auto"/>
        <w:right w:val="none" w:sz="0" w:space="0" w:color="auto"/>
      </w:divBdr>
    </w:div>
    <w:div w:id="755784468">
      <w:bodyDiv w:val="1"/>
      <w:marLeft w:val="0"/>
      <w:marRight w:val="0"/>
      <w:marTop w:val="0"/>
      <w:marBottom w:val="0"/>
      <w:divBdr>
        <w:top w:val="none" w:sz="0" w:space="0" w:color="auto"/>
        <w:left w:val="none" w:sz="0" w:space="0" w:color="auto"/>
        <w:bottom w:val="none" w:sz="0" w:space="0" w:color="auto"/>
        <w:right w:val="none" w:sz="0" w:space="0" w:color="auto"/>
      </w:divBdr>
    </w:div>
    <w:div w:id="836264193">
      <w:bodyDiv w:val="1"/>
      <w:marLeft w:val="0"/>
      <w:marRight w:val="0"/>
      <w:marTop w:val="0"/>
      <w:marBottom w:val="0"/>
      <w:divBdr>
        <w:top w:val="none" w:sz="0" w:space="0" w:color="auto"/>
        <w:left w:val="none" w:sz="0" w:space="0" w:color="auto"/>
        <w:bottom w:val="none" w:sz="0" w:space="0" w:color="auto"/>
        <w:right w:val="none" w:sz="0" w:space="0" w:color="auto"/>
      </w:divBdr>
    </w:div>
    <w:div w:id="844901584">
      <w:bodyDiv w:val="1"/>
      <w:marLeft w:val="0"/>
      <w:marRight w:val="0"/>
      <w:marTop w:val="0"/>
      <w:marBottom w:val="0"/>
      <w:divBdr>
        <w:top w:val="none" w:sz="0" w:space="0" w:color="auto"/>
        <w:left w:val="none" w:sz="0" w:space="0" w:color="auto"/>
        <w:bottom w:val="none" w:sz="0" w:space="0" w:color="auto"/>
        <w:right w:val="none" w:sz="0" w:space="0" w:color="auto"/>
      </w:divBdr>
    </w:div>
    <w:div w:id="1323460648">
      <w:bodyDiv w:val="1"/>
      <w:marLeft w:val="0"/>
      <w:marRight w:val="0"/>
      <w:marTop w:val="0"/>
      <w:marBottom w:val="0"/>
      <w:divBdr>
        <w:top w:val="none" w:sz="0" w:space="0" w:color="auto"/>
        <w:left w:val="none" w:sz="0" w:space="0" w:color="auto"/>
        <w:bottom w:val="none" w:sz="0" w:space="0" w:color="auto"/>
        <w:right w:val="none" w:sz="0" w:space="0" w:color="auto"/>
      </w:divBdr>
    </w:div>
    <w:div w:id="1389912298">
      <w:bodyDiv w:val="1"/>
      <w:marLeft w:val="0"/>
      <w:marRight w:val="0"/>
      <w:marTop w:val="0"/>
      <w:marBottom w:val="0"/>
      <w:divBdr>
        <w:top w:val="none" w:sz="0" w:space="0" w:color="auto"/>
        <w:left w:val="none" w:sz="0" w:space="0" w:color="auto"/>
        <w:bottom w:val="none" w:sz="0" w:space="0" w:color="auto"/>
        <w:right w:val="none" w:sz="0" w:space="0" w:color="auto"/>
      </w:divBdr>
    </w:div>
    <w:div w:id="1517305022">
      <w:bodyDiv w:val="1"/>
      <w:marLeft w:val="0"/>
      <w:marRight w:val="0"/>
      <w:marTop w:val="0"/>
      <w:marBottom w:val="0"/>
      <w:divBdr>
        <w:top w:val="none" w:sz="0" w:space="0" w:color="auto"/>
        <w:left w:val="none" w:sz="0" w:space="0" w:color="auto"/>
        <w:bottom w:val="none" w:sz="0" w:space="0" w:color="auto"/>
        <w:right w:val="none" w:sz="0" w:space="0" w:color="auto"/>
      </w:divBdr>
    </w:div>
    <w:div w:id="1629240943">
      <w:bodyDiv w:val="1"/>
      <w:marLeft w:val="0"/>
      <w:marRight w:val="0"/>
      <w:marTop w:val="0"/>
      <w:marBottom w:val="0"/>
      <w:divBdr>
        <w:top w:val="none" w:sz="0" w:space="0" w:color="auto"/>
        <w:left w:val="none" w:sz="0" w:space="0" w:color="auto"/>
        <w:bottom w:val="none" w:sz="0" w:space="0" w:color="auto"/>
        <w:right w:val="none" w:sz="0" w:space="0" w:color="auto"/>
      </w:divBdr>
    </w:div>
    <w:div w:id="1643847653">
      <w:bodyDiv w:val="1"/>
      <w:marLeft w:val="0"/>
      <w:marRight w:val="0"/>
      <w:marTop w:val="0"/>
      <w:marBottom w:val="0"/>
      <w:divBdr>
        <w:top w:val="none" w:sz="0" w:space="0" w:color="auto"/>
        <w:left w:val="none" w:sz="0" w:space="0" w:color="auto"/>
        <w:bottom w:val="none" w:sz="0" w:space="0" w:color="auto"/>
        <w:right w:val="none" w:sz="0" w:space="0" w:color="auto"/>
      </w:divBdr>
    </w:div>
    <w:div w:id="1712610454">
      <w:bodyDiv w:val="1"/>
      <w:marLeft w:val="0"/>
      <w:marRight w:val="0"/>
      <w:marTop w:val="0"/>
      <w:marBottom w:val="0"/>
      <w:divBdr>
        <w:top w:val="none" w:sz="0" w:space="0" w:color="auto"/>
        <w:left w:val="none" w:sz="0" w:space="0" w:color="auto"/>
        <w:bottom w:val="none" w:sz="0" w:space="0" w:color="auto"/>
        <w:right w:val="none" w:sz="0" w:space="0" w:color="auto"/>
      </w:divBdr>
    </w:div>
    <w:div w:id="1731925942">
      <w:bodyDiv w:val="1"/>
      <w:marLeft w:val="0"/>
      <w:marRight w:val="0"/>
      <w:marTop w:val="0"/>
      <w:marBottom w:val="0"/>
      <w:divBdr>
        <w:top w:val="none" w:sz="0" w:space="0" w:color="auto"/>
        <w:left w:val="none" w:sz="0" w:space="0" w:color="auto"/>
        <w:bottom w:val="none" w:sz="0" w:space="0" w:color="auto"/>
        <w:right w:val="none" w:sz="0" w:space="0" w:color="auto"/>
      </w:divBdr>
    </w:div>
    <w:div w:id="1805582507">
      <w:bodyDiv w:val="1"/>
      <w:marLeft w:val="0"/>
      <w:marRight w:val="0"/>
      <w:marTop w:val="0"/>
      <w:marBottom w:val="0"/>
      <w:divBdr>
        <w:top w:val="none" w:sz="0" w:space="0" w:color="auto"/>
        <w:left w:val="none" w:sz="0" w:space="0" w:color="auto"/>
        <w:bottom w:val="none" w:sz="0" w:space="0" w:color="auto"/>
        <w:right w:val="none" w:sz="0" w:space="0" w:color="auto"/>
      </w:divBdr>
    </w:div>
    <w:div w:id="193234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us/kinectforwindows/" TargetMode="External"/><Relationship Id="rId18" Type="http://schemas.openxmlformats.org/officeDocument/2006/relationships/hyperlink" Target="http://www.microsoft.com/expression/products/Blend_Overview.aspx" TargetMode="External"/><Relationship Id="rId26" Type="http://schemas.openxmlformats.org/officeDocument/2006/relationships/hyperlink" Target="http://www.matrox.com/graphics/de/products/multi_display_software/powerdesk/" TargetMode="External"/><Relationship Id="rId3" Type="http://schemas.openxmlformats.org/officeDocument/2006/relationships/styles" Target="styles.xml"/><Relationship Id="rId21" Type="http://schemas.openxmlformats.org/officeDocument/2006/relationships/hyperlink" Target="http://www.adobe.com/de/products/photoshop.html" TargetMode="External"/><Relationship Id="rId7" Type="http://schemas.openxmlformats.org/officeDocument/2006/relationships/footnotes" Target="footnotes.xml"/><Relationship Id="rId12" Type="http://schemas.openxmlformats.org/officeDocument/2006/relationships/hyperlink" Target="http://www.microsoft.com/net" TargetMode="External"/><Relationship Id="rId17" Type="http://schemas.openxmlformats.org/officeDocument/2006/relationships/hyperlink" Target="http://submain.com/download/ghostdoc/" TargetMode="External"/><Relationship Id="rId25" Type="http://schemas.openxmlformats.org/officeDocument/2006/relationships/hyperlink" Target="http://redmine.org" TargetMode="External"/><Relationship Id="rId2" Type="http://schemas.openxmlformats.org/officeDocument/2006/relationships/numbering" Target="numbering.xml"/><Relationship Id="rId16" Type="http://schemas.openxmlformats.org/officeDocument/2006/relationships/hyperlink" Target="http://www.jetbrains.com" TargetMode="External"/><Relationship Id="rId20" Type="http://schemas.openxmlformats.org/officeDocument/2006/relationships/hyperlink" Target="http://www.ndepend.com/NDependDownload.asp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adobe.com/de/reader/" TargetMode="External"/><Relationship Id="rId24" Type="http://schemas.openxmlformats.org/officeDocument/2006/relationships/hyperlink" Target="http://office.microsoft.com/de-ch/" TargetMode="External"/><Relationship Id="rId5" Type="http://schemas.openxmlformats.org/officeDocument/2006/relationships/settings" Target="settings.xml"/><Relationship Id="rId15" Type="http://schemas.openxmlformats.org/officeDocument/2006/relationships/hyperlink" Target="http://www.jetbrains.com" TargetMode="External"/><Relationship Id="rId23" Type="http://schemas.openxmlformats.org/officeDocument/2006/relationships/hyperlink" Target="http://www.adobe.com/de/products/illustrator.html" TargetMode="External"/><Relationship Id="rId28" Type="http://schemas.openxmlformats.org/officeDocument/2006/relationships/header" Target="header1.xml"/><Relationship Id="rId10" Type="http://schemas.openxmlformats.org/officeDocument/2006/relationships/hyperlink" Target="http://tortoisesvn.net/" TargetMode="External"/><Relationship Id="rId19" Type="http://schemas.openxmlformats.org/officeDocument/2006/relationships/hyperlink" Target="http://www.wpftutorial.net/Inspector.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indows.microsoft.com/de-CH/windows/home" TargetMode="External"/><Relationship Id="rId14" Type="http://schemas.openxmlformats.org/officeDocument/2006/relationships/hyperlink" Target="http://www.microsoft.com/visualstudio/11/de-de" TargetMode="External"/><Relationship Id="rId22" Type="http://schemas.openxmlformats.org/officeDocument/2006/relationships/hyperlink" Target="http://www.adobe.com/de/products/indesign.html" TargetMode="External"/><Relationship Id="rId27" Type="http://schemas.openxmlformats.org/officeDocument/2006/relationships/image" Target="media/image1.jpe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6D99F-AD4C-4C64-82F4-709DF138E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3864</Words>
  <Characters>24344</Characters>
  <Application>Microsoft Office Word</Application>
  <DocSecurity>0</DocSecurity>
  <Lines>202</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28152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263</cp:revision>
  <dcterms:created xsi:type="dcterms:W3CDTF">2012-05-18T06:20:00Z</dcterms:created>
  <dcterms:modified xsi:type="dcterms:W3CDTF">2012-06-14T12:14:00Z</dcterms:modified>
</cp:coreProperties>
</file>