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Heading2"/>
      </w:pPr>
      <w:bookmarkStart w:id="0" w:name="_Ref326237672"/>
      <w:bookmarkStart w:id="1" w:name="RealisierungundTest"/>
      <w:r>
        <w:t>Realisierung &amp; Test</w:t>
      </w:r>
      <w:bookmarkEnd w:id="0"/>
    </w:p>
    <w:p w:rsidR="002B66BD" w:rsidRDefault="00B733CB">
      <w:pPr>
        <w:pStyle w:val="TOC1"/>
        <w:tabs>
          <w:tab w:val="left" w:pos="600"/>
          <w:tab w:val="right" w:leader="dot" w:pos="9062"/>
        </w:tabs>
        <w:rPr>
          <w:b w:val="0"/>
          <w:noProof/>
          <w:sz w:val="22"/>
          <w:szCs w:val="22"/>
          <w:lang w:eastAsia="de-CH"/>
        </w:rPr>
      </w:pPr>
      <w:r>
        <w:fldChar w:fldCharType="begin"/>
      </w:r>
      <w:r>
        <w:instrText xml:space="preserve"> TOC \b </w:instrText>
      </w:r>
      <w:r w:rsidRPr="00B733CB">
        <w:instrText>Realisierung</w:instrText>
      </w:r>
      <w:r w:rsidR="00445758">
        <w:instrText>undTest</w:instrText>
      </w:r>
      <w:r>
        <w:instrText xml:space="preserve"> \h \z \u \t "Heading 3;1;Heading 4;2;Heading 5;3;Heading 6;4" </w:instrText>
      </w:r>
      <w:r>
        <w:fldChar w:fldCharType="separate"/>
      </w:r>
      <w:hyperlink w:anchor="_Toc327447872" w:history="1">
        <w:r w:rsidR="002B66BD" w:rsidRPr="00E634AB">
          <w:rPr>
            <w:rStyle w:val="Hyperlink"/>
            <w:noProof/>
          </w:rPr>
          <w:t>I.1.1</w:t>
        </w:r>
        <w:r w:rsidR="002B66BD">
          <w:rPr>
            <w:b w:val="0"/>
            <w:noProof/>
            <w:sz w:val="22"/>
            <w:szCs w:val="22"/>
            <w:lang w:eastAsia="de-CH"/>
          </w:rPr>
          <w:tab/>
        </w:r>
        <w:r w:rsidR="002B66BD" w:rsidRPr="00E634AB">
          <w:rPr>
            <w:rStyle w:val="Hyperlink"/>
            <w:noProof/>
          </w:rPr>
          <w:t>Änderungsgeschichte</w:t>
        </w:r>
        <w:r w:rsidR="002B66BD">
          <w:rPr>
            <w:noProof/>
            <w:webHidden/>
          </w:rPr>
          <w:tab/>
        </w:r>
        <w:r w:rsidR="002B66BD">
          <w:rPr>
            <w:noProof/>
            <w:webHidden/>
          </w:rPr>
          <w:fldChar w:fldCharType="begin"/>
        </w:r>
        <w:r w:rsidR="002B66BD">
          <w:rPr>
            <w:noProof/>
            <w:webHidden/>
          </w:rPr>
          <w:instrText xml:space="preserve"> PAGEREF _Toc327447872 \h </w:instrText>
        </w:r>
        <w:r w:rsidR="002B66BD">
          <w:rPr>
            <w:noProof/>
            <w:webHidden/>
          </w:rPr>
        </w:r>
        <w:r w:rsidR="002B66BD">
          <w:rPr>
            <w:noProof/>
            <w:webHidden/>
          </w:rPr>
          <w:fldChar w:fldCharType="separate"/>
        </w:r>
        <w:r w:rsidR="002B66BD">
          <w:rPr>
            <w:noProof/>
            <w:webHidden/>
          </w:rPr>
          <w:t>3</w:t>
        </w:r>
        <w:r w:rsidR="002B66BD">
          <w:rPr>
            <w:noProof/>
            <w:webHidden/>
          </w:rPr>
          <w:fldChar w:fldCharType="end"/>
        </w:r>
      </w:hyperlink>
    </w:p>
    <w:p w:rsidR="002B66BD" w:rsidRDefault="00127691">
      <w:pPr>
        <w:pStyle w:val="TOC1"/>
        <w:tabs>
          <w:tab w:val="left" w:pos="600"/>
          <w:tab w:val="right" w:leader="dot" w:pos="9062"/>
        </w:tabs>
        <w:rPr>
          <w:b w:val="0"/>
          <w:noProof/>
          <w:sz w:val="22"/>
          <w:szCs w:val="22"/>
          <w:lang w:eastAsia="de-CH"/>
        </w:rPr>
      </w:pPr>
      <w:hyperlink w:anchor="_Toc327447873" w:history="1">
        <w:r w:rsidR="002B66BD" w:rsidRPr="00E634AB">
          <w:rPr>
            <w:rStyle w:val="Hyperlink"/>
            <w:noProof/>
          </w:rPr>
          <w:t>I.1.2</w:t>
        </w:r>
        <w:r w:rsidR="002B66BD">
          <w:rPr>
            <w:b w:val="0"/>
            <w:noProof/>
            <w:sz w:val="22"/>
            <w:szCs w:val="22"/>
            <w:lang w:eastAsia="de-CH"/>
          </w:rPr>
          <w:tab/>
        </w:r>
        <w:r w:rsidR="002B66BD" w:rsidRPr="00E634AB">
          <w:rPr>
            <w:rStyle w:val="Hyperlink"/>
            <w:noProof/>
          </w:rPr>
          <w:t>Usability Tests</w:t>
        </w:r>
        <w:r w:rsidR="002B66BD">
          <w:rPr>
            <w:noProof/>
            <w:webHidden/>
          </w:rPr>
          <w:tab/>
        </w:r>
        <w:r w:rsidR="002B66BD">
          <w:rPr>
            <w:noProof/>
            <w:webHidden/>
          </w:rPr>
          <w:fldChar w:fldCharType="begin"/>
        </w:r>
        <w:r w:rsidR="002B66BD">
          <w:rPr>
            <w:noProof/>
            <w:webHidden/>
          </w:rPr>
          <w:instrText xml:space="preserve"> PAGEREF _Toc327447873 \h </w:instrText>
        </w:r>
        <w:r w:rsidR="002B66BD">
          <w:rPr>
            <w:noProof/>
            <w:webHidden/>
          </w:rPr>
        </w:r>
        <w:r w:rsidR="002B66BD">
          <w:rPr>
            <w:noProof/>
            <w:webHidden/>
          </w:rPr>
          <w:fldChar w:fldCharType="separate"/>
        </w:r>
        <w:r w:rsidR="002B66BD">
          <w:rPr>
            <w:noProof/>
            <w:webHidden/>
          </w:rPr>
          <w:t>5</w:t>
        </w:r>
        <w:r w:rsidR="002B66BD">
          <w:rPr>
            <w:noProof/>
            <w:webHidden/>
          </w:rPr>
          <w:fldChar w:fldCharType="end"/>
        </w:r>
      </w:hyperlink>
    </w:p>
    <w:p w:rsidR="002B66BD" w:rsidRDefault="00127691">
      <w:pPr>
        <w:pStyle w:val="TOC2"/>
        <w:tabs>
          <w:tab w:val="left" w:pos="1100"/>
          <w:tab w:val="right" w:leader="dot" w:pos="9062"/>
        </w:tabs>
        <w:rPr>
          <w:noProof/>
          <w:sz w:val="22"/>
          <w:szCs w:val="22"/>
          <w:lang w:eastAsia="de-CH"/>
        </w:rPr>
      </w:pPr>
      <w:hyperlink w:anchor="_Toc327447874" w:history="1">
        <w:r w:rsidR="002B66BD" w:rsidRPr="00E634AB">
          <w:rPr>
            <w:rStyle w:val="Hyperlink"/>
            <w:noProof/>
          </w:rPr>
          <w:t>I.1.2.1</w:t>
        </w:r>
        <w:r w:rsidR="002B66BD">
          <w:rPr>
            <w:noProof/>
            <w:sz w:val="22"/>
            <w:szCs w:val="22"/>
            <w:lang w:eastAsia="de-CH"/>
          </w:rPr>
          <w:tab/>
        </w:r>
        <w:r w:rsidR="002B66BD" w:rsidRPr="00E634AB">
          <w:rPr>
            <w:rStyle w:val="Hyperlink"/>
            <w:noProof/>
          </w:rPr>
          <w:t>Test 1: Wizard of Oz</w:t>
        </w:r>
        <w:r w:rsidR="002B66BD">
          <w:rPr>
            <w:noProof/>
            <w:webHidden/>
          </w:rPr>
          <w:tab/>
        </w:r>
        <w:r w:rsidR="002B66BD">
          <w:rPr>
            <w:noProof/>
            <w:webHidden/>
          </w:rPr>
          <w:fldChar w:fldCharType="begin"/>
        </w:r>
        <w:r w:rsidR="002B66BD">
          <w:rPr>
            <w:noProof/>
            <w:webHidden/>
          </w:rPr>
          <w:instrText xml:space="preserve"> PAGEREF _Toc327447874 \h </w:instrText>
        </w:r>
        <w:r w:rsidR="002B66BD">
          <w:rPr>
            <w:noProof/>
            <w:webHidden/>
          </w:rPr>
        </w:r>
        <w:r w:rsidR="002B66BD">
          <w:rPr>
            <w:noProof/>
            <w:webHidden/>
          </w:rPr>
          <w:fldChar w:fldCharType="separate"/>
        </w:r>
        <w:r w:rsidR="002B66BD">
          <w:rPr>
            <w:noProof/>
            <w:webHidden/>
          </w:rPr>
          <w:t>5</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875" w:history="1">
        <w:r w:rsidR="002B66BD" w:rsidRPr="00E634AB">
          <w:rPr>
            <w:rStyle w:val="Hyperlink"/>
            <w:noProof/>
          </w:rPr>
          <w:t>I.1.2.1.1</w:t>
        </w:r>
        <w:r w:rsidR="002B66BD">
          <w:rPr>
            <w:noProof/>
            <w:sz w:val="22"/>
          </w:rPr>
          <w:tab/>
        </w:r>
        <w:r w:rsidR="002B66BD" w:rsidRPr="00E634AB">
          <w:rPr>
            <w:rStyle w:val="Hyperlink"/>
            <w:noProof/>
          </w:rPr>
          <w:t>Testszenario</w:t>
        </w:r>
        <w:r w:rsidR="002B66BD">
          <w:rPr>
            <w:noProof/>
            <w:webHidden/>
          </w:rPr>
          <w:tab/>
        </w:r>
        <w:r w:rsidR="002B66BD">
          <w:rPr>
            <w:noProof/>
            <w:webHidden/>
          </w:rPr>
          <w:fldChar w:fldCharType="begin"/>
        </w:r>
        <w:r w:rsidR="002B66BD">
          <w:rPr>
            <w:noProof/>
            <w:webHidden/>
          </w:rPr>
          <w:instrText xml:space="preserve"> PAGEREF _Toc327447875 \h </w:instrText>
        </w:r>
        <w:r w:rsidR="002B66BD">
          <w:rPr>
            <w:noProof/>
            <w:webHidden/>
          </w:rPr>
        </w:r>
        <w:r w:rsidR="002B66BD">
          <w:rPr>
            <w:noProof/>
            <w:webHidden/>
          </w:rPr>
          <w:fldChar w:fldCharType="separate"/>
        </w:r>
        <w:r w:rsidR="002B66BD">
          <w:rPr>
            <w:noProof/>
            <w:webHidden/>
          </w:rPr>
          <w:t>5</w:t>
        </w:r>
        <w:r w:rsidR="002B66BD">
          <w:rPr>
            <w:noProof/>
            <w:webHidden/>
          </w:rPr>
          <w:fldChar w:fldCharType="end"/>
        </w:r>
      </w:hyperlink>
    </w:p>
    <w:p w:rsidR="002B66BD" w:rsidRDefault="00127691">
      <w:pPr>
        <w:pStyle w:val="TOC4"/>
        <w:tabs>
          <w:tab w:val="left" w:pos="1760"/>
          <w:tab w:val="right" w:leader="dot" w:pos="9062"/>
        </w:tabs>
        <w:rPr>
          <w:noProof/>
          <w:sz w:val="22"/>
          <w:szCs w:val="22"/>
          <w:lang w:eastAsia="de-CH"/>
        </w:rPr>
      </w:pPr>
      <w:hyperlink w:anchor="_Toc327447876" w:history="1">
        <w:r w:rsidR="002B66BD" w:rsidRPr="00E634AB">
          <w:rPr>
            <w:rStyle w:val="Hyperlink"/>
            <w:noProof/>
          </w:rPr>
          <w:t>I.1.2.1.1.1</w:t>
        </w:r>
        <w:r w:rsidR="002B66BD">
          <w:rPr>
            <w:noProof/>
            <w:sz w:val="22"/>
            <w:szCs w:val="22"/>
            <w:lang w:eastAsia="de-CH"/>
          </w:rPr>
          <w:tab/>
        </w:r>
        <w:r w:rsidR="002B66BD" w:rsidRPr="00E634AB">
          <w:rPr>
            <w:rStyle w:val="Hyperlink"/>
            <w:noProof/>
          </w:rPr>
          <w:t>Aufgabe</w:t>
        </w:r>
        <w:r w:rsidR="002B66BD">
          <w:rPr>
            <w:noProof/>
            <w:webHidden/>
          </w:rPr>
          <w:tab/>
        </w:r>
        <w:r w:rsidR="002B66BD">
          <w:rPr>
            <w:noProof/>
            <w:webHidden/>
          </w:rPr>
          <w:fldChar w:fldCharType="begin"/>
        </w:r>
        <w:r w:rsidR="002B66BD">
          <w:rPr>
            <w:noProof/>
            <w:webHidden/>
          </w:rPr>
          <w:instrText xml:space="preserve"> PAGEREF _Toc327447876 \h </w:instrText>
        </w:r>
        <w:r w:rsidR="002B66BD">
          <w:rPr>
            <w:noProof/>
            <w:webHidden/>
          </w:rPr>
        </w:r>
        <w:r w:rsidR="002B66BD">
          <w:rPr>
            <w:noProof/>
            <w:webHidden/>
          </w:rPr>
          <w:fldChar w:fldCharType="separate"/>
        </w:r>
        <w:r w:rsidR="002B66BD">
          <w:rPr>
            <w:noProof/>
            <w:webHidden/>
          </w:rPr>
          <w:t>5</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877" w:history="1">
        <w:r w:rsidR="002B66BD" w:rsidRPr="00E634AB">
          <w:rPr>
            <w:rStyle w:val="Hyperlink"/>
            <w:noProof/>
          </w:rPr>
          <w:t>I.1.2.1.2</w:t>
        </w:r>
        <w:r w:rsidR="002B66BD">
          <w:rPr>
            <w:noProof/>
            <w:sz w:val="22"/>
          </w:rPr>
          <w:tab/>
        </w:r>
        <w:r w:rsidR="002B66BD" w:rsidRPr="00E634AB">
          <w:rPr>
            <w:rStyle w:val="Hyperlink"/>
            <w:noProof/>
          </w:rPr>
          <w:t>Resultat &amp; Fazit</w:t>
        </w:r>
        <w:r w:rsidR="002B66BD">
          <w:rPr>
            <w:noProof/>
            <w:webHidden/>
          </w:rPr>
          <w:tab/>
        </w:r>
        <w:r w:rsidR="002B66BD">
          <w:rPr>
            <w:noProof/>
            <w:webHidden/>
          </w:rPr>
          <w:fldChar w:fldCharType="begin"/>
        </w:r>
        <w:r w:rsidR="002B66BD">
          <w:rPr>
            <w:noProof/>
            <w:webHidden/>
          </w:rPr>
          <w:instrText xml:space="preserve"> PAGEREF _Toc327447877 \h </w:instrText>
        </w:r>
        <w:r w:rsidR="002B66BD">
          <w:rPr>
            <w:noProof/>
            <w:webHidden/>
          </w:rPr>
        </w:r>
        <w:r w:rsidR="002B66BD">
          <w:rPr>
            <w:noProof/>
            <w:webHidden/>
          </w:rPr>
          <w:fldChar w:fldCharType="separate"/>
        </w:r>
        <w:r w:rsidR="002B66BD">
          <w:rPr>
            <w:noProof/>
            <w:webHidden/>
          </w:rPr>
          <w:t>5</w:t>
        </w:r>
        <w:r w:rsidR="002B66BD">
          <w:rPr>
            <w:noProof/>
            <w:webHidden/>
          </w:rPr>
          <w:fldChar w:fldCharType="end"/>
        </w:r>
      </w:hyperlink>
    </w:p>
    <w:p w:rsidR="002B66BD" w:rsidRDefault="00127691">
      <w:pPr>
        <w:pStyle w:val="TOC2"/>
        <w:tabs>
          <w:tab w:val="left" w:pos="1100"/>
          <w:tab w:val="right" w:leader="dot" w:pos="9062"/>
        </w:tabs>
        <w:rPr>
          <w:noProof/>
          <w:sz w:val="22"/>
          <w:szCs w:val="22"/>
          <w:lang w:eastAsia="de-CH"/>
        </w:rPr>
      </w:pPr>
      <w:hyperlink w:anchor="_Toc327447878" w:history="1">
        <w:r w:rsidR="002B66BD" w:rsidRPr="00E634AB">
          <w:rPr>
            <w:rStyle w:val="Hyperlink"/>
            <w:noProof/>
          </w:rPr>
          <w:t>I.1.2.2</w:t>
        </w:r>
        <w:r w:rsidR="002B66BD">
          <w:rPr>
            <w:noProof/>
            <w:sz w:val="22"/>
            <w:szCs w:val="22"/>
            <w:lang w:eastAsia="de-CH"/>
          </w:rPr>
          <w:tab/>
        </w:r>
        <w:r w:rsidR="002B66BD" w:rsidRPr="00E634AB">
          <w:rPr>
            <w:rStyle w:val="Hyperlink"/>
            <w:noProof/>
          </w:rPr>
          <w:t>Test 2: Reaktion der Nutzer</w:t>
        </w:r>
        <w:r w:rsidR="002B66BD">
          <w:rPr>
            <w:noProof/>
            <w:webHidden/>
          </w:rPr>
          <w:tab/>
        </w:r>
        <w:r w:rsidR="002B66BD">
          <w:rPr>
            <w:noProof/>
            <w:webHidden/>
          </w:rPr>
          <w:fldChar w:fldCharType="begin"/>
        </w:r>
        <w:r w:rsidR="002B66BD">
          <w:rPr>
            <w:noProof/>
            <w:webHidden/>
          </w:rPr>
          <w:instrText xml:space="preserve"> PAGEREF _Toc327447878 \h </w:instrText>
        </w:r>
        <w:r w:rsidR="002B66BD">
          <w:rPr>
            <w:noProof/>
            <w:webHidden/>
          </w:rPr>
        </w:r>
        <w:r w:rsidR="002B66BD">
          <w:rPr>
            <w:noProof/>
            <w:webHidden/>
          </w:rPr>
          <w:fldChar w:fldCharType="separate"/>
        </w:r>
        <w:r w:rsidR="002B66BD">
          <w:rPr>
            <w:noProof/>
            <w:webHidden/>
          </w:rPr>
          <w:t>6</w:t>
        </w:r>
        <w:r w:rsidR="002B66BD">
          <w:rPr>
            <w:noProof/>
            <w:webHidden/>
          </w:rPr>
          <w:fldChar w:fldCharType="end"/>
        </w:r>
      </w:hyperlink>
    </w:p>
    <w:p w:rsidR="002B66BD" w:rsidRDefault="00127691">
      <w:pPr>
        <w:pStyle w:val="TOC2"/>
        <w:tabs>
          <w:tab w:val="left" w:pos="1100"/>
          <w:tab w:val="right" w:leader="dot" w:pos="9062"/>
        </w:tabs>
        <w:rPr>
          <w:noProof/>
          <w:sz w:val="22"/>
          <w:szCs w:val="22"/>
          <w:lang w:eastAsia="de-CH"/>
        </w:rPr>
      </w:pPr>
      <w:hyperlink w:anchor="_Toc327447879" w:history="1">
        <w:r w:rsidR="002B66BD" w:rsidRPr="00E634AB">
          <w:rPr>
            <w:rStyle w:val="Hyperlink"/>
            <w:noProof/>
          </w:rPr>
          <w:t>I.1.2.3</w:t>
        </w:r>
        <w:r w:rsidR="002B66BD">
          <w:rPr>
            <w:noProof/>
            <w:sz w:val="22"/>
            <w:szCs w:val="22"/>
            <w:lang w:eastAsia="de-CH"/>
          </w:rPr>
          <w:tab/>
        </w:r>
        <w:r w:rsidR="002B66BD" w:rsidRPr="00E634AB">
          <w:rPr>
            <w:rStyle w:val="Hyperlink"/>
            <w:noProof/>
          </w:rPr>
          <w:t>Test 3: Reaktion auf Demomodus</w:t>
        </w:r>
        <w:r w:rsidR="002B66BD">
          <w:rPr>
            <w:noProof/>
            <w:webHidden/>
          </w:rPr>
          <w:tab/>
        </w:r>
        <w:r w:rsidR="002B66BD">
          <w:rPr>
            <w:noProof/>
            <w:webHidden/>
          </w:rPr>
          <w:fldChar w:fldCharType="begin"/>
        </w:r>
        <w:r w:rsidR="002B66BD">
          <w:rPr>
            <w:noProof/>
            <w:webHidden/>
          </w:rPr>
          <w:instrText xml:space="preserve"> PAGEREF _Toc327447879 \h </w:instrText>
        </w:r>
        <w:r w:rsidR="002B66BD">
          <w:rPr>
            <w:noProof/>
            <w:webHidden/>
          </w:rPr>
        </w:r>
        <w:r w:rsidR="002B66BD">
          <w:rPr>
            <w:noProof/>
            <w:webHidden/>
          </w:rPr>
          <w:fldChar w:fldCharType="separate"/>
        </w:r>
        <w:r w:rsidR="002B66BD">
          <w:rPr>
            <w:noProof/>
            <w:webHidden/>
          </w:rPr>
          <w:t>7</w:t>
        </w:r>
        <w:r w:rsidR="002B66BD">
          <w:rPr>
            <w:noProof/>
            <w:webHidden/>
          </w:rPr>
          <w:fldChar w:fldCharType="end"/>
        </w:r>
      </w:hyperlink>
    </w:p>
    <w:p w:rsidR="002B66BD" w:rsidRDefault="00127691">
      <w:pPr>
        <w:pStyle w:val="TOC2"/>
        <w:tabs>
          <w:tab w:val="left" w:pos="1100"/>
          <w:tab w:val="right" w:leader="dot" w:pos="9062"/>
        </w:tabs>
        <w:rPr>
          <w:noProof/>
          <w:sz w:val="22"/>
          <w:szCs w:val="22"/>
          <w:lang w:eastAsia="de-CH"/>
        </w:rPr>
      </w:pPr>
      <w:hyperlink w:anchor="_Toc327447880" w:history="1">
        <w:r w:rsidR="002B66BD" w:rsidRPr="00E634AB">
          <w:rPr>
            <w:rStyle w:val="Hyperlink"/>
            <w:noProof/>
          </w:rPr>
          <w:t>I.1.2.4</w:t>
        </w:r>
        <w:r w:rsidR="002B66BD">
          <w:rPr>
            <w:noProof/>
            <w:sz w:val="22"/>
            <w:szCs w:val="22"/>
            <w:lang w:eastAsia="de-CH"/>
          </w:rPr>
          <w:tab/>
        </w:r>
        <w:r w:rsidR="002B66BD" w:rsidRPr="00E634AB">
          <w:rPr>
            <w:rStyle w:val="Hyperlink"/>
            <w:noProof/>
          </w:rPr>
          <w:t>Test 4: Grafisches Design</w:t>
        </w:r>
        <w:r w:rsidR="002B66BD">
          <w:rPr>
            <w:noProof/>
            <w:webHidden/>
          </w:rPr>
          <w:tab/>
        </w:r>
        <w:r w:rsidR="002B66BD">
          <w:rPr>
            <w:noProof/>
            <w:webHidden/>
          </w:rPr>
          <w:fldChar w:fldCharType="begin"/>
        </w:r>
        <w:r w:rsidR="002B66BD">
          <w:rPr>
            <w:noProof/>
            <w:webHidden/>
          </w:rPr>
          <w:instrText xml:space="preserve"> PAGEREF _Toc327447880 \h </w:instrText>
        </w:r>
        <w:r w:rsidR="002B66BD">
          <w:rPr>
            <w:noProof/>
            <w:webHidden/>
          </w:rPr>
        </w:r>
        <w:r w:rsidR="002B66BD">
          <w:rPr>
            <w:noProof/>
            <w:webHidden/>
          </w:rPr>
          <w:fldChar w:fldCharType="separate"/>
        </w:r>
        <w:r w:rsidR="002B66BD">
          <w:rPr>
            <w:noProof/>
            <w:webHidden/>
          </w:rPr>
          <w:t>8</w:t>
        </w:r>
        <w:r w:rsidR="002B66BD">
          <w:rPr>
            <w:noProof/>
            <w:webHidden/>
          </w:rPr>
          <w:fldChar w:fldCharType="end"/>
        </w:r>
      </w:hyperlink>
    </w:p>
    <w:p w:rsidR="002B66BD" w:rsidRDefault="00127691">
      <w:pPr>
        <w:pStyle w:val="TOC1"/>
        <w:tabs>
          <w:tab w:val="left" w:pos="600"/>
          <w:tab w:val="right" w:leader="dot" w:pos="9062"/>
        </w:tabs>
        <w:rPr>
          <w:b w:val="0"/>
          <w:noProof/>
          <w:sz w:val="22"/>
          <w:szCs w:val="22"/>
          <w:lang w:eastAsia="de-CH"/>
        </w:rPr>
      </w:pPr>
      <w:hyperlink w:anchor="_Toc327447881" w:history="1">
        <w:r w:rsidR="002B66BD" w:rsidRPr="00E634AB">
          <w:rPr>
            <w:rStyle w:val="Hyperlink"/>
            <w:noProof/>
          </w:rPr>
          <w:t>I.1.3</w:t>
        </w:r>
        <w:r w:rsidR="002B66BD">
          <w:rPr>
            <w:b w:val="0"/>
            <w:noProof/>
            <w:sz w:val="22"/>
            <w:szCs w:val="22"/>
            <w:lang w:eastAsia="de-CH"/>
          </w:rPr>
          <w:tab/>
        </w:r>
        <w:r w:rsidR="002B66BD" w:rsidRPr="00E634AB">
          <w:rPr>
            <w:rStyle w:val="Hyperlink"/>
            <w:noProof/>
          </w:rPr>
          <w:t>Unit Tests</w:t>
        </w:r>
        <w:r w:rsidR="002B66BD">
          <w:rPr>
            <w:noProof/>
            <w:webHidden/>
          </w:rPr>
          <w:tab/>
        </w:r>
        <w:r w:rsidR="002B66BD">
          <w:rPr>
            <w:noProof/>
            <w:webHidden/>
          </w:rPr>
          <w:fldChar w:fldCharType="begin"/>
        </w:r>
        <w:r w:rsidR="002B66BD">
          <w:rPr>
            <w:noProof/>
            <w:webHidden/>
          </w:rPr>
          <w:instrText xml:space="preserve"> PAGEREF _Toc327447881 \h </w:instrText>
        </w:r>
        <w:r w:rsidR="002B66BD">
          <w:rPr>
            <w:noProof/>
            <w:webHidden/>
          </w:rPr>
        </w:r>
        <w:r w:rsidR="002B66BD">
          <w:rPr>
            <w:noProof/>
            <w:webHidden/>
          </w:rPr>
          <w:fldChar w:fldCharType="separate"/>
        </w:r>
        <w:r w:rsidR="002B66BD">
          <w:rPr>
            <w:noProof/>
            <w:webHidden/>
          </w:rPr>
          <w:t>9</w:t>
        </w:r>
        <w:r w:rsidR="002B66BD">
          <w:rPr>
            <w:noProof/>
            <w:webHidden/>
          </w:rPr>
          <w:fldChar w:fldCharType="end"/>
        </w:r>
      </w:hyperlink>
    </w:p>
    <w:p w:rsidR="002B66BD" w:rsidRDefault="00127691">
      <w:pPr>
        <w:pStyle w:val="TOC2"/>
        <w:tabs>
          <w:tab w:val="left" w:pos="1100"/>
          <w:tab w:val="right" w:leader="dot" w:pos="9062"/>
        </w:tabs>
        <w:rPr>
          <w:noProof/>
          <w:sz w:val="22"/>
          <w:szCs w:val="22"/>
          <w:lang w:eastAsia="de-CH"/>
        </w:rPr>
      </w:pPr>
      <w:hyperlink w:anchor="_Toc327447882" w:history="1">
        <w:r w:rsidR="002B66BD" w:rsidRPr="00E634AB">
          <w:rPr>
            <w:rStyle w:val="Hyperlink"/>
            <w:noProof/>
            <w:lang w:val="en-US"/>
          </w:rPr>
          <w:t>I.1.3.1</w:t>
        </w:r>
        <w:r w:rsidR="002B66BD">
          <w:rPr>
            <w:noProof/>
            <w:sz w:val="22"/>
            <w:szCs w:val="22"/>
            <w:lang w:eastAsia="de-CH"/>
          </w:rPr>
          <w:tab/>
        </w:r>
        <w:r w:rsidR="002B66BD" w:rsidRPr="00E634AB">
          <w:rPr>
            <w:rStyle w:val="Hyperlink"/>
            <w:noProof/>
            <w:lang w:val="en-US"/>
          </w:rPr>
          <w:t>Videowall-Applikation</w:t>
        </w:r>
        <w:r w:rsidR="002B66BD">
          <w:rPr>
            <w:noProof/>
            <w:webHidden/>
          </w:rPr>
          <w:tab/>
        </w:r>
        <w:r w:rsidR="002B66BD">
          <w:rPr>
            <w:noProof/>
            <w:webHidden/>
          </w:rPr>
          <w:fldChar w:fldCharType="begin"/>
        </w:r>
        <w:r w:rsidR="002B66BD">
          <w:rPr>
            <w:noProof/>
            <w:webHidden/>
          </w:rPr>
          <w:instrText xml:space="preserve"> PAGEREF _Toc327447882 \h </w:instrText>
        </w:r>
        <w:r w:rsidR="002B66BD">
          <w:rPr>
            <w:noProof/>
            <w:webHidden/>
          </w:rPr>
        </w:r>
        <w:r w:rsidR="002B66BD">
          <w:rPr>
            <w:noProof/>
            <w:webHidden/>
          </w:rPr>
          <w:fldChar w:fldCharType="separate"/>
        </w:r>
        <w:r w:rsidR="002B66BD">
          <w:rPr>
            <w:noProof/>
            <w:webHidden/>
          </w:rPr>
          <w:t>9</w:t>
        </w:r>
        <w:r w:rsidR="002B66BD">
          <w:rPr>
            <w:noProof/>
            <w:webHidden/>
          </w:rPr>
          <w:fldChar w:fldCharType="end"/>
        </w:r>
      </w:hyperlink>
    </w:p>
    <w:p w:rsidR="002B66BD" w:rsidRDefault="00127691">
      <w:pPr>
        <w:pStyle w:val="TOC2"/>
        <w:tabs>
          <w:tab w:val="left" w:pos="1100"/>
          <w:tab w:val="right" w:leader="dot" w:pos="9062"/>
        </w:tabs>
        <w:rPr>
          <w:noProof/>
          <w:sz w:val="22"/>
          <w:szCs w:val="22"/>
          <w:lang w:eastAsia="de-CH"/>
        </w:rPr>
      </w:pPr>
      <w:hyperlink w:anchor="_Toc327447883" w:history="1">
        <w:r w:rsidR="002B66BD" w:rsidRPr="00E634AB">
          <w:rPr>
            <w:rStyle w:val="Hyperlink"/>
            <w:noProof/>
          </w:rPr>
          <w:t>I.1.3.2</w:t>
        </w:r>
        <w:r w:rsidR="002B66BD">
          <w:rPr>
            <w:noProof/>
            <w:sz w:val="22"/>
            <w:szCs w:val="22"/>
            <w:lang w:eastAsia="de-CH"/>
          </w:rPr>
          <w:tab/>
        </w:r>
        <w:r w:rsidR="002B66BD" w:rsidRPr="00E634AB">
          <w:rPr>
            <w:rStyle w:val="Hyperlink"/>
            <w:noProof/>
          </w:rPr>
          <w:t>Poster-Applikation</w:t>
        </w:r>
        <w:r w:rsidR="002B66BD">
          <w:rPr>
            <w:noProof/>
            <w:webHidden/>
          </w:rPr>
          <w:tab/>
        </w:r>
        <w:r w:rsidR="002B66BD">
          <w:rPr>
            <w:noProof/>
            <w:webHidden/>
          </w:rPr>
          <w:fldChar w:fldCharType="begin"/>
        </w:r>
        <w:r w:rsidR="002B66BD">
          <w:rPr>
            <w:noProof/>
            <w:webHidden/>
          </w:rPr>
          <w:instrText xml:space="preserve"> PAGEREF _Toc327447883 \h </w:instrText>
        </w:r>
        <w:r w:rsidR="002B66BD">
          <w:rPr>
            <w:noProof/>
            <w:webHidden/>
          </w:rPr>
        </w:r>
        <w:r w:rsidR="002B66BD">
          <w:rPr>
            <w:noProof/>
            <w:webHidden/>
          </w:rPr>
          <w:fldChar w:fldCharType="separate"/>
        </w:r>
        <w:r w:rsidR="002B66BD">
          <w:rPr>
            <w:noProof/>
            <w:webHidden/>
          </w:rPr>
          <w:t>9</w:t>
        </w:r>
        <w:r w:rsidR="002B66BD">
          <w:rPr>
            <w:noProof/>
            <w:webHidden/>
          </w:rPr>
          <w:fldChar w:fldCharType="end"/>
        </w:r>
      </w:hyperlink>
    </w:p>
    <w:p w:rsidR="002B66BD" w:rsidRDefault="00127691">
      <w:pPr>
        <w:pStyle w:val="TOC2"/>
        <w:tabs>
          <w:tab w:val="left" w:pos="1100"/>
          <w:tab w:val="right" w:leader="dot" w:pos="9062"/>
        </w:tabs>
        <w:rPr>
          <w:noProof/>
          <w:sz w:val="22"/>
          <w:szCs w:val="22"/>
          <w:lang w:eastAsia="de-CH"/>
        </w:rPr>
      </w:pPr>
      <w:hyperlink w:anchor="_Toc327447884" w:history="1">
        <w:r w:rsidR="002B66BD" w:rsidRPr="00E634AB">
          <w:rPr>
            <w:rStyle w:val="Hyperlink"/>
            <w:noProof/>
            <w:lang w:val="en-US"/>
          </w:rPr>
          <w:t>I.1.3.3</w:t>
        </w:r>
        <w:r w:rsidR="002B66BD">
          <w:rPr>
            <w:noProof/>
            <w:sz w:val="22"/>
            <w:szCs w:val="22"/>
            <w:lang w:eastAsia="de-CH"/>
          </w:rPr>
          <w:tab/>
        </w:r>
        <w:r w:rsidR="002B66BD" w:rsidRPr="00E634AB">
          <w:rPr>
            <w:rStyle w:val="Hyperlink"/>
            <w:noProof/>
            <w:lang w:val="en-US"/>
          </w:rPr>
          <w:t>Mittagsmenu-Applikation</w:t>
        </w:r>
        <w:r w:rsidR="002B66BD">
          <w:rPr>
            <w:noProof/>
            <w:webHidden/>
          </w:rPr>
          <w:tab/>
        </w:r>
        <w:r w:rsidR="002B66BD">
          <w:rPr>
            <w:noProof/>
            <w:webHidden/>
          </w:rPr>
          <w:fldChar w:fldCharType="begin"/>
        </w:r>
        <w:r w:rsidR="002B66BD">
          <w:rPr>
            <w:noProof/>
            <w:webHidden/>
          </w:rPr>
          <w:instrText xml:space="preserve"> PAGEREF _Toc327447884 \h </w:instrText>
        </w:r>
        <w:r w:rsidR="002B66BD">
          <w:rPr>
            <w:noProof/>
            <w:webHidden/>
          </w:rPr>
        </w:r>
        <w:r w:rsidR="002B66BD">
          <w:rPr>
            <w:noProof/>
            <w:webHidden/>
          </w:rPr>
          <w:fldChar w:fldCharType="separate"/>
        </w:r>
        <w:r w:rsidR="002B66BD">
          <w:rPr>
            <w:noProof/>
            <w:webHidden/>
          </w:rPr>
          <w:t>9</w:t>
        </w:r>
        <w:r w:rsidR="002B66BD">
          <w:rPr>
            <w:noProof/>
            <w:webHidden/>
          </w:rPr>
          <w:fldChar w:fldCharType="end"/>
        </w:r>
      </w:hyperlink>
    </w:p>
    <w:p w:rsidR="002B66BD" w:rsidRDefault="00127691">
      <w:pPr>
        <w:pStyle w:val="TOC1"/>
        <w:tabs>
          <w:tab w:val="left" w:pos="600"/>
          <w:tab w:val="right" w:leader="dot" w:pos="9062"/>
        </w:tabs>
        <w:rPr>
          <w:b w:val="0"/>
          <w:noProof/>
          <w:sz w:val="22"/>
          <w:szCs w:val="22"/>
          <w:lang w:eastAsia="de-CH"/>
        </w:rPr>
      </w:pPr>
      <w:hyperlink w:anchor="_Toc327447885" w:history="1">
        <w:r w:rsidR="002B66BD" w:rsidRPr="00E634AB">
          <w:rPr>
            <w:rStyle w:val="Hyperlink"/>
            <w:noProof/>
          </w:rPr>
          <w:t>I.1.4</w:t>
        </w:r>
        <w:r w:rsidR="002B66BD">
          <w:rPr>
            <w:b w:val="0"/>
            <w:noProof/>
            <w:sz w:val="22"/>
            <w:szCs w:val="22"/>
            <w:lang w:eastAsia="de-CH"/>
          </w:rPr>
          <w:tab/>
        </w:r>
        <w:r w:rsidR="002B66BD" w:rsidRPr="00E634AB">
          <w:rPr>
            <w:rStyle w:val="Hyperlink"/>
            <w:noProof/>
          </w:rPr>
          <w:t>Systemtests</w:t>
        </w:r>
        <w:r w:rsidR="002B66BD">
          <w:rPr>
            <w:noProof/>
            <w:webHidden/>
          </w:rPr>
          <w:tab/>
        </w:r>
        <w:r w:rsidR="002B66BD">
          <w:rPr>
            <w:noProof/>
            <w:webHidden/>
          </w:rPr>
          <w:fldChar w:fldCharType="begin"/>
        </w:r>
        <w:r w:rsidR="002B66BD">
          <w:rPr>
            <w:noProof/>
            <w:webHidden/>
          </w:rPr>
          <w:instrText xml:space="preserve"> PAGEREF _Toc327447885 \h </w:instrText>
        </w:r>
        <w:r w:rsidR="002B66BD">
          <w:rPr>
            <w:noProof/>
            <w:webHidden/>
          </w:rPr>
        </w:r>
        <w:r w:rsidR="002B66BD">
          <w:rPr>
            <w:noProof/>
            <w:webHidden/>
          </w:rPr>
          <w:fldChar w:fldCharType="separate"/>
        </w:r>
        <w:r w:rsidR="002B66BD">
          <w:rPr>
            <w:noProof/>
            <w:webHidden/>
          </w:rPr>
          <w:t>11</w:t>
        </w:r>
        <w:r w:rsidR="002B66BD">
          <w:rPr>
            <w:noProof/>
            <w:webHidden/>
          </w:rPr>
          <w:fldChar w:fldCharType="end"/>
        </w:r>
      </w:hyperlink>
    </w:p>
    <w:p w:rsidR="002B66BD" w:rsidRDefault="00127691">
      <w:pPr>
        <w:pStyle w:val="TOC2"/>
        <w:tabs>
          <w:tab w:val="left" w:pos="1100"/>
          <w:tab w:val="right" w:leader="dot" w:pos="9062"/>
        </w:tabs>
        <w:rPr>
          <w:noProof/>
          <w:sz w:val="22"/>
          <w:szCs w:val="22"/>
          <w:lang w:eastAsia="de-CH"/>
        </w:rPr>
      </w:pPr>
      <w:hyperlink w:anchor="_Toc327447886" w:history="1">
        <w:r w:rsidR="002B66BD" w:rsidRPr="00E634AB">
          <w:rPr>
            <w:rStyle w:val="Hyperlink"/>
            <w:noProof/>
          </w:rPr>
          <w:t>I.1.4.1</w:t>
        </w:r>
        <w:r w:rsidR="002B66BD">
          <w:rPr>
            <w:noProof/>
            <w:sz w:val="22"/>
            <w:szCs w:val="22"/>
            <w:lang w:eastAsia="de-CH"/>
          </w:rPr>
          <w:tab/>
        </w:r>
        <w:r w:rsidR="002B66BD" w:rsidRPr="00E634AB">
          <w:rPr>
            <w:rStyle w:val="Hyperlink"/>
            <w:noProof/>
          </w:rPr>
          <w:t>Sprint 7</w:t>
        </w:r>
        <w:r w:rsidR="002B66BD">
          <w:rPr>
            <w:noProof/>
            <w:webHidden/>
          </w:rPr>
          <w:tab/>
        </w:r>
        <w:r w:rsidR="002B66BD">
          <w:rPr>
            <w:noProof/>
            <w:webHidden/>
          </w:rPr>
          <w:fldChar w:fldCharType="begin"/>
        </w:r>
        <w:r w:rsidR="002B66BD">
          <w:rPr>
            <w:noProof/>
            <w:webHidden/>
          </w:rPr>
          <w:instrText xml:space="preserve"> PAGEREF _Toc327447886 \h </w:instrText>
        </w:r>
        <w:r w:rsidR="002B66BD">
          <w:rPr>
            <w:noProof/>
            <w:webHidden/>
          </w:rPr>
        </w:r>
        <w:r w:rsidR="002B66BD">
          <w:rPr>
            <w:noProof/>
            <w:webHidden/>
          </w:rPr>
          <w:fldChar w:fldCharType="separate"/>
        </w:r>
        <w:r w:rsidR="002B66BD">
          <w:rPr>
            <w:noProof/>
            <w:webHidden/>
          </w:rPr>
          <w:t>11</w:t>
        </w:r>
        <w:r w:rsidR="002B66BD">
          <w:rPr>
            <w:noProof/>
            <w:webHidden/>
          </w:rPr>
          <w:fldChar w:fldCharType="end"/>
        </w:r>
      </w:hyperlink>
    </w:p>
    <w:p w:rsidR="002B66BD" w:rsidRDefault="00127691">
      <w:pPr>
        <w:pStyle w:val="TOC2"/>
        <w:tabs>
          <w:tab w:val="left" w:pos="1100"/>
          <w:tab w:val="right" w:leader="dot" w:pos="9062"/>
        </w:tabs>
        <w:rPr>
          <w:noProof/>
          <w:sz w:val="22"/>
          <w:szCs w:val="22"/>
          <w:lang w:eastAsia="de-CH"/>
        </w:rPr>
      </w:pPr>
      <w:hyperlink w:anchor="_Toc327447887" w:history="1">
        <w:r w:rsidR="002B66BD" w:rsidRPr="00E634AB">
          <w:rPr>
            <w:rStyle w:val="Hyperlink"/>
            <w:noProof/>
          </w:rPr>
          <w:t>I.1.4.2</w:t>
        </w:r>
        <w:r w:rsidR="002B66BD">
          <w:rPr>
            <w:noProof/>
            <w:sz w:val="22"/>
            <w:szCs w:val="22"/>
            <w:lang w:eastAsia="de-CH"/>
          </w:rPr>
          <w:tab/>
        </w:r>
        <w:r w:rsidR="002B66BD" w:rsidRPr="00E634AB">
          <w:rPr>
            <w:rStyle w:val="Hyperlink"/>
            <w:noProof/>
          </w:rPr>
          <w:t>Sprint 8</w:t>
        </w:r>
        <w:r w:rsidR="002B66BD">
          <w:rPr>
            <w:noProof/>
            <w:webHidden/>
          </w:rPr>
          <w:tab/>
        </w:r>
        <w:r w:rsidR="002B66BD">
          <w:rPr>
            <w:noProof/>
            <w:webHidden/>
          </w:rPr>
          <w:fldChar w:fldCharType="begin"/>
        </w:r>
        <w:r w:rsidR="002B66BD">
          <w:rPr>
            <w:noProof/>
            <w:webHidden/>
          </w:rPr>
          <w:instrText xml:space="preserve"> PAGEREF _Toc327447887 \h </w:instrText>
        </w:r>
        <w:r w:rsidR="002B66BD">
          <w:rPr>
            <w:noProof/>
            <w:webHidden/>
          </w:rPr>
        </w:r>
        <w:r w:rsidR="002B66BD">
          <w:rPr>
            <w:noProof/>
            <w:webHidden/>
          </w:rPr>
          <w:fldChar w:fldCharType="separate"/>
        </w:r>
        <w:r w:rsidR="002B66BD">
          <w:rPr>
            <w:noProof/>
            <w:webHidden/>
          </w:rPr>
          <w:t>11</w:t>
        </w:r>
        <w:r w:rsidR="002B66BD">
          <w:rPr>
            <w:noProof/>
            <w:webHidden/>
          </w:rPr>
          <w:fldChar w:fldCharType="end"/>
        </w:r>
      </w:hyperlink>
    </w:p>
    <w:p w:rsidR="002B66BD" w:rsidRDefault="00127691">
      <w:pPr>
        <w:pStyle w:val="TOC2"/>
        <w:tabs>
          <w:tab w:val="left" w:pos="1100"/>
          <w:tab w:val="right" w:leader="dot" w:pos="9062"/>
        </w:tabs>
        <w:rPr>
          <w:noProof/>
          <w:sz w:val="22"/>
          <w:szCs w:val="22"/>
          <w:lang w:eastAsia="de-CH"/>
        </w:rPr>
      </w:pPr>
      <w:hyperlink w:anchor="_Toc327447888" w:history="1">
        <w:r w:rsidR="002B66BD" w:rsidRPr="00E634AB">
          <w:rPr>
            <w:rStyle w:val="Hyperlink"/>
            <w:noProof/>
          </w:rPr>
          <w:t>I.1.4.3</w:t>
        </w:r>
        <w:r w:rsidR="002B66BD">
          <w:rPr>
            <w:noProof/>
            <w:sz w:val="22"/>
            <w:szCs w:val="22"/>
            <w:lang w:eastAsia="de-CH"/>
          </w:rPr>
          <w:tab/>
        </w:r>
        <w:r w:rsidR="002B66BD" w:rsidRPr="00E634AB">
          <w:rPr>
            <w:rStyle w:val="Hyperlink"/>
            <w:noProof/>
          </w:rPr>
          <w:t>Sprint 9</w:t>
        </w:r>
        <w:r w:rsidR="002B66BD">
          <w:rPr>
            <w:noProof/>
            <w:webHidden/>
          </w:rPr>
          <w:tab/>
        </w:r>
        <w:r w:rsidR="002B66BD">
          <w:rPr>
            <w:noProof/>
            <w:webHidden/>
          </w:rPr>
          <w:fldChar w:fldCharType="begin"/>
        </w:r>
        <w:r w:rsidR="002B66BD">
          <w:rPr>
            <w:noProof/>
            <w:webHidden/>
          </w:rPr>
          <w:instrText xml:space="preserve"> PAGEREF _Toc327447888 \h </w:instrText>
        </w:r>
        <w:r w:rsidR="002B66BD">
          <w:rPr>
            <w:noProof/>
            <w:webHidden/>
          </w:rPr>
        </w:r>
        <w:r w:rsidR="002B66BD">
          <w:rPr>
            <w:noProof/>
            <w:webHidden/>
          </w:rPr>
          <w:fldChar w:fldCharType="separate"/>
        </w:r>
        <w:r w:rsidR="002B66BD">
          <w:rPr>
            <w:noProof/>
            <w:webHidden/>
          </w:rPr>
          <w:t>11</w:t>
        </w:r>
        <w:r w:rsidR="002B66BD">
          <w:rPr>
            <w:noProof/>
            <w:webHidden/>
          </w:rPr>
          <w:fldChar w:fldCharType="end"/>
        </w:r>
      </w:hyperlink>
    </w:p>
    <w:p w:rsidR="002B66BD" w:rsidRDefault="00127691">
      <w:pPr>
        <w:pStyle w:val="TOC2"/>
        <w:tabs>
          <w:tab w:val="left" w:pos="1100"/>
          <w:tab w:val="right" w:leader="dot" w:pos="9062"/>
        </w:tabs>
        <w:rPr>
          <w:noProof/>
          <w:sz w:val="22"/>
          <w:szCs w:val="22"/>
          <w:lang w:eastAsia="de-CH"/>
        </w:rPr>
      </w:pPr>
      <w:hyperlink w:anchor="_Toc327447889" w:history="1">
        <w:r w:rsidR="002B66BD" w:rsidRPr="00E634AB">
          <w:rPr>
            <w:rStyle w:val="Hyperlink"/>
            <w:noProof/>
          </w:rPr>
          <w:t>I.1.4.4</w:t>
        </w:r>
        <w:r w:rsidR="002B66BD">
          <w:rPr>
            <w:noProof/>
            <w:sz w:val="22"/>
            <w:szCs w:val="22"/>
            <w:lang w:eastAsia="de-CH"/>
          </w:rPr>
          <w:tab/>
        </w:r>
        <w:r w:rsidR="002B66BD" w:rsidRPr="00E634AB">
          <w:rPr>
            <w:rStyle w:val="Hyperlink"/>
            <w:noProof/>
          </w:rPr>
          <w:t>Sprint 10</w:t>
        </w:r>
        <w:r w:rsidR="002B66BD">
          <w:rPr>
            <w:noProof/>
            <w:webHidden/>
          </w:rPr>
          <w:tab/>
        </w:r>
        <w:r w:rsidR="002B66BD">
          <w:rPr>
            <w:noProof/>
            <w:webHidden/>
          </w:rPr>
          <w:fldChar w:fldCharType="begin"/>
        </w:r>
        <w:r w:rsidR="002B66BD">
          <w:rPr>
            <w:noProof/>
            <w:webHidden/>
          </w:rPr>
          <w:instrText xml:space="preserve"> PAGEREF _Toc327447889 \h </w:instrText>
        </w:r>
        <w:r w:rsidR="002B66BD">
          <w:rPr>
            <w:noProof/>
            <w:webHidden/>
          </w:rPr>
        </w:r>
        <w:r w:rsidR="002B66BD">
          <w:rPr>
            <w:noProof/>
            <w:webHidden/>
          </w:rPr>
          <w:fldChar w:fldCharType="separate"/>
        </w:r>
        <w:r w:rsidR="002B66BD">
          <w:rPr>
            <w:noProof/>
            <w:webHidden/>
          </w:rPr>
          <w:t>12</w:t>
        </w:r>
        <w:r w:rsidR="002B66BD">
          <w:rPr>
            <w:noProof/>
            <w:webHidden/>
          </w:rPr>
          <w:fldChar w:fldCharType="end"/>
        </w:r>
      </w:hyperlink>
    </w:p>
    <w:p w:rsidR="002B66BD" w:rsidRDefault="00127691">
      <w:pPr>
        <w:pStyle w:val="TOC2"/>
        <w:tabs>
          <w:tab w:val="left" w:pos="1100"/>
          <w:tab w:val="right" w:leader="dot" w:pos="9062"/>
        </w:tabs>
        <w:rPr>
          <w:noProof/>
          <w:sz w:val="22"/>
          <w:szCs w:val="22"/>
          <w:lang w:eastAsia="de-CH"/>
        </w:rPr>
      </w:pPr>
      <w:hyperlink w:anchor="_Toc327447890" w:history="1">
        <w:r w:rsidR="002B66BD" w:rsidRPr="00E634AB">
          <w:rPr>
            <w:rStyle w:val="Hyperlink"/>
            <w:noProof/>
          </w:rPr>
          <w:t>I.1.4.5</w:t>
        </w:r>
        <w:r w:rsidR="002B66BD">
          <w:rPr>
            <w:noProof/>
            <w:sz w:val="22"/>
            <w:szCs w:val="22"/>
            <w:lang w:eastAsia="de-CH"/>
          </w:rPr>
          <w:tab/>
        </w:r>
        <w:r w:rsidR="002B66BD" w:rsidRPr="00E634AB">
          <w:rPr>
            <w:rStyle w:val="Hyperlink"/>
            <w:noProof/>
          </w:rPr>
          <w:t>Sprint 11</w:t>
        </w:r>
        <w:r w:rsidR="002B66BD">
          <w:rPr>
            <w:noProof/>
            <w:webHidden/>
          </w:rPr>
          <w:tab/>
        </w:r>
        <w:r w:rsidR="002B66BD">
          <w:rPr>
            <w:noProof/>
            <w:webHidden/>
          </w:rPr>
          <w:fldChar w:fldCharType="begin"/>
        </w:r>
        <w:r w:rsidR="002B66BD">
          <w:rPr>
            <w:noProof/>
            <w:webHidden/>
          </w:rPr>
          <w:instrText xml:space="preserve"> PAGEREF _Toc327447890 \h </w:instrText>
        </w:r>
        <w:r w:rsidR="002B66BD">
          <w:rPr>
            <w:noProof/>
            <w:webHidden/>
          </w:rPr>
        </w:r>
        <w:r w:rsidR="002B66BD">
          <w:rPr>
            <w:noProof/>
            <w:webHidden/>
          </w:rPr>
          <w:fldChar w:fldCharType="separate"/>
        </w:r>
        <w:r w:rsidR="002B66BD">
          <w:rPr>
            <w:noProof/>
            <w:webHidden/>
          </w:rPr>
          <w:t>13</w:t>
        </w:r>
        <w:r w:rsidR="002B66BD">
          <w:rPr>
            <w:noProof/>
            <w:webHidden/>
          </w:rPr>
          <w:fldChar w:fldCharType="end"/>
        </w:r>
      </w:hyperlink>
    </w:p>
    <w:p w:rsidR="002B66BD" w:rsidRDefault="00127691">
      <w:pPr>
        <w:pStyle w:val="TOC2"/>
        <w:tabs>
          <w:tab w:val="left" w:pos="1100"/>
          <w:tab w:val="right" w:leader="dot" w:pos="9062"/>
        </w:tabs>
        <w:rPr>
          <w:noProof/>
          <w:sz w:val="22"/>
          <w:szCs w:val="22"/>
          <w:lang w:eastAsia="de-CH"/>
        </w:rPr>
      </w:pPr>
      <w:hyperlink w:anchor="_Toc327447891" w:history="1">
        <w:r w:rsidR="002B66BD" w:rsidRPr="00E634AB">
          <w:rPr>
            <w:rStyle w:val="Hyperlink"/>
            <w:noProof/>
          </w:rPr>
          <w:t>I.1.4.6</w:t>
        </w:r>
        <w:r w:rsidR="002B66BD">
          <w:rPr>
            <w:noProof/>
            <w:sz w:val="22"/>
            <w:szCs w:val="22"/>
            <w:lang w:eastAsia="de-CH"/>
          </w:rPr>
          <w:tab/>
        </w:r>
        <w:r w:rsidR="002B66BD" w:rsidRPr="00E634AB">
          <w:rPr>
            <w:rStyle w:val="Hyperlink"/>
            <w:noProof/>
          </w:rPr>
          <w:t>Sprint 12</w:t>
        </w:r>
        <w:r w:rsidR="002B66BD">
          <w:rPr>
            <w:noProof/>
            <w:webHidden/>
          </w:rPr>
          <w:tab/>
        </w:r>
        <w:r w:rsidR="002B66BD">
          <w:rPr>
            <w:noProof/>
            <w:webHidden/>
          </w:rPr>
          <w:fldChar w:fldCharType="begin"/>
        </w:r>
        <w:r w:rsidR="002B66BD">
          <w:rPr>
            <w:noProof/>
            <w:webHidden/>
          </w:rPr>
          <w:instrText xml:space="preserve"> PAGEREF _Toc327447891 \h </w:instrText>
        </w:r>
        <w:r w:rsidR="002B66BD">
          <w:rPr>
            <w:noProof/>
            <w:webHidden/>
          </w:rPr>
        </w:r>
        <w:r w:rsidR="002B66BD">
          <w:rPr>
            <w:noProof/>
            <w:webHidden/>
          </w:rPr>
          <w:fldChar w:fldCharType="separate"/>
        </w:r>
        <w:r w:rsidR="002B66BD">
          <w:rPr>
            <w:noProof/>
            <w:webHidden/>
          </w:rPr>
          <w:t>13</w:t>
        </w:r>
        <w:r w:rsidR="002B66BD">
          <w:rPr>
            <w:noProof/>
            <w:webHidden/>
          </w:rPr>
          <w:fldChar w:fldCharType="end"/>
        </w:r>
      </w:hyperlink>
    </w:p>
    <w:p w:rsidR="002B66BD" w:rsidRDefault="00127691">
      <w:pPr>
        <w:pStyle w:val="TOC2"/>
        <w:tabs>
          <w:tab w:val="left" w:pos="1100"/>
          <w:tab w:val="right" w:leader="dot" w:pos="9062"/>
        </w:tabs>
        <w:rPr>
          <w:noProof/>
          <w:sz w:val="22"/>
          <w:szCs w:val="22"/>
          <w:lang w:eastAsia="de-CH"/>
        </w:rPr>
      </w:pPr>
      <w:hyperlink w:anchor="_Toc327447892" w:history="1">
        <w:r w:rsidR="002B66BD" w:rsidRPr="00E634AB">
          <w:rPr>
            <w:rStyle w:val="Hyperlink"/>
            <w:noProof/>
          </w:rPr>
          <w:t>I.1.4.7</w:t>
        </w:r>
        <w:r w:rsidR="002B66BD">
          <w:rPr>
            <w:noProof/>
            <w:sz w:val="22"/>
            <w:szCs w:val="22"/>
            <w:lang w:eastAsia="de-CH"/>
          </w:rPr>
          <w:tab/>
        </w:r>
        <w:r w:rsidR="002B66BD" w:rsidRPr="00E634AB">
          <w:rPr>
            <w:rStyle w:val="Hyperlink"/>
            <w:noProof/>
          </w:rPr>
          <w:t>Sprint 13</w:t>
        </w:r>
        <w:r w:rsidR="002B66BD">
          <w:rPr>
            <w:noProof/>
            <w:webHidden/>
          </w:rPr>
          <w:tab/>
        </w:r>
        <w:r w:rsidR="002B66BD">
          <w:rPr>
            <w:noProof/>
            <w:webHidden/>
          </w:rPr>
          <w:fldChar w:fldCharType="begin"/>
        </w:r>
        <w:r w:rsidR="002B66BD">
          <w:rPr>
            <w:noProof/>
            <w:webHidden/>
          </w:rPr>
          <w:instrText xml:space="preserve"> PAGEREF _Toc327447892 \h </w:instrText>
        </w:r>
        <w:r w:rsidR="002B66BD">
          <w:rPr>
            <w:noProof/>
            <w:webHidden/>
          </w:rPr>
        </w:r>
        <w:r w:rsidR="002B66BD">
          <w:rPr>
            <w:noProof/>
            <w:webHidden/>
          </w:rPr>
          <w:fldChar w:fldCharType="separate"/>
        </w:r>
        <w:r w:rsidR="002B66BD">
          <w:rPr>
            <w:noProof/>
            <w:webHidden/>
          </w:rPr>
          <w:t>15</w:t>
        </w:r>
        <w:r w:rsidR="002B66BD">
          <w:rPr>
            <w:noProof/>
            <w:webHidden/>
          </w:rPr>
          <w:fldChar w:fldCharType="end"/>
        </w:r>
      </w:hyperlink>
    </w:p>
    <w:p w:rsidR="002B66BD" w:rsidRDefault="00127691">
      <w:pPr>
        <w:pStyle w:val="TOC2"/>
        <w:tabs>
          <w:tab w:val="left" w:pos="1100"/>
          <w:tab w:val="right" w:leader="dot" w:pos="9062"/>
        </w:tabs>
        <w:rPr>
          <w:noProof/>
          <w:sz w:val="22"/>
          <w:szCs w:val="22"/>
          <w:lang w:eastAsia="de-CH"/>
        </w:rPr>
      </w:pPr>
      <w:hyperlink w:anchor="_Toc327447893" w:history="1">
        <w:r w:rsidR="002B66BD" w:rsidRPr="00E634AB">
          <w:rPr>
            <w:rStyle w:val="Hyperlink"/>
            <w:noProof/>
          </w:rPr>
          <w:t>I.1.4.8</w:t>
        </w:r>
        <w:r w:rsidR="002B66BD">
          <w:rPr>
            <w:noProof/>
            <w:sz w:val="22"/>
            <w:szCs w:val="22"/>
            <w:lang w:eastAsia="de-CH"/>
          </w:rPr>
          <w:tab/>
        </w:r>
        <w:r w:rsidR="002B66BD" w:rsidRPr="00E634AB">
          <w:rPr>
            <w:rStyle w:val="Hyperlink"/>
            <w:noProof/>
          </w:rPr>
          <w:t>Sprint 14</w:t>
        </w:r>
        <w:r w:rsidR="002B66BD">
          <w:rPr>
            <w:noProof/>
            <w:webHidden/>
          </w:rPr>
          <w:tab/>
        </w:r>
        <w:r w:rsidR="002B66BD">
          <w:rPr>
            <w:noProof/>
            <w:webHidden/>
          </w:rPr>
          <w:fldChar w:fldCharType="begin"/>
        </w:r>
        <w:r w:rsidR="002B66BD">
          <w:rPr>
            <w:noProof/>
            <w:webHidden/>
          </w:rPr>
          <w:instrText xml:space="preserve"> PAGEREF _Toc327447893 \h </w:instrText>
        </w:r>
        <w:r w:rsidR="002B66BD">
          <w:rPr>
            <w:noProof/>
            <w:webHidden/>
          </w:rPr>
        </w:r>
        <w:r w:rsidR="002B66BD">
          <w:rPr>
            <w:noProof/>
            <w:webHidden/>
          </w:rPr>
          <w:fldChar w:fldCharType="separate"/>
        </w:r>
        <w:r w:rsidR="002B66BD">
          <w:rPr>
            <w:noProof/>
            <w:webHidden/>
          </w:rPr>
          <w:t>16</w:t>
        </w:r>
        <w:r w:rsidR="002B66BD">
          <w:rPr>
            <w:noProof/>
            <w:webHidden/>
          </w:rPr>
          <w:fldChar w:fldCharType="end"/>
        </w:r>
      </w:hyperlink>
    </w:p>
    <w:p w:rsidR="002B66BD" w:rsidRDefault="00127691">
      <w:pPr>
        <w:pStyle w:val="TOC2"/>
        <w:tabs>
          <w:tab w:val="left" w:pos="1100"/>
          <w:tab w:val="right" w:leader="dot" w:pos="9062"/>
        </w:tabs>
        <w:rPr>
          <w:noProof/>
          <w:sz w:val="22"/>
          <w:szCs w:val="22"/>
          <w:lang w:eastAsia="de-CH"/>
        </w:rPr>
      </w:pPr>
      <w:hyperlink w:anchor="_Toc327447894" w:history="1">
        <w:r w:rsidR="002B66BD" w:rsidRPr="00E634AB">
          <w:rPr>
            <w:rStyle w:val="Hyperlink"/>
            <w:noProof/>
          </w:rPr>
          <w:t>I.1.4.9</w:t>
        </w:r>
        <w:r w:rsidR="002B66BD">
          <w:rPr>
            <w:noProof/>
            <w:sz w:val="22"/>
            <w:szCs w:val="22"/>
            <w:lang w:eastAsia="de-CH"/>
          </w:rPr>
          <w:tab/>
        </w:r>
        <w:r w:rsidR="002B66BD" w:rsidRPr="00E634AB">
          <w:rPr>
            <w:rStyle w:val="Hyperlink"/>
            <w:noProof/>
          </w:rPr>
          <w:t>Sprint 15/16</w:t>
        </w:r>
        <w:r w:rsidR="002B66BD">
          <w:rPr>
            <w:noProof/>
            <w:webHidden/>
          </w:rPr>
          <w:tab/>
        </w:r>
        <w:r w:rsidR="002B66BD">
          <w:rPr>
            <w:noProof/>
            <w:webHidden/>
          </w:rPr>
          <w:fldChar w:fldCharType="begin"/>
        </w:r>
        <w:r w:rsidR="002B66BD">
          <w:rPr>
            <w:noProof/>
            <w:webHidden/>
          </w:rPr>
          <w:instrText xml:space="preserve"> PAGEREF _Toc327447894 \h </w:instrText>
        </w:r>
        <w:r w:rsidR="002B66BD">
          <w:rPr>
            <w:noProof/>
            <w:webHidden/>
          </w:rPr>
        </w:r>
        <w:r w:rsidR="002B66BD">
          <w:rPr>
            <w:noProof/>
            <w:webHidden/>
          </w:rPr>
          <w:fldChar w:fldCharType="separate"/>
        </w:r>
        <w:r w:rsidR="002B66BD">
          <w:rPr>
            <w:noProof/>
            <w:webHidden/>
          </w:rPr>
          <w:t>17</w:t>
        </w:r>
        <w:r w:rsidR="002B66BD">
          <w:rPr>
            <w:noProof/>
            <w:webHidden/>
          </w:rPr>
          <w:fldChar w:fldCharType="end"/>
        </w:r>
      </w:hyperlink>
    </w:p>
    <w:p w:rsidR="002B66BD" w:rsidRDefault="00127691">
      <w:pPr>
        <w:pStyle w:val="TOC1"/>
        <w:tabs>
          <w:tab w:val="left" w:pos="600"/>
          <w:tab w:val="right" w:leader="dot" w:pos="9062"/>
        </w:tabs>
        <w:rPr>
          <w:b w:val="0"/>
          <w:noProof/>
          <w:sz w:val="22"/>
          <w:szCs w:val="22"/>
          <w:lang w:eastAsia="de-CH"/>
        </w:rPr>
      </w:pPr>
      <w:hyperlink w:anchor="_Toc327447895" w:history="1">
        <w:r w:rsidR="002B66BD" w:rsidRPr="00E634AB">
          <w:rPr>
            <w:rStyle w:val="Hyperlink"/>
            <w:noProof/>
          </w:rPr>
          <w:t>I.1.5</w:t>
        </w:r>
        <w:r w:rsidR="002B66BD">
          <w:rPr>
            <w:b w:val="0"/>
            <w:noProof/>
            <w:sz w:val="22"/>
            <w:szCs w:val="22"/>
            <w:lang w:eastAsia="de-CH"/>
          </w:rPr>
          <w:tab/>
        </w:r>
        <w:r w:rsidR="002B66BD" w:rsidRPr="00E634AB">
          <w:rPr>
            <w:rStyle w:val="Hyperlink"/>
            <w:noProof/>
          </w:rPr>
          <w:t>Stabilitätstest</w:t>
        </w:r>
        <w:r w:rsidR="002B66BD">
          <w:rPr>
            <w:noProof/>
            <w:webHidden/>
          </w:rPr>
          <w:tab/>
        </w:r>
        <w:r w:rsidR="002B66BD">
          <w:rPr>
            <w:noProof/>
            <w:webHidden/>
          </w:rPr>
          <w:fldChar w:fldCharType="begin"/>
        </w:r>
        <w:r w:rsidR="002B66BD">
          <w:rPr>
            <w:noProof/>
            <w:webHidden/>
          </w:rPr>
          <w:instrText xml:space="preserve"> PAGEREF _Toc327447895 \h </w:instrText>
        </w:r>
        <w:r w:rsidR="002B66BD">
          <w:rPr>
            <w:noProof/>
            <w:webHidden/>
          </w:rPr>
        </w:r>
        <w:r w:rsidR="002B66BD">
          <w:rPr>
            <w:noProof/>
            <w:webHidden/>
          </w:rPr>
          <w:fldChar w:fldCharType="separate"/>
        </w:r>
        <w:r w:rsidR="002B66BD">
          <w:rPr>
            <w:noProof/>
            <w:webHidden/>
          </w:rPr>
          <w:t>19</w:t>
        </w:r>
        <w:r w:rsidR="002B66BD">
          <w:rPr>
            <w:noProof/>
            <w:webHidden/>
          </w:rPr>
          <w:fldChar w:fldCharType="end"/>
        </w:r>
      </w:hyperlink>
    </w:p>
    <w:p w:rsidR="002B66BD" w:rsidRDefault="00127691">
      <w:pPr>
        <w:pStyle w:val="TOC1"/>
        <w:tabs>
          <w:tab w:val="left" w:pos="600"/>
          <w:tab w:val="right" w:leader="dot" w:pos="9062"/>
        </w:tabs>
        <w:rPr>
          <w:b w:val="0"/>
          <w:noProof/>
          <w:sz w:val="22"/>
          <w:szCs w:val="22"/>
          <w:lang w:eastAsia="de-CH"/>
        </w:rPr>
      </w:pPr>
      <w:hyperlink w:anchor="_Toc327447896" w:history="1">
        <w:r w:rsidR="002B66BD" w:rsidRPr="00E634AB">
          <w:rPr>
            <w:rStyle w:val="Hyperlink"/>
            <w:noProof/>
          </w:rPr>
          <w:t>I.1.6</w:t>
        </w:r>
        <w:r w:rsidR="002B66BD">
          <w:rPr>
            <w:b w:val="0"/>
            <w:noProof/>
            <w:sz w:val="22"/>
            <w:szCs w:val="22"/>
            <w:lang w:eastAsia="de-CH"/>
          </w:rPr>
          <w:tab/>
        </w:r>
        <w:r w:rsidR="002B66BD" w:rsidRPr="00E634AB">
          <w:rPr>
            <w:rStyle w:val="Hyperlink"/>
            <w:noProof/>
          </w:rPr>
          <w:t>Dokumentation der Realisierung</w:t>
        </w:r>
        <w:r w:rsidR="002B66BD">
          <w:rPr>
            <w:noProof/>
            <w:webHidden/>
          </w:rPr>
          <w:tab/>
        </w:r>
        <w:r w:rsidR="002B66BD">
          <w:rPr>
            <w:noProof/>
            <w:webHidden/>
          </w:rPr>
          <w:fldChar w:fldCharType="begin"/>
        </w:r>
        <w:r w:rsidR="002B66BD">
          <w:rPr>
            <w:noProof/>
            <w:webHidden/>
          </w:rPr>
          <w:instrText xml:space="preserve"> PAGEREF _Toc327447896 \h </w:instrText>
        </w:r>
        <w:r w:rsidR="002B66BD">
          <w:rPr>
            <w:noProof/>
            <w:webHidden/>
          </w:rPr>
        </w:r>
        <w:r w:rsidR="002B66BD">
          <w:rPr>
            <w:noProof/>
            <w:webHidden/>
          </w:rPr>
          <w:fldChar w:fldCharType="separate"/>
        </w:r>
        <w:r w:rsidR="002B66BD">
          <w:rPr>
            <w:noProof/>
            <w:webHidden/>
          </w:rPr>
          <w:t>21</w:t>
        </w:r>
        <w:r w:rsidR="002B66BD">
          <w:rPr>
            <w:noProof/>
            <w:webHidden/>
          </w:rPr>
          <w:fldChar w:fldCharType="end"/>
        </w:r>
      </w:hyperlink>
    </w:p>
    <w:p w:rsidR="002B66BD" w:rsidRDefault="00127691">
      <w:pPr>
        <w:pStyle w:val="TOC2"/>
        <w:tabs>
          <w:tab w:val="left" w:pos="1100"/>
          <w:tab w:val="right" w:leader="dot" w:pos="9062"/>
        </w:tabs>
        <w:rPr>
          <w:noProof/>
          <w:sz w:val="22"/>
          <w:szCs w:val="22"/>
          <w:lang w:eastAsia="de-CH"/>
        </w:rPr>
      </w:pPr>
      <w:hyperlink w:anchor="_Toc327447897" w:history="1">
        <w:r w:rsidR="002B66BD" w:rsidRPr="00E634AB">
          <w:rPr>
            <w:rStyle w:val="Hyperlink"/>
            <w:noProof/>
          </w:rPr>
          <w:t>I.1.6.1</w:t>
        </w:r>
        <w:r w:rsidR="002B66BD">
          <w:rPr>
            <w:noProof/>
            <w:sz w:val="22"/>
            <w:szCs w:val="22"/>
            <w:lang w:eastAsia="de-CH"/>
          </w:rPr>
          <w:tab/>
        </w:r>
        <w:r w:rsidR="002B66BD" w:rsidRPr="00E634AB">
          <w:rPr>
            <w:rStyle w:val="Hyperlink"/>
            <w:noProof/>
          </w:rPr>
          <w:t>Übereinstimmung mit Architektur</w:t>
        </w:r>
        <w:r w:rsidR="002B66BD">
          <w:rPr>
            <w:noProof/>
            <w:webHidden/>
          </w:rPr>
          <w:tab/>
        </w:r>
        <w:r w:rsidR="002B66BD">
          <w:rPr>
            <w:noProof/>
            <w:webHidden/>
          </w:rPr>
          <w:fldChar w:fldCharType="begin"/>
        </w:r>
        <w:r w:rsidR="002B66BD">
          <w:rPr>
            <w:noProof/>
            <w:webHidden/>
          </w:rPr>
          <w:instrText xml:space="preserve"> PAGEREF _Toc327447897 \h </w:instrText>
        </w:r>
        <w:r w:rsidR="002B66BD">
          <w:rPr>
            <w:noProof/>
            <w:webHidden/>
          </w:rPr>
        </w:r>
        <w:r w:rsidR="002B66BD">
          <w:rPr>
            <w:noProof/>
            <w:webHidden/>
          </w:rPr>
          <w:fldChar w:fldCharType="separate"/>
        </w:r>
        <w:r w:rsidR="002B66BD">
          <w:rPr>
            <w:noProof/>
            <w:webHidden/>
          </w:rPr>
          <w:t>21</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898" w:history="1">
        <w:r w:rsidR="002B66BD" w:rsidRPr="00E634AB">
          <w:rPr>
            <w:rStyle w:val="Hyperlink"/>
            <w:noProof/>
          </w:rPr>
          <w:t>I.1.6.1.1</w:t>
        </w:r>
        <w:r w:rsidR="002B66BD">
          <w:rPr>
            <w:noProof/>
            <w:sz w:val="22"/>
          </w:rPr>
          <w:tab/>
        </w:r>
        <w:r w:rsidR="002B66BD" w:rsidRPr="00E634AB">
          <w:rPr>
            <w:rStyle w:val="Hyperlink"/>
            <w:noProof/>
          </w:rPr>
          <w:t>Videowall-Applikation</w:t>
        </w:r>
        <w:r w:rsidR="002B66BD">
          <w:rPr>
            <w:noProof/>
            <w:webHidden/>
          </w:rPr>
          <w:tab/>
        </w:r>
        <w:r w:rsidR="002B66BD">
          <w:rPr>
            <w:noProof/>
            <w:webHidden/>
          </w:rPr>
          <w:fldChar w:fldCharType="begin"/>
        </w:r>
        <w:r w:rsidR="002B66BD">
          <w:rPr>
            <w:noProof/>
            <w:webHidden/>
          </w:rPr>
          <w:instrText xml:space="preserve"> PAGEREF _Toc327447898 \h </w:instrText>
        </w:r>
        <w:r w:rsidR="002B66BD">
          <w:rPr>
            <w:noProof/>
            <w:webHidden/>
          </w:rPr>
        </w:r>
        <w:r w:rsidR="002B66BD">
          <w:rPr>
            <w:noProof/>
            <w:webHidden/>
          </w:rPr>
          <w:fldChar w:fldCharType="separate"/>
        </w:r>
        <w:r w:rsidR="002B66BD">
          <w:rPr>
            <w:noProof/>
            <w:webHidden/>
          </w:rPr>
          <w:t>21</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899" w:history="1">
        <w:r w:rsidR="002B66BD" w:rsidRPr="00E634AB">
          <w:rPr>
            <w:rStyle w:val="Hyperlink"/>
            <w:noProof/>
          </w:rPr>
          <w:t>I.1.6.1.2</w:t>
        </w:r>
        <w:r w:rsidR="002B66BD">
          <w:rPr>
            <w:noProof/>
            <w:sz w:val="22"/>
          </w:rPr>
          <w:tab/>
        </w:r>
        <w:r w:rsidR="002B66BD" w:rsidRPr="00E634AB">
          <w:rPr>
            <w:rStyle w:val="Hyperlink"/>
            <w:noProof/>
          </w:rPr>
          <w:t>Poster-Applikation</w:t>
        </w:r>
        <w:r w:rsidR="002B66BD">
          <w:rPr>
            <w:noProof/>
            <w:webHidden/>
          </w:rPr>
          <w:tab/>
        </w:r>
        <w:r w:rsidR="002B66BD">
          <w:rPr>
            <w:noProof/>
            <w:webHidden/>
          </w:rPr>
          <w:fldChar w:fldCharType="begin"/>
        </w:r>
        <w:r w:rsidR="002B66BD">
          <w:rPr>
            <w:noProof/>
            <w:webHidden/>
          </w:rPr>
          <w:instrText xml:space="preserve"> PAGEREF _Toc327447899 \h </w:instrText>
        </w:r>
        <w:r w:rsidR="002B66BD">
          <w:rPr>
            <w:noProof/>
            <w:webHidden/>
          </w:rPr>
        </w:r>
        <w:r w:rsidR="002B66BD">
          <w:rPr>
            <w:noProof/>
            <w:webHidden/>
          </w:rPr>
          <w:fldChar w:fldCharType="separate"/>
        </w:r>
        <w:r w:rsidR="002B66BD">
          <w:rPr>
            <w:noProof/>
            <w:webHidden/>
          </w:rPr>
          <w:t>21</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00" w:history="1">
        <w:r w:rsidR="002B66BD" w:rsidRPr="00E634AB">
          <w:rPr>
            <w:rStyle w:val="Hyperlink"/>
            <w:noProof/>
          </w:rPr>
          <w:t>I.1.6.1.3</w:t>
        </w:r>
        <w:r w:rsidR="002B66BD">
          <w:rPr>
            <w:noProof/>
            <w:sz w:val="22"/>
          </w:rPr>
          <w:tab/>
        </w:r>
        <w:r w:rsidR="002B66BD" w:rsidRPr="00E634AB">
          <w:rPr>
            <w:rStyle w:val="Hyperlink"/>
            <w:noProof/>
          </w:rPr>
          <w:t>Mittagsmenu-Applikation</w:t>
        </w:r>
        <w:r w:rsidR="002B66BD">
          <w:rPr>
            <w:noProof/>
            <w:webHidden/>
          </w:rPr>
          <w:tab/>
        </w:r>
        <w:r w:rsidR="002B66BD">
          <w:rPr>
            <w:noProof/>
            <w:webHidden/>
          </w:rPr>
          <w:fldChar w:fldCharType="begin"/>
        </w:r>
        <w:r w:rsidR="002B66BD">
          <w:rPr>
            <w:noProof/>
            <w:webHidden/>
          </w:rPr>
          <w:instrText xml:space="preserve"> PAGEREF _Toc327447900 \h </w:instrText>
        </w:r>
        <w:r w:rsidR="002B66BD">
          <w:rPr>
            <w:noProof/>
            <w:webHidden/>
          </w:rPr>
        </w:r>
        <w:r w:rsidR="002B66BD">
          <w:rPr>
            <w:noProof/>
            <w:webHidden/>
          </w:rPr>
          <w:fldChar w:fldCharType="separate"/>
        </w:r>
        <w:r w:rsidR="002B66BD">
          <w:rPr>
            <w:noProof/>
            <w:webHidden/>
          </w:rPr>
          <w:t>22</w:t>
        </w:r>
        <w:r w:rsidR="002B66BD">
          <w:rPr>
            <w:noProof/>
            <w:webHidden/>
          </w:rPr>
          <w:fldChar w:fldCharType="end"/>
        </w:r>
      </w:hyperlink>
    </w:p>
    <w:p w:rsidR="002B66BD" w:rsidRDefault="00127691">
      <w:pPr>
        <w:pStyle w:val="TOC2"/>
        <w:tabs>
          <w:tab w:val="left" w:pos="1100"/>
          <w:tab w:val="right" w:leader="dot" w:pos="9062"/>
        </w:tabs>
        <w:rPr>
          <w:noProof/>
          <w:sz w:val="22"/>
          <w:szCs w:val="22"/>
          <w:lang w:eastAsia="de-CH"/>
        </w:rPr>
      </w:pPr>
      <w:hyperlink w:anchor="_Toc327447901" w:history="1">
        <w:r w:rsidR="002B66BD" w:rsidRPr="00E634AB">
          <w:rPr>
            <w:rStyle w:val="Hyperlink"/>
            <w:noProof/>
          </w:rPr>
          <w:t>I.1.6.2</w:t>
        </w:r>
        <w:r w:rsidR="002B66BD">
          <w:rPr>
            <w:noProof/>
            <w:sz w:val="22"/>
            <w:szCs w:val="22"/>
            <w:lang w:eastAsia="de-CH"/>
          </w:rPr>
          <w:tab/>
        </w:r>
        <w:r w:rsidR="002B66BD" w:rsidRPr="00E634AB">
          <w:rPr>
            <w:rStyle w:val="Hyperlink"/>
            <w:noProof/>
          </w:rPr>
          <w:t>Code Statistik</w:t>
        </w:r>
        <w:r w:rsidR="002B66BD">
          <w:rPr>
            <w:noProof/>
            <w:webHidden/>
          </w:rPr>
          <w:tab/>
        </w:r>
        <w:r w:rsidR="002B66BD">
          <w:rPr>
            <w:noProof/>
            <w:webHidden/>
          </w:rPr>
          <w:fldChar w:fldCharType="begin"/>
        </w:r>
        <w:r w:rsidR="002B66BD">
          <w:rPr>
            <w:noProof/>
            <w:webHidden/>
          </w:rPr>
          <w:instrText xml:space="preserve"> PAGEREF _Toc327447901 \h </w:instrText>
        </w:r>
        <w:r w:rsidR="002B66BD">
          <w:rPr>
            <w:noProof/>
            <w:webHidden/>
          </w:rPr>
        </w:r>
        <w:r w:rsidR="002B66BD">
          <w:rPr>
            <w:noProof/>
            <w:webHidden/>
          </w:rPr>
          <w:fldChar w:fldCharType="separate"/>
        </w:r>
        <w:r w:rsidR="002B66BD">
          <w:rPr>
            <w:noProof/>
            <w:webHidden/>
          </w:rPr>
          <w:t>23</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02" w:history="1">
        <w:r w:rsidR="002B66BD" w:rsidRPr="00E634AB">
          <w:rPr>
            <w:rStyle w:val="Hyperlink"/>
            <w:noProof/>
          </w:rPr>
          <w:t>I.1.6.2.1</w:t>
        </w:r>
        <w:r w:rsidR="002B66BD">
          <w:rPr>
            <w:noProof/>
            <w:sz w:val="22"/>
          </w:rPr>
          <w:tab/>
        </w:r>
        <w:r w:rsidR="002B66BD" w:rsidRPr="00E634AB">
          <w:rPr>
            <w:rStyle w:val="Hyperlink"/>
            <w:noProof/>
          </w:rPr>
          <w:t>Testabdeckung</w:t>
        </w:r>
        <w:r w:rsidR="002B66BD">
          <w:rPr>
            <w:noProof/>
            <w:webHidden/>
          </w:rPr>
          <w:tab/>
        </w:r>
        <w:r w:rsidR="002B66BD">
          <w:rPr>
            <w:noProof/>
            <w:webHidden/>
          </w:rPr>
          <w:fldChar w:fldCharType="begin"/>
        </w:r>
        <w:r w:rsidR="002B66BD">
          <w:rPr>
            <w:noProof/>
            <w:webHidden/>
          </w:rPr>
          <w:instrText xml:space="preserve"> PAGEREF _Toc327447902 \h </w:instrText>
        </w:r>
        <w:r w:rsidR="002B66BD">
          <w:rPr>
            <w:noProof/>
            <w:webHidden/>
          </w:rPr>
        </w:r>
        <w:r w:rsidR="002B66BD">
          <w:rPr>
            <w:noProof/>
            <w:webHidden/>
          </w:rPr>
          <w:fldChar w:fldCharType="separate"/>
        </w:r>
        <w:r w:rsidR="002B66BD">
          <w:rPr>
            <w:noProof/>
            <w:webHidden/>
          </w:rPr>
          <w:t>23</w:t>
        </w:r>
        <w:r w:rsidR="002B66BD">
          <w:rPr>
            <w:noProof/>
            <w:webHidden/>
          </w:rPr>
          <w:fldChar w:fldCharType="end"/>
        </w:r>
      </w:hyperlink>
    </w:p>
    <w:p w:rsidR="002B66BD" w:rsidRDefault="00127691">
      <w:pPr>
        <w:pStyle w:val="TOC4"/>
        <w:tabs>
          <w:tab w:val="left" w:pos="1760"/>
          <w:tab w:val="right" w:leader="dot" w:pos="9062"/>
        </w:tabs>
        <w:rPr>
          <w:noProof/>
          <w:sz w:val="22"/>
          <w:szCs w:val="22"/>
          <w:lang w:eastAsia="de-CH"/>
        </w:rPr>
      </w:pPr>
      <w:hyperlink w:anchor="_Toc327447903" w:history="1">
        <w:r w:rsidR="002B66BD" w:rsidRPr="00E634AB">
          <w:rPr>
            <w:rStyle w:val="Hyperlink"/>
            <w:noProof/>
          </w:rPr>
          <w:t>I.1.6.2.1.1</w:t>
        </w:r>
        <w:r w:rsidR="002B66BD">
          <w:rPr>
            <w:noProof/>
            <w:sz w:val="22"/>
            <w:szCs w:val="22"/>
            <w:lang w:eastAsia="de-CH"/>
          </w:rPr>
          <w:tab/>
        </w:r>
        <w:r w:rsidR="002B66BD" w:rsidRPr="00E634AB">
          <w:rPr>
            <w:rStyle w:val="Hyperlink"/>
            <w:noProof/>
          </w:rPr>
          <w:t>Videowall-Applikation</w:t>
        </w:r>
        <w:r w:rsidR="002B66BD">
          <w:rPr>
            <w:noProof/>
            <w:webHidden/>
          </w:rPr>
          <w:tab/>
        </w:r>
        <w:r w:rsidR="002B66BD">
          <w:rPr>
            <w:noProof/>
            <w:webHidden/>
          </w:rPr>
          <w:fldChar w:fldCharType="begin"/>
        </w:r>
        <w:r w:rsidR="002B66BD">
          <w:rPr>
            <w:noProof/>
            <w:webHidden/>
          </w:rPr>
          <w:instrText xml:space="preserve"> PAGEREF _Toc327447903 \h </w:instrText>
        </w:r>
        <w:r w:rsidR="002B66BD">
          <w:rPr>
            <w:noProof/>
            <w:webHidden/>
          </w:rPr>
        </w:r>
        <w:r w:rsidR="002B66BD">
          <w:rPr>
            <w:noProof/>
            <w:webHidden/>
          </w:rPr>
          <w:fldChar w:fldCharType="separate"/>
        </w:r>
        <w:r w:rsidR="002B66BD">
          <w:rPr>
            <w:noProof/>
            <w:webHidden/>
          </w:rPr>
          <w:t>23</w:t>
        </w:r>
        <w:r w:rsidR="002B66BD">
          <w:rPr>
            <w:noProof/>
            <w:webHidden/>
          </w:rPr>
          <w:fldChar w:fldCharType="end"/>
        </w:r>
      </w:hyperlink>
    </w:p>
    <w:p w:rsidR="002B66BD" w:rsidRDefault="00127691">
      <w:pPr>
        <w:pStyle w:val="TOC4"/>
        <w:tabs>
          <w:tab w:val="left" w:pos="1760"/>
          <w:tab w:val="right" w:leader="dot" w:pos="9062"/>
        </w:tabs>
        <w:rPr>
          <w:noProof/>
          <w:sz w:val="22"/>
          <w:szCs w:val="22"/>
          <w:lang w:eastAsia="de-CH"/>
        </w:rPr>
      </w:pPr>
      <w:hyperlink w:anchor="_Toc327447904" w:history="1">
        <w:r w:rsidR="002B66BD" w:rsidRPr="00E634AB">
          <w:rPr>
            <w:rStyle w:val="Hyperlink"/>
            <w:noProof/>
          </w:rPr>
          <w:t>I.1.6.2.1.2</w:t>
        </w:r>
        <w:r w:rsidR="002B66BD">
          <w:rPr>
            <w:noProof/>
            <w:sz w:val="22"/>
            <w:szCs w:val="22"/>
            <w:lang w:eastAsia="de-CH"/>
          </w:rPr>
          <w:tab/>
        </w:r>
        <w:r w:rsidR="002B66BD" w:rsidRPr="00E634AB">
          <w:rPr>
            <w:rStyle w:val="Hyperlink"/>
            <w:noProof/>
          </w:rPr>
          <w:t>Poster-Applikation</w:t>
        </w:r>
        <w:r w:rsidR="002B66BD">
          <w:rPr>
            <w:noProof/>
            <w:webHidden/>
          </w:rPr>
          <w:tab/>
        </w:r>
        <w:r w:rsidR="002B66BD">
          <w:rPr>
            <w:noProof/>
            <w:webHidden/>
          </w:rPr>
          <w:fldChar w:fldCharType="begin"/>
        </w:r>
        <w:r w:rsidR="002B66BD">
          <w:rPr>
            <w:noProof/>
            <w:webHidden/>
          </w:rPr>
          <w:instrText xml:space="preserve"> PAGEREF _Toc327447904 \h </w:instrText>
        </w:r>
        <w:r w:rsidR="002B66BD">
          <w:rPr>
            <w:noProof/>
            <w:webHidden/>
          </w:rPr>
        </w:r>
        <w:r w:rsidR="002B66BD">
          <w:rPr>
            <w:noProof/>
            <w:webHidden/>
          </w:rPr>
          <w:fldChar w:fldCharType="separate"/>
        </w:r>
        <w:r w:rsidR="002B66BD">
          <w:rPr>
            <w:noProof/>
            <w:webHidden/>
          </w:rPr>
          <w:t>26</w:t>
        </w:r>
        <w:r w:rsidR="002B66BD">
          <w:rPr>
            <w:noProof/>
            <w:webHidden/>
          </w:rPr>
          <w:fldChar w:fldCharType="end"/>
        </w:r>
      </w:hyperlink>
    </w:p>
    <w:p w:rsidR="002B66BD" w:rsidRDefault="00127691">
      <w:pPr>
        <w:pStyle w:val="TOC4"/>
        <w:tabs>
          <w:tab w:val="left" w:pos="1760"/>
          <w:tab w:val="right" w:leader="dot" w:pos="9062"/>
        </w:tabs>
        <w:rPr>
          <w:noProof/>
          <w:sz w:val="22"/>
          <w:szCs w:val="22"/>
          <w:lang w:eastAsia="de-CH"/>
        </w:rPr>
      </w:pPr>
      <w:hyperlink w:anchor="_Toc327447905" w:history="1">
        <w:r w:rsidR="002B66BD" w:rsidRPr="00E634AB">
          <w:rPr>
            <w:rStyle w:val="Hyperlink"/>
            <w:noProof/>
          </w:rPr>
          <w:t>I.1.6.2.1.3</w:t>
        </w:r>
        <w:r w:rsidR="002B66BD">
          <w:rPr>
            <w:noProof/>
            <w:sz w:val="22"/>
            <w:szCs w:val="22"/>
            <w:lang w:eastAsia="de-CH"/>
          </w:rPr>
          <w:tab/>
        </w:r>
        <w:r w:rsidR="002B66BD" w:rsidRPr="00E634AB">
          <w:rPr>
            <w:rStyle w:val="Hyperlink"/>
            <w:noProof/>
          </w:rPr>
          <w:t>Mittagsmenu-Applikation</w:t>
        </w:r>
        <w:r w:rsidR="002B66BD">
          <w:rPr>
            <w:noProof/>
            <w:webHidden/>
          </w:rPr>
          <w:tab/>
        </w:r>
        <w:r w:rsidR="002B66BD">
          <w:rPr>
            <w:noProof/>
            <w:webHidden/>
          </w:rPr>
          <w:fldChar w:fldCharType="begin"/>
        </w:r>
        <w:r w:rsidR="002B66BD">
          <w:rPr>
            <w:noProof/>
            <w:webHidden/>
          </w:rPr>
          <w:instrText xml:space="preserve"> PAGEREF _Toc327447905 \h </w:instrText>
        </w:r>
        <w:r w:rsidR="002B66BD">
          <w:rPr>
            <w:noProof/>
            <w:webHidden/>
          </w:rPr>
        </w:r>
        <w:r w:rsidR="002B66BD">
          <w:rPr>
            <w:noProof/>
            <w:webHidden/>
          </w:rPr>
          <w:fldChar w:fldCharType="separate"/>
        </w:r>
        <w:r w:rsidR="002B66BD">
          <w:rPr>
            <w:noProof/>
            <w:webHidden/>
          </w:rPr>
          <w:t>26</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06" w:history="1">
        <w:r w:rsidR="002B66BD" w:rsidRPr="00E634AB">
          <w:rPr>
            <w:rStyle w:val="Hyperlink"/>
            <w:noProof/>
          </w:rPr>
          <w:t>I.1.6.2.2</w:t>
        </w:r>
        <w:r w:rsidR="002B66BD">
          <w:rPr>
            <w:noProof/>
            <w:sz w:val="22"/>
          </w:rPr>
          <w:tab/>
        </w:r>
        <w:r w:rsidR="002B66BD" w:rsidRPr="00E634AB">
          <w:rPr>
            <w:rStyle w:val="Hyperlink"/>
            <w:noProof/>
          </w:rPr>
          <w:t>Lines of Code (LOC)</w:t>
        </w:r>
        <w:r w:rsidR="002B66BD">
          <w:rPr>
            <w:noProof/>
            <w:webHidden/>
          </w:rPr>
          <w:tab/>
        </w:r>
        <w:r w:rsidR="002B66BD">
          <w:rPr>
            <w:noProof/>
            <w:webHidden/>
          </w:rPr>
          <w:fldChar w:fldCharType="begin"/>
        </w:r>
        <w:r w:rsidR="002B66BD">
          <w:rPr>
            <w:noProof/>
            <w:webHidden/>
          </w:rPr>
          <w:instrText xml:space="preserve"> PAGEREF _Toc327447906 \h </w:instrText>
        </w:r>
        <w:r w:rsidR="002B66BD">
          <w:rPr>
            <w:noProof/>
            <w:webHidden/>
          </w:rPr>
        </w:r>
        <w:r w:rsidR="002B66BD">
          <w:rPr>
            <w:noProof/>
            <w:webHidden/>
          </w:rPr>
          <w:fldChar w:fldCharType="separate"/>
        </w:r>
        <w:r w:rsidR="002B66BD">
          <w:rPr>
            <w:noProof/>
            <w:webHidden/>
          </w:rPr>
          <w:t>27</w:t>
        </w:r>
        <w:r w:rsidR="002B66BD">
          <w:rPr>
            <w:noProof/>
            <w:webHidden/>
          </w:rPr>
          <w:fldChar w:fldCharType="end"/>
        </w:r>
      </w:hyperlink>
    </w:p>
    <w:p w:rsidR="002B66BD" w:rsidRDefault="00127691">
      <w:pPr>
        <w:pStyle w:val="TOC2"/>
        <w:tabs>
          <w:tab w:val="left" w:pos="1100"/>
          <w:tab w:val="right" w:leader="dot" w:pos="9062"/>
        </w:tabs>
        <w:rPr>
          <w:noProof/>
          <w:sz w:val="22"/>
          <w:szCs w:val="22"/>
          <w:lang w:eastAsia="de-CH"/>
        </w:rPr>
      </w:pPr>
      <w:hyperlink w:anchor="_Toc327447907" w:history="1">
        <w:r w:rsidR="002B66BD" w:rsidRPr="00E634AB">
          <w:rPr>
            <w:rStyle w:val="Hyperlink"/>
            <w:noProof/>
          </w:rPr>
          <w:t>I.1.6.3</w:t>
        </w:r>
        <w:r w:rsidR="002B66BD">
          <w:rPr>
            <w:noProof/>
            <w:sz w:val="22"/>
            <w:szCs w:val="22"/>
            <w:lang w:eastAsia="de-CH"/>
          </w:rPr>
          <w:tab/>
        </w:r>
        <w:r w:rsidR="002B66BD" w:rsidRPr="00E634AB">
          <w:rPr>
            <w:rStyle w:val="Hyperlink"/>
            <w:noProof/>
          </w:rPr>
          <w:t>Code Qualität</w:t>
        </w:r>
        <w:r w:rsidR="002B66BD">
          <w:rPr>
            <w:noProof/>
            <w:webHidden/>
          </w:rPr>
          <w:tab/>
        </w:r>
        <w:r w:rsidR="002B66BD">
          <w:rPr>
            <w:noProof/>
            <w:webHidden/>
          </w:rPr>
          <w:fldChar w:fldCharType="begin"/>
        </w:r>
        <w:r w:rsidR="002B66BD">
          <w:rPr>
            <w:noProof/>
            <w:webHidden/>
          </w:rPr>
          <w:instrText xml:space="preserve"> PAGEREF _Toc327447907 \h </w:instrText>
        </w:r>
        <w:r w:rsidR="002B66BD">
          <w:rPr>
            <w:noProof/>
            <w:webHidden/>
          </w:rPr>
        </w:r>
        <w:r w:rsidR="002B66BD">
          <w:rPr>
            <w:noProof/>
            <w:webHidden/>
          </w:rPr>
          <w:fldChar w:fldCharType="separate"/>
        </w:r>
        <w:r w:rsidR="002B66BD">
          <w:rPr>
            <w:noProof/>
            <w:webHidden/>
          </w:rPr>
          <w:t>28</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08" w:history="1">
        <w:r w:rsidR="002B66BD" w:rsidRPr="00E634AB">
          <w:rPr>
            <w:rStyle w:val="Hyperlink"/>
            <w:noProof/>
          </w:rPr>
          <w:t>I.1.6.3.1</w:t>
        </w:r>
        <w:r w:rsidR="002B66BD">
          <w:rPr>
            <w:noProof/>
            <w:sz w:val="22"/>
          </w:rPr>
          <w:tab/>
        </w:r>
        <w:r w:rsidR="002B66BD" w:rsidRPr="00E634AB">
          <w:rPr>
            <w:rStyle w:val="Hyperlink"/>
            <w:noProof/>
          </w:rPr>
          <w:t>Visual Studio</w:t>
        </w:r>
        <w:r w:rsidR="002B66BD">
          <w:rPr>
            <w:noProof/>
            <w:webHidden/>
          </w:rPr>
          <w:tab/>
        </w:r>
        <w:r w:rsidR="002B66BD">
          <w:rPr>
            <w:noProof/>
            <w:webHidden/>
          </w:rPr>
          <w:fldChar w:fldCharType="begin"/>
        </w:r>
        <w:r w:rsidR="002B66BD">
          <w:rPr>
            <w:noProof/>
            <w:webHidden/>
          </w:rPr>
          <w:instrText xml:space="preserve"> PAGEREF _Toc327447908 \h </w:instrText>
        </w:r>
        <w:r w:rsidR="002B66BD">
          <w:rPr>
            <w:noProof/>
            <w:webHidden/>
          </w:rPr>
        </w:r>
        <w:r w:rsidR="002B66BD">
          <w:rPr>
            <w:noProof/>
            <w:webHidden/>
          </w:rPr>
          <w:fldChar w:fldCharType="separate"/>
        </w:r>
        <w:r w:rsidR="002B66BD">
          <w:rPr>
            <w:noProof/>
            <w:webHidden/>
          </w:rPr>
          <w:t>28</w:t>
        </w:r>
        <w:r w:rsidR="002B66BD">
          <w:rPr>
            <w:noProof/>
            <w:webHidden/>
          </w:rPr>
          <w:fldChar w:fldCharType="end"/>
        </w:r>
      </w:hyperlink>
    </w:p>
    <w:p w:rsidR="002B66BD" w:rsidRDefault="00127691">
      <w:pPr>
        <w:pStyle w:val="TOC4"/>
        <w:tabs>
          <w:tab w:val="left" w:pos="1760"/>
          <w:tab w:val="right" w:leader="dot" w:pos="9062"/>
        </w:tabs>
        <w:rPr>
          <w:noProof/>
          <w:sz w:val="22"/>
          <w:szCs w:val="22"/>
          <w:lang w:eastAsia="de-CH"/>
        </w:rPr>
      </w:pPr>
      <w:hyperlink w:anchor="_Toc327447909" w:history="1">
        <w:r w:rsidR="002B66BD" w:rsidRPr="00E634AB">
          <w:rPr>
            <w:rStyle w:val="Hyperlink"/>
            <w:noProof/>
          </w:rPr>
          <w:t>I.1.6.3.1.1</w:t>
        </w:r>
        <w:r w:rsidR="002B66BD">
          <w:rPr>
            <w:noProof/>
            <w:sz w:val="22"/>
            <w:szCs w:val="22"/>
            <w:lang w:eastAsia="de-CH"/>
          </w:rPr>
          <w:tab/>
        </w:r>
        <w:r w:rsidR="002B66BD" w:rsidRPr="00E634AB">
          <w:rPr>
            <w:rStyle w:val="Hyperlink"/>
            <w:noProof/>
          </w:rPr>
          <w:t>Videowall Applikation</w:t>
        </w:r>
        <w:r w:rsidR="002B66BD">
          <w:rPr>
            <w:noProof/>
            <w:webHidden/>
          </w:rPr>
          <w:tab/>
        </w:r>
        <w:r w:rsidR="002B66BD">
          <w:rPr>
            <w:noProof/>
            <w:webHidden/>
          </w:rPr>
          <w:fldChar w:fldCharType="begin"/>
        </w:r>
        <w:r w:rsidR="002B66BD">
          <w:rPr>
            <w:noProof/>
            <w:webHidden/>
          </w:rPr>
          <w:instrText xml:space="preserve"> PAGEREF _Toc327447909 \h </w:instrText>
        </w:r>
        <w:r w:rsidR="002B66BD">
          <w:rPr>
            <w:noProof/>
            <w:webHidden/>
          </w:rPr>
        </w:r>
        <w:r w:rsidR="002B66BD">
          <w:rPr>
            <w:noProof/>
            <w:webHidden/>
          </w:rPr>
          <w:fldChar w:fldCharType="separate"/>
        </w:r>
        <w:r w:rsidR="002B66BD">
          <w:rPr>
            <w:noProof/>
            <w:webHidden/>
          </w:rPr>
          <w:t>28</w:t>
        </w:r>
        <w:r w:rsidR="002B66BD">
          <w:rPr>
            <w:noProof/>
            <w:webHidden/>
          </w:rPr>
          <w:fldChar w:fldCharType="end"/>
        </w:r>
      </w:hyperlink>
    </w:p>
    <w:p w:rsidR="002B66BD" w:rsidRDefault="00127691">
      <w:pPr>
        <w:pStyle w:val="TOC4"/>
        <w:tabs>
          <w:tab w:val="left" w:pos="1760"/>
          <w:tab w:val="right" w:leader="dot" w:pos="9062"/>
        </w:tabs>
        <w:rPr>
          <w:noProof/>
          <w:sz w:val="22"/>
          <w:szCs w:val="22"/>
          <w:lang w:eastAsia="de-CH"/>
        </w:rPr>
      </w:pPr>
      <w:hyperlink w:anchor="_Toc327447910" w:history="1">
        <w:r w:rsidR="002B66BD" w:rsidRPr="00E634AB">
          <w:rPr>
            <w:rStyle w:val="Hyperlink"/>
            <w:noProof/>
          </w:rPr>
          <w:t>I.1.6.3.1.2</w:t>
        </w:r>
        <w:r w:rsidR="002B66BD">
          <w:rPr>
            <w:noProof/>
            <w:sz w:val="22"/>
            <w:szCs w:val="22"/>
            <w:lang w:eastAsia="de-CH"/>
          </w:rPr>
          <w:tab/>
        </w:r>
        <w:r w:rsidR="002B66BD" w:rsidRPr="00E634AB">
          <w:rPr>
            <w:rStyle w:val="Hyperlink"/>
            <w:noProof/>
          </w:rPr>
          <w:t>Poster-Applikation</w:t>
        </w:r>
        <w:r w:rsidR="002B66BD">
          <w:rPr>
            <w:noProof/>
            <w:webHidden/>
          </w:rPr>
          <w:tab/>
        </w:r>
        <w:r w:rsidR="002B66BD">
          <w:rPr>
            <w:noProof/>
            <w:webHidden/>
          </w:rPr>
          <w:fldChar w:fldCharType="begin"/>
        </w:r>
        <w:r w:rsidR="002B66BD">
          <w:rPr>
            <w:noProof/>
            <w:webHidden/>
          </w:rPr>
          <w:instrText xml:space="preserve"> PAGEREF _Toc327447910 \h </w:instrText>
        </w:r>
        <w:r w:rsidR="002B66BD">
          <w:rPr>
            <w:noProof/>
            <w:webHidden/>
          </w:rPr>
        </w:r>
        <w:r w:rsidR="002B66BD">
          <w:rPr>
            <w:noProof/>
            <w:webHidden/>
          </w:rPr>
          <w:fldChar w:fldCharType="separate"/>
        </w:r>
        <w:r w:rsidR="002B66BD">
          <w:rPr>
            <w:noProof/>
            <w:webHidden/>
          </w:rPr>
          <w:t>28</w:t>
        </w:r>
        <w:r w:rsidR="002B66BD">
          <w:rPr>
            <w:noProof/>
            <w:webHidden/>
          </w:rPr>
          <w:fldChar w:fldCharType="end"/>
        </w:r>
      </w:hyperlink>
    </w:p>
    <w:p w:rsidR="002B66BD" w:rsidRDefault="00127691">
      <w:pPr>
        <w:pStyle w:val="TOC4"/>
        <w:tabs>
          <w:tab w:val="left" w:pos="1760"/>
          <w:tab w:val="right" w:leader="dot" w:pos="9062"/>
        </w:tabs>
        <w:rPr>
          <w:noProof/>
          <w:sz w:val="22"/>
          <w:szCs w:val="22"/>
          <w:lang w:eastAsia="de-CH"/>
        </w:rPr>
      </w:pPr>
      <w:hyperlink w:anchor="_Toc327447911" w:history="1">
        <w:r w:rsidR="002B66BD" w:rsidRPr="00E634AB">
          <w:rPr>
            <w:rStyle w:val="Hyperlink"/>
            <w:noProof/>
          </w:rPr>
          <w:t>I.1.6.3.1.3</w:t>
        </w:r>
        <w:r w:rsidR="002B66BD">
          <w:rPr>
            <w:noProof/>
            <w:sz w:val="22"/>
            <w:szCs w:val="22"/>
            <w:lang w:eastAsia="de-CH"/>
          </w:rPr>
          <w:tab/>
        </w:r>
        <w:r w:rsidR="002B66BD" w:rsidRPr="00E634AB">
          <w:rPr>
            <w:rStyle w:val="Hyperlink"/>
            <w:noProof/>
          </w:rPr>
          <w:t>Mittagsmenu-Applikation</w:t>
        </w:r>
        <w:r w:rsidR="002B66BD">
          <w:rPr>
            <w:noProof/>
            <w:webHidden/>
          </w:rPr>
          <w:tab/>
        </w:r>
        <w:r w:rsidR="002B66BD">
          <w:rPr>
            <w:noProof/>
            <w:webHidden/>
          </w:rPr>
          <w:fldChar w:fldCharType="begin"/>
        </w:r>
        <w:r w:rsidR="002B66BD">
          <w:rPr>
            <w:noProof/>
            <w:webHidden/>
          </w:rPr>
          <w:instrText xml:space="preserve"> PAGEREF _Toc327447911 \h </w:instrText>
        </w:r>
        <w:r w:rsidR="002B66BD">
          <w:rPr>
            <w:noProof/>
            <w:webHidden/>
          </w:rPr>
        </w:r>
        <w:r w:rsidR="002B66BD">
          <w:rPr>
            <w:noProof/>
            <w:webHidden/>
          </w:rPr>
          <w:fldChar w:fldCharType="separate"/>
        </w:r>
        <w:r w:rsidR="002B66BD">
          <w:rPr>
            <w:noProof/>
            <w:webHidden/>
          </w:rPr>
          <w:t>29</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12" w:history="1">
        <w:r w:rsidR="002B66BD" w:rsidRPr="00E634AB">
          <w:rPr>
            <w:rStyle w:val="Hyperlink"/>
            <w:noProof/>
          </w:rPr>
          <w:t>I.1.6.3.2</w:t>
        </w:r>
        <w:r w:rsidR="002B66BD">
          <w:rPr>
            <w:noProof/>
            <w:sz w:val="22"/>
          </w:rPr>
          <w:tab/>
        </w:r>
        <w:r w:rsidR="002B66BD" w:rsidRPr="00E634AB">
          <w:rPr>
            <w:rStyle w:val="Hyperlink"/>
            <w:noProof/>
          </w:rPr>
          <w:t>NDepend</w:t>
        </w:r>
        <w:r w:rsidR="002B66BD">
          <w:rPr>
            <w:noProof/>
            <w:webHidden/>
          </w:rPr>
          <w:tab/>
        </w:r>
        <w:r w:rsidR="002B66BD">
          <w:rPr>
            <w:noProof/>
            <w:webHidden/>
          </w:rPr>
          <w:fldChar w:fldCharType="begin"/>
        </w:r>
        <w:r w:rsidR="002B66BD">
          <w:rPr>
            <w:noProof/>
            <w:webHidden/>
          </w:rPr>
          <w:instrText xml:space="preserve"> PAGEREF _Toc327447912 \h </w:instrText>
        </w:r>
        <w:r w:rsidR="002B66BD">
          <w:rPr>
            <w:noProof/>
            <w:webHidden/>
          </w:rPr>
        </w:r>
        <w:r w:rsidR="002B66BD">
          <w:rPr>
            <w:noProof/>
            <w:webHidden/>
          </w:rPr>
          <w:fldChar w:fldCharType="separate"/>
        </w:r>
        <w:r w:rsidR="002B66BD">
          <w:rPr>
            <w:noProof/>
            <w:webHidden/>
          </w:rPr>
          <w:t>29</w:t>
        </w:r>
        <w:r w:rsidR="002B66BD">
          <w:rPr>
            <w:noProof/>
            <w:webHidden/>
          </w:rPr>
          <w:fldChar w:fldCharType="end"/>
        </w:r>
      </w:hyperlink>
    </w:p>
    <w:p w:rsidR="002B66BD" w:rsidRDefault="00127691">
      <w:pPr>
        <w:pStyle w:val="TOC4"/>
        <w:tabs>
          <w:tab w:val="left" w:pos="1760"/>
          <w:tab w:val="right" w:leader="dot" w:pos="9062"/>
        </w:tabs>
        <w:rPr>
          <w:noProof/>
          <w:sz w:val="22"/>
          <w:szCs w:val="22"/>
          <w:lang w:eastAsia="de-CH"/>
        </w:rPr>
      </w:pPr>
      <w:hyperlink w:anchor="_Toc327447913" w:history="1">
        <w:r w:rsidR="002B66BD" w:rsidRPr="00E634AB">
          <w:rPr>
            <w:rStyle w:val="Hyperlink"/>
            <w:noProof/>
          </w:rPr>
          <w:t>I.1.6.3.2.1</w:t>
        </w:r>
        <w:r w:rsidR="002B66BD">
          <w:rPr>
            <w:noProof/>
            <w:sz w:val="22"/>
            <w:szCs w:val="22"/>
            <w:lang w:eastAsia="de-CH"/>
          </w:rPr>
          <w:tab/>
        </w:r>
        <w:r w:rsidR="002B66BD" w:rsidRPr="00E634AB">
          <w:rPr>
            <w:rStyle w:val="Hyperlink"/>
            <w:noProof/>
          </w:rPr>
          <w:t>Videowall-Applikation</w:t>
        </w:r>
        <w:r w:rsidR="002B66BD">
          <w:rPr>
            <w:noProof/>
            <w:webHidden/>
          </w:rPr>
          <w:tab/>
        </w:r>
        <w:r w:rsidR="002B66BD">
          <w:rPr>
            <w:noProof/>
            <w:webHidden/>
          </w:rPr>
          <w:fldChar w:fldCharType="begin"/>
        </w:r>
        <w:r w:rsidR="002B66BD">
          <w:rPr>
            <w:noProof/>
            <w:webHidden/>
          </w:rPr>
          <w:instrText xml:space="preserve"> PAGEREF _Toc327447913 \h </w:instrText>
        </w:r>
        <w:r w:rsidR="002B66BD">
          <w:rPr>
            <w:noProof/>
            <w:webHidden/>
          </w:rPr>
        </w:r>
        <w:r w:rsidR="002B66BD">
          <w:rPr>
            <w:noProof/>
            <w:webHidden/>
          </w:rPr>
          <w:fldChar w:fldCharType="separate"/>
        </w:r>
        <w:r w:rsidR="002B66BD">
          <w:rPr>
            <w:noProof/>
            <w:webHidden/>
          </w:rPr>
          <w:t>29</w:t>
        </w:r>
        <w:r w:rsidR="002B66BD">
          <w:rPr>
            <w:noProof/>
            <w:webHidden/>
          </w:rPr>
          <w:fldChar w:fldCharType="end"/>
        </w:r>
      </w:hyperlink>
    </w:p>
    <w:p w:rsidR="002B66BD" w:rsidRDefault="00127691">
      <w:pPr>
        <w:pStyle w:val="TOC4"/>
        <w:tabs>
          <w:tab w:val="left" w:pos="1760"/>
          <w:tab w:val="right" w:leader="dot" w:pos="9062"/>
        </w:tabs>
        <w:rPr>
          <w:noProof/>
          <w:sz w:val="22"/>
          <w:szCs w:val="22"/>
          <w:lang w:eastAsia="de-CH"/>
        </w:rPr>
      </w:pPr>
      <w:hyperlink w:anchor="_Toc327447914" w:history="1">
        <w:r w:rsidR="002B66BD" w:rsidRPr="00E634AB">
          <w:rPr>
            <w:rStyle w:val="Hyperlink"/>
            <w:noProof/>
          </w:rPr>
          <w:t>I.1.6.3.2.2</w:t>
        </w:r>
        <w:r w:rsidR="002B66BD">
          <w:rPr>
            <w:noProof/>
            <w:sz w:val="22"/>
            <w:szCs w:val="22"/>
            <w:lang w:eastAsia="de-CH"/>
          </w:rPr>
          <w:tab/>
        </w:r>
        <w:r w:rsidR="002B66BD" w:rsidRPr="00E634AB">
          <w:rPr>
            <w:rStyle w:val="Hyperlink"/>
            <w:noProof/>
          </w:rPr>
          <w:t>Poster-Applikation</w:t>
        </w:r>
        <w:r w:rsidR="002B66BD">
          <w:rPr>
            <w:noProof/>
            <w:webHidden/>
          </w:rPr>
          <w:tab/>
        </w:r>
        <w:r w:rsidR="002B66BD">
          <w:rPr>
            <w:noProof/>
            <w:webHidden/>
          </w:rPr>
          <w:fldChar w:fldCharType="begin"/>
        </w:r>
        <w:r w:rsidR="002B66BD">
          <w:rPr>
            <w:noProof/>
            <w:webHidden/>
          </w:rPr>
          <w:instrText xml:space="preserve"> PAGEREF _Toc327447914 \h </w:instrText>
        </w:r>
        <w:r w:rsidR="002B66BD">
          <w:rPr>
            <w:noProof/>
            <w:webHidden/>
          </w:rPr>
        </w:r>
        <w:r w:rsidR="002B66BD">
          <w:rPr>
            <w:noProof/>
            <w:webHidden/>
          </w:rPr>
          <w:fldChar w:fldCharType="separate"/>
        </w:r>
        <w:r w:rsidR="002B66BD">
          <w:rPr>
            <w:noProof/>
            <w:webHidden/>
          </w:rPr>
          <w:t>29</w:t>
        </w:r>
        <w:r w:rsidR="002B66BD">
          <w:rPr>
            <w:noProof/>
            <w:webHidden/>
          </w:rPr>
          <w:fldChar w:fldCharType="end"/>
        </w:r>
      </w:hyperlink>
    </w:p>
    <w:p w:rsidR="002B66BD" w:rsidRDefault="00127691">
      <w:pPr>
        <w:pStyle w:val="TOC4"/>
        <w:tabs>
          <w:tab w:val="left" w:pos="1760"/>
          <w:tab w:val="right" w:leader="dot" w:pos="9062"/>
        </w:tabs>
        <w:rPr>
          <w:noProof/>
          <w:sz w:val="22"/>
          <w:szCs w:val="22"/>
          <w:lang w:eastAsia="de-CH"/>
        </w:rPr>
      </w:pPr>
      <w:hyperlink w:anchor="_Toc327447915" w:history="1">
        <w:r w:rsidR="002B66BD" w:rsidRPr="00E634AB">
          <w:rPr>
            <w:rStyle w:val="Hyperlink"/>
            <w:noProof/>
          </w:rPr>
          <w:t>I.1.6.3.2.3</w:t>
        </w:r>
        <w:r w:rsidR="002B66BD">
          <w:rPr>
            <w:noProof/>
            <w:sz w:val="22"/>
            <w:szCs w:val="22"/>
            <w:lang w:eastAsia="de-CH"/>
          </w:rPr>
          <w:tab/>
        </w:r>
        <w:r w:rsidR="002B66BD" w:rsidRPr="00E634AB">
          <w:rPr>
            <w:rStyle w:val="Hyperlink"/>
            <w:noProof/>
          </w:rPr>
          <w:t>Mittagsmenu-Applikation</w:t>
        </w:r>
        <w:r w:rsidR="002B66BD">
          <w:rPr>
            <w:noProof/>
            <w:webHidden/>
          </w:rPr>
          <w:tab/>
        </w:r>
        <w:r w:rsidR="002B66BD">
          <w:rPr>
            <w:noProof/>
            <w:webHidden/>
          </w:rPr>
          <w:fldChar w:fldCharType="begin"/>
        </w:r>
        <w:r w:rsidR="002B66BD">
          <w:rPr>
            <w:noProof/>
            <w:webHidden/>
          </w:rPr>
          <w:instrText xml:space="preserve"> PAGEREF _Toc327447915 \h </w:instrText>
        </w:r>
        <w:r w:rsidR="002B66BD">
          <w:rPr>
            <w:noProof/>
            <w:webHidden/>
          </w:rPr>
        </w:r>
        <w:r w:rsidR="002B66BD">
          <w:rPr>
            <w:noProof/>
            <w:webHidden/>
          </w:rPr>
          <w:fldChar w:fldCharType="separate"/>
        </w:r>
        <w:r w:rsidR="002B66BD">
          <w:rPr>
            <w:noProof/>
            <w:webHidden/>
          </w:rPr>
          <w:t>30</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16" w:history="1">
        <w:r w:rsidR="002B66BD" w:rsidRPr="00E634AB">
          <w:rPr>
            <w:rStyle w:val="Hyperlink"/>
            <w:noProof/>
          </w:rPr>
          <w:t>I.1.6.3.3</w:t>
        </w:r>
        <w:r w:rsidR="002B66BD">
          <w:rPr>
            <w:noProof/>
            <w:sz w:val="22"/>
          </w:rPr>
          <w:tab/>
        </w:r>
        <w:r w:rsidR="002B66BD" w:rsidRPr="00E634AB">
          <w:rPr>
            <w:rStyle w:val="Hyperlink"/>
            <w:noProof/>
          </w:rPr>
          <w:t>Code Warnungen</w:t>
        </w:r>
        <w:r w:rsidR="002B66BD">
          <w:rPr>
            <w:noProof/>
            <w:webHidden/>
          </w:rPr>
          <w:tab/>
        </w:r>
        <w:r w:rsidR="002B66BD">
          <w:rPr>
            <w:noProof/>
            <w:webHidden/>
          </w:rPr>
          <w:fldChar w:fldCharType="begin"/>
        </w:r>
        <w:r w:rsidR="002B66BD">
          <w:rPr>
            <w:noProof/>
            <w:webHidden/>
          </w:rPr>
          <w:instrText xml:space="preserve"> PAGEREF _Toc327447916 \h </w:instrText>
        </w:r>
        <w:r w:rsidR="002B66BD">
          <w:rPr>
            <w:noProof/>
            <w:webHidden/>
          </w:rPr>
        </w:r>
        <w:r w:rsidR="002B66BD">
          <w:rPr>
            <w:noProof/>
            <w:webHidden/>
          </w:rPr>
          <w:fldChar w:fldCharType="separate"/>
        </w:r>
        <w:r w:rsidR="002B66BD">
          <w:rPr>
            <w:noProof/>
            <w:webHidden/>
          </w:rPr>
          <w:t>30</w:t>
        </w:r>
        <w:r w:rsidR="002B66BD">
          <w:rPr>
            <w:noProof/>
            <w:webHidden/>
          </w:rPr>
          <w:fldChar w:fldCharType="end"/>
        </w:r>
      </w:hyperlink>
    </w:p>
    <w:p w:rsidR="002B66BD" w:rsidRDefault="00127691">
      <w:pPr>
        <w:pStyle w:val="TOC2"/>
        <w:tabs>
          <w:tab w:val="left" w:pos="1100"/>
          <w:tab w:val="right" w:leader="dot" w:pos="9062"/>
        </w:tabs>
        <w:rPr>
          <w:noProof/>
          <w:sz w:val="22"/>
          <w:szCs w:val="22"/>
          <w:lang w:eastAsia="de-CH"/>
        </w:rPr>
      </w:pPr>
      <w:hyperlink w:anchor="_Toc327447917" w:history="1">
        <w:r w:rsidR="002B66BD" w:rsidRPr="00E634AB">
          <w:rPr>
            <w:rStyle w:val="Hyperlink"/>
            <w:noProof/>
          </w:rPr>
          <w:t>I.1.6.4</w:t>
        </w:r>
        <w:r w:rsidR="002B66BD">
          <w:rPr>
            <w:noProof/>
            <w:sz w:val="22"/>
            <w:szCs w:val="22"/>
            <w:lang w:eastAsia="de-CH"/>
          </w:rPr>
          <w:tab/>
        </w:r>
        <w:r w:rsidR="002B66BD" w:rsidRPr="00E634AB">
          <w:rPr>
            <w:rStyle w:val="Hyperlink"/>
            <w:noProof/>
            <w:lang w:val="en-AU"/>
          </w:rPr>
          <w:t>Coding</w:t>
        </w:r>
        <w:r w:rsidR="002B66BD" w:rsidRPr="00E634AB">
          <w:rPr>
            <w:rStyle w:val="Hyperlink"/>
            <w:noProof/>
          </w:rPr>
          <w:t xml:space="preserve"> Standards</w:t>
        </w:r>
        <w:r w:rsidR="002B66BD">
          <w:rPr>
            <w:noProof/>
            <w:webHidden/>
          </w:rPr>
          <w:tab/>
        </w:r>
        <w:r w:rsidR="002B66BD">
          <w:rPr>
            <w:noProof/>
            <w:webHidden/>
          </w:rPr>
          <w:fldChar w:fldCharType="begin"/>
        </w:r>
        <w:r w:rsidR="002B66BD">
          <w:rPr>
            <w:noProof/>
            <w:webHidden/>
          </w:rPr>
          <w:instrText xml:space="preserve"> PAGEREF _Toc327447917 \h </w:instrText>
        </w:r>
        <w:r w:rsidR="002B66BD">
          <w:rPr>
            <w:noProof/>
            <w:webHidden/>
          </w:rPr>
        </w:r>
        <w:r w:rsidR="002B66BD">
          <w:rPr>
            <w:noProof/>
            <w:webHidden/>
          </w:rPr>
          <w:fldChar w:fldCharType="separate"/>
        </w:r>
        <w:r w:rsidR="002B66BD">
          <w:rPr>
            <w:noProof/>
            <w:webHidden/>
          </w:rPr>
          <w:t>31</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18" w:history="1">
        <w:r w:rsidR="002B66BD" w:rsidRPr="00E634AB">
          <w:rPr>
            <w:rStyle w:val="Hyperlink"/>
            <w:noProof/>
          </w:rPr>
          <w:t>I.1.6.4.1</w:t>
        </w:r>
        <w:r w:rsidR="002B66BD">
          <w:rPr>
            <w:noProof/>
            <w:sz w:val="22"/>
          </w:rPr>
          <w:tab/>
        </w:r>
        <w:r w:rsidR="002B66BD" w:rsidRPr="00E634AB">
          <w:rPr>
            <w:rStyle w:val="Hyperlink"/>
            <w:noProof/>
          </w:rPr>
          <w:t>C# Namenskonventionen</w:t>
        </w:r>
        <w:r w:rsidR="002B66BD">
          <w:rPr>
            <w:noProof/>
            <w:webHidden/>
          </w:rPr>
          <w:tab/>
        </w:r>
        <w:r w:rsidR="002B66BD">
          <w:rPr>
            <w:noProof/>
            <w:webHidden/>
          </w:rPr>
          <w:fldChar w:fldCharType="begin"/>
        </w:r>
        <w:r w:rsidR="002B66BD">
          <w:rPr>
            <w:noProof/>
            <w:webHidden/>
          </w:rPr>
          <w:instrText xml:space="preserve"> PAGEREF _Toc327447918 \h </w:instrText>
        </w:r>
        <w:r w:rsidR="002B66BD">
          <w:rPr>
            <w:noProof/>
            <w:webHidden/>
          </w:rPr>
        </w:r>
        <w:r w:rsidR="002B66BD">
          <w:rPr>
            <w:noProof/>
            <w:webHidden/>
          </w:rPr>
          <w:fldChar w:fldCharType="separate"/>
        </w:r>
        <w:r w:rsidR="002B66BD">
          <w:rPr>
            <w:noProof/>
            <w:webHidden/>
          </w:rPr>
          <w:t>32</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19" w:history="1">
        <w:r w:rsidR="002B66BD" w:rsidRPr="00E634AB">
          <w:rPr>
            <w:rStyle w:val="Hyperlink"/>
            <w:noProof/>
            <w:lang w:val="en-AU"/>
          </w:rPr>
          <w:t>I.1.6.4.2</w:t>
        </w:r>
        <w:r w:rsidR="002B66BD">
          <w:rPr>
            <w:noProof/>
            <w:sz w:val="22"/>
          </w:rPr>
          <w:tab/>
        </w:r>
        <w:r w:rsidR="002B66BD" w:rsidRPr="00E634AB">
          <w:rPr>
            <w:rStyle w:val="Hyperlink"/>
            <w:noProof/>
          </w:rPr>
          <w:t>Formatierungsstil</w:t>
        </w:r>
        <w:r w:rsidR="002B66BD">
          <w:rPr>
            <w:noProof/>
            <w:webHidden/>
          </w:rPr>
          <w:tab/>
        </w:r>
        <w:r w:rsidR="002B66BD">
          <w:rPr>
            <w:noProof/>
            <w:webHidden/>
          </w:rPr>
          <w:fldChar w:fldCharType="begin"/>
        </w:r>
        <w:r w:rsidR="002B66BD">
          <w:rPr>
            <w:noProof/>
            <w:webHidden/>
          </w:rPr>
          <w:instrText xml:space="preserve"> PAGEREF _Toc327447919 \h </w:instrText>
        </w:r>
        <w:r w:rsidR="002B66BD">
          <w:rPr>
            <w:noProof/>
            <w:webHidden/>
          </w:rPr>
        </w:r>
        <w:r w:rsidR="002B66BD">
          <w:rPr>
            <w:noProof/>
            <w:webHidden/>
          </w:rPr>
          <w:fldChar w:fldCharType="separate"/>
        </w:r>
        <w:r w:rsidR="002B66BD">
          <w:rPr>
            <w:noProof/>
            <w:webHidden/>
          </w:rPr>
          <w:t>32</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20" w:history="1">
        <w:r w:rsidR="002B66BD" w:rsidRPr="00E634AB">
          <w:rPr>
            <w:rStyle w:val="Hyperlink"/>
            <w:noProof/>
          </w:rPr>
          <w:t>I.1.6.4.3</w:t>
        </w:r>
        <w:r w:rsidR="002B66BD">
          <w:rPr>
            <w:noProof/>
            <w:sz w:val="22"/>
          </w:rPr>
          <w:tab/>
        </w:r>
        <w:r w:rsidR="002B66BD" w:rsidRPr="00E634AB">
          <w:rPr>
            <w:rStyle w:val="Hyperlink"/>
            <w:noProof/>
          </w:rPr>
          <w:t>Auswertung durch ReSharper</w:t>
        </w:r>
        <w:r w:rsidR="002B66BD">
          <w:rPr>
            <w:noProof/>
            <w:webHidden/>
          </w:rPr>
          <w:tab/>
        </w:r>
        <w:r w:rsidR="002B66BD">
          <w:rPr>
            <w:noProof/>
            <w:webHidden/>
          </w:rPr>
          <w:fldChar w:fldCharType="begin"/>
        </w:r>
        <w:r w:rsidR="002B66BD">
          <w:rPr>
            <w:noProof/>
            <w:webHidden/>
          </w:rPr>
          <w:instrText xml:space="preserve"> PAGEREF _Toc327447920 \h </w:instrText>
        </w:r>
        <w:r w:rsidR="002B66BD">
          <w:rPr>
            <w:noProof/>
            <w:webHidden/>
          </w:rPr>
        </w:r>
        <w:r w:rsidR="002B66BD">
          <w:rPr>
            <w:noProof/>
            <w:webHidden/>
          </w:rPr>
          <w:fldChar w:fldCharType="separate"/>
        </w:r>
        <w:r w:rsidR="002B66BD">
          <w:rPr>
            <w:noProof/>
            <w:webHidden/>
          </w:rPr>
          <w:t>32</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21" w:history="1">
        <w:r w:rsidR="002B66BD" w:rsidRPr="00E634AB">
          <w:rPr>
            <w:rStyle w:val="Hyperlink"/>
            <w:noProof/>
          </w:rPr>
          <w:t>I.1.6.4.4</w:t>
        </w:r>
        <w:r w:rsidR="002B66BD">
          <w:rPr>
            <w:noProof/>
            <w:sz w:val="22"/>
          </w:rPr>
          <w:tab/>
        </w:r>
        <w:r w:rsidR="002B66BD" w:rsidRPr="00E634AB">
          <w:rPr>
            <w:rStyle w:val="Hyperlink"/>
            <w:noProof/>
          </w:rPr>
          <w:t>Cleanup</w:t>
        </w:r>
        <w:r w:rsidR="002B66BD">
          <w:rPr>
            <w:noProof/>
            <w:webHidden/>
          </w:rPr>
          <w:tab/>
        </w:r>
        <w:r w:rsidR="002B66BD">
          <w:rPr>
            <w:noProof/>
            <w:webHidden/>
          </w:rPr>
          <w:fldChar w:fldCharType="begin"/>
        </w:r>
        <w:r w:rsidR="002B66BD">
          <w:rPr>
            <w:noProof/>
            <w:webHidden/>
          </w:rPr>
          <w:instrText xml:space="preserve"> PAGEREF _Toc327447921 \h </w:instrText>
        </w:r>
        <w:r w:rsidR="002B66BD">
          <w:rPr>
            <w:noProof/>
            <w:webHidden/>
          </w:rPr>
        </w:r>
        <w:r w:rsidR="002B66BD">
          <w:rPr>
            <w:noProof/>
            <w:webHidden/>
          </w:rPr>
          <w:fldChar w:fldCharType="separate"/>
        </w:r>
        <w:r w:rsidR="002B66BD">
          <w:rPr>
            <w:noProof/>
            <w:webHidden/>
          </w:rPr>
          <w:t>36</w:t>
        </w:r>
        <w:r w:rsidR="002B66BD">
          <w:rPr>
            <w:noProof/>
            <w:webHidden/>
          </w:rPr>
          <w:fldChar w:fldCharType="end"/>
        </w:r>
      </w:hyperlink>
    </w:p>
    <w:p w:rsidR="002B66BD" w:rsidRDefault="00127691">
      <w:pPr>
        <w:pStyle w:val="TOC2"/>
        <w:tabs>
          <w:tab w:val="left" w:pos="1100"/>
          <w:tab w:val="right" w:leader="dot" w:pos="9062"/>
        </w:tabs>
        <w:rPr>
          <w:noProof/>
          <w:sz w:val="22"/>
          <w:szCs w:val="22"/>
          <w:lang w:eastAsia="de-CH"/>
        </w:rPr>
      </w:pPr>
      <w:hyperlink w:anchor="_Toc327447922" w:history="1">
        <w:r w:rsidR="002B66BD" w:rsidRPr="00E634AB">
          <w:rPr>
            <w:rStyle w:val="Hyperlink"/>
            <w:noProof/>
          </w:rPr>
          <w:t>I.1.6.5</w:t>
        </w:r>
        <w:r w:rsidR="002B66BD">
          <w:rPr>
            <w:noProof/>
            <w:sz w:val="22"/>
            <w:szCs w:val="22"/>
            <w:lang w:eastAsia="de-CH"/>
          </w:rPr>
          <w:tab/>
        </w:r>
        <w:r w:rsidR="002B66BD" w:rsidRPr="00E634AB">
          <w:rPr>
            <w:rStyle w:val="Hyperlink"/>
            <w:noProof/>
          </w:rPr>
          <w:t>Dokumentation Quellcode</w:t>
        </w:r>
        <w:r w:rsidR="002B66BD">
          <w:rPr>
            <w:noProof/>
            <w:webHidden/>
          </w:rPr>
          <w:tab/>
        </w:r>
        <w:r w:rsidR="002B66BD">
          <w:rPr>
            <w:noProof/>
            <w:webHidden/>
          </w:rPr>
          <w:fldChar w:fldCharType="begin"/>
        </w:r>
        <w:r w:rsidR="002B66BD">
          <w:rPr>
            <w:noProof/>
            <w:webHidden/>
          </w:rPr>
          <w:instrText xml:space="preserve"> PAGEREF _Toc327447922 \h </w:instrText>
        </w:r>
        <w:r w:rsidR="002B66BD">
          <w:rPr>
            <w:noProof/>
            <w:webHidden/>
          </w:rPr>
        </w:r>
        <w:r w:rsidR="002B66BD">
          <w:rPr>
            <w:noProof/>
            <w:webHidden/>
          </w:rPr>
          <w:fldChar w:fldCharType="separate"/>
        </w:r>
        <w:r w:rsidR="002B66BD">
          <w:rPr>
            <w:noProof/>
            <w:webHidden/>
          </w:rPr>
          <w:t>36</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23" w:history="1">
        <w:r w:rsidR="002B66BD" w:rsidRPr="00E634AB">
          <w:rPr>
            <w:rStyle w:val="Hyperlink"/>
            <w:noProof/>
          </w:rPr>
          <w:t>I.1.6.5.1</w:t>
        </w:r>
        <w:r w:rsidR="002B66BD">
          <w:rPr>
            <w:noProof/>
            <w:sz w:val="22"/>
          </w:rPr>
          <w:tab/>
        </w:r>
        <w:r w:rsidR="002B66BD" w:rsidRPr="00E634AB">
          <w:rPr>
            <w:rStyle w:val="Hyperlink"/>
            <w:noProof/>
          </w:rPr>
          <w:t>Generierung der Dokumentation</w:t>
        </w:r>
        <w:r w:rsidR="002B66BD">
          <w:rPr>
            <w:noProof/>
            <w:webHidden/>
          </w:rPr>
          <w:tab/>
        </w:r>
        <w:r w:rsidR="002B66BD">
          <w:rPr>
            <w:noProof/>
            <w:webHidden/>
          </w:rPr>
          <w:fldChar w:fldCharType="begin"/>
        </w:r>
        <w:r w:rsidR="002B66BD">
          <w:rPr>
            <w:noProof/>
            <w:webHidden/>
          </w:rPr>
          <w:instrText xml:space="preserve"> PAGEREF _Toc327447923 \h </w:instrText>
        </w:r>
        <w:r w:rsidR="002B66BD">
          <w:rPr>
            <w:noProof/>
            <w:webHidden/>
          </w:rPr>
        </w:r>
        <w:r w:rsidR="002B66BD">
          <w:rPr>
            <w:noProof/>
            <w:webHidden/>
          </w:rPr>
          <w:fldChar w:fldCharType="separate"/>
        </w:r>
        <w:r w:rsidR="002B66BD">
          <w:rPr>
            <w:noProof/>
            <w:webHidden/>
          </w:rPr>
          <w:t>36</w:t>
        </w:r>
        <w:r w:rsidR="002B66BD">
          <w:rPr>
            <w:noProof/>
            <w:webHidden/>
          </w:rPr>
          <w:fldChar w:fldCharType="end"/>
        </w:r>
      </w:hyperlink>
    </w:p>
    <w:p w:rsidR="002B66BD" w:rsidRDefault="00127691">
      <w:pPr>
        <w:pStyle w:val="TOC1"/>
        <w:tabs>
          <w:tab w:val="left" w:pos="600"/>
          <w:tab w:val="right" w:leader="dot" w:pos="9062"/>
        </w:tabs>
        <w:rPr>
          <w:b w:val="0"/>
          <w:noProof/>
          <w:sz w:val="22"/>
          <w:szCs w:val="22"/>
          <w:lang w:eastAsia="de-CH"/>
        </w:rPr>
      </w:pPr>
      <w:hyperlink w:anchor="_Toc327447924" w:history="1">
        <w:r w:rsidR="002B66BD" w:rsidRPr="00E634AB">
          <w:rPr>
            <w:rStyle w:val="Hyperlink"/>
            <w:noProof/>
          </w:rPr>
          <w:t>I.1.7</w:t>
        </w:r>
        <w:r w:rsidR="002B66BD">
          <w:rPr>
            <w:b w:val="0"/>
            <w:noProof/>
            <w:sz w:val="22"/>
            <w:szCs w:val="22"/>
            <w:lang w:eastAsia="de-CH"/>
          </w:rPr>
          <w:tab/>
        </w:r>
        <w:r w:rsidR="002B66BD" w:rsidRPr="00E634AB">
          <w:rPr>
            <w:rStyle w:val="Hyperlink"/>
            <w:noProof/>
          </w:rPr>
          <w:t>Beschreibung der Applikationen</w:t>
        </w:r>
        <w:r w:rsidR="002B66BD">
          <w:rPr>
            <w:noProof/>
            <w:webHidden/>
          </w:rPr>
          <w:tab/>
        </w:r>
        <w:r w:rsidR="002B66BD">
          <w:rPr>
            <w:noProof/>
            <w:webHidden/>
          </w:rPr>
          <w:fldChar w:fldCharType="begin"/>
        </w:r>
        <w:r w:rsidR="002B66BD">
          <w:rPr>
            <w:noProof/>
            <w:webHidden/>
          </w:rPr>
          <w:instrText xml:space="preserve"> PAGEREF _Toc327447924 \h </w:instrText>
        </w:r>
        <w:r w:rsidR="002B66BD">
          <w:rPr>
            <w:noProof/>
            <w:webHidden/>
          </w:rPr>
        </w:r>
        <w:r w:rsidR="002B66BD">
          <w:rPr>
            <w:noProof/>
            <w:webHidden/>
          </w:rPr>
          <w:fldChar w:fldCharType="separate"/>
        </w:r>
        <w:r w:rsidR="002B66BD">
          <w:rPr>
            <w:noProof/>
            <w:webHidden/>
          </w:rPr>
          <w:t>37</w:t>
        </w:r>
        <w:r w:rsidR="002B66BD">
          <w:rPr>
            <w:noProof/>
            <w:webHidden/>
          </w:rPr>
          <w:fldChar w:fldCharType="end"/>
        </w:r>
      </w:hyperlink>
    </w:p>
    <w:p w:rsidR="002B66BD" w:rsidRDefault="00127691">
      <w:pPr>
        <w:pStyle w:val="TOC2"/>
        <w:tabs>
          <w:tab w:val="left" w:pos="1100"/>
          <w:tab w:val="right" w:leader="dot" w:pos="9062"/>
        </w:tabs>
        <w:rPr>
          <w:noProof/>
          <w:sz w:val="22"/>
          <w:szCs w:val="22"/>
          <w:lang w:eastAsia="de-CH"/>
        </w:rPr>
      </w:pPr>
      <w:hyperlink w:anchor="_Toc327447925" w:history="1">
        <w:r w:rsidR="002B66BD" w:rsidRPr="00E634AB">
          <w:rPr>
            <w:rStyle w:val="Hyperlink"/>
            <w:noProof/>
          </w:rPr>
          <w:t>I.1.7.1</w:t>
        </w:r>
        <w:r w:rsidR="002B66BD">
          <w:rPr>
            <w:noProof/>
            <w:sz w:val="22"/>
            <w:szCs w:val="22"/>
            <w:lang w:eastAsia="de-CH"/>
          </w:rPr>
          <w:tab/>
        </w:r>
        <w:r w:rsidR="002B66BD" w:rsidRPr="00E634AB">
          <w:rPr>
            <w:rStyle w:val="Hyperlink"/>
            <w:noProof/>
          </w:rPr>
          <w:t>Hauptapplikation</w:t>
        </w:r>
        <w:r w:rsidR="002B66BD">
          <w:rPr>
            <w:noProof/>
            <w:webHidden/>
          </w:rPr>
          <w:tab/>
        </w:r>
        <w:r w:rsidR="002B66BD">
          <w:rPr>
            <w:noProof/>
            <w:webHidden/>
          </w:rPr>
          <w:fldChar w:fldCharType="begin"/>
        </w:r>
        <w:r w:rsidR="002B66BD">
          <w:rPr>
            <w:noProof/>
            <w:webHidden/>
          </w:rPr>
          <w:instrText xml:space="preserve"> PAGEREF _Toc327447925 \h </w:instrText>
        </w:r>
        <w:r w:rsidR="002B66BD">
          <w:rPr>
            <w:noProof/>
            <w:webHidden/>
          </w:rPr>
        </w:r>
        <w:r w:rsidR="002B66BD">
          <w:rPr>
            <w:noProof/>
            <w:webHidden/>
          </w:rPr>
          <w:fldChar w:fldCharType="separate"/>
        </w:r>
        <w:r w:rsidR="002B66BD">
          <w:rPr>
            <w:noProof/>
            <w:webHidden/>
          </w:rPr>
          <w:t>37</w:t>
        </w:r>
        <w:r w:rsidR="002B66BD">
          <w:rPr>
            <w:noProof/>
            <w:webHidden/>
          </w:rPr>
          <w:fldChar w:fldCharType="end"/>
        </w:r>
      </w:hyperlink>
    </w:p>
    <w:p w:rsidR="002B66BD" w:rsidRDefault="00127691">
      <w:pPr>
        <w:pStyle w:val="TOC2"/>
        <w:tabs>
          <w:tab w:val="left" w:pos="1100"/>
          <w:tab w:val="right" w:leader="dot" w:pos="9062"/>
        </w:tabs>
        <w:rPr>
          <w:noProof/>
          <w:sz w:val="22"/>
          <w:szCs w:val="22"/>
          <w:lang w:eastAsia="de-CH"/>
        </w:rPr>
      </w:pPr>
      <w:hyperlink w:anchor="_Toc327447926" w:history="1">
        <w:r w:rsidR="002B66BD" w:rsidRPr="00E634AB">
          <w:rPr>
            <w:rStyle w:val="Hyperlink"/>
            <w:noProof/>
          </w:rPr>
          <w:t>I.1.7.2</w:t>
        </w:r>
        <w:r w:rsidR="002B66BD">
          <w:rPr>
            <w:noProof/>
            <w:sz w:val="22"/>
            <w:szCs w:val="22"/>
            <w:lang w:eastAsia="de-CH"/>
          </w:rPr>
          <w:tab/>
        </w:r>
        <w:r w:rsidR="002B66BD" w:rsidRPr="00E634AB">
          <w:rPr>
            <w:rStyle w:val="Hyperlink"/>
            <w:noProof/>
          </w:rPr>
          <w:t>Plug-ins</w:t>
        </w:r>
        <w:r w:rsidR="002B66BD">
          <w:rPr>
            <w:noProof/>
            <w:webHidden/>
          </w:rPr>
          <w:tab/>
        </w:r>
        <w:r w:rsidR="002B66BD">
          <w:rPr>
            <w:noProof/>
            <w:webHidden/>
          </w:rPr>
          <w:fldChar w:fldCharType="begin"/>
        </w:r>
        <w:r w:rsidR="002B66BD">
          <w:rPr>
            <w:noProof/>
            <w:webHidden/>
          </w:rPr>
          <w:instrText xml:space="preserve"> PAGEREF _Toc327447926 \h </w:instrText>
        </w:r>
        <w:r w:rsidR="002B66BD">
          <w:rPr>
            <w:noProof/>
            <w:webHidden/>
          </w:rPr>
        </w:r>
        <w:r w:rsidR="002B66BD">
          <w:rPr>
            <w:noProof/>
            <w:webHidden/>
          </w:rPr>
          <w:fldChar w:fldCharType="separate"/>
        </w:r>
        <w:r w:rsidR="002B66BD">
          <w:rPr>
            <w:noProof/>
            <w:webHidden/>
          </w:rPr>
          <w:t>37</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27" w:history="1">
        <w:r w:rsidR="002B66BD" w:rsidRPr="00E634AB">
          <w:rPr>
            <w:rStyle w:val="Hyperlink"/>
            <w:noProof/>
          </w:rPr>
          <w:t>I.1.7.2.1</w:t>
        </w:r>
        <w:r w:rsidR="002B66BD">
          <w:rPr>
            <w:noProof/>
            <w:sz w:val="22"/>
          </w:rPr>
          <w:tab/>
        </w:r>
        <w:r w:rsidR="002B66BD" w:rsidRPr="00E634AB">
          <w:rPr>
            <w:rStyle w:val="Hyperlink"/>
            <w:noProof/>
          </w:rPr>
          <w:t>Poster Plug-in</w:t>
        </w:r>
        <w:r w:rsidR="002B66BD">
          <w:rPr>
            <w:noProof/>
            <w:webHidden/>
          </w:rPr>
          <w:tab/>
        </w:r>
        <w:r w:rsidR="002B66BD">
          <w:rPr>
            <w:noProof/>
            <w:webHidden/>
          </w:rPr>
          <w:fldChar w:fldCharType="begin"/>
        </w:r>
        <w:r w:rsidR="002B66BD">
          <w:rPr>
            <w:noProof/>
            <w:webHidden/>
          </w:rPr>
          <w:instrText xml:space="preserve"> PAGEREF _Toc327447927 \h </w:instrText>
        </w:r>
        <w:r w:rsidR="002B66BD">
          <w:rPr>
            <w:noProof/>
            <w:webHidden/>
          </w:rPr>
        </w:r>
        <w:r w:rsidR="002B66BD">
          <w:rPr>
            <w:noProof/>
            <w:webHidden/>
          </w:rPr>
          <w:fldChar w:fldCharType="separate"/>
        </w:r>
        <w:r w:rsidR="002B66BD">
          <w:rPr>
            <w:noProof/>
            <w:webHidden/>
          </w:rPr>
          <w:t>37</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28" w:history="1">
        <w:r w:rsidR="002B66BD" w:rsidRPr="00E634AB">
          <w:rPr>
            <w:rStyle w:val="Hyperlink"/>
            <w:noProof/>
          </w:rPr>
          <w:t>I.1.7.2.2</w:t>
        </w:r>
        <w:r w:rsidR="002B66BD">
          <w:rPr>
            <w:noProof/>
            <w:sz w:val="22"/>
          </w:rPr>
          <w:tab/>
        </w:r>
        <w:r w:rsidR="002B66BD" w:rsidRPr="00E634AB">
          <w:rPr>
            <w:rStyle w:val="Hyperlink"/>
            <w:noProof/>
          </w:rPr>
          <w:t>Mittagsmenu Plug-in</w:t>
        </w:r>
        <w:r w:rsidR="002B66BD">
          <w:rPr>
            <w:noProof/>
            <w:webHidden/>
          </w:rPr>
          <w:tab/>
        </w:r>
        <w:r w:rsidR="002B66BD">
          <w:rPr>
            <w:noProof/>
            <w:webHidden/>
          </w:rPr>
          <w:fldChar w:fldCharType="begin"/>
        </w:r>
        <w:r w:rsidR="002B66BD">
          <w:rPr>
            <w:noProof/>
            <w:webHidden/>
          </w:rPr>
          <w:instrText xml:space="preserve"> PAGEREF _Toc327447928 \h </w:instrText>
        </w:r>
        <w:r w:rsidR="002B66BD">
          <w:rPr>
            <w:noProof/>
            <w:webHidden/>
          </w:rPr>
        </w:r>
        <w:r w:rsidR="002B66BD">
          <w:rPr>
            <w:noProof/>
            <w:webHidden/>
          </w:rPr>
          <w:fldChar w:fldCharType="separate"/>
        </w:r>
        <w:r w:rsidR="002B66BD">
          <w:rPr>
            <w:noProof/>
            <w:webHidden/>
          </w:rPr>
          <w:t>37</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29" w:history="1">
        <w:r w:rsidR="002B66BD" w:rsidRPr="00E634AB">
          <w:rPr>
            <w:rStyle w:val="Hyperlink"/>
            <w:noProof/>
          </w:rPr>
          <w:t>I.1.7.2.3</w:t>
        </w:r>
        <w:r w:rsidR="002B66BD">
          <w:rPr>
            <w:noProof/>
            <w:sz w:val="22"/>
          </w:rPr>
          <w:tab/>
        </w:r>
        <w:r w:rsidR="002B66BD" w:rsidRPr="00E634AB">
          <w:rPr>
            <w:rStyle w:val="Hyperlink"/>
            <w:noProof/>
          </w:rPr>
          <w:t>Experiment Browser Plug-in</w:t>
        </w:r>
        <w:r w:rsidR="002B66BD">
          <w:rPr>
            <w:noProof/>
            <w:webHidden/>
          </w:rPr>
          <w:tab/>
        </w:r>
        <w:r w:rsidR="002B66BD">
          <w:rPr>
            <w:noProof/>
            <w:webHidden/>
          </w:rPr>
          <w:fldChar w:fldCharType="begin"/>
        </w:r>
        <w:r w:rsidR="002B66BD">
          <w:rPr>
            <w:noProof/>
            <w:webHidden/>
          </w:rPr>
          <w:instrText xml:space="preserve"> PAGEREF _Toc327447929 \h </w:instrText>
        </w:r>
        <w:r w:rsidR="002B66BD">
          <w:rPr>
            <w:noProof/>
            <w:webHidden/>
          </w:rPr>
        </w:r>
        <w:r w:rsidR="002B66BD">
          <w:rPr>
            <w:noProof/>
            <w:webHidden/>
          </w:rPr>
          <w:fldChar w:fldCharType="separate"/>
        </w:r>
        <w:r w:rsidR="002B66BD">
          <w:rPr>
            <w:noProof/>
            <w:webHidden/>
          </w:rPr>
          <w:t>37</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30" w:history="1">
        <w:r w:rsidR="002B66BD" w:rsidRPr="00E634AB">
          <w:rPr>
            <w:rStyle w:val="Hyperlink"/>
            <w:noProof/>
          </w:rPr>
          <w:t>I.1.7.2.4</w:t>
        </w:r>
        <w:r w:rsidR="002B66BD">
          <w:rPr>
            <w:noProof/>
            <w:sz w:val="22"/>
          </w:rPr>
          <w:tab/>
        </w:r>
        <w:r w:rsidR="002B66BD" w:rsidRPr="00E634AB">
          <w:rPr>
            <w:rStyle w:val="Hyperlink"/>
            <w:noProof/>
          </w:rPr>
          <w:t>Experiment Diagnostic Plug-in</w:t>
        </w:r>
        <w:r w:rsidR="002B66BD">
          <w:rPr>
            <w:noProof/>
            <w:webHidden/>
          </w:rPr>
          <w:tab/>
        </w:r>
        <w:r w:rsidR="002B66BD">
          <w:rPr>
            <w:noProof/>
            <w:webHidden/>
          </w:rPr>
          <w:fldChar w:fldCharType="begin"/>
        </w:r>
        <w:r w:rsidR="002B66BD">
          <w:rPr>
            <w:noProof/>
            <w:webHidden/>
          </w:rPr>
          <w:instrText xml:space="preserve"> PAGEREF _Toc327447930 \h </w:instrText>
        </w:r>
        <w:r w:rsidR="002B66BD">
          <w:rPr>
            <w:noProof/>
            <w:webHidden/>
          </w:rPr>
        </w:r>
        <w:r w:rsidR="002B66BD">
          <w:rPr>
            <w:noProof/>
            <w:webHidden/>
          </w:rPr>
          <w:fldChar w:fldCharType="separate"/>
        </w:r>
        <w:r w:rsidR="002B66BD">
          <w:rPr>
            <w:noProof/>
            <w:webHidden/>
          </w:rPr>
          <w:t>37</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31" w:history="1">
        <w:r w:rsidR="002B66BD" w:rsidRPr="00E634AB">
          <w:rPr>
            <w:rStyle w:val="Hyperlink"/>
            <w:noProof/>
          </w:rPr>
          <w:t>I.1.7.2.5</w:t>
        </w:r>
        <w:r w:rsidR="002B66BD">
          <w:rPr>
            <w:noProof/>
            <w:sz w:val="22"/>
          </w:rPr>
          <w:tab/>
        </w:r>
        <w:r w:rsidR="002B66BD" w:rsidRPr="00E634AB">
          <w:rPr>
            <w:rStyle w:val="Hyperlink"/>
            <w:noProof/>
          </w:rPr>
          <w:t>Experiment ShapeGame Plug-in</w:t>
        </w:r>
        <w:r w:rsidR="002B66BD">
          <w:rPr>
            <w:noProof/>
            <w:webHidden/>
          </w:rPr>
          <w:tab/>
        </w:r>
        <w:r w:rsidR="002B66BD">
          <w:rPr>
            <w:noProof/>
            <w:webHidden/>
          </w:rPr>
          <w:fldChar w:fldCharType="begin"/>
        </w:r>
        <w:r w:rsidR="002B66BD">
          <w:rPr>
            <w:noProof/>
            <w:webHidden/>
          </w:rPr>
          <w:instrText xml:space="preserve"> PAGEREF _Toc327447931 \h </w:instrText>
        </w:r>
        <w:r w:rsidR="002B66BD">
          <w:rPr>
            <w:noProof/>
            <w:webHidden/>
          </w:rPr>
        </w:r>
        <w:r w:rsidR="002B66BD">
          <w:rPr>
            <w:noProof/>
            <w:webHidden/>
          </w:rPr>
          <w:fldChar w:fldCharType="separate"/>
        </w:r>
        <w:r w:rsidR="002B66BD">
          <w:rPr>
            <w:noProof/>
            <w:webHidden/>
          </w:rPr>
          <w:t>37</w:t>
        </w:r>
        <w:r w:rsidR="002B66BD">
          <w:rPr>
            <w:noProof/>
            <w:webHidden/>
          </w:rPr>
          <w:fldChar w:fldCharType="end"/>
        </w:r>
      </w:hyperlink>
    </w:p>
    <w:p w:rsidR="002B66BD" w:rsidRDefault="00127691">
      <w:pPr>
        <w:pStyle w:val="TOC2"/>
        <w:tabs>
          <w:tab w:val="left" w:pos="1100"/>
          <w:tab w:val="right" w:leader="dot" w:pos="9062"/>
        </w:tabs>
        <w:rPr>
          <w:noProof/>
          <w:sz w:val="22"/>
          <w:szCs w:val="22"/>
          <w:lang w:eastAsia="de-CH"/>
        </w:rPr>
      </w:pPr>
      <w:hyperlink w:anchor="_Toc327447932" w:history="1">
        <w:r w:rsidR="002B66BD" w:rsidRPr="00E634AB">
          <w:rPr>
            <w:rStyle w:val="Hyperlink"/>
            <w:noProof/>
          </w:rPr>
          <w:t>I.1.7.3</w:t>
        </w:r>
        <w:r w:rsidR="002B66BD">
          <w:rPr>
            <w:noProof/>
            <w:sz w:val="22"/>
            <w:szCs w:val="22"/>
            <w:lang w:eastAsia="de-CH"/>
          </w:rPr>
          <w:tab/>
        </w:r>
        <w:r w:rsidR="002B66BD" w:rsidRPr="00E634AB">
          <w:rPr>
            <w:rStyle w:val="Hyperlink"/>
            <w:noProof/>
          </w:rPr>
          <w:t>Mini-Applikationen</w:t>
        </w:r>
        <w:r w:rsidR="002B66BD">
          <w:rPr>
            <w:noProof/>
            <w:webHidden/>
          </w:rPr>
          <w:tab/>
        </w:r>
        <w:r w:rsidR="002B66BD">
          <w:rPr>
            <w:noProof/>
            <w:webHidden/>
          </w:rPr>
          <w:fldChar w:fldCharType="begin"/>
        </w:r>
        <w:r w:rsidR="002B66BD">
          <w:rPr>
            <w:noProof/>
            <w:webHidden/>
          </w:rPr>
          <w:instrText xml:space="preserve"> PAGEREF _Toc327447932 \h </w:instrText>
        </w:r>
        <w:r w:rsidR="002B66BD">
          <w:rPr>
            <w:noProof/>
            <w:webHidden/>
          </w:rPr>
        </w:r>
        <w:r w:rsidR="002B66BD">
          <w:rPr>
            <w:noProof/>
            <w:webHidden/>
          </w:rPr>
          <w:fldChar w:fldCharType="separate"/>
        </w:r>
        <w:r w:rsidR="002B66BD">
          <w:rPr>
            <w:noProof/>
            <w:webHidden/>
          </w:rPr>
          <w:t>37</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33" w:history="1">
        <w:r w:rsidR="002B66BD" w:rsidRPr="00E634AB">
          <w:rPr>
            <w:rStyle w:val="Hyperlink"/>
            <w:noProof/>
          </w:rPr>
          <w:t>I.1.7.3.1</w:t>
        </w:r>
        <w:r w:rsidR="002B66BD">
          <w:rPr>
            <w:noProof/>
            <w:sz w:val="22"/>
          </w:rPr>
          <w:tab/>
        </w:r>
        <w:r w:rsidR="002B66BD" w:rsidRPr="00E634AB">
          <w:rPr>
            <w:rStyle w:val="Hyperlink"/>
            <w:noProof/>
          </w:rPr>
          <w:t>DemoMode</w:t>
        </w:r>
        <w:r w:rsidR="002B66BD">
          <w:rPr>
            <w:noProof/>
            <w:webHidden/>
          </w:rPr>
          <w:tab/>
        </w:r>
        <w:r w:rsidR="002B66BD">
          <w:rPr>
            <w:noProof/>
            <w:webHidden/>
          </w:rPr>
          <w:fldChar w:fldCharType="begin"/>
        </w:r>
        <w:r w:rsidR="002B66BD">
          <w:rPr>
            <w:noProof/>
            <w:webHidden/>
          </w:rPr>
          <w:instrText xml:space="preserve"> PAGEREF _Toc327447933 \h </w:instrText>
        </w:r>
        <w:r w:rsidR="002B66BD">
          <w:rPr>
            <w:noProof/>
            <w:webHidden/>
          </w:rPr>
        </w:r>
        <w:r w:rsidR="002B66BD">
          <w:rPr>
            <w:noProof/>
            <w:webHidden/>
          </w:rPr>
          <w:fldChar w:fldCharType="separate"/>
        </w:r>
        <w:r w:rsidR="002B66BD">
          <w:rPr>
            <w:noProof/>
            <w:webHidden/>
          </w:rPr>
          <w:t>37</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34" w:history="1">
        <w:r w:rsidR="002B66BD" w:rsidRPr="00E634AB">
          <w:rPr>
            <w:rStyle w:val="Hyperlink"/>
            <w:noProof/>
          </w:rPr>
          <w:t>I.1.7.3.2</w:t>
        </w:r>
        <w:r w:rsidR="002B66BD">
          <w:rPr>
            <w:noProof/>
            <w:sz w:val="22"/>
          </w:rPr>
          <w:tab/>
        </w:r>
        <w:r w:rsidR="002B66BD" w:rsidRPr="00E634AB">
          <w:rPr>
            <w:rStyle w:val="Hyperlink"/>
            <w:noProof/>
          </w:rPr>
          <w:t>DesignMenu</w:t>
        </w:r>
        <w:r w:rsidR="002B66BD">
          <w:rPr>
            <w:noProof/>
            <w:webHidden/>
          </w:rPr>
          <w:tab/>
        </w:r>
        <w:r w:rsidR="002B66BD">
          <w:rPr>
            <w:noProof/>
            <w:webHidden/>
          </w:rPr>
          <w:fldChar w:fldCharType="begin"/>
        </w:r>
        <w:r w:rsidR="002B66BD">
          <w:rPr>
            <w:noProof/>
            <w:webHidden/>
          </w:rPr>
          <w:instrText xml:space="preserve"> PAGEREF _Toc327447934 \h </w:instrText>
        </w:r>
        <w:r w:rsidR="002B66BD">
          <w:rPr>
            <w:noProof/>
            <w:webHidden/>
          </w:rPr>
        </w:r>
        <w:r w:rsidR="002B66BD">
          <w:rPr>
            <w:noProof/>
            <w:webHidden/>
          </w:rPr>
          <w:fldChar w:fldCharType="separate"/>
        </w:r>
        <w:r w:rsidR="002B66BD">
          <w:rPr>
            <w:noProof/>
            <w:webHidden/>
          </w:rPr>
          <w:t>38</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35" w:history="1">
        <w:r w:rsidR="002B66BD" w:rsidRPr="00E634AB">
          <w:rPr>
            <w:rStyle w:val="Hyperlink"/>
            <w:noProof/>
          </w:rPr>
          <w:t>I.1.7.3.3</w:t>
        </w:r>
        <w:r w:rsidR="002B66BD">
          <w:rPr>
            <w:noProof/>
            <w:sz w:val="22"/>
          </w:rPr>
          <w:tab/>
        </w:r>
        <w:r w:rsidR="002B66BD" w:rsidRPr="00E634AB">
          <w:rPr>
            <w:rStyle w:val="Hyperlink"/>
            <w:noProof/>
          </w:rPr>
          <w:t>DesignPosterNavigationButtons</w:t>
        </w:r>
        <w:r w:rsidR="002B66BD">
          <w:rPr>
            <w:noProof/>
            <w:webHidden/>
          </w:rPr>
          <w:tab/>
        </w:r>
        <w:r w:rsidR="002B66BD">
          <w:rPr>
            <w:noProof/>
            <w:webHidden/>
          </w:rPr>
          <w:fldChar w:fldCharType="begin"/>
        </w:r>
        <w:r w:rsidR="002B66BD">
          <w:rPr>
            <w:noProof/>
            <w:webHidden/>
          </w:rPr>
          <w:instrText xml:space="preserve"> PAGEREF _Toc327447935 \h </w:instrText>
        </w:r>
        <w:r w:rsidR="002B66BD">
          <w:rPr>
            <w:noProof/>
            <w:webHidden/>
          </w:rPr>
        </w:r>
        <w:r w:rsidR="002B66BD">
          <w:rPr>
            <w:noProof/>
            <w:webHidden/>
          </w:rPr>
          <w:fldChar w:fldCharType="separate"/>
        </w:r>
        <w:r w:rsidR="002B66BD">
          <w:rPr>
            <w:noProof/>
            <w:webHidden/>
          </w:rPr>
          <w:t>38</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36" w:history="1">
        <w:r w:rsidR="002B66BD" w:rsidRPr="00E634AB">
          <w:rPr>
            <w:rStyle w:val="Hyperlink"/>
            <w:noProof/>
          </w:rPr>
          <w:t>I.1.7.3.4</w:t>
        </w:r>
        <w:r w:rsidR="002B66BD">
          <w:rPr>
            <w:noProof/>
            <w:sz w:val="22"/>
          </w:rPr>
          <w:tab/>
        </w:r>
        <w:r w:rsidR="002B66BD" w:rsidRPr="00E634AB">
          <w:rPr>
            <w:rStyle w:val="Hyperlink"/>
            <w:noProof/>
          </w:rPr>
          <w:t>HandCursorDemoApp</w:t>
        </w:r>
        <w:r w:rsidR="002B66BD">
          <w:rPr>
            <w:noProof/>
            <w:webHidden/>
          </w:rPr>
          <w:tab/>
        </w:r>
        <w:r w:rsidR="002B66BD">
          <w:rPr>
            <w:noProof/>
            <w:webHidden/>
          </w:rPr>
          <w:fldChar w:fldCharType="begin"/>
        </w:r>
        <w:r w:rsidR="002B66BD">
          <w:rPr>
            <w:noProof/>
            <w:webHidden/>
          </w:rPr>
          <w:instrText xml:space="preserve"> PAGEREF _Toc327447936 \h </w:instrText>
        </w:r>
        <w:r w:rsidR="002B66BD">
          <w:rPr>
            <w:noProof/>
            <w:webHidden/>
          </w:rPr>
        </w:r>
        <w:r w:rsidR="002B66BD">
          <w:rPr>
            <w:noProof/>
            <w:webHidden/>
          </w:rPr>
          <w:fldChar w:fldCharType="separate"/>
        </w:r>
        <w:r w:rsidR="002B66BD">
          <w:rPr>
            <w:noProof/>
            <w:webHidden/>
          </w:rPr>
          <w:t>38</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37" w:history="1">
        <w:r w:rsidR="002B66BD" w:rsidRPr="00E634AB">
          <w:rPr>
            <w:rStyle w:val="Hyperlink"/>
            <w:noProof/>
          </w:rPr>
          <w:t>I.1.7.3.5</w:t>
        </w:r>
        <w:r w:rsidR="002B66BD">
          <w:rPr>
            <w:noProof/>
            <w:sz w:val="22"/>
          </w:rPr>
          <w:tab/>
        </w:r>
        <w:r w:rsidR="002B66BD" w:rsidRPr="00E634AB">
          <w:rPr>
            <w:rStyle w:val="Hyperlink"/>
            <w:noProof/>
          </w:rPr>
          <w:t>KinectHandTracker</w:t>
        </w:r>
        <w:r w:rsidR="002B66BD">
          <w:rPr>
            <w:noProof/>
            <w:webHidden/>
          </w:rPr>
          <w:tab/>
        </w:r>
        <w:r w:rsidR="002B66BD">
          <w:rPr>
            <w:noProof/>
            <w:webHidden/>
          </w:rPr>
          <w:fldChar w:fldCharType="begin"/>
        </w:r>
        <w:r w:rsidR="002B66BD">
          <w:rPr>
            <w:noProof/>
            <w:webHidden/>
          </w:rPr>
          <w:instrText xml:space="preserve"> PAGEREF _Toc327447937 \h </w:instrText>
        </w:r>
        <w:r w:rsidR="002B66BD">
          <w:rPr>
            <w:noProof/>
            <w:webHidden/>
          </w:rPr>
        </w:r>
        <w:r w:rsidR="002B66BD">
          <w:rPr>
            <w:noProof/>
            <w:webHidden/>
          </w:rPr>
          <w:fldChar w:fldCharType="separate"/>
        </w:r>
        <w:r w:rsidR="002B66BD">
          <w:rPr>
            <w:noProof/>
            <w:webHidden/>
          </w:rPr>
          <w:t>38</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38" w:history="1">
        <w:r w:rsidR="002B66BD" w:rsidRPr="00E634AB">
          <w:rPr>
            <w:rStyle w:val="Hyperlink"/>
            <w:noProof/>
          </w:rPr>
          <w:t>I.1.7.3.6</w:t>
        </w:r>
        <w:r w:rsidR="002B66BD">
          <w:rPr>
            <w:noProof/>
            <w:sz w:val="22"/>
          </w:rPr>
          <w:tab/>
        </w:r>
        <w:r w:rsidR="002B66BD" w:rsidRPr="00E634AB">
          <w:rPr>
            <w:rStyle w:val="Hyperlink"/>
            <w:noProof/>
          </w:rPr>
          <w:t>KinectRecorder</w:t>
        </w:r>
        <w:r w:rsidR="002B66BD">
          <w:rPr>
            <w:noProof/>
            <w:webHidden/>
          </w:rPr>
          <w:tab/>
        </w:r>
        <w:r w:rsidR="002B66BD">
          <w:rPr>
            <w:noProof/>
            <w:webHidden/>
          </w:rPr>
          <w:fldChar w:fldCharType="begin"/>
        </w:r>
        <w:r w:rsidR="002B66BD">
          <w:rPr>
            <w:noProof/>
            <w:webHidden/>
          </w:rPr>
          <w:instrText xml:space="preserve"> PAGEREF _Toc327447938 \h </w:instrText>
        </w:r>
        <w:r w:rsidR="002B66BD">
          <w:rPr>
            <w:noProof/>
            <w:webHidden/>
          </w:rPr>
        </w:r>
        <w:r w:rsidR="002B66BD">
          <w:rPr>
            <w:noProof/>
            <w:webHidden/>
          </w:rPr>
          <w:fldChar w:fldCharType="separate"/>
        </w:r>
        <w:r w:rsidR="002B66BD">
          <w:rPr>
            <w:noProof/>
            <w:webHidden/>
          </w:rPr>
          <w:t>38</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39" w:history="1">
        <w:r w:rsidR="002B66BD" w:rsidRPr="00E634AB">
          <w:rPr>
            <w:rStyle w:val="Hyperlink"/>
            <w:noProof/>
          </w:rPr>
          <w:t>I.1.7.3.7</w:t>
        </w:r>
        <w:r w:rsidR="002B66BD">
          <w:rPr>
            <w:noProof/>
            <w:sz w:val="22"/>
          </w:rPr>
          <w:tab/>
        </w:r>
        <w:r w:rsidR="002B66BD" w:rsidRPr="00E634AB">
          <w:rPr>
            <w:rStyle w:val="Hyperlink"/>
            <w:noProof/>
          </w:rPr>
          <w:t>KinectWpfViewers</w:t>
        </w:r>
        <w:r w:rsidR="002B66BD">
          <w:rPr>
            <w:noProof/>
            <w:webHidden/>
          </w:rPr>
          <w:tab/>
        </w:r>
        <w:r w:rsidR="002B66BD">
          <w:rPr>
            <w:noProof/>
            <w:webHidden/>
          </w:rPr>
          <w:fldChar w:fldCharType="begin"/>
        </w:r>
        <w:r w:rsidR="002B66BD">
          <w:rPr>
            <w:noProof/>
            <w:webHidden/>
          </w:rPr>
          <w:instrText xml:space="preserve"> PAGEREF _Toc327447939 \h </w:instrText>
        </w:r>
        <w:r w:rsidR="002B66BD">
          <w:rPr>
            <w:noProof/>
            <w:webHidden/>
          </w:rPr>
        </w:r>
        <w:r w:rsidR="002B66BD">
          <w:rPr>
            <w:noProof/>
            <w:webHidden/>
          </w:rPr>
          <w:fldChar w:fldCharType="separate"/>
        </w:r>
        <w:r w:rsidR="002B66BD">
          <w:rPr>
            <w:noProof/>
            <w:webHidden/>
          </w:rPr>
          <w:t>38</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40" w:history="1">
        <w:r w:rsidR="002B66BD" w:rsidRPr="00E634AB">
          <w:rPr>
            <w:rStyle w:val="Hyperlink"/>
            <w:noProof/>
          </w:rPr>
          <w:t>I.1.7.3.8</w:t>
        </w:r>
        <w:r w:rsidR="002B66BD">
          <w:rPr>
            <w:noProof/>
            <w:sz w:val="22"/>
          </w:rPr>
          <w:tab/>
        </w:r>
        <w:r w:rsidR="002B66BD" w:rsidRPr="00E634AB">
          <w:rPr>
            <w:rStyle w:val="Hyperlink"/>
            <w:noProof/>
          </w:rPr>
          <w:t>ObjectTrackingVisualizer</w:t>
        </w:r>
        <w:r w:rsidR="002B66BD">
          <w:rPr>
            <w:noProof/>
            <w:webHidden/>
          </w:rPr>
          <w:tab/>
        </w:r>
        <w:r w:rsidR="002B66BD">
          <w:rPr>
            <w:noProof/>
            <w:webHidden/>
          </w:rPr>
          <w:fldChar w:fldCharType="begin"/>
        </w:r>
        <w:r w:rsidR="002B66BD">
          <w:rPr>
            <w:noProof/>
            <w:webHidden/>
          </w:rPr>
          <w:instrText xml:space="preserve"> PAGEREF _Toc327447940 \h </w:instrText>
        </w:r>
        <w:r w:rsidR="002B66BD">
          <w:rPr>
            <w:noProof/>
            <w:webHidden/>
          </w:rPr>
        </w:r>
        <w:r w:rsidR="002B66BD">
          <w:rPr>
            <w:noProof/>
            <w:webHidden/>
          </w:rPr>
          <w:fldChar w:fldCharType="separate"/>
        </w:r>
        <w:r w:rsidR="002B66BD">
          <w:rPr>
            <w:noProof/>
            <w:webHidden/>
          </w:rPr>
          <w:t>38</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41" w:history="1">
        <w:r w:rsidR="002B66BD" w:rsidRPr="00E634AB">
          <w:rPr>
            <w:rStyle w:val="Hyperlink"/>
            <w:noProof/>
          </w:rPr>
          <w:t>I.1.7.3.9</w:t>
        </w:r>
        <w:r w:rsidR="002B66BD">
          <w:rPr>
            <w:noProof/>
            <w:sz w:val="22"/>
          </w:rPr>
          <w:tab/>
        </w:r>
        <w:r w:rsidR="002B66BD" w:rsidRPr="00E634AB">
          <w:rPr>
            <w:rStyle w:val="Hyperlink"/>
            <w:noProof/>
          </w:rPr>
          <w:t>PdfConverter</w:t>
        </w:r>
        <w:r w:rsidR="002B66BD">
          <w:rPr>
            <w:noProof/>
            <w:webHidden/>
          </w:rPr>
          <w:tab/>
        </w:r>
        <w:r w:rsidR="002B66BD">
          <w:rPr>
            <w:noProof/>
            <w:webHidden/>
          </w:rPr>
          <w:fldChar w:fldCharType="begin"/>
        </w:r>
        <w:r w:rsidR="002B66BD">
          <w:rPr>
            <w:noProof/>
            <w:webHidden/>
          </w:rPr>
          <w:instrText xml:space="preserve"> PAGEREF _Toc327447941 \h </w:instrText>
        </w:r>
        <w:r w:rsidR="002B66BD">
          <w:rPr>
            <w:noProof/>
            <w:webHidden/>
          </w:rPr>
        </w:r>
        <w:r w:rsidR="002B66BD">
          <w:rPr>
            <w:noProof/>
            <w:webHidden/>
          </w:rPr>
          <w:fldChar w:fldCharType="separate"/>
        </w:r>
        <w:r w:rsidR="002B66BD">
          <w:rPr>
            <w:noProof/>
            <w:webHidden/>
          </w:rPr>
          <w:t>38</w:t>
        </w:r>
        <w:r w:rsidR="002B66BD">
          <w:rPr>
            <w:noProof/>
            <w:webHidden/>
          </w:rPr>
          <w:fldChar w:fldCharType="end"/>
        </w:r>
      </w:hyperlink>
    </w:p>
    <w:p w:rsidR="002B66BD" w:rsidRDefault="00127691">
      <w:pPr>
        <w:pStyle w:val="TOC3"/>
        <w:tabs>
          <w:tab w:val="left" w:pos="1540"/>
          <w:tab w:val="right" w:leader="dot" w:pos="9062"/>
        </w:tabs>
        <w:rPr>
          <w:noProof/>
          <w:sz w:val="22"/>
        </w:rPr>
      </w:pPr>
      <w:hyperlink w:anchor="_Toc327447942" w:history="1">
        <w:r w:rsidR="002B66BD" w:rsidRPr="00E634AB">
          <w:rPr>
            <w:rStyle w:val="Hyperlink"/>
            <w:noProof/>
          </w:rPr>
          <w:t>I.1.7.3.10</w:t>
        </w:r>
        <w:r w:rsidR="002B66BD">
          <w:rPr>
            <w:noProof/>
            <w:sz w:val="22"/>
          </w:rPr>
          <w:tab/>
        </w:r>
        <w:r w:rsidR="002B66BD" w:rsidRPr="00E634AB">
          <w:rPr>
            <w:rStyle w:val="Hyperlink"/>
            <w:noProof/>
          </w:rPr>
          <w:t>PluginDemo</w:t>
        </w:r>
        <w:r w:rsidR="002B66BD">
          <w:rPr>
            <w:noProof/>
            <w:webHidden/>
          </w:rPr>
          <w:tab/>
        </w:r>
        <w:r w:rsidR="002B66BD">
          <w:rPr>
            <w:noProof/>
            <w:webHidden/>
          </w:rPr>
          <w:fldChar w:fldCharType="begin"/>
        </w:r>
        <w:r w:rsidR="002B66BD">
          <w:rPr>
            <w:noProof/>
            <w:webHidden/>
          </w:rPr>
          <w:instrText xml:space="preserve"> PAGEREF _Toc327447942 \h </w:instrText>
        </w:r>
        <w:r w:rsidR="002B66BD">
          <w:rPr>
            <w:noProof/>
            <w:webHidden/>
          </w:rPr>
        </w:r>
        <w:r w:rsidR="002B66BD">
          <w:rPr>
            <w:noProof/>
            <w:webHidden/>
          </w:rPr>
          <w:fldChar w:fldCharType="separate"/>
        </w:r>
        <w:r w:rsidR="002B66BD">
          <w:rPr>
            <w:noProof/>
            <w:webHidden/>
          </w:rPr>
          <w:t>38</w:t>
        </w:r>
        <w:r w:rsidR="002B66BD">
          <w:rPr>
            <w:noProof/>
            <w:webHidden/>
          </w:rPr>
          <w:fldChar w:fldCharType="end"/>
        </w:r>
      </w:hyperlink>
    </w:p>
    <w:p w:rsidR="002B66BD" w:rsidRDefault="00127691">
      <w:pPr>
        <w:pStyle w:val="TOC3"/>
        <w:tabs>
          <w:tab w:val="left" w:pos="1540"/>
          <w:tab w:val="right" w:leader="dot" w:pos="9062"/>
        </w:tabs>
        <w:rPr>
          <w:noProof/>
          <w:sz w:val="22"/>
        </w:rPr>
      </w:pPr>
      <w:hyperlink w:anchor="_Toc327447943" w:history="1">
        <w:r w:rsidR="002B66BD" w:rsidRPr="00E634AB">
          <w:rPr>
            <w:rStyle w:val="Hyperlink"/>
            <w:noProof/>
          </w:rPr>
          <w:t>I.1.7.3.11</w:t>
        </w:r>
        <w:r w:rsidR="002B66BD">
          <w:rPr>
            <w:noProof/>
            <w:sz w:val="22"/>
          </w:rPr>
          <w:tab/>
        </w:r>
        <w:r w:rsidR="002B66BD" w:rsidRPr="00E634AB">
          <w:rPr>
            <w:rStyle w:val="Hyperlink"/>
            <w:noProof/>
          </w:rPr>
          <w:t>TestXna</w:t>
        </w:r>
        <w:r w:rsidR="002B66BD">
          <w:rPr>
            <w:noProof/>
            <w:webHidden/>
          </w:rPr>
          <w:tab/>
        </w:r>
        <w:r w:rsidR="002B66BD">
          <w:rPr>
            <w:noProof/>
            <w:webHidden/>
          </w:rPr>
          <w:fldChar w:fldCharType="begin"/>
        </w:r>
        <w:r w:rsidR="002B66BD">
          <w:rPr>
            <w:noProof/>
            <w:webHidden/>
          </w:rPr>
          <w:instrText xml:space="preserve"> PAGEREF _Toc327447943 \h </w:instrText>
        </w:r>
        <w:r w:rsidR="002B66BD">
          <w:rPr>
            <w:noProof/>
            <w:webHidden/>
          </w:rPr>
        </w:r>
        <w:r w:rsidR="002B66BD">
          <w:rPr>
            <w:noProof/>
            <w:webHidden/>
          </w:rPr>
          <w:fldChar w:fldCharType="separate"/>
        </w:r>
        <w:r w:rsidR="002B66BD">
          <w:rPr>
            <w:noProof/>
            <w:webHidden/>
          </w:rPr>
          <w:t>38</w:t>
        </w:r>
        <w:r w:rsidR="002B66BD">
          <w:rPr>
            <w:noProof/>
            <w:webHidden/>
          </w:rPr>
          <w:fldChar w:fldCharType="end"/>
        </w:r>
      </w:hyperlink>
    </w:p>
    <w:p w:rsidR="002B66BD" w:rsidRDefault="00127691">
      <w:pPr>
        <w:pStyle w:val="TOC3"/>
        <w:tabs>
          <w:tab w:val="left" w:pos="1540"/>
          <w:tab w:val="right" w:leader="dot" w:pos="9062"/>
        </w:tabs>
        <w:rPr>
          <w:noProof/>
          <w:sz w:val="22"/>
        </w:rPr>
      </w:pPr>
      <w:hyperlink w:anchor="_Toc327447944" w:history="1">
        <w:r w:rsidR="002B66BD" w:rsidRPr="00E634AB">
          <w:rPr>
            <w:rStyle w:val="Hyperlink"/>
            <w:noProof/>
          </w:rPr>
          <w:t>I.1.7.3.12</w:t>
        </w:r>
        <w:r w:rsidR="002B66BD">
          <w:rPr>
            <w:noProof/>
            <w:sz w:val="22"/>
          </w:rPr>
          <w:tab/>
        </w:r>
        <w:r w:rsidR="002B66BD" w:rsidRPr="00E634AB">
          <w:rPr>
            <w:rStyle w:val="Hyperlink"/>
            <w:noProof/>
          </w:rPr>
          <w:t>VideoWithWPF</w:t>
        </w:r>
        <w:r w:rsidR="002B66BD">
          <w:rPr>
            <w:noProof/>
            <w:webHidden/>
          </w:rPr>
          <w:tab/>
        </w:r>
        <w:r w:rsidR="002B66BD">
          <w:rPr>
            <w:noProof/>
            <w:webHidden/>
          </w:rPr>
          <w:fldChar w:fldCharType="begin"/>
        </w:r>
        <w:r w:rsidR="002B66BD">
          <w:rPr>
            <w:noProof/>
            <w:webHidden/>
          </w:rPr>
          <w:instrText xml:space="preserve"> PAGEREF _Toc327447944 \h </w:instrText>
        </w:r>
        <w:r w:rsidR="002B66BD">
          <w:rPr>
            <w:noProof/>
            <w:webHidden/>
          </w:rPr>
        </w:r>
        <w:r w:rsidR="002B66BD">
          <w:rPr>
            <w:noProof/>
            <w:webHidden/>
          </w:rPr>
          <w:fldChar w:fldCharType="separate"/>
        </w:r>
        <w:r w:rsidR="002B66BD">
          <w:rPr>
            <w:noProof/>
            <w:webHidden/>
          </w:rPr>
          <w:t>38</w:t>
        </w:r>
        <w:r w:rsidR="002B66BD">
          <w:rPr>
            <w:noProof/>
            <w:webHidden/>
          </w:rPr>
          <w:fldChar w:fldCharType="end"/>
        </w:r>
      </w:hyperlink>
    </w:p>
    <w:p w:rsidR="002B66BD" w:rsidRDefault="00127691">
      <w:pPr>
        <w:pStyle w:val="TOC3"/>
        <w:tabs>
          <w:tab w:val="left" w:pos="1540"/>
          <w:tab w:val="right" w:leader="dot" w:pos="9062"/>
        </w:tabs>
        <w:rPr>
          <w:noProof/>
          <w:sz w:val="22"/>
        </w:rPr>
      </w:pPr>
      <w:hyperlink w:anchor="_Toc327447945" w:history="1">
        <w:r w:rsidR="002B66BD" w:rsidRPr="00E634AB">
          <w:rPr>
            <w:rStyle w:val="Hyperlink"/>
            <w:noProof/>
          </w:rPr>
          <w:t>I.1.7.3.13</w:t>
        </w:r>
        <w:r w:rsidR="002B66BD">
          <w:rPr>
            <w:noProof/>
            <w:sz w:val="22"/>
          </w:rPr>
          <w:tab/>
        </w:r>
        <w:r w:rsidR="002B66BD" w:rsidRPr="00E634AB">
          <w:rPr>
            <w:rStyle w:val="Hyperlink"/>
            <w:noProof/>
          </w:rPr>
          <w:t>WizardOfOzTest</w:t>
        </w:r>
        <w:r w:rsidR="002B66BD">
          <w:rPr>
            <w:noProof/>
            <w:webHidden/>
          </w:rPr>
          <w:tab/>
        </w:r>
        <w:r w:rsidR="002B66BD">
          <w:rPr>
            <w:noProof/>
            <w:webHidden/>
          </w:rPr>
          <w:fldChar w:fldCharType="begin"/>
        </w:r>
        <w:r w:rsidR="002B66BD">
          <w:rPr>
            <w:noProof/>
            <w:webHidden/>
          </w:rPr>
          <w:instrText xml:space="preserve"> PAGEREF _Toc327447945 \h </w:instrText>
        </w:r>
        <w:r w:rsidR="002B66BD">
          <w:rPr>
            <w:noProof/>
            <w:webHidden/>
          </w:rPr>
        </w:r>
        <w:r w:rsidR="002B66BD">
          <w:rPr>
            <w:noProof/>
            <w:webHidden/>
          </w:rPr>
          <w:fldChar w:fldCharType="separate"/>
        </w:r>
        <w:r w:rsidR="002B66BD">
          <w:rPr>
            <w:noProof/>
            <w:webHidden/>
          </w:rPr>
          <w:t>39</w:t>
        </w:r>
        <w:r w:rsidR="002B66BD">
          <w:rPr>
            <w:noProof/>
            <w:webHidden/>
          </w:rPr>
          <w:fldChar w:fldCharType="end"/>
        </w:r>
      </w:hyperlink>
    </w:p>
    <w:p w:rsidR="002B66BD" w:rsidRDefault="00127691">
      <w:pPr>
        <w:pStyle w:val="TOC3"/>
        <w:tabs>
          <w:tab w:val="left" w:pos="1540"/>
          <w:tab w:val="right" w:leader="dot" w:pos="9062"/>
        </w:tabs>
        <w:rPr>
          <w:noProof/>
          <w:sz w:val="22"/>
        </w:rPr>
      </w:pPr>
      <w:hyperlink w:anchor="_Toc327447946" w:history="1">
        <w:r w:rsidR="002B66BD" w:rsidRPr="00E634AB">
          <w:rPr>
            <w:rStyle w:val="Hyperlink"/>
            <w:noProof/>
          </w:rPr>
          <w:t>I.1.7.3.14</w:t>
        </w:r>
        <w:r w:rsidR="002B66BD">
          <w:rPr>
            <w:noProof/>
            <w:sz w:val="22"/>
          </w:rPr>
          <w:tab/>
        </w:r>
        <w:r w:rsidR="002B66BD" w:rsidRPr="00E634AB">
          <w:rPr>
            <w:rStyle w:val="Hyperlink"/>
            <w:noProof/>
          </w:rPr>
          <w:t>KinectCursorSmoothing</w:t>
        </w:r>
        <w:r w:rsidR="002B66BD">
          <w:rPr>
            <w:noProof/>
            <w:webHidden/>
          </w:rPr>
          <w:tab/>
        </w:r>
        <w:r w:rsidR="002B66BD">
          <w:rPr>
            <w:noProof/>
            <w:webHidden/>
          </w:rPr>
          <w:fldChar w:fldCharType="begin"/>
        </w:r>
        <w:r w:rsidR="002B66BD">
          <w:rPr>
            <w:noProof/>
            <w:webHidden/>
          </w:rPr>
          <w:instrText xml:space="preserve"> PAGEREF _Toc327447946 \h </w:instrText>
        </w:r>
        <w:r w:rsidR="002B66BD">
          <w:rPr>
            <w:noProof/>
            <w:webHidden/>
          </w:rPr>
        </w:r>
        <w:r w:rsidR="002B66BD">
          <w:rPr>
            <w:noProof/>
            <w:webHidden/>
          </w:rPr>
          <w:fldChar w:fldCharType="separate"/>
        </w:r>
        <w:r w:rsidR="002B66BD">
          <w:rPr>
            <w:noProof/>
            <w:webHidden/>
          </w:rPr>
          <w:t>39</w:t>
        </w:r>
        <w:r w:rsidR="002B66BD">
          <w:rPr>
            <w:noProof/>
            <w:webHidden/>
          </w:rPr>
          <w:fldChar w:fldCharType="end"/>
        </w:r>
      </w:hyperlink>
    </w:p>
    <w:p w:rsidR="002B66BD" w:rsidRDefault="00127691">
      <w:pPr>
        <w:pStyle w:val="TOC1"/>
        <w:tabs>
          <w:tab w:val="left" w:pos="600"/>
          <w:tab w:val="right" w:leader="dot" w:pos="9062"/>
        </w:tabs>
        <w:rPr>
          <w:b w:val="0"/>
          <w:noProof/>
          <w:sz w:val="22"/>
          <w:szCs w:val="22"/>
          <w:lang w:eastAsia="de-CH"/>
        </w:rPr>
      </w:pPr>
      <w:hyperlink w:anchor="_Toc327447947" w:history="1">
        <w:r w:rsidR="002B66BD" w:rsidRPr="00E634AB">
          <w:rPr>
            <w:rStyle w:val="Hyperlink"/>
            <w:noProof/>
          </w:rPr>
          <w:t>I.1.8</w:t>
        </w:r>
        <w:r w:rsidR="002B66BD">
          <w:rPr>
            <w:b w:val="0"/>
            <w:noProof/>
            <w:sz w:val="22"/>
            <w:szCs w:val="22"/>
            <w:lang w:eastAsia="de-CH"/>
          </w:rPr>
          <w:tab/>
        </w:r>
        <w:r w:rsidR="002B66BD" w:rsidRPr="00E634AB">
          <w:rPr>
            <w:rStyle w:val="Hyperlink"/>
            <w:noProof/>
          </w:rPr>
          <w:t>Code Reviews</w:t>
        </w:r>
        <w:r w:rsidR="002B66BD">
          <w:rPr>
            <w:noProof/>
            <w:webHidden/>
          </w:rPr>
          <w:tab/>
        </w:r>
        <w:r w:rsidR="002B66BD">
          <w:rPr>
            <w:noProof/>
            <w:webHidden/>
          </w:rPr>
          <w:fldChar w:fldCharType="begin"/>
        </w:r>
        <w:r w:rsidR="002B66BD">
          <w:rPr>
            <w:noProof/>
            <w:webHidden/>
          </w:rPr>
          <w:instrText xml:space="preserve"> PAGEREF _Toc327447947 \h </w:instrText>
        </w:r>
        <w:r w:rsidR="002B66BD">
          <w:rPr>
            <w:noProof/>
            <w:webHidden/>
          </w:rPr>
        </w:r>
        <w:r w:rsidR="002B66BD">
          <w:rPr>
            <w:noProof/>
            <w:webHidden/>
          </w:rPr>
          <w:fldChar w:fldCharType="separate"/>
        </w:r>
        <w:r w:rsidR="002B66BD">
          <w:rPr>
            <w:noProof/>
            <w:webHidden/>
          </w:rPr>
          <w:t>40</w:t>
        </w:r>
        <w:r w:rsidR="002B66BD">
          <w:rPr>
            <w:noProof/>
            <w:webHidden/>
          </w:rPr>
          <w:fldChar w:fldCharType="end"/>
        </w:r>
      </w:hyperlink>
    </w:p>
    <w:p w:rsidR="002B66BD" w:rsidRDefault="00127691">
      <w:pPr>
        <w:pStyle w:val="TOC2"/>
        <w:tabs>
          <w:tab w:val="left" w:pos="1100"/>
          <w:tab w:val="right" w:leader="dot" w:pos="9062"/>
        </w:tabs>
        <w:rPr>
          <w:noProof/>
          <w:sz w:val="22"/>
          <w:szCs w:val="22"/>
          <w:lang w:eastAsia="de-CH"/>
        </w:rPr>
      </w:pPr>
      <w:hyperlink w:anchor="_Toc327447948" w:history="1">
        <w:r w:rsidR="002B66BD" w:rsidRPr="00E634AB">
          <w:rPr>
            <w:rStyle w:val="Hyperlink"/>
            <w:noProof/>
          </w:rPr>
          <w:t>I.1.8.1</w:t>
        </w:r>
        <w:r w:rsidR="002B66BD">
          <w:rPr>
            <w:noProof/>
            <w:sz w:val="22"/>
            <w:szCs w:val="22"/>
            <w:lang w:eastAsia="de-CH"/>
          </w:rPr>
          <w:tab/>
        </w:r>
        <w:r w:rsidR="002B66BD" w:rsidRPr="00E634AB">
          <w:rPr>
            <w:rStyle w:val="Hyperlink"/>
            <w:noProof/>
          </w:rPr>
          <w:t>Übersicht</w:t>
        </w:r>
        <w:r w:rsidR="002B66BD">
          <w:rPr>
            <w:noProof/>
            <w:webHidden/>
          </w:rPr>
          <w:tab/>
        </w:r>
        <w:r w:rsidR="002B66BD">
          <w:rPr>
            <w:noProof/>
            <w:webHidden/>
          </w:rPr>
          <w:fldChar w:fldCharType="begin"/>
        </w:r>
        <w:r w:rsidR="002B66BD">
          <w:rPr>
            <w:noProof/>
            <w:webHidden/>
          </w:rPr>
          <w:instrText xml:space="preserve"> PAGEREF _Toc327447948 \h </w:instrText>
        </w:r>
        <w:r w:rsidR="002B66BD">
          <w:rPr>
            <w:noProof/>
            <w:webHidden/>
          </w:rPr>
        </w:r>
        <w:r w:rsidR="002B66BD">
          <w:rPr>
            <w:noProof/>
            <w:webHidden/>
          </w:rPr>
          <w:fldChar w:fldCharType="separate"/>
        </w:r>
        <w:r w:rsidR="002B66BD">
          <w:rPr>
            <w:noProof/>
            <w:webHidden/>
          </w:rPr>
          <w:t>40</w:t>
        </w:r>
        <w:r w:rsidR="002B66BD">
          <w:rPr>
            <w:noProof/>
            <w:webHidden/>
          </w:rPr>
          <w:fldChar w:fldCharType="end"/>
        </w:r>
      </w:hyperlink>
    </w:p>
    <w:p w:rsidR="002B66BD" w:rsidRDefault="00127691">
      <w:pPr>
        <w:pStyle w:val="TOC2"/>
        <w:tabs>
          <w:tab w:val="left" w:pos="1100"/>
          <w:tab w:val="right" w:leader="dot" w:pos="9062"/>
        </w:tabs>
        <w:rPr>
          <w:noProof/>
          <w:sz w:val="22"/>
          <w:szCs w:val="22"/>
          <w:lang w:eastAsia="de-CH"/>
        </w:rPr>
      </w:pPr>
      <w:hyperlink w:anchor="_Toc327447949" w:history="1">
        <w:r w:rsidR="002B66BD" w:rsidRPr="00E634AB">
          <w:rPr>
            <w:rStyle w:val="Hyperlink"/>
            <w:noProof/>
          </w:rPr>
          <w:t>I.1.8.2</w:t>
        </w:r>
        <w:r w:rsidR="002B66BD">
          <w:rPr>
            <w:noProof/>
            <w:sz w:val="22"/>
            <w:szCs w:val="22"/>
            <w:lang w:eastAsia="de-CH"/>
          </w:rPr>
          <w:tab/>
        </w:r>
        <w:r w:rsidR="002B66BD" w:rsidRPr="00E634AB">
          <w:rPr>
            <w:rStyle w:val="Hyperlink"/>
            <w:noProof/>
          </w:rPr>
          <w:t>Kriterien</w:t>
        </w:r>
        <w:r w:rsidR="002B66BD">
          <w:rPr>
            <w:noProof/>
            <w:webHidden/>
          </w:rPr>
          <w:tab/>
        </w:r>
        <w:r w:rsidR="002B66BD">
          <w:rPr>
            <w:noProof/>
            <w:webHidden/>
          </w:rPr>
          <w:fldChar w:fldCharType="begin"/>
        </w:r>
        <w:r w:rsidR="002B66BD">
          <w:rPr>
            <w:noProof/>
            <w:webHidden/>
          </w:rPr>
          <w:instrText xml:space="preserve"> PAGEREF _Toc327447949 \h </w:instrText>
        </w:r>
        <w:r w:rsidR="002B66BD">
          <w:rPr>
            <w:noProof/>
            <w:webHidden/>
          </w:rPr>
        </w:r>
        <w:r w:rsidR="002B66BD">
          <w:rPr>
            <w:noProof/>
            <w:webHidden/>
          </w:rPr>
          <w:fldChar w:fldCharType="separate"/>
        </w:r>
        <w:r w:rsidR="002B66BD">
          <w:rPr>
            <w:noProof/>
            <w:webHidden/>
          </w:rPr>
          <w:t>40</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50" w:history="1">
        <w:r w:rsidR="002B66BD" w:rsidRPr="00E634AB">
          <w:rPr>
            <w:rStyle w:val="Hyperlink"/>
            <w:noProof/>
          </w:rPr>
          <w:t>I.1.8.2.1</w:t>
        </w:r>
        <w:r w:rsidR="002B66BD">
          <w:rPr>
            <w:noProof/>
            <w:sz w:val="22"/>
          </w:rPr>
          <w:tab/>
        </w:r>
        <w:r w:rsidR="002B66BD" w:rsidRPr="00E634AB">
          <w:rPr>
            <w:rStyle w:val="Hyperlink"/>
            <w:noProof/>
          </w:rPr>
          <w:t>Code Style Analyse</w:t>
        </w:r>
        <w:r w:rsidR="002B66BD">
          <w:rPr>
            <w:noProof/>
            <w:webHidden/>
          </w:rPr>
          <w:tab/>
        </w:r>
        <w:r w:rsidR="002B66BD">
          <w:rPr>
            <w:noProof/>
            <w:webHidden/>
          </w:rPr>
          <w:fldChar w:fldCharType="begin"/>
        </w:r>
        <w:r w:rsidR="002B66BD">
          <w:rPr>
            <w:noProof/>
            <w:webHidden/>
          </w:rPr>
          <w:instrText xml:space="preserve"> PAGEREF _Toc327447950 \h </w:instrText>
        </w:r>
        <w:r w:rsidR="002B66BD">
          <w:rPr>
            <w:noProof/>
            <w:webHidden/>
          </w:rPr>
        </w:r>
        <w:r w:rsidR="002B66BD">
          <w:rPr>
            <w:noProof/>
            <w:webHidden/>
          </w:rPr>
          <w:fldChar w:fldCharType="separate"/>
        </w:r>
        <w:r w:rsidR="002B66BD">
          <w:rPr>
            <w:noProof/>
            <w:webHidden/>
          </w:rPr>
          <w:t>40</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51" w:history="1">
        <w:r w:rsidR="002B66BD" w:rsidRPr="00E634AB">
          <w:rPr>
            <w:rStyle w:val="Hyperlink"/>
            <w:noProof/>
          </w:rPr>
          <w:t>I.1.8.2.2</w:t>
        </w:r>
        <w:r w:rsidR="002B66BD">
          <w:rPr>
            <w:noProof/>
            <w:sz w:val="22"/>
          </w:rPr>
          <w:tab/>
        </w:r>
        <w:r w:rsidR="002B66BD" w:rsidRPr="00E634AB">
          <w:rPr>
            <w:rStyle w:val="Hyperlink"/>
            <w:noProof/>
          </w:rPr>
          <w:t>Exception Handling</w:t>
        </w:r>
        <w:r w:rsidR="002B66BD">
          <w:rPr>
            <w:noProof/>
            <w:webHidden/>
          </w:rPr>
          <w:tab/>
        </w:r>
        <w:r w:rsidR="002B66BD">
          <w:rPr>
            <w:noProof/>
            <w:webHidden/>
          </w:rPr>
          <w:fldChar w:fldCharType="begin"/>
        </w:r>
        <w:r w:rsidR="002B66BD">
          <w:rPr>
            <w:noProof/>
            <w:webHidden/>
          </w:rPr>
          <w:instrText xml:space="preserve"> PAGEREF _Toc327447951 \h </w:instrText>
        </w:r>
        <w:r w:rsidR="002B66BD">
          <w:rPr>
            <w:noProof/>
            <w:webHidden/>
          </w:rPr>
        </w:r>
        <w:r w:rsidR="002B66BD">
          <w:rPr>
            <w:noProof/>
            <w:webHidden/>
          </w:rPr>
          <w:fldChar w:fldCharType="separate"/>
        </w:r>
        <w:r w:rsidR="002B66BD">
          <w:rPr>
            <w:noProof/>
            <w:webHidden/>
          </w:rPr>
          <w:t>40</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52" w:history="1">
        <w:r w:rsidR="002B66BD" w:rsidRPr="00E634AB">
          <w:rPr>
            <w:rStyle w:val="Hyperlink"/>
            <w:noProof/>
          </w:rPr>
          <w:t>I.1.8.2.3</w:t>
        </w:r>
        <w:r w:rsidR="002B66BD">
          <w:rPr>
            <w:noProof/>
            <w:sz w:val="22"/>
          </w:rPr>
          <w:tab/>
        </w:r>
        <w:r w:rsidR="002B66BD" w:rsidRPr="00E634AB">
          <w:rPr>
            <w:rStyle w:val="Hyperlink"/>
            <w:noProof/>
          </w:rPr>
          <w:t>Flow Control</w:t>
        </w:r>
        <w:r w:rsidR="002B66BD">
          <w:rPr>
            <w:noProof/>
            <w:webHidden/>
          </w:rPr>
          <w:tab/>
        </w:r>
        <w:r w:rsidR="002B66BD">
          <w:rPr>
            <w:noProof/>
            <w:webHidden/>
          </w:rPr>
          <w:fldChar w:fldCharType="begin"/>
        </w:r>
        <w:r w:rsidR="002B66BD">
          <w:rPr>
            <w:noProof/>
            <w:webHidden/>
          </w:rPr>
          <w:instrText xml:space="preserve"> PAGEREF _Toc327447952 \h </w:instrText>
        </w:r>
        <w:r w:rsidR="002B66BD">
          <w:rPr>
            <w:noProof/>
            <w:webHidden/>
          </w:rPr>
        </w:r>
        <w:r w:rsidR="002B66BD">
          <w:rPr>
            <w:noProof/>
            <w:webHidden/>
          </w:rPr>
          <w:fldChar w:fldCharType="separate"/>
        </w:r>
        <w:r w:rsidR="002B66BD">
          <w:rPr>
            <w:noProof/>
            <w:webHidden/>
          </w:rPr>
          <w:t>40</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53" w:history="1">
        <w:r w:rsidR="002B66BD" w:rsidRPr="00E634AB">
          <w:rPr>
            <w:rStyle w:val="Hyperlink"/>
            <w:noProof/>
          </w:rPr>
          <w:t>I.1.8.2.4</w:t>
        </w:r>
        <w:r w:rsidR="002B66BD">
          <w:rPr>
            <w:noProof/>
            <w:sz w:val="22"/>
          </w:rPr>
          <w:tab/>
        </w:r>
        <w:r w:rsidR="002B66BD" w:rsidRPr="00E634AB">
          <w:rPr>
            <w:rStyle w:val="Hyperlink"/>
            <w:noProof/>
          </w:rPr>
          <w:t>Naming</w:t>
        </w:r>
        <w:r w:rsidR="002B66BD">
          <w:rPr>
            <w:noProof/>
            <w:webHidden/>
          </w:rPr>
          <w:tab/>
        </w:r>
        <w:r w:rsidR="002B66BD">
          <w:rPr>
            <w:noProof/>
            <w:webHidden/>
          </w:rPr>
          <w:fldChar w:fldCharType="begin"/>
        </w:r>
        <w:r w:rsidR="002B66BD">
          <w:rPr>
            <w:noProof/>
            <w:webHidden/>
          </w:rPr>
          <w:instrText xml:space="preserve"> PAGEREF _Toc327447953 \h </w:instrText>
        </w:r>
        <w:r w:rsidR="002B66BD">
          <w:rPr>
            <w:noProof/>
            <w:webHidden/>
          </w:rPr>
        </w:r>
        <w:r w:rsidR="002B66BD">
          <w:rPr>
            <w:noProof/>
            <w:webHidden/>
          </w:rPr>
          <w:fldChar w:fldCharType="separate"/>
        </w:r>
        <w:r w:rsidR="002B66BD">
          <w:rPr>
            <w:noProof/>
            <w:webHidden/>
          </w:rPr>
          <w:t>41</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54" w:history="1">
        <w:r w:rsidR="002B66BD" w:rsidRPr="00E634AB">
          <w:rPr>
            <w:rStyle w:val="Hyperlink"/>
            <w:noProof/>
          </w:rPr>
          <w:t>I.1.8.2.5</w:t>
        </w:r>
        <w:r w:rsidR="002B66BD">
          <w:rPr>
            <w:noProof/>
            <w:sz w:val="22"/>
          </w:rPr>
          <w:tab/>
        </w:r>
        <w:r w:rsidR="002B66BD" w:rsidRPr="00E634AB">
          <w:rPr>
            <w:rStyle w:val="Hyperlink"/>
            <w:noProof/>
          </w:rPr>
          <w:t>Tools</w:t>
        </w:r>
        <w:r w:rsidR="002B66BD">
          <w:rPr>
            <w:noProof/>
            <w:webHidden/>
          </w:rPr>
          <w:tab/>
        </w:r>
        <w:r w:rsidR="002B66BD">
          <w:rPr>
            <w:noProof/>
            <w:webHidden/>
          </w:rPr>
          <w:fldChar w:fldCharType="begin"/>
        </w:r>
        <w:r w:rsidR="002B66BD">
          <w:rPr>
            <w:noProof/>
            <w:webHidden/>
          </w:rPr>
          <w:instrText xml:space="preserve"> PAGEREF _Toc327447954 \h </w:instrText>
        </w:r>
        <w:r w:rsidR="002B66BD">
          <w:rPr>
            <w:noProof/>
            <w:webHidden/>
          </w:rPr>
        </w:r>
        <w:r w:rsidR="002B66BD">
          <w:rPr>
            <w:noProof/>
            <w:webHidden/>
          </w:rPr>
          <w:fldChar w:fldCharType="separate"/>
        </w:r>
        <w:r w:rsidR="002B66BD">
          <w:rPr>
            <w:noProof/>
            <w:webHidden/>
          </w:rPr>
          <w:t>41</w:t>
        </w:r>
        <w:r w:rsidR="002B66BD">
          <w:rPr>
            <w:noProof/>
            <w:webHidden/>
          </w:rPr>
          <w:fldChar w:fldCharType="end"/>
        </w:r>
      </w:hyperlink>
    </w:p>
    <w:p w:rsidR="002B66BD" w:rsidRDefault="00127691">
      <w:pPr>
        <w:pStyle w:val="TOC2"/>
        <w:tabs>
          <w:tab w:val="left" w:pos="1100"/>
          <w:tab w:val="right" w:leader="dot" w:pos="9062"/>
        </w:tabs>
        <w:rPr>
          <w:noProof/>
          <w:sz w:val="22"/>
          <w:szCs w:val="22"/>
          <w:lang w:eastAsia="de-CH"/>
        </w:rPr>
      </w:pPr>
      <w:hyperlink w:anchor="_Toc327447955" w:history="1">
        <w:r w:rsidR="002B66BD" w:rsidRPr="00E634AB">
          <w:rPr>
            <w:rStyle w:val="Hyperlink"/>
            <w:noProof/>
          </w:rPr>
          <w:t>I.1.8.3</w:t>
        </w:r>
        <w:r w:rsidR="002B66BD">
          <w:rPr>
            <w:noProof/>
            <w:sz w:val="22"/>
            <w:szCs w:val="22"/>
            <w:lang w:eastAsia="de-CH"/>
          </w:rPr>
          <w:tab/>
        </w:r>
        <w:r w:rsidR="002B66BD" w:rsidRPr="00E634AB">
          <w:rPr>
            <w:rStyle w:val="Hyperlink"/>
            <w:noProof/>
          </w:rPr>
          <w:t>Code Review vom 19.04.2012</w:t>
        </w:r>
        <w:r w:rsidR="002B66BD">
          <w:rPr>
            <w:noProof/>
            <w:webHidden/>
          </w:rPr>
          <w:tab/>
        </w:r>
        <w:r w:rsidR="002B66BD">
          <w:rPr>
            <w:noProof/>
            <w:webHidden/>
          </w:rPr>
          <w:fldChar w:fldCharType="begin"/>
        </w:r>
        <w:r w:rsidR="002B66BD">
          <w:rPr>
            <w:noProof/>
            <w:webHidden/>
          </w:rPr>
          <w:instrText xml:space="preserve"> PAGEREF _Toc327447955 \h </w:instrText>
        </w:r>
        <w:r w:rsidR="002B66BD">
          <w:rPr>
            <w:noProof/>
            <w:webHidden/>
          </w:rPr>
        </w:r>
        <w:r w:rsidR="002B66BD">
          <w:rPr>
            <w:noProof/>
            <w:webHidden/>
          </w:rPr>
          <w:fldChar w:fldCharType="separate"/>
        </w:r>
        <w:r w:rsidR="002B66BD">
          <w:rPr>
            <w:noProof/>
            <w:webHidden/>
          </w:rPr>
          <w:t>41</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56" w:history="1">
        <w:r w:rsidR="002B66BD" w:rsidRPr="00E634AB">
          <w:rPr>
            <w:rStyle w:val="Hyperlink"/>
            <w:noProof/>
          </w:rPr>
          <w:t>I.1.8.3.1</w:t>
        </w:r>
        <w:r w:rsidR="002B66BD">
          <w:rPr>
            <w:noProof/>
            <w:sz w:val="22"/>
          </w:rPr>
          <w:tab/>
        </w:r>
        <w:r w:rsidR="002B66BD" w:rsidRPr="00E634AB">
          <w:rPr>
            <w:rStyle w:val="Hyperlink"/>
            <w:noProof/>
          </w:rPr>
          <w:t>Bewertung der Kriterien</w:t>
        </w:r>
        <w:r w:rsidR="002B66BD">
          <w:rPr>
            <w:noProof/>
            <w:webHidden/>
          </w:rPr>
          <w:tab/>
        </w:r>
        <w:r w:rsidR="002B66BD">
          <w:rPr>
            <w:noProof/>
            <w:webHidden/>
          </w:rPr>
          <w:fldChar w:fldCharType="begin"/>
        </w:r>
        <w:r w:rsidR="002B66BD">
          <w:rPr>
            <w:noProof/>
            <w:webHidden/>
          </w:rPr>
          <w:instrText xml:space="preserve"> PAGEREF _Toc327447956 \h </w:instrText>
        </w:r>
        <w:r w:rsidR="002B66BD">
          <w:rPr>
            <w:noProof/>
            <w:webHidden/>
          </w:rPr>
        </w:r>
        <w:r w:rsidR="002B66BD">
          <w:rPr>
            <w:noProof/>
            <w:webHidden/>
          </w:rPr>
          <w:fldChar w:fldCharType="separate"/>
        </w:r>
        <w:r w:rsidR="002B66BD">
          <w:rPr>
            <w:noProof/>
            <w:webHidden/>
          </w:rPr>
          <w:t>41</w:t>
        </w:r>
        <w:r w:rsidR="002B66BD">
          <w:rPr>
            <w:noProof/>
            <w:webHidden/>
          </w:rPr>
          <w:fldChar w:fldCharType="end"/>
        </w:r>
      </w:hyperlink>
    </w:p>
    <w:p w:rsidR="002B66BD" w:rsidRDefault="00127691">
      <w:pPr>
        <w:pStyle w:val="TOC4"/>
        <w:tabs>
          <w:tab w:val="left" w:pos="1760"/>
          <w:tab w:val="right" w:leader="dot" w:pos="9062"/>
        </w:tabs>
        <w:rPr>
          <w:noProof/>
          <w:sz w:val="22"/>
          <w:szCs w:val="22"/>
          <w:lang w:eastAsia="de-CH"/>
        </w:rPr>
      </w:pPr>
      <w:hyperlink w:anchor="_Toc327447957" w:history="1">
        <w:r w:rsidR="002B66BD" w:rsidRPr="00E634AB">
          <w:rPr>
            <w:rStyle w:val="Hyperlink"/>
            <w:noProof/>
          </w:rPr>
          <w:t>I.1.8.3.1.1</w:t>
        </w:r>
        <w:r w:rsidR="002B66BD">
          <w:rPr>
            <w:noProof/>
            <w:sz w:val="22"/>
            <w:szCs w:val="22"/>
            <w:lang w:eastAsia="de-CH"/>
          </w:rPr>
          <w:tab/>
        </w:r>
        <w:r w:rsidR="002B66BD" w:rsidRPr="00E634AB">
          <w:rPr>
            <w:rStyle w:val="Hyperlink"/>
            <w:noProof/>
          </w:rPr>
          <w:t>Code Style Analyse</w:t>
        </w:r>
        <w:r w:rsidR="002B66BD">
          <w:rPr>
            <w:noProof/>
            <w:webHidden/>
          </w:rPr>
          <w:tab/>
        </w:r>
        <w:r w:rsidR="002B66BD">
          <w:rPr>
            <w:noProof/>
            <w:webHidden/>
          </w:rPr>
          <w:fldChar w:fldCharType="begin"/>
        </w:r>
        <w:r w:rsidR="002B66BD">
          <w:rPr>
            <w:noProof/>
            <w:webHidden/>
          </w:rPr>
          <w:instrText xml:space="preserve"> PAGEREF _Toc327447957 \h </w:instrText>
        </w:r>
        <w:r w:rsidR="002B66BD">
          <w:rPr>
            <w:noProof/>
            <w:webHidden/>
          </w:rPr>
        </w:r>
        <w:r w:rsidR="002B66BD">
          <w:rPr>
            <w:noProof/>
            <w:webHidden/>
          </w:rPr>
          <w:fldChar w:fldCharType="separate"/>
        </w:r>
        <w:r w:rsidR="002B66BD">
          <w:rPr>
            <w:noProof/>
            <w:webHidden/>
          </w:rPr>
          <w:t>41</w:t>
        </w:r>
        <w:r w:rsidR="002B66BD">
          <w:rPr>
            <w:noProof/>
            <w:webHidden/>
          </w:rPr>
          <w:fldChar w:fldCharType="end"/>
        </w:r>
      </w:hyperlink>
    </w:p>
    <w:p w:rsidR="002B66BD" w:rsidRDefault="00127691">
      <w:pPr>
        <w:pStyle w:val="TOC4"/>
        <w:tabs>
          <w:tab w:val="left" w:pos="1760"/>
          <w:tab w:val="right" w:leader="dot" w:pos="9062"/>
        </w:tabs>
        <w:rPr>
          <w:noProof/>
          <w:sz w:val="22"/>
          <w:szCs w:val="22"/>
          <w:lang w:eastAsia="de-CH"/>
        </w:rPr>
      </w:pPr>
      <w:hyperlink w:anchor="_Toc327447958" w:history="1">
        <w:r w:rsidR="002B66BD" w:rsidRPr="00E634AB">
          <w:rPr>
            <w:rStyle w:val="Hyperlink"/>
            <w:noProof/>
          </w:rPr>
          <w:t>I.1.8.3.1.2</w:t>
        </w:r>
        <w:r w:rsidR="002B66BD">
          <w:rPr>
            <w:noProof/>
            <w:sz w:val="22"/>
            <w:szCs w:val="22"/>
            <w:lang w:eastAsia="de-CH"/>
          </w:rPr>
          <w:tab/>
        </w:r>
        <w:r w:rsidR="002B66BD" w:rsidRPr="00E634AB">
          <w:rPr>
            <w:rStyle w:val="Hyperlink"/>
            <w:noProof/>
          </w:rPr>
          <w:t>Exception Handling</w:t>
        </w:r>
        <w:r w:rsidR="002B66BD">
          <w:rPr>
            <w:noProof/>
            <w:webHidden/>
          </w:rPr>
          <w:tab/>
        </w:r>
        <w:r w:rsidR="002B66BD">
          <w:rPr>
            <w:noProof/>
            <w:webHidden/>
          </w:rPr>
          <w:fldChar w:fldCharType="begin"/>
        </w:r>
        <w:r w:rsidR="002B66BD">
          <w:rPr>
            <w:noProof/>
            <w:webHidden/>
          </w:rPr>
          <w:instrText xml:space="preserve"> PAGEREF _Toc327447958 \h </w:instrText>
        </w:r>
        <w:r w:rsidR="002B66BD">
          <w:rPr>
            <w:noProof/>
            <w:webHidden/>
          </w:rPr>
        </w:r>
        <w:r w:rsidR="002B66BD">
          <w:rPr>
            <w:noProof/>
            <w:webHidden/>
          </w:rPr>
          <w:fldChar w:fldCharType="separate"/>
        </w:r>
        <w:r w:rsidR="002B66BD">
          <w:rPr>
            <w:noProof/>
            <w:webHidden/>
          </w:rPr>
          <w:t>42</w:t>
        </w:r>
        <w:r w:rsidR="002B66BD">
          <w:rPr>
            <w:noProof/>
            <w:webHidden/>
          </w:rPr>
          <w:fldChar w:fldCharType="end"/>
        </w:r>
      </w:hyperlink>
    </w:p>
    <w:p w:rsidR="002B66BD" w:rsidRDefault="00127691">
      <w:pPr>
        <w:pStyle w:val="TOC4"/>
        <w:tabs>
          <w:tab w:val="left" w:pos="1760"/>
          <w:tab w:val="right" w:leader="dot" w:pos="9062"/>
        </w:tabs>
        <w:rPr>
          <w:noProof/>
          <w:sz w:val="22"/>
          <w:szCs w:val="22"/>
          <w:lang w:eastAsia="de-CH"/>
        </w:rPr>
      </w:pPr>
      <w:hyperlink w:anchor="_Toc327447959" w:history="1">
        <w:r w:rsidR="002B66BD" w:rsidRPr="00E634AB">
          <w:rPr>
            <w:rStyle w:val="Hyperlink"/>
            <w:noProof/>
          </w:rPr>
          <w:t>I.1.8.3.1.3</w:t>
        </w:r>
        <w:r w:rsidR="002B66BD">
          <w:rPr>
            <w:noProof/>
            <w:sz w:val="22"/>
            <w:szCs w:val="22"/>
            <w:lang w:eastAsia="de-CH"/>
          </w:rPr>
          <w:tab/>
        </w:r>
        <w:r w:rsidR="002B66BD" w:rsidRPr="00E634AB">
          <w:rPr>
            <w:rStyle w:val="Hyperlink"/>
            <w:noProof/>
          </w:rPr>
          <w:t>Flow Control</w:t>
        </w:r>
        <w:r w:rsidR="002B66BD">
          <w:rPr>
            <w:noProof/>
            <w:webHidden/>
          </w:rPr>
          <w:tab/>
        </w:r>
        <w:r w:rsidR="002B66BD">
          <w:rPr>
            <w:noProof/>
            <w:webHidden/>
          </w:rPr>
          <w:fldChar w:fldCharType="begin"/>
        </w:r>
        <w:r w:rsidR="002B66BD">
          <w:rPr>
            <w:noProof/>
            <w:webHidden/>
          </w:rPr>
          <w:instrText xml:space="preserve"> PAGEREF _Toc327447959 \h </w:instrText>
        </w:r>
        <w:r w:rsidR="002B66BD">
          <w:rPr>
            <w:noProof/>
            <w:webHidden/>
          </w:rPr>
        </w:r>
        <w:r w:rsidR="002B66BD">
          <w:rPr>
            <w:noProof/>
            <w:webHidden/>
          </w:rPr>
          <w:fldChar w:fldCharType="separate"/>
        </w:r>
        <w:r w:rsidR="002B66BD">
          <w:rPr>
            <w:noProof/>
            <w:webHidden/>
          </w:rPr>
          <w:t>42</w:t>
        </w:r>
        <w:r w:rsidR="002B66BD">
          <w:rPr>
            <w:noProof/>
            <w:webHidden/>
          </w:rPr>
          <w:fldChar w:fldCharType="end"/>
        </w:r>
      </w:hyperlink>
    </w:p>
    <w:p w:rsidR="002B66BD" w:rsidRDefault="00127691">
      <w:pPr>
        <w:pStyle w:val="TOC4"/>
        <w:tabs>
          <w:tab w:val="left" w:pos="1760"/>
          <w:tab w:val="right" w:leader="dot" w:pos="9062"/>
        </w:tabs>
        <w:rPr>
          <w:noProof/>
          <w:sz w:val="22"/>
          <w:szCs w:val="22"/>
          <w:lang w:eastAsia="de-CH"/>
        </w:rPr>
      </w:pPr>
      <w:hyperlink w:anchor="_Toc327447960" w:history="1">
        <w:r w:rsidR="002B66BD" w:rsidRPr="00E634AB">
          <w:rPr>
            <w:rStyle w:val="Hyperlink"/>
            <w:noProof/>
          </w:rPr>
          <w:t>I.1.8.3.1.4</w:t>
        </w:r>
        <w:r w:rsidR="002B66BD">
          <w:rPr>
            <w:noProof/>
            <w:sz w:val="22"/>
            <w:szCs w:val="22"/>
            <w:lang w:eastAsia="de-CH"/>
          </w:rPr>
          <w:tab/>
        </w:r>
        <w:r w:rsidR="002B66BD" w:rsidRPr="00E634AB">
          <w:rPr>
            <w:rStyle w:val="Hyperlink"/>
            <w:noProof/>
          </w:rPr>
          <w:t>Naming</w:t>
        </w:r>
        <w:r w:rsidR="002B66BD">
          <w:rPr>
            <w:noProof/>
            <w:webHidden/>
          </w:rPr>
          <w:tab/>
        </w:r>
        <w:r w:rsidR="002B66BD">
          <w:rPr>
            <w:noProof/>
            <w:webHidden/>
          </w:rPr>
          <w:fldChar w:fldCharType="begin"/>
        </w:r>
        <w:r w:rsidR="002B66BD">
          <w:rPr>
            <w:noProof/>
            <w:webHidden/>
          </w:rPr>
          <w:instrText xml:space="preserve"> PAGEREF _Toc327447960 \h </w:instrText>
        </w:r>
        <w:r w:rsidR="002B66BD">
          <w:rPr>
            <w:noProof/>
            <w:webHidden/>
          </w:rPr>
        </w:r>
        <w:r w:rsidR="002B66BD">
          <w:rPr>
            <w:noProof/>
            <w:webHidden/>
          </w:rPr>
          <w:fldChar w:fldCharType="separate"/>
        </w:r>
        <w:r w:rsidR="002B66BD">
          <w:rPr>
            <w:noProof/>
            <w:webHidden/>
          </w:rPr>
          <w:t>42</w:t>
        </w:r>
        <w:r w:rsidR="002B66BD">
          <w:rPr>
            <w:noProof/>
            <w:webHidden/>
          </w:rPr>
          <w:fldChar w:fldCharType="end"/>
        </w:r>
      </w:hyperlink>
    </w:p>
    <w:p w:rsidR="002B66BD" w:rsidRDefault="00127691">
      <w:pPr>
        <w:pStyle w:val="TOC4"/>
        <w:tabs>
          <w:tab w:val="left" w:pos="1760"/>
          <w:tab w:val="right" w:leader="dot" w:pos="9062"/>
        </w:tabs>
        <w:rPr>
          <w:noProof/>
          <w:sz w:val="22"/>
          <w:szCs w:val="22"/>
          <w:lang w:eastAsia="de-CH"/>
        </w:rPr>
      </w:pPr>
      <w:hyperlink w:anchor="_Toc327447961" w:history="1">
        <w:r w:rsidR="002B66BD" w:rsidRPr="00E634AB">
          <w:rPr>
            <w:rStyle w:val="Hyperlink"/>
            <w:noProof/>
          </w:rPr>
          <w:t>I.1.8.3.1.5</w:t>
        </w:r>
        <w:r w:rsidR="002B66BD">
          <w:rPr>
            <w:noProof/>
            <w:sz w:val="22"/>
            <w:szCs w:val="22"/>
            <w:lang w:eastAsia="de-CH"/>
          </w:rPr>
          <w:tab/>
        </w:r>
        <w:r w:rsidR="002B66BD" w:rsidRPr="00E634AB">
          <w:rPr>
            <w:rStyle w:val="Hyperlink"/>
            <w:noProof/>
          </w:rPr>
          <w:t>Tools</w:t>
        </w:r>
        <w:r w:rsidR="002B66BD">
          <w:rPr>
            <w:noProof/>
            <w:webHidden/>
          </w:rPr>
          <w:tab/>
        </w:r>
        <w:r w:rsidR="002B66BD">
          <w:rPr>
            <w:noProof/>
            <w:webHidden/>
          </w:rPr>
          <w:fldChar w:fldCharType="begin"/>
        </w:r>
        <w:r w:rsidR="002B66BD">
          <w:rPr>
            <w:noProof/>
            <w:webHidden/>
          </w:rPr>
          <w:instrText xml:space="preserve"> PAGEREF _Toc327447961 \h </w:instrText>
        </w:r>
        <w:r w:rsidR="002B66BD">
          <w:rPr>
            <w:noProof/>
            <w:webHidden/>
          </w:rPr>
        </w:r>
        <w:r w:rsidR="002B66BD">
          <w:rPr>
            <w:noProof/>
            <w:webHidden/>
          </w:rPr>
          <w:fldChar w:fldCharType="separate"/>
        </w:r>
        <w:r w:rsidR="002B66BD">
          <w:rPr>
            <w:noProof/>
            <w:webHidden/>
          </w:rPr>
          <w:t>42</w:t>
        </w:r>
        <w:r w:rsidR="002B66BD">
          <w:rPr>
            <w:noProof/>
            <w:webHidden/>
          </w:rPr>
          <w:fldChar w:fldCharType="end"/>
        </w:r>
      </w:hyperlink>
    </w:p>
    <w:p w:rsidR="002B66BD" w:rsidRDefault="00127691">
      <w:pPr>
        <w:pStyle w:val="TOC2"/>
        <w:tabs>
          <w:tab w:val="left" w:pos="1100"/>
          <w:tab w:val="right" w:leader="dot" w:pos="9062"/>
        </w:tabs>
        <w:rPr>
          <w:noProof/>
          <w:sz w:val="22"/>
          <w:szCs w:val="22"/>
          <w:lang w:eastAsia="de-CH"/>
        </w:rPr>
      </w:pPr>
      <w:hyperlink w:anchor="_Toc327447962" w:history="1">
        <w:r w:rsidR="002B66BD" w:rsidRPr="00E634AB">
          <w:rPr>
            <w:rStyle w:val="Hyperlink"/>
            <w:noProof/>
          </w:rPr>
          <w:t>I.1.8.4</w:t>
        </w:r>
        <w:r w:rsidR="002B66BD">
          <w:rPr>
            <w:noProof/>
            <w:sz w:val="22"/>
            <w:szCs w:val="22"/>
            <w:lang w:eastAsia="de-CH"/>
          </w:rPr>
          <w:tab/>
        </w:r>
        <w:r w:rsidR="002B66BD" w:rsidRPr="00E634AB">
          <w:rPr>
            <w:rStyle w:val="Hyperlink"/>
            <w:noProof/>
          </w:rPr>
          <w:t>Code Review vom 03.05.2012</w:t>
        </w:r>
        <w:r w:rsidR="002B66BD">
          <w:rPr>
            <w:noProof/>
            <w:webHidden/>
          </w:rPr>
          <w:tab/>
        </w:r>
        <w:r w:rsidR="002B66BD">
          <w:rPr>
            <w:noProof/>
            <w:webHidden/>
          </w:rPr>
          <w:fldChar w:fldCharType="begin"/>
        </w:r>
        <w:r w:rsidR="002B66BD">
          <w:rPr>
            <w:noProof/>
            <w:webHidden/>
          </w:rPr>
          <w:instrText xml:space="preserve"> PAGEREF _Toc327447962 \h </w:instrText>
        </w:r>
        <w:r w:rsidR="002B66BD">
          <w:rPr>
            <w:noProof/>
            <w:webHidden/>
          </w:rPr>
        </w:r>
        <w:r w:rsidR="002B66BD">
          <w:rPr>
            <w:noProof/>
            <w:webHidden/>
          </w:rPr>
          <w:fldChar w:fldCharType="separate"/>
        </w:r>
        <w:r w:rsidR="002B66BD">
          <w:rPr>
            <w:noProof/>
            <w:webHidden/>
          </w:rPr>
          <w:t>42</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63" w:history="1">
        <w:r w:rsidR="002B66BD" w:rsidRPr="00E634AB">
          <w:rPr>
            <w:rStyle w:val="Hyperlink"/>
            <w:noProof/>
          </w:rPr>
          <w:t>I.1.8.4.1</w:t>
        </w:r>
        <w:r w:rsidR="002B66BD">
          <w:rPr>
            <w:noProof/>
            <w:sz w:val="22"/>
          </w:rPr>
          <w:tab/>
        </w:r>
        <w:r w:rsidR="002B66BD" w:rsidRPr="00E634AB">
          <w:rPr>
            <w:rStyle w:val="Hyperlink"/>
            <w:noProof/>
          </w:rPr>
          <w:t>Bewertung der Kriterien</w:t>
        </w:r>
        <w:r w:rsidR="002B66BD">
          <w:rPr>
            <w:noProof/>
            <w:webHidden/>
          </w:rPr>
          <w:tab/>
        </w:r>
        <w:r w:rsidR="002B66BD">
          <w:rPr>
            <w:noProof/>
            <w:webHidden/>
          </w:rPr>
          <w:fldChar w:fldCharType="begin"/>
        </w:r>
        <w:r w:rsidR="002B66BD">
          <w:rPr>
            <w:noProof/>
            <w:webHidden/>
          </w:rPr>
          <w:instrText xml:space="preserve"> PAGEREF _Toc327447963 \h </w:instrText>
        </w:r>
        <w:r w:rsidR="002B66BD">
          <w:rPr>
            <w:noProof/>
            <w:webHidden/>
          </w:rPr>
        </w:r>
        <w:r w:rsidR="002B66BD">
          <w:rPr>
            <w:noProof/>
            <w:webHidden/>
          </w:rPr>
          <w:fldChar w:fldCharType="separate"/>
        </w:r>
        <w:r w:rsidR="002B66BD">
          <w:rPr>
            <w:noProof/>
            <w:webHidden/>
          </w:rPr>
          <w:t>43</w:t>
        </w:r>
        <w:r w:rsidR="002B66BD">
          <w:rPr>
            <w:noProof/>
            <w:webHidden/>
          </w:rPr>
          <w:fldChar w:fldCharType="end"/>
        </w:r>
      </w:hyperlink>
    </w:p>
    <w:p w:rsidR="002B66BD" w:rsidRDefault="00127691">
      <w:pPr>
        <w:pStyle w:val="TOC4"/>
        <w:tabs>
          <w:tab w:val="left" w:pos="1760"/>
          <w:tab w:val="right" w:leader="dot" w:pos="9062"/>
        </w:tabs>
        <w:rPr>
          <w:noProof/>
          <w:sz w:val="22"/>
          <w:szCs w:val="22"/>
          <w:lang w:eastAsia="de-CH"/>
        </w:rPr>
      </w:pPr>
      <w:hyperlink w:anchor="_Toc327447964" w:history="1">
        <w:r w:rsidR="002B66BD" w:rsidRPr="00E634AB">
          <w:rPr>
            <w:rStyle w:val="Hyperlink"/>
            <w:noProof/>
          </w:rPr>
          <w:t>I.1.8.4.1.1</w:t>
        </w:r>
        <w:r w:rsidR="002B66BD">
          <w:rPr>
            <w:noProof/>
            <w:sz w:val="22"/>
            <w:szCs w:val="22"/>
            <w:lang w:eastAsia="de-CH"/>
          </w:rPr>
          <w:tab/>
        </w:r>
        <w:r w:rsidR="002B66BD" w:rsidRPr="00E634AB">
          <w:rPr>
            <w:rStyle w:val="Hyperlink"/>
            <w:noProof/>
          </w:rPr>
          <w:t>Code Style Analyse</w:t>
        </w:r>
        <w:r w:rsidR="002B66BD">
          <w:rPr>
            <w:noProof/>
            <w:webHidden/>
          </w:rPr>
          <w:tab/>
        </w:r>
        <w:r w:rsidR="002B66BD">
          <w:rPr>
            <w:noProof/>
            <w:webHidden/>
          </w:rPr>
          <w:fldChar w:fldCharType="begin"/>
        </w:r>
        <w:r w:rsidR="002B66BD">
          <w:rPr>
            <w:noProof/>
            <w:webHidden/>
          </w:rPr>
          <w:instrText xml:space="preserve"> PAGEREF _Toc327447964 \h </w:instrText>
        </w:r>
        <w:r w:rsidR="002B66BD">
          <w:rPr>
            <w:noProof/>
            <w:webHidden/>
          </w:rPr>
        </w:r>
        <w:r w:rsidR="002B66BD">
          <w:rPr>
            <w:noProof/>
            <w:webHidden/>
          </w:rPr>
          <w:fldChar w:fldCharType="separate"/>
        </w:r>
        <w:r w:rsidR="002B66BD">
          <w:rPr>
            <w:noProof/>
            <w:webHidden/>
          </w:rPr>
          <w:t>43</w:t>
        </w:r>
        <w:r w:rsidR="002B66BD">
          <w:rPr>
            <w:noProof/>
            <w:webHidden/>
          </w:rPr>
          <w:fldChar w:fldCharType="end"/>
        </w:r>
      </w:hyperlink>
    </w:p>
    <w:p w:rsidR="002B66BD" w:rsidRDefault="00127691">
      <w:pPr>
        <w:pStyle w:val="TOC4"/>
        <w:tabs>
          <w:tab w:val="left" w:pos="1760"/>
          <w:tab w:val="right" w:leader="dot" w:pos="9062"/>
        </w:tabs>
        <w:rPr>
          <w:noProof/>
          <w:sz w:val="22"/>
          <w:szCs w:val="22"/>
          <w:lang w:eastAsia="de-CH"/>
        </w:rPr>
      </w:pPr>
      <w:hyperlink w:anchor="_Toc327447965" w:history="1">
        <w:r w:rsidR="002B66BD" w:rsidRPr="00E634AB">
          <w:rPr>
            <w:rStyle w:val="Hyperlink"/>
            <w:noProof/>
          </w:rPr>
          <w:t>I.1.8.4.1.2</w:t>
        </w:r>
        <w:r w:rsidR="002B66BD">
          <w:rPr>
            <w:noProof/>
            <w:sz w:val="22"/>
            <w:szCs w:val="22"/>
            <w:lang w:eastAsia="de-CH"/>
          </w:rPr>
          <w:tab/>
        </w:r>
        <w:r w:rsidR="002B66BD" w:rsidRPr="00E634AB">
          <w:rPr>
            <w:rStyle w:val="Hyperlink"/>
            <w:noProof/>
          </w:rPr>
          <w:t>Exception Handling</w:t>
        </w:r>
        <w:r w:rsidR="002B66BD">
          <w:rPr>
            <w:noProof/>
            <w:webHidden/>
          </w:rPr>
          <w:tab/>
        </w:r>
        <w:r w:rsidR="002B66BD">
          <w:rPr>
            <w:noProof/>
            <w:webHidden/>
          </w:rPr>
          <w:fldChar w:fldCharType="begin"/>
        </w:r>
        <w:r w:rsidR="002B66BD">
          <w:rPr>
            <w:noProof/>
            <w:webHidden/>
          </w:rPr>
          <w:instrText xml:space="preserve"> PAGEREF _Toc327447965 \h </w:instrText>
        </w:r>
        <w:r w:rsidR="002B66BD">
          <w:rPr>
            <w:noProof/>
            <w:webHidden/>
          </w:rPr>
        </w:r>
        <w:r w:rsidR="002B66BD">
          <w:rPr>
            <w:noProof/>
            <w:webHidden/>
          </w:rPr>
          <w:fldChar w:fldCharType="separate"/>
        </w:r>
        <w:r w:rsidR="002B66BD">
          <w:rPr>
            <w:noProof/>
            <w:webHidden/>
          </w:rPr>
          <w:t>44</w:t>
        </w:r>
        <w:r w:rsidR="002B66BD">
          <w:rPr>
            <w:noProof/>
            <w:webHidden/>
          </w:rPr>
          <w:fldChar w:fldCharType="end"/>
        </w:r>
      </w:hyperlink>
    </w:p>
    <w:p w:rsidR="002B66BD" w:rsidRDefault="00127691">
      <w:pPr>
        <w:pStyle w:val="TOC4"/>
        <w:tabs>
          <w:tab w:val="left" w:pos="1760"/>
          <w:tab w:val="right" w:leader="dot" w:pos="9062"/>
        </w:tabs>
        <w:rPr>
          <w:noProof/>
          <w:sz w:val="22"/>
          <w:szCs w:val="22"/>
          <w:lang w:eastAsia="de-CH"/>
        </w:rPr>
      </w:pPr>
      <w:hyperlink w:anchor="_Toc327447966" w:history="1">
        <w:r w:rsidR="002B66BD" w:rsidRPr="00E634AB">
          <w:rPr>
            <w:rStyle w:val="Hyperlink"/>
            <w:noProof/>
          </w:rPr>
          <w:t>I.1.8.4.1.3</w:t>
        </w:r>
        <w:r w:rsidR="002B66BD">
          <w:rPr>
            <w:noProof/>
            <w:sz w:val="22"/>
            <w:szCs w:val="22"/>
            <w:lang w:eastAsia="de-CH"/>
          </w:rPr>
          <w:tab/>
        </w:r>
        <w:r w:rsidR="002B66BD" w:rsidRPr="00E634AB">
          <w:rPr>
            <w:rStyle w:val="Hyperlink"/>
            <w:noProof/>
          </w:rPr>
          <w:t>Flow Control</w:t>
        </w:r>
        <w:r w:rsidR="002B66BD">
          <w:rPr>
            <w:noProof/>
            <w:webHidden/>
          </w:rPr>
          <w:tab/>
        </w:r>
        <w:r w:rsidR="002B66BD">
          <w:rPr>
            <w:noProof/>
            <w:webHidden/>
          </w:rPr>
          <w:fldChar w:fldCharType="begin"/>
        </w:r>
        <w:r w:rsidR="002B66BD">
          <w:rPr>
            <w:noProof/>
            <w:webHidden/>
          </w:rPr>
          <w:instrText xml:space="preserve"> PAGEREF _Toc327447966 \h </w:instrText>
        </w:r>
        <w:r w:rsidR="002B66BD">
          <w:rPr>
            <w:noProof/>
            <w:webHidden/>
          </w:rPr>
        </w:r>
        <w:r w:rsidR="002B66BD">
          <w:rPr>
            <w:noProof/>
            <w:webHidden/>
          </w:rPr>
          <w:fldChar w:fldCharType="separate"/>
        </w:r>
        <w:r w:rsidR="002B66BD">
          <w:rPr>
            <w:noProof/>
            <w:webHidden/>
          </w:rPr>
          <w:t>44</w:t>
        </w:r>
        <w:r w:rsidR="002B66BD">
          <w:rPr>
            <w:noProof/>
            <w:webHidden/>
          </w:rPr>
          <w:fldChar w:fldCharType="end"/>
        </w:r>
      </w:hyperlink>
    </w:p>
    <w:p w:rsidR="002B66BD" w:rsidRDefault="00127691">
      <w:pPr>
        <w:pStyle w:val="TOC4"/>
        <w:tabs>
          <w:tab w:val="left" w:pos="1760"/>
          <w:tab w:val="right" w:leader="dot" w:pos="9062"/>
        </w:tabs>
        <w:rPr>
          <w:noProof/>
          <w:sz w:val="22"/>
          <w:szCs w:val="22"/>
          <w:lang w:eastAsia="de-CH"/>
        </w:rPr>
      </w:pPr>
      <w:hyperlink w:anchor="_Toc327447967" w:history="1">
        <w:r w:rsidR="002B66BD" w:rsidRPr="00E634AB">
          <w:rPr>
            <w:rStyle w:val="Hyperlink"/>
            <w:noProof/>
          </w:rPr>
          <w:t>I.1.8.4.1.4</w:t>
        </w:r>
        <w:r w:rsidR="002B66BD">
          <w:rPr>
            <w:noProof/>
            <w:sz w:val="22"/>
            <w:szCs w:val="22"/>
            <w:lang w:eastAsia="de-CH"/>
          </w:rPr>
          <w:tab/>
        </w:r>
        <w:r w:rsidR="002B66BD" w:rsidRPr="00E634AB">
          <w:rPr>
            <w:rStyle w:val="Hyperlink"/>
            <w:noProof/>
          </w:rPr>
          <w:t>Naming</w:t>
        </w:r>
        <w:r w:rsidR="002B66BD">
          <w:rPr>
            <w:noProof/>
            <w:webHidden/>
          </w:rPr>
          <w:tab/>
        </w:r>
        <w:r w:rsidR="002B66BD">
          <w:rPr>
            <w:noProof/>
            <w:webHidden/>
          </w:rPr>
          <w:fldChar w:fldCharType="begin"/>
        </w:r>
        <w:r w:rsidR="002B66BD">
          <w:rPr>
            <w:noProof/>
            <w:webHidden/>
          </w:rPr>
          <w:instrText xml:space="preserve"> PAGEREF _Toc327447967 \h </w:instrText>
        </w:r>
        <w:r w:rsidR="002B66BD">
          <w:rPr>
            <w:noProof/>
            <w:webHidden/>
          </w:rPr>
        </w:r>
        <w:r w:rsidR="002B66BD">
          <w:rPr>
            <w:noProof/>
            <w:webHidden/>
          </w:rPr>
          <w:fldChar w:fldCharType="separate"/>
        </w:r>
        <w:r w:rsidR="002B66BD">
          <w:rPr>
            <w:noProof/>
            <w:webHidden/>
          </w:rPr>
          <w:t>44</w:t>
        </w:r>
        <w:r w:rsidR="002B66BD">
          <w:rPr>
            <w:noProof/>
            <w:webHidden/>
          </w:rPr>
          <w:fldChar w:fldCharType="end"/>
        </w:r>
      </w:hyperlink>
    </w:p>
    <w:p w:rsidR="002B66BD" w:rsidRDefault="00127691">
      <w:pPr>
        <w:pStyle w:val="TOC4"/>
        <w:tabs>
          <w:tab w:val="left" w:pos="1760"/>
          <w:tab w:val="right" w:leader="dot" w:pos="9062"/>
        </w:tabs>
        <w:rPr>
          <w:noProof/>
          <w:sz w:val="22"/>
          <w:szCs w:val="22"/>
          <w:lang w:eastAsia="de-CH"/>
        </w:rPr>
      </w:pPr>
      <w:hyperlink w:anchor="_Toc327447968" w:history="1">
        <w:r w:rsidR="002B66BD" w:rsidRPr="00E634AB">
          <w:rPr>
            <w:rStyle w:val="Hyperlink"/>
            <w:noProof/>
          </w:rPr>
          <w:t>I.1.8.4.1.5</w:t>
        </w:r>
        <w:r w:rsidR="002B66BD">
          <w:rPr>
            <w:noProof/>
            <w:sz w:val="22"/>
            <w:szCs w:val="22"/>
            <w:lang w:eastAsia="de-CH"/>
          </w:rPr>
          <w:tab/>
        </w:r>
        <w:r w:rsidR="002B66BD" w:rsidRPr="00E634AB">
          <w:rPr>
            <w:rStyle w:val="Hyperlink"/>
            <w:noProof/>
          </w:rPr>
          <w:t>Tools</w:t>
        </w:r>
        <w:r w:rsidR="002B66BD">
          <w:rPr>
            <w:noProof/>
            <w:webHidden/>
          </w:rPr>
          <w:tab/>
        </w:r>
        <w:r w:rsidR="002B66BD">
          <w:rPr>
            <w:noProof/>
            <w:webHidden/>
          </w:rPr>
          <w:fldChar w:fldCharType="begin"/>
        </w:r>
        <w:r w:rsidR="002B66BD">
          <w:rPr>
            <w:noProof/>
            <w:webHidden/>
          </w:rPr>
          <w:instrText xml:space="preserve"> PAGEREF _Toc327447968 \h </w:instrText>
        </w:r>
        <w:r w:rsidR="002B66BD">
          <w:rPr>
            <w:noProof/>
            <w:webHidden/>
          </w:rPr>
        </w:r>
        <w:r w:rsidR="002B66BD">
          <w:rPr>
            <w:noProof/>
            <w:webHidden/>
          </w:rPr>
          <w:fldChar w:fldCharType="separate"/>
        </w:r>
        <w:r w:rsidR="002B66BD">
          <w:rPr>
            <w:noProof/>
            <w:webHidden/>
          </w:rPr>
          <w:t>44</w:t>
        </w:r>
        <w:r w:rsidR="002B66BD">
          <w:rPr>
            <w:noProof/>
            <w:webHidden/>
          </w:rPr>
          <w:fldChar w:fldCharType="end"/>
        </w:r>
      </w:hyperlink>
    </w:p>
    <w:p w:rsidR="002B66BD" w:rsidRDefault="00127691">
      <w:pPr>
        <w:pStyle w:val="TOC2"/>
        <w:tabs>
          <w:tab w:val="left" w:pos="1100"/>
          <w:tab w:val="right" w:leader="dot" w:pos="9062"/>
        </w:tabs>
        <w:rPr>
          <w:noProof/>
          <w:sz w:val="22"/>
          <w:szCs w:val="22"/>
          <w:lang w:eastAsia="de-CH"/>
        </w:rPr>
      </w:pPr>
      <w:hyperlink w:anchor="_Toc327447969" w:history="1">
        <w:r w:rsidR="002B66BD" w:rsidRPr="00E634AB">
          <w:rPr>
            <w:rStyle w:val="Hyperlink"/>
            <w:noProof/>
          </w:rPr>
          <w:t>I.1.8.5</w:t>
        </w:r>
        <w:r w:rsidR="002B66BD">
          <w:rPr>
            <w:noProof/>
            <w:sz w:val="22"/>
            <w:szCs w:val="22"/>
            <w:lang w:eastAsia="de-CH"/>
          </w:rPr>
          <w:tab/>
        </w:r>
        <w:r w:rsidR="002B66BD" w:rsidRPr="00E634AB">
          <w:rPr>
            <w:rStyle w:val="Hyperlink"/>
            <w:noProof/>
          </w:rPr>
          <w:t>Code Review vom 05.06.2012</w:t>
        </w:r>
        <w:r w:rsidR="002B66BD">
          <w:rPr>
            <w:noProof/>
            <w:webHidden/>
          </w:rPr>
          <w:tab/>
        </w:r>
        <w:r w:rsidR="002B66BD">
          <w:rPr>
            <w:noProof/>
            <w:webHidden/>
          </w:rPr>
          <w:fldChar w:fldCharType="begin"/>
        </w:r>
        <w:r w:rsidR="002B66BD">
          <w:rPr>
            <w:noProof/>
            <w:webHidden/>
          </w:rPr>
          <w:instrText xml:space="preserve"> PAGEREF _Toc327447969 \h </w:instrText>
        </w:r>
        <w:r w:rsidR="002B66BD">
          <w:rPr>
            <w:noProof/>
            <w:webHidden/>
          </w:rPr>
        </w:r>
        <w:r w:rsidR="002B66BD">
          <w:rPr>
            <w:noProof/>
            <w:webHidden/>
          </w:rPr>
          <w:fldChar w:fldCharType="separate"/>
        </w:r>
        <w:r w:rsidR="002B66BD">
          <w:rPr>
            <w:noProof/>
            <w:webHidden/>
          </w:rPr>
          <w:t>44</w:t>
        </w:r>
        <w:r w:rsidR="002B66BD">
          <w:rPr>
            <w:noProof/>
            <w:webHidden/>
          </w:rPr>
          <w:fldChar w:fldCharType="end"/>
        </w:r>
      </w:hyperlink>
    </w:p>
    <w:p w:rsidR="002B66BD" w:rsidRDefault="00127691">
      <w:pPr>
        <w:pStyle w:val="TOC3"/>
        <w:tabs>
          <w:tab w:val="left" w:pos="1320"/>
          <w:tab w:val="right" w:leader="dot" w:pos="9062"/>
        </w:tabs>
        <w:rPr>
          <w:noProof/>
          <w:sz w:val="22"/>
        </w:rPr>
      </w:pPr>
      <w:hyperlink w:anchor="_Toc327447970" w:history="1">
        <w:r w:rsidR="002B66BD" w:rsidRPr="00E634AB">
          <w:rPr>
            <w:rStyle w:val="Hyperlink"/>
            <w:noProof/>
          </w:rPr>
          <w:t>I.1.8.5.1</w:t>
        </w:r>
        <w:r w:rsidR="002B66BD">
          <w:rPr>
            <w:noProof/>
            <w:sz w:val="22"/>
          </w:rPr>
          <w:tab/>
        </w:r>
        <w:r w:rsidR="002B66BD" w:rsidRPr="00E634AB">
          <w:rPr>
            <w:rStyle w:val="Hyperlink"/>
            <w:noProof/>
          </w:rPr>
          <w:t>Bewertung der Kriterien</w:t>
        </w:r>
        <w:r w:rsidR="002B66BD">
          <w:rPr>
            <w:noProof/>
            <w:webHidden/>
          </w:rPr>
          <w:tab/>
        </w:r>
        <w:r w:rsidR="002B66BD">
          <w:rPr>
            <w:noProof/>
            <w:webHidden/>
          </w:rPr>
          <w:fldChar w:fldCharType="begin"/>
        </w:r>
        <w:r w:rsidR="002B66BD">
          <w:rPr>
            <w:noProof/>
            <w:webHidden/>
          </w:rPr>
          <w:instrText xml:space="preserve"> PAGEREF _Toc327447970 \h </w:instrText>
        </w:r>
        <w:r w:rsidR="002B66BD">
          <w:rPr>
            <w:noProof/>
            <w:webHidden/>
          </w:rPr>
        </w:r>
        <w:r w:rsidR="002B66BD">
          <w:rPr>
            <w:noProof/>
            <w:webHidden/>
          </w:rPr>
          <w:fldChar w:fldCharType="separate"/>
        </w:r>
        <w:r w:rsidR="002B66BD">
          <w:rPr>
            <w:noProof/>
            <w:webHidden/>
          </w:rPr>
          <w:t>45</w:t>
        </w:r>
        <w:r w:rsidR="002B66BD">
          <w:rPr>
            <w:noProof/>
            <w:webHidden/>
          </w:rPr>
          <w:fldChar w:fldCharType="end"/>
        </w:r>
      </w:hyperlink>
    </w:p>
    <w:p w:rsidR="002B66BD" w:rsidRDefault="00127691">
      <w:pPr>
        <w:pStyle w:val="TOC4"/>
        <w:tabs>
          <w:tab w:val="left" w:pos="1760"/>
          <w:tab w:val="right" w:leader="dot" w:pos="9062"/>
        </w:tabs>
        <w:rPr>
          <w:noProof/>
          <w:sz w:val="22"/>
          <w:szCs w:val="22"/>
          <w:lang w:eastAsia="de-CH"/>
        </w:rPr>
      </w:pPr>
      <w:hyperlink w:anchor="_Toc327447971" w:history="1">
        <w:r w:rsidR="002B66BD" w:rsidRPr="00E634AB">
          <w:rPr>
            <w:rStyle w:val="Hyperlink"/>
            <w:noProof/>
          </w:rPr>
          <w:t>I.1.8.5.1.1</w:t>
        </w:r>
        <w:r w:rsidR="002B66BD">
          <w:rPr>
            <w:noProof/>
            <w:sz w:val="22"/>
            <w:szCs w:val="22"/>
            <w:lang w:eastAsia="de-CH"/>
          </w:rPr>
          <w:tab/>
        </w:r>
        <w:r w:rsidR="002B66BD" w:rsidRPr="00E634AB">
          <w:rPr>
            <w:rStyle w:val="Hyperlink"/>
            <w:noProof/>
          </w:rPr>
          <w:t>Code Style Analyse</w:t>
        </w:r>
        <w:r w:rsidR="002B66BD">
          <w:rPr>
            <w:noProof/>
            <w:webHidden/>
          </w:rPr>
          <w:tab/>
        </w:r>
        <w:r w:rsidR="002B66BD">
          <w:rPr>
            <w:noProof/>
            <w:webHidden/>
          </w:rPr>
          <w:fldChar w:fldCharType="begin"/>
        </w:r>
        <w:r w:rsidR="002B66BD">
          <w:rPr>
            <w:noProof/>
            <w:webHidden/>
          </w:rPr>
          <w:instrText xml:space="preserve"> PAGEREF _Toc327447971 \h </w:instrText>
        </w:r>
        <w:r w:rsidR="002B66BD">
          <w:rPr>
            <w:noProof/>
            <w:webHidden/>
          </w:rPr>
        </w:r>
        <w:r w:rsidR="002B66BD">
          <w:rPr>
            <w:noProof/>
            <w:webHidden/>
          </w:rPr>
          <w:fldChar w:fldCharType="separate"/>
        </w:r>
        <w:r w:rsidR="002B66BD">
          <w:rPr>
            <w:noProof/>
            <w:webHidden/>
          </w:rPr>
          <w:t>45</w:t>
        </w:r>
        <w:r w:rsidR="002B66BD">
          <w:rPr>
            <w:noProof/>
            <w:webHidden/>
          </w:rPr>
          <w:fldChar w:fldCharType="end"/>
        </w:r>
      </w:hyperlink>
    </w:p>
    <w:p w:rsidR="002B66BD" w:rsidRDefault="00127691">
      <w:pPr>
        <w:pStyle w:val="TOC4"/>
        <w:tabs>
          <w:tab w:val="left" w:pos="1760"/>
          <w:tab w:val="right" w:leader="dot" w:pos="9062"/>
        </w:tabs>
        <w:rPr>
          <w:noProof/>
          <w:sz w:val="22"/>
          <w:szCs w:val="22"/>
          <w:lang w:eastAsia="de-CH"/>
        </w:rPr>
      </w:pPr>
      <w:hyperlink w:anchor="_Toc327447972" w:history="1">
        <w:r w:rsidR="002B66BD" w:rsidRPr="00E634AB">
          <w:rPr>
            <w:rStyle w:val="Hyperlink"/>
            <w:rFonts w:cs="Times New Roman"/>
            <w:noProof/>
          </w:rPr>
          <w:t>I.1.8.5.1.2</w:t>
        </w:r>
        <w:r w:rsidR="002B66BD">
          <w:rPr>
            <w:noProof/>
            <w:sz w:val="22"/>
            <w:szCs w:val="22"/>
            <w:lang w:eastAsia="de-CH"/>
          </w:rPr>
          <w:tab/>
        </w:r>
        <w:r w:rsidR="002B66BD" w:rsidRPr="00E634AB">
          <w:rPr>
            <w:rStyle w:val="Hyperlink"/>
            <w:noProof/>
          </w:rPr>
          <w:t>Exception Handling</w:t>
        </w:r>
        <w:r w:rsidR="002B66BD">
          <w:rPr>
            <w:noProof/>
            <w:webHidden/>
          </w:rPr>
          <w:tab/>
        </w:r>
        <w:r w:rsidR="002B66BD">
          <w:rPr>
            <w:noProof/>
            <w:webHidden/>
          </w:rPr>
          <w:fldChar w:fldCharType="begin"/>
        </w:r>
        <w:r w:rsidR="002B66BD">
          <w:rPr>
            <w:noProof/>
            <w:webHidden/>
          </w:rPr>
          <w:instrText xml:space="preserve"> PAGEREF _Toc327447972 \h </w:instrText>
        </w:r>
        <w:r w:rsidR="002B66BD">
          <w:rPr>
            <w:noProof/>
            <w:webHidden/>
          </w:rPr>
        </w:r>
        <w:r w:rsidR="002B66BD">
          <w:rPr>
            <w:noProof/>
            <w:webHidden/>
          </w:rPr>
          <w:fldChar w:fldCharType="separate"/>
        </w:r>
        <w:r w:rsidR="002B66BD">
          <w:rPr>
            <w:noProof/>
            <w:webHidden/>
          </w:rPr>
          <w:t>45</w:t>
        </w:r>
        <w:r w:rsidR="002B66BD">
          <w:rPr>
            <w:noProof/>
            <w:webHidden/>
          </w:rPr>
          <w:fldChar w:fldCharType="end"/>
        </w:r>
      </w:hyperlink>
    </w:p>
    <w:p w:rsidR="002B66BD" w:rsidRDefault="00127691">
      <w:pPr>
        <w:pStyle w:val="TOC4"/>
        <w:tabs>
          <w:tab w:val="left" w:pos="1760"/>
          <w:tab w:val="right" w:leader="dot" w:pos="9062"/>
        </w:tabs>
        <w:rPr>
          <w:noProof/>
          <w:sz w:val="22"/>
          <w:szCs w:val="22"/>
          <w:lang w:eastAsia="de-CH"/>
        </w:rPr>
      </w:pPr>
      <w:hyperlink w:anchor="_Toc327447973" w:history="1">
        <w:r w:rsidR="002B66BD" w:rsidRPr="00E634AB">
          <w:rPr>
            <w:rStyle w:val="Hyperlink"/>
            <w:rFonts w:cs="Times New Roman"/>
            <w:noProof/>
          </w:rPr>
          <w:t>I.1.8.5.1.3</w:t>
        </w:r>
        <w:r w:rsidR="002B66BD">
          <w:rPr>
            <w:noProof/>
            <w:sz w:val="22"/>
            <w:szCs w:val="22"/>
            <w:lang w:eastAsia="de-CH"/>
          </w:rPr>
          <w:tab/>
        </w:r>
        <w:r w:rsidR="002B66BD" w:rsidRPr="00E634AB">
          <w:rPr>
            <w:rStyle w:val="Hyperlink"/>
            <w:noProof/>
          </w:rPr>
          <w:t>Flow Control</w:t>
        </w:r>
        <w:r w:rsidR="002B66BD">
          <w:rPr>
            <w:noProof/>
            <w:webHidden/>
          </w:rPr>
          <w:tab/>
        </w:r>
        <w:r w:rsidR="002B66BD">
          <w:rPr>
            <w:noProof/>
            <w:webHidden/>
          </w:rPr>
          <w:fldChar w:fldCharType="begin"/>
        </w:r>
        <w:r w:rsidR="002B66BD">
          <w:rPr>
            <w:noProof/>
            <w:webHidden/>
          </w:rPr>
          <w:instrText xml:space="preserve"> PAGEREF _Toc327447973 \h </w:instrText>
        </w:r>
        <w:r w:rsidR="002B66BD">
          <w:rPr>
            <w:noProof/>
            <w:webHidden/>
          </w:rPr>
        </w:r>
        <w:r w:rsidR="002B66BD">
          <w:rPr>
            <w:noProof/>
            <w:webHidden/>
          </w:rPr>
          <w:fldChar w:fldCharType="separate"/>
        </w:r>
        <w:r w:rsidR="002B66BD">
          <w:rPr>
            <w:noProof/>
            <w:webHidden/>
          </w:rPr>
          <w:t>46</w:t>
        </w:r>
        <w:r w:rsidR="002B66BD">
          <w:rPr>
            <w:noProof/>
            <w:webHidden/>
          </w:rPr>
          <w:fldChar w:fldCharType="end"/>
        </w:r>
      </w:hyperlink>
    </w:p>
    <w:p w:rsidR="002B66BD" w:rsidRDefault="00127691">
      <w:pPr>
        <w:pStyle w:val="TOC4"/>
        <w:tabs>
          <w:tab w:val="left" w:pos="1760"/>
          <w:tab w:val="right" w:leader="dot" w:pos="9062"/>
        </w:tabs>
        <w:rPr>
          <w:noProof/>
          <w:sz w:val="22"/>
          <w:szCs w:val="22"/>
          <w:lang w:eastAsia="de-CH"/>
        </w:rPr>
      </w:pPr>
      <w:hyperlink w:anchor="_Toc327447974" w:history="1">
        <w:r w:rsidR="002B66BD" w:rsidRPr="00E634AB">
          <w:rPr>
            <w:rStyle w:val="Hyperlink"/>
            <w:rFonts w:cs="Times New Roman"/>
            <w:noProof/>
          </w:rPr>
          <w:t>I.1.8.5.1.4</w:t>
        </w:r>
        <w:r w:rsidR="002B66BD">
          <w:rPr>
            <w:noProof/>
            <w:sz w:val="22"/>
            <w:szCs w:val="22"/>
            <w:lang w:eastAsia="de-CH"/>
          </w:rPr>
          <w:tab/>
        </w:r>
        <w:r w:rsidR="002B66BD" w:rsidRPr="00E634AB">
          <w:rPr>
            <w:rStyle w:val="Hyperlink"/>
            <w:noProof/>
          </w:rPr>
          <w:t>Naming</w:t>
        </w:r>
        <w:r w:rsidR="002B66BD">
          <w:rPr>
            <w:noProof/>
            <w:webHidden/>
          </w:rPr>
          <w:tab/>
        </w:r>
        <w:r w:rsidR="002B66BD">
          <w:rPr>
            <w:noProof/>
            <w:webHidden/>
          </w:rPr>
          <w:fldChar w:fldCharType="begin"/>
        </w:r>
        <w:r w:rsidR="002B66BD">
          <w:rPr>
            <w:noProof/>
            <w:webHidden/>
          </w:rPr>
          <w:instrText xml:space="preserve"> PAGEREF _Toc327447974 \h </w:instrText>
        </w:r>
        <w:r w:rsidR="002B66BD">
          <w:rPr>
            <w:noProof/>
            <w:webHidden/>
          </w:rPr>
        </w:r>
        <w:r w:rsidR="002B66BD">
          <w:rPr>
            <w:noProof/>
            <w:webHidden/>
          </w:rPr>
          <w:fldChar w:fldCharType="separate"/>
        </w:r>
        <w:r w:rsidR="002B66BD">
          <w:rPr>
            <w:noProof/>
            <w:webHidden/>
          </w:rPr>
          <w:t>46</w:t>
        </w:r>
        <w:r w:rsidR="002B66BD">
          <w:rPr>
            <w:noProof/>
            <w:webHidden/>
          </w:rPr>
          <w:fldChar w:fldCharType="end"/>
        </w:r>
      </w:hyperlink>
    </w:p>
    <w:p w:rsidR="002B66BD" w:rsidRDefault="00127691">
      <w:pPr>
        <w:pStyle w:val="TOC4"/>
        <w:tabs>
          <w:tab w:val="left" w:pos="1760"/>
          <w:tab w:val="right" w:leader="dot" w:pos="9062"/>
        </w:tabs>
        <w:rPr>
          <w:noProof/>
          <w:sz w:val="22"/>
          <w:szCs w:val="22"/>
          <w:lang w:eastAsia="de-CH"/>
        </w:rPr>
      </w:pPr>
      <w:hyperlink w:anchor="_Toc327447975" w:history="1">
        <w:r w:rsidR="002B66BD" w:rsidRPr="00E634AB">
          <w:rPr>
            <w:rStyle w:val="Hyperlink"/>
            <w:noProof/>
          </w:rPr>
          <w:t>I.1.8.5.1.5</w:t>
        </w:r>
        <w:r w:rsidR="002B66BD">
          <w:rPr>
            <w:noProof/>
            <w:sz w:val="22"/>
            <w:szCs w:val="22"/>
            <w:lang w:eastAsia="de-CH"/>
          </w:rPr>
          <w:tab/>
        </w:r>
        <w:r w:rsidR="002B66BD" w:rsidRPr="00E634AB">
          <w:rPr>
            <w:rStyle w:val="Hyperlink"/>
            <w:noProof/>
          </w:rPr>
          <w:t>Tools</w:t>
        </w:r>
        <w:r w:rsidR="002B66BD">
          <w:rPr>
            <w:noProof/>
            <w:webHidden/>
          </w:rPr>
          <w:tab/>
        </w:r>
        <w:r w:rsidR="002B66BD">
          <w:rPr>
            <w:noProof/>
            <w:webHidden/>
          </w:rPr>
          <w:fldChar w:fldCharType="begin"/>
        </w:r>
        <w:r w:rsidR="002B66BD">
          <w:rPr>
            <w:noProof/>
            <w:webHidden/>
          </w:rPr>
          <w:instrText xml:space="preserve"> PAGEREF _Toc327447975 \h </w:instrText>
        </w:r>
        <w:r w:rsidR="002B66BD">
          <w:rPr>
            <w:noProof/>
            <w:webHidden/>
          </w:rPr>
        </w:r>
        <w:r w:rsidR="002B66BD">
          <w:rPr>
            <w:noProof/>
            <w:webHidden/>
          </w:rPr>
          <w:fldChar w:fldCharType="separate"/>
        </w:r>
        <w:r w:rsidR="002B66BD">
          <w:rPr>
            <w:noProof/>
            <w:webHidden/>
          </w:rPr>
          <w:t>46</w:t>
        </w:r>
        <w:r w:rsidR="002B66BD">
          <w:rPr>
            <w:noProof/>
            <w:webHidden/>
          </w:rPr>
          <w:fldChar w:fldCharType="end"/>
        </w:r>
      </w:hyperlink>
    </w:p>
    <w:p w:rsidR="00304F31" w:rsidRDefault="00B733CB" w:rsidP="00304F31">
      <w:r>
        <w:fldChar w:fldCharType="end"/>
      </w:r>
      <w:bookmarkStart w:id="2" w:name="_Toc287347253"/>
    </w:p>
    <w:p w:rsidR="003B436F" w:rsidRPr="003B436F" w:rsidRDefault="007B716D" w:rsidP="00B733CB">
      <w:pPr>
        <w:pStyle w:val="Heading3"/>
      </w:pPr>
      <w:bookmarkStart w:id="3" w:name="_Toc327447872"/>
      <w:r>
        <w:t>Änderungsgeschichte</w:t>
      </w:r>
      <w:bookmarkEnd w:id="2"/>
      <w:bookmarkEnd w:id="3"/>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0461E3" w:rsidRPr="00F9181E" w:rsidTr="000461E3">
        <w:trPr>
          <w:cnfStyle w:val="000000010000" w:firstRow="0" w:lastRow="0" w:firstColumn="0" w:lastColumn="0" w:oddVBand="0" w:evenVBand="0" w:oddHBand="0" w:evenHBand="1" w:firstRowFirstColumn="0" w:firstRowLastColumn="0" w:lastRowFirstColumn="0" w:lastRowLastColumn="0"/>
        </w:trPr>
        <w:tc>
          <w:tcPr>
            <w:tcW w:w="1280" w:type="dxa"/>
          </w:tcPr>
          <w:p w:rsidR="000461E3" w:rsidRPr="00F9181E" w:rsidRDefault="000461E3" w:rsidP="000461E3">
            <w:pPr>
              <w:rPr>
                <w:b/>
              </w:rPr>
            </w:pPr>
            <w:r>
              <w:t>19.04.2012</w:t>
            </w:r>
          </w:p>
        </w:tc>
        <w:tc>
          <w:tcPr>
            <w:tcW w:w="993" w:type="dxa"/>
          </w:tcPr>
          <w:p w:rsidR="000461E3" w:rsidRPr="00F9181E" w:rsidRDefault="000461E3" w:rsidP="000461E3">
            <w:r w:rsidRPr="00F9181E">
              <w:t>1.</w:t>
            </w:r>
            <w:r>
              <w:t>1</w:t>
            </w:r>
          </w:p>
        </w:tc>
        <w:tc>
          <w:tcPr>
            <w:tcW w:w="4674" w:type="dxa"/>
          </w:tcPr>
          <w:p w:rsidR="000461E3" w:rsidRPr="00F9181E" w:rsidRDefault="000461E3" w:rsidP="000461E3">
            <w:r>
              <w:t>Dokumentation Code Review 19.04.12</w:t>
            </w:r>
          </w:p>
        </w:tc>
        <w:tc>
          <w:tcPr>
            <w:tcW w:w="2303" w:type="dxa"/>
          </w:tcPr>
          <w:p w:rsidR="000461E3" w:rsidRPr="00F9181E" w:rsidRDefault="000461E3" w:rsidP="000461E3">
            <w:r>
              <w:t>LE</w:t>
            </w:r>
          </w:p>
        </w:tc>
      </w:tr>
      <w:tr w:rsidR="007B7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5E0671">
              <w:t>2</w:t>
            </w:r>
          </w:p>
        </w:tc>
        <w:tc>
          <w:tcPr>
            <w:tcW w:w="4674" w:type="dxa"/>
          </w:tcPr>
          <w:p w:rsidR="007B716D" w:rsidRPr="00F9181E" w:rsidRDefault="00185D61" w:rsidP="00BB20F3">
            <w:r>
              <w:t>Usability Tests</w:t>
            </w:r>
          </w:p>
        </w:tc>
        <w:tc>
          <w:tcPr>
            <w:tcW w:w="2303" w:type="dxa"/>
          </w:tcPr>
          <w:p w:rsidR="007B716D" w:rsidRPr="00F9181E" w:rsidRDefault="000D77E8" w:rsidP="00BB20F3">
            <w:r>
              <w:t>CH</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185D61">
            <w:r>
              <w:t>23.04.2012</w:t>
            </w:r>
          </w:p>
        </w:tc>
        <w:tc>
          <w:tcPr>
            <w:tcW w:w="993" w:type="dxa"/>
          </w:tcPr>
          <w:p w:rsidR="00185D61" w:rsidRDefault="005E0671" w:rsidP="00BB20F3">
            <w:r>
              <w:t>1.3</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5E0671" w:rsidP="00BB20F3">
            <w:r>
              <w:t>1.4</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27.04.2012</w:t>
            </w:r>
          </w:p>
        </w:tc>
        <w:tc>
          <w:tcPr>
            <w:tcW w:w="993" w:type="dxa"/>
          </w:tcPr>
          <w:p w:rsidR="00185D61" w:rsidRDefault="005E067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461E3" w:rsidRPr="00F9181E" w:rsidTr="000461E3">
        <w:trPr>
          <w:cnfStyle w:val="000000100000" w:firstRow="0" w:lastRow="0" w:firstColumn="0" w:lastColumn="0" w:oddVBand="0" w:evenVBand="0" w:oddHBand="1" w:evenHBand="0" w:firstRowFirstColumn="0" w:firstRowLastColumn="0" w:lastRowFirstColumn="0" w:lastRowLastColumn="0"/>
        </w:trPr>
        <w:tc>
          <w:tcPr>
            <w:tcW w:w="1280" w:type="dxa"/>
          </w:tcPr>
          <w:p w:rsidR="000461E3" w:rsidRDefault="000461E3" w:rsidP="000461E3">
            <w:r>
              <w:t>07.05.2012</w:t>
            </w:r>
          </w:p>
        </w:tc>
        <w:tc>
          <w:tcPr>
            <w:tcW w:w="993" w:type="dxa"/>
          </w:tcPr>
          <w:p w:rsidR="000461E3" w:rsidRDefault="005E0671" w:rsidP="000461E3">
            <w:r>
              <w:t>1.6</w:t>
            </w:r>
          </w:p>
        </w:tc>
        <w:tc>
          <w:tcPr>
            <w:tcW w:w="4674" w:type="dxa"/>
          </w:tcPr>
          <w:p w:rsidR="000461E3" w:rsidRDefault="000461E3" w:rsidP="000461E3">
            <w:r>
              <w:t>Systemtests</w:t>
            </w:r>
          </w:p>
        </w:tc>
        <w:tc>
          <w:tcPr>
            <w:tcW w:w="2303" w:type="dxa"/>
          </w:tcPr>
          <w:p w:rsidR="000461E3" w:rsidRDefault="000461E3" w:rsidP="000461E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5E0671" w:rsidP="00BB20F3">
            <w:r>
              <w:t>1.7</w:t>
            </w:r>
          </w:p>
        </w:tc>
        <w:tc>
          <w:tcPr>
            <w:tcW w:w="4674" w:type="dxa"/>
          </w:tcPr>
          <w:p w:rsidR="00185D61" w:rsidRDefault="000461E3" w:rsidP="00BB20F3">
            <w:r>
              <w:t>Dokumentation Code Review 03.05.2012</w:t>
            </w:r>
          </w:p>
        </w:tc>
        <w:tc>
          <w:tcPr>
            <w:tcW w:w="2303" w:type="dxa"/>
          </w:tcPr>
          <w:p w:rsidR="00185D61" w:rsidRDefault="000461E3"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5E0671" w:rsidP="00BB20F3">
            <w:r>
              <w:t>1.8</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5E0671" w:rsidP="00BB20F3">
            <w:r>
              <w:t>1.9</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5E0671" w:rsidP="00BB20F3">
            <w:r>
              <w:t>1.10</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lastRenderedPageBreak/>
              <w:t>18.05.2012</w:t>
            </w:r>
          </w:p>
        </w:tc>
        <w:tc>
          <w:tcPr>
            <w:tcW w:w="993" w:type="dxa"/>
          </w:tcPr>
          <w:p w:rsidR="0061445E" w:rsidRDefault="005E0671" w:rsidP="00BB20F3">
            <w:r>
              <w:t>1.11</w:t>
            </w:r>
          </w:p>
        </w:tc>
        <w:tc>
          <w:tcPr>
            <w:tcW w:w="4674" w:type="dxa"/>
          </w:tcPr>
          <w:p w:rsidR="0061445E" w:rsidRDefault="0061445E" w:rsidP="00BB20F3">
            <w:r>
              <w:t xml:space="preserve">Usability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5E0671" w:rsidP="00BB20F3">
            <w:r>
              <w:t>1.12</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5E0671" w:rsidP="00F2421A">
            <w:r>
              <w:t>1.13</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5E0671" w:rsidP="00BB20F3">
            <w:r>
              <w:t>1.14</w:t>
            </w:r>
          </w:p>
        </w:tc>
        <w:tc>
          <w:tcPr>
            <w:tcW w:w="4674" w:type="dxa"/>
          </w:tcPr>
          <w:p w:rsidR="0089016D" w:rsidRDefault="0089016D" w:rsidP="00BB20F3">
            <w:r>
              <w:t xml:space="preserve">Ergänzung Wizard of Oz </w:t>
            </w:r>
            <w:r w:rsidR="00770D06">
              <w:t xml:space="preserve">- </w:t>
            </w:r>
            <w:r>
              <w:t>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5E0671" w:rsidP="00BB20F3">
            <w:r>
              <w:t>1.15</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5E0671" w:rsidP="00BB20F3">
            <w:r>
              <w:t>1.16</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5E0671" w:rsidP="00BB20F3">
            <w:r>
              <w:t>1.17</w:t>
            </w:r>
          </w:p>
        </w:tc>
        <w:tc>
          <w:tcPr>
            <w:tcW w:w="4674" w:type="dxa"/>
          </w:tcPr>
          <w:p w:rsidR="00AF7548" w:rsidRDefault="00AF7548" w:rsidP="00BB20F3">
            <w:r>
              <w:t>Usability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5E0671" w:rsidP="00BB20F3">
            <w:r>
              <w:t>1.18</w:t>
            </w:r>
          </w:p>
        </w:tc>
        <w:tc>
          <w:tcPr>
            <w:tcW w:w="4674" w:type="dxa"/>
          </w:tcPr>
          <w:p w:rsidR="00E93062" w:rsidRDefault="00E93062" w:rsidP="00BB20F3">
            <w:r>
              <w:t>Coding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5E0671" w:rsidP="00BB20F3">
            <w:r>
              <w:t>1.19</w:t>
            </w:r>
          </w:p>
        </w:tc>
        <w:tc>
          <w:tcPr>
            <w:tcW w:w="4674" w:type="dxa"/>
          </w:tcPr>
          <w:p w:rsidR="00190B59" w:rsidRPr="00190B59" w:rsidRDefault="00190B59" w:rsidP="00BB20F3">
            <w:pPr>
              <w:rPr>
                <w:lang w:val="en-US"/>
              </w:rPr>
            </w:pPr>
            <w:r w:rsidRPr="00190B59">
              <w:rPr>
                <w:lang w:val="en-US"/>
              </w:rPr>
              <w:t>Review Usability Test: Grafisches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5E0671" w:rsidP="00BB20F3">
            <w:r>
              <w:t>1.20</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5E0671" w:rsidP="00BB20F3">
            <w:r>
              <w:t>1.21</w:t>
            </w:r>
          </w:p>
        </w:tc>
        <w:tc>
          <w:tcPr>
            <w:tcW w:w="4674" w:type="dxa"/>
          </w:tcPr>
          <w:p w:rsidR="00157753" w:rsidRDefault="00157753" w:rsidP="00BB20F3">
            <w:r>
              <w:t>Sandcastle Help File Builder</w:t>
            </w:r>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5E0671" w:rsidRPr="00190B59" w:rsidTr="00E62B6B">
        <w:trPr>
          <w:cnfStyle w:val="000000100000" w:firstRow="0" w:lastRow="0" w:firstColumn="0" w:lastColumn="0" w:oddVBand="0" w:evenVBand="0" w:oddHBand="1" w:evenHBand="0" w:firstRowFirstColumn="0" w:firstRowLastColumn="0" w:lastRowFirstColumn="0" w:lastRowLastColumn="0"/>
        </w:trPr>
        <w:tc>
          <w:tcPr>
            <w:tcW w:w="1280" w:type="dxa"/>
          </w:tcPr>
          <w:p w:rsidR="005E0671" w:rsidRDefault="005E0671" w:rsidP="00E62B6B">
            <w:r>
              <w:t>07.06.2012</w:t>
            </w:r>
          </w:p>
        </w:tc>
        <w:tc>
          <w:tcPr>
            <w:tcW w:w="993" w:type="dxa"/>
          </w:tcPr>
          <w:p w:rsidR="005E0671" w:rsidRDefault="005E0671" w:rsidP="00E62B6B">
            <w:r>
              <w:t>1.22</w:t>
            </w:r>
          </w:p>
        </w:tc>
        <w:tc>
          <w:tcPr>
            <w:tcW w:w="4674" w:type="dxa"/>
          </w:tcPr>
          <w:p w:rsidR="005E0671" w:rsidRDefault="005E0671" w:rsidP="00E62B6B">
            <w:r>
              <w:t>Unit Tests</w:t>
            </w:r>
          </w:p>
        </w:tc>
        <w:tc>
          <w:tcPr>
            <w:tcW w:w="2303" w:type="dxa"/>
          </w:tcPr>
          <w:p w:rsidR="005E0671" w:rsidRDefault="005E0671" w:rsidP="00E62B6B">
            <w:pPr>
              <w:rPr>
                <w:lang w:val="en-US"/>
              </w:rPr>
            </w:pPr>
            <w:r>
              <w:rPr>
                <w:lang w:val="en-US"/>
              </w:rPr>
              <w:t>DT</w:t>
            </w:r>
          </w:p>
        </w:tc>
      </w:tr>
      <w:tr w:rsidR="00680F2D"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5E0671" w:rsidP="00BB20F3">
            <w:r>
              <w:t>Dokumentation Code Review 05.06.2012</w:t>
            </w:r>
          </w:p>
        </w:tc>
        <w:tc>
          <w:tcPr>
            <w:tcW w:w="2303" w:type="dxa"/>
          </w:tcPr>
          <w:p w:rsidR="00680F2D" w:rsidRDefault="005E0671" w:rsidP="00BB20F3">
            <w:pPr>
              <w:rPr>
                <w:lang w:val="en-US"/>
              </w:rPr>
            </w:pPr>
            <w:r>
              <w:rPr>
                <w:lang w:val="en-US"/>
              </w:rPr>
              <w:t>LE</w:t>
            </w:r>
          </w:p>
        </w:tc>
      </w:tr>
      <w:tr w:rsidR="005E0671" w:rsidRPr="00190B59" w:rsidTr="00E62B6B">
        <w:trPr>
          <w:cnfStyle w:val="000000100000" w:firstRow="0" w:lastRow="0" w:firstColumn="0" w:lastColumn="0" w:oddVBand="0" w:evenVBand="0" w:oddHBand="1" w:evenHBand="0" w:firstRowFirstColumn="0" w:firstRowLastColumn="0" w:lastRowFirstColumn="0" w:lastRowLastColumn="0"/>
        </w:trPr>
        <w:tc>
          <w:tcPr>
            <w:tcW w:w="1280" w:type="dxa"/>
          </w:tcPr>
          <w:p w:rsidR="005E0671" w:rsidRDefault="005E0671" w:rsidP="00E62B6B">
            <w:r>
              <w:t>08.06.2012</w:t>
            </w:r>
          </w:p>
        </w:tc>
        <w:tc>
          <w:tcPr>
            <w:tcW w:w="993" w:type="dxa"/>
          </w:tcPr>
          <w:p w:rsidR="005E0671" w:rsidRDefault="005E0671" w:rsidP="00E62B6B">
            <w:r>
              <w:t>1.23</w:t>
            </w:r>
          </w:p>
        </w:tc>
        <w:tc>
          <w:tcPr>
            <w:tcW w:w="4674" w:type="dxa"/>
          </w:tcPr>
          <w:p w:rsidR="005E0671" w:rsidRDefault="005E0671" w:rsidP="00E62B6B">
            <w:r>
              <w:t>Code Metriken</w:t>
            </w:r>
          </w:p>
        </w:tc>
        <w:tc>
          <w:tcPr>
            <w:tcW w:w="2303" w:type="dxa"/>
          </w:tcPr>
          <w:p w:rsidR="005E0671" w:rsidRDefault="005E0671" w:rsidP="00E62B6B">
            <w:pPr>
              <w:rPr>
                <w:lang w:val="en-US"/>
              </w:rPr>
            </w:pPr>
            <w:r>
              <w:rPr>
                <w:lang w:val="en-US"/>
              </w:rPr>
              <w:t>CH</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5E0671" w:rsidP="00BB20F3">
            <w:r>
              <w:t>09</w:t>
            </w:r>
            <w:r w:rsidR="00067347">
              <w:t>.06.2012</w:t>
            </w:r>
          </w:p>
        </w:tc>
        <w:tc>
          <w:tcPr>
            <w:tcW w:w="993" w:type="dxa"/>
          </w:tcPr>
          <w:p w:rsidR="00067347" w:rsidRDefault="00067347" w:rsidP="00BB20F3">
            <w:r>
              <w:t>1.23</w:t>
            </w:r>
          </w:p>
        </w:tc>
        <w:tc>
          <w:tcPr>
            <w:tcW w:w="4674" w:type="dxa"/>
          </w:tcPr>
          <w:p w:rsidR="00067347" w:rsidRDefault="005E0671" w:rsidP="005E0671">
            <w:r>
              <w:t xml:space="preserve">Review </w:t>
            </w:r>
            <w:r w:rsidR="00067347">
              <w:t>Code</w:t>
            </w:r>
            <w:r>
              <w:t xml:space="preserve"> Reviews</w:t>
            </w:r>
          </w:p>
        </w:tc>
        <w:tc>
          <w:tcPr>
            <w:tcW w:w="2303" w:type="dxa"/>
          </w:tcPr>
          <w:p w:rsidR="00067347" w:rsidRDefault="00067347" w:rsidP="00BB20F3">
            <w:pPr>
              <w:rPr>
                <w:lang w:val="en-US"/>
              </w:rPr>
            </w:pPr>
            <w:r>
              <w:rPr>
                <w:lang w:val="en-US"/>
              </w:rPr>
              <w:t>CH</w:t>
            </w:r>
          </w:p>
        </w:tc>
      </w:tr>
      <w:tr w:rsidR="00C7020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020D" w:rsidRDefault="00C7020D" w:rsidP="00BB20F3">
            <w:r>
              <w:t>10.06.2012</w:t>
            </w:r>
          </w:p>
        </w:tc>
        <w:tc>
          <w:tcPr>
            <w:tcW w:w="993" w:type="dxa"/>
          </w:tcPr>
          <w:p w:rsidR="00C7020D" w:rsidRDefault="00C7020D" w:rsidP="00BB20F3">
            <w:r>
              <w:t>1.24</w:t>
            </w:r>
          </w:p>
        </w:tc>
        <w:tc>
          <w:tcPr>
            <w:tcW w:w="4674" w:type="dxa"/>
          </w:tcPr>
          <w:p w:rsidR="00C7020D" w:rsidRDefault="00C7020D" w:rsidP="00BB20F3">
            <w:r>
              <w:t>Review und Korrekturen</w:t>
            </w:r>
          </w:p>
        </w:tc>
        <w:tc>
          <w:tcPr>
            <w:tcW w:w="2303" w:type="dxa"/>
          </w:tcPr>
          <w:p w:rsidR="00C7020D" w:rsidRDefault="00C7020D" w:rsidP="00BB20F3">
            <w:pPr>
              <w:rPr>
                <w:lang w:val="en-US"/>
              </w:rPr>
            </w:pPr>
            <w:r>
              <w:rPr>
                <w:lang w:val="en-US"/>
              </w:rPr>
              <w:t>LE</w:t>
            </w:r>
          </w:p>
        </w:tc>
      </w:tr>
      <w:tr w:rsidR="004C192A"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4C192A" w:rsidRDefault="004C192A" w:rsidP="00BB20F3">
            <w:r>
              <w:t>11.06.2012</w:t>
            </w:r>
          </w:p>
        </w:tc>
        <w:tc>
          <w:tcPr>
            <w:tcW w:w="993" w:type="dxa"/>
          </w:tcPr>
          <w:p w:rsidR="004C192A" w:rsidRDefault="004C192A" w:rsidP="00BB20F3">
            <w:r>
              <w:t>1.25</w:t>
            </w:r>
          </w:p>
        </w:tc>
        <w:tc>
          <w:tcPr>
            <w:tcW w:w="4674" w:type="dxa"/>
          </w:tcPr>
          <w:p w:rsidR="004C192A" w:rsidRDefault="004C192A" w:rsidP="00BB20F3">
            <w:r>
              <w:t>Review Installationsanleitung</w:t>
            </w:r>
          </w:p>
        </w:tc>
        <w:tc>
          <w:tcPr>
            <w:tcW w:w="2303" w:type="dxa"/>
          </w:tcPr>
          <w:p w:rsidR="004C192A" w:rsidRDefault="004C192A" w:rsidP="00BB20F3">
            <w:pPr>
              <w:rPr>
                <w:lang w:val="en-US"/>
              </w:rPr>
            </w:pPr>
            <w:r>
              <w:rPr>
                <w:lang w:val="en-US"/>
              </w:rPr>
              <w:t>DT</w:t>
            </w:r>
          </w:p>
        </w:tc>
      </w:tr>
      <w:tr w:rsidR="00C8416A"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8416A" w:rsidRDefault="00C8416A" w:rsidP="00BB20F3">
            <w:r>
              <w:t>11.06.2012</w:t>
            </w:r>
          </w:p>
        </w:tc>
        <w:tc>
          <w:tcPr>
            <w:tcW w:w="993" w:type="dxa"/>
          </w:tcPr>
          <w:p w:rsidR="00C8416A" w:rsidRDefault="00C8416A" w:rsidP="00BB20F3">
            <w:r>
              <w:t>1.26</w:t>
            </w:r>
          </w:p>
        </w:tc>
        <w:tc>
          <w:tcPr>
            <w:tcW w:w="4674" w:type="dxa"/>
          </w:tcPr>
          <w:p w:rsidR="00C8416A" w:rsidRDefault="00C8416A" w:rsidP="00BB20F3">
            <w:r>
              <w:t>Code Statistik</w:t>
            </w:r>
          </w:p>
        </w:tc>
        <w:tc>
          <w:tcPr>
            <w:tcW w:w="2303" w:type="dxa"/>
          </w:tcPr>
          <w:p w:rsidR="00C8416A" w:rsidRDefault="00C8416A" w:rsidP="00BB20F3">
            <w:pPr>
              <w:rPr>
                <w:lang w:val="en-US"/>
              </w:rPr>
            </w:pPr>
            <w:r>
              <w:rPr>
                <w:lang w:val="en-US"/>
              </w:rPr>
              <w:t>CH</w:t>
            </w:r>
          </w:p>
        </w:tc>
      </w:tr>
      <w:tr w:rsidR="005D13AD"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5D13AD" w:rsidRDefault="005D13AD" w:rsidP="00BB20F3">
            <w:r>
              <w:t>12.06.2012</w:t>
            </w:r>
          </w:p>
        </w:tc>
        <w:tc>
          <w:tcPr>
            <w:tcW w:w="993" w:type="dxa"/>
          </w:tcPr>
          <w:p w:rsidR="005D13AD" w:rsidRDefault="005D13AD" w:rsidP="00BB20F3">
            <w:r>
              <w:t>1.27</w:t>
            </w:r>
          </w:p>
        </w:tc>
        <w:tc>
          <w:tcPr>
            <w:tcW w:w="4674" w:type="dxa"/>
          </w:tcPr>
          <w:p w:rsidR="005D13AD" w:rsidRDefault="005D13AD" w:rsidP="00BB20F3">
            <w:r>
              <w:t>Systemtests</w:t>
            </w:r>
          </w:p>
        </w:tc>
        <w:tc>
          <w:tcPr>
            <w:tcW w:w="2303" w:type="dxa"/>
          </w:tcPr>
          <w:p w:rsidR="005D13AD" w:rsidRDefault="005D13AD" w:rsidP="00BB20F3">
            <w:pPr>
              <w:rPr>
                <w:lang w:val="en-US"/>
              </w:rPr>
            </w:pPr>
            <w:r>
              <w:rPr>
                <w:lang w:val="en-US"/>
              </w:rPr>
              <w:t>CH</w:t>
            </w:r>
          </w:p>
        </w:tc>
      </w:tr>
      <w:tr w:rsidR="006336A0"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336A0" w:rsidRDefault="006336A0" w:rsidP="00BB20F3">
            <w:r>
              <w:t>12.06.2012</w:t>
            </w:r>
          </w:p>
        </w:tc>
        <w:tc>
          <w:tcPr>
            <w:tcW w:w="993" w:type="dxa"/>
          </w:tcPr>
          <w:p w:rsidR="006336A0" w:rsidRDefault="006336A0" w:rsidP="00BB20F3">
            <w:r>
              <w:t>1.28</w:t>
            </w:r>
          </w:p>
        </w:tc>
        <w:tc>
          <w:tcPr>
            <w:tcW w:w="4674" w:type="dxa"/>
          </w:tcPr>
          <w:p w:rsidR="006336A0" w:rsidRDefault="006336A0" w:rsidP="00BB20F3">
            <w:r>
              <w:t>Stabilitätstests</w:t>
            </w:r>
          </w:p>
        </w:tc>
        <w:tc>
          <w:tcPr>
            <w:tcW w:w="2303" w:type="dxa"/>
          </w:tcPr>
          <w:p w:rsidR="006336A0" w:rsidRDefault="006336A0" w:rsidP="00BB20F3">
            <w:pPr>
              <w:rPr>
                <w:lang w:val="en-US"/>
              </w:rPr>
            </w:pPr>
            <w:r>
              <w:rPr>
                <w:lang w:val="en-US"/>
              </w:rPr>
              <w:t>LE</w:t>
            </w:r>
          </w:p>
        </w:tc>
      </w:tr>
      <w:tr w:rsidR="001A2F36"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A2F36" w:rsidRDefault="001A2F36" w:rsidP="00BB20F3">
            <w:r>
              <w:t>12.06.2012</w:t>
            </w:r>
          </w:p>
        </w:tc>
        <w:tc>
          <w:tcPr>
            <w:tcW w:w="993" w:type="dxa"/>
          </w:tcPr>
          <w:p w:rsidR="001A2F36" w:rsidRDefault="001A2F36" w:rsidP="00BB20F3">
            <w:r>
              <w:t>1.29</w:t>
            </w:r>
          </w:p>
        </w:tc>
        <w:tc>
          <w:tcPr>
            <w:tcW w:w="4674" w:type="dxa"/>
          </w:tcPr>
          <w:p w:rsidR="001A2F36" w:rsidRDefault="001A2F36" w:rsidP="00BB20F3">
            <w:r>
              <w:t>Review</w:t>
            </w:r>
          </w:p>
        </w:tc>
        <w:tc>
          <w:tcPr>
            <w:tcW w:w="2303" w:type="dxa"/>
          </w:tcPr>
          <w:p w:rsidR="001A2F36" w:rsidRDefault="001A2F36" w:rsidP="00BB20F3">
            <w:pPr>
              <w:rPr>
                <w:lang w:val="en-US"/>
              </w:rPr>
            </w:pPr>
            <w:r>
              <w:rPr>
                <w:lang w:val="en-US"/>
              </w:rPr>
              <w:t>DT</w:t>
            </w:r>
          </w:p>
        </w:tc>
      </w:tr>
      <w:tr w:rsidR="0090032E"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90032E" w:rsidRDefault="0090032E" w:rsidP="00BB20F3">
            <w:r>
              <w:t>14.06.2012</w:t>
            </w:r>
          </w:p>
        </w:tc>
        <w:tc>
          <w:tcPr>
            <w:tcW w:w="993" w:type="dxa"/>
          </w:tcPr>
          <w:p w:rsidR="0090032E" w:rsidRDefault="0090032E" w:rsidP="00BB20F3">
            <w:r>
              <w:t>1.30</w:t>
            </w:r>
          </w:p>
        </w:tc>
        <w:tc>
          <w:tcPr>
            <w:tcW w:w="4674" w:type="dxa"/>
          </w:tcPr>
          <w:p w:rsidR="0090032E" w:rsidRDefault="0090032E" w:rsidP="00BB20F3">
            <w:r>
              <w:t>Korrekturen</w:t>
            </w:r>
          </w:p>
        </w:tc>
        <w:tc>
          <w:tcPr>
            <w:tcW w:w="2303" w:type="dxa"/>
          </w:tcPr>
          <w:p w:rsidR="0090032E" w:rsidRDefault="0090032E" w:rsidP="00BB20F3">
            <w:pPr>
              <w:rPr>
                <w:lang w:val="en-US"/>
              </w:rPr>
            </w:pPr>
            <w:r>
              <w:rPr>
                <w:lang w:val="en-US"/>
              </w:rPr>
              <w:t>DT</w:t>
            </w:r>
          </w:p>
        </w:tc>
      </w:tr>
      <w:tr w:rsidR="002B04CB"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2B04CB" w:rsidRDefault="002B04CB" w:rsidP="00BB20F3">
            <w:r>
              <w:t>14.06.2012</w:t>
            </w:r>
          </w:p>
        </w:tc>
        <w:tc>
          <w:tcPr>
            <w:tcW w:w="993" w:type="dxa"/>
          </w:tcPr>
          <w:p w:rsidR="002B04CB" w:rsidRDefault="002B04CB" w:rsidP="00BB20F3">
            <w:r>
              <w:t>1.31</w:t>
            </w:r>
          </w:p>
        </w:tc>
        <w:tc>
          <w:tcPr>
            <w:tcW w:w="4674" w:type="dxa"/>
          </w:tcPr>
          <w:p w:rsidR="002B04CB" w:rsidRDefault="002B04CB" w:rsidP="00BB20F3">
            <w:r>
              <w:t>Korrekturen</w:t>
            </w:r>
          </w:p>
        </w:tc>
        <w:tc>
          <w:tcPr>
            <w:tcW w:w="2303" w:type="dxa"/>
          </w:tcPr>
          <w:p w:rsidR="002B04CB" w:rsidRDefault="002B04CB" w:rsidP="00BB20F3">
            <w:pPr>
              <w:rPr>
                <w:lang w:val="en-US"/>
              </w:rPr>
            </w:pPr>
            <w:r>
              <w:rPr>
                <w:lang w:val="en-US"/>
              </w:rPr>
              <w:t>CH</w:t>
            </w:r>
            <w:bookmarkStart w:id="4" w:name="_GoBack"/>
            <w:bookmarkEnd w:id="4"/>
          </w:p>
        </w:tc>
      </w:tr>
    </w:tbl>
    <w:p w:rsidR="000461E3" w:rsidRDefault="000461E3" w:rsidP="00B41454">
      <w:pPr>
        <w:rPr>
          <w:lang w:val="en-US"/>
        </w:rPr>
      </w:pPr>
    </w:p>
    <w:p w:rsidR="00B41454" w:rsidRPr="00190B59" w:rsidRDefault="00B41454" w:rsidP="00B41454">
      <w:pPr>
        <w:rPr>
          <w:lang w:val="en-US"/>
        </w:rPr>
      </w:pPr>
      <w:r w:rsidRPr="00190B59">
        <w:rPr>
          <w:lang w:val="en-US"/>
        </w:rPr>
        <w:br w:type="page"/>
      </w:r>
    </w:p>
    <w:p w:rsidR="00402E1C" w:rsidRDefault="000D77E8" w:rsidP="009148D5">
      <w:pPr>
        <w:pStyle w:val="Heading3"/>
      </w:pPr>
      <w:bookmarkStart w:id="5" w:name="_Toc327447873"/>
      <w:r>
        <w:lastRenderedPageBreak/>
        <w:t>Usability Tests</w:t>
      </w:r>
      <w:bookmarkEnd w:id="5"/>
    </w:p>
    <w:p w:rsidR="00624108" w:rsidRDefault="00624108" w:rsidP="009148D5">
      <w:pPr>
        <w:pStyle w:val="Heading4"/>
      </w:pPr>
      <w:bookmarkStart w:id="6" w:name="_Ref327379668"/>
      <w:bookmarkStart w:id="7" w:name="_Ref327379671"/>
      <w:bookmarkStart w:id="8" w:name="_Toc327447874"/>
      <w:r>
        <w:t>Test 1: Wizard of Oz</w:t>
      </w:r>
      <w:bookmarkEnd w:id="6"/>
      <w:bookmarkEnd w:id="7"/>
      <w:bookmarkEnd w:id="8"/>
    </w:p>
    <w:p w:rsidR="00624108" w:rsidRDefault="006110A5" w:rsidP="009A0A32">
      <w:r>
        <w:t xml:space="preserve">Am </w:t>
      </w:r>
      <w:r w:rsidR="00624108">
        <w:t>27. März 2012 wurde der Test (für die Erarbeitung siehe TODO link Domain Analyse) durchg</w:t>
      </w:r>
      <w:r w:rsidR="00FD352C">
        <w:t>eführt. Bei diesem galt es</w:t>
      </w:r>
      <w:r w:rsidR="00770D06">
        <w:t xml:space="preserve"> das Konzept </w:t>
      </w:r>
      <w:r w:rsidR="00624108">
        <w:t xml:space="preserve">„Meine Hand ist die Maus“ zu bestätigen. </w:t>
      </w:r>
      <w:r w:rsidR="009A0A32">
        <w:t xml:space="preserve">Weiter sollte der Test sicherstellen, dass die Nutzer </w:t>
      </w:r>
      <w:r w:rsidR="00FD352C">
        <w:t>durch die</w:t>
      </w:r>
      <w:r w:rsidR="009A0A32">
        <w:t xml:space="preserve"> Poster browsen und im Menu navigieren können.</w:t>
      </w:r>
      <w:r w:rsidR="009A0A32">
        <w:br/>
      </w:r>
      <w:r w:rsidR="00624108">
        <w:t>Um dies zu p</w:t>
      </w:r>
      <w:r w:rsidR="00C31598">
        <w:t>rüfen, wurde mithilfe einer WPF-</w:t>
      </w:r>
      <w:r w:rsidR="00624108">
        <w:t>Applikation ein Wizard of Oz</w:t>
      </w:r>
      <w:r w:rsidR="00770D06">
        <w:t xml:space="preserve"> </w:t>
      </w:r>
      <w:r w:rsidR="00C31598">
        <w:t>-</w:t>
      </w:r>
      <w:r w:rsidR="00770D06">
        <w:t xml:space="preserve"> </w:t>
      </w:r>
      <w:r w:rsidR="00624108">
        <w:t xml:space="preserve">Experiment durchgeführt. </w:t>
      </w:r>
    </w:p>
    <w:p w:rsidR="00DF1869" w:rsidRDefault="00DF1869" w:rsidP="00DF1869">
      <w:pPr>
        <w:keepNext/>
      </w:pPr>
      <w:r>
        <w:rPr>
          <w:noProof/>
          <w:lang w:eastAsia="de-CH"/>
        </w:rPr>
        <w:drawing>
          <wp:inline distT="0" distB="0" distL="0" distR="0" wp14:anchorId="4987885D" wp14:editId="6F8734B2">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Caption"/>
      </w:pPr>
      <w:r>
        <w:t xml:space="preserve">Abbildung </w:t>
      </w:r>
      <w:fldSimple w:instr=" SEQ Abbildung \* ARABIC ">
        <w:r w:rsidR="002B66BD">
          <w:rPr>
            <w:noProof/>
          </w:rPr>
          <w:t>1</w:t>
        </w:r>
      </w:fldSimple>
      <w:r>
        <w:t xml:space="preserve"> - Testdurchführung Wizard of Oz mit einem Proband</w:t>
      </w:r>
      <w:r>
        <w:rPr>
          <w:noProof/>
        </w:rPr>
        <w:t>en</w:t>
      </w:r>
    </w:p>
    <w:p w:rsidR="00624108" w:rsidRDefault="00624108" w:rsidP="00624108">
      <w:r>
        <w:t>Der Test wurde mit sieben Personen durchgeführt, welche das</w:t>
      </w:r>
      <w:r w:rsidR="005734FD">
        <w:t xml:space="preserve"> nachfolgende</w:t>
      </w:r>
      <w:r>
        <w:t xml:space="preserve"> Testszenario (siehe </w:t>
      </w:r>
      <w:r>
        <w:fldChar w:fldCharType="begin"/>
      </w:r>
      <w:r>
        <w:instrText xml:space="preserve"> REF _Ref320611798 \r \h </w:instrText>
      </w:r>
      <w:r>
        <w:fldChar w:fldCharType="separate"/>
      </w:r>
      <w:r w:rsidR="002B66BD">
        <w:t>I.1.2.1.1</w:t>
      </w:r>
      <w:r>
        <w:fldChar w:fldCharType="end"/>
      </w:r>
      <w:r>
        <w:t xml:space="preserve"> </w:t>
      </w:r>
      <w:r>
        <w:fldChar w:fldCharType="begin"/>
      </w:r>
      <w:r>
        <w:instrText xml:space="preserve"> REF _Ref320611798 \h </w:instrText>
      </w:r>
      <w:r>
        <w:fldChar w:fldCharType="separate"/>
      </w:r>
      <w:r w:rsidR="002B66BD">
        <w:t>Testszenario</w:t>
      </w:r>
      <w:r>
        <w:fldChar w:fldCharType="end"/>
      </w:r>
      <w:r w:rsidR="005734FD">
        <w:t>) durchspielten</w:t>
      </w:r>
      <w:r>
        <w:t xml:space="preserve">. </w:t>
      </w:r>
      <w:r w:rsidR="00FD352C">
        <w:t>Die Testpersonen wurden gebeten, laut mitzudenken.</w:t>
      </w:r>
    </w:p>
    <w:p w:rsidR="00190827" w:rsidRDefault="00190827" w:rsidP="00624108">
      <w:r>
        <w:t>Eine genaue Beschreibung der Testapplikation findet sich im Unterkapitel (TODO ref Domain Analyse Wizard of Oz Umsetzung).</w:t>
      </w:r>
    </w:p>
    <w:p w:rsidR="00624108" w:rsidRDefault="00624108" w:rsidP="009148D5">
      <w:pPr>
        <w:pStyle w:val="Heading5"/>
      </w:pPr>
      <w:bookmarkStart w:id="9" w:name="_Ref320611798"/>
      <w:bookmarkStart w:id="10" w:name="_Toc320620802"/>
      <w:bookmarkStart w:id="11" w:name="_Toc327447875"/>
      <w:r>
        <w:t>Testszenario</w:t>
      </w:r>
      <w:bookmarkEnd w:id="9"/>
      <w:bookmarkEnd w:id="10"/>
      <w:bookmarkEnd w:id="11"/>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00AD136A">
        <w:t>u gehst auf die Wall</w:t>
      </w:r>
      <w:r w:rsidRPr="00CC35CC">
        <w:t xml:space="preserve"> zu</w:t>
      </w:r>
      <w:r>
        <w:t>.</w:t>
      </w:r>
      <w:bookmarkStart w:id="12" w:name="_Toc320620803"/>
    </w:p>
    <w:p w:rsidR="00624108" w:rsidRPr="00CC35CC" w:rsidRDefault="00624108" w:rsidP="009148D5">
      <w:pPr>
        <w:pStyle w:val="Heading6"/>
      </w:pPr>
      <w:bookmarkStart w:id="13" w:name="_Toc327447876"/>
      <w:r>
        <w:t>Aufgabe</w:t>
      </w:r>
      <w:bookmarkEnd w:id="12"/>
      <w:bookmarkEnd w:id="13"/>
    </w:p>
    <w:p w:rsidR="00624108" w:rsidRPr="005F3CAC" w:rsidRDefault="00624108" w:rsidP="00624108">
      <w:r w:rsidRPr="00CC35CC">
        <w:t>Du stehst nun also vor der grossen Monitorwand (hier im Test ist das die Projektion des Beamers).</w:t>
      </w:r>
      <w:r>
        <w:t xml:space="preserve"> Du bist neugierig und möcht</w:t>
      </w:r>
      <w:r w:rsidR="00BD5248">
        <w:t>est herausfinden, was die Videow</w:t>
      </w:r>
      <w:r>
        <w:t>all alles für Funktionen bietet.</w:t>
      </w:r>
    </w:p>
    <w:p w:rsidR="00624108" w:rsidRDefault="00624108" w:rsidP="009148D5">
      <w:pPr>
        <w:pStyle w:val="Heading5"/>
      </w:pPr>
      <w:bookmarkStart w:id="14" w:name="_Toc320620804"/>
      <w:bookmarkStart w:id="15" w:name="_Toc327447877"/>
      <w:r>
        <w:t>Resultat</w:t>
      </w:r>
      <w:bookmarkEnd w:id="14"/>
      <w:r w:rsidR="002E6E1A">
        <w:t xml:space="preserve"> &amp; Fazit</w:t>
      </w:r>
      <w:bookmarkEnd w:id="15"/>
    </w:p>
    <w:p w:rsidR="00624108" w:rsidRDefault="005734FD" w:rsidP="00624108">
      <w:r>
        <w:t xml:space="preserve">Alle Testpersonen konnten die im Testszenario gestellte Aufgabe ohne grosse Probleme lösen. </w:t>
      </w:r>
      <w:r w:rsidR="00624108">
        <w:t xml:space="preserve">Die Beobachtungen und Notizen, welche während der Durchführung des Tests gemacht wurden, sind in der </w:t>
      </w:r>
      <w:r w:rsidR="00624108">
        <w:lastRenderedPageBreak/>
        <w:t>nachfo</w:t>
      </w:r>
      <w:r>
        <w:t>lgenden Tabelle zusammengefasst</w:t>
      </w:r>
      <w:r w:rsidR="009A0A32">
        <w:t>, die</w:t>
      </w:r>
      <w:r>
        <w:t xml:space="preserve"> während des Tests gemachten Notizen befinden sich im Anhang (TODO).</w:t>
      </w:r>
    </w:p>
    <w:tbl>
      <w:tblPr>
        <w:tblStyle w:val="MediumShading1-Acc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Caption"/>
      </w:pPr>
      <w:r>
        <w:t xml:space="preserve">Tabelle </w:t>
      </w:r>
      <w:fldSimple w:instr=" SEQ Tabelle \* ARABIC ">
        <w:r w:rsidR="002B66BD">
          <w:rPr>
            <w:noProof/>
          </w:rPr>
          <w:t>1</w:t>
        </w:r>
      </w:fldSimple>
      <w:r>
        <w:t xml:space="preserve"> - Zusammenfassung Resultat empirischer formativer Test</w:t>
      </w:r>
    </w:p>
    <w:p w:rsidR="00624108" w:rsidRDefault="00624108" w:rsidP="00624108">
      <w:r>
        <w:t xml:space="preserve">Weitere Beobachtungen: </w:t>
      </w:r>
    </w:p>
    <w:p w:rsidR="00624108" w:rsidRDefault="00624108" w:rsidP="00624108">
      <w:pPr>
        <w:pStyle w:val="ListParagraph"/>
        <w:numPr>
          <w:ilvl w:val="0"/>
          <w:numId w:val="6"/>
        </w:numPr>
      </w:pPr>
      <w:r>
        <w:t xml:space="preserve">Vier Testpersonen wollten die Schaltfläche (Pfeil oder Menu-Button) mit einer </w:t>
      </w:r>
      <w:r w:rsidR="005734FD">
        <w:t xml:space="preserve">Vorwärtsbewegung der Hand </w:t>
      </w:r>
      <w:r w:rsidR="000D77F4">
        <w:t>oder durch das M</w:t>
      </w:r>
      <w:r>
        <w:t>achen einer Faust betätigen.</w:t>
      </w:r>
    </w:p>
    <w:p w:rsidR="00624108" w:rsidRDefault="00624108" w:rsidP="00624108">
      <w:pPr>
        <w:pStyle w:val="ListParagraph"/>
        <w:numPr>
          <w:ilvl w:val="0"/>
          <w:numId w:val="6"/>
        </w:numPr>
      </w:pPr>
      <w:r>
        <w:t>Vier Testpersonen</w:t>
      </w:r>
      <w:r w:rsidR="00F30401">
        <w:t xml:space="preserve"> hätten gerne das Poster mit einer</w:t>
      </w:r>
      <w:r>
        <w:t xml:space="preserve"> Zoom</w:t>
      </w:r>
      <w:r w:rsidR="0013416D">
        <w:t>-G</w:t>
      </w:r>
      <w:r>
        <w:t>este vergrössert.</w:t>
      </w:r>
    </w:p>
    <w:p w:rsidR="00624108" w:rsidRDefault="00624108" w:rsidP="00624108">
      <w:pPr>
        <w:pStyle w:val="ListParagraph"/>
        <w:numPr>
          <w:ilvl w:val="0"/>
          <w:numId w:val="6"/>
        </w:numPr>
      </w:pPr>
      <w:r>
        <w:t>Vier Testpersonen wollten die Bilder auf den Postern oder das Poster insgesamt anklicken.</w:t>
      </w:r>
    </w:p>
    <w:p w:rsidR="00624108" w:rsidRDefault="00624108" w:rsidP="00624108">
      <w:pPr>
        <w:pStyle w:val="ListParagraph"/>
        <w:numPr>
          <w:ilvl w:val="0"/>
          <w:numId w:val="6"/>
        </w:numPr>
      </w:pPr>
      <w:r>
        <w:t>Zwei Testpersonen wollten auch mit der linken Hand steuern.</w:t>
      </w:r>
    </w:p>
    <w:p w:rsidR="00624108" w:rsidRDefault="00624108" w:rsidP="00624108">
      <w:pPr>
        <w:pStyle w:val="ListParagraph"/>
        <w:numPr>
          <w:ilvl w:val="0"/>
          <w:numId w:val="6"/>
        </w:numPr>
      </w:pPr>
      <w:r>
        <w:t>Zwei Testpersonen wollten mit einer Wisch</w:t>
      </w:r>
      <w:r w:rsidR="0013416D">
        <w:t>-G</w:t>
      </w:r>
      <w:r>
        <w:t>este zum nächsten Poster übergehen.</w:t>
      </w:r>
    </w:p>
    <w:p w:rsidR="00624108" w:rsidRDefault="00624108" w:rsidP="00624108">
      <w:r>
        <w:t>Weiter merkten die Testpersonen an, dass:</w:t>
      </w:r>
    </w:p>
    <w:p w:rsidR="00624108" w:rsidRDefault="00624108" w:rsidP="00624108">
      <w:pPr>
        <w:pStyle w:val="ListParagraph"/>
        <w:numPr>
          <w:ilvl w:val="0"/>
          <w:numId w:val="7"/>
        </w:numPr>
      </w:pPr>
      <w:r>
        <w:t xml:space="preserve">Sie </w:t>
      </w:r>
      <w:r w:rsidRPr="008A3A61">
        <w:t>sich auch vorstellen</w:t>
      </w:r>
      <w:r>
        <w:t xml:space="preserve"> kann</w:t>
      </w:r>
      <w:r w:rsidRPr="008A3A61">
        <w:t>, dass das Poster grös</w:t>
      </w:r>
      <w:r w:rsidR="00AD136A">
        <w:t>ser wird, wenn er näher zur Wall</w:t>
      </w:r>
      <w:r w:rsidRPr="008A3A61">
        <w:t xml:space="preserve"> geht.</w:t>
      </w:r>
      <w:r w:rsidRPr="008A3A61">
        <w:tab/>
      </w:r>
    </w:p>
    <w:p w:rsidR="00624108" w:rsidRDefault="00624108" w:rsidP="00624108">
      <w:pPr>
        <w:pStyle w:val="ListParagraph"/>
        <w:numPr>
          <w:ilvl w:val="0"/>
          <w:numId w:val="7"/>
        </w:numPr>
      </w:pPr>
      <w:r>
        <w:t xml:space="preserve">Sie </w:t>
      </w:r>
      <w:r w:rsidRPr="008A3A61">
        <w:t>sich vorstellen</w:t>
      </w:r>
      <w:r>
        <w:t xml:space="preserve"> kann</w:t>
      </w:r>
      <w:r w:rsidRPr="008A3A61">
        <w:t xml:space="preserve"> auch mit </w:t>
      </w:r>
      <w:r w:rsidR="0013416D">
        <w:t xml:space="preserve">einem </w:t>
      </w:r>
      <w:r w:rsidRPr="008A3A61">
        <w:t xml:space="preserve">Doppelklick oder über </w:t>
      </w:r>
      <w:r w:rsidR="0013416D">
        <w:t xml:space="preserve">eine </w:t>
      </w:r>
      <w:r w:rsidRPr="008A3A61">
        <w:t xml:space="preserve">Zoomleiste (Slider) zu zoomen. </w:t>
      </w:r>
    </w:p>
    <w:p w:rsidR="005055D8" w:rsidRDefault="005055D8" w:rsidP="005055D8">
      <w:r>
        <w:t>Bei diesem Test wurde die Applikation nicht mit mehr als sieben Personen geprüft, weil die Resultate so deutlich waren, dass eine statistische Analyse nicht für nötig befunden wurde.</w:t>
      </w:r>
    </w:p>
    <w:p w:rsidR="00624108" w:rsidRDefault="00624108" w:rsidP="00624108">
      <w:r>
        <w:t>Da</w:t>
      </w:r>
      <w:r w:rsidR="002D3F8D">
        <w:t xml:space="preserve">s Fazit des Tests ist, dass das Konzept </w:t>
      </w:r>
      <w:r>
        <w:t>„Meine Hand ist die Maus“ bestätigt werden konnte.</w:t>
      </w:r>
      <w:r w:rsidR="00A355B2">
        <w:t xml:space="preserve"> </w:t>
      </w:r>
      <w:r w:rsidR="00781C71">
        <w:t>Es zeigte sich, dass die Steuerung intuitiv und eine Hilfestellung daher überflüssig ist. Der</w:t>
      </w:r>
      <w:r w:rsidR="005055D8">
        <w:t xml:space="preserve"> Test</w:t>
      </w:r>
      <w:r w:rsidR="00781C71">
        <w:t xml:space="preserve"> zeigte auch, dass sich ein Grossteil der Testpersonen auch ohne Markierungen am Boden mit dem optimalen Abstand zum Sensor vor der Projektion positionierte</w:t>
      </w:r>
      <w:r>
        <w:t>. Zusätzlich konnte auch das GUI verifiziert werden. Für die Testpersonen war sehr schnell klar, für was die Pfeile und das Menu verwendet werden können.</w:t>
      </w:r>
    </w:p>
    <w:p w:rsidR="002E6E1A" w:rsidRPr="00624108" w:rsidRDefault="00292760" w:rsidP="00624108">
      <w:r>
        <w:t xml:space="preserve">Aufgrund dieses Resultats wird die Applikation so weiterentwickelt, dass die Videowall nicht mit Gesten sondern nur mit der Hand gesteuert wird. </w:t>
      </w:r>
      <w:r w:rsidR="002E6E1A">
        <w:t>Weiter wurde bestimmt, dass nur eine Person gleichzeitig die Videowall steuern kann. Die Person, welche näher am Sensor steht, übernimmt die Steuerung. Das Skelett, welches angezeigt wird, ist i</w:t>
      </w:r>
      <w:r>
        <w:t>mmer das des aktiven Benutzers.</w:t>
      </w:r>
    </w:p>
    <w:p w:rsidR="000D77E8" w:rsidRDefault="00156600" w:rsidP="009148D5">
      <w:pPr>
        <w:pStyle w:val="Heading4"/>
      </w:pPr>
      <w:bookmarkStart w:id="16" w:name="_Ref325109769"/>
      <w:bookmarkStart w:id="17" w:name="_Toc327447878"/>
      <w:r>
        <w:t>Test</w:t>
      </w:r>
      <w:r w:rsidR="00D73476">
        <w:t xml:space="preserve"> </w:t>
      </w:r>
      <w:r w:rsidR="00624108">
        <w:t>2</w:t>
      </w:r>
      <w:r w:rsidR="00D73476">
        <w:t>:</w:t>
      </w:r>
      <w:r>
        <w:t xml:space="preserve"> </w:t>
      </w:r>
      <w:r w:rsidR="008763DF">
        <w:t>Reaktion der Nutzer</w:t>
      </w:r>
      <w:bookmarkEnd w:id="16"/>
      <w:bookmarkEnd w:id="17"/>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w:t>
      </w:r>
      <w:r w:rsidR="00D8087E">
        <w:t>im Verwaltungsgebäude</w:t>
      </w:r>
      <w:r w:rsidR="004D4ED7">
        <w:t xml:space="preserve">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all installiert werden soll, zurzeit noc</w:t>
      </w:r>
      <w:r w:rsidR="00C7020D">
        <w:t>h ein Infostand befindet, wurde</w:t>
      </w:r>
      <w:r>
        <w:t xml:space="preserve"> die gegenüberliegende Wand </w:t>
      </w:r>
      <w:r w:rsidR="00D8087E">
        <w:t>genutzt</w:t>
      </w:r>
      <w:r>
        <w:t xml:space="preserve">.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Kurzdistanzbeamer </w:t>
      </w:r>
      <w:r w:rsidR="00D8087E">
        <w:t>verwendet</w:t>
      </w:r>
      <w:r>
        <w: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Kinect konnte nicht </w:t>
      </w:r>
      <w:r w:rsidR="002E6F8A">
        <w:t>direkt unterhalb der Projektion platziert werden, da sonst der Kurzdistanzbeamer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entschieden, den Sensor in den Bereich zwischen d</w:t>
      </w:r>
      <w:r w:rsidR="00D8087E">
        <w:t>er</w:t>
      </w:r>
      <w:r w:rsidR="002E6F8A">
        <w:t xml:space="preserve"> Wand und d</w:t>
      </w:r>
      <w:r w:rsidR="00D8087E">
        <w:t>em</w:t>
      </w:r>
      <w:r w:rsidR="002E6F8A">
        <w:t xml:space="preserve"> Beamer, </w:t>
      </w:r>
      <w:r w:rsidR="00101DA6">
        <w:t>leicht hinter den</w:t>
      </w:r>
      <w:r w:rsidR="00A56A20">
        <w:t xml:space="preserve"> Beamer</w:t>
      </w:r>
      <w:r w:rsidR="00101DA6">
        <w:t xml:space="preserve"> versetzt, zu stellen. Somit ergab sich zwischen dem Sensor und der Zone, welche die meisten Passanten auf dem Weg in die Mensa </w:t>
      </w:r>
      <w:r w:rsidR="00D8087E">
        <w:t>durchlaufen</w:t>
      </w:r>
      <w:r w:rsidR="00101DA6">
        <w:t>, ein optimaler Erkennungsabstand von</w:t>
      </w:r>
      <w:r w:rsidR="003D3365">
        <w:t xml:space="preserve"> drei bis vier</w:t>
      </w:r>
      <w:r w:rsidR="00101DA6">
        <w:t xml:space="preserve"> Metern.</w:t>
      </w:r>
    </w:p>
    <w:p w:rsidR="00DC18EE" w:rsidRDefault="00FD53B7" w:rsidP="00DC18EE">
      <w:pPr>
        <w:keepNext/>
      </w:pPr>
      <w:r>
        <w:rPr>
          <w:noProof/>
          <w:lang w:eastAsia="de-CH"/>
        </w:rPr>
        <w:lastRenderedPageBreak/>
        <w:drawing>
          <wp:inline distT="0" distB="0" distL="0" distR="0" wp14:anchorId="30FD737F" wp14:editId="06449918">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0"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Caption"/>
      </w:pPr>
      <w:r>
        <w:t xml:space="preserve">Abbildung </w:t>
      </w:r>
      <w:fldSimple w:instr=" SEQ Abbildung \* ARABIC ">
        <w:r w:rsidR="002B66BD">
          <w:rPr>
            <w:noProof/>
          </w:rPr>
          <w:t>2</w:t>
        </w:r>
      </w:fldSimple>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w:t>
      </w:r>
      <w:r w:rsidR="00D8087E">
        <w:t>Verwaltungsgebäude</w:t>
      </w:r>
      <w:r w:rsidR="00B41454">
        <w:t xml:space="preserve">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Es liessen sich jedoch nicht alle dazu animier</w:t>
      </w:r>
      <w:r w:rsidR="002A74CD">
        <w:t>e</w:t>
      </w:r>
      <w:r w:rsidR="00182A4B">
        <w:t xml:space="preserve">n, anzuhalten und die Applikation genauer zu betrachten. </w:t>
      </w:r>
      <w:r w:rsidR="002A74CD" w:rsidRPr="0018590C">
        <w:t>Dies könnte durch einen Teaser wesentlich verbessert werden.</w:t>
      </w:r>
      <w:r w:rsidR="00805524" w:rsidRPr="0018590C">
        <w:t xml:space="preserve"> Die meisten P</w:t>
      </w:r>
      <w:r w:rsidR="00182A4B" w:rsidRPr="0018590C">
        <w:t>assanten wurden erst neugier</w:t>
      </w:r>
      <w:r w:rsidR="00182A4B">
        <w:t>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w:t>
      </w:r>
      <w:r w:rsidR="00D8087E">
        <w:t xml:space="preserve"> einfach</w:t>
      </w:r>
      <w:r w:rsidR="00DF2470">
        <w:t xml:space="preserve">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Hand</w:t>
      </w:r>
      <w:r w:rsidR="00D8087E">
        <w:t>cursor</w:t>
      </w:r>
      <w:r>
        <w:t xml:space="preserve"> bei diesem</w:t>
      </w:r>
      <w:r w:rsidR="00DF2470">
        <w:t xml:space="preserve"> Usability</w:t>
      </w:r>
      <w:r>
        <w:t xml:space="preserve"> Test merklich. </w:t>
      </w:r>
      <w:r w:rsidR="00595C8F">
        <w:t>Dies führte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 xml:space="preserve">Die Verbesserung der Steuerung wurde daher als wichtiger nächster Punkt </w:t>
      </w:r>
      <w:r w:rsidR="00D8087E">
        <w:t>in</w:t>
      </w:r>
      <w:r w:rsidR="007F7117">
        <w:t xml:space="preserve">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Heading4"/>
      </w:pPr>
      <w:bookmarkStart w:id="18" w:name="_Ref325468794"/>
      <w:bookmarkStart w:id="19" w:name="_Toc327447879"/>
      <w:r>
        <w:t>Test 3:</w:t>
      </w:r>
      <w:r w:rsidR="00F4796E">
        <w:t xml:space="preserve"> Reaktion auf</w:t>
      </w:r>
      <w:r>
        <w:t xml:space="preserve"> Demomodus</w:t>
      </w:r>
      <w:bookmarkEnd w:id="18"/>
      <w:bookmarkEnd w:id="19"/>
    </w:p>
    <w:p w:rsidR="00DC18EE" w:rsidRDefault="002501C5" w:rsidP="00DC18EE">
      <w:pPr>
        <w:keepNext/>
      </w:pPr>
      <w:r>
        <w:rPr>
          <w:noProof/>
          <w:lang w:eastAsia="de-CH"/>
        </w:rPr>
        <w:drawing>
          <wp:inline distT="0" distB="0" distL="0" distR="0" wp14:anchorId="10B1EBEA" wp14:editId="14B41A58">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1"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Caption"/>
      </w:pPr>
      <w:r>
        <w:t xml:space="preserve">Abbildung </w:t>
      </w:r>
      <w:fldSimple w:instr=" SEQ Abbildung \* ARABIC ">
        <w:r w:rsidR="002B66BD">
          <w:rPr>
            <w:noProof/>
          </w:rPr>
          <w:t>3</w:t>
        </w:r>
      </w:fldSimple>
      <w:r>
        <w:t xml:space="preserve"> - Test 3: Reaktion auf Demomodus</w:t>
      </w:r>
    </w:p>
    <w:p w:rsidR="003E49A0" w:rsidRDefault="00CA3941" w:rsidP="00BB1B79">
      <w:r>
        <w:t xml:space="preserve">Nachdem der Demomodus implementiert war, sollte auch dieser wieder </w:t>
      </w:r>
      <w:r w:rsidR="00474010">
        <w:t>von</w:t>
      </w:r>
      <w:r>
        <w:t xml:space="preserve"> </w:t>
      </w:r>
      <w:r w:rsidR="00D8087E">
        <w:t>potenziellen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Der Aufbau verlief wieder gleich wie schon bei</w:t>
      </w:r>
      <w:r w:rsidR="00572380">
        <w:t>m Usability Test</w:t>
      </w:r>
      <w:r w:rsidR="00B1219D">
        <w:t xml:space="preserve"> </w:t>
      </w:r>
      <w:r w:rsidR="00B1219D">
        <w:fldChar w:fldCharType="begin"/>
      </w:r>
      <w:r w:rsidR="00B1219D">
        <w:instrText xml:space="preserve"> REF _Ref325109769 \r \h </w:instrText>
      </w:r>
      <w:r w:rsidR="00B1219D">
        <w:fldChar w:fldCharType="separate"/>
      </w:r>
      <w:r w:rsidR="002B66BD">
        <w:t>I.1.2.2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2B66BD">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572380">
        <w:t xml:space="preserve">widmeten der Installation </w:t>
      </w:r>
      <w:r w:rsidR="003E49A0">
        <w:t>höchstens einen kurzen Blick, gingen aber zielgerichtet daran vorbei.</w:t>
      </w:r>
      <w:r w:rsidR="00227A6F">
        <w:t xml:space="preserve"> Gruppen blieben hingegen eher stehen. Ein</w:t>
      </w:r>
      <w:r w:rsidR="003E49A0">
        <w:t xml:space="preserve"> Gruppenmitglied</w:t>
      </w:r>
      <w:r w:rsidR="00227A6F">
        <w:t xml:space="preserve"> interagierte mit der Wall und die anderen schauten zu. </w:t>
      </w:r>
      <w:r w:rsidR="00092AD2">
        <w:t xml:space="preserve">Auch </w:t>
      </w:r>
      <w:r w:rsidR="00572380">
        <w:t>nach</w:t>
      </w:r>
      <w:r w:rsidR="003E49A0">
        <w:t>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Paragraph"/>
        <w:numPr>
          <w:ilvl w:val="0"/>
          <w:numId w:val="8"/>
        </w:numPr>
      </w:pPr>
      <w:r>
        <w:t>Sobald eine Person</w:t>
      </w:r>
      <w:r w:rsidR="008405A1">
        <w:t xml:space="preserve"> im Demomodus</w:t>
      </w:r>
      <w:r>
        <w:t xml:space="preserve"> erkannt wird, verschwindet der Teaser-Text und ein</w:t>
      </w:r>
      <w:r w:rsidR="00EC137D">
        <w:t xml:space="preserve"> Timer wird gestartet, d</w:t>
      </w:r>
      <w:r>
        <w:t>er</w:t>
      </w:r>
      <w:r w:rsidR="00EC137D">
        <w:t xml:space="preserve"> Countdown wird angezeigt.</w:t>
      </w:r>
      <w:r w:rsidR="00354732">
        <w:t xml:space="preserve"> </w:t>
      </w:r>
      <w:r w:rsidR="00886040">
        <w:t>Es dauert zu lange, bis der Timer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Paragraph"/>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72380" w:rsidP="004E226B">
      <w:pPr>
        <w:pStyle w:val="ListParagraph"/>
        <w:numPr>
          <w:ilvl w:val="0"/>
          <w:numId w:val="8"/>
        </w:numPr>
      </w:pPr>
      <w:r>
        <w:t xml:space="preserve">Der Teaser-Text </w:t>
      </w:r>
      <w:r w:rsidR="0050024C">
        <w:t>der Poster-App</w:t>
      </w:r>
      <w:r>
        <w:t>likation</w:t>
      </w:r>
      <w:r w:rsidR="0050024C">
        <w:t xml:space="preserve"> muss überdacht werden. Dieser lautete „Willst du etwas lernen</w:t>
      </w:r>
      <w:r w:rsidR="00EC137D">
        <w:t>?</w:t>
      </w:r>
      <w:r w:rsidR="0050024C">
        <w:t xml:space="preserve">“ – was von </w:t>
      </w:r>
      <w:r w:rsidR="00EC137D">
        <w:t>einigen</w:t>
      </w:r>
      <w:r w:rsidR="0050024C">
        <w:t xml:space="preserve"> Passanten</w:t>
      </w:r>
      <w:r w:rsidR="00EC137D">
        <w:t xml:space="preserve"> im Vorbeilaufen</w:t>
      </w:r>
      <w:r w:rsidR="0050024C">
        <w:t xml:space="preserve"> lautstark mit </w:t>
      </w:r>
      <w:r w:rsidR="00EC137D">
        <w:t>„N</w:t>
      </w:r>
      <w:r w:rsidR="0050024C">
        <w:t>ein</w:t>
      </w:r>
      <w:r w:rsidR="00EC137D">
        <w:t>!“</w:t>
      </w:r>
      <w:r w:rsidR="0050024C">
        <w:t xml:space="preserve"> beantwortet wurde.</w:t>
      </w:r>
    </w:p>
    <w:p w:rsidR="00E7725F" w:rsidRDefault="00E7725F" w:rsidP="00E7725F">
      <w:r>
        <w:t xml:space="preserve">Nach der Behebung dieser Nachteile wird die Applikation </w:t>
      </w:r>
      <w:r w:rsidR="00572380">
        <w:t>erneut</w:t>
      </w:r>
      <w:r>
        <w:t xml:space="preserve"> einem Usability Test unterzogen.</w:t>
      </w:r>
    </w:p>
    <w:p w:rsidR="00AF7548" w:rsidRDefault="00AF7548" w:rsidP="00AF7548">
      <w:pPr>
        <w:pStyle w:val="Heading4"/>
      </w:pPr>
      <w:bookmarkStart w:id="20" w:name="_Toc327447880"/>
      <w:r>
        <w:t>Test 4: Grafisches Design</w:t>
      </w:r>
      <w:bookmarkEnd w:id="20"/>
    </w:p>
    <w:p w:rsidR="00AF7548" w:rsidRDefault="00F05906" w:rsidP="00AF7548">
      <w:r>
        <w:t>Mit diesem Usability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w:t>
      </w:r>
      <w:r w:rsidR="00572380">
        <w:t xml:space="preserve">Demomodus - </w:t>
      </w:r>
      <w:r>
        <w:t>Usability Test</w:t>
      </w:r>
      <w:r w:rsidR="007F1245">
        <w:t xml:space="preserve"> </w:t>
      </w:r>
      <w:r>
        <w:t xml:space="preserve">(siehe Unterkapitel </w:t>
      </w:r>
      <w:r>
        <w:fldChar w:fldCharType="begin"/>
      </w:r>
      <w:r>
        <w:instrText xml:space="preserve"> REF _Ref325468794 \r \h </w:instrText>
      </w:r>
      <w:r>
        <w:fldChar w:fldCharType="separate"/>
      </w:r>
      <w:r w:rsidR="002B66BD">
        <w:t>I.1.2.3</w:t>
      </w:r>
      <w:r>
        <w:fldChar w:fldCharType="end"/>
      </w:r>
      <w:r>
        <w:t xml:space="preserve"> </w:t>
      </w:r>
      <w:r>
        <w:fldChar w:fldCharType="begin"/>
      </w:r>
      <w:r>
        <w:instrText xml:space="preserve"> REF _Ref325468794 \h </w:instrText>
      </w:r>
      <w:r>
        <w:fldChar w:fldCharType="separate"/>
      </w:r>
      <w:r w:rsidR="002B66BD">
        <w:t>Test 3: Reaktion auf Demomodus</w:t>
      </w:r>
      <w:r>
        <w:fldChar w:fldCharType="end"/>
      </w:r>
      <w:r>
        <w:t xml:space="preserve">) vorgenommen wurden, </w:t>
      </w:r>
      <w:r w:rsidR="007F1245">
        <w:t>bewähren.</w:t>
      </w:r>
      <w:r w:rsidR="00FC73BC">
        <w:t xml:space="preserve"> Der Aufbau verlief wieder gleich wie schon bei</w:t>
      </w:r>
      <w:r w:rsidR="00572380">
        <w:t>m Test</w:t>
      </w:r>
      <w:r w:rsidR="00FC73BC">
        <w:t xml:space="preserve"> </w:t>
      </w:r>
      <w:r w:rsidR="00FC73BC">
        <w:fldChar w:fldCharType="begin"/>
      </w:r>
      <w:r w:rsidR="00FC73BC">
        <w:instrText xml:space="preserve"> REF _Ref325109769 \r \h </w:instrText>
      </w:r>
      <w:r w:rsidR="00FC73BC">
        <w:fldChar w:fldCharType="separate"/>
      </w:r>
      <w:r w:rsidR="002B66BD">
        <w:t>I.1.2.2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2B66BD">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5C636D7F" wp14:editId="6D6C7E92">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2"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Caption"/>
      </w:pPr>
      <w:r>
        <w:t xml:space="preserve">Abbildung </w:t>
      </w:r>
      <w:fldSimple w:instr=" SEQ Abbildung \* ARABIC ">
        <w:r w:rsidR="002B66BD">
          <w:rPr>
            <w:noProof/>
          </w:rPr>
          <w:t>4</w:t>
        </w:r>
      </w:fldSimple>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Paragraph"/>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Paragraph"/>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w:t>
      </w:r>
      <w:r w:rsidR="00572380">
        <w:t>im Menu</w:t>
      </w:r>
      <w:r w:rsidR="001672A6">
        <w:t xml:space="preserve"> zu den Poster</w:t>
      </w:r>
      <w:r w:rsidR="0043646F">
        <w:t>n</w:t>
      </w:r>
      <w:r w:rsidR="001672A6">
        <w:t xml:space="preserve"> zu wechseln, obwohl diese Applikation bereits aktiv war.</w:t>
      </w:r>
    </w:p>
    <w:p w:rsidR="00AF7548" w:rsidRDefault="001672A6" w:rsidP="001672A6">
      <w:pPr>
        <w:pStyle w:val="ListParagraph"/>
        <w:numPr>
          <w:ilvl w:val="0"/>
          <w:numId w:val="11"/>
        </w:numPr>
      </w:pPr>
      <w:r>
        <w:t xml:space="preserve">Einige Nutzer versuchten, das </w:t>
      </w:r>
      <w:r w:rsidR="007B0A45">
        <w:t>Mittagsmenu</w:t>
      </w:r>
      <w:r>
        <w:t xml:space="preserve"> oder Elemente auf den Postern anzuklicken. </w:t>
      </w:r>
      <w:r w:rsidR="007F1245">
        <w:t xml:space="preserve">Der </w:t>
      </w:r>
      <w:r w:rsidR="00A17954">
        <w:t>Handcursor</w:t>
      </w:r>
      <w:r w:rsidR="007F1245">
        <w:t xml:space="preserve"> soll, je nachdem</w:t>
      </w:r>
      <w:r w:rsidR="00F575A1">
        <w:t>,</w:t>
      </w:r>
      <w:r w:rsidR="007F1245">
        <w:t xml:space="preserve">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 xml:space="preserve">Der erste </w:t>
      </w:r>
      <w:r w:rsidR="00572380">
        <w:t>Beobachtungsp</w:t>
      </w:r>
      <w:r>
        <w:t>unkt wird noch</w:t>
      </w:r>
      <w:r w:rsidR="00483DBA">
        <w:t xml:space="preserve"> im Rahmen dieser Arbeit</w:t>
      </w:r>
      <w:r>
        <w:t xml:space="preserve"> umgesetzt. Die anderen zwei Beobachtungen wurden als User Stories in den Backlog aufgenommen</w:t>
      </w:r>
      <w:r w:rsidR="00280D9E">
        <w:t xml:space="preserve"> (TODO Referenz Backlog)</w:t>
      </w:r>
      <w:r>
        <w:t>.</w:t>
      </w:r>
    </w:p>
    <w:p w:rsidR="00501D54" w:rsidRPr="004E226B" w:rsidRDefault="00501D54" w:rsidP="004E226B">
      <w:pPr>
        <w:pStyle w:val="ListParagraph"/>
        <w:numPr>
          <w:ilvl w:val="0"/>
          <w:numId w:val="8"/>
        </w:numPr>
      </w:pPr>
      <w:r>
        <w:br w:type="page"/>
      </w:r>
    </w:p>
    <w:p w:rsidR="00613006" w:rsidRDefault="00613006" w:rsidP="00613006">
      <w:pPr>
        <w:pStyle w:val="Heading3"/>
      </w:pPr>
      <w:bookmarkStart w:id="21" w:name="_Toc327447881"/>
      <w:r>
        <w:lastRenderedPageBreak/>
        <w:t>Unit Tests</w:t>
      </w:r>
      <w:bookmarkEnd w:id="21"/>
    </w:p>
    <w:p w:rsidR="00AE4B8E" w:rsidRDefault="00C31598" w:rsidP="00AE4B8E">
      <w:pPr>
        <w:pStyle w:val="Heading4"/>
        <w:rPr>
          <w:lang w:val="en-US"/>
        </w:rPr>
      </w:pPr>
      <w:bookmarkStart w:id="22" w:name="_Toc327447882"/>
      <w:r>
        <w:rPr>
          <w:lang w:val="en-US"/>
        </w:rPr>
        <w:t>Videowall-</w:t>
      </w:r>
      <w:r w:rsidR="00AE4B8E">
        <w:rPr>
          <w:lang w:val="en-US"/>
        </w:rPr>
        <w:t>Applikation</w:t>
      </w:r>
      <w:bookmarkEnd w:id="22"/>
    </w:p>
    <w:p w:rsidR="00AE4B8E" w:rsidRDefault="00AE4B8E" w:rsidP="00AE4B8E">
      <w:r w:rsidRPr="002711E0">
        <w:t>Für die Solution VideoWall wurden 21 Unit Tests geschrieben und erfolgreich ausgeführt.</w:t>
      </w:r>
      <w:r>
        <w:rPr>
          <w:noProof/>
          <w:lang w:eastAsia="de-CH"/>
        </w:rPr>
        <w:drawing>
          <wp:inline distT="0" distB="0" distL="0" distR="0" wp14:anchorId="76409448" wp14:editId="268587EB">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AE4B8E" w:rsidRDefault="00AE4B8E" w:rsidP="00AE4B8E">
      <w:pPr>
        <w:pStyle w:val="Caption"/>
      </w:pPr>
      <w:r>
        <w:t xml:space="preserve">Abbildung </w:t>
      </w:r>
      <w:fldSimple w:instr=" SEQ Abbildung \* ARABIC ">
        <w:r w:rsidR="002B66BD">
          <w:rPr>
            <w:noProof/>
          </w:rPr>
          <w:t>5</w:t>
        </w:r>
      </w:fldSimple>
      <w:r>
        <w:t xml:space="preserve"> - Unit Tests VideoWall</w:t>
      </w:r>
    </w:p>
    <w:p w:rsidR="00613006" w:rsidRDefault="00C31598" w:rsidP="00613006">
      <w:pPr>
        <w:pStyle w:val="Heading4"/>
      </w:pPr>
      <w:bookmarkStart w:id="23" w:name="_Toc327447883"/>
      <w:r>
        <w:t>Poster-</w:t>
      </w:r>
      <w:r w:rsidR="004455FC">
        <w:t>Applikation</w:t>
      </w:r>
      <w:bookmarkEnd w:id="23"/>
    </w:p>
    <w:p w:rsidR="00025B7A" w:rsidRPr="00025B7A" w:rsidRDefault="00025B7A" w:rsidP="00025B7A">
      <w:r>
        <w:t xml:space="preserve">Für </w:t>
      </w:r>
      <w:r w:rsidR="008B1176">
        <w:t>die Solution PosterApp wurden 6 Unit Tests geschrieben und erfolgreich ausgeführt.</w:t>
      </w:r>
    </w:p>
    <w:p w:rsidR="00C10F0F" w:rsidRDefault="006D3DE1" w:rsidP="00C10F0F">
      <w:pPr>
        <w:keepNext/>
      </w:pPr>
      <w:r>
        <w:rPr>
          <w:noProof/>
          <w:lang w:eastAsia="de-CH"/>
        </w:rPr>
        <w:drawing>
          <wp:inline distT="0" distB="0" distL="0" distR="0" wp14:anchorId="6BBBFC4A" wp14:editId="25CA8C62">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Caption"/>
      </w:pPr>
      <w:r>
        <w:t xml:space="preserve">Abbildung </w:t>
      </w:r>
      <w:fldSimple w:instr=" SEQ Abbildung \* ARABIC ">
        <w:r w:rsidR="002B66BD">
          <w:rPr>
            <w:noProof/>
          </w:rPr>
          <w:t>6</w:t>
        </w:r>
      </w:fldSimple>
      <w:r>
        <w:t xml:space="preserve"> - Unit Tests PosterApp</w:t>
      </w:r>
    </w:p>
    <w:p w:rsidR="004B5BC7" w:rsidRDefault="00C31598" w:rsidP="004B5BC7">
      <w:pPr>
        <w:pStyle w:val="Heading4"/>
        <w:rPr>
          <w:lang w:val="en-US"/>
        </w:rPr>
      </w:pPr>
      <w:bookmarkStart w:id="24" w:name="_Toc327447884"/>
      <w:r>
        <w:rPr>
          <w:lang w:val="en-US"/>
        </w:rPr>
        <w:t>Mittagsmenu-</w:t>
      </w:r>
      <w:r w:rsidR="004B5BC7">
        <w:rPr>
          <w:lang w:val="en-US"/>
        </w:rPr>
        <w:t>Applikation</w:t>
      </w:r>
      <w:bookmarkEnd w:id="24"/>
    </w:p>
    <w:p w:rsidR="004B5BC7" w:rsidRDefault="004B5BC7" w:rsidP="004B5BC7">
      <w:r>
        <w:lastRenderedPageBreak/>
        <w:t>Für die Solution LunchMenuApp wurden 16 Tests geschrieben und erfolgreich ausgeführt.</w:t>
      </w:r>
    </w:p>
    <w:p w:rsidR="004B5BC7" w:rsidRDefault="004B5BC7" w:rsidP="004B5BC7">
      <w:pPr>
        <w:keepNext/>
      </w:pPr>
      <w:r>
        <w:rPr>
          <w:noProof/>
          <w:lang w:eastAsia="de-CH"/>
        </w:rPr>
        <w:drawing>
          <wp:inline distT="0" distB="0" distL="0" distR="0" wp14:anchorId="66785BD9" wp14:editId="32688247">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4B5BC7" w:rsidRPr="004B5BC7" w:rsidRDefault="004B5BC7" w:rsidP="00982166">
      <w:pPr>
        <w:pStyle w:val="Caption"/>
      </w:pPr>
      <w:r>
        <w:t xml:space="preserve">Abbildung </w:t>
      </w:r>
      <w:fldSimple w:instr=" SEQ Abbildung \* ARABIC ">
        <w:r w:rsidR="002B66BD">
          <w:rPr>
            <w:noProof/>
          </w:rPr>
          <w:t>7</w:t>
        </w:r>
      </w:fldSimple>
      <w:r>
        <w:t xml:space="preserve"> - Unit Tests LunchMenuApp</w:t>
      </w:r>
    </w:p>
    <w:p w:rsidR="00572380" w:rsidRDefault="00572380">
      <w:pPr>
        <w:rPr>
          <w:rFonts w:asciiTheme="majorHAnsi" w:hAnsiTheme="majorHAnsi"/>
          <w:b/>
          <w:color w:val="00629E"/>
          <w:spacing w:val="15"/>
          <w:sz w:val="22"/>
          <w:szCs w:val="22"/>
        </w:rPr>
      </w:pPr>
      <w:bookmarkStart w:id="25" w:name="_Ref326843969"/>
      <w:r>
        <w:br w:type="page"/>
      </w:r>
    </w:p>
    <w:p w:rsidR="00D43E05" w:rsidRDefault="00D43E05" w:rsidP="00027E32">
      <w:pPr>
        <w:pStyle w:val="Heading3"/>
      </w:pPr>
      <w:bookmarkStart w:id="26" w:name="_Toc327447885"/>
      <w:r>
        <w:lastRenderedPageBreak/>
        <w:t>Systemtests</w:t>
      </w:r>
      <w:bookmarkEnd w:id="25"/>
      <w:bookmarkEnd w:id="26"/>
    </w:p>
    <w:p w:rsidR="00D43E05" w:rsidRDefault="00D43E05" w:rsidP="00156600">
      <w:r>
        <w:t>Die Systemtests orientieren sich an den definierten User Stories, die dann im entsprechenden Sprint umgesetzt wurden.</w:t>
      </w:r>
    </w:p>
    <w:p w:rsidR="00D43E05" w:rsidRDefault="00D43E05" w:rsidP="00027E32">
      <w:pPr>
        <w:pStyle w:val="Heading4"/>
      </w:pPr>
      <w:bookmarkStart w:id="27" w:name="_Toc327447886"/>
      <w:r>
        <w:t xml:space="preserve">Sprint </w:t>
      </w:r>
      <w:r w:rsidR="0079059D">
        <w:t>7</w:t>
      </w:r>
      <w:bookmarkEnd w:id="27"/>
    </w:p>
    <w:p w:rsidR="00501D54" w:rsidRDefault="00D43E05" w:rsidP="00D43E05">
      <w:r>
        <w:t xml:space="preserve">Testperson: </w:t>
      </w:r>
      <w:r w:rsidR="00552FE1">
        <w:t>Delia Treichler</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7439E6">
            <w:pPr>
              <w:keepNext/>
            </w:pPr>
            <w:r>
              <w:t>16.04.2012</w:t>
            </w:r>
          </w:p>
        </w:tc>
      </w:tr>
    </w:tbl>
    <w:p w:rsidR="007439E6" w:rsidRDefault="007439E6">
      <w:pPr>
        <w:pStyle w:val="Caption"/>
      </w:pPr>
      <w:r>
        <w:t xml:space="preserve">Tabelle </w:t>
      </w:r>
      <w:fldSimple w:instr=" SEQ Tabelle \* ARABIC ">
        <w:r w:rsidR="002B66BD">
          <w:rPr>
            <w:noProof/>
          </w:rPr>
          <w:t>2</w:t>
        </w:r>
      </w:fldSimple>
      <w:r>
        <w:t xml:space="preserve"> - Systemtests Sprint 7</w:t>
      </w:r>
    </w:p>
    <w:p w:rsidR="000D5D55" w:rsidRDefault="000D5D55" w:rsidP="00027E32">
      <w:pPr>
        <w:pStyle w:val="Heading4"/>
      </w:pPr>
      <w:bookmarkStart w:id="28" w:name="_Toc327447887"/>
      <w:r>
        <w:t>Sprint 8</w:t>
      </w:r>
      <w:bookmarkEnd w:id="28"/>
    </w:p>
    <w:p w:rsidR="000D5D55" w:rsidRDefault="000D5D55" w:rsidP="000D5D55">
      <w:r>
        <w:t xml:space="preserve">Testperson: </w:t>
      </w:r>
      <w:r w:rsidR="00552FE1">
        <w:t>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7439E6">
            <w:pPr>
              <w:keepNext/>
            </w:pPr>
            <w:r>
              <w:t>23.04.2012</w:t>
            </w:r>
          </w:p>
        </w:tc>
      </w:tr>
    </w:tbl>
    <w:p w:rsidR="007439E6" w:rsidRDefault="007439E6">
      <w:pPr>
        <w:pStyle w:val="Caption"/>
      </w:pPr>
      <w:r>
        <w:t xml:space="preserve">Tabelle </w:t>
      </w:r>
      <w:fldSimple w:instr=" SEQ Tabelle \* ARABIC ">
        <w:r w:rsidR="002B66BD">
          <w:rPr>
            <w:noProof/>
          </w:rPr>
          <w:t>3</w:t>
        </w:r>
      </w:fldSimple>
      <w:r w:rsidRPr="0012035F">
        <w:t xml:space="preserve"> - Systemtests Sprint</w:t>
      </w:r>
      <w:r>
        <w:t xml:space="preserve"> 8</w:t>
      </w:r>
    </w:p>
    <w:p w:rsidR="00A23FFB" w:rsidRDefault="00A23FFB" w:rsidP="00027E32">
      <w:pPr>
        <w:pStyle w:val="Heading4"/>
      </w:pPr>
      <w:bookmarkStart w:id="29" w:name="_Toc327447888"/>
      <w:r>
        <w:t>Sprint 9</w:t>
      </w:r>
      <w:bookmarkEnd w:id="29"/>
    </w:p>
    <w:p w:rsidR="007D1338" w:rsidRDefault="007D1338" w:rsidP="007D1338">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7439E6">
            <w:pPr>
              <w:keepNext/>
            </w:pPr>
            <w:r>
              <w:t>27.04.2012</w:t>
            </w:r>
          </w:p>
        </w:tc>
      </w:tr>
    </w:tbl>
    <w:p w:rsidR="007439E6" w:rsidRDefault="007439E6">
      <w:pPr>
        <w:pStyle w:val="Caption"/>
      </w:pPr>
      <w:r>
        <w:t xml:space="preserve">Tabelle </w:t>
      </w:r>
      <w:fldSimple w:instr=" SEQ Tabelle \* ARABIC ">
        <w:r w:rsidR="002B66BD">
          <w:rPr>
            <w:noProof/>
          </w:rPr>
          <w:t>4</w:t>
        </w:r>
      </w:fldSimple>
      <w:r w:rsidRPr="00B76786">
        <w:t xml:space="preserve"> - Systemtests Sprint</w:t>
      </w:r>
      <w:r>
        <w:t xml:space="preserve"> 9</w:t>
      </w:r>
    </w:p>
    <w:p w:rsidR="007D1338" w:rsidRDefault="007D1338" w:rsidP="00027E32">
      <w:pPr>
        <w:pStyle w:val="Heading4"/>
      </w:pPr>
      <w:bookmarkStart w:id="30" w:name="_Toc327447889"/>
      <w:r>
        <w:t>Sprint 10</w:t>
      </w:r>
      <w:bookmarkEnd w:id="30"/>
    </w:p>
    <w:p w:rsidR="008A098D" w:rsidRDefault="008A098D" w:rsidP="008A098D">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r w:rsidRPr="008A098D">
              <w:t>Plug-in Möglichkeit</w:t>
            </w:r>
          </w:p>
        </w:tc>
        <w:tc>
          <w:tcPr>
            <w:tcW w:w="4440" w:type="dxa"/>
          </w:tcPr>
          <w:p w:rsidR="00E26862" w:rsidRDefault="00E26862" w:rsidP="00BB20F3">
            <w:r>
              <w:t>Ein Plug-in kann automatisch in die Main-Applikation geladen werden.</w:t>
            </w:r>
          </w:p>
        </w:tc>
        <w:tc>
          <w:tcPr>
            <w:tcW w:w="903" w:type="dxa"/>
          </w:tcPr>
          <w:p w:rsidR="00E26862" w:rsidRDefault="00E26862" w:rsidP="00BB20F3">
            <w:r>
              <w:t>Ok</w:t>
            </w:r>
          </w:p>
        </w:tc>
        <w:tc>
          <w:tcPr>
            <w:tcW w:w="1189" w:type="dxa"/>
          </w:tcPr>
          <w:p w:rsidR="00E26862" w:rsidRDefault="00E26862" w:rsidP="007439E6">
            <w:pPr>
              <w:keepNext/>
            </w:pPr>
            <w:r>
              <w:t>07.05.2012</w:t>
            </w:r>
          </w:p>
        </w:tc>
      </w:tr>
    </w:tbl>
    <w:p w:rsidR="007439E6" w:rsidRDefault="007439E6">
      <w:pPr>
        <w:pStyle w:val="Caption"/>
      </w:pPr>
      <w:r>
        <w:t xml:space="preserve">Tabelle </w:t>
      </w:r>
      <w:fldSimple w:instr=" SEQ Tabelle \* ARABIC ">
        <w:r w:rsidR="002B66BD">
          <w:rPr>
            <w:noProof/>
          </w:rPr>
          <w:t>5</w:t>
        </w:r>
      </w:fldSimple>
      <w:r w:rsidRPr="00FA7EC0">
        <w:t xml:space="preserve"> - Systemtests Sprint</w:t>
      </w:r>
      <w:r>
        <w:t xml:space="preserve"> 10</w:t>
      </w:r>
    </w:p>
    <w:p w:rsidR="006B6003" w:rsidRDefault="006B6003" w:rsidP="00027E32">
      <w:pPr>
        <w:pStyle w:val="Heading4"/>
      </w:pPr>
      <w:bookmarkStart w:id="31" w:name="_Toc327447890"/>
      <w:r>
        <w:lastRenderedPageBreak/>
        <w:t>Sprint 11</w:t>
      </w:r>
      <w:bookmarkEnd w:id="31"/>
    </w:p>
    <w:p w:rsidR="006B6003" w:rsidRDefault="006B6003" w:rsidP="006B6003">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r w:rsidRPr="008A098D">
              <w:t>Plug-in Möglichkeit</w:t>
            </w:r>
          </w:p>
        </w:tc>
        <w:tc>
          <w:tcPr>
            <w:tcW w:w="4418" w:type="dxa"/>
          </w:tcPr>
          <w:p w:rsidR="0006293E" w:rsidRDefault="0006293E" w:rsidP="00BB20F3">
            <w:r>
              <w:t>Ein Plug</w:t>
            </w:r>
            <w:r w:rsidR="00FB6EA5">
              <w:t>-</w:t>
            </w:r>
            <w:r>
              <w:t>in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7439E6">
            <w:pPr>
              <w:keepNext/>
            </w:pPr>
            <w:r>
              <w:t>14.05.2012</w:t>
            </w:r>
          </w:p>
        </w:tc>
      </w:tr>
    </w:tbl>
    <w:p w:rsidR="007439E6" w:rsidRDefault="007439E6">
      <w:pPr>
        <w:pStyle w:val="Caption"/>
      </w:pPr>
      <w:r>
        <w:t xml:space="preserve">Tabelle </w:t>
      </w:r>
      <w:fldSimple w:instr=" SEQ Tabelle \* ARABIC ">
        <w:r w:rsidR="002B66BD">
          <w:rPr>
            <w:noProof/>
          </w:rPr>
          <w:t>6</w:t>
        </w:r>
      </w:fldSimple>
      <w:r w:rsidRPr="00E91979">
        <w:t xml:space="preserve"> - Systemtests Sprint</w:t>
      </w:r>
      <w:r>
        <w:t xml:space="preserve"> 11</w:t>
      </w:r>
    </w:p>
    <w:p w:rsidR="005018AE" w:rsidRDefault="005018AE" w:rsidP="00027E32">
      <w:pPr>
        <w:pStyle w:val="Heading4"/>
      </w:pPr>
      <w:bookmarkStart w:id="32" w:name="_Toc327447891"/>
      <w:r>
        <w:t>Sprint 12</w:t>
      </w:r>
      <w:bookmarkEnd w:id="32"/>
    </w:p>
    <w:p w:rsidR="005018AE" w:rsidRDefault="005018AE" w:rsidP="005018AE">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r w:rsidRPr="008A098D">
              <w:t>Plug-in Möglichkeit</w:t>
            </w:r>
          </w:p>
        </w:tc>
        <w:tc>
          <w:tcPr>
            <w:tcW w:w="4418" w:type="dxa"/>
          </w:tcPr>
          <w:p w:rsidR="0006293E" w:rsidRDefault="0006293E" w:rsidP="009258BB">
            <w:r>
              <w:t xml:space="preserve">Ein </w:t>
            </w:r>
            <w:r w:rsidR="00FB6EA5">
              <w:t>Plug-in</w:t>
            </w:r>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7B0A45" w:rsidP="009258BB">
            <w:r>
              <w:t>Mittagsmenu</w:t>
            </w:r>
            <w:r w:rsidR="009800A5" w:rsidRPr="00501D54">
              <w:t xml:space="preserve"> App in </w:t>
            </w:r>
            <w:r w:rsidR="00FB6EA5">
              <w:t>Plug-in</w:t>
            </w:r>
            <w:r w:rsidR="009800A5" w:rsidRPr="00501D54">
              <w:t xml:space="preserve"> umgewandelt</w:t>
            </w:r>
          </w:p>
        </w:tc>
        <w:tc>
          <w:tcPr>
            <w:tcW w:w="4418" w:type="dxa"/>
          </w:tcPr>
          <w:p w:rsidR="009800A5" w:rsidRDefault="009800A5" w:rsidP="009258BB">
            <w:r>
              <w:t xml:space="preserve">Die </w:t>
            </w:r>
            <w:r w:rsidR="007B0A45">
              <w:t>Mittagsmenu</w:t>
            </w:r>
            <w:r>
              <w:t xml:space="preserve">-Applikation besteht als </w:t>
            </w:r>
            <w:r w:rsidR="00FB6EA5">
              <w:t>Plug-in</w:t>
            </w:r>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 xml:space="preserve">Das </w:t>
            </w:r>
            <w:r w:rsidR="007B0A45">
              <w:t>Mittagsmenu</w:t>
            </w:r>
            <w:r>
              <w:t xml:space="preserve"> wird angezeigt.</w:t>
            </w:r>
          </w:p>
        </w:tc>
        <w:tc>
          <w:tcPr>
            <w:tcW w:w="4418" w:type="dxa"/>
          </w:tcPr>
          <w:p w:rsidR="00A00036" w:rsidRDefault="009800A5" w:rsidP="009258BB">
            <w:r>
              <w:t xml:space="preserve">Das </w:t>
            </w:r>
            <w:r w:rsidR="007B0A45">
              <w:t>Mittagsmenu</w:t>
            </w:r>
            <w:r>
              <w:t xml:space="preserve">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r w:rsidR="00FB6EA5">
              <w:t>Plug-in</w:t>
            </w:r>
            <w:r w:rsidRPr="00501D54">
              <w:t xml:space="preserve"> App umgewandelt</w:t>
            </w:r>
          </w:p>
        </w:tc>
        <w:tc>
          <w:tcPr>
            <w:tcW w:w="4418" w:type="dxa"/>
          </w:tcPr>
          <w:p w:rsidR="00A00036" w:rsidRDefault="00A00036" w:rsidP="009258BB">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Demomodus: Demotext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7B0A45" w:rsidP="009258BB">
            <w:r>
              <w:t>Mittagsmenu</w:t>
            </w:r>
            <w:r w:rsidR="009800A5" w:rsidRPr="009800A5">
              <w:t xml:space="preserve"> App automatisch aktualisiert</w:t>
            </w:r>
          </w:p>
        </w:tc>
        <w:tc>
          <w:tcPr>
            <w:tcW w:w="4418" w:type="dxa"/>
          </w:tcPr>
          <w:p w:rsidR="009800A5" w:rsidRDefault="009800A5" w:rsidP="009800A5">
            <w:r>
              <w:t xml:space="preserve">Das </w:t>
            </w:r>
            <w:r w:rsidR="007B0A45">
              <w:t>Mittagsmenu</w:t>
            </w:r>
            <w:r>
              <w:t xml:space="preserve">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r w:rsidRPr="00AF5956">
              <w:t>Deployment Entwickler PC möglich</w:t>
            </w:r>
          </w:p>
        </w:tc>
        <w:tc>
          <w:tcPr>
            <w:tcW w:w="4418" w:type="dxa"/>
          </w:tcPr>
          <w:p w:rsidR="00AF5956" w:rsidRDefault="00DC1935" w:rsidP="009258BB">
            <w:r>
              <w:t>Die Solution kann nach dem SVN-</w:t>
            </w:r>
            <w:r w:rsidR="00AF5956">
              <w:t>Checkout geöffnet und es kann daran gearbeitet werden.</w:t>
            </w:r>
          </w:p>
        </w:tc>
        <w:tc>
          <w:tcPr>
            <w:tcW w:w="903" w:type="dxa"/>
          </w:tcPr>
          <w:p w:rsidR="00AF5956" w:rsidRDefault="00AF5956" w:rsidP="009258BB">
            <w:r>
              <w:t>Ok</w:t>
            </w:r>
          </w:p>
        </w:tc>
        <w:tc>
          <w:tcPr>
            <w:tcW w:w="1188" w:type="dxa"/>
          </w:tcPr>
          <w:p w:rsidR="00AF5956" w:rsidRDefault="00AF5956" w:rsidP="007439E6">
            <w:pPr>
              <w:keepNext/>
            </w:pPr>
            <w:r>
              <w:t>22.05.2012</w:t>
            </w:r>
          </w:p>
        </w:tc>
      </w:tr>
    </w:tbl>
    <w:p w:rsidR="007439E6" w:rsidRDefault="007439E6">
      <w:pPr>
        <w:pStyle w:val="Caption"/>
      </w:pPr>
      <w:r>
        <w:lastRenderedPageBreak/>
        <w:t xml:space="preserve">Tabelle </w:t>
      </w:r>
      <w:fldSimple w:instr=" SEQ Tabelle \* ARABIC ">
        <w:r w:rsidR="002B66BD">
          <w:rPr>
            <w:noProof/>
          </w:rPr>
          <w:t>7</w:t>
        </w:r>
      </w:fldSimple>
      <w:r w:rsidRPr="00B135D2">
        <w:t xml:space="preserve"> - Systemtests Sprint</w:t>
      </w:r>
      <w:r>
        <w:t xml:space="preserve"> 12</w:t>
      </w:r>
    </w:p>
    <w:p w:rsidR="00027E32" w:rsidRDefault="00027E32" w:rsidP="00027E32">
      <w:pPr>
        <w:pStyle w:val="Heading4"/>
      </w:pPr>
      <w:bookmarkStart w:id="33" w:name="_Toc327447892"/>
      <w:r>
        <w:t>Sprint 13</w:t>
      </w:r>
      <w:bookmarkEnd w:id="33"/>
    </w:p>
    <w:p w:rsidR="00027E32" w:rsidRDefault="00027E32" w:rsidP="00027E32">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r w:rsidRPr="008A098D">
              <w:t>Plug-in Möglichkeit</w:t>
            </w:r>
          </w:p>
        </w:tc>
        <w:tc>
          <w:tcPr>
            <w:tcW w:w="4418" w:type="dxa"/>
          </w:tcPr>
          <w:p w:rsidR="00027E32" w:rsidRDefault="00027E32" w:rsidP="00783EB7">
            <w:r>
              <w:t xml:space="preserve">Ein </w:t>
            </w:r>
            <w:r w:rsidR="00FB6EA5">
              <w:t>Plug-in</w:t>
            </w:r>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7B0A45" w:rsidP="00783EB7">
            <w:r>
              <w:t>Mittagsmenu</w:t>
            </w:r>
            <w:r w:rsidR="00027E32" w:rsidRPr="00501D54">
              <w:t xml:space="preserve"> App in </w:t>
            </w:r>
            <w:r w:rsidR="00FB6EA5">
              <w:t>Plug-in</w:t>
            </w:r>
            <w:r w:rsidR="00027E32" w:rsidRPr="00501D54">
              <w:t xml:space="preserve"> umgewandelt</w:t>
            </w:r>
          </w:p>
        </w:tc>
        <w:tc>
          <w:tcPr>
            <w:tcW w:w="4418" w:type="dxa"/>
          </w:tcPr>
          <w:p w:rsidR="00027E32" w:rsidRDefault="00027E32" w:rsidP="00D77EE7">
            <w:r>
              <w:t xml:space="preserve">Die </w:t>
            </w:r>
            <w:r w:rsidR="007B0A45">
              <w:t>Mittagsmenu</w:t>
            </w:r>
            <w:r>
              <w:t xml:space="preserve">-Applikation besteht als </w:t>
            </w:r>
            <w:r w:rsidR="00FB6EA5">
              <w:t>Plug-in</w:t>
            </w:r>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 xml:space="preserve">Das </w:t>
            </w:r>
            <w:r w:rsidR="007B0A45">
              <w:t>Mittagsmenu</w:t>
            </w:r>
            <w:r>
              <w:t xml:space="preserve"> wird angezeigt.</w:t>
            </w:r>
          </w:p>
        </w:tc>
        <w:tc>
          <w:tcPr>
            <w:tcW w:w="4418" w:type="dxa"/>
          </w:tcPr>
          <w:p w:rsidR="00027E32" w:rsidRDefault="00027E32" w:rsidP="00783EB7">
            <w:r>
              <w:t xml:space="preserve">Das </w:t>
            </w:r>
            <w:r w:rsidR="007B0A45">
              <w:t>Mittagsmenu</w:t>
            </w:r>
            <w:r>
              <w:t xml:space="preserve">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r w:rsidR="00FB6EA5">
              <w:t>Plug-in</w:t>
            </w:r>
            <w:r w:rsidRPr="00501D54">
              <w:t xml:space="preserve"> App umgewandelt</w:t>
            </w:r>
          </w:p>
        </w:tc>
        <w:tc>
          <w:tcPr>
            <w:tcW w:w="4418" w:type="dxa"/>
          </w:tcPr>
          <w:p w:rsidR="00027E32" w:rsidRDefault="00027E32" w:rsidP="00783EB7">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Demomodus: Demotext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lastRenderedPageBreak/>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7B0A45" w:rsidP="00783EB7">
            <w:r>
              <w:t>Mittagsmenu</w:t>
            </w:r>
            <w:r w:rsidR="00027E32" w:rsidRPr="009800A5">
              <w:t xml:space="preserve"> App automatisch aktualisiert</w:t>
            </w:r>
          </w:p>
        </w:tc>
        <w:tc>
          <w:tcPr>
            <w:tcW w:w="4418" w:type="dxa"/>
          </w:tcPr>
          <w:p w:rsidR="00027E32" w:rsidRDefault="00027E32" w:rsidP="00783EB7">
            <w:r>
              <w:t xml:space="preserve">Das </w:t>
            </w:r>
            <w:r w:rsidR="007B0A45">
              <w:t>Mittagsmenu</w:t>
            </w:r>
            <w:r>
              <w:t xml:space="preserve">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r w:rsidRPr="00AF5956">
              <w:t>Deployment Entwickler PC möglich</w:t>
            </w:r>
          </w:p>
        </w:tc>
        <w:tc>
          <w:tcPr>
            <w:tcW w:w="4418" w:type="dxa"/>
          </w:tcPr>
          <w:p w:rsidR="00027E32" w:rsidRDefault="00027E32" w:rsidP="00783EB7">
            <w:r>
              <w:t>Die Solution kann nach dem SVN-Checkout geöffnet und es kann daran gearbeitet werden.</w:t>
            </w:r>
          </w:p>
        </w:tc>
        <w:tc>
          <w:tcPr>
            <w:tcW w:w="903" w:type="dxa"/>
          </w:tcPr>
          <w:p w:rsidR="00027E32" w:rsidRDefault="00027E32" w:rsidP="00783EB7">
            <w:r>
              <w:t>Ok</w:t>
            </w:r>
          </w:p>
        </w:tc>
        <w:tc>
          <w:tcPr>
            <w:tcW w:w="1188" w:type="dxa"/>
          </w:tcPr>
          <w:p w:rsidR="00027E32" w:rsidRDefault="00027E32" w:rsidP="007439E6">
            <w:pPr>
              <w:keepNext/>
            </w:pPr>
            <w:r>
              <w:t>29.05.2012</w:t>
            </w:r>
          </w:p>
        </w:tc>
      </w:tr>
    </w:tbl>
    <w:p w:rsidR="007439E6" w:rsidRDefault="007439E6">
      <w:pPr>
        <w:pStyle w:val="Caption"/>
      </w:pPr>
      <w:r>
        <w:t xml:space="preserve">Tabelle </w:t>
      </w:r>
      <w:fldSimple w:instr=" SEQ Tabelle \* ARABIC ">
        <w:r w:rsidR="002B66BD">
          <w:rPr>
            <w:noProof/>
          </w:rPr>
          <w:t>8</w:t>
        </w:r>
      </w:fldSimple>
      <w:r w:rsidRPr="00DE2E7C">
        <w:t xml:space="preserve"> - Systemtests Sprint</w:t>
      </w:r>
      <w:r>
        <w:t xml:space="preserve"> 13</w:t>
      </w:r>
    </w:p>
    <w:p w:rsidR="00CB2106" w:rsidRDefault="004D4E85" w:rsidP="00CB2106">
      <w:pPr>
        <w:pStyle w:val="Heading4"/>
      </w:pPr>
      <w:bookmarkStart w:id="34" w:name="_Toc327447893"/>
      <w:r>
        <w:t>Sprint 14</w:t>
      </w:r>
      <w:bookmarkEnd w:id="34"/>
    </w:p>
    <w:p w:rsidR="00A86B6B" w:rsidRPr="00A86B6B" w:rsidRDefault="00A86B6B" w:rsidP="00A86B6B">
      <w:r>
        <w:t>Im Sprint 14 wurde die letzte User Story implementiert.</w:t>
      </w:r>
    </w:p>
    <w:p w:rsidR="00CB2106" w:rsidRDefault="00CB2106" w:rsidP="00CB2106">
      <w:r>
        <w:t xml:space="preserve">Testperson: </w:t>
      </w:r>
      <w:r w:rsidR="00E45D12">
        <w:t>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r w:rsidRPr="008A098D">
              <w:t>Plug-in Möglichkeit</w:t>
            </w:r>
          </w:p>
        </w:tc>
        <w:tc>
          <w:tcPr>
            <w:tcW w:w="4418" w:type="dxa"/>
          </w:tcPr>
          <w:p w:rsidR="00D77EE7" w:rsidRDefault="00D77EE7" w:rsidP="00CB2106">
            <w:r>
              <w:t>Ein Plug-in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7B0A45" w:rsidP="00CB2106">
            <w:r>
              <w:t>Mittagsmenu</w:t>
            </w:r>
            <w:r w:rsidR="00D77EE7" w:rsidRPr="00501D54">
              <w:t xml:space="preserve"> App in </w:t>
            </w:r>
            <w:r w:rsidR="00D77EE7">
              <w:t>Plug-in</w:t>
            </w:r>
            <w:r w:rsidR="00D77EE7" w:rsidRPr="00501D54">
              <w:t xml:space="preserve"> umgewandelt</w:t>
            </w:r>
          </w:p>
        </w:tc>
        <w:tc>
          <w:tcPr>
            <w:tcW w:w="4418" w:type="dxa"/>
          </w:tcPr>
          <w:p w:rsidR="00D77EE7" w:rsidRDefault="00D77EE7" w:rsidP="00D77EE7">
            <w:r>
              <w:t xml:space="preserve">Die </w:t>
            </w:r>
            <w:r w:rsidR="007B0A45">
              <w:t>Mittagsmenu</w:t>
            </w:r>
            <w:r>
              <w:t>-Applikation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 xml:space="preserve">Das </w:t>
            </w:r>
            <w:r w:rsidR="007B0A45">
              <w:t>Mittagsmenu</w:t>
            </w:r>
            <w:r>
              <w:t xml:space="preserve"> wird angezeigt.</w:t>
            </w:r>
          </w:p>
        </w:tc>
        <w:tc>
          <w:tcPr>
            <w:tcW w:w="4418" w:type="dxa"/>
          </w:tcPr>
          <w:p w:rsidR="00D77EE7" w:rsidRDefault="00D77EE7" w:rsidP="00CB2106">
            <w:r>
              <w:t xml:space="preserve">Das </w:t>
            </w:r>
            <w:r w:rsidR="007B0A45">
              <w:t>Mittagsmenu</w:t>
            </w:r>
            <w:r>
              <w:t xml:space="preserve">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r>
              <w:t>Plug-in</w:t>
            </w:r>
            <w:r w:rsidRPr="00501D54">
              <w:t xml:space="preserve"> App umgewandelt</w:t>
            </w:r>
          </w:p>
        </w:tc>
        <w:tc>
          <w:tcPr>
            <w:tcW w:w="4418" w:type="dxa"/>
          </w:tcPr>
          <w:p w:rsidR="00D77EE7" w:rsidRDefault="00D77EE7" w:rsidP="00D77EE7">
            <w:r>
              <w:t>Die Poster-Applikation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Demomodus: Demotext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7B0A45" w:rsidP="00CB2106">
            <w:r>
              <w:t>Mittagsmenu</w:t>
            </w:r>
            <w:r w:rsidR="00D77EE7" w:rsidRPr="009800A5">
              <w:t xml:space="preserve"> App automatisch aktualisiert</w:t>
            </w:r>
          </w:p>
        </w:tc>
        <w:tc>
          <w:tcPr>
            <w:tcW w:w="4418" w:type="dxa"/>
          </w:tcPr>
          <w:p w:rsidR="00D77EE7" w:rsidRDefault="00D77EE7" w:rsidP="00CB2106">
            <w:r>
              <w:t xml:space="preserve">Das </w:t>
            </w:r>
            <w:r w:rsidR="007B0A45">
              <w:t>Mittagsmenu</w:t>
            </w:r>
            <w:r>
              <w:t xml:space="preserve">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r w:rsidRPr="00AF5956">
              <w:t>Deployment Entwickler PC möglich</w:t>
            </w:r>
          </w:p>
        </w:tc>
        <w:tc>
          <w:tcPr>
            <w:tcW w:w="4418" w:type="dxa"/>
          </w:tcPr>
          <w:p w:rsidR="00D77EE7" w:rsidRDefault="00D77EE7" w:rsidP="00CB2106">
            <w:r>
              <w:t>Die Solution kann nach dem SVN-Checkout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Als Entwickler möchte ich für die Design User Stories eine "Definition of Done"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7439E6">
            <w:pPr>
              <w:keepNext/>
            </w:pPr>
            <w:r>
              <w:t>02.06.2012</w:t>
            </w:r>
          </w:p>
        </w:tc>
      </w:tr>
    </w:tbl>
    <w:p w:rsidR="007439E6" w:rsidRDefault="007439E6">
      <w:pPr>
        <w:pStyle w:val="Caption"/>
      </w:pPr>
      <w:r>
        <w:t xml:space="preserve">Tabelle </w:t>
      </w:r>
      <w:fldSimple w:instr=" SEQ Tabelle \* ARABIC ">
        <w:r w:rsidR="002B66BD">
          <w:rPr>
            <w:noProof/>
          </w:rPr>
          <w:t>9</w:t>
        </w:r>
      </w:fldSimple>
      <w:r w:rsidRPr="00E14EF6">
        <w:t xml:space="preserve"> - Systemtests Sprint</w:t>
      </w:r>
      <w:r>
        <w:t xml:space="preserve"> 14</w:t>
      </w:r>
    </w:p>
    <w:p w:rsidR="004D2FA8" w:rsidRDefault="004D2FA8" w:rsidP="004D2FA8">
      <w:pPr>
        <w:pStyle w:val="Heading4"/>
      </w:pPr>
      <w:bookmarkStart w:id="35" w:name="_Toc327447894"/>
      <w:r>
        <w:t>Sprint 1</w:t>
      </w:r>
      <w:r w:rsidR="006C5E1B">
        <w:t>5</w:t>
      </w:r>
      <w:r w:rsidR="00D31E03">
        <w:t>/16</w:t>
      </w:r>
      <w:bookmarkEnd w:id="35"/>
    </w:p>
    <w:p w:rsidR="004D2FA8" w:rsidRPr="00A86B6B" w:rsidRDefault="004D2FA8" w:rsidP="004D2FA8">
      <w:r>
        <w:t>Im Sprint 15</w:t>
      </w:r>
      <w:r w:rsidR="00982166">
        <w:t>/16</w:t>
      </w:r>
      <w:r>
        <w:t xml:space="preserve"> wurde Refactoring betrieben.</w:t>
      </w:r>
    </w:p>
    <w:p w:rsidR="004D2FA8" w:rsidRDefault="004D2FA8" w:rsidP="004D2FA8">
      <w:r>
        <w:t xml:space="preserve">Testperson: </w:t>
      </w:r>
      <w:r w:rsidR="00982166">
        <w:t>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7C6490"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FB5F6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lastRenderedPageBreak/>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2F0BB1"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532C8B"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6B2EF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D3628A"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r w:rsidRPr="008A098D">
              <w:t>Plug-in Möglichkeit</w:t>
            </w:r>
          </w:p>
        </w:tc>
        <w:tc>
          <w:tcPr>
            <w:tcW w:w="4418" w:type="dxa"/>
          </w:tcPr>
          <w:p w:rsidR="004D2FA8" w:rsidRDefault="004D2FA8" w:rsidP="00BD65EB">
            <w:r>
              <w:t>Ein Plug-in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7B0A45" w:rsidP="00BD65EB">
            <w:r>
              <w:t>Mittagsmenu</w:t>
            </w:r>
            <w:r w:rsidR="004D2FA8" w:rsidRPr="00501D54">
              <w:t xml:space="preserve"> App in </w:t>
            </w:r>
            <w:r w:rsidR="004D2FA8">
              <w:t>Plug-in</w:t>
            </w:r>
            <w:r w:rsidR="004D2FA8" w:rsidRPr="00501D54">
              <w:t xml:space="preserve"> umgewandelt</w:t>
            </w:r>
          </w:p>
        </w:tc>
        <w:tc>
          <w:tcPr>
            <w:tcW w:w="4418" w:type="dxa"/>
          </w:tcPr>
          <w:p w:rsidR="004D2FA8" w:rsidRDefault="004D2FA8" w:rsidP="00BD65EB">
            <w:r>
              <w:t xml:space="preserve">Die </w:t>
            </w:r>
            <w:r w:rsidR="007B0A45">
              <w:t>Mittagsmenu</w:t>
            </w:r>
            <w:r>
              <w:t>-Applikation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E259C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 xml:space="preserve">Das </w:t>
            </w:r>
            <w:r w:rsidR="007B0A45">
              <w:t>Mittagsmenu</w:t>
            </w:r>
            <w:r>
              <w:t xml:space="preserve"> wird angezeigt.</w:t>
            </w:r>
          </w:p>
        </w:tc>
        <w:tc>
          <w:tcPr>
            <w:tcW w:w="4418" w:type="dxa"/>
          </w:tcPr>
          <w:p w:rsidR="004D2FA8" w:rsidRDefault="004D2FA8" w:rsidP="00BD65EB">
            <w:r>
              <w:t xml:space="preserve">Das </w:t>
            </w:r>
            <w:r w:rsidR="007B0A45">
              <w:t>Mittagsmenu</w:t>
            </w:r>
            <w:r>
              <w:t xml:space="preserve"> wird in der Wochenübersicht angezeigt.</w:t>
            </w:r>
          </w:p>
        </w:tc>
        <w:tc>
          <w:tcPr>
            <w:tcW w:w="903" w:type="dxa"/>
          </w:tcPr>
          <w:p w:rsidR="004D2FA8" w:rsidRDefault="004D2FA8" w:rsidP="00BD65EB">
            <w:r>
              <w:t>Ok</w:t>
            </w:r>
          </w:p>
        </w:tc>
        <w:tc>
          <w:tcPr>
            <w:tcW w:w="1188" w:type="dxa"/>
          </w:tcPr>
          <w:p w:rsidR="004D2FA8" w:rsidRDefault="0045011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r>
              <w:t>Plug-in</w:t>
            </w:r>
            <w:r w:rsidRPr="00501D54">
              <w:t xml:space="preserve"> App umgewandelt</w:t>
            </w:r>
          </w:p>
        </w:tc>
        <w:tc>
          <w:tcPr>
            <w:tcW w:w="4418" w:type="dxa"/>
          </w:tcPr>
          <w:p w:rsidR="004D2FA8" w:rsidRDefault="004D2FA8" w:rsidP="00BD65EB">
            <w:r>
              <w:t>Die Poster-Applikation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90405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CA239E"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E06728"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836</w:t>
            </w:r>
          </w:p>
        </w:tc>
        <w:tc>
          <w:tcPr>
            <w:tcW w:w="1965" w:type="dxa"/>
          </w:tcPr>
          <w:p w:rsidR="004D2FA8" w:rsidRPr="00501D54" w:rsidRDefault="004D2FA8" w:rsidP="00BD65EB">
            <w:r w:rsidRPr="00097848">
              <w:t>Demomodus: Demotext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027A75"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12182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B95EC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7B0A45" w:rsidP="00BD65EB">
            <w:r>
              <w:t>Mittagsmenu</w:t>
            </w:r>
            <w:r w:rsidR="004D2FA8" w:rsidRPr="009800A5">
              <w:t xml:space="preserve"> App automatisch aktualisiert</w:t>
            </w:r>
          </w:p>
        </w:tc>
        <w:tc>
          <w:tcPr>
            <w:tcW w:w="4418" w:type="dxa"/>
          </w:tcPr>
          <w:p w:rsidR="004D2FA8" w:rsidRDefault="004D2FA8" w:rsidP="00BD65EB">
            <w:r>
              <w:t xml:space="preserve">Das </w:t>
            </w:r>
            <w:r w:rsidR="007B0A45">
              <w:t>Mittagsmenu</w:t>
            </w:r>
            <w:r>
              <w:t xml:space="preserve"> für den aktuellen Tag wird angezeigt.</w:t>
            </w:r>
          </w:p>
        </w:tc>
        <w:tc>
          <w:tcPr>
            <w:tcW w:w="903" w:type="dxa"/>
          </w:tcPr>
          <w:p w:rsidR="004D2FA8" w:rsidRDefault="004D2FA8" w:rsidP="00BD65EB">
            <w:r>
              <w:t>Ok</w:t>
            </w:r>
          </w:p>
        </w:tc>
        <w:tc>
          <w:tcPr>
            <w:tcW w:w="1188" w:type="dxa"/>
          </w:tcPr>
          <w:p w:rsidR="004D2FA8" w:rsidRDefault="00BF0E4D"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CE38DC"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r w:rsidRPr="00AF5956">
              <w:t>Deployment Entwickler PC möglich</w:t>
            </w:r>
          </w:p>
        </w:tc>
        <w:tc>
          <w:tcPr>
            <w:tcW w:w="4418" w:type="dxa"/>
          </w:tcPr>
          <w:p w:rsidR="004D2FA8" w:rsidRDefault="004D2FA8" w:rsidP="00BD65EB">
            <w:r>
              <w:t>Die Solution kann nach dem SVN-Checkout geöffnet und es kann daran gearbeitet werden.</w:t>
            </w:r>
          </w:p>
        </w:tc>
        <w:tc>
          <w:tcPr>
            <w:tcW w:w="903" w:type="dxa"/>
          </w:tcPr>
          <w:p w:rsidR="004D2FA8" w:rsidRDefault="004D2FA8" w:rsidP="00BD65EB">
            <w:r>
              <w:t>Ok</w:t>
            </w:r>
          </w:p>
        </w:tc>
        <w:tc>
          <w:tcPr>
            <w:tcW w:w="1188" w:type="dxa"/>
          </w:tcPr>
          <w:p w:rsidR="004D2FA8" w:rsidRDefault="001E2006"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Als Entwickler möchte ich für die Design User Stories eine "Definition of Done" festlegen können, damit der Abschluss der User Stories validiert werden kann.</w:t>
            </w:r>
          </w:p>
        </w:tc>
        <w:tc>
          <w:tcPr>
            <w:tcW w:w="903" w:type="dxa"/>
          </w:tcPr>
          <w:p w:rsidR="004D2FA8" w:rsidRDefault="004D2FA8" w:rsidP="00BD65EB">
            <w:r>
              <w:t>Ok</w:t>
            </w:r>
          </w:p>
        </w:tc>
        <w:tc>
          <w:tcPr>
            <w:tcW w:w="1188" w:type="dxa"/>
          </w:tcPr>
          <w:p w:rsidR="004D2FA8" w:rsidRDefault="001C6B2E" w:rsidP="007439E6">
            <w:pPr>
              <w:keepNext/>
            </w:pPr>
            <w:r>
              <w:t>12.06.2012</w:t>
            </w:r>
          </w:p>
        </w:tc>
      </w:tr>
    </w:tbl>
    <w:p w:rsidR="00C4364A" w:rsidRDefault="007439E6" w:rsidP="007439E6">
      <w:pPr>
        <w:pStyle w:val="Caption"/>
      </w:pPr>
      <w:r>
        <w:t xml:space="preserve">Tabelle </w:t>
      </w:r>
      <w:fldSimple w:instr=" SEQ Tabelle \* ARABIC ">
        <w:r w:rsidR="002B66BD">
          <w:rPr>
            <w:noProof/>
          </w:rPr>
          <w:t>10</w:t>
        </w:r>
      </w:fldSimple>
      <w:r w:rsidRPr="000245E5">
        <w:t xml:space="preserve"> - Systemtests Sprint</w:t>
      </w:r>
      <w:r>
        <w:t xml:space="preserve"> 15/16</w:t>
      </w:r>
    </w:p>
    <w:p w:rsidR="00C4364A" w:rsidRDefault="00C4364A">
      <w:r>
        <w:br w:type="page"/>
      </w:r>
    </w:p>
    <w:p w:rsidR="00C4364A" w:rsidRDefault="00623BFB" w:rsidP="00C4364A">
      <w:pPr>
        <w:pStyle w:val="Heading3"/>
      </w:pPr>
      <w:bookmarkStart w:id="36" w:name="_Toc327447895"/>
      <w:r>
        <w:lastRenderedPageBreak/>
        <w:t>Stabilitätstest</w:t>
      </w:r>
      <w:bookmarkEnd w:id="36"/>
    </w:p>
    <w:p w:rsidR="00C4364A" w:rsidRPr="00675DE9" w:rsidRDefault="00C4364A" w:rsidP="00C4364A">
      <w:r w:rsidRPr="00675DE9">
        <w:t>Um die Stabilität der ent</w:t>
      </w:r>
      <w:r w:rsidR="007439E6">
        <w:t>wickelten Applikation mit Plug-i</w:t>
      </w:r>
      <w:r w:rsidRPr="00675DE9">
        <w:t xml:space="preserve">ns zu testen wurde diese über </w:t>
      </w:r>
      <w:r w:rsidR="007439E6">
        <w:t xml:space="preserve">eine Zeitspanne von </w:t>
      </w:r>
      <w:r w:rsidRPr="00675DE9">
        <w:t xml:space="preserve">111 Stunden auf dem </w:t>
      </w:r>
      <w:r w:rsidR="003811AC">
        <w:t>Videowall-</w:t>
      </w:r>
      <w:r w:rsidR="007439E6">
        <w:t>Testsetup</w:t>
      </w:r>
      <w:r w:rsidRPr="00675DE9">
        <w:t xml:space="preserve"> (TODO: ref) </w:t>
      </w:r>
      <w:r w:rsidR="007439E6">
        <w:t xml:space="preserve">mit </w:t>
      </w:r>
      <w:r w:rsidRPr="00675DE9">
        <w:t>einer hohen Auflösung laufen gelassen. Die Applikation befand sich zu</w:t>
      </w:r>
      <w:r w:rsidR="007439E6">
        <w:t xml:space="preserve"> eine</w:t>
      </w:r>
      <w:r w:rsidRPr="00675DE9">
        <w:t xml:space="preserve">m grossen Teil im Demomodus, </w:t>
      </w:r>
      <w:r w:rsidR="007439E6">
        <w:t>jedoch ab und zu wurde sie</w:t>
      </w:r>
      <w:r w:rsidRPr="00675DE9">
        <w:t xml:space="preserve"> bedient.</w:t>
      </w:r>
    </w:p>
    <w:p w:rsidR="00C4364A" w:rsidRPr="00675DE9" w:rsidRDefault="00C4364A" w:rsidP="00C4364A">
      <w:r w:rsidRPr="00675DE9">
        <w:t xml:space="preserve">Das Augenmerk </w:t>
      </w:r>
      <w:r w:rsidR="007439E6">
        <w:t xml:space="preserve">wurde </w:t>
      </w:r>
      <w:r w:rsidRPr="00675DE9">
        <w:t xml:space="preserve">bei diesem Stabilitätstest auf die folgenden zwei </w:t>
      </w:r>
      <w:r w:rsidR="007439E6">
        <w:t>Merkmale</w:t>
      </w:r>
      <w:r w:rsidRPr="00675DE9">
        <w:t xml:space="preserve"> gelegt:</w:t>
      </w:r>
    </w:p>
    <w:p w:rsidR="00C4364A" w:rsidRPr="00675DE9" w:rsidRDefault="00C4364A" w:rsidP="00675DE9">
      <w:pPr>
        <w:pStyle w:val="ListParagraph"/>
        <w:numPr>
          <w:ilvl w:val="0"/>
          <w:numId w:val="8"/>
        </w:numPr>
      </w:pPr>
      <w:r w:rsidRPr="00675DE9">
        <w:t>Anzahl der offenen Handles: Diese Zahl beschreibt die Anzahl der geöffneten Dateien, Pipes usw. Befindet sich in der Applikation</w:t>
      </w:r>
      <w:r w:rsidR="007439E6" w:rsidRPr="007439E6">
        <w:t xml:space="preserve"> </w:t>
      </w:r>
      <w:r w:rsidR="007439E6" w:rsidRPr="00675DE9">
        <w:t>ein Memory Leak</w:t>
      </w:r>
      <w:r w:rsidRPr="00675DE9">
        <w:t>, z.B. weil die Dispos</w:t>
      </w:r>
      <w:r w:rsidR="00DF0B97">
        <w:t>e-Methode auf einem IDisposable-</w:t>
      </w:r>
      <w:r w:rsidRPr="00675DE9">
        <w:t xml:space="preserve">Objekt nicht aufgerufen wurde, so kann in C# häufig beobachtet werden, wie die Anzahl der offenen Handles </w:t>
      </w:r>
      <w:r w:rsidR="00DF0B97">
        <w:t xml:space="preserve">einer laufenden Applikation </w:t>
      </w:r>
      <w:r w:rsidRPr="00675DE9">
        <w:t>ansteigt.</w:t>
      </w:r>
      <w:r w:rsidR="00DF0B97">
        <w:t xml:space="preserve"> </w:t>
      </w:r>
    </w:p>
    <w:p w:rsidR="00C4364A" w:rsidRPr="00675DE9" w:rsidRDefault="00C4364A" w:rsidP="00675DE9">
      <w:pPr>
        <w:pStyle w:val="ListParagraph"/>
        <w:numPr>
          <w:ilvl w:val="0"/>
          <w:numId w:val="8"/>
        </w:numPr>
      </w:pPr>
      <w:r w:rsidRPr="00675DE9">
        <w:t>Speicherverbrauch in M</w:t>
      </w:r>
      <w:r w:rsidR="00FF1F66">
        <w:t>i</w:t>
      </w:r>
      <w:r w:rsidRPr="00675DE9">
        <w:t xml:space="preserve">B: Diese Zahl beschreibt, wie viel Speicher </w:t>
      </w:r>
      <w:r w:rsidR="00FF1F66">
        <w:t xml:space="preserve">für </w:t>
      </w:r>
      <w:r w:rsidRPr="00675DE9">
        <w:t xml:space="preserve">die Applikation beim Betriebssystem reserviert </w:t>
      </w:r>
      <w:r w:rsidR="00FF1F66">
        <w:t>is</w:t>
      </w:r>
      <w:r w:rsidRPr="00675DE9">
        <w:t xml:space="preserve">t. Obwohl </w:t>
      </w:r>
      <w:r w:rsidR="00FF1F66">
        <w:t xml:space="preserve">diese Aufgabe </w:t>
      </w:r>
      <w:r w:rsidRPr="00675DE9">
        <w:t xml:space="preserve">beim Entwickeln mit C# meistens von der .NET Runtime </w:t>
      </w:r>
      <w:r w:rsidR="00FF1F66">
        <w:t>übernommen</w:t>
      </w:r>
      <w:r w:rsidRPr="00675DE9">
        <w:t xml:space="preserve"> wird, </w:t>
      </w:r>
      <w:r w:rsidR="00FF1F66">
        <w:t>kann es sein, dass die</w:t>
      </w:r>
      <w:r w:rsidR="003811AC">
        <w:t xml:space="preserve"> Speicherzuteilung </w:t>
      </w:r>
      <w:r w:rsidR="00FF1F66">
        <w:t>bei</w:t>
      </w:r>
      <w:r w:rsidRPr="00675DE9">
        <w:t xml:space="preserve"> einem Memory Leak</w:t>
      </w:r>
      <w:r w:rsidR="00FF1F66">
        <w:t xml:space="preserve"> nicht mehr </w:t>
      </w:r>
      <w:r w:rsidR="003811AC">
        <w:t>korrekt ist</w:t>
      </w:r>
      <w:r w:rsidRPr="00675DE9">
        <w:t>. Dies passier</w:t>
      </w:r>
      <w:r w:rsidR="003811AC">
        <w:t>t beispielsweise</w:t>
      </w:r>
      <w:r w:rsidRPr="00675DE9">
        <w:t>, wenn ein Objekt</w:t>
      </w:r>
      <w:r w:rsidR="003811AC">
        <w:t>, welches</w:t>
      </w:r>
      <w:r w:rsidRPr="00675DE9">
        <w:t xml:space="preserve"> nicht mehr gebraucht wird,  trotzdem noch in </w:t>
      </w:r>
      <w:r w:rsidR="003811AC">
        <w:t>einer</w:t>
      </w:r>
      <w:r w:rsidRPr="00675DE9">
        <w:t xml:space="preserve"> aktiven Datenstruktur referenziert wird.</w:t>
      </w:r>
    </w:p>
    <w:p w:rsidR="00C4364A" w:rsidRPr="00675DE9" w:rsidRDefault="00C4364A" w:rsidP="00C4364A">
      <w:r w:rsidRPr="00675DE9">
        <w:t>In der folgenden Grafik ist ein Überblick über die Entwicklung der Systemressourcen</w:t>
      </w:r>
      <w:r w:rsidR="003811AC">
        <w:t xml:space="preserve"> während dem</w:t>
      </w:r>
      <w:r w:rsidRPr="00675DE9">
        <w:t xml:space="preserve"> </w:t>
      </w:r>
      <w:r w:rsidR="00FF7A67">
        <w:t>1</w:t>
      </w:r>
      <w:r w:rsidR="003811AC">
        <w:t>11</w:t>
      </w:r>
      <w:r w:rsidR="00FF7A67">
        <w:t>-</w:t>
      </w:r>
      <w:r w:rsidR="003811AC">
        <w:t xml:space="preserve">stündigen Stabilitätstest </w:t>
      </w:r>
      <w:r w:rsidRPr="00675DE9">
        <w:t xml:space="preserve">zu sehen. Dabei kann sehr gut erkannt werden, dass sich keine </w:t>
      </w:r>
      <w:r w:rsidR="00FF7A67">
        <w:t>bis</w:t>
      </w:r>
      <w:r w:rsidRPr="00675DE9">
        <w:t xml:space="preserve"> höchstens marginale Memory Leaks in der Applikation befinden</w:t>
      </w:r>
      <w:r w:rsidR="00FF7A67">
        <w:t>. E</w:t>
      </w:r>
      <w:r w:rsidRPr="00675DE9">
        <w:t xml:space="preserve">inerseits </w:t>
      </w:r>
      <w:r w:rsidR="00FF7A67">
        <w:t xml:space="preserve">hat sich bis zum Testende </w:t>
      </w:r>
      <w:r w:rsidRPr="00675DE9">
        <w:t>die Anzahl der Handles zwischen 700 und 800 stabilisiert</w:t>
      </w:r>
      <w:r w:rsidR="00FF7A67">
        <w:t xml:space="preserve">. Andererseits  hat </w:t>
      </w:r>
      <w:r w:rsidRPr="00675DE9">
        <w:t>der temporäre Speicher 275 M</w:t>
      </w:r>
      <w:r w:rsidR="00FF1F66">
        <w:t>i</w:t>
      </w:r>
      <w:r w:rsidRPr="00675DE9">
        <w:t>B nie überschritt</w:t>
      </w:r>
      <w:r w:rsidR="00FF7A67">
        <w:t>en</w:t>
      </w:r>
      <w:r w:rsidRPr="00675DE9">
        <w:t xml:space="preserve"> und sich </w:t>
      </w:r>
      <w:r w:rsidR="00FF7A67">
        <w:t xml:space="preserve">bis zum Testende </w:t>
      </w:r>
      <w:r w:rsidRPr="00675DE9">
        <w:t>bei etwa 211 M</w:t>
      </w:r>
      <w:r w:rsidR="00FF1F66">
        <w:t>i</w:t>
      </w:r>
      <w:r w:rsidRPr="00675DE9">
        <w:t>B eingependelt.</w:t>
      </w:r>
    </w:p>
    <w:p w:rsidR="00C4364A" w:rsidRDefault="00C4364A" w:rsidP="00C4364A">
      <w:pPr>
        <w:keepNext/>
      </w:pPr>
      <w:r w:rsidRPr="00C4364A">
        <w:rPr>
          <w:rFonts w:cstheme="minorHAnsi"/>
          <w:noProof/>
          <w:lang w:eastAsia="de-CH"/>
        </w:rPr>
        <w:drawing>
          <wp:inline distT="0" distB="0" distL="0" distR="0" wp14:anchorId="6E5AAD97" wp14:editId="27C264DB">
            <wp:extent cx="5762625" cy="5067300"/>
            <wp:effectExtent l="0" t="0" r="9525" b="1905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C4364A" w:rsidRPr="00C4364A" w:rsidRDefault="00C4364A" w:rsidP="00C4364A">
      <w:pPr>
        <w:pStyle w:val="Caption"/>
        <w:rPr>
          <w:rFonts w:cstheme="minorHAnsi"/>
        </w:rPr>
      </w:pPr>
      <w:r>
        <w:t xml:space="preserve">Abbildung </w:t>
      </w:r>
      <w:fldSimple w:instr=" SEQ Abbildung \* ARABIC ">
        <w:r w:rsidR="002B66BD">
          <w:rPr>
            <w:noProof/>
          </w:rPr>
          <w:t>8</w:t>
        </w:r>
      </w:fldSimple>
      <w:r>
        <w:t xml:space="preserve"> - </w:t>
      </w:r>
      <w:r w:rsidRPr="00A413C6">
        <w:t>Entwicklung der Systemressourcen der laufenden Applikation über 111 Stunden</w:t>
      </w:r>
      <w:r w:rsidR="00572380">
        <w:t>, MB sind MiB</w:t>
      </w:r>
    </w:p>
    <w:p w:rsidR="00C4364A" w:rsidRPr="00675DE9" w:rsidRDefault="00B80811" w:rsidP="00C4364A">
      <w:r>
        <w:t>Zu gewissen Zeitpunkten ist</w:t>
      </w:r>
      <w:r w:rsidR="00C4364A" w:rsidRPr="00675DE9">
        <w:t xml:space="preserve"> der Speicherverbrauch für eine kurze </w:t>
      </w:r>
      <w:r>
        <w:t>Dauer von</w:t>
      </w:r>
      <w:r w:rsidR="00C4364A" w:rsidRPr="00675DE9">
        <w:t xml:space="preserve"> ein paar wenige</w:t>
      </w:r>
      <w:r>
        <w:t>n</w:t>
      </w:r>
      <w:r w:rsidR="00C4364A" w:rsidRPr="00675DE9">
        <w:t xml:space="preserve"> Sekunden bis zu 275 M</w:t>
      </w:r>
      <w:r>
        <w:t>i</w:t>
      </w:r>
      <w:r w:rsidR="00C4364A" w:rsidRPr="00675DE9">
        <w:t xml:space="preserve">B angewachsen. Dieser Zuwachs stellt aber nicht in Korrelation zur Bedienung der Applikation weshalb </w:t>
      </w:r>
      <w:r w:rsidR="00C4364A" w:rsidRPr="00675DE9">
        <w:lastRenderedPageBreak/>
        <w:t>davon ausgegangen wird, dass diese lokalen Maxima durch das .NET Framework von Microsoft verursacht wurden.</w:t>
      </w:r>
    </w:p>
    <w:p w:rsidR="00C4364A" w:rsidRPr="00675DE9" w:rsidRDefault="00C4364A" w:rsidP="00C4364A">
      <w:r w:rsidRPr="00675DE9">
        <w:t xml:space="preserve">In der </w:t>
      </w:r>
      <w:r w:rsidR="00B80811">
        <w:t>nach</w:t>
      </w:r>
      <w:r w:rsidRPr="00675DE9">
        <w:t>folgenden Tabelle sind Details zum Stabilitätstest</w:t>
      </w:r>
      <w:r w:rsidR="00B80811">
        <w:t>,</w:t>
      </w:r>
      <w:r w:rsidRPr="00675DE9">
        <w:t xml:space="preserve"> </w:t>
      </w:r>
      <w:r w:rsidR="00B80811" w:rsidRPr="00675DE9">
        <w:t>die in der oberen Grafik nicht erkennbar sind</w:t>
      </w:r>
      <w:r w:rsidR="00B80811">
        <w:t>, festgehalten</w:t>
      </w:r>
      <w:r w:rsidRPr="00675DE9">
        <w:t>.</w:t>
      </w:r>
    </w:p>
    <w:tbl>
      <w:tblPr>
        <w:tblStyle w:val="MediumShading1-Accent1"/>
        <w:tblW w:w="9180" w:type="dxa"/>
        <w:tblLayout w:type="fixed"/>
        <w:tblLook w:val="0420" w:firstRow="1" w:lastRow="0" w:firstColumn="0" w:lastColumn="0" w:noHBand="0" w:noVBand="1"/>
      </w:tblPr>
      <w:tblGrid>
        <w:gridCol w:w="3510"/>
        <w:gridCol w:w="2410"/>
        <w:gridCol w:w="3260"/>
      </w:tblGrid>
      <w:tr w:rsidR="00C4364A" w:rsidRPr="00C4364A" w:rsidTr="00B80811">
        <w:trPr>
          <w:cnfStyle w:val="100000000000" w:firstRow="1" w:lastRow="0" w:firstColumn="0" w:lastColumn="0" w:oddVBand="0" w:evenVBand="0" w:oddHBand="0" w:evenHBand="0" w:firstRowFirstColumn="0" w:firstRowLastColumn="0" w:lastRowFirstColumn="0" w:lastRowLastColumn="0"/>
          <w:trHeight w:val="285"/>
        </w:trPr>
        <w:tc>
          <w:tcPr>
            <w:tcW w:w="3510" w:type="dxa"/>
            <w:noWrap/>
          </w:tcPr>
          <w:p w:rsidR="00C4364A" w:rsidRPr="00C4364A" w:rsidRDefault="00C4364A" w:rsidP="00A7477F">
            <w:pPr>
              <w:rPr>
                <w:rFonts w:cstheme="minorHAnsi"/>
              </w:rPr>
            </w:pPr>
            <w:r w:rsidRPr="00C4364A">
              <w:rPr>
                <w:rFonts w:cstheme="minorHAnsi"/>
              </w:rPr>
              <w:t>Bezeichnung</w:t>
            </w:r>
          </w:p>
        </w:tc>
        <w:tc>
          <w:tcPr>
            <w:tcW w:w="2410" w:type="dxa"/>
            <w:noWrap/>
          </w:tcPr>
          <w:p w:rsidR="00C4364A" w:rsidRPr="00C4364A" w:rsidRDefault="00C4364A" w:rsidP="00A7477F">
            <w:pPr>
              <w:jc w:val="right"/>
              <w:rPr>
                <w:rFonts w:cstheme="minorHAnsi"/>
              </w:rPr>
            </w:pPr>
            <w:r w:rsidRPr="00C4364A">
              <w:rPr>
                <w:rFonts w:cstheme="minorHAnsi"/>
              </w:rPr>
              <w:t>Speicherverbrauch in M</w:t>
            </w:r>
            <w:r w:rsidR="00B80811">
              <w:rPr>
                <w:rFonts w:cstheme="minorHAnsi"/>
              </w:rPr>
              <w:t>i</w:t>
            </w:r>
            <w:r w:rsidRPr="00C4364A">
              <w:rPr>
                <w:rFonts w:cstheme="minorHAnsi"/>
              </w:rPr>
              <w:t>B</w:t>
            </w:r>
          </w:p>
        </w:tc>
        <w:tc>
          <w:tcPr>
            <w:tcW w:w="3260" w:type="dxa"/>
          </w:tcPr>
          <w:p w:rsidR="00C4364A" w:rsidRPr="00C4364A" w:rsidRDefault="00C4364A" w:rsidP="00A7477F">
            <w:pPr>
              <w:jc w:val="right"/>
              <w:rPr>
                <w:rFonts w:cstheme="minorHAnsi"/>
              </w:rPr>
            </w:pPr>
            <w:r w:rsidRPr="00C4364A">
              <w:rPr>
                <w:rFonts w:cstheme="minorHAnsi"/>
                <w:bCs w:val="0"/>
              </w:rPr>
              <w:t>Anzahl offene Handles</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Maximum</w:t>
            </w:r>
          </w:p>
        </w:tc>
        <w:tc>
          <w:tcPr>
            <w:tcW w:w="2410" w:type="dxa"/>
            <w:noWrap/>
            <w:hideMark/>
          </w:tcPr>
          <w:p w:rsidR="00C4364A" w:rsidRPr="00C4364A" w:rsidRDefault="00C4364A" w:rsidP="00A7477F">
            <w:pPr>
              <w:jc w:val="right"/>
              <w:rPr>
                <w:rFonts w:cstheme="minorHAnsi"/>
              </w:rPr>
            </w:pPr>
            <w:r w:rsidRPr="00C4364A">
              <w:rPr>
                <w:rFonts w:cstheme="minorHAnsi"/>
              </w:rPr>
              <w:t>274.11</w:t>
            </w:r>
          </w:p>
        </w:tc>
        <w:tc>
          <w:tcPr>
            <w:tcW w:w="3260" w:type="dxa"/>
          </w:tcPr>
          <w:p w:rsidR="00C4364A" w:rsidRPr="00C4364A" w:rsidRDefault="00C4364A" w:rsidP="00A7477F">
            <w:pPr>
              <w:jc w:val="right"/>
              <w:rPr>
                <w:rFonts w:cstheme="minorHAnsi"/>
              </w:rPr>
            </w:pPr>
            <w:r w:rsidRPr="00C4364A">
              <w:rPr>
                <w:rFonts w:cstheme="minorHAnsi"/>
              </w:rPr>
              <w:t>758</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Minimum</w:t>
            </w:r>
          </w:p>
        </w:tc>
        <w:tc>
          <w:tcPr>
            <w:tcW w:w="2410" w:type="dxa"/>
            <w:noWrap/>
            <w:hideMark/>
          </w:tcPr>
          <w:p w:rsidR="00C4364A" w:rsidRPr="00C4364A" w:rsidRDefault="00C4364A" w:rsidP="00A7477F">
            <w:pPr>
              <w:jc w:val="right"/>
              <w:rPr>
                <w:rFonts w:cstheme="minorHAnsi"/>
              </w:rPr>
            </w:pPr>
            <w:r w:rsidRPr="00C4364A">
              <w:rPr>
                <w:rFonts w:cstheme="minorHAnsi"/>
              </w:rPr>
              <w:t>205.57</w:t>
            </w:r>
          </w:p>
        </w:tc>
        <w:tc>
          <w:tcPr>
            <w:tcW w:w="3260" w:type="dxa"/>
          </w:tcPr>
          <w:p w:rsidR="00C4364A" w:rsidRPr="00C4364A" w:rsidRDefault="00C4364A" w:rsidP="00A7477F">
            <w:pPr>
              <w:jc w:val="right"/>
              <w:rPr>
                <w:rFonts w:cstheme="minorHAnsi"/>
              </w:rPr>
            </w:pPr>
            <w:r w:rsidRPr="00C4364A">
              <w:rPr>
                <w:rFonts w:cstheme="minorHAnsi"/>
              </w:rPr>
              <w:t>686</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Mittelwert</w:t>
            </w:r>
          </w:p>
        </w:tc>
        <w:tc>
          <w:tcPr>
            <w:tcW w:w="2410" w:type="dxa"/>
            <w:noWrap/>
            <w:hideMark/>
          </w:tcPr>
          <w:p w:rsidR="00C4364A" w:rsidRPr="00C4364A" w:rsidRDefault="00C4364A" w:rsidP="00A7477F">
            <w:pPr>
              <w:jc w:val="right"/>
              <w:rPr>
                <w:rFonts w:cstheme="minorHAnsi"/>
              </w:rPr>
            </w:pPr>
            <w:r w:rsidRPr="00C4364A">
              <w:rPr>
                <w:rFonts w:cstheme="minorHAnsi"/>
              </w:rPr>
              <w:t>211.92</w:t>
            </w:r>
          </w:p>
        </w:tc>
        <w:tc>
          <w:tcPr>
            <w:tcW w:w="3260" w:type="dxa"/>
          </w:tcPr>
          <w:p w:rsidR="00C4364A" w:rsidRPr="00C4364A" w:rsidRDefault="00C4364A" w:rsidP="00A7477F">
            <w:pPr>
              <w:jc w:val="right"/>
              <w:rPr>
                <w:rFonts w:cstheme="minorHAnsi"/>
              </w:rPr>
            </w:pPr>
            <w:r w:rsidRPr="00C4364A">
              <w:rPr>
                <w:rFonts w:cstheme="minorHAnsi"/>
              </w:rPr>
              <w:t>722</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C4364A" w:rsidP="00A7477F">
            <w:pPr>
              <w:rPr>
                <w:rFonts w:cstheme="minorHAnsi"/>
              </w:rPr>
            </w:pPr>
            <w:r w:rsidRPr="00C4364A">
              <w:rPr>
                <w:rFonts w:cstheme="minorHAnsi"/>
              </w:rPr>
              <w:t>Median</w:t>
            </w:r>
          </w:p>
        </w:tc>
        <w:tc>
          <w:tcPr>
            <w:tcW w:w="2410" w:type="dxa"/>
            <w:noWrap/>
          </w:tcPr>
          <w:p w:rsidR="00C4364A" w:rsidRPr="00C4364A" w:rsidRDefault="00C4364A" w:rsidP="00A7477F">
            <w:pPr>
              <w:jc w:val="right"/>
              <w:rPr>
                <w:rFonts w:cstheme="minorHAnsi"/>
              </w:rPr>
            </w:pPr>
            <w:r w:rsidRPr="00C4364A">
              <w:rPr>
                <w:rFonts w:cstheme="minorHAnsi"/>
              </w:rPr>
              <w:t>211.91</w:t>
            </w:r>
          </w:p>
        </w:tc>
        <w:tc>
          <w:tcPr>
            <w:tcW w:w="3260" w:type="dxa"/>
          </w:tcPr>
          <w:p w:rsidR="00C4364A" w:rsidRPr="00C4364A" w:rsidRDefault="00C4364A" w:rsidP="00A7477F">
            <w:pPr>
              <w:jc w:val="right"/>
              <w:rPr>
                <w:rFonts w:cstheme="minorHAnsi"/>
              </w:rPr>
            </w:pPr>
            <w:r w:rsidRPr="00C4364A">
              <w:rPr>
                <w:rFonts w:cstheme="minorHAnsi"/>
              </w:rPr>
              <w:t>722</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07.06.2012 00:00</w:t>
            </w:r>
          </w:p>
        </w:tc>
        <w:tc>
          <w:tcPr>
            <w:tcW w:w="2410" w:type="dxa"/>
            <w:noWrap/>
          </w:tcPr>
          <w:p w:rsidR="00C4364A" w:rsidRPr="00C4364A" w:rsidRDefault="00C4364A" w:rsidP="00A7477F">
            <w:pPr>
              <w:jc w:val="right"/>
              <w:rPr>
                <w:rFonts w:cstheme="minorHAnsi"/>
              </w:rPr>
            </w:pPr>
            <w:r w:rsidRPr="00C4364A">
              <w:rPr>
                <w:rFonts w:cstheme="minorHAnsi"/>
              </w:rPr>
              <w:t>210.13</w:t>
            </w:r>
          </w:p>
        </w:tc>
        <w:tc>
          <w:tcPr>
            <w:tcW w:w="3260" w:type="dxa"/>
          </w:tcPr>
          <w:p w:rsidR="00C4364A" w:rsidRPr="00C4364A" w:rsidRDefault="00C4364A" w:rsidP="00A7477F">
            <w:pPr>
              <w:jc w:val="right"/>
              <w:rPr>
                <w:rFonts w:cstheme="minorHAnsi"/>
              </w:rPr>
            </w:pPr>
            <w:r w:rsidRPr="00C4364A">
              <w:rPr>
                <w:rFonts w:cstheme="minorHAnsi"/>
              </w:rPr>
              <w:t>713</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08.06.2012 00:00</w:t>
            </w:r>
          </w:p>
        </w:tc>
        <w:tc>
          <w:tcPr>
            <w:tcW w:w="2410" w:type="dxa"/>
            <w:noWrap/>
          </w:tcPr>
          <w:p w:rsidR="00C4364A" w:rsidRPr="00C4364A" w:rsidRDefault="00C4364A" w:rsidP="00A7477F">
            <w:pPr>
              <w:jc w:val="right"/>
              <w:rPr>
                <w:rFonts w:cstheme="minorHAnsi"/>
              </w:rPr>
            </w:pPr>
            <w:r w:rsidRPr="00C4364A">
              <w:rPr>
                <w:rFonts w:cstheme="minorHAnsi"/>
              </w:rPr>
              <w:t>211.46</w:t>
            </w:r>
          </w:p>
        </w:tc>
        <w:tc>
          <w:tcPr>
            <w:tcW w:w="3260" w:type="dxa"/>
          </w:tcPr>
          <w:p w:rsidR="00C4364A" w:rsidRPr="00C4364A" w:rsidRDefault="00C4364A" w:rsidP="00A7477F">
            <w:pPr>
              <w:jc w:val="right"/>
              <w:rPr>
                <w:rFonts w:cstheme="minorHAnsi"/>
              </w:rPr>
            </w:pPr>
            <w:r w:rsidRPr="00C4364A">
              <w:rPr>
                <w:rFonts w:cstheme="minorHAnsi"/>
              </w:rPr>
              <w:t>721</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09.06.2012 00:00</w:t>
            </w:r>
          </w:p>
        </w:tc>
        <w:tc>
          <w:tcPr>
            <w:tcW w:w="2410" w:type="dxa"/>
            <w:noWrap/>
          </w:tcPr>
          <w:p w:rsidR="00C4364A" w:rsidRPr="00C4364A" w:rsidRDefault="00C4364A" w:rsidP="00A7477F">
            <w:pPr>
              <w:jc w:val="right"/>
              <w:rPr>
                <w:rFonts w:cstheme="minorHAnsi"/>
              </w:rPr>
            </w:pPr>
            <w:r w:rsidRPr="00C4364A">
              <w:rPr>
                <w:rFonts w:cstheme="minorHAnsi"/>
              </w:rPr>
              <w:t>211.89</w:t>
            </w:r>
          </w:p>
        </w:tc>
        <w:tc>
          <w:tcPr>
            <w:tcW w:w="3260" w:type="dxa"/>
          </w:tcPr>
          <w:p w:rsidR="00C4364A" w:rsidRPr="00C4364A" w:rsidRDefault="00C4364A" w:rsidP="00A7477F">
            <w:pPr>
              <w:jc w:val="right"/>
              <w:rPr>
                <w:rFonts w:cstheme="minorHAnsi"/>
              </w:rPr>
            </w:pPr>
            <w:r w:rsidRPr="00C4364A">
              <w:rPr>
                <w:rFonts w:cstheme="minorHAnsi"/>
              </w:rPr>
              <w:t>715</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10.06.2012 00:00</w:t>
            </w:r>
          </w:p>
        </w:tc>
        <w:tc>
          <w:tcPr>
            <w:tcW w:w="2410" w:type="dxa"/>
            <w:noWrap/>
          </w:tcPr>
          <w:p w:rsidR="00C4364A" w:rsidRPr="00C4364A" w:rsidRDefault="00C4364A" w:rsidP="00A7477F">
            <w:pPr>
              <w:jc w:val="right"/>
              <w:rPr>
                <w:rFonts w:cstheme="minorHAnsi"/>
              </w:rPr>
            </w:pPr>
            <w:r w:rsidRPr="00C4364A">
              <w:rPr>
                <w:rFonts w:cstheme="minorHAnsi"/>
              </w:rPr>
              <w:t>212.10</w:t>
            </w:r>
          </w:p>
        </w:tc>
        <w:tc>
          <w:tcPr>
            <w:tcW w:w="3260" w:type="dxa"/>
          </w:tcPr>
          <w:p w:rsidR="00C4364A" w:rsidRPr="00C4364A" w:rsidRDefault="00C4364A" w:rsidP="00A7477F">
            <w:pPr>
              <w:jc w:val="right"/>
              <w:rPr>
                <w:rFonts w:cstheme="minorHAnsi"/>
              </w:rPr>
            </w:pPr>
            <w:r w:rsidRPr="00C4364A">
              <w:rPr>
                <w:rFonts w:cstheme="minorHAnsi"/>
              </w:rPr>
              <w:t>750</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11.06.2012 00:00</w:t>
            </w:r>
          </w:p>
        </w:tc>
        <w:tc>
          <w:tcPr>
            <w:tcW w:w="2410" w:type="dxa"/>
            <w:noWrap/>
          </w:tcPr>
          <w:p w:rsidR="00C4364A" w:rsidRPr="00C4364A" w:rsidRDefault="00C4364A" w:rsidP="00A7477F">
            <w:pPr>
              <w:jc w:val="right"/>
              <w:rPr>
                <w:rFonts w:cstheme="minorHAnsi"/>
              </w:rPr>
            </w:pPr>
            <w:r w:rsidRPr="00C4364A">
              <w:rPr>
                <w:rFonts w:cstheme="minorHAnsi"/>
              </w:rPr>
              <w:t>211.96</w:t>
            </w:r>
          </w:p>
        </w:tc>
        <w:tc>
          <w:tcPr>
            <w:tcW w:w="3260" w:type="dxa"/>
          </w:tcPr>
          <w:p w:rsidR="00C4364A" w:rsidRPr="00C4364A" w:rsidRDefault="00C4364A" w:rsidP="00C4364A">
            <w:pPr>
              <w:keepNext/>
              <w:jc w:val="right"/>
              <w:rPr>
                <w:rFonts w:cstheme="minorHAnsi"/>
              </w:rPr>
            </w:pPr>
            <w:r w:rsidRPr="00C4364A">
              <w:rPr>
                <w:rFonts w:cstheme="minorHAnsi"/>
              </w:rPr>
              <w:t>728</w:t>
            </w:r>
          </w:p>
        </w:tc>
      </w:tr>
    </w:tbl>
    <w:p w:rsidR="00C4364A" w:rsidRDefault="00C4364A">
      <w:pPr>
        <w:pStyle w:val="Caption"/>
      </w:pPr>
      <w:r>
        <w:t xml:space="preserve">Abbildung </w:t>
      </w:r>
      <w:fldSimple w:instr=" SEQ Abbildung \* ARABIC ">
        <w:r w:rsidR="002B66BD">
          <w:rPr>
            <w:noProof/>
          </w:rPr>
          <w:t>9</w:t>
        </w:r>
      </w:fldSimple>
      <w:r>
        <w:t xml:space="preserve"> - </w:t>
      </w:r>
      <w:r w:rsidRPr="000D34E1">
        <w:t>Minimum, Maximum, Mittelwert, Median, Stichproben des Stabilitätstests</w:t>
      </w:r>
    </w:p>
    <w:p w:rsidR="00C4364A" w:rsidRPr="00675DE9" w:rsidRDefault="00C4364A" w:rsidP="00C4364A">
      <w:r w:rsidRPr="00675DE9">
        <w:t>Der Stabilität</w:t>
      </w:r>
      <w:r w:rsidR="00C37D01">
        <w:t>stest wurde am 06.06.2012 um 16:</w:t>
      </w:r>
      <w:r w:rsidRPr="00675DE9">
        <w:t>17 Uhr gestartet und am 11.06.2012 um 08</w:t>
      </w:r>
      <w:r w:rsidR="00C37D01">
        <w:t>:</w:t>
      </w:r>
      <w:r w:rsidRPr="00675DE9">
        <w:t>27</w:t>
      </w:r>
      <w:r w:rsidR="00F34BF7">
        <w:t xml:space="preserve"> Uhr</w:t>
      </w:r>
      <w:r w:rsidRPr="00675DE9">
        <w:t xml:space="preserve"> beendet. Die genauen Daten befinden sich im Anhan</w:t>
      </w:r>
      <w:r w:rsidR="008C215D" w:rsidRPr="00675DE9">
        <w:t>g</w:t>
      </w:r>
      <w:r w:rsidRPr="00675DE9">
        <w:t xml:space="preserve"> (TODO: </w:t>
      </w:r>
      <w:r w:rsidR="00BE2F11" w:rsidRPr="00675DE9">
        <w:t>ref</w:t>
      </w:r>
      <w:r w:rsidRPr="00675DE9">
        <w:t>).</w:t>
      </w:r>
    </w:p>
    <w:p w:rsidR="00C4364A" w:rsidRPr="00675DE9" w:rsidRDefault="00C4364A" w:rsidP="00C4364A">
      <w:r w:rsidRPr="00675DE9">
        <w:t xml:space="preserve">Aus </w:t>
      </w:r>
      <w:r w:rsidR="00C37D01">
        <w:t>den Daten des</w:t>
      </w:r>
      <w:r w:rsidRPr="00675DE9">
        <w:t xml:space="preserve"> Stabilitätstest</w:t>
      </w:r>
      <w:r w:rsidR="00C37D01">
        <w:t>s</w:t>
      </w:r>
      <w:r w:rsidRPr="00675DE9">
        <w:t xml:space="preserve"> über 111</w:t>
      </w:r>
      <w:r w:rsidR="00C37D01">
        <w:t xml:space="preserve"> Stunden</w:t>
      </w:r>
      <w:r w:rsidRPr="00675DE9">
        <w:t xml:space="preserve"> kann geschlossen werden, dass der Prototyp der Videowall </w:t>
      </w:r>
      <w:r w:rsidR="00AF22C3">
        <w:t>problemlos</w:t>
      </w:r>
      <w:r w:rsidRPr="00675DE9">
        <w:t xml:space="preserve"> über eine Dauer von 20</w:t>
      </w:r>
      <w:r w:rsidR="00C37D01">
        <w:t xml:space="preserve"> </w:t>
      </w:r>
      <w:r w:rsidRPr="00675DE9">
        <w:t>oder 24</w:t>
      </w:r>
      <w:r w:rsidR="00C37D01">
        <w:t xml:space="preserve"> Stunden</w:t>
      </w:r>
      <w:r w:rsidRPr="00675DE9">
        <w:t xml:space="preserve"> betrieben werden kann, ohne dass mit Instabilitäten gerechnet werden muss.</w:t>
      </w:r>
    </w:p>
    <w:p w:rsidR="00C4364A" w:rsidRPr="00C4364A" w:rsidRDefault="00C4364A" w:rsidP="00C4364A"/>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Heading3"/>
      </w:pPr>
      <w:bookmarkStart w:id="37" w:name="_Toc327447896"/>
      <w:r>
        <w:lastRenderedPageBreak/>
        <w:t>Dokumentation</w:t>
      </w:r>
      <w:r w:rsidR="00706D4A">
        <w:t xml:space="preserve"> der Realisierung</w:t>
      </w:r>
      <w:bookmarkEnd w:id="37"/>
    </w:p>
    <w:p w:rsidR="00B643CF" w:rsidRDefault="00B643CF" w:rsidP="008808DB">
      <w:pPr>
        <w:pStyle w:val="Heading4"/>
      </w:pPr>
      <w:bookmarkStart w:id="38" w:name="_Toc327447897"/>
      <w:r>
        <w:t>Übereinstimmung mit Architektur</w:t>
      </w:r>
      <w:bookmarkEnd w:id="38"/>
    </w:p>
    <w:p w:rsidR="00B643CF" w:rsidRDefault="00B643CF" w:rsidP="00B643CF">
      <w:r>
        <w:t xml:space="preserve">Im Kapitel (TODO Entwurf Architektur) </w:t>
      </w:r>
      <w:r w:rsidR="00B350A3">
        <w:t>ist</w:t>
      </w:r>
      <w:r>
        <w:t xml:space="preserve"> die Schichtenarchitektur aufgezeigt. </w:t>
      </w:r>
      <w:r w:rsidR="000E3C55">
        <w:t xml:space="preserve">Wie </w:t>
      </w:r>
      <w:r w:rsidR="006C0BF9">
        <w:t>in</w:t>
      </w:r>
      <w:r w:rsidR="000E3C55">
        <w:t xml:space="preserve"> den </w:t>
      </w:r>
      <w:r w:rsidR="006C0BF9">
        <w:t xml:space="preserve">nachfolgenden </w:t>
      </w:r>
      <w:r w:rsidR="000E3C55">
        <w:t>Abbildungen</w:t>
      </w:r>
      <w:r w:rsidR="00E41ECC">
        <w:t xml:space="preserve"> </w:t>
      </w:r>
      <w:r w:rsidR="00E41ECC">
        <w:fldChar w:fldCharType="begin"/>
      </w:r>
      <w:r w:rsidR="00E41ECC">
        <w:instrText xml:space="preserve"> REF _Ref327280698 \h </w:instrText>
      </w:r>
      <w:r w:rsidR="00E41ECC">
        <w:fldChar w:fldCharType="separate"/>
      </w:r>
      <w:r w:rsidR="002B66BD" w:rsidRPr="007439E6">
        <w:t xml:space="preserve">Abbildung </w:t>
      </w:r>
      <w:r w:rsidR="002B66BD">
        <w:rPr>
          <w:noProof/>
        </w:rPr>
        <w:t>10</w:t>
      </w:r>
      <w:r w:rsidR="002B66BD" w:rsidRPr="007439E6">
        <w:t xml:space="preserve"> - Dependency Graph, Videowall-Applikation</w:t>
      </w:r>
      <w:r w:rsidR="00E41ECC">
        <w:fldChar w:fldCharType="end"/>
      </w:r>
      <w:r w:rsidR="00E41ECC">
        <w:t xml:space="preserve">, </w:t>
      </w:r>
      <w:r w:rsidR="00E41ECC">
        <w:fldChar w:fldCharType="begin"/>
      </w:r>
      <w:r w:rsidR="00E41ECC">
        <w:instrText xml:space="preserve"> REF _Ref327280703 \h </w:instrText>
      </w:r>
      <w:r w:rsidR="00E41ECC">
        <w:fldChar w:fldCharType="separate"/>
      </w:r>
      <w:r w:rsidR="002B66BD">
        <w:t xml:space="preserve">Abbildung </w:t>
      </w:r>
      <w:r w:rsidR="002B66BD">
        <w:rPr>
          <w:noProof/>
        </w:rPr>
        <w:t>11</w:t>
      </w:r>
      <w:r w:rsidR="002B66BD">
        <w:t xml:space="preserve"> - Dependency Graph, Poster-Applikation</w:t>
      </w:r>
      <w:r w:rsidR="00E41ECC">
        <w:fldChar w:fldCharType="end"/>
      </w:r>
      <w:r w:rsidR="00E41ECC">
        <w:t xml:space="preserve"> und </w:t>
      </w:r>
      <w:r w:rsidR="00E41ECC">
        <w:fldChar w:fldCharType="begin"/>
      </w:r>
      <w:r w:rsidR="00E41ECC">
        <w:instrText xml:space="preserve"> REF _Ref327280710 \h </w:instrText>
      </w:r>
      <w:r w:rsidR="00E41ECC">
        <w:fldChar w:fldCharType="separate"/>
      </w:r>
      <w:r w:rsidR="002B66BD">
        <w:t xml:space="preserve">Abbildung </w:t>
      </w:r>
      <w:r w:rsidR="002B66BD">
        <w:rPr>
          <w:noProof/>
        </w:rPr>
        <w:t>12</w:t>
      </w:r>
      <w:r w:rsidR="002B66BD">
        <w:t xml:space="preserve"> - Dependency Graph, Mittagsmenu-Applikation</w:t>
      </w:r>
      <w:r w:rsidR="00E41ECC">
        <w:fldChar w:fldCharType="end"/>
      </w:r>
      <w:r w:rsidR="000E3C55">
        <w:t xml:space="preserve"> ersichtlich ist, stimmt die umgesetzte mit der geplanten Architektur überein.</w:t>
      </w:r>
      <w:r w:rsidR="00D24931">
        <w:t xml:space="preserve"> Die Assemblies wurden analog zu den Schichten aufgebaut.</w:t>
      </w:r>
    </w:p>
    <w:p w:rsidR="00777278" w:rsidRDefault="00777278" w:rsidP="008808DB">
      <w:pPr>
        <w:pStyle w:val="Heading5"/>
      </w:pPr>
      <w:bookmarkStart w:id="39" w:name="_Toc327447898"/>
      <w:r>
        <w:t>Videowall-Applikation</w:t>
      </w:r>
      <w:bookmarkEnd w:id="39"/>
    </w:p>
    <w:p w:rsidR="00777278" w:rsidRDefault="00777278" w:rsidP="00777278">
      <w:r>
        <w:rPr>
          <w:noProof/>
          <w:lang w:eastAsia="de-CH"/>
        </w:rPr>
        <w:drawing>
          <wp:inline distT="0" distB="0" distL="0" distR="0" wp14:anchorId="67A3E7B8" wp14:editId="15FD6699">
            <wp:extent cx="5760720" cy="51268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5126833"/>
                    </a:xfrm>
                    <a:prstGeom prst="rect">
                      <a:avLst/>
                    </a:prstGeom>
                  </pic:spPr>
                </pic:pic>
              </a:graphicData>
            </a:graphic>
          </wp:inline>
        </w:drawing>
      </w:r>
    </w:p>
    <w:p w:rsidR="00A7477F" w:rsidRPr="007439E6" w:rsidRDefault="00A7477F" w:rsidP="00A7477F">
      <w:pPr>
        <w:pStyle w:val="Caption"/>
      </w:pPr>
      <w:bookmarkStart w:id="40" w:name="_Ref327280698"/>
      <w:r w:rsidRPr="007439E6">
        <w:t xml:space="preserve">Abbildung </w:t>
      </w:r>
      <w:r>
        <w:fldChar w:fldCharType="begin"/>
      </w:r>
      <w:r w:rsidRPr="007439E6">
        <w:instrText xml:space="preserve"> SEQ Abbildung \* ARABIC </w:instrText>
      </w:r>
      <w:r>
        <w:fldChar w:fldCharType="separate"/>
      </w:r>
      <w:r w:rsidR="002B66BD">
        <w:rPr>
          <w:noProof/>
        </w:rPr>
        <w:t>10</w:t>
      </w:r>
      <w:r>
        <w:fldChar w:fldCharType="end"/>
      </w:r>
      <w:r w:rsidRPr="007439E6">
        <w:t xml:space="preserve"> - Dependency Graph, Videowall-Applikation</w:t>
      </w:r>
      <w:bookmarkEnd w:id="40"/>
    </w:p>
    <w:p w:rsidR="00D6094C" w:rsidRPr="00E41ECC" w:rsidRDefault="00D6094C" w:rsidP="00D6094C">
      <w:r w:rsidRPr="00E41ECC">
        <w:t>Das Assembly VideoWall.Main wird zusätzlich benötigt, um die Applikation zu starten.</w:t>
      </w:r>
    </w:p>
    <w:p w:rsidR="00777278" w:rsidRDefault="00777278" w:rsidP="008808DB">
      <w:pPr>
        <w:pStyle w:val="Heading5"/>
      </w:pPr>
      <w:bookmarkStart w:id="41" w:name="_Toc327447899"/>
      <w:r>
        <w:t>Poster-Applikation</w:t>
      </w:r>
      <w:bookmarkEnd w:id="41"/>
    </w:p>
    <w:p w:rsidR="00777278" w:rsidRDefault="004F4D6B" w:rsidP="00777278">
      <w:r>
        <w:rPr>
          <w:noProof/>
          <w:lang w:eastAsia="de-CH"/>
        </w:rPr>
        <w:lastRenderedPageBreak/>
        <w:drawing>
          <wp:inline distT="0" distB="0" distL="0" distR="0" wp14:anchorId="3555AC83" wp14:editId="32C7E885">
            <wp:extent cx="5760720" cy="589729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5897297"/>
                    </a:xfrm>
                    <a:prstGeom prst="rect">
                      <a:avLst/>
                    </a:prstGeom>
                  </pic:spPr>
                </pic:pic>
              </a:graphicData>
            </a:graphic>
          </wp:inline>
        </w:drawing>
      </w:r>
    </w:p>
    <w:p w:rsidR="00636C18" w:rsidRDefault="00636C18" w:rsidP="00636C18">
      <w:pPr>
        <w:pStyle w:val="Caption"/>
      </w:pPr>
      <w:bookmarkStart w:id="42" w:name="_Ref327280703"/>
      <w:r>
        <w:t xml:space="preserve">Abbildung </w:t>
      </w:r>
      <w:fldSimple w:instr=" SEQ Abbildung \* ARABIC ">
        <w:r w:rsidR="002B66BD">
          <w:rPr>
            <w:noProof/>
          </w:rPr>
          <w:t>11</w:t>
        </w:r>
      </w:fldSimple>
      <w:r>
        <w:t xml:space="preserve"> - Dependency Graph, Poster-Applikation</w:t>
      </w:r>
      <w:bookmarkEnd w:id="42"/>
    </w:p>
    <w:p w:rsidR="00D24931" w:rsidRPr="00D24931" w:rsidRDefault="00D05781" w:rsidP="00D24931">
      <w:r w:rsidRPr="00E41ECC">
        <w:t xml:space="preserve">Das Assembly </w:t>
      </w:r>
      <w:r w:rsidR="005B1FB9">
        <w:t>PosterApp</w:t>
      </w:r>
      <w:r w:rsidRPr="00E41ECC">
        <w:t>.</w:t>
      </w:r>
      <w:r>
        <w:t>Startup</w:t>
      </w:r>
      <w:r w:rsidRPr="00E41ECC">
        <w:t xml:space="preserve"> </w:t>
      </w:r>
      <w:r w:rsidR="006C0BF9">
        <w:t>wird verwendet um</w:t>
      </w:r>
      <w:r w:rsidR="004E057B">
        <w:t xml:space="preserve">  </w:t>
      </w:r>
      <w:r w:rsidRPr="00E41ECC">
        <w:t>die Applikation zu starten.</w:t>
      </w:r>
      <w:r w:rsidR="006A1417">
        <w:t xml:space="preserve"> </w:t>
      </w:r>
      <w:r w:rsidR="00B350A3">
        <w:t>Dank diesem Assembly</w:t>
      </w:r>
      <w:r w:rsidR="006A1417">
        <w:t xml:space="preserve"> kann die </w:t>
      </w:r>
      <w:r w:rsidR="00B350A3">
        <w:t>Poster-</w:t>
      </w:r>
      <w:r w:rsidR="006A1417">
        <w:t>Applikation unabhängig von der Videowall-Applikation gestartet und ge</w:t>
      </w:r>
      <w:r w:rsidR="00B350A3">
        <w:t>testet</w:t>
      </w:r>
      <w:r w:rsidR="006A1417">
        <w:t xml:space="preserve"> werden. </w:t>
      </w:r>
      <w:r w:rsidR="005B1FB9">
        <w:t>I</w:t>
      </w:r>
      <w:r w:rsidR="00AD51E4">
        <w:t>m Asse</w:t>
      </w:r>
      <w:r w:rsidR="005B1FB9">
        <w:t>m</w:t>
      </w:r>
      <w:r w:rsidR="00AD51E4">
        <w:t>b</w:t>
      </w:r>
      <w:r w:rsidR="005B1FB9">
        <w:t>ly PostApp.Main</w:t>
      </w:r>
      <w:r w:rsidR="0085569A">
        <w:t xml:space="preserve"> </w:t>
      </w:r>
      <w:r w:rsidR="00B350A3">
        <w:t>ist</w:t>
      </w:r>
      <w:r w:rsidR="0085569A">
        <w:t xml:space="preserve"> das eigentliche Plug-in </w:t>
      </w:r>
      <w:r w:rsidR="00477D87">
        <w:t xml:space="preserve">für den Export </w:t>
      </w:r>
      <w:r w:rsidR="003E7798">
        <w:t>d</w:t>
      </w:r>
      <w:r w:rsidR="0085569A">
        <w:t>efiniert</w:t>
      </w:r>
      <w:r w:rsidR="008919EA">
        <w:t xml:space="preserve"> (siehe hierzu TODO Entwurf Plug-in Framework)</w:t>
      </w:r>
      <w:r w:rsidR="0085569A">
        <w:t>.</w:t>
      </w:r>
    </w:p>
    <w:p w:rsidR="00777278" w:rsidRDefault="00777278" w:rsidP="008808DB">
      <w:pPr>
        <w:pStyle w:val="Heading5"/>
      </w:pPr>
      <w:bookmarkStart w:id="43" w:name="_Toc327447900"/>
      <w:r>
        <w:t>Mittagsmenu-Applikation</w:t>
      </w:r>
      <w:bookmarkEnd w:id="43"/>
    </w:p>
    <w:p w:rsidR="00777278" w:rsidRDefault="00636C18" w:rsidP="00777278">
      <w:r>
        <w:rPr>
          <w:noProof/>
          <w:lang w:eastAsia="de-CH"/>
        </w:rPr>
        <w:lastRenderedPageBreak/>
        <w:drawing>
          <wp:inline distT="0" distB="0" distL="0" distR="0" wp14:anchorId="3A30025F" wp14:editId="5ED7B7FF">
            <wp:extent cx="5760720" cy="65428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6542821"/>
                    </a:xfrm>
                    <a:prstGeom prst="rect">
                      <a:avLst/>
                    </a:prstGeom>
                  </pic:spPr>
                </pic:pic>
              </a:graphicData>
            </a:graphic>
          </wp:inline>
        </w:drawing>
      </w:r>
    </w:p>
    <w:p w:rsidR="00636C18" w:rsidRDefault="00636C18" w:rsidP="00636C18">
      <w:pPr>
        <w:pStyle w:val="Caption"/>
      </w:pPr>
      <w:bookmarkStart w:id="44" w:name="_Ref327280710"/>
      <w:r>
        <w:t xml:space="preserve">Abbildung </w:t>
      </w:r>
      <w:fldSimple w:instr=" SEQ Abbildung \* ARABIC ">
        <w:r w:rsidR="002B66BD">
          <w:rPr>
            <w:noProof/>
          </w:rPr>
          <w:t>12</w:t>
        </w:r>
      </w:fldSimple>
      <w:r>
        <w:t xml:space="preserve"> - Dependency Graph, Mittagsmenu-Applikation</w:t>
      </w:r>
      <w:bookmarkEnd w:id="44"/>
    </w:p>
    <w:p w:rsidR="009B6EDD" w:rsidRPr="009B6EDD" w:rsidRDefault="009B6EDD" w:rsidP="009B6EDD">
      <w:r w:rsidRPr="00E41ECC">
        <w:t xml:space="preserve">Das Assembly </w:t>
      </w:r>
      <w:r>
        <w:t>LunchMenuApp</w:t>
      </w:r>
      <w:r w:rsidRPr="00E41ECC">
        <w:t>.</w:t>
      </w:r>
      <w:r>
        <w:t>Startup</w:t>
      </w:r>
      <w:r w:rsidRPr="00E41ECC">
        <w:t xml:space="preserve"> </w:t>
      </w:r>
      <w:r w:rsidR="00217848">
        <w:t>wird verwendet um</w:t>
      </w:r>
      <w:r>
        <w:t xml:space="preserve"> </w:t>
      </w:r>
      <w:r w:rsidRPr="00E41ECC">
        <w:t>die Applikation zu starten.</w:t>
      </w:r>
      <w:r>
        <w:t xml:space="preserve"> </w:t>
      </w:r>
      <w:r w:rsidR="00217848">
        <w:t xml:space="preserve">Dank diesem Assembly </w:t>
      </w:r>
      <w:r>
        <w:t xml:space="preserve">kann die </w:t>
      </w:r>
      <w:r w:rsidR="00217848">
        <w:t>Mittagsmenu-</w:t>
      </w:r>
      <w:r>
        <w:t>Applikation unabhängig von der Videowall-Applikation gestartet und ge</w:t>
      </w:r>
      <w:r w:rsidR="00217848">
        <w:t>testet</w:t>
      </w:r>
      <w:r>
        <w:t xml:space="preserve"> werden. Im Assembly LunchMenuApp.Main </w:t>
      </w:r>
      <w:r w:rsidR="00217848">
        <w:t>ist</w:t>
      </w:r>
      <w:r>
        <w:t xml:space="preserve"> das eigentliche Plug-in für den Export definiert (siehe hierzu TODO Entwurf Plug-in Framework).</w:t>
      </w:r>
    </w:p>
    <w:p w:rsidR="00EA6786" w:rsidRDefault="00EA6786" w:rsidP="00EA6786">
      <w:pPr>
        <w:pStyle w:val="Heading4"/>
      </w:pPr>
      <w:bookmarkStart w:id="45" w:name="_Toc327447901"/>
      <w:r>
        <w:t>Code Statistik</w:t>
      </w:r>
      <w:bookmarkEnd w:id="45"/>
    </w:p>
    <w:p w:rsidR="00EA6786" w:rsidRDefault="00EA6786" w:rsidP="00EA6786">
      <w:pPr>
        <w:pStyle w:val="Heading5"/>
      </w:pPr>
      <w:bookmarkStart w:id="46" w:name="_Toc327447902"/>
      <w:r w:rsidRPr="003A3555">
        <w:t>Testabdeckung</w:t>
      </w:r>
      <w:bookmarkEnd w:id="46"/>
    </w:p>
    <w:p w:rsidR="000E5A90" w:rsidRDefault="00C31598" w:rsidP="000E5A90">
      <w:pPr>
        <w:pStyle w:val="Heading6"/>
      </w:pPr>
      <w:bookmarkStart w:id="47" w:name="_Toc327447903"/>
      <w:r>
        <w:t>Videowall-</w:t>
      </w:r>
      <w:r w:rsidR="000E5A90">
        <w:t>Applikation</w:t>
      </w:r>
      <w:bookmarkEnd w:id="47"/>
    </w:p>
    <w:p w:rsidR="005622A9" w:rsidRPr="005622A9" w:rsidRDefault="005622A9" w:rsidP="005622A9">
      <w:r>
        <w:t>In der Solution VideoWall</w:t>
      </w:r>
      <w:r w:rsidRPr="00D364B3">
        <w:t xml:space="preserve"> konnte </w:t>
      </w:r>
      <w:r>
        <w:t>eine Testabdeckung von 42</w:t>
      </w:r>
      <w:r w:rsidRPr="00D364B3">
        <w:t>% erreicht werden.</w:t>
      </w:r>
    </w:p>
    <w:p w:rsidR="00E82A58" w:rsidRDefault="00E82A58" w:rsidP="00E82A58">
      <w:r w:rsidRPr="00395034">
        <w:t>Von der Abdeckung ausgenommen sind die Nodes VideoWall.</w:t>
      </w:r>
      <w:r>
        <w:t>Interfaces und Vi</w:t>
      </w:r>
      <w:r w:rsidRPr="00395034">
        <w:t>deoWall.</w:t>
      </w:r>
      <w:r>
        <w:t>Tests</w:t>
      </w:r>
      <w:r w:rsidRPr="00395034">
        <w:t>.</w:t>
      </w:r>
    </w:p>
    <w:p w:rsidR="00E82A58" w:rsidRDefault="00E82A58" w:rsidP="00E82A58">
      <w:r w:rsidRPr="0018590C">
        <w:lastRenderedPageBreak/>
        <w:t xml:space="preserve">Wie in </w:t>
      </w:r>
      <w:r w:rsidR="0018590C">
        <w:fldChar w:fldCharType="begin"/>
      </w:r>
      <w:r w:rsidR="0018590C">
        <w:instrText xml:space="preserve"> REF _Ref327350563 \h </w:instrText>
      </w:r>
      <w:r w:rsidR="0018590C">
        <w:fldChar w:fldCharType="separate"/>
      </w:r>
      <w:r w:rsidR="002B66BD">
        <w:t xml:space="preserve">Abbildung </w:t>
      </w:r>
      <w:r w:rsidR="002B66BD">
        <w:rPr>
          <w:noProof/>
        </w:rPr>
        <w:t>13</w:t>
      </w:r>
      <w:r w:rsidR="002B66BD">
        <w:t xml:space="preserve"> - </w:t>
      </w:r>
      <w:r w:rsidR="002B66BD" w:rsidRPr="0030158D">
        <w:t>Test Coverage VideoWall</w:t>
      </w:r>
      <w:r w:rsidR="0018590C">
        <w:fldChar w:fldCharType="end"/>
      </w:r>
      <w:r w:rsidR="0018590C">
        <w:t xml:space="preserve"> </w:t>
      </w:r>
      <w:r>
        <w:t>ersichtlich ist, bestehen grosse Unterschiede in der Testabdeckung in den verschiedenen Projekten.</w:t>
      </w:r>
    </w:p>
    <w:p w:rsidR="00E82A58" w:rsidRDefault="00E82A58" w:rsidP="00E82A58">
      <w:pPr>
        <w:keepNext/>
      </w:pPr>
      <w:r>
        <w:rPr>
          <w:noProof/>
          <w:lang w:eastAsia="de-CH"/>
        </w:rPr>
        <w:drawing>
          <wp:inline distT="0" distB="0" distL="0" distR="0" wp14:anchorId="14BAA867" wp14:editId="57DB2712">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82A58" w:rsidRPr="009968B8" w:rsidRDefault="00E82A58" w:rsidP="00E82A58">
      <w:pPr>
        <w:pStyle w:val="Caption"/>
      </w:pPr>
      <w:bookmarkStart w:id="48" w:name="_Ref327350563"/>
      <w:r>
        <w:t xml:space="preserve">Abbildung </w:t>
      </w:r>
      <w:fldSimple w:instr=" SEQ Abbildung \* ARABIC ">
        <w:r w:rsidR="002B66BD">
          <w:rPr>
            <w:noProof/>
          </w:rPr>
          <w:t>13</w:t>
        </w:r>
      </w:fldSimple>
      <w:r>
        <w:t xml:space="preserve"> - </w:t>
      </w:r>
      <w:r w:rsidRPr="0030158D">
        <w:t>Test Coverage VideoWall</w:t>
      </w:r>
      <w:bookmarkEnd w:id="48"/>
    </w:p>
    <w:p w:rsidR="00E82A58" w:rsidRDefault="00E82A58" w:rsidP="00E82A58">
      <w:r>
        <w:t>Daher nachfolgend eine Erläuterung zur Testabdeckung:</w:t>
      </w:r>
    </w:p>
    <w:p w:rsidR="00E82A58" w:rsidRPr="00BD2AD2" w:rsidRDefault="00E82A58" w:rsidP="00E82A58">
      <w:pPr>
        <w:rPr>
          <w:b/>
        </w:rPr>
      </w:pPr>
      <w:r w:rsidRPr="00BD2AD2">
        <w:rPr>
          <w:b/>
        </w:rPr>
        <w:t>VideoWall.ViewModels</w:t>
      </w:r>
    </w:p>
    <w:p w:rsidR="00E82A58" w:rsidRDefault="00E82A58" w:rsidP="00E82A58">
      <w:r w:rsidRPr="00BD2AD2">
        <w:t xml:space="preserve">Die </w:t>
      </w:r>
      <w:r>
        <w:t>Menu-</w:t>
      </w:r>
      <w:r w:rsidRPr="00BD2AD2">
        <w:t>ViewModels</w:t>
      </w:r>
      <w:r>
        <w:t>, welche die Tabs und deren Inhalte darstellen, sind fast vollständig und der Demomodus ist zu gut 50% mit Tests abgedeckt.</w:t>
      </w:r>
    </w:p>
    <w:p w:rsidR="00E82A58" w:rsidRDefault="00E82A58" w:rsidP="00E82A58">
      <w:r>
        <w:t>Das MainWindowViewModel lässt sich schwer testen. In der Applikation wird es vom UnityContainer gemanaged.</w:t>
      </w:r>
    </w:p>
    <w:p w:rsidR="002B66BD" w:rsidRDefault="00E82A58">
      <w:pPr>
        <w:rPr>
          <w:rFonts w:asciiTheme="majorHAnsi" w:hAnsiTheme="majorHAnsi"/>
          <w:b/>
          <w:color w:val="00629E"/>
          <w:spacing w:val="15"/>
          <w:sz w:val="22"/>
          <w:szCs w:val="22"/>
        </w:rPr>
      </w:pPr>
      <w:r>
        <w:t xml:space="preserve">Einige Klassen wie die aus den Namespaces Skeletons, HitButton und Cursor sind eng mit dem Kinect Skeleton vernetzt und sind schwierig und aufwändig zu testen. Ein weiterer Punkt ist die begrenzte Zeit, die für das Erstellen der Test zur Verfügung stand. Die manuellen Systemtests (siehe Unterkapitel </w:t>
      </w:r>
      <w:r>
        <w:fldChar w:fldCharType="begin"/>
      </w:r>
      <w:r>
        <w:instrText xml:space="preserve"> REF _Ref326843969 \r \h </w:instrText>
      </w:r>
      <w:r>
        <w:fldChar w:fldCharType="separate"/>
      </w:r>
      <w:r w:rsidR="002B66BD">
        <w:t>0</w:t>
      </w:r>
      <w:r>
        <w:fldChar w:fldCharType="end"/>
      </w:r>
      <w:r>
        <w:t xml:space="preserve"> </w:t>
      </w:r>
      <w:r>
        <w:fldChar w:fldCharType="begin"/>
      </w:r>
      <w:r>
        <w:instrText xml:space="preserve"> REF _Ref326843969 \h </w:instrText>
      </w:r>
      <w:r>
        <w:fldChar w:fldCharType="separate"/>
      </w:r>
      <w:r w:rsidR="002B66BD">
        <w:br w:type="page"/>
      </w:r>
    </w:p>
    <w:p w:rsidR="00E82A58" w:rsidRPr="00BD2AD2" w:rsidRDefault="002B66BD" w:rsidP="00E82A58">
      <w:r>
        <w:lastRenderedPageBreak/>
        <w:t>Systemtests</w:t>
      </w:r>
      <w:r w:rsidR="00E82A58">
        <w:fldChar w:fldCharType="end"/>
      </w:r>
      <w:r w:rsidR="00E82A58">
        <w:t>) dienen der Sicherstellung der Qualität dieser Klassen.</w:t>
      </w:r>
    </w:p>
    <w:p w:rsidR="00E82A58" w:rsidRPr="00A2328E" w:rsidRDefault="00E82A58" w:rsidP="00E82A58">
      <w:pPr>
        <w:rPr>
          <w:b/>
        </w:rPr>
      </w:pPr>
      <w:r w:rsidRPr="00A2328E">
        <w:rPr>
          <w:b/>
        </w:rPr>
        <w:t>VideoWall.ServiceModels</w:t>
      </w:r>
    </w:p>
    <w:p w:rsidR="00E82A58" w:rsidRDefault="00E82A58" w:rsidP="00E82A58">
      <w:r>
        <w:t>Es wurde Wert darauf gelegt, die Qualität der Klassen</w:t>
      </w:r>
      <w:r w:rsidR="00982166">
        <w:t xml:space="preserve"> (Apps.Implementation)</w:t>
      </w:r>
      <w:r>
        <w:t xml:space="preserve">, welche die unterschiedlichen </w:t>
      </w:r>
      <w:r w:rsidR="00982166">
        <w:t>Plug-ins</w:t>
      </w:r>
      <w:r>
        <w:t xml:space="preserve"> managen, und des Demomodus mit einer hohen Abdeckung sicherzustellen. </w:t>
      </w:r>
    </w:p>
    <w:p w:rsidR="002B66BD" w:rsidRDefault="00E82A58">
      <w:pPr>
        <w:rPr>
          <w:rFonts w:asciiTheme="majorHAnsi" w:hAnsiTheme="majorHAnsi"/>
          <w:b/>
          <w:color w:val="00629E"/>
          <w:spacing w:val="15"/>
          <w:sz w:val="22"/>
          <w:szCs w:val="22"/>
        </w:rPr>
      </w:pPr>
      <w:r>
        <w:t xml:space="preserve">Die Klassen in den Namespaces Player.Implementation und HandCursor.Implementation arbeiten mit dem Skelett des Kinect Sensors zusammen, was das Testen </w:t>
      </w:r>
      <w:r w:rsidR="003E7C1C">
        <w:t>schwierig und aufwändig macht</w:t>
      </w:r>
      <w:r>
        <w:t xml:space="preserve">. Ein weiterer Punkt ist die begrenzte Zeit, die für das Erstellen der Test zur Verfügung steht. Die manuellen Systemtests (siehe Unterkapitel </w:t>
      </w:r>
      <w:r>
        <w:fldChar w:fldCharType="begin"/>
      </w:r>
      <w:r>
        <w:instrText xml:space="preserve"> REF _Ref326843969 \r \h </w:instrText>
      </w:r>
      <w:r>
        <w:fldChar w:fldCharType="separate"/>
      </w:r>
      <w:r w:rsidR="002B66BD">
        <w:t>0</w:t>
      </w:r>
      <w:r>
        <w:fldChar w:fldCharType="end"/>
      </w:r>
      <w:r>
        <w:t xml:space="preserve"> </w:t>
      </w:r>
      <w:r>
        <w:fldChar w:fldCharType="begin"/>
      </w:r>
      <w:r>
        <w:instrText xml:space="preserve"> REF _Ref326843969 \h </w:instrText>
      </w:r>
      <w:r>
        <w:fldChar w:fldCharType="separate"/>
      </w:r>
      <w:r w:rsidR="002B66BD">
        <w:br w:type="page"/>
      </w:r>
    </w:p>
    <w:p w:rsidR="00E82A58" w:rsidRDefault="002B66BD" w:rsidP="00E82A58">
      <w:r>
        <w:lastRenderedPageBreak/>
        <w:t>Systemtests</w:t>
      </w:r>
      <w:r w:rsidR="00E82A58">
        <w:fldChar w:fldCharType="end"/>
      </w:r>
      <w:r w:rsidR="00E82A58">
        <w:t>) dienen der Sicherstellung der Qualität dieser Klassen.</w:t>
      </w:r>
    </w:p>
    <w:p w:rsidR="00E82A58" w:rsidRPr="00A72FE7" w:rsidRDefault="00E82A58" w:rsidP="00E82A58">
      <w:pPr>
        <w:rPr>
          <w:b/>
        </w:rPr>
      </w:pPr>
      <w:r w:rsidRPr="00A72FE7">
        <w:rPr>
          <w:b/>
        </w:rPr>
        <w:t>VideoWall.ResourceLoader</w:t>
      </w:r>
    </w:p>
    <w:p w:rsidR="00E82A58" w:rsidRPr="00A72FE7" w:rsidRDefault="00E82A58" w:rsidP="00E82A58">
      <w:r w:rsidRPr="00A72FE7">
        <w:t>Hier beträgt die Abdeckung 100%.</w:t>
      </w:r>
    </w:p>
    <w:p w:rsidR="00E82A58" w:rsidRDefault="00E82A58" w:rsidP="00E82A58">
      <w:pPr>
        <w:rPr>
          <w:b/>
        </w:rPr>
      </w:pPr>
      <w:r w:rsidRPr="00A2328E">
        <w:rPr>
          <w:b/>
        </w:rPr>
        <w:t>VideoWall.Common</w:t>
      </w:r>
    </w:p>
    <w:p w:rsidR="00982166" w:rsidRDefault="00E82A58" w:rsidP="00E82A58">
      <w:r>
        <w:t>Soweit es in der verbleibenden Zeit für sinnvoll erachtet wurde, wurden für die Klassen im Projekt Common Tests geschrieben.</w:t>
      </w:r>
    </w:p>
    <w:p w:rsidR="00FC5476" w:rsidRDefault="00FC5476" w:rsidP="00FC5476">
      <w:pPr>
        <w:pStyle w:val="Heading6"/>
      </w:pPr>
      <w:bookmarkStart w:id="49" w:name="_Toc327447904"/>
      <w:r>
        <w:t>Poster</w:t>
      </w:r>
      <w:r w:rsidR="00C31598">
        <w:t>-</w:t>
      </w:r>
      <w:r>
        <w:t>Applikation</w:t>
      </w:r>
      <w:bookmarkEnd w:id="49"/>
    </w:p>
    <w:p w:rsidR="006307DB" w:rsidRPr="006307DB" w:rsidRDefault="006307DB" w:rsidP="006307DB">
      <w:r>
        <w:t>In der Solution Poster</w:t>
      </w:r>
      <w:r w:rsidRPr="00D364B3">
        <w:t>App konnte eine Testabdeckung von 100% erreicht werden.</w:t>
      </w:r>
    </w:p>
    <w:p w:rsidR="007B07F1" w:rsidRPr="007B07F1" w:rsidRDefault="007B07F1" w:rsidP="007B07F1">
      <w:r w:rsidRPr="00395034">
        <w:t>Von der Abdeckung ausgenommen sind die Nodes VideoWall.</w:t>
      </w:r>
      <w:r>
        <w:t>Interfaces, Vi</w:t>
      </w:r>
      <w:r w:rsidRPr="00395034">
        <w:t xml:space="preserve">deoWall.Common </w:t>
      </w:r>
      <w:r>
        <w:t>und Poster</w:t>
      </w:r>
      <w:r w:rsidRPr="00395034">
        <w:t xml:space="preserve">App.Tests. </w:t>
      </w:r>
      <w:r>
        <w:br/>
        <w:t>Die Tests für die Klassen aus VideoWall.Common befinden sich, wie die Klassen selbst, im Framework Videowall.</w:t>
      </w:r>
      <w:r>
        <w:br/>
        <w:t xml:space="preserve">Die in </w:t>
      </w:r>
      <w:r>
        <w:fldChar w:fldCharType="begin"/>
      </w:r>
      <w:r>
        <w:instrText xml:space="preserve"> REF _Ref326841838 \h </w:instrText>
      </w:r>
      <w:r>
        <w:fldChar w:fldCharType="separate"/>
      </w:r>
      <w:r w:rsidR="002B66BD">
        <w:t xml:space="preserve">Abbildung </w:t>
      </w:r>
      <w:r w:rsidR="002B66BD">
        <w:rPr>
          <w:noProof/>
        </w:rPr>
        <w:t>14</w:t>
      </w:r>
      <w:r w:rsidR="002B66BD">
        <w:t xml:space="preserve"> - Test Coverage PosterApp</w:t>
      </w:r>
      <w:r>
        <w:fldChar w:fldCharType="end"/>
      </w:r>
      <w:r>
        <w:t xml:space="preserve"> in hellgrauer Schrift dargestellten Properties (</w:t>
      </w:r>
      <w:r w:rsidRPr="00572098">
        <w:t xml:space="preserve">Path, Image, </w:t>
      </w:r>
      <w:r>
        <w:t>Posters, NavigateToRightCommand und</w:t>
      </w:r>
      <w:r w:rsidRPr="00572098">
        <w:t xml:space="preserve"> NavigateToLeftCommand</w:t>
      </w:r>
      <w:r>
        <w:t>) sind Auto-Properties und werden daher nicht getestet.</w:t>
      </w:r>
    </w:p>
    <w:p w:rsidR="000E5A90" w:rsidRDefault="000E5A90" w:rsidP="000E5A90">
      <w:pPr>
        <w:keepNext/>
      </w:pPr>
      <w:r>
        <w:rPr>
          <w:noProof/>
          <w:lang w:eastAsia="de-CH"/>
        </w:rPr>
        <w:drawing>
          <wp:inline distT="0" distB="0" distL="0" distR="0" wp14:anchorId="0D76CB76" wp14:editId="21683341">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0E5A90" w:rsidRDefault="000E5A90" w:rsidP="000E5A90">
      <w:pPr>
        <w:pStyle w:val="Caption"/>
      </w:pPr>
      <w:bookmarkStart w:id="50" w:name="_Ref326841838"/>
      <w:r>
        <w:t xml:space="preserve">Abbildung </w:t>
      </w:r>
      <w:fldSimple w:instr=" SEQ Abbildung \* ARABIC ">
        <w:r w:rsidR="002B66BD">
          <w:rPr>
            <w:noProof/>
          </w:rPr>
          <w:t>14</w:t>
        </w:r>
      </w:fldSimple>
      <w:r>
        <w:t xml:space="preserve"> - Test Coverage PosterApp</w:t>
      </w:r>
      <w:bookmarkEnd w:id="50"/>
    </w:p>
    <w:p w:rsidR="00F534FD" w:rsidRDefault="00F534FD" w:rsidP="00F534FD">
      <w:pPr>
        <w:pStyle w:val="Heading6"/>
      </w:pPr>
      <w:bookmarkStart w:id="51" w:name="_Toc327447905"/>
      <w:r>
        <w:t>Mittagsmenu</w:t>
      </w:r>
      <w:r w:rsidR="00C31598">
        <w:t>-</w:t>
      </w:r>
      <w:r>
        <w:t>Applikation</w:t>
      </w:r>
      <w:bookmarkEnd w:id="51"/>
    </w:p>
    <w:p w:rsidR="007B7B8E" w:rsidRPr="007B7B8E" w:rsidRDefault="007B7B8E" w:rsidP="007B7B8E">
      <w:r>
        <w:t>In</w:t>
      </w:r>
      <w:r w:rsidRPr="00D364B3">
        <w:t xml:space="preserve"> d</w:t>
      </w:r>
      <w:r>
        <w:t>er Solution</w:t>
      </w:r>
      <w:r w:rsidRPr="00D364B3">
        <w:t xml:space="preserve"> LunchMenuApp konnte eine Testabde</w:t>
      </w:r>
      <w:r>
        <w:t>ckung von 100% erreicht werden.</w:t>
      </w:r>
    </w:p>
    <w:p w:rsidR="00F534FD" w:rsidRPr="00395034" w:rsidRDefault="00F534FD" w:rsidP="00F534FD">
      <w:r w:rsidRPr="00395034">
        <w:t xml:space="preserve">Von der Abdeckung ausgenommen sind die Nodes VideoWall.Common und LunchMenuApp.Tests. </w:t>
      </w:r>
      <w:r>
        <w:br/>
        <w:t xml:space="preserve">Die Tests für die Klassen aus VideoWall.Common befinden sich, wie die Klassen selbst, im Framework Videowall. </w:t>
      </w:r>
    </w:p>
    <w:p w:rsidR="00F534FD" w:rsidRDefault="00F534FD" w:rsidP="00F534FD">
      <w:pPr>
        <w:keepNext/>
      </w:pPr>
      <w:r>
        <w:rPr>
          <w:noProof/>
          <w:lang w:eastAsia="de-CH"/>
        </w:rPr>
        <w:lastRenderedPageBreak/>
        <w:drawing>
          <wp:inline distT="0" distB="0" distL="0" distR="0" wp14:anchorId="3582FFBC" wp14:editId="7D998ED5">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F534FD" w:rsidRDefault="00F534FD" w:rsidP="00F534FD">
      <w:pPr>
        <w:pStyle w:val="Caption"/>
      </w:pPr>
      <w:r>
        <w:t xml:space="preserve">Abbildung </w:t>
      </w:r>
      <w:fldSimple w:instr=" SEQ Abbildung \* ARABIC ">
        <w:r w:rsidR="002B66BD">
          <w:rPr>
            <w:noProof/>
          </w:rPr>
          <w:t>15</w:t>
        </w:r>
      </w:fldSimple>
      <w:r>
        <w:t xml:space="preserve"> - Test Coverage LunchMenuApp</w:t>
      </w:r>
    </w:p>
    <w:p w:rsidR="009A07F2" w:rsidRDefault="009A07F2" w:rsidP="009A07F2">
      <w:pPr>
        <w:pStyle w:val="Heading5"/>
      </w:pPr>
      <w:bookmarkStart w:id="52" w:name="_Toc327447906"/>
      <w:r>
        <w:t>Lines of Code (LOC)</w:t>
      </w:r>
      <w:bookmarkEnd w:id="52"/>
    </w:p>
    <w:p w:rsidR="008E0121" w:rsidRDefault="008E0121" w:rsidP="008E0121">
      <w:r>
        <w:t xml:space="preserve">Für die Auswertung der Lines of Code (LOC) wurden die Angaben von Visual Studio (siehe </w:t>
      </w:r>
      <w:r>
        <w:fldChar w:fldCharType="begin"/>
      </w:r>
      <w:r>
        <w:instrText xml:space="preserve"> REF _Ref326917051 \r \h </w:instrText>
      </w:r>
      <w:r>
        <w:fldChar w:fldCharType="separate"/>
      </w:r>
      <w:r w:rsidR="002B66BD">
        <w:t>I.1.6.3.1</w:t>
      </w:r>
      <w:r>
        <w:fldChar w:fldCharType="end"/>
      </w:r>
      <w:r>
        <w:t xml:space="preserve"> </w:t>
      </w:r>
      <w:r>
        <w:fldChar w:fldCharType="begin"/>
      </w:r>
      <w:r>
        <w:instrText xml:space="preserve"> REF _Ref326917051 \h </w:instrText>
      </w:r>
      <w:r>
        <w:fldChar w:fldCharType="separate"/>
      </w:r>
      <w:r w:rsidR="002B66BD">
        <w:t>Visual Studio</w:t>
      </w:r>
      <w:r>
        <w:fldChar w:fldCharType="end"/>
      </w:r>
      <w:r>
        <w:t>) übernommen.</w:t>
      </w:r>
    </w:p>
    <w:tbl>
      <w:tblPr>
        <w:tblStyle w:val="MediumShading1-Accent1"/>
        <w:tblW w:w="0" w:type="auto"/>
        <w:tblLook w:val="0420" w:firstRow="1" w:lastRow="0" w:firstColumn="0" w:lastColumn="0" w:noHBand="0" w:noVBand="1"/>
      </w:tblPr>
      <w:tblGrid>
        <w:gridCol w:w="4606"/>
        <w:gridCol w:w="4606"/>
      </w:tblGrid>
      <w:tr w:rsidR="006D0DA3" w:rsidTr="00021D74">
        <w:trPr>
          <w:cnfStyle w:val="100000000000" w:firstRow="1" w:lastRow="0" w:firstColumn="0" w:lastColumn="0" w:oddVBand="0" w:evenVBand="0" w:oddHBand="0" w:evenHBand="0" w:firstRowFirstColumn="0" w:firstRowLastColumn="0" w:lastRowFirstColumn="0" w:lastRowLastColumn="0"/>
        </w:trPr>
        <w:tc>
          <w:tcPr>
            <w:tcW w:w="4606" w:type="dxa"/>
          </w:tcPr>
          <w:p w:rsidR="006D0DA3" w:rsidRDefault="00021D74" w:rsidP="008E0121">
            <w:r>
              <w:t>Hierarchie</w:t>
            </w:r>
          </w:p>
        </w:tc>
        <w:tc>
          <w:tcPr>
            <w:tcW w:w="4606" w:type="dxa"/>
          </w:tcPr>
          <w:p w:rsidR="006D0DA3" w:rsidRDefault="00021D74" w:rsidP="008E0121">
            <w:r>
              <w:t>Lines of Code (LOC)</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VideoWall</w:t>
            </w:r>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VideoWall.Common</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85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VideoWall.Data</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VideoWall.Interfaces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4</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VideoWall.Main</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VideoWall.ResourceLoader</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VideoWall.ServiceModels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381</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VideoWall.Tests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179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VideoWall.ViewModels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232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VieoWall.Views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Total VideoWall</w:t>
            </w:r>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021D74"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021D74" w:rsidRPr="00982166" w:rsidRDefault="00021D74" w:rsidP="006D0DA3">
            <w:pPr>
              <w:rPr>
                <w:rFonts w:eastAsia="Times New Roman" w:cstheme="minorHAnsi"/>
                <w:b/>
                <w:color w:val="000000"/>
                <w:lang w:eastAsia="de-CH"/>
              </w:rPr>
            </w:pPr>
          </w:p>
        </w:tc>
        <w:tc>
          <w:tcPr>
            <w:tcW w:w="4606" w:type="dxa"/>
            <w:noWrap/>
          </w:tcPr>
          <w:p w:rsidR="00021D74" w:rsidRPr="00982166" w:rsidRDefault="00021D74"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PosterApp</w:t>
            </w:r>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PosterApp.Data</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PosterApp.Main</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18</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PosterApp.ResourceLoader</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PosterApp.ServiceModels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PosterApp.Startup</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PosterApp.Tests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PosterApp.ViewModels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PosterApp.Views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Total PosterApp</w:t>
            </w:r>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8F668C"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8F668C" w:rsidRPr="00982166" w:rsidRDefault="008F668C" w:rsidP="006D0DA3">
            <w:pPr>
              <w:rPr>
                <w:rFonts w:eastAsia="Times New Roman" w:cstheme="minorHAnsi"/>
                <w:color w:val="000000"/>
                <w:lang w:eastAsia="de-CH"/>
              </w:rPr>
            </w:pPr>
          </w:p>
        </w:tc>
        <w:tc>
          <w:tcPr>
            <w:tcW w:w="4606" w:type="dxa"/>
            <w:noWrap/>
          </w:tcPr>
          <w:p w:rsidR="008F668C" w:rsidRPr="00982166" w:rsidRDefault="008F668C"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lastRenderedPageBreak/>
              <w:t>LunchMenuApp</w:t>
            </w:r>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LunchMenuApp.Data</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LunchMenuApp.Main</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LunchMenuApp.ServiceModels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66</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LunchMenuApp.Startup</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LunchMenuApp.Tests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139</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LunchMenuApp.ViewModels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LunchMenuApp.Views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Total LunchMenuApp</w:t>
            </w:r>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B1086A"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B1086A" w:rsidRPr="00982166" w:rsidRDefault="00B1086A" w:rsidP="006D0DA3">
            <w:pPr>
              <w:rPr>
                <w:rFonts w:eastAsia="Times New Roman" w:cstheme="minorHAnsi"/>
                <w:color w:val="000000"/>
                <w:lang w:eastAsia="de-CH"/>
              </w:rPr>
            </w:pPr>
          </w:p>
        </w:tc>
        <w:tc>
          <w:tcPr>
            <w:tcW w:w="4606" w:type="dxa"/>
            <w:noWrap/>
          </w:tcPr>
          <w:p w:rsidR="00B1086A" w:rsidRPr="00982166" w:rsidRDefault="00B1086A" w:rsidP="006D0DA3">
            <w:pPr>
              <w:jc w:val="right"/>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6D0DA3" w:rsidRPr="00982166" w:rsidRDefault="006D0DA3" w:rsidP="006D0DA3">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895C19" w:rsidRPr="004B5BC7" w:rsidRDefault="00B1147B" w:rsidP="00B1147B">
      <w:pPr>
        <w:pStyle w:val="Caption"/>
        <w:rPr>
          <w:lang w:val="en-US"/>
        </w:rPr>
      </w:pPr>
      <w:r w:rsidRPr="004B5BC7">
        <w:rPr>
          <w:lang w:val="en-US"/>
        </w:rPr>
        <w:t xml:space="preserve">Tabelle </w:t>
      </w:r>
      <w:r w:rsidR="007439E6">
        <w:rPr>
          <w:lang w:val="en-US"/>
        </w:rPr>
        <w:fldChar w:fldCharType="begin"/>
      </w:r>
      <w:r w:rsidR="007439E6">
        <w:rPr>
          <w:lang w:val="en-US"/>
        </w:rPr>
        <w:instrText xml:space="preserve"> SEQ Tabelle \* ARABIC </w:instrText>
      </w:r>
      <w:r w:rsidR="007439E6">
        <w:rPr>
          <w:lang w:val="en-US"/>
        </w:rPr>
        <w:fldChar w:fldCharType="separate"/>
      </w:r>
      <w:r w:rsidR="002B66BD">
        <w:rPr>
          <w:noProof/>
          <w:lang w:val="en-US"/>
        </w:rPr>
        <w:t>11</w:t>
      </w:r>
      <w:r w:rsidR="007439E6">
        <w:rPr>
          <w:lang w:val="en-US"/>
        </w:rPr>
        <w:fldChar w:fldCharType="end"/>
      </w:r>
      <w:r w:rsidRPr="004B5BC7">
        <w:rPr>
          <w:lang w:val="en-US"/>
        </w:rPr>
        <w:t xml:space="preserve"> - Lines of Code (LOC)</w:t>
      </w:r>
    </w:p>
    <w:p w:rsidR="00C32FE8" w:rsidRDefault="00C32FE8" w:rsidP="005B0C81">
      <w:pPr>
        <w:pStyle w:val="Heading4"/>
      </w:pPr>
      <w:bookmarkStart w:id="53" w:name="_Toc327447907"/>
      <w:r>
        <w:t>Code Qualität</w:t>
      </w:r>
      <w:bookmarkEnd w:id="53"/>
    </w:p>
    <w:p w:rsidR="00C32FE8" w:rsidRDefault="007F5A54" w:rsidP="00C32FE8">
      <w:r w:rsidRPr="007F5A54">
        <w:t xml:space="preserve">Für die Metrikanalyse des Codes wurden </w:t>
      </w:r>
      <w:r w:rsidR="00FD33A6">
        <w:t xml:space="preserve">das Visual Studio selbst und NDepend </w:t>
      </w:r>
      <w:r w:rsidR="009F4936">
        <w:t xml:space="preserve">(TODO ref Kapitel Tools) </w:t>
      </w:r>
      <w:r w:rsidRPr="007F5A54">
        <w:t>verwendet. Somit ist eine objektivere Bewertung des Codes möglich</w:t>
      </w:r>
      <w:r w:rsidR="000E3D64">
        <w:t>.</w:t>
      </w:r>
    </w:p>
    <w:p w:rsidR="006E5268" w:rsidRDefault="00664FA9" w:rsidP="005B0C81">
      <w:pPr>
        <w:pStyle w:val="Heading5"/>
      </w:pPr>
      <w:bookmarkStart w:id="54" w:name="_Ref326917051"/>
      <w:bookmarkStart w:id="55" w:name="_Toc327447908"/>
      <w:r>
        <w:t>Visual Studio</w:t>
      </w:r>
      <w:bookmarkEnd w:id="54"/>
      <w:bookmarkEnd w:id="55"/>
    </w:p>
    <w:p w:rsidR="00605D95" w:rsidRDefault="008A1995" w:rsidP="00605D95">
      <w:r w:rsidRPr="008A1995">
        <w:t>Zielsetzung war es</w:t>
      </w:r>
      <w:r>
        <w:t xml:space="preserve">, einen „Maintainability Index“ </w:t>
      </w:r>
      <w:r w:rsidR="00F575A1">
        <w:t>von mindestens 50% zu erreichen,</w:t>
      </w:r>
      <w:r w:rsidRPr="008A1995">
        <w:t xml:space="preserve"> auf Ebene Projekt. Der „Maintainability Index“ setzt sich aus verschiedenen Kriterien zusammen und liegt zwischen 0 und 100. Ein Index zwischen 0 und 9 weist auf schlechte, ein Wert zwischen 10 und 19 auf eine moderate und zwischen 20 und 100 eine gute Wartbarkeit hin. </w:t>
      </w:r>
      <w:r w:rsidR="00605D95">
        <w:t xml:space="preserve">Wie aus den </w:t>
      </w:r>
      <w:r w:rsidR="000C21CC">
        <w:t>nachfolgenden</w:t>
      </w:r>
      <w:r w:rsidR="00605D95">
        <w:t xml:space="preserve"> Abbildungen (</w:t>
      </w:r>
      <w:r w:rsidR="00C31598">
        <w:fldChar w:fldCharType="begin"/>
      </w:r>
      <w:r w:rsidR="00C31598">
        <w:instrText xml:space="preserve"> REF _Ref327206525 \h </w:instrText>
      </w:r>
      <w:r w:rsidR="00C31598">
        <w:fldChar w:fldCharType="separate"/>
      </w:r>
      <w:r w:rsidR="002B66BD">
        <w:t xml:space="preserve">Abbildung </w:t>
      </w:r>
      <w:r w:rsidR="002B66BD">
        <w:rPr>
          <w:noProof/>
        </w:rPr>
        <w:t>16</w:t>
      </w:r>
      <w:r w:rsidR="002B66BD">
        <w:t xml:space="preserve"> - Metriken Visual Studio, Videowall-Applikation</w:t>
      </w:r>
      <w:r w:rsidR="00C31598">
        <w:fldChar w:fldCharType="end"/>
      </w:r>
      <w:r w:rsidR="00C31598">
        <w:t xml:space="preserve">, </w:t>
      </w:r>
      <w:r w:rsidR="00C31598">
        <w:fldChar w:fldCharType="begin"/>
      </w:r>
      <w:r w:rsidR="00C31598">
        <w:instrText xml:space="preserve"> REF _Ref327206534 \h </w:instrText>
      </w:r>
      <w:r w:rsidR="00C31598">
        <w:fldChar w:fldCharType="separate"/>
      </w:r>
      <w:r w:rsidR="002B66BD">
        <w:t xml:space="preserve">Abbildung </w:t>
      </w:r>
      <w:r w:rsidR="002B66BD">
        <w:rPr>
          <w:noProof/>
        </w:rPr>
        <w:t>17</w:t>
      </w:r>
      <w:r w:rsidR="002B66BD" w:rsidRPr="00FE34BA">
        <w:t xml:space="preserve"> - Metriken Visual Studio, </w:t>
      </w:r>
      <w:r w:rsidR="002B66BD">
        <w:t>Poster-Applikation</w:t>
      </w:r>
      <w:r w:rsidR="00C31598">
        <w:fldChar w:fldCharType="end"/>
      </w:r>
      <w:r w:rsidR="00C31598">
        <w:t xml:space="preserve"> und </w:t>
      </w:r>
      <w:r w:rsidR="00C31598">
        <w:fldChar w:fldCharType="begin"/>
      </w:r>
      <w:r w:rsidR="00C31598">
        <w:instrText xml:space="preserve"> REF _Ref326917861 \h </w:instrText>
      </w:r>
      <w:r w:rsidR="00C31598">
        <w:fldChar w:fldCharType="separate"/>
      </w:r>
      <w:r w:rsidR="002B66BD">
        <w:t xml:space="preserve">Abbildung </w:t>
      </w:r>
      <w:r w:rsidR="002B66BD">
        <w:rPr>
          <w:noProof/>
        </w:rPr>
        <w:t>18</w:t>
      </w:r>
      <w:r w:rsidR="002B66BD" w:rsidRPr="000002DD">
        <w:t xml:space="preserve"> - Metriken Visual Studio, </w:t>
      </w:r>
      <w:r w:rsidR="002B66BD">
        <w:t>Mittagsmenu-Applikation</w:t>
      </w:r>
      <w:r w:rsidR="00C31598">
        <w:fldChar w:fldCharType="end"/>
      </w:r>
      <w:r w:rsidR="00605D95">
        <w:t>) entnommen werden kann, ist der Maintainability Index bei jeder Applikation in allen Projekten der Solution über 50, was den nichtfunktionalen Anforderungen entspricht.</w:t>
      </w:r>
    </w:p>
    <w:p w:rsidR="00883CA6" w:rsidRPr="007C5168" w:rsidRDefault="00883CA6" w:rsidP="00477732">
      <w:pPr>
        <w:pStyle w:val="Heading6"/>
      </w:pPr>
      <w:bookmarkStart w:id="56" w:name="_Toc327447909"/>
      <w:r w:rsidRPr="007C5168">
        <w:t>Videowall Applikation</w:t>
      </w:r>
      <w:bookmarkEnd w:id="56"/>
    </w:p>
    <w:p w:rsidR="00883CA6" w:rsidRDefault="006D0DA3" w:rsidP="00883CA6">
      <w:r>
        <w:rPr>
          <w:noProof/>
          <w:lang w:eastAsia="de-CH"/>
        </w:rPr>
        <w:drawing>
          <wp:inline distT="0" distB="0" distL="0" distR="0" wp14:anchorId="070982C9" wp14:editId="12EB00CF">
            <wp:extent cx="5760720" cy="14312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431299"/>
                    </a:xfrm>
                    <a:prstGeom prst="rect">
                      <a:avLst/>
                    </a:prstGeom>
                  </pic:spPr>
                </pic:pic>
              </a:graphicData>
            </a:graphic>
          </wp:inline>
        </w:drawing>
      </w:r>
    </w:p>
    <w:p w:rsidR="00EA26CA" w:rsidRDefault="00C31598" w:rsidP="00C31598">
      <w:pPr>
        <w:pStyle w:val="Caption"/>
      </w:pPr>
      <w:bookmarkStart w:id="57" w:name="_Ref327206525"/>
      <w:r>
        <w:t xml:space="preserve">Abbildung </w:t>
      </w:r>
      <w:fldSimple w:instr=" SEQ Abbildung \* ARABIC ">
        <w:r w:rsidR="002B66BD">
          <w:rPr>
            <w:noProof/>
          </w:rPr>
          <w:t>16</w:t>
        </w:r>
      </w:fldSimple>
      <w:r>
        <w:t xml:space="preserve"> - Metriken Visual Studio, Videowall-Applikation</w:t>
      </w:r>
      <w:bookmarkEnd w:id="57"/>
    </w:p>
    <w:p w:rsidR="006E5268" w:rsidRPr="007C5168" w:rsidRDefault="00C31598" w:rsidP="00477732">
      <w:pPr>
        <w:pStyle w:val="Heading6"/>
      </w:pPr>
      <w:bookmarkStart w:id="58" w:name="_Toc327447910"/>
      <w:r>
        <w:t>Poster-</w:t>
      </w:r>
      <w:r w:rsidR="00BD65EB" w:rsidRPr="007C5168">
        <w:t>Applikation</w:t>
      </w:r>
      <w:bookmarkEnd w:id="58"/>
    </w:p>
    <w:p w:rsidR="00BD65EB" w:rsidRDefault="00BD65EB" w:rsidP="00BD65EB">
      <w:r>
        <w:rPr>
          <w:noProof/>
          <w:lang w:eastAsia="de-CH"/>
        </w:rPr>
        <w:drawing>
          <wp:inline distT="0" distB="0" distL="0" distR="0" wp14:anchorId="5C8AC9FB" wp14:editId="537398A5">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763248"/>
                    </a:xfrm>
                    <a:prstGeom prst="rect">
                      <a:avLst/>
                    </a:prstGeom>
                  </pic:spPr>
                </pic:pic>
              </a:graphicData>
            </a:graphic>
          </wp:inline>
        </w:drawing>
      </w:r>
    </w:p>
    <w:p w:rsidR="00EA26CA" w:rsidRDefault="00C31598" w:rsidP="00C31598">
      <w:pPr>
        <w:pStyle w:val="Caption"/>
      </w:pPr>
      <w:bookmarkStart w:id="59" w:name="_Ref327206534"/>
      <w:r>
        <w:t xml:space="preserve">Abbildung </w:t>
      </w:r>
      <w:fldSimple w:instr=" SEQ Abbildung \* ARABIC ">
        <w:r w:rsidR="002B66BD">
          <w:rPr>
            <w:noProof/>
          </w:rPr>
          <w:t>17</w:t>
        </w:r>
      </w:fldSimple>
      <w:r w:rsidRPr="00FE34BA">
        <w:t xml:space="preserve"> - Metriken Visual Studio, </w:t>
      </w:r>
      <w:r>
        <w:t>Poster-Applikation</w:t>
      </w:r>
      <w:bookmarkEnd w:id="59"/>
    </w:p>
    <w:p w:rsidR="00BD65EB" w:rsidRPr="007C5168" w:rsidRDefault="00E87C1C" w:rsidP="00477732">
      <w:pPr>
        <w:pStyle w:val="Heading6"/>
      </w:pPr>
      <w:bookmarkStart w:id="60" w:name="_Toc327447911"/>
      <w:r>
        <w:lastRenderedPageBreak/>
        <w:t>Mittagsm</w:t>
      </w:r>
      <w:r w:rsidR="00C31598">
        <w:t>enu-</w:t>
      </w:r>
      <w:r w:rsidR="00BD65EB" w:rsidRPr="007C5168">
        <w:t>Applikation</w:t>
      </w:r>
      <w:bookmarkEnd w:id="60"/>
    </w:p>
    <w:p w:rsidR="00BD65EB" w:rsidRDefault="00BD65EB" w:rsidP="00BD65EB">
      <w:r>
        <w:rPr>
          <w:noProof/>
          <w:lang w:eastAsia="de-CH"/>
        </w:rPr>
        <w:drawing>
          <wp:inline distT="0" distB="0" distL="0" distR="0" wp14:anchorId="14B3D274" wp14:editId="519D5DD1">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539703"/>
                    </a:xfrm>
                    <a:prstGeom prst="rect">
                      <a:avLst/>
                    </a:prstGeom>
                  </pic:spPr>
                </pic:pic>
              </a:graphicData>
            </a:graphic>
          </wp:inline>
        </w:drawing>
      </w:r>
    </w:p>
    <w:p w:rsidR="00EA26CA" w:rsidRDefault="00EA26CA" w:rsidP="00EA26CA">
      <w:pPr>
        <w:pStyle w:val="Caption"/>
      </w:pPr>
      <w:bookmarkStart w:id="61" w:name="_Ref326917861"/>
      <w:r>
        <w:t xml:space="preserve">Abbildung </w:t>
      </w:r>
      <w:fldSimple w:instr=" SEQ Abbildung \* ARABIC ">
        <w:r w:rsidR="002B66BD">
          <w:rPr>
            <w:noProof/>
          </w:rPr>
          <w:t>18</w:t>
        </w:r>
      </w:fldSimple>
      <w:r w:rsidRPr="000002DD">
        <w:t xml:space="preserve"> - Metriken Visual Studio, </w:t>
      </w:r>
      <w:r w:rsidR="00C31598">
        <w:t>Mittagsmenu-</w:t>
      </w:r>
      <w:r>
        <w:t>Applikation</w:t>
      </w:r>
      <w:bookmarkEnd w:id="61"/>
    </w:p>
    <w:p w:rsidR="005D671B" w:rsidRDefault="005D671B" w:rsidP="005B0C81">
      <w:pPr>
        <w:pStyle w:val="Heading5"/>
      </w:pPr>
      <w:bookmarkStart w:id="62" w:name="_Toc327447912"/>
      <w:r>
        <w:t>NDepend</w:t>
      </w:r>
      <w:bookmarkEnd w:id="62"/>
    </w:p>
    <w:p w:rsidR="005D671B" w:rsidRDefault="008F33BE" w:rsidP="005D671B">
      <w:r>
        <w:t>Neben de</w:t>
      </w:r>
      <w:r w:rsidR="00475827">
        <w:t>r Analyse</w:t>
      </w:r>
      <w:r w:rsidR="000615CE">
        <w:t xml:space="preserve"> mit Visual Studio</w:t>
      </w:r>
      <w:r>
        <w:t xml:space="preserve"> (siehe </w:t>
      </w:r>
      <w:r>
        <w:fldChar w:fldCharType="begin"/>
      </w:r>
      <w:r>
        <w:instrText xml:space="preserve"> REF _Ref326917051 \r \h </w:instrText>
      </w:r>
      <w:r>
        <w:fldChar w:fldCharType="separate"/>
      </w:r>
      <w:r w:rsidR="002B66BD">
        <w:t>I.1.6.3.1</w:t>
      </w:r>
      <w:r>
        <w:fldChar w:fldCharType="end"/>
      </w:r>
      <w:r>
        <w:t xml:space="preserve"> </w:t>
      </w:r>
      <w:r>
        <w:fldChar w:fldCharType="begin"/>
      </w:r>
      <w:r>
        <w:instrText xml:space="preserve"> REF _Ref326917051 \h </w:instrText>
      </w:r>
      <w:r>
        <w:fldChar w:fldCharType="separate"/>
      </w:r>
      <w:r w:rsidR="002B66BD">
        <w:t>Visual Studio</w:t>
      </w:r>
      <w:r>
        <w:fldChar w:fldCharType="end"/>
      </w:r>
      <w:r w:rsidR="00093C38">
        <w:t>)</w:t>
      </w:r>
      <w:r>
        <w:t xml:space="preserve"> wurde der Code </w:t>
      </w:r>
      <w:r w:rsidR="00093C38">
        <w:t xml:space="preserve">zusätzlich </w:t>
      </w:r>
      <w:r>
        <w:t>mit NDepend ausgewertet</w:t>
      </w:r>
      <w:r w:rsidR="00093C38">
        <w:t>.</w:t>
      </w:r>
      <w:r>
        <w:t xml:space="preserve"> </w:t>
      </w:r>
      <w:r w:rsidR="003365F7">
        <w:t>F</w:t>
      </w:r>
      <w:r w:rsidR="005D671B" w:rsidRPr="005D671B">
        <w:t>olgende Statistiken wu</w:t>
      </w:r>
      <w:r w:rsidR="00AF3965">
        <w:t xml:space="preserve">rden direkt von NDepend </w:t>
      </w:r>
      <w:r w:rsidR="00093C38">
        <w:t>für die verschiedenen Applikationen generiert:</w:t>
      </w:r>
    </w:p>
    <w:p w:rsidR="0029421A" w:rsidRPr="008A6D9D" w:rsidRDefault="00C31598" w:rsidP="000544D6">
      <w:pPr>
        <w:pStyle w:val="Heading6"/>
      </w:pPr>
      <w:bookmarkStart w:id="63" w:name="_Toc327447913"/>
      <w:r>
        <w:t>Videowall-</w:t>
      </w:r>
      <w:r w:rsidR="0029421A" w:rsidRPr="008A6D9D">
        <w:t>Applikation</w:t>
      </w:r>
      <w:bookmarkEnd w:id="63"/>
    </w:p>
    <w:p w:rsidR="002C4ABE" w:rsidRDefault="002C4ABE" w:rsidP="005D671B">
      <w:r>
        <w:rPr>
          <w:noProof/>
          <w:lang w:eastAsia="de-CH"/>
        </w:rPr>
        <w:drawing>
          <wp:inline distT="0" distB="0" distL="0" distR="0" wp14:anchorId="1D25052D" wp14:editId="3044588E">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1221841"/>
                    </a:xfrm>
                    <a:prstGeom prst="rect">
                      <a:avLst/>
                    </a:prstGeom>
                  </pic:spPr>
                </pic:pic>
              </a:graphicData>
            </a:graphic>
          </wp:inline>
        </w:drawing>
      </w:r>
    </w:p>
    <w:p w:rsidR="00355A1E" w:rsidRDefault="00355A1E" w:rsidP="00355A1E">
      <w:pPr>
        <w:pStyle w:val="Caption"/>
      </w:pPr>
      <w:r>
        <w:t xml:space="preserve">Abbildung </w:t>
      </w:r>
      <w:fldSimple w:instr=" SEQ Abbildung \* ARABIC ">
        <w:r w:rsidR="002B66BD">
          <w:rPr>
            <w:noProof/>
          </w:rPr>
          <w:t>19</w:t>
        </w:r>
      </w:fldSimple>
      <w:r>
        <w:t xml:space="preserve"> - Metriken NDepend, Übersicht</w:t>
      </w:r>
      <w:r w:rsidR="00C31598">
        <w:rPr>
          <w:noProof/>
        </w:rPr>
        <w:t>, Videowall-</w:t>
      </w:r>
      <w:r>
        <w:rPr>
          <w:noProof/>
        </w:rPr>
        <w:t>Applikation</w:t>
      </w:r>
    </w:p>
    <w:p w:rsidR="008C5BDF" w:rsidRDefault="008C5BDF" w:rsidP="005D671B">
      <w:r>
        <w:rPr>
          <w:noProof/>
          <w:lang w:eastAsia="de-CH"/>
        </w:rPr>
        <w:drawing>
          <wp:inline distT="0" distB="0" distL="0" distR="0" wp14:anchorId="490604D2" wp14:editId="06F3BFD7">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432658"/>
                    </a:xfrm>
                    <a:prstGeom prst="rect">
                      <a:avLst/>
                    </a:prstGeom>
                  </pic:spPr>
                </pic:pic>
              </a:graphicData>
            </a:graphic>
          </wp:inline>
        </w:drawing>
      </w:r>
    </w:p>
    <w:p w:rsidR="005141E0" w:rsidRDefault="005141E0" w:rsidP="005141E0">
      <w:pPr>
        <w:pStyle w:val="Caption"/>
      </w:pPr>
      <w:r>
        <w:t xml:space="preserve">Abbildung </w:t>
      </w:r>
      <w:fldSimple w:instr=" SEQ Abbildung \* ARABIC ">
        <w:r w:rsidR="002B66BD">
          <w:rPr>
            <w:noProof/>
          </w:rPr>
          <w:t>20</w:t>
        </w:r>
      </w:fldSimple>
      <w:r>
        <w:t xml:space="preserve"> - Metriken</w:t>
      </w:r>
      <w:r w:rsidR="00C31598">
        <w:t xml:space="preserve"> NDepend, Assemblies, Videowall-</w:t>
      </w:r>
      <w:r>
        <w:t>Applikation</w:t>
      </w:r>
    </w:p>
    <w:p w:rsidR="009E11B3" w:rsidRPr="008A6D9D" w:rsidRDefault="00C31598" w:rsidP="000544D6">
      <w:pPr>
        <w:pStyle w:val="Heading6"/>
      </w:pPr>
      <w:bookmarkStart w:id="64" w:name="_Toc327447914"/>
      <w:r>
        <w:t>Poster-</w:t>
      </w:r>
      <w:r w:rsidR="009E11B3" w:rsidRPr="008A6D9D">
        <w:t>Applikation</w:t>
      </w:r>
      <w:bookmarkEnd w:id="64"/>
    </w:p>
    <w:p w:rsidR="009E11B3" w:rsidRDefault="00E25827" w:rsidP="009E11B3">
      <w:r>
        <w:rPr>
          <w:noProof/>
          <w:lang w:eastAsia="de-CH"/>
        </w:rPr>
        <w:drawing>
          <wp:inline distT="0" distB="0" distL="0" distR="0" wp14:anchorId="50133C86" wp14:editId="0D05BAF9">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1210204"/>
                    </a:xfrm>
                    <a:prstGeom prst="rect">
                      <a:avLst/>
                    </a:prstGeom>
                  </pic:spPr>
                </pic:pic>
              </a:graphicData>
            </a:graphic>
          </wp:inline>
        </w:drawing>
      </w:r>
    </w:p>
    <w:p w:rsidR="005141E0" w:rsidRDefault="005141E0" w:rsidP="005141E0">
      <w:pPr>
        <w:pStyle w:val="Caption"/>
      </w:pPr>
      <w:r>
        <w:t xml:space="preserve">Abbildung </w:t>
      </w:r>
      <w:fldSimple w:instr=" SEQ Abbildung \* ARABIC ">
        <w:r w:rsidR="002B66BD">
          <w:rPr>
            <w:noProof/>
          </w:rPr>
          <w:t>21</w:t>
        </w:r>
      </w:fldSimple>
      <w:r>
        <w:t xml:space="preserve"> - </w:t>
      </w:r>
      <w:r w:rsidRPr="0055289C">
        <w:t xml:space="preserve">Metriken NDepend, Übersicht, </w:t>
      </w:r>
      <w:r w:rsidR="00C31598">
        <w:t>Poster-</w:t>
      </w:r>
      <w:r>
        <w:t>Applikation</w:t>
      </w:r>
    </w:p>
    <w:p w:rsidR="00E25827" w:rsidRDefault="00E25827" w:rsidP="009E11B3">
      <w:r>
        <w:rPr>
          <w:noProof/>
          <w:lang w:eastAsia="de-CH"/>
        </w:rPr>
        <w:lastRenderedPageBreak/>
        <w:drawing>
          <wp:inline distT="0" distB="0" distL="0" distR="0" wp14:anchorId="2FE29137" wp14:editId="21E9ABA5">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621293"/>
                    </a:xfrm>
                    <a:prstGeom prst="rect">
                      <a:avLst/>
                    </a:prstGeom>
                  </pic:spPr>
                </pic:pic>
              </a:graphicData>
            </a:graphic>
          </wp:inline>
        </w:drawing>
      </w:r>
    </w:p>
    <w:p w:rsidR="005141E0" w:rsidRDefault="005141E0" w:rsidP="005141E0">
      <w:pPr>
        <w:pStyle w:val="Caption"/>
      </w:pPr>
      <w:r>
        <w:t xml:space="preserve">Abbildung </w:t>
      </w:r>
      <w:fldSimple w:instr=" SEQ Abbildung \* ARABIC ">
        <w:r w:rsidR="002B66BD">
          <w:rPr>
            <w:noProof/>
          </w:rPr>
          <w:t>22</w:t>
        </w:r>
      </w:fldSimple>
      <w:r w:rsidRPr="00B624D5">
        <w:t xml:space="preserve"> - Metriken NDepend, Assemblies, </w:t>
      </w:r>
      <w:r w:rsidR="00C31598">
        <w:t>Poster-</w:t>
      </w:r>
      <w:r>
        <w:t>Applikation</w:t>
      </w:r>
    </w:p>
    <w:p w:rsidR="009E11B3" w:rsidRPr="008A6D9D" w:rsidRDefault="00C31598" w:rsidP="000544D6">
      <w:pPr>
        <w:pStyle w:val="Heading6"/>
      </w:pPr>
      <w:bookmarkStart w:id="65" w:name="_Toc327447915"/>
      <w:r>
        <w:t>Mittagsmenu-</w:t>
      </w:r>
      <w:r w:rsidR="009E11B3" w:rsidRPr="008A6D9D">
        <w:t>Applikation</w:t>
      </w:r>
      <w:bookmarkEnd w:id="65"/>
    </w:p>
    <w:p w:rsidR="00472E67" w:rsidRDefault="00472E67" w:rsidP="00472E67">
      <w:r>
        <w:rPr>
          <w:noProof/>
          <w:lang w:eastAsia="de-CH"/>
        </w:rPr>
        <w:drawing>
          <wp:inline distT="0" distB="0" distL="0" distR="0" wp14:anchorId="1C6AA96B" wp14:editId="42F2247E">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1204692"/>
                    </a:xfrm>
                    <a:prstGeom prst="rect">
                      <a:avLst/>
                    </a:prstGeom>
                  </pic:spPr>
                </pic:pic>
              </a:graphicData>
            </a:graphic>
          </wp:inline>
        </w:drawing>
      </w:r>
    </w:p>
    <w:p w:rsidR="005141E0" w:rsidRDefault="005141E0" w:rsidP="005141E0">
      <w:pPr>
        <w:pStyle w:val="Caption"/>
      </w:pPr>
      <w:r>
        <w:t xml:space="preserve">Abbildung </w:t>
      </w:r>
      <w:fldSimple w:instr=" SEQ Abbildung \* ARABIC ">
        <w:r w:rsidR="002B66BD">
          <w:rPr>
            <w:noProof/>
          </w:rPr>
          <w:t>23</w:t>
        </w:r>
      </w:fldSimple>
      <w:r>
        <w:t xml:space="preserve"> - </w:t>
      </w:r>
      <w:r w:rsidRPr="000F7952">
        <w:t xml:space="preserve">Metriken NDepend, Übersicht, </w:t>
      </w:r>
      <w:r w:rsidR="00C31598">
        <w:t>Mittagsmenu-</w:t>
      </w:r>
      <w:r>
        <w:t>Applikation</w:t>
      </w:r>
    </w:p>
    <w:p w:rsidR="00472E67" w:rsidRDefault="00472E67" w:rsidP="00472E67">
      <w:r>
        <w:rPr>
          <w:noProof/>
          <w:lang w:eastAsia="de-CH"/>
        </w:rPr>
        <w:drawing>
          <wp:inline distT="0" distB="0" distL="0" distR="0" wp14:anchorId="5E6EDF92" wp14:editId="5E83D029">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519014"/>
                    </a:xfrm>
                    <a:prstGeom prst="rect">
                      <a:avLst/>
                    </a:prstGeom>
                  </pic:spPr>
                </pic:pic>
              </a:graphicData>
            </a:graphic>
          </wp:inline>
        </w:drawing>
      </w:r>
    </w:p>
    <w:p w:rsidR="005141E0" w:rsidRDefault="005141E0" w:rsidP="005141E0">
      <w:pPr>
        <w:pStyle w:val="Caption"/>
      </w:pPr>
      <w:r>
        <w:t xml:space="preserve">Abbildung </w:t>
      </w:r>
      <w:fldSimple w:instr=" SEQ Abbildung \* ARABIC ">
        <w:r w:rsidR="002B66BD">
          <w:rPr>
            <w:noProof/>
          </w:rPr>
          <w:t>24</w:t>
        </w:r>
      </w:fldSimple>
      <w:r w:rsidRPr="008D3481">
        <w:t xml:space="preserve"> - Metriken NDepend, Assemblies, </w:t>
      </w:r>
      <w:r w:rsidR="00C31598">
        <w:t>Mittagsmenu-</w:t>
      </w:r>
      <w:r>
        <w:t>Applikation</w:t>
      </w:r>
    </w:p>
    <w:p w:rsidR="00B421DE" w:rsidRDefault="00B421DE" w:rsidP="00B421DE">
      <w:pPr>
        <w:pStyle w:val="Heading5"/>
      </w:pPr>
      <w:bookmarkStart w:id="66" w:name="_Toc327447916"/>
      <w:r>
        <w:t>Code Warnungen</w:t>
      </w:r>
      <w:bookmarkEnd w:id="66"/>
    </w:p>
    <w:p w:rsidR="00531FEA" w:rsidRPr="00531FEA" w:rsidRDefault="00531FEA" w:rsidP="00531FEA">
      <w:r>
        <w:t xml:space="preserve">Wie aus den nachfolgenden Abbildungen ersichtlich ist, </w:t>
      </w:r>
      <w:r w:rsidR="00E26407">
        <w:t>treten beim Kom</w:t>
      </w:r>
      <w:r w:rsidR="0050590F">
        <w:t>p</w:t>
      </w:r>
      <w:r w:rsidR="00E26407">
        <w:t>ilieren des Codes</w:t>
      </w:r>
      <w:r w:rsidR="00982166">
        <w:t xml:space="preserve"> der verschiedenen Applikationen</w:t>
      </w:r>
      <w:r w:rsidR="00E26407">
        <w:t xml:space="preserve"> keine Fehler oder Warnungen auf.</w:t>
      </w:r>
    </w:p>
    <w:p w:rsidR="006C0EE2" w:rsidRDefault="006C0EE2" w:rsidP="006C0EE2">
      <w:r>
        <w:rPr>
          <w:noProof/>
          <w:lang w:eastAsia="de-CH"/>
        </w:rPr>
        <w:lastRenderedPageBreak/>
        <w:drawing>
          <wp:inline distT="0" distB="0" distL="0" distR="0" wp14:anchorId="01D592DC" wp14:editId="796FACDA">
            <wp:extent cx="5760720" cy="23873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387336"/>
                    </a:xfrm>
                    <a:prstGeom prst="rect">
                      <a:avLst/>
                    </a:prstGeom>
                  </pic:spPr>
                </pic:pic>
              </a:graphicData>
            </a:graphic>
          </wp:inline>
        </w:drawing>
      </w:r>
    </w:p>
    <w:p w:rsidR="006C0EE2" w:rsidRPr="006C0EE2" w:rsidRDefault="006C0EE2" w:rsidP="006C0EE2">
      <w:pPr>
        <w:pStyle w:val="Caption"/>
      </w:pPr>
      <w:r>
        <w:t xml:space="preserve">Abbildung </w:t>
      </w:r>
      <w:fldSimple w:instr=" SEQ Abbildung \* ARABIC ">
        <w:r w:rsidR="002B66BD">
          <w:rPr>
            <w:noProof/>
          </w:rPr>
          <w:t>25</w:t>
        </w:r>
      </w:fldSimple>
      <w:r>
        <w:t xml:space="preserve"> -</w:t>
      </w:r>
      <w:r w:rsidRPr="00D90CB7">
        <w:rPr>
          <w:lang w:val="en-AU"/>
        </w:rPr>
        <w:t xml:space="preserve"> Warnings</w:t>
      </w:r>
      <w:r w:rsidR="006F6977">
        <w:t>, Videowall-</w:t>
      </w:r>
      <w:r>
        <w:t>Applikation</w:t>
      </w:r>
    </w:p>
    <w:p w:rsidR="00097E7F" w:rsidRDefault="006C0EE2" w:rsidP="00317422">
      <w:r>
        <w:rPr>
          <w:noProof/>
          <w:lang w:eastAsia="de-CH"/>
        </w:rPr>
        <w:drawing>
          <wp:inline distT="0" distB="0" distL="0" distR="0" wp14:anchorId="4C472A79" wp14:editId="6135375A">
            <wp:extent cx="5760720" cy="2406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2406935"/>
                    </a:xfrm>
                    <a:prstGeom prst="rect">
                      <a:avLst/>
                    </a:prstGeom>
                  </pic:spPr>
                </pic:pic>
              </a:graphicData>
            </a:graphic>
          </wp:inline>
        </w:drawing>
      </w:r>
    </w:p>
    <w:p w:rsidR="006C0EE2" w:rsidRDefault="006C0EE2" w:rsidP="006C0EE2">
      <w:pPr>
        <w:pStyle w:val="Caption"/>
      </w:pPr>
      <w:r>
        <w:t xml:space="preserve">Abbildung </w:t>
      </w:r>
      <w:fldSimple w:instr=" SEQ Abbildung \* ARABIC ">
        <w:r w:rsidR="002B66BD">
          <w:rPr>
            <w:noProof/>
          </w:rPr>
          <w:t>26</w:t>
        </w:r>
      </w:fldSimple>
      <w:r w:rsidRPr="00B311CF">
        <w:t xml:space="preserve"> -</w:t>
      </w:r>
      <w:r w:rsidRPr="00D90CB7">
        <w:rPr>
          <w:lang w:val="en-AU"/>
        </w:rPr>
        <w:t xml:space="preserve"> Warnings</w:t>
      </w:r>
      <w:r w:rsidRPr="00B311CF">
        <w:t xml:space="preserve">, </w:t>
      </w:r>
      <w:r>
        <w:t>Poster</w:t>
      </w:r>
      <w:r w:rsidR="006F6977">
        <w:t>-</w:t>
      </w:r>
      <w:r w:rsidRPr="00B311CF">
        <w:t>Applikation</w:t>
      </w:r>
    </w:p>
    <w:p w:rsidR="00097E7F" w:rsidRDefault="006C0EE2" w:rsidP="00317422">
      <w:r>
        <w:rPr>
          <w:noProof/>
          <w:lang w:eastAsia="de-CH"/>
        </w:rPr>
        <w:drawing>
          <wp:inline distT="0" distB="0" distL="0" distR="0" wp14:anchorId="519957E7" wp14:editId="02CE1B74">
            <wp:extent cx="5760720" cy="238059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2380599"/>
                    </a:xfrm>
                    <a:prstGeom prst="rect">
                      <a:avLst/>
                    </a:prstGeom>
                  </pic:spPr>
                </pic:pic>
              </a:graphicData>
            </a:graphic>
          </wp:inline>
        </w:drawing>
      </w:r>
    </w:p>
    <w:p w:rsidR="006C0EE2" w:rsidRPr="00D90CB7" w:rsidRDefault="006C0EE2" w:rsidP="006C0EE2">
      <w:pPr>
        <w:pStyle w:val="Caption"/>
        <w:rPr>
          <w:lang w:val="en-AU"/>
        </w:rPr>
      </w:pPr>
      <w:r>
        <w:t xml:space="preserve">Abbildung </w:t>
      </w:r>
      <w:fldSimple w:instr=" SEQ Abbildung \* ARABIC ">
        <w:r w:rsidR="002B66BD">
          <w:rPr>
            <w:noProof/>
          </w:rPr>
          <w:t>27</w:t>
        </w:r>
      </w:fldSimple>
      <w:r w:rsidRPr="00CD08D5">
        <w:t xml:space="preserve"> -</w:t>
      </w:r>
      <w:r w:rsidRPr="00D90CB7">
        <w:rPr>
          <w:lang w:val="en-AU"/>
        </w:rPr>
        <w:t xml:space="preserve"> Warnings</w:t>
      </w:r>
      <w:r w:rsidRPr="00CD08D5">
        <w:t xml:space="preserve">, </w:t>
      </w:r>
      <w:r>
        <w:t>Mittagsmenu</w:t>
      </w:r>
      <w:r w:rsidR="006F6977">
        <w:t>-</w:t>
      </w:r>
      <w:r w:rsidRPr="00CD08D5">
        <w:t>Applikation</w:t>
      </w:r>
    </w:p>
    <w:p w:rsidR="006C45E1" w:rsidRDefault="006C45E1" w:rsidP="006C45E1">
      <w:pPr>
        <w:pStyle w:val="Heading4"/>
      </w:pPr>
      <w:bookmarkStart w:id="67" w:name="_Toc327447917"/>
      <w:r w:rsidRPr="00D90CB7">
        <w:rPr>
          <w:lang w:val="en-AU"/>
        </w:rPr>
        <w:t>Coding</w:t>
      </w:r>
      <w:r>
        <w:t xml:space="preserve"> Standards</w:t>
      </w:r>
      <w:bookmarkEnd w:id="67"/>
    </w:p>
    <w:p w:rsidR="006C45E1" w:rsidRDefault="006C45E1" w:rsidP="006C45E1">
      <w:r>
        <w:t>Die</w:t>
      </w:r>
      <w:r w:rsidRPr="00D31E03">
        <w:t xml:space="preserve"> </w:t>
      </w:r>
      <w:r w:rsidR="00D90CB7" w:rsidRPr="00D31E03">
        <w:t>Coding</w:t>
      </w:r>
      <w:r>
        <w:t xml:space="preserve"> Standards, welche für dieses Projekt gültig sind, wurden mehrheitlich vo</w:t>
      </w:r>
      <w:r w:rsidR="003C32E0">
        <w:t>n</w:t>
      </w:r>
      <w:r w:rsidR="00EC279D">
        <w:t xml:space="preserve"> ReS</w:t>
      </w:r>
      <w:r>
        <w:t xml:space="preserve">harper übernommen. </w:t>
      </w:r>
    </w:p>
    <w:p w:rsidR="006C45E1" w:rsidRDefault="00EC279D" w:rsidP="006C45E1">
      <w:r>
        <w:t>Das exportierte ReS</w:t>
      </w:r>
      <w:r w:rsidR="00F048F7">
        <w:t>harper-Profil kann über den Pfad „code/</w:t>
      </w:r>
      <w:r w:rsidR="00F048F7" w:rsidRPr="00AF42CE">
        <w:t>resharper_settings</w:t>
      </w:r>
      <w:r w:rsidR="00F048F7">
        <w:t>/</w:t>
      </w:r>
      <w:r w:rsidR="00F048F7" w:rsidRPr="00AF42CE">
        <w:t xml:space="preserve"> resharper.DotSettings</w:t>
      </w:r>
      <w:r w:rsidR="00F048F7">
        <w:t xml:space="preserve">“ gefunden werden. </w:t>
      </w:r>
      <w:r w:rsidR="006C45E1">
        <w:t xml:space="preserve">Nachfolgend </w:t>
      </w:r>
      <w:r w:rsidR="00AF42CE">
        <w:t>wurden die wichtigsten Einstellungen dokumentiert</w:t>
      </w:r>
      <w:r w:rsidR="006C45E1">
        <w:t>.</w:t>
      </w:r>
    </w:p>
    <w:p w:rsidR="006C45E1" w:rsidRDefault="00721E7E" w:rsidP="00721E7E">
      <w:pPr>
        <w:pStyle w:val="Heading5"/>
      </w:pPr>
      <w:bookmarkStart w:id="68" w:name="_Toc327447918"/>
      <w:r>
        <w:lastRenderedPageBreak/>
        <w:t>C# Namenskonventionen</w:t>
      </w:r>
      <w:bookmarkEnd w:id="68"/>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37FFDF26" wp14:editId="6E207C83">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Caption"/>
      </w:pPr>
      <w:r>
        <w:t xml:space="preserve">Abbildung </w:t>
      </w:r>
      <w:fldSimple w:instr=" SEQ Abbildung \* ARABIC ">
        <w:r w:rsidR="002B66BD">
          <w:rPr>
            <w:noProof/>
          </w:rPr>
          <w:t>28</w:t>
        </w:r>
      </w:fldSimple>
      <w:r w:rsidR="00603261">
        <w:t xml:space="preserve"> -</w:t>
      </w:r>
      <w:r w:rsidR="00603261" w:rsidRPr="00D90CB7">
        <w:rPr>
          <w:lang w:val="en-AU"/>
        </w:rPr>
        <w:t xml:space="preserve"> Naming</w:t>
      </w:r>
      <w:r>
        <w:t xml:space="preserve"> Style</w:t>
      </w:r>
    </w:p>
    <w:p w:rsidR="00D20D9D" w:rsidRPr="00D90CB7" w:rsidRDefault="00D20D9D" w:rsidP="00D20D9D">
      <w:pPr>
        <w:pStyle w:val="Heading5"/>
        <w:rPr>
          <w:lang w:val="en-AU"/>
        </w:rPr>
      </w:pPr>
      <w:bookmarkStart w:id="69" w:name="_Toc327447919"/>
      <w:r>
        <w:t>Formatierungsstil</w:t>
      </w:r>
      <w:bookmarkEnd w:id="69"/>
    </w:p>
    <w:p w:rsidR="00D20D9D" w:rsidRPr="00C9731E" w:rsidRDefault="008D3821" w:rsidP="00D20D9D">
      <w:pPr>
        <w:rPr>
          <w:b/>
        </w:rPr>
      </w:pPr>
      <w:r w:rsidRPr="00D90CB7">
        <w:rPr>
          <w:b/>
          <w:lang w:val="en-AU"/>
        </w:rPr>
        <w:t>Braces</w:t>
      </w:r>
      <w:r w:rsidRPr="00C9731E">
        <w:rPr>
          <w:b/>
        </w:rPr>
        <w:t xml:space="preserve"> Layout</w:t>
      </w:r>
    </w:p>
    <w:p w:rsidR="008D3821" w:rsidRDefault="008D3821" w:rsidP="00D20D9D">
      <w:r>
        <w:t>Geschweifte Klammer</w:t>
      </w:r>
      <w:r w:rsidR="003C32E0">
        <w:t>n</w:t>
      </w:r>
      <w:r>
        <w:t xml:space="preserve"> befinden sich auf einer neuen Zeile.</w:t>
      </w:r>
    </w:p>
    <w:p w:rsidR="008D3821" w:rsidRPr="00D90CB7" w:rsidRDefault="008D3821" w:rsidP="00D20D9D">
      <w:pPr>
        <w:rPr>
          <w:lang w:val="de-AT"/>
        </w:rPr>
      </w:pPr>
      <w:r>
        <w:rPr>
          <w:noProof/>
          <w:lang w:eastAsia="de-CH"/>
        </w:rPr>
        <w:drawing>
          <wp:inline distT="0" distB="0" distL="0" distR="0" wp14:anchorId="6F5597E9" wp14:editId="41B1BC42">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Caption"/>
        <w:rPr>
          <w:lang w:val="en-US"/>
        </w:rPr>
      </w:pPr>
      <w:r w:rsidRPr="00D31E03">
        <w:rPr>
          <w:lang w:val="en-US"/>
        </w:rPr>
        <w:t>Abbildung</w:t>
      </w:r>
      <w:r w:rsidRPr="00A355B2">
        <w:rPr>
          <w:lang w:val="en-US"/>
        </w:rPr>
        <w:t xml:space="preserve"> </w:t>
      </w:r>
      <w:r>
        <w:fldChar w:fldCharType="begin"/>
      </w:r>
      <w:r w:rsidRPr="00A355B2">
        <w:rPr>
          <w:lang w:val="en-US"/>
        </w:rPr>
        <w:instrText xml:space="preserve"> SEQ Abbildung \* ARABIC </w:instrText>
      </w:r>
      <w:r>
        <w:fldChar w:fldCharType="separate"/>
      </w:r>
      <w:r w:rsidR="002B66BD">
        <w:rPr>
          <w:noProof/>
          <w:lang w:val="en-US"/>
        </w:rPr>
        <w:t>29</w:t>
      </w:r>
      <w:r>
        <w:fldChar w:fldCharType="end"/>
      </w:r>
      <w:r w:rsidRPr="00A355B2">
        <w:rPr>
          <w:lang w:val="en-US"/>
        </w:rPr>
        <w:t xml:space="preserve"> </w:t>
      </w:r>
      <w:r w:rsidR="009652BF" w:rsidRPr="00A355B2">
        <w:rPr>
          <w:lang w:val="en-US"/>
        </w:rPr>
        <w:t>–</w:t>
      </w:r>
      <w:r w:rsidRPr="00D31E03">
        <w:rPr>
          <w:lang w:val="en-US"/>
        </w:rPr>
        <w:t xml:space="preserve"> </w:t>
      </w:r>
      <w:r w:rsidR="009652BF" w:rsidRPr="00D31E03">
        <w:rPr>
          <w:lang w:val="en-US"/>
        </w:rPr>
        <w:t>Formatierungsstil</w:t>
      </w:r>
      <w:r w:rsidR="009652BF" w:rsidRPr="00A355B2">
        <w:rPr>
          <w:lang w:val="en-US"/>
        </w:rPr>
        <w:t xml:space="preserve">,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5A8FF822" wp14:editId="602F071E">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Caption"/>
        <w:tabs>
          <w:tab w:val="left" w:pos="6615"/>
        </w:tabs>
      </w:pPr>
      <w:r>
        <w:t xml:space="preserve">Abbildung </w:t>
      </w:r>
      <w:fldSimple w:instr=" SEQ Abbildung \* ARABIC ">
        <w:r w:rsidR="002B66BD">
          <w:rPr>
            <w:noProof/>
          </w:rPr>
          <w:t>30</w:t>
        </w:r>
      </w:fldSimple>
      <w:r>
        <w:t xml:space="preserve"> -</w:t>
      </w:r>
      <w:r w:rsidR="009652BF" w:rsidRPr="009652BF">
        <w:t xml:space="preserve"> </w:t>
      </w:r>
      <w:r w:rsidR="009652BF">
        <w:t xml:space="preserve">Formatierungsstil, </w:t>
      </w:r>
      <w:r>
        <w:t xml:space="preserve"> Line Breaks</w:t>
      </w:r>
      <w:r w:rsidRPr="00D90CB7">
        <w:rPr>
          <w:lang w:val="en-AU"/>
        </w:rPr>
        <w:t xml:space="preserve"> and Wrapping</w:t>
      </w:r>
      <w:r w:rsidR="00581B86">
        <w:tab/>
      </w:r>
    </w:p>
    <w:p w:rsidR="00AD1F06" w:rsidRDefault="00AD1F06" w:rsidP="00AD1F06">
      <w:pPr>
        <w:pStyle w:val="Heading5"/>
      </w:pPr>
      <w:bookmarkStart w:id="70" w:name="_Toc327447920"/>
      <w:r>
        <w:t>Auswertung durch Re</w:t>
      </w:r>
      <w:r w:rsidR="00EC279D">
        <w:t>S</w:t>
      </w:r>
      <w:r>
        <w:t>harper</w:t>
      </w:r>
      <w:bookmarkEnd w:id="70"/>
    </w:p>
    <w:p w:rsidR="008C2EB3" w:rsidRDefault="008C2EB3" w:rsidP="008C2EB3">
      <w:r>
        <w:t>Durch den Re</w:t>
      </w:r>
      <w:r w:rsidR="00EC279D">
        <w:t>S</w:t>
      </w:r>
      <w:r>
        <w:t>harper können</w:t>
      </w:r>
      <w:r w:rsidRPr="00D31E03">
        <w:t xml:space="preserve"> Coding Issues</w:t>
      </w:r>
      <w:r>
        <w:t xml:space="preserve"> angezeigt we</w:t>
      </w:r>
      <w:r w:rsidR="00DF509A">
        <w:t xml:space="preserve">rden. </w:t>
      </w:r>
      <w:r w:rsidR="00482079">
        <w:t>Diese werden für die drei Projekte nachfolgend aufgezeigt</w:t>
      </w:r>
      <w:r w:rsidR="0080447D">
        <w:t xml:space="preserve"> und erklärt</w:t>
      </w:r>
      <w:r w:rsidR="00E910A3">
        <w:t>.</w:t>
      </w:r>
    </w:p>
    <w:p w:rsidR="00DF509A" w:rsidRDefault="006F6977" w:rsidP="008C2EB3">
      <w:r>
        <w:rPr>
          <w:b/>
        </w:rPr>
        <w:lastRenderedPageBreak/>
        <w:t>Videowall-</w:t>
      </w:r>
      <w:r w:rsidR="00482079" w:rsidRPr="00482079">
        <w:rPr>
          <w:b/>
        </w:rPr>
        <w:t>Applikation</w:t>
      </w:r>
      <w:r w:rsidR="00982166">
        <w:rPr>
          <w:b/>
        </w:rPr>
        <w:br/>
      </w:r>
      <w:r w:rsidR="000204AC">
        <w:rPr>
          <w:noProof/>
          <w:lang w:eastAsia="de-CH"/>
        </w:rPr>
        <w:drawing>
          <wp:inline distT="0" distB="0" distL="0" distR="0" wp14:anchorId="0730F0C7" wp14:editId="7B91C4D3">
            <wp:extent cx="4429125" cy="5581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429125" cy="5581650"/>
                    </a:xfrm>
                    <a:prstGeom prst="rect">
                      <a:avLst/>
                    </a:prstGeom>
                  </pic:spPr>
                </pic:pic>
              </a:graphicData>
            </a:graphic>
          </wp:inline>
        </w:drawing>
      </w:r>
    </w:p>
    <w:p w:rsidR="007F76BD" w:rsidRDefault="007F76BD" w:rsidP="007F76BD">
      <w:pPr>
        <w:pStyle w:val="Caption"/>
      </w:pPr>
      <w:r>
        <w:t xml:space="preserve">Abbildung </w:t>
      </w:r>
      <w:fldSimple w:instr=" SEQ Abbildung \* ARABIC ">
        <w:r w:rsidR="002B66BD">
          <w:rPr>
            <w:noProof/>
          </w:rPr>
          <w:t>31</w:t>
        </w:r>
      </w:fldSimple>
      <w:r>
        <w:t xml:space="preserve"> -</w:t>
      </w:r>
      <w:r w:rsidRPr="00D31E03">
        <w:t xml:space="preserve"> Coding Issues</w:t>
      </w:r>
      <w:r w:rsidR="006F6977">
        <w:t>, Videowall-</w:t>
      </w:r>
      <w:r>
        <w:t>Applikation</w:t>
      </w:r>
    </w:p>
    <w:p w:rsidR="00982166" w:rsidRDefault="00703285" w:rsidP="00AD1F06">
      <w:r>
        <w:t>Die</w:t>
      </w:r>
      <w:r w:rsidRPr="00D31E03">
        <w:t xml:space="preserve"> Issues</w:t>
      </w:r>
      <w:r>
        <w:t xml:space="preserve"> </w:t>
      </w:r>
      <w:r w:rsidR="00982166">
        <w:t xml:space="preserve">der Videowall-Applikation </w:t>
      </w:r>
      <w:r>
        <w:t>lassen sich wie folg</w:t>
      </w:r>
      <w:r w:rsidR="00982166">
        <w:t>t</w:t>
      </w:r>
      <w:r>
        <w:t xml:space="preserve"> erläutern: </w:t>
      </w:r>
    </w:p>
    <w:p w:rsidR="00982166" w:rsidRDefault="00C62E5D" w:rsidP="00982166">
      <w:pPr>
        <w:pStyle w:val="ListParagraph"/>
        <w:numPr>
          <w:ilvl w:val="0"/>
          <w:numId w:val="8"/>
        </w:numPr>
      </w:pPr>
      <w:r>
        <w:t>Die</w:t>
      </w:r>
      <w:r w:rsidRPr="00D31E03">
        <w:t xml:space="preserve"> Issues</w:t>
      </w:r>
      <w:r>
        <w:t xml:space="preserve">, welche </w:t>
      </w:r>
      <w:r w:rsidR="00E47C2B">
        <w:t>im</w:t>
      </w:r>
      <w:r>
        <w:t xml:space="preserve"> .xaml-Code en</w:t>
      </w:r>
      <w:r w:rsidR="00E47C2B">
        <w:t>t</w:t>
      </w:r>
      <w:r>
        <w:t xml:space="preserve">standen sind, können nicht behoben werden. </w:t>
      </w:r>
    </w:p>
    <w:p w:rsidR="00982166" w:rsidRDefault="00E47C2B" w:rsidP="00982166">
      <w:pPr>
        <w:pStyle w:val="ListParagraph"/>
        <w:numPr>
          <w:ilvl w:val="0"/>
          <w:numId w:val="8"/>
        </w:numPr>
      </w:pPr>
      <w:r>
        <w:t>Die</w:t>
      </w:r>
      <w:r w:rsidRPr="00D31E03">
        <w:t xml:space="preserve"> Assemblies</w:t>
      </w:r>
      <w:r>
        <w:t xml:space="preserve"> Videowall.Common und Videowall.Interfaces werde</w:t>
      </w:r>
      <w:r w:rsidR="006F6977">
        <w:t>n zusätzlich in die Mittagsmenu-Applikation und die Poster-</w:t>
      </w:r>
      <w:r>
        <w:t>Applikation eingebunden. Dort wird beispielsweise der ImageHelper verwendet.</w:t>
      </w:r>
      <w:r w:rsidR="00CA3229">
        <w:t xml:space="preserve"> Aus Sicht de</w:t>
      </w:r>
      <w:r w:rsidR="00982166">
        <w:t>s Videowall-</w:t>
      </w:r>
      <w:r w:rsidR="00CA3229">
        <w:t>Projekt</w:t>
      </w:r>
      <w:r w:rsidR="00982166">
        <w:t>s</w:t>
      </w:r>
      <w:r w:rsidR="00CA3229">
        <w:t xml:space="preserve"> werden diese aber nie genutzt</w:t>
      </w:r>
      <w:r w:rsidR="000204AC">
        <w:t xml:space="preserve"> und daher als</w:t>
      </w:r>
      <w:r w:rsidR="000204AC" w:rsidRPr="00D31E03">
        <w:t xml:space="preserve"> Issue</w:t>
      </w:r>
      <w:r w:rsidR="000204AC">
        <w:t xml:space="preserve"> angezeigt</w:t>
      </w:r>
      <w:r w:rsidR="00CA3229">
        <w:t xml:space="preserve">. </w:t>
      </w:r>
    </w:p>
    <w:p w:rsidR="00982166" w:rsidRDefault="00E145FC" w:rsidP="00982166">
      <w:pPr>
        <w:pStyle w:val="ListParagraph"/>
        <w:numPr>
          <w:ilvl w:val="0"/>
          <w:numId w:val="8"/>
        </w:numPr>
      </w:pPr>
      <w:r>
        <w:t>Die Klassen werden zur Laufzeit durch</w:t>
      </w:r>
      <w:r w:rsidRPr="00D31E03">
        <w:t xml:space="preserve"> Unity</w:t>
      </w:r>
      <w:r>
        <w:t xml:space="preserve"> </w:t>
      </w:r>
      <w:r w:rsidR="00D90CB7">
        <w:t>instanziiert</w:t>
      </w:r>
      <w:r>
        <w:t>. Dadurch ist für Re</w:t>
      </w:r>
      <w:r w:rsidR="00EC279D">
        <w:t>S</w:t>
      </w:r>
      <w:r>
        <w:t>harper nicht ersichtlich, dass diese</w:t>
      </w:r>
      <w:r w:rsidR="00982166">
        <w:t xml:space="preserve"> Klassen</w:t>
      </w:r>
      <w:r>
        <w:t xml:space="preserve"> verwendet werden.</w:t>
      </w:r>
      <w:r w:rsidR="003C5E5D">
        <w:t xml:space="preserve"> </w:t>
      </w:r>
    </w:p>
    <w:p w:rsidR="00982166" w:rsidRDefault="003C5E5D" w:rsidP="00982166">
      <w:pPr>
        <w:pStyle w:val="ListParagraph"/>
        <w:numPr>
          <w:ilvl w:val="0"/>
          <w:numId w:val="8"/>
        </w:numPr>
      </w:pPr>
      <w:r>
        <w:t xml:space="preserve">Die Klassen mit dem Namen NamespaceDoc </w:t>
      </w:r>
      <w:r w:rsidR="00FC00C0">
        <w:t>werden</w:t>
      </w:r>
      <w:r w:rsidR="00982166">
        <w:t xml:space="preserve"> nicht verwendet, sie sind aber</w:t>
      </w:r>
      <w:r w:rsidR="00FC00C0">
        <w:t xml:space="preserve"> für die Dokumentation der</w:t>
      </w:r>
      <w:r w:rsidR="00FC00C0" w:rsidRPr="00D31E03">
        <w:t xml:space="preserve"> Namespaces</w:t>
      </w:r>
      <w:r w:rsidR="00982166">
        <w:t xml:space="preserve"> nötig.</w:t>
      </w:r>
      <w:r w:rsidR="004A6827">
        <w:t xml:space="preserve"> </w:t>
      </w:r>
    </w:p>
    <w:p w:rsidR="00482079" w:rsidRDefault="004A6827" w:rsidP="00982166">
      <w:pPr>
        <w:pStyle w:val="ListParagraph"/>
        <w:numPr>
          <w:ilvl w:val="0"/>
          <w:numId w:val="8"/>
        </w:numPr>
      </w:pPr>
      <w:r>
        <w:t xml:space="preserve">Die Klasse PreOrPostCondition </w:t>
      </w:r>
      <w:r w:rsidR="00982166">
        <w:t>wurde</w:t>
      </w:r>
      <w:r>
        <w:t xml:space="preserve"> durch das Institut für Software (IFS) vorgegeben und wurde daher übernommen, auch wenn </w:t>
      </w:r>
      <w:r w:rsidR="00482079">
        <w:t>zurzeit</w:t>
      </w:r>
      <w:r>
        <w:t xml:space="preserve"> noch nicht alle Methoden davon verwendet </w:t>
      </w:r>
      <w:r w:rsidR="00982166">
        <w:t>werden</w:t>
      </w:r>
      <w:r>
        <w:t>.</w:t>
      </w:r>
    </w:p>
    <w:p w:rsidR="009A2CE9" w:rsidRDefault="006F6977" w:rsidP="00AD1F06">
      <w:r>
        <w:rPr>
          <w:b/>
        </w:rPr>
        <w:lastRenderedPageBreak/>
        <w:t>Poster-</w:t>
      </w:r>
      <w:r w:rsidR="00936B70" w:rsidRPr="00936B70">
        <w:rPr>
          <w:b/>
        </w:rPr>
        <w:t>Applikation</w:t>
      </w:r>
      <w:r w:rsidR="00982166">
        <w:rPr>
          <w:b/>
        </w:rPr>
        <w:br/>
      </w:r>
      <w:r w:rsidR="009A2CE9">
        <w:rPr>
          <w:noProof/>
          <w:lang w:eastAsia="de-CH"/>
        </w:rPr>
        <w:drawing>
          <wp:inline distT="0" distB="0" distL="0" distR="0" wp14:anchorId="2238DE3F" wp14:editId="7AB2D9A5">
            <wp:extent cx="3962400" cy="550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62400" cy="5505450"/>
                    </a:xfrm>
                    <a:prstGeom prst="rect">
                      <a:avLst/>
                    </a:prstGeom>
                  </pic:spPr>
                </pic:pic>
              </a:graphicData>
            </a:graphic>
          </wp:inline>
        </w:drawing>
      </w:r>
      <w:r w:rsidR="009A2CE9">
        <w:t xml:space="preserve"> </w:t>
      </w:r>
    </w:p>
    <w:p w:rsidR="009A2CE9" w:rsidRDefault="009A2CE9" w:rsidP="009A2CE9">
      <w:pPr>
        <w:pStyle w:val="Caption"/>
      </w:pPr>
      <w:r>
        <w:t xml:space="preserve">Abbildung </w:t>
      </w:r>
      <w:fldSimple w:instr=" SEQ Abbildung \* ARABIC ">
        <w:r w:rsidR="002B66BD">
          <w:rPr>
            <w:noProof/>
          </w:rPr>
          <w:t>32</w:t>
        </w:r>
      </w:fldSimple>
      <w:r>
        <w:t xml:space="preserve"> -</w:t>
      </w:r>
      <w:r w:rsidRPr="00D31E03">
        <w:t xml:space="preserve"> Coding Issues</w:t>
      </w:r>
      <w:r w:rsidR="006F6977">
        <w:t>, Poster-</w:t>
      </w:r>
      <w:r>
        <w:t>Applikation</w:t>
      </w:r>
    </w:p>
    <w:p w:rsidR="00982166" w:rsidRDefault="00982166" w:rsidP="00982166">
      <w:r>
        <w:t>Die</w:t>
      </w:r>
      <w:r w:rsidRPr="00D31E03">
        <w:t xml:space="preserve"> Issues</w:t>
      </w:r>
      <w:r>
        <w:t xml:space="preserve"> der Poster-Applikation lassen sich wie folgt erläutern: </w:t>
      </w:r>
    </w:p>
    <w:p w:rsidR="000F6818" w:rsidRDefault="000F6818" w:rsidP="000F6818">
      <w:pPr>
        <w:pStyle w:val="ListParagraph"/>
        <w:numPr>
          <w:ilvl w:val="0"/>
          <w:numId w:val="8"/>
        </w:numPr>
      </w:pPr>
      <w:r>
        <w:t>Die</w:t>
      </w:r>
      <w:r w:rsidRPr="00D31E03">
        <w:t xml:space="preserve"> Assemblies</w:t>
      </w:r>
      <w:r>
        <w:t xml:space="preserve"> Videowall.Common und Videowall.Interfaces werden von der Poster-Applikation, wie auch von anderen Projekten, verwendet. </w:t>
      </w:r>
      <w:r w:rsidR="00F902A9">
        <w:t>I</w:t>
      </w:r>
      <w:r>
        <w:t xml:space="preserve">n der Poster-Applikation </w:t>
      </w:r>
      <w:r w:rsidR="00F902A9">
        <w:t xml:space="preserve">selbst werden </w:t>
      </w:r>
      <w:r>
        <w:t>nicht alle Klassen oder Methoden</w:t>
      </w:r>
      <w:r w:rsidR="00E36803">
        <w:t xml:space="preserve"> aus den Assemblies</w:t>
      </w:r>
      <w:r>
        <w:t xml:space="preserve"> genutzt</w:t>
      </w:r>
      <w:r w:rsidR="00F902A9">
        <w:t>. Diese kommen aber in den anderen Projekten zum Einsatz. Dies wird aber von Re</w:t>
      </w:r>
      <w:r w:rsidR="00BE0305">
        <w:t>S</w:t>
      </w:r>
      <w:r w:rsidR="00F902A9">
        <w:t>harper nicht erkannt</w:t>
      </w:r>
      <w:r>
        <w:t xml:space="preserve">. </w:t>
      </w:r>
    </w:p>
    <w:p w:rsidR="000F6818" w:rsidRDefault="000F6818" w:rsidP="00982166"/>
    <w:p w:rsidR="00A57BBC" w:rsidRDefault="006F6977" w:rsidP="009A2CE9">
      <w:pPr>
        <w:rPr>
          <w:b/>
        </w:rPr>
      </w:pPr>
      <w:r>
        <w:rPr>
          <w:b/>
        </w:rPr>
        <w:lastRenderedPageBreak/>
        <w:t>Mittagsmenu-</w:t>
      </w:r>
      <w:r w:rsidR="00A57BBC" w:rsidRPr="00A57BBC">
        <w:rPr>
          <w:b/>
        </w:rPr>
        <w:t>Applikation</w:t>
      </w:r>
      <w:r w:rsidR="00982166">
        <w:rPr>
          <w:b/>
        </w:rPr>
        <w:br/>
      </w:r>
      <w:r w:rsidR="00CE39D7">
        <w:rPr>
          <w:noProof/>
          <w:lang w:eastAsia="de-CH"/>
        </w:rPr>
        <w:drawing>
          <wp:inline distT="0" distB="0" distL="0" distR="0" wp14:anchorId="3A548913" wp14:editId="581B7A96">
            <wp:extent cx="3829050" cy="6010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29050" cy="6010275"/>
                    </a:xfrm>
                    <a:prstGeom prst="rect">
                      <a:avLst/>
                    </a:prstGeom>
                  </pic:spPr>
                </pic:pic>
              </a:graphicData>
            </a:graphic>
          </wp:inline>
        </w:drawing>
      </w:r>
      <w:r w:rsidR="00A57BBC" w:rsidRPr="00A57BBC">
        <w:rPr>
          <w:b/>
        </w:rPr>
        <w:t xml:space="preserve"> </w:t>
      </w:r>
    </w:p>
    <w:p w:rsidR="00A57BBC" w:rsidRDefault="00A57BBC" w:rsidP="00A57BBC">
      <w:pPr>
        <w:pStyle w:val="Caption"/>
      </w:pPr>
      <w:r>
        <w:t xml:space="preserve">Abbildung </w:t>
      </w:r>
      <w:fldSimple w:instr=" SEQ Abbildung \* ARABIC ">
        <w:r w:rsidR="002B66BD">
          <w:rPr>
            <w:noProof/>
          </w:rPr>
          <w:t>33</w:t>
        </w:r>
      </w:fldSimple>
      <w:r>
        <w:t xml:space="preserve"> -</w:t>
      </w:r>
      <w:r w:rsidRPr="00762D91">
        <w:t xml:space="preserve"> Coding Issues</w:t>
      </w:r>
      <w:r w:rsidR="006F6977">
        <w:t>, Mittagsmenu-</w:t>
      </w:r>
      <w:r>
        <w:t>Applikation</w:t>
      </w:r>
    </w:p>
    <w:p w:rsidR="00557117" w:rsidRDefault="00557117" w:rsidP="00557117">
      <w:r>
        <w:t>Die</w:t>
      </w:r>
      <w:r w:rsidRPr="00D31E03">
        <w:t xml:space="preserve"> Issues</w:t>
      </w:r>
      <w:r>
        <w:t xml:space="preserve"> der Mittagsmenu-Applikation lassen sich wie folgt erläutern: </w:t>
      </w:r>
    </w:p>
    <w:p w:rsidR="00557117" w:rsidRDefault="00557117" w:rsidP="00557117">
      <w:pPr>
        <w:pStyle w:val="ListParagraph"/>
        <w:numPr>
          <w:ilvl w:val="0"/>
          <w:numId w:val="8"/>
        </w:numPr>
      </w:pPr>
      <w:r>
        <w:t>Die</w:t>
      </w:r>
      <w:r w:rsidRPr="00D31E03">
        <w:t xml:space="preserve"> Assemblies</w:t>
      </w:r>
      <w:r>
        <w:t xml:space="preserve"> Videowall.Common und Videowall.Interfaces werden von der Mittagsmenu-Applikation, wie auch von anderen Projekten, verwendet. In der Mittagsmenu-Applikation selbst werden nicht alle Klassen oder Methoden aus den Assemblies genutzt. Diese kommen aber in den anderen Projekten zum Einsatz. Dies wird aber von Re</w:t>
      </w:r>
      <w:r w:rsidR="00BE0305">
        <w:t>S</w:t>
      </w:r>
      <w:r>
        <w:t xml:space="preserve">harper nicht erkannt. </w:t>
      </w:r>
    </w:p>
    <w:p w:rsidR="00557117" w:rsidRDefault="00557117">
      <w:pPr>
        <w:rPr>
          <w:rFonts w:asciiTheme="majorHAnsi" w:hAnsiTheme="majorHAnsi"/>
          <w:i/>
          <w:color w:val="00629E"/>
          <w:spacing w:val="10"/>
          <w:sz w:val="22"/>
          <w:szCs w:val="22"/>
        </w:rPr>
      </w:pPr>
      <w:r>
        <w:br w:type="page"/>
      </w:r>
    </w:p>
    <w:p w:rsidR="00B85A1D" w:rsidRDefault="00D90CB7" w:rsidP="00B85A1D">
      <w:pPr>
        <w:pStyle w:val="Heading5"/>
      </w:pPr>
      <w:bookmarkStart w:id="71" w:name="_Toc327447921"/>
      <w:r w:rsidRPr="00557117">
        <w:lastRenderedPageBreak/>
        <w:t>Cleanup</w:t>
      </w:r>
      <w:bookmarkEnd w:id="71"/>
    </w:p>
    <w:p w:rsidR="00B85A1D" w:rsidRPr="00B85A1D" w:rsidRDefault="00B85A1D" w:rsidP="00B85A1D">
      <w:r>
        <w:t xml:space="preserve">Für das </w:t>
      </w:r>
      <w:r w:rsidR="00D90CB7">
        <w:t>Cleanup</w:t>
      </w:r>
      <w:r>
        <w:t xml:space="preserve"> des Codes wurden folgende Einstellungen vorgenommen:</w:t>
      </w:r>
    </w:p>
    <w:p w:rsidR="00B85A1D" w:rsidRDefault="00B85A1D" w:rsidP="00B85A1D">
      <w:r>
        <w:rPr>
          <w:noProof/>
          <w:lang w:eastAsia="de-CH"/>
        </w:rPr>
        <w:drawing>
          <wp:inline distT="0" distB="0" distL="0" distR="0" wp14:anchorId="313AC0C8" wp14:editId="36028EE6">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Caption"/>
      </w:pPr>
      <w:r>
        <w:t xml:space="preserve">Abbildung </w:t>
      </w:r>
      <w:fldSimple w:instr=" SEQ Abbildung \* ARABIC ">
        <w:r w:rsidR="002B66BD">
          <w:rPr>
            <w:noProof/>
          </w:rPr>
          <w:t>34</w:t>
        </w:r>
      </w:fldSimple>
      <w:r>
        <w:t xml:space="preserve"> - </w:t>
      </w:r>
      <w:r w:rsidR="00D90CB7">
        <w:t>Cleanup</w:t>
      </w:r>
      <w:r>
        <w:t xml:space="preserve"> Einstellungen</w:t>
      </w:r>
    </w:p>
    <w:p w:rsidR="00336294" w:rsidRDefault="00336294" w:rsidP="00336294">
      <w:pPr>
        <w:pStyle w:val="Heading4"/>
      </w:pPr>
      <w:bookmarkStart w:id="72" w:name="_Toc327447922"/>
      <w:r>
        <w:t>Dokumentation Quellcode</w:t>
      </w:r>
      <w:bookmarkEnd w:id="72"/>
    </w:p>
    <w:p w:rsidR="00336294" w:rsidRDefault="00336294" w:rsidP="00336294">
      <w:r>
        <w:t>Zur Dokumenta</w:t>
      </w:r>
      <w:r w:rsidR="00960B7F">
        <w:t>tion des Quellcodes wurde Ghost</w:t>
      </w:r>
      <w:r>
        <w:t xml:space="preserve">Doc verwendet. </w:t>
      </w:r>
      <w:r w:rsidR="00217848">
        <w:t>Damit</w:t>
      </w:r>
      <w:r>
        <w:t xml:space="preserve"> war die Dokumentation einiges einfacher, da sinnvolle Standardkommentare generiert werden, die bei Bedarf erweitert werden könn</w:t>
      </w:r>
      <w:r w:rsidR="005C040F">
        <w:t xml:space="preserve">en. </w:t>
      </w:r>
      <w:r w:rsidR="00217848">
        <w:t>Zudem ist es möglich</w:t>
      </w:r>
      <w:r>
        <w:t xml:space="preserve">, eine Dokumentation </w:t>
      </w:r>
      <w:r w:rsidR="00217848">
        <w:t xml:space="preserve">der XML-Kommentare </w:t>
      </w:r>
      <w:r>
        <w:t>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2B66BD">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2B66BD">
        <w:t>Generierung der Dokumentation</w:t>
      </w:r>
      <w:r w:rsidR="00AD76E2">
        <w:fldChar w:fldCharType="end"/>
      </w:r>
      <w:r w:rsidR="00AD76E2">
        <w:t>)</w:t>
      </w:r>
      <w:r>
        <w:t>.</w:t>
      </w:r>
    </w:p>
    <w:p w:rsidR="00B85A1D" w:rsidRDefault="00217848" w:rsidP="00336294">
      <w:r>
        <w:t>Es wurden alle Interfaces</w:t>
      </w:r>
      <w:r w:rsidR="00336294">
        <w:t xml:space="preserve"> sowie Methoden oder Properties, welche mit Hilfe eines Kommentars besser verstanden werden</w:t>
      </w:r>
      <w:r>
        <w:t xml:space="preserve"> können</w:t>
      </w:r>
      <w:r w:rsidR="00336294">
        <w:t>, kommentiert. Ausgenommen da</w:t>
      </w:r>
      <w:r w:rsidR="00960B7F">
        <w:t>von sind die XAML-</w:t>
      </w:r>
      <w:r w:rsidR="00336294">
        <w:t>Dateien. Durch die Kommentare sind der Programmcode und besonders komplexere Methoden für Entwickler leichter verständlich.</w:t>
      </w:r>
    </w:p>
    <w:p w:rsidR="00AD76E2" w:rsidRDefault="00AD76E2" w:rsidP="00AD76E2">
      <w:pPr>
        <w:pStyle w:val="Heading5"/>
      </w:pPr>
      <w:bookmarkStart w:id="73" w:name="_Ref326237665"/>
      <w:bookmarkStart w:id="74" w:name="_Toc327447923"/>
      <w:r>
        <w:t>Generierung der Dokumentation</w:t>
      </w:r>
      <w:bookmarkEnd w:id="73"/>
      <w:bookmarkEnd w:id="74"/>
    </w:p>
    <w:p w:rsidR="003F3B09" w:rsidRDefault="00783EB7" w:rsidP="00336294">
      <w:r>
        <w:t xml:space="preserve">Zur Generierung einer Dokumentation des Quellcodes wird die Software </w:t>
      </w:r>
      <w:r w:rsidRPr="00783EB7">
        <w:t>Sandcastle Help File</w:t>
      </w:r>
      <w:r w:rsidRPr="000F2822">
        <w:t xml:space="preserve"> Builder</w:t>
      </w:r>
      <w:r>
        <w:t xml:space="preserve"> (SHFB)</w:t>
      </w:r>
      <w:r>
        <w:rPr>
          <w:rStyle w:val="FootnoteReference"/>
        </w:rPr>
        <w:footnoteReference w:id="1"/>
      </w:r>
      <w:r>
        <w:t xml:space="preserve"> benötigt.</w:t>
      </w:r>
    </w:p>
    <w:p w:rsidR="003F3B09" w:rsidRDefault="003F3B09" w:rsidP="003F3B09">
      <w:pPr>
        <w:keepNext/>
      </w:pPr>
      <w:r>
        <w:rPr>
          <w:noProof/>
          <w:lang w:eastAsia="de-CH"/>
        </w:rPr>
        <w:drawing>
          <wp:inline distT="0" distB="0" distL="0" distR="0" wp14:anchorId="1B30EA05" wp14:editId="3E8E7AD6">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Caption"/>
      </w:pPr>
      <w:r>
        <w:t xml:space="preserve">Abbildung </w:t>
      </w:r>
      <w:fldSimple w:instr=" SEQ Abbildung \* ARABIC ">
        <w:r w:rsidR="002B66BD">
          <w:rPr>
            <w:noProof/>
          </w:rPr>
          <w:t>35</w:t>
        </w:r>
      </w:fldSimple>
      <w:r>
        <w:t xml:space="preserve"> - Sandcastle Help File</w:t>
      </w:r>
      <w:r w:rsidRPr="000F2822">
        <w:t xml:space="preserve"> Builder</w:t>
      </w:r>
      <w:r>
        <w:t>, Hinzufügen der Visual Studio Solution</w:t>
      </w:r>
    </w:p>
    <w:p w:rsidR="00217848" w:rsidRDefault="00217848" w:rsidP="003F3B09">
      <w:r>
        <w:t>Zur Generierung der Dokumentation wird folgendermassen vorgegangen:</w:t>
      </w:r>
    </w:p>
    <w:p w:rsidR="00217848" w:rsidRDefault="00783EB7" w:rsidP="00217848">
      <w:pPr>
        <w:pStyle w:val="ListParagraph"/>
        <w:numPr>
          <w:ilvl w:val="0"/>
          <w:numId w:val="8"/>
        </w:numPr>
      </w:pPr>
      <w:r>
        <w:t>Zuerst muss ein neues SHFB-Project erstellt werden</w:t>
      </w:r>
      <w:r w:rsidR="003F3B09">
        <w:t xml:space="preserve"> (</w:t>
      </w:r>
      <w:r w:rsidR="003F3B09" w:rsidRPr="003F3B09">
        <w:t>File -&gt; New Project</w:t>
      </w:r>
      <w:r w:rsidR="003F3B09">
        <w:t xml:space="preserve">). </w:t>
      </w:r>
    </w:p>
    <w:p w:rsidR="00217848" w:rsidRDefault="003F3B09" w:rsidP="00217848">
      <w:pPr>
        <w:pStyle w:val="ListParagraph"/>
        <w:numPr>
          <w:ilvl w:val="0"/>
          <w:numId w:val="8"/>
        </w:numPr>
      </w:pPr>
      <w:r>
        <w:t>Im Project Explorer wird über den Befehl Add</w:t>
      </w:r>
      <w:r w:rsidRPr="000F2822">
        <w:t xml:space="preserve"> Documentation</w:t>
      </w:r>
      <w:r>
        <w:t xml:space="preserve"> Source die Visual Studio Solution des Projektes, dessen Code dokumentiert werden soll, ausgewählt. </w:t>
      </w:r>
    </w:p>
    <w:p w:rsidR="00217848" w:rsidRDefault="006E20C1" w:rsidP="00217848">
      <w:pPr>
        <w:pStyle w:val="ListParagraph"/>
        <w:numPr>
          <w:ilvl w:val="0"/>
          <w:numId w:val="8"/>
        </w:numPr>
      </w:pPr>
      <w:r>
        <w:t xml:space="preserve">In den Project Properties </w:t>
      </w:r>
      <w:r w:rsidR="00A56FF6">
        <w:t>können</w:t>
      </w:r>
      <w:r>
        <w:t xml:space="preserve"> der Titel („</w:t>
      </w:r>
      <w:r w:rsidRPr="000F2822">
        <w:t>HelpTitle</w:t>
      </w:r>
      <w:r>
        <w:t>“)</w:t>
      </w:r>
      <w:r w:rsidR="00C6445D">
        <w:t>, der Dokumentname („HtmlHelpName“)</w:t>
      </w:r>
      <w:r>
        <w:t xml:space="preserve"> und der Speicherort („OutputPath“) des Help Files spezifiziert werden.</w:t>
      </w:r>
    </w:p>
    <w:p w:rsidR="006C7F77" w:rsidRDefault="003F3B09" w:rsidP="00217848">
      <w:pPr>
        <w:pStyle w:val="ListParagraph"/>
        <w:numPr>
          <w:ilvl w:val="0"/>
          <w:numId w:val="8"/>
        </w:numPr>
      </w:pPr>
      <w:r>
        <w:t>Danach kann die Dokumentation mittels des</w:t>
      </w:r>
      <w:r w:rsidRPr="000F2822">
        <w:t xml:space="preserve"> Build</w:t>
      </w:r>
      <w:r>
        <w:t xml:space="preserve">-Befehls erstellt werden </w:t>
      </w:r>
      <w:r w:rsidRPr="000F2822">
        <w:t>(Documentation</w:t>
      </w:r>
      <w:r>
        <w:t xml:space="preserve"> -&gt;</w:t>
      </w:r>
      <w:r w:rsidRPr="000F2822">
        <w:t xml:space="preserve"> Build</w:t>
      </w:r>
      <w:r>
        <w:t xml:space="preserve"> Project).</w:t>
      </w:r>
      <w:r w:rsidR="006C7F77">
        <w:br w:type="page"/>
      </w:r>
    </w:p>
    <w:p w:rsidR="008A6D27" w:rsidRDefault="008808DB" w:rsidP="008A6D27">
      <w:pPr>
        <w:pStyle w:val="Heading3"/>
      </w:pPr>
      <w:bookmarkStart w:id="75" w:name="_Toc327354342"/>
      <w:bookmarkStart w:id="76" w:name="_Toc327447924"/>
      <w:r>
        <w:lastRenderedPageBreak/>
        <w:t xml:space="preserve">Beschreibung der </w:t>
      </w:r>
      <w:r w:rsidR="008A6D27">
        <w:t>Applikationen</w:t>
      </w:r>
      <w:bookmarkEnd w:id="75"/>
      <w:bookmarkEnd w:id="76"/>
    </w:p>
    <w:p w:rsidR="008A6D27" w:rsidRDefault="008A6D27" w:rsidP="008A6D27">
      <w:pPr>
        <w:pStyle w:val="Heading4"/>
      </w:pPr>
      <w:bookmarkStart w:id="77" w:name="_Toc327354343"/>
      <w:bookmarkStart w:id="78" w:name="_Toc327447925"/>
      <w:r>
        <w:t>Hauptapplikation</w:t>
      </w:r>
      <w:bookmarkEnd w:id="77"/>
      <w:bookmarkEnd w:id="78"/>
    </w:p>
    <w:p w:rsidR="008A6D27" w:rsidRDefault="008A6D27" w:rsidP="008A6D27">
      <w:r>
        <w:t>Die Videowall Applikation stellt die Hauptapplikation dar. Sie sorgt dafür, dass die verschiedenen Plug-ins geladen (diese Funktion wird im Kapitel TODO Ref Entwurf Plug</w:t>
      </w:r>
      <w:r w:rsidR="0040630F">
        <w:t>-</w:t>
      </w:r>
      <w:r>
        <w:t>in Framework erläutert) und visualisiert werden. Auch das Handtracking (siehe TODO Entwurf Handtracking) ist darin umgesetzt. Zudem stellt sie die verschiedenen Interfaces zu Verfügungen, welche von den Plug-ins implementiert werden.</w:t>
      </w:r>
    </w:p>
    <w:p w:rsidR="008A6D27" w:rsidRDefault="008A6D27" w:rsidP="008A6D27">
      <w:pPr>
        <w:pStyle w:val="Heading4"/>
      </w:pPr>
      <w:bookmarkStart w:id="79" w:name="_Toc327354344"/>
      <w:bookmarkStart w:id="80" w:name="_Toc327447926"/>
      <w:r>
        <w:t>Plug-in</w:t>
      </w:r>
      <w:bookmarkEnd w:id="79"/>
      <w:r w:rsidR="00717FEB">
        <w:t>s</w:t>
      </w:r>
      <w:bookmarkEnd w:id="80"/>
    </w:p>
    <w:p w:rsidR="00717FEB" w:rsidRDefault="008A6D27" w:rsidP="008A6D27">
      <w:r>
        <w:t xml:space="preserve">Durch das Team wurden </w:t>
      </w:r>
      <w:r w:rsidR="00717FEB">
        <w:t>zwei</w:t>
      </w:r>
      <w:r>
        <w:t xml:space="preserve"> Inhalte für die Videowall definiert</w:t>
      </w:r>
      <w:r w:rsidR="00717FEB">
        <w:t xml:space="preserve"> (Poster und Mittagsmenu)</w:t>
      </w:r>
      <w:r>
        <w:t>.</w:t>
      </w:r>
    </w:p>
    <w:p w:rsidR="001D03D2" w:rsidRDefault="00717FEB" w:rsidP="008A6D27">
      <w:r>
        <w:t xml:space="preserve">Zusätzlich wurden drei weitere Plug-Ins entwickelt, die aber nur als Experimente </w:t>
      </w:r>
      <w:r w:rsidR="00BD417B">
        <w:t>dienen</w:t>
      </w:r>
      <w:r>
        <w:t>. Sie wurden keinen Code Reviews unterzogen und sie erfüllen weder die für die Videowall definierte Code Qualität oder Code Richtlinien</w:t>
      </w:r>
      <w:r w:rsidR="004D015C">
        <w:t>. Die Experimente</w:t>
      </w:r>
      <w:r>
        <w:t xml:space="preserve"> dienen </w:t>
      </w:r>
      <w:r w:rsidR="004D015C">
        <w:t>lediglich</w:t>
      </w:r>
      <w:r>
        <w:t xml:space="preserve"> dazu, Möglichkeiten von Plug-Ins aufzuzeigen.</w:t>
      </w:r>
    </w:p>
    <w:p w:rsidR="008A6D27" w:rsidRPr="004E4C8A" w:rsidRDefault="00201EAE" w:rsidP="008A6D27">
      <w:r>
        <w:t>Die</w:t>
      </w:r>
      <w:r w:rsidR="001D03D2">
        <w:t xml:space="preserve"> Plug-ins</w:t>
      </w:r>
      <w:r w:rsidR="00E568CE">
        <w:t xml:space="preserve"> werden nachfolgend aufgezeigt</w:t>
      </w:r>
      <w:r w:rsidR="00717FEB">
        <w:t>.</w:t>
      </w:r>
    </w:p>
    <w:p w:rsidR="008A6D27" w:rsidRDefault="008A6D27" w:rsidP="008A6D27">
      <w:pPr>
        <w:pStyle w:val="Heading5"/>
      </w:pPr>
      <w:bookmarkStart w:id="81" w:name="_Toc327354345"/>
      <w:bookmarkStart w:id="82" w:name="_Toc327447927"/>
      <w:r>
        <w:t>Poster</w:t>
      </w:r>
      <w:bookmarkEnd w:id="81"/>
      <w:r w:rsidR="00717FEB">
        <w:t xml:space="preserve"> Plug-</w:t>
      </w:r>
      <w:r w:rsidR="00113442">
        <w:t>i</w:t>
      </w:r>
      <w:r w:rsidR="00717FEB">
        <w:t>n</w:t>
      </w:r>
      <w:bookmarkEnd w:id="82"/>
    </w:p>
    <w:p w:rsidR="008A6D27" w:rsidRDefault="00717FEB" w:rsidP="008A6D27">
      <w:r>
        <w:t>Das Po</w:t>
      </w:r>
      <w:r w:rsidR="00934CC4">
        <w:t>ster Plug-i</w:t>
      </w:r>
      <w:r>
        <w:t>n</w:t>
      </w:r>
      <w:r w:rsidR="008A6D27">
        <w:t xml:space="preserve"> zeigt die Bachelorposter der verschiedenen Studiengänge. Es wird jeweils ein Poster in Grossansicht angezeigt und über die Pfeile kann zum nächsten oder vorhergehenden Poster navigiert werden.</w:t>
      </w:r>
    </w:p>
    <w:p w:rsidR="008A6D27" w:rsidRDefault="008A6D27" w:rsidP="008A6D27">
      <w:pPr>
        <w:pStyle w:val="Heading5"/>
      </w:pPr>
      <w:bookmarkStart w:id="83" w:name="_Toc327354346"/>
      <w:bookmarkStart w:id="84" w:name="_Toc327447928"/>
      <w:r>
        <w:t>Mittagsmenu</w:t>
      </w:r>
      <w:bookmarkEnd w:id="83"/>
      <w:r w:rsidR="00113442">
        <w:t xml:space="preserve"> Plug-i</w:t>
      </w:r>
      <w:r w:rsidR="00717FEB">
        <w:t>n</w:t>
      </w:r>
      <w:bookmarkEnd w:id="84"/>
    </w:p>
    <w:p w:rsidR="008A6D27" w:rsidRDefault="00934CC4" w:rsidP="008A6D27">
      <w:r>
        <w:t>Das Mittagsmenu Plug-i</w:t>
      </w:r>
      <w:r w:rsidR="00717FEB">
        <w:t>n</w:t>
      </w:r>
      <w:r w:rsidR="008A6D27">
        <w:t xml:space="preserve"> zeigt das aktuelle </w:t>
      </w:r>
      <w:r>
        <w:t>Mensa-</w:t>
      </w:r>
      <w:r w:rsidR="00717FEB">
        <w:t xml:space="preserve">Mittagsmenu </w:t>
      </w:r>
      <w:r w:rsidR="008A6D27">
        <w:t xml:space="preserve">der </w:t>
      </w:r>
      <w:r w:rsidR="00717FEB">
        <w:t>SV</w:t>
      </w:r>
      <w:r>
        <w:t xml:space="preserve"> Group</w:t>
      </w:r>
      <w:r w:rsidR="008A6D27">
        <w:t xml:space="preserve"> der HSR an.</w:t>
      </w:r>
    </w:p>
    <w:p w:rsidR="00717FEB" w:rsidRDefault="00717FEB" w:rsidP="00717FEB">
      <w:pPr>
        <w:pStyle w:val="Heading5"/>
      </w:pPr>
      <w:bookmarkStart w:id="85" w:name="_Toc327447929"/>
      <w:r>
        <w:t>Experiment Browser</w:t>
      </w:r>
      <w:r w:rsidR="0066300C">
        <w:t xml:space="preserve"> Plug-</w:t>
      </w:r>
      <w:r w:rsidR="00113442">
        <w:t>i</w:t>
      </w:r>
      <w:r w:rsidR="0066300C">
        <w:t>n</w:t>
      </w:r>
      <w:bookmarkEnd w:id="85"/>
    </w:p>
    <w:p w:rsidR="0066300C" w:rsidRDefault="0066300C" w:rsidP="0066300C">
      <w:r>
        <w:t>Das</w:t>
      </w:r>
      <w:r w:rsidR="00717FEB">
        <w:t xml:space="preserve"> Browser </w:t>
      </w:r>
      <w:r>
        <w:t>Plug-</w:t>
      </w:r>
      <w:r w:rsidR="00934CC4">
        <w:t>i</w:t>
      </w:r>
      <w:r>
        <w:t xml:space="preserve">n </w:t>
      </w:r>
      <w:r w:rsidR="00717FEB">
        <w:t xml:space="preserve">zeigt, wie Inhalte direkt aus dem Internet auf der Videowall angezeigt werden können. </w:t>
      </w:r>
    </w:p>
    <w:p w:rsidR="0066300C" w:rsidRDefault="0066300C" w:rsidP="0066300C">
      <w:pPr>
        <w:pStyle w:val="Heading5"/>
      </w:pPr>
      <w:bookmarkStart w:id="86" w:name="_Toc327447930"/>
      <w:r>
        <w:t>Experiment Diagnostic</w:t>
      </w:r>
      <w:r w:rsidR="009E3398" w:rsidRPr="009E3398">
        <w:t xml:space="preserve"> </w:t>
      </w:r>
      <w:r w:rsidR="009E3398">
        <w:t>Plug-</w:t>
      </w:r>
      <w:r w:rsidR="00113442">
        <w:t>i</w:t>
      </w:r>
      <w:r w:rsidR="009E3398">
        <w:t>n</w:t>
      </w:r>
      <w:bookmarkEnd w:id="86"/>
    </w:p>
    <w:p w:rsidR="0066300C" w:rsidRDefault="009E3398" w:rsidP="0066300C">
      <w:r>
        <w:t>Das Diagnostic</w:t>
      </w:r>
      <w:r w:rsidR="0066300C">
        <w:t xml:space="preserve"> Plug-</w:t>
      </w:r>
      <w:r w:rsidR="009C1792">
        <w:t>i</w:t>
      </w:r>
      <w:r w:rsidR="0066300C">
        <w:t xml:space="preserve">n </w:t>
      </w:r>
      <w:r w:rsidR="00902582">
        <w:t>ist ein Beispiel</w:t>
      </w:r>
      <w:r>
        <w:t>,</w:t>
      </w:r>
      <w:r w:rsidR="00902582">
        <w:t xml:space="preserve"> wie</w:t>
      </w:r>
      <w:r>
        <w:t xml:space="preserve"> ein </w:t>
      </w:r>
      <w:r w:rsidR="0066300C">
        <w:t>minimale</w:t>
      </w:r>
      <w:r>
        <w:t>s Plug-</w:t>
      </w:r>
      <w:r w:rsidR="009C1792">
        <w:t>i</w:t>
      </w:r>
      <w:r>
        <w:t>n</w:t>
      </w:r>
      <w:r w:rsidR="00667A23">
        <w:t xml:space="preserve"> implementiert werden kann</w:t>
      </w:r>
      <w:r w:rsidR="00227A1E">
        <w:t xml:space="preserve"> und die darin verwendeten </w:t>
      </w:r>
      <w:r w:rsidR="00350E97">
        <w:t>Standardb</w:t>
      </w:r>
      <w:r w:rsidR="00227A1E">
        <w:t>uttons mit der Videowall-Applikation anklickbar sind</w:t>
      </w:r>
      <w:r w:rsidR="00BD4624">
        <w:t>.</w:t>
      </w:r>
      <w:r w:rsidR="0066300C">
        <w:t xml:space="preserve"> </w:t>
      </w:r>
    </w:p>
    <w:p w:rsidR="0066300C" w:rsidRDefault="009E3398" w:rsidP="0066300C">
      <w:pPr>
        <w:pStyle w:val="Heading5"/>
      </w:pPr>
      <w:bookmarkStart w:id="87" w:name="_Toc327447931"/>
      <w:r>
        <w:t xml:space="preserve">Experiment </w:t>
      </w:r>
      <w:r w:rsidR="00A8732C">
        <w:t>ShapeGame</w:t>
      </w:r>
      <w:r w:rsidRPr="009E3398">
        <w:t xml:space="preserve"> </w:t>
      </w:r>
      <w:r w:rsidR="00113442">
        <w:t>Plug-i</w:t>
      </w:r>
      <w:r>
        <w:t>n</w:t>
      </w:r>
      <w:bookmarkEnd w:id="87"/>
    </w:p>
    <w:p w:rsidR="0066300C" w:rsidRPr="00717FEB" w:rsidRDefault="0066300C" w:rsidP="00717FEB">
      <w:r>
        <w:t xml:space="preserve">Das </w:t>
      </w:r>
      <w:r w:rsidR="00A8732C">
        <w:t>ShapeGame</w:t>
      </w:r>
      <w:r w:rsidR="00FB77A9">
        <w:t xml:space="preserve"> Plug-i</w:t>
      </w:r>
      <w:r>
        <w:t xml:space="preserve">n zeigt, </w:t>
      </w:r>
      <w:r w:rsidR="00A8732C">
        <w:t>dass es ohne viel Aufwand möglich ist, bestehend Kinect Applikationen in ein Plug-</w:t>
      </w:r>
      <w:r w:rsidR="00FB77A9">
        <w:t>i</w:t>
      </w:r>
      <w:r w:rsidR="00A8732C">
        <w:t>n umzus</w:t>
      </w:r>
      <w:r w:rsidR="00B55036">
        <w:t xml:space="preserve">chreiben, damit diese </w:t>
      </w:r>
      <w:r w:rsidR="009C1792">
        <w:t>dann</w:t>
      </w:r>
      <w:r w:rsidR="00A8732C">
        <w:t xml:space="preserve"> in der </w:t>
      </w:r>
      <w:r w:rsidR="00EC1CAB">
        <w:t xml:space="preserve">Hauptapplikation </w:t>
      </w:r>
      <w:r w:rsidR="00A8732C">
        <w:t>laufen gelassen werden kann.</w:t>
      </w:r>
    </w:p>
    <w:p w:rsidR="008A6D27" w:rsidRDefault="008A6D27" w:rsidP="008A6D27">
      <w:pPr>
        <w:pStyle w:val="Heading4"/>
      </w:pPr>
      <w:bookmarkStart w:id="88" w:name="_Toc327354347"/>
      <w:bookmarkStart w:id="89" w:name="_Toc327447932"/>
      <w:r>
        <w:t>Mini-Applikationen</w:t>
      </w:r>
      <w:bookmarkEnd w:id="88"/>
      <w:bookmarkEnd w:id="89"/>
    </w:p>
    <w:p w:rsidR="008A6D27" w:rsidRDefault="008A6D27" w:rsidP="008A6D27">
      <w:r>
        <w:t xml:space="preserve">Im Verlauf des Projektes wurden diverse kleine Anwendungen erstellt, welche Prototypen von essentiellen Teilen der ganzen Applikation sind. Diese befinden sich im </w:t>
      </w:r>
      <w:r w:rsidRPr="00A31683">
        <w:t>Versionsverwaltungssystem</w:t>
      </w:r>
      <w:r>
        <w:t xml:space="preserve"> unter </w:t>
      </w:r>
      <w:r w:rsidRPr="00A31683">
        <w:t>code\miniapps\trunk</w:t>
      </w:r>
      <w:r>
        <w:t xml:space="preserve"> und werden nachfolgend kurz erläutert.</w:t>
      </w:r>
    </w:p>
    <w:p w:rsidR="00F75510" w:rsidRDefault="00F75510" w:rsidP="008A6D27">
      <w:r>
        <w:t>Wie bei den Plug-In Experimenten befinden sich diese Applikationen in einem experimentellen Stadium. Und so sind auch diese Applikationen nicht ins Code Review miteinbezogen worden und erfüllen die Code Qualität und Code Richtlinien nicht</w:t>
      </w:r>
      <w:r w:rsidR="00E84D63">
        <w:t xml:space="preserve"> und dienen bloss zur </w:t>
      </w:r>
      <w:r w:rsidR="00420A7D">
        <w:t xml:space="preserve">Nachvollziehbarkeit und die </w:t>
      </w:r>
      <w:r w:rsidR="00E84D63">
        <w:t>Weiterentwicklung der Hauptapplikation</w:t>
      </w:r>
      <w:r>
        <w:t>.</w:t>
      </w:r>
    </w:p>
    <w:p w:rsidR="008A6D27" w:rsidRDefault="008A6D27" w:rsidP="008A6D27">
      <w:pPr>
        <w:pStyle w:val="Heading5"/>
      </w:pPr>
      <w:bookmarkStart w:id="90" w:name="_Toc327354348"/>
      <w:bookmarkStart w:id="91" w:name="_Toc327447933"/>
      <w:r>
        <w:t>DemoMode</w:t>
      </w:r>
      <w:bookmarkEnd w:id="90"/>
      <w:bookmarkEnd w:id="91"/>
    </w:p>
    <w:p w:rsidR="008A6D27" w:rsidRPr="00F771F8" w:rsidRDefault="008A6D27" w:rsidP="008A6D27">
      <w:r>
        <w:t>Der Demomodus wurde zu Beginn ohne die Daten des Kinect Skeletts erstellt, die Skeletterkennung wird in dieser Mini-Applikation durch das Drücken eines Buttons simuliert. Sobald die Logik des Demomodus korrekt umgesetzt war, wurde dieser ins Hauptprojekt integriert.</w:t>
      </w:r>
    </w:p>
    <w:p w:rsidR="008A6D27" w:rsidRDefault="008A6D27" w:rsidP="008A6D27">
      <w:pPr>
        <w:pStyle w:val="Heading5"/>
      </w:pPr>
      <w:bookmarkStart w:id="92" w:name="_Toc327354349"/>
      <w:bookmarkStart w:id="93" w:name="_Toc327447934"/>
      <w:r>
        <w:lastRenderedPageBreak/>
        <w:t>DesignMenu</w:t>
      </w:r>
      <w:bookmarkEnd w:id="92"/>
      <w:bookmarkEnd w:id="93"/>
    </w:p>
    <w:p w:rsidR="008A6D27" w:rsidRPr="00F771F8" w:rsidRDefault="008A6D27" w:rsidP="008A6D27">
      <w:r>
        <w:t>Die DesignMenu-Applikation wurde benutzt, um direkt in Expression Blend verschiedene Designs für die Tabs des Menus zu erstellen und untereinander zu vergleichen.</w:t>
      </w:r>
    </w:p>
    <w:p w:rsidR="008A6D27" w:rsidRDefault="008A6D27" w:rsidP="008A6D27">
      <w:pPr>
        <w:pStyle w:val="Heading5"/>
      </w:pPr>
      <w:bookmarkStart w:id="94" w:name="_Toc327354350"/>
      <w:bookmarkStart w:id="95" w:name="_Toc327447935"/>
      <w:r>
        <w:t>DesignPosterNavigationButtons</w:t>
      </w:r>
      <w:bookmarkEnd w:id="94"/>
      <w:bookmarkEnd w:id="95"/>
    </w:p>
    <w:p w:rsidR="008A6D27" w:rsidRPr="00F771F8" w:rsidRDefault="008A6D27" w:rsidP="008A6D27">
      <w:r>
        <w:t>Um verschiedene Varianten der Navigationsschaltflächen für die Poster-Applikation zu prüfen, wurde ein separates Projekt erstellt. Die verschiedene Designs wurden in Expression Blend erstellt und verglichen.</w:t>
      </w:r>
    </w:p>
    <w:p w:rsidR="008A6D27" w:rsidRDefault="008A6D27" w:rsidP="008A6D27">
      <w:pPr>
        <w:pStyle w:val="Heading5"/>
      </w:pPr>
      <w:bookmarkStart w:id="96" w:name="_Toc327354351"/>
      <w:bookmarkStart w:id="97" w:name="_Toc327447936"/>
      <w:r>
        <w:t>HandCursorDemoApp</w:t>
      </w:r>
      <w:bookmarkEnd w:id="96"/>
      <w:bookmarkEnd w:id="97"/>
    </w:p>
    <w:p w:rsidR="008A6D27" w:rsidRPr="00F771F8" w:rsidRDefault="008A6D27" w:rsidP="008A6D27">
      <w:r>
        <w:t>Für den Wizard of Oz Test musste in der Applikation anstelle des Maus-Cursors eine Hand dargestellt werden, mit welcher die Bewegungen des Skeletts der Testperson nachgeahmt wurden.</w:t>
      </w:r>
    </w:p>
    <w:p w:rsidR="008A6D27" w:rsidRDefault="008A6D27" w:rsidP="008A6D27">
      <w:pPr>
        <w:pStyle w:val="Heading5"/>
      </w:pPr>
      <w:bookmarkStart w:id="98" w:name="_Toc327354352"/>
      <w:bookmarkStart w:id="99" w:name="_Toc327447937"/>
      <w:r>
        <w:t>KinectHandTracker</w:t>
      </w:r>
      <w:bookmarkEnd w:id="98"/>
      <w:bookmarkEnd w:id="99"/>
    </w:p>
    <w:p w:rsidR="008A6D27" w:rsidRPr="00F771F8" w:rsidRDefault="008A6D27" w:rsidP="008A6D27">
      <w:r>
        <w:t>Beim KinectHandTracker handelt es sich um ein Projekt, in welchem das Handtracking erstmals implementiert und erprobt wurde, bevor es in die Hauptapplikation eingebunden wurde.</w:t>
      </w:r>
    </w:p>
    <w:p w:rsidR="008A6D27" w:rsidRDefault="008A6D27" w:rsidP="008A6D27">
      <w:pPr>
        <w:pStyle w:val="Heading5"/>
      </w:pPr>
      <w:bookmarkStart w:id="100" w:name="_Toc327354353"/>
      <w:bookmarkStart w:id="101" w:name="_Toc327447938"/>
      <w:r>
        <w:t>KinectRecorder</w:t>
      </w:r>
      <w:bookmarkEnd w:id="100"/>
      <w:bookmarkEnd w:id="101"/>
    </w:p>
    <w:p w:rsidR="008A6D27" w:rsidRPr="00F771F8" w:rsidRDefault="008A6D27" w:rsidP="008A6D27">
      <w:r>
        <w:t>In der KinectRecorder-Applikation lassen sich Skelettbewegungen aufzeichnen und wieder abspielen. Das wiederabspielbare File kann in der Hauptapplikation dazu verwendet werden, ein Skelett und dessen Bewegungen zu simulieren auch wenn kein Kinect Sensor am Computer angeschlossen ist.</w:t>
      </w:r>
    </w:p>
    <w:p w:rsidR="008A6D27" w:rsidRDefault="008A6D27" w:rsidP="008A6D27">
      <w:pPr>
        <w:pStyle w:val="Heading5"/>
      </w:pPr>
      <w:bookmarkStart w:id="102" w:name="_Toc327354354"/>
      <w:bookmarkStart w:id="103" w:name="_Toc327447939"/>
      <w:r>
        <w:t>KinectWpfViewers</w:t>
      </w:r>
      <w:bookmarkEnd w:id="102"/>
      <w:bookmarkEnd w:id="103"/>
    </w:p>
    <w:p w:rsidR="008A6D27" w:rsidRPr="00F771F8" w:rsidRDefault="008A6D27" w:rsidP="008A6D27">
      <w:r>
        <w:t>Dies sind vordefinierte Klassen des Kinect SDKs. Sie wurden als Beispiel und als Hilfe, beispielsweise beim Einbinden des Skeletts in die View, verwendet.</w:t>
      </w:r>
    </w:p>
    <w:p w:rsidR="008A6D27" w:rsidRDefault="008A6D27" w:rsidP="008A6D27">
      <w:pPr>
        <w:pStyle w:val="Heading5"/>
      </w:pPr>
      <w:bookmarkStart w:id="104" w:name="_Toc327354355"/>
      <w:bookmarkStart w:id="105" w:name="_Toc327447940"/>
      <w:r>
        <w:t>ObjectTrackingVisualizer</w:t>
      </w:r>
      <w:bookmarkEnd w:id="104"/>
      <w:bookmarkEnd w:id="105"/>
    </w:p>
    <w:p w:rsidR="008A6D27" w:rsidRDefault="008A6D27" w:rsidP="008A6D27">
      <w:r>
        <w:t>Das Projekt ist eine Testapplikation, die zeigt, wann Personen erkannt werden und wann ihrem Skelett eine neue Identität zugewiesen wird. Der Wechsel der ID geschieht beispielsweise dann, wenn die Person den Erkennungsbereich verlässt und ihn danach erneut betritt.</w:t>
      </w:r>
    </w:p>
    <w:p w:rsidR="005956F9" w:rsidRDefault="005956F9" w:rsidP="005956F9">
      <w:pPr>
        <w:pStyle w:val="Heading5"/>
      </w:pPr>
      <w:bookmarkStart w:id="106" w:name="_Toc327447941"/>
      <w:r w:rsidRPr="005956F9">
        <w:t>PdfConverter</w:t>
      </w:r>
      <w:bookmarkEnd w:id="106"/>
    </w:p>
    <w:p w:rsidR="005956F9" w:rsidRPr="005956F9" w:rsidRDefault="005956F9" w:rsidP="005956F9">
      <w:r>
        <w:t>Der PDF Converter ist dazu da, um PDF Dateien in Bilder zu konvertieren. Dies ist eine einfache Applikation, die bis jetzt primär für die Entwickler entwickelt wurde. In Zukunft kann die Funktionalität dieses Programmes in das Content Management System eingebaut werden, damit die PDFs automatisch umgewandelt werden können.</w:t>
      </w:r>
    </w:p>
    <w:p w:rsidR="008A6D27" w:rsidRDefault="008A6D27" w:rsidP="00977316">
      <w:pPr>
        <w:pStyle w:val="Heading5"/>
      </w:pPr>
      <w:bookmarkStart w:id="107" w:name="_Toc327354356"/>
      <w:bookmarkStart w:id="108" w:name="_Toc327447942"/>
      <w:r>
        <w:t>PluginDemo</w:t>
      </w:r>
      <w:bookmarkEnd w:id="107"/>
      <w:bookmarkEnd w:id="108"/>
    </w:p>
    <w:p w:rsidR="008A6D27" w:rsidRDefault="008A6D27" w:rsidP="008A6D27">
      <w:r>
        <w:t>PluginDemo ist ein Beispielprojekt für ein mit MEF erstelltes Plugin und zeigt, wie dieses in die Hauptapplikation eingebunden werden kann.</w:t>
      </w:r>
    </w:p>
    <w:p w:rsidR="002D0617" w:rsidRDefault="002D0617" w:rsidP="002D0617">
      <w:pPr>
        <w:pStyle w:val="Heading5"/>
      </w:pPr>
      <w:bookmarkStart w:id="109" w:name="_Toc327447943"/>
      <w:r w:rsidRPr="002D0617">
        <w:t>TestXna</w:t>
      </w:r>
      <w:bookmarkEnd w:id="109"/>
    </w:p>
    <w:p w:rsidR="002D0617" w:rsidRPr="002D0617" w:rsidRDefault="002D0617" w:rsidP="002D0617">
      <w:r>
        <w:t xml:space="preserve">Ein minimalistisches „Game“, das mit XNA implementiert ist und über DirectX läuft. </w:t>
      </w:r>
      <w:r w:rsidR="00394407">
        <w:t>Diese wurde dazu benötigt, um DirectX auf dem Testsetup zu testen.</w:t>
      </w:r>
    </w:p>
    <w:p w:rsidR="008A6D27" w:rsidRDefault="008A6D27" w:rsidP="008A6D27">
      <w:pPr>
        <w:pStyle w:val="Heading5"/>
      </w:pPr>
      <w:bookmarkStart w:id="110" w:name="_Toc327354357"/>
      <w:bookmarkStart w:id="111" w:name="_Toc327447944"/>
      <w:r>
        <w:t>VideoWithWPF</w:t>
      </w:r>
      <w:bookmarkEnd w:id="110"/>
      <w:bookmarkEnd w:id="111"/>
    </w:p>
    <w:p w:rsidR="008A6D27" w:rsidRDefault="008A6D27" w:rsidP="008A6D27">
      <w:r>
        <w:t>Dies ist eine Applikation, welche ein Video abspielt. Sie wurde benötigt, um feststellen zu können, wie flüssig Videos in einer WPF-Applikation auf der Videowall laufen.</w:t>
      </w:r>
    </w:p>
    <w:p w:rsidR="008A6D27" w:rsidRDefault="008A6D27" w:rsidP="008A6D27">
      <w:pPr>
        <w:pStyle w:val="Heading5"/>
      </w:pPr>
      <w:bookmarkStart w:id="112" w:name="_Toc327354358"/>
      <w:bookmarkStart w:id="113" w:name="_Toc327447945"/>
      <w:r>
        <w:lastRenderedPageBreak/>
        <w:t>WizardOfOzTest</w:t>
      </w:r>
      <w:bookmarkEnd w:id="112"/>
      <w:bookmarkEnd w:id="113"/>
    </w:p>
    <w:p w:rsidR="008A6D27" w:rsidRDefault="008A6D27" w:rsidP="008A6D27">
      <w:r>
        <w:t>Die WizardOfOzTest-Applikation wurde für den Wizard of Oz Test zu Beginn der Implementation (</w:t>
      </w:r>
      <w:r w:rsidR="004B7C93">
        <w:fldChar w:fldCharType="begin"/>
      </w:r>
      <w:r w:rsidR="004B7C93">
        <w:instrText xml:space="preserve"> REF _Ref327379668 \r \h </w:instrText>
      </w:r>
      <w:r w:rsidR="004B7C93">
        <w:fldChar w:fldCharType="separate"/>
      </w:r>
      <w:r w:rsidR="002B66BD">
        <w:t>I.1.2.1</w:t>
      </w:r>
      <w:r w:rsidR="004B7C93">
        <w:fldChar w:fldCharType="end"/>
      </w:r>
      <w:r w:rsidR="004B7C93">
        <w:t xml:space="preserve"> </w:t>
      </w:r>
      <w:r w:rsidR="004B7C93">
        <w:fldChar w:fldCharType="begin"/>
      </w:r>
      <w:r w:rsidR="004B7C93">
        <w:instrText xml:space="preserve"> REF _Ref327379671 \h </w:instrText>
      </w:r>
      <w:r w:rsidR="004B7C93">
        <w:fldChar w:fldCharType="separate"/>
      </w:r>
      <w:r w:rsidR="002B66BD">
        <w:t>Test 1: Wizard of Oz</w:t>
      </w:r>
      <w:r w:rsidR="004B7C93">
        <w:fldChar w:fldCharType="end"/>
      </w:r>
      <w:r>
        <w:t>) verwendet.</w:t>
      </w:r>
    </w:p>
    <w:p w:rsidR="002B3B59" w:rsidRDefault="002B3B59" w:rsidP="002B3B59">
      <w:pPr>
        <w:pStyle w:val="Heading5"/>
      </w:pPr>
      <w:bookmarkStart w:id="114" w:name="_Toc327447946"/>
      <w:r w:rsidRPr="002B3B59">
        <w:t>KinectCursorSmoothing</w:t>
      </w:r>
      <w:bookmarkEnd w:id="114"/>
    </w:p>
    <w:p w:rsidR="002B3B59" w:rsidRPr="002B3B59" w:rsidRDefault="002B3B59" w:rsidP="002B3B59">
      <w:r>
        <w:t>Ein Ansatz für das Cursor Smoothing mit Kinect.</w:t>
      </w:r>
    </w:p>
    <w:p w:rsidR="008A6D27" w:rsidRDefault="008A6D27">
      <w:pPr>
        <w:rPr>
          <w:rFonts w:asciiTheme="majorHAnsi" w:hAnsiTheme="majorHAnsi"/>
          <w:b/>
          <w:color w:val="00629E"/>
          <w:spacing w:val="15"/>
          <w:sz w:val="22"/>
          <w:szCs w:val="22"/>
        </w:rPr>
      </w:pPr>
      <w:r>
        <w:br w:type="page"/>
      </w:r>
    </w:p>
    <w:p w:rsidR="008A6D27" w:rsidRDefault="004E5E89" w:rsidP="008A6D27">
      <w:pPr>
        <w:pStyle w:val="Heading3"/>
      </w:pPr>
      <w:bookmarkStart w:id="115" w:name="_Toc327447947"/>
      <w:r>
        <w:lastRenderedPageBreak/>
        <w:t>Code Review</w:t>
      </w:r>
      <w:r w:rsidR="00503DF1">
        <w:t>s</w:t>
      </w:r>
      <w:bookmarkEnd w:id="115"/>
    </w:p>
    <w:p w:rsidR="00680D38" w:rsidRDefault="00680D38" w:rsidP="00680D38">
      <w:r>
        <w:t>Um die Qualität des Codes und der Architektur sicherzustellen ist es nötig, Code Reviews durchzuführen. Diese werden einerseits im Team periodisch und kollegial durchgeführt. Anderseits werden informelle und formelle Code Reviews mit Michael Gfeller und Silvan Gehrig gemacht.</w:t>
      </w:r>
    </w:p>
    <w:p w:rsidR="00AC069F" w:rsidRDefault="00AC069F" w:rsidP="00680D38">
      <w:r>
        <w:t>Bei den Code Reviews sind jeweils drei Komponenten zu beurteilen:</w:t>
      </w:r>
    </w:p>
    <w:p w:rsidR="00AC069F" w:rsidRPr="00AC069F" w:rsidRDefault="00AC069F" w:rsidP="00AC069F">
      <w:pPr>
        <w:pStyle w:val="ListParagraph"/>
        <w:numPr>
          <w:ilvl w:val="0"/>
          <w:numId w:val="8"/>
        </w:numPr>
        <w:rPr>
          <w:lang w:val="en-US"/>
        </w:rPr>
      </w:pPr>
      <w:r w:rsidRPr="00AC069F">
        <w:rPr>
          <w:lang w:val="en-US"/>
        </w:rPr>
        <w:t>Die Videowall Core Applikation (Framework, Handtracking, Demomodus)</w:t>
      </w:r>
    </w:p>
    <w:p w:rsidR="00AC069F" w:rsidRDefault="00AC069F" w:rsidP="00AC069F">
      <w:pPr>
        <w:pStyle w:val="ListParagraph"/>
        <w:numPr>
          <w:ilvl w:val="0"/>
          <w:numId w:val="8"/>
        </w:numPr>
        <w:rPr>
          <w:lang w:val="en-US"/>
        </w:rPr>
      </w:pPr>
      <w:r>
        <w:rPr>
          <w:lang w:val="en-US"/>
        </w:rPr>
        <w:t>Das Mittagsmenu Plug-In</w:t>
      </w:r>
    </w:p>
    <w:p w:rsidR="00AC069F" w:rsidRDefault="00AC069F" w:rsidP="00AC069F">
      <w:pPr>
        <w:pStyle w:val="ListParagraph"/>
        <w:numPr>
          <w:ilvl w:val="0"/>
          <w:numId w:val="8"/>
        </w:numPr>
        <w:rPr>
          <w:lang w:val="en-US"/>
        </w:rPr>
      </w:pPr>
      <w:r>
        <w:rPr>
          <w:lang w:val="en-US"/>
        </w:rPr>
        <w:t>Das Poster Plug-In</w:t>
      </w:r>
    </w:p>
    <w:p w:rsidR="00AC069F" w:rsidRPr="00AC069F" w:rsidRDefault="00AC069F" w:rsidP="00D272BB">
      <w:r w:rsidRPr="00AC069F">
        <w:t>Alle anderen Programmierungen werden bei den Code Reviews nicht berücksichtigt, da es sich bei den anderen Teilen mehr um Experimente</w:t>
      </w:r>
      <w:r w:rsidR="00D272BB">
        <w:t xml:space="preserve"> und um den Beweis von Konzepten</w:t>
      </w:r>
      <w:r w:rsidRPr="00AC069F">
        <w:t xml:space="preserve"> handelt</w:t>
      </w:r>
      <w:r w:rsidR="00D272BB">
        <w:t>. Diese Applikationen müssten sowieso noch ausgebessert und besser strukturiert werden, bevor sie tatsächlich eingesetzt werden könnten. Es lohnt sich daher nicht, Code Reviews für diesen Code durchzuführen bzw. diesen Code überhaupt zu beurteilen.</w:t>
      </w:r>
    </w:p>
    <w:p w:rsidR="004E5E89" w:rsidRDefault="004E5E89" w:rsidP="004E5E89">
      <w:pPr>
        <w:pStyle w:val="Heading4"/>
      </w:pPr>
      <w:bookmarkStart w:id="116" w:name="_Toc327447948"/>
      <w:r>
        <w:t>Übersicht</w:t>
      </w:r>
      <w:bookmarkEnd w:id="116"/>
    </w:p>
    <w:p w:rsidR="004E5E89" w:rsidRDefault="004E5E89" w:rsidP="004E5E89">
      <w:r>
        <w:t>Ziel dieses Dokuments ist die Vorbereitung und Dokumentation von Code Reviews. Zu Beginn werden die für das Code Review festgelegten Kriterien aufgezeigt, danach folgen die einzeln dokumentierten Code Reviews mit den jeweiligen Kommentaren.</w:t>
      </w:r>
    </w:p>
    <w:p w:rsidR="004E5E89" w:rsidRDefault="004E5E89" w:rsidP="004E5E89">
      <w:pPr>
        <w:pStyle w:val="Heading4"/>
      </w:pPr>
      <w:bookmarkStart w:id="117" w:name="_Toc327447949"/>
      <w:r>
        <w:t>Kriterien</w:t>
      </w:r>
      <w:bookmarkEnd w:id="117"/>
    </w:p>
    <w:p w:rsidR="004E5E89" w:rsidRPr="00712944" w:rsidRDefault="004E5E89" w:rsidP="004E5E89">
      <w:r>
        <w:t>Die Kriterienliste wurde am 19.04.12 durch das Team erstellt.</w:t>
      </w:r>
    </w:p>
    <w:p w:rsidR="004E5E89" w:rsidRPr="00CC720E" w:rsidRDefault="004E5E89" w:rsidP="004E5E89">
      <w:pPr>
        <w:pStyle w:val="Heading5"/>
      </w:pPr>
      <w:bookmarkStart w:id="118" w:name="_Toc327447950"/>
      <w:r w:rsidRPr="00CC720E">
        <w:t>Code Style Analyse</w:t>
      </w:r>
      <w:bookmarkEnd w:id="118"/>
    </w:p>
    <w:tbl>
      <w:tblPr>
        <w:tblStyle w:val="MediumList1-Accent1"/>
        <w:tblW w:w="0" w:type="auto"/>
        <w:tblLook w:val="0420" w:firstRow="1" w:lastRow="0" w:firstColumn="0" w:lastColumn="0" w:noHBand="0" w:noVBand="1"/>
      </w:tblPr>
      <w:tblGrid>
        <w:gridCol w:w="7023"/>
        <w:gridCol w:w="1158"/>
        <w:gridCol w:w="1051"/>
      </w:tblGrid>
      <w:tr w:rsidR="004E5E89" w:rsidTr="000461E3">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0461E3"/>
        </w:tc>
        <w:tc>
          <w:tcPr>
            <w:tcW w:w="1158" w:type="dxa"/>
          </w:tcPr>
          <w:p w:rsidR="004E5E89" w:rsidRDefault="004E5E89" w:rsidP="000461E3">
            <w:r>
              <w:t>Erfüllt</w:t>
            </w:r>
          </w:p>
        </w:tc>
        <w:tc>
          <w:tcPr>
            <w:tcW w:w="1051"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Die Code Richtlinien von HSR Videowall wurden eingehalten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Der Code wirkt durch seine Anordnung &amp; Verschachtelung übersichtlich</w:t>
            </w:r>
          </w:p>
        </w:tc>
        <w:tc>
          <w:tcPr>
            <w:tcW w:w="1158" w:type="dxa"/>
          </w:tcPr>
          <w:p w:rsidR="004E5E89" w:rsidRDefault="004E5E89" w:rsidP="000461E3"/>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HSR Videowall Headers sind in allen nicht generierten Sourcen vorhanden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Die XML-Kommentar Kompilation wurde in den Projekten aktiviert</w:t>
            </w:r>
          </w:p>
        </w:tc>
        <w:tc>
          <w:tcPr>
            <w:tcW w:w="1158" w:type="dxa"/>
          </w:tcPr>
          <w:p w:rsidR="004E5E89" w:rsidRDefault="004E5E89" w:rsidP="000461E3"/>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Alle Public / Protected Members sind ausreichend Dokumentiert</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Die auskommentierten Programm-Stücke sind ausreichend erklärt</w:t>
            </w:r>
          </w:p>
        </w:tc>
        <w:tc>
          <w:tcPr>
            <w:tcW w:w="1158" w:type="dxa"/>
          </w:tcPr>
          <w:p w:rsidR="004E5E89" w:rsidRDefault="004E5E89" w:rsidP="000461E3"/>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Projekte enthalten keine toten Programm-Klassen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Die fehlenden Programmstücke sind mittels TODO-Kommentar beschrieben</w:t>
            </w:r>
          </w:p>
        </w:tc>
        <w:tc>
          <w:tcPr>
            <w:tcW w:w="1158" w:type="dxa"/>
          </w:tcPr>
          <w:p w:rsidR="004E5E89" w:rsidRDefault="004E5E89" w:rsidP="000461E3"/>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Der Code übersetzt ohne Compiler Warnings, die nicht dokumentiert sind und sich nicht in den Test Projekten befinden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Es gibt keine Bad Smells im Code</w:t>
            </w:r>
          </w:p>
        </w:tc>
        <w:tc>
          <w:tcPr>
            <w:tcW w:w="1158" w:type="dxa"/>
          </w:tcPr>
          <w:p w:rsidR="004E5E89" w:rsidRDefault="004E5E89" w:rsidP="000461E3"/>
        </w:tc>
        <w:tc>
          <w:tcPr>
            <w:tcW w:w="1051" w:type="dxa"/>
          </w:tcPr>
          <w:p w:rsidR="004E5E89" w:rsidRDefault="004E5E89" w:rsidP="000461E3"/>
        </w:tc>
      </w:tr>
    </w:tbl>
    <w:p w:rsidR="004E5E89" w:rsidRPr="00CC720E" w:rsidRDefault="004E5E89" w:rsidP="004E5E89">
      <w:pPr>
        <w:pStyle w:val="Heading5"/>
      </w:pPr>
      <w:bookmarkStart w:id="119" w:name="_Toc327447951"/>
      <w:r>
        <w:t>Exception Handling</w:t>
      </w:r>
      <w:bookmarkEnd w:id="119"/>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Der Code enthält keine abgefangenen und ignorierten Ausnahmen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Fehler in asynchronen Prozessen werden mittels Event weitergeleiltet</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Das Logging erfasst alle Fehler aus allen Funktionalitätsschichten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Das Before/After Pattern wird, wo möglich, mittels using() { } angewendet</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IDisposable.Dispose() Methoden werden in jedem Fall aufgerufen</w:t>
            </w:r>
          </w:p>
        </w:tc>
        <w:tc>
          <w:tcPr>
            <w:tcW w:w="1134" w:type="dxa"/>
          </w:tcPr>
          <w:p w:rsidR="004E5E89" w:rsidRDefault="004E5E89" w:rsidP="000461E3"/>
        </w:tc>
        <w:tc>
          <w:tcPr>
            <w:tcW w:w="1024" w:type="dxa"/>
          </w:tcPr>
          <w:p w:rsidR="004E5E89" w:rsidRDefault="004E5E89" w:rsidP="000461E3"/>
        </w:tc>
      </w:tr>
    </w:tbl>
    <w:p w:rsidR="004E5E89" w:rsidRPr="00CC720E" w:rsidRDefault="004E5E89" w:rsidP="004E5E89">
      <w:pPr>
        <w:pStyle w:val="Heading5"/>
      </w:pPr>
      <w:bookmarkStart w:id="120" w:name="_Toc327447952"/>
      <w:r>
        <w:t>Flow Control</w:t>
      </w:r>
      <w:bookmarkEnd w:id="120"/>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Es existieren keine Schleifen ohne Abbruchkriterien </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Es existieren keine nicht dokumentierte, tote Programmstücke (z.B. if(false) / while </w:t>
            </w:r>
            <w:r>
              <w:lastRenderedPageBreak/>
              <w:t>(false) / …)</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lastRenderedPageBreak/>
              <w:t>Rekursive Calls haben immer eine Verankerung und Abbruchbedingung</w:t>
            </w:r>
          </w:p>
        </w:tc>
        <w:tc>
          <w:tcPr>
            <w:tcW w:w="1134" w:type="dxa"/>
          </w:tcPr>
          <w:p w:rsidR="004E5E89" w:rsidRDefault="004E5E89" w:rsidP="000461E3"/>
        </w:tc>
        <w:tc>
          <w:tcPr>
            <w:tcW w:w="1024" w:type="dxa"/>
          </w:tcPr>
          <w:p w:rsidR="004E5E89" w:rsidRDefault="004E5E89" w:rsidP="000461E3"/>
        </w:tc>
      </w:tr>
    </w:tbl>
    <w:p w:rsidR="004E5E89" w:rsidRPr="00CC720E" w:rsidRDefault="004E5E89" w:rsidP="004E5E89">
      <w:pPr>
        <w:pStyle w:val="Heading5"/>
      </w:pPr>
      <w:bookmarkStart w:id="121" w:name="_Toc327447953"/>
      <w:r>
        <w:t>Naming</w:t>
      </w:r>
      <w:bookmarkEnd w:id="121"/>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Die Namen der Klassen / Variabeln sind selbstbeschreibend</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Verwirrende oder falsche Namen sind nicht vorhanden</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Interface-Klassen beginnen immer I (z.B. IDisposable)</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Klassen / Properties / Methoden werden mit </w:t>
            </w:r>
            <w:r w:rsidRPr="00E578A3">
              <w:rPr>
                <w:i/>
              </w:rPr>
              <w:t>PascalCasing</w:t>
            </w:r>
            <w:r>
              <w:t xml:space="preserve"> geschrieben</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Lokale Variablen / Argumente werden mit </w:t>
            </w:r>
            <w:r w:rsidRPr="00E578A3">
              <w:rPr>
                <w:i/>
              </w:rPr>
              <w:t>camelCasing</w:t>
            </w:r>
            <w:r>
              <w:t xml:space="preserve"> geschrieben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Konstanten werden in </w:t>
            </w:r>
            <w:r w:rsidRPr="00E578A3">
              <w:rPr>
                <w:i/>
              </w:rPr>
              <w:t>PascalCasing</w:t>
            </w:r>
            <w:r>
              <w:t xml:space="preserve"> geschrieben</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Felder in Klassen werden mit </w:t>
            </w:r>
            <w:r w:rsidRPr="00E578A3">
              <w:rPr>
                <w:i/>
              </w:rPr>
              <w:t>_camelCasing</w:t>
            </w:r>
            <w:r>
              <w:t xml:space="preserve"> geschrieben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Der Code enthält keine Magic Numbers</w:t>
            </w:r>
          </w:p>
        </w:tc>
        <w:tc>
          <w:tcPr>
            <w:tcW w:w="1134" w:type="dxa"/>
          </w:tcPr>
          <w:p w:rsidR="004E5E89" w:rsidRDefault="004E5E89" w:rsidP="000461E3"/>
        </w:tc>
        <w:tc>
          <w:tcPr>
            <w:tcW w:w="1024" w:type="dxa"/>
          </w:tcPr>
          <w:p w:rsidR="004E5E89" w:rsidRDefault="004E5E89" w:rsidP="000461E3"/>
        </w:tc>
      </w:tr>
    </w:tbl>
    <w:p w:rsidR="004E5E89" w:rsidRPr="00CC720E" w:rsidRDefault="004E5E89" w:rsidP="004E5E89">
      <w:pPr>
        <w:pStyle w:val="Heading5"/>
      </w:pPr>
      <w:bookmarkStart w:id="122" w:name="_Toc327447954"/>
      <w:r>
        <w:t>Tools</w:t>
      </w:r>
      <w:bookmarkEnd w:id="122"/>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Die Warnings von Resharper 4.XXX werden, wo sinnvoll, behoben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Die Errors von FxCop werden wo sinnvoll behoben</w:t>
            </w:r>
          </w:p>
        </w:tc>
        <w:tc>
          <w:tcPr>
            <w:tcW w:w="1134" w:type="dxa"/>
          </w:tcPr>
          <w:p w:rsidR="004E5E89" w:rsidRDefault="004E5E89" w:rsidP="000461E3"/>
        </w:tc>
        <w:tc>
          <w:tcPr>
            <w:tcW w:w="1024" w:type="dxa"/>
          </w:tcPr>
          <w:p w:rsidR="004E5E89" w:rsidRDefault="004E5E89" w:rsidP="000461E3"/>
        </w:tc>
      </w:tr>
    </w:tbl>
    <w:p w:rsidR="004E5E89" w:rsidRDefault="004E5E89" w:rsidP="004E5E89">
      <w:pPr>
        <w:pStyle w:val="Heading4"/>
      </w:pPr>
      <w:bookmarkStart w:id="123" w:name="_Toc327447955"/>
      <w:r>
        <w:t>Code Review vom 19.04.2012</w:t>
      </w:r>
      <w:bookmarkEnd w:id="123"/>
    </w:p>
    <w:p w:rsidR="004E5E89" w:rsidRDefault="004E5E89" w:rsidP="004E5E89">
      <w:r>
        <w:t>Das erste Code Review wurde am 19.04.2012 durchgeführt. Anwesend waren Lukas Elmer, Christina Heidt und Delia Treichler. Es wurde zuerst im Speziellen eine Klasse untersucht, die für die Umrechnung der Maus Position zwischen der Kinect Hand Position und dem Fenster zuständig ist. Danach wurden die Kriterien bewertet.</w:t>
      </w:r>
    </w:p>
    <w:p w:rsidR="004E5E89" w:rsidRDefault="004E5E89" w:rsidP="004E5E89">
      <w:r>
        <w:t>Das Review zieht einige Verbesserungen nach sich, die sich aus den negativ bewerteten Kriterien ergeben. Im Speziellen sind das:</w:t>
      </w:r>
    </w:p>
    <w:tbl>
      <w:tblPr>
        <w:tblStyle w:val="MediumShading1-Accent1"/>
        <w:tblW w:w="0" w:type="auto"/>
        <w:tblLook w:val="0420" w:firstRow="1" w:lastRow="0" w:firstColumn="0" w:lastColumn="0" w:noHBand="0" w:noVBand="1"/>
      </w:tblPr>
      <w:tblGrid>
        <w:gridCol w:w="6487"/>
        <w:gridCol w:w="1843"/>
        <w:gridCol w:w="882"/>
      </w:tblGrid>
      <w:tr w:rsidR="004E5E89" w:rsidTr="000461E3">
        <w:trPr>
          <w:cnfStyle w:val="100000000000" w:firstRow="1" w:lastRow="0" w:firstColumn="0" w:lastColumn="0" w:oddVBand="0" w:evenVBand="0" w:oddHBand="0" w:evenHBand="0" w:firstRowFirstColumn="0" w:firstRowLastColumn="0" w:lastRowFirstColumn="0" w:lastRowLastColumn="0"/>
        </w:trPr>
        <w:tc>
          <w:tcPr>
            <w:tcW w:w="6487" w:type="dxa"/>
          </w:tcPr>
          <w:p w:rsidR="004E5E89" w:rsidRDefault="004E5E89" w:rsidP="000461E3">
            <w:r>
              <w:t>Beschreibung</w:t>
            </w:r>
          </w:p>
        </w:tc>
        <w:tc>
          <w:tcPr>
            <w:tcW w:w="1843" w:type="dxa"/>
          </w:tcPr>
          <w:p w:rsidR="004E5E89" w:rsidRDefault="004E5E89" w:rsidP="000461E3">
            <w:r>
              <w:t>Bereinigung geprüft am</w:t>
            </w:r>
          </w:p>
        </w:tc>
        <w:tc>
          <w:tcPr>
            <w:tcW w:w="882" w:type="dxa"/>
          </w:tcPr>
          <w:p w:rsidR="004E5E89" w:rsidRDefault="004E5E89" w:rsidP="000461E3">
            <w:r>
              <w:t>Kürzel</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0461E3">
            <w:r>
              <w:t>XML Dokumentation im Code, Headers</w:t>
            </w:r>
          </w:p>
        </w:tc>
        <w:tc>
          <w:tcPr>
            <w:tcW w:w="1843" w:type="dxa"/>
          </w:tcPr>
          <w:p w:rsidR="004E5E89" w:rsidRDefault="004E5E89" w:rsidP="000461E3">
            <w:r>
              <w:t>05.06.2012</w:t>
            </w:r>
          </w:p>
        </w:tc>
        <w:tc>
          <w:tcPr>
            <w:tcW w:w="882" w:type="dxa"/>
          </w:tcPr>
          <w:p w:rsidR="004E5E89" w:rsidRDefault="004E5E89" w:rsidP="000461E3">
            <w:pPr>
              <w:keepNext/>
            </w:pPr>
            <w:r>
              <w:t>LE</w:t>
            </w:r>
          </w:p>
        </w:tc>
      </w:tr>
      <w:tr w:rsidR="004E5E89" w:rsidTr="000461E3">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0461E3">
            <w:r>
              <w:t>Genaue Untersuchung, ob die IDisposable.Dispose() Methoden immer aufgerufen werden</w:t>
            </w:r>
          </w:p>
        </w:tc>
        <w:tc>
          <w:tcPr>
            <w:tcW w:w="1843" w:type="dxa"/>
          </w:tcPr>
          <w:p w:rsidR="004E5E89" w:rsidRDefault="004E5E89" w:rsidP="000461E3">
            <w:r>
              <w:t>05.06.2012</w:t>
            </w:r>
          </w:p>
        </w:tc>
        <w:tc>
          <w:tcPr>
            <w:tcW w:w="882" w:type="dxa"/>
          </w:tcPr>
          <w:p w:rsidR="004E5E89" w:rsidRDefault="004E5E89" w:rsidP="000461E3">
            <w:pPr>
              <w:keepNext/>
            </w:pPr>
            <w:r>
              <w:t>LE</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0461E3">
            <w:r>
              <w:t>Es wurden „Magic Numbers“ gefunden, die dokumentiert und werden müssen</w:t>
            </w:r>
            <w:r w:rsidRPr="00995691">
              <w:t xml:space="preserve"> </w:t>
            </w:r>
            <w:r>
              <w:t>ausgelagert (in statisches Attribut oder in Konfiguration).</w:t>
            </w:r>
          </w:p>
        </w:tc>
        <w:tc>
          <w:tcPr>
            <w:tcW w:w="1843" w:type="dxa"/>
          </w:tcPr>
          <w:p w:rsidR="004E5E89" w:rsidRDefault="004E5E89" w:rsidP="000461E3">
            <w:r>
              <w:t>05.06.2012</w:t>
            </w:r>
          </w:p>
        </w:tc>
        <w:tc>
          <w:tcPr>
            <w:tcW w:w="882" w:type="dxa"/>
          </w:tcPr>
          <w:p w:rsidR="004E5E89" w:rsidRDefault="004E5E89" w:rsidP="000461E3">
            <w:pPr>
              <w:keepNext/>
            </w:pPr>
            <w:r>
              <w:t>LE</w:t>
            </w:r>
          </w:p>
        </w:tc>
      </w:tr>
    </w:tbl>
    <w:p w:rsidR="004E5E89" w:rsidRDefault="004E5E89" w:rsidP="004E5E89">
      <w:pPr>
        <w:pStyle w:val="Caption"/>
        <w:rPr>
          <w:noProof/>
        </w:rPr>
      </w:pPr>
      <w:r>
        <w:t xml:space="preserve">Tabelle </w:t>
      </w:r>
      <w:fldSimple w:instr=" SEQ Tabelle \* ARABIC ">
        <w:r w:rsidR="002B66BD">
          <w:rPr>
            <w:noProof/>
          </w:rPr>
          <w:t>12</w:t>
        </w:r>
      </w:fldSimple>
      <w:r>
        <w:rPr>
          <w:noProof/>
        </w:rPr>
        <w:t xml:space="preserve"> - </w:t>
      </w:r>
      <w:r>
        <w:t>Annotationen und Kommentare</w:t>
      </w:r>
      <w:r>
        <w:rPr>
          <w:noProof/>
        </w:rPr>
        <w:t xml:space="preserve"> Code Review 19.04.2012</w:t>
      </w:r>
    </w:p>
    <w:p w:rsidR="004E5E89" w:rsidRPr="00054124" w:rsidRDefault="004E5E89" w:rsidP="004E5E89">
      <w:pPr>
        <w:pStyle w:val="Heading5"/>
      </w:pPr>
      <w:bookmarkStart w:id="124" w:name="_Toc327447956"/>
      <w:r>
        <w:t>Bewertung der Kriterien</w:t>
      </w:r>
      <w:bookmarkEnd w:id="124"/>
    </w:p>
    <w:p w:rsidR="004E5E89" w:rsidRPr="00CC720E" w:rsidRDefault="004E5E89" w:rsidP="004E5E89">
      <w:pPr>
        <w:pStyle w:val="Heading6"/>
      </w:pPr>
      <w:bookmarkStart w:id="125" w:name="_Toc327447957"/>
      <w:r w:rsidRPr="00CC720E">
        <w:t>Code Style Analyse</w:t>
      </w:r>
      <w:bookmarkEnd w:id="125"/>
    </w:p>
    <w:tbl>
      <w:tblPr>
        <w:tblStyle w:val="MediumList1-Accent1"/>
        <w:tblW w:w="0" w:type="auto"/>
        <w:tblLook w:val="0420" w:firstRow="1" w:lastRow="0" w:firstColumn="0" w:lastColumn="0" w:noHBand="0" w:noVBand="1"/>
      </w:tblPr>
      <w:tblGrid>
        <w:gridCol w:w="7023"/>
        <w:gridCol w:w="1158"/>
        <w:gridCol w:w="1051"/>
      </w:tblGrid>
      <w:tr w:rsidR="004E5E89" w:rsidTr="000461E3">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0461E3"/>
        </w:tc>
        <w:tc>
          <w:tcPr>
            <w:tcW w:w="1158" w:type="dxa"/>
          </w:tcPr>
          <w:p w:rsidR="004E5E89" w:rsidRDefault="004E5E89" w:rsidP="000461E3">
            <w:r>
              <w:t>Erfüllt</w:t>
            </w:r>
          </w:p>
        </w:tc>
        <w:tc>
          <w:tcPr>
            <w:tcW w:w="1051"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Die Code Richtlinien von HSR Videowall wurden eingehalten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Der Code wirkt durch seine Anordnung &amp; Verschachtelung übersichtlich</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HSR Videowall Headers sind in allen nicht generierten Sourcen vorhanden</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Die XML-Kommentar Kompilation wurde in den Projekten aktiviert</w:t>
            </w:r>
          </w:p>
        </w:tc>
        <w:tc>
          <w:tcPr>
            <w:tcW w:w="1158" w:type="dxa"/>
          </w:tcPr>
          <w:p w:rsidR="004E5E89" w:rsidRDefault="004E5E89" w:rsidP="000461E3"/>
        </w:tc>
        <w:tc>
          <w:tcPr>
            <w:tcW w:w="1051" w:type="dxa"/>
          </w:tcPr>
          <w:p w:rsidR="004E5E89" w:rsidRDefault="004E5E89" w:rsidP="000461E3">
            <w:r>
              <w:t>X</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Alle Public / Protected Members sind ausreichend Dokumentiert</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Die auskommentierten Programm-Stücke sind ausreichend erklärt</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Projekte enthalten keine toten Programm-Klassen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Die fehlenden Programmstücke sind mittels TODO-Kommentar beschrieben</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Der Code übersetzt ohne Compiler Warnings, die nicht dokumentiert sind und sich nicht in den Test Projekten befinden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Es gibt keine Bad Smells im Code</w:t>
            </w:r>
          </w:p>
        </w:tc>
        <w:tc>
          <w:tcPr>
            <w:tcW w:w="1158" w:type="dxa"/>
          </w:tcPr>
          <w:p w:rsidR="004E5E89" w:rsidRDefault="004E5E89" w:rsidP="000461E3">
            <w:r>
              <w:t>X</w:t>
            </w:r>
          </w:p>
        </w:tc>
        <w:tc>
          <w:tcPr>
            <w:tcW w:w="1051" w:type="dxa"/>
          </w:tcPr>
          <w:p w:rsidR="004E5E89" w:rsidRDefault="004E5E89" w:rsidP="000461E3"/>
        </w:tc>
      </w:tr>
    </w:tbl>
    <w:p w:rsidR="004E5E89" w:rsidRPr="00CC720E" w:rsidRDefault="004E5E89" w:rsidP="004E5E89">
      <w:pPr>
        <w:pStyle w:val="Heading6"/>
      </w:pPr>
      <w:bookmarkStart w:id="126" w:name="_Toc327447958"/>
      <w:r>
        <w:lastRenderedPageBreak/>
        <w:t>Exception Handling</w:t>
      </w:r>
      <w:bookmarkEnd w:id="126"/>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RPr="00651B54"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0461E3">
            <w:pPr>
              <w:rPr>
                <w:color w:val="auto"/>
              </w:rPr>
            </w:pPr>
            <w:r w:rsidRPr="00651B54">
              <w:rPr>
                <w:color w:val="auto"/>
              </w:rPr>
              <w:t>Der Code enthält keine abgefangenen und ignorierten Ausnahmen</w:t>
            </w:r>
          </w:p>
        </w:tc>
        <w:tc>
          <w:tcPr>
            <w:tcW w:w="1134" w:type="dxa"/>
          </w:tcPr>
          <w:p w:rsidR="004E5E89" w:rsidRPr="00651B54" w:rsidRDefault="004E5E89" w:rsidP="000461E3">
            <w:pPr>
              <w:rPr>
                <w:color w:val="auto"/>
              </w:rPr>
            </w:pPr>
            <w:r>
              <w:rPr>
                <w:color w:val="auto"/>
              </w:rPr>
              <w:t>?</w:t>
            </w:r>
          </w:p>
        </w:tc>
        <w:tc>
          <w:tcPr>
            <w:tcW w:w="1024" w:type="dxa"/>
          </w:tcPr>
          <w:p w:rsidR="004E5E89" w:rsidRPr="00651B54" w:rsidRDefault="004E5E89" w:rsidP="000461E3">
            <w:pPr>
              <w:rPr>
                <w:color w:val="auto"/>
              </w:rPr>
            </w:pPr>
          </w:p>
        </w:tc>
      </w:tr>
      <w:tr w:rsidR="004E5E89" w:rsidRPr="00651B54" w:rsidTr="000461E3">
        <w:tc>
          <w:tcPr>
            <w:tcW w:w="7054" w:type="dxa"/>
          </w:tcPr>
          <w:p w:rsidR="004E5E89" w:rsidRPr="00651B54" w:rsidRDefault="004E5E89" w:rsidP="000461E3">
            <w:pPr>
              <w:rPr>
                <w:color w:val="auto"/>
              </w:rPr>
            </w:pPr>
            <w:r w:rsidRPr="00651B54">
              <w:rPr>
                <w:color w:val="auto"/>
              </w:rPr>
              <w:t>Fehler in asynchronen Prozessen werden mittels Event weitergeleiltet</w:t>
            </w:r>
          </w:p>
        </w:tc>
        <w:tc>
          <w:tcPr>
            <w:tcW w:w="1134" w:type="dxa"/>
          </w:tcPr>
          <w:p w:rsidR="004E5E89" w:rsidRPr="00651B54" w:rsidRDefault="004E5E89" w:rsidP="000461E3">
            <w:pPr>
              <w:rPr>
                <w:color w:val="auto"/>
              </w:rPr>
            </w:pPr>
            <w:r>
              <w:rPr>
                <w:color w:val="auto"/>
              </w:rPr>
              <w:t>?</w:t>
            </w:r>
          </w:p>
        </w:tc>
        <w:tc>
          <w:tcPr>
            <w:tcW w:w="1024" w:type="dxa"/>
          </w:tcPr>
          <w:p w:rsidR="004E5E89" w:rsidRPr="00651B54" w:rsidRDefault="004E5E89" w:rsidP="000461E3">
            <w:pPr>
              <w:rPr>
                <w:color w:val="auto"/>
              </w:rPr>
            </w:pPr>
          </w:p>
        </w:tc>
      </w:tr>
      <w:tr w:rsidR="004E5E89" w:rsidRPr="00651B54"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0461E3">
            <w:pPr>
              <w:rPr>
                <w:color w:val="auto"/>
              </w:rPr>
            </w:pPr>
            <w:r w:rsidRPr="00651B54">
              <w:rPr>
                <w:color w:val="auto"/>
              </w:rPr>
              <w:t>Das Logging erfasst alle Fehler aus allen Funktionalitätsschichten</w:t>
            </w:r>
          </w:p>
        </w:tc>
        <w:tc>
          <w:tcPr>
            <w:tcW w:w="1134" w:type="dxa"/>
          </w:tcPr>
          <w:p w:rsidR="004E5E89" w:rsidRPr="00651B54" w:rsidRDefault="004E5E89" w:rsidP="000461E3">
            <w:pPr>
              <w:rPr>
                <w:color w:val="auto"/>
              </w:rPr>
            </w:pPr>
            <w:r>
              <w:rPr>
                <w:color w:val="auto"/>
              </w:rPr>
              <w:t>?</w:t>
            </w:r>
          </w:p>
        </w:tc>
        <w:tc>
          <w:tcPr>
            <w:tcW w:w="1024" w:type="dxa"/>
          </w:tcPr>
          <w:p w:rsidR="004E5E89" w:rsidRPr="00651B54" w:rsidRDefault="004E5E89" w:rsidP="000461E3">
            <w:pPr>
              <w:rPr>
                <w:color w:val="auto"/>
              </w:rPr>
            </w:pPr>
          </w:p>
        </w:tc>
      </w:tr>
      <w:tr w:rsidR="004E5E89" w:rsidRPr="00651B54" w:rsidTr="000461E3">
        <w:tc>
          <w:tcPr>
            <w:tcW w:w="7054" w:type="dxa"/>
          </w:tcPr>
          <w:p w:rsidR="004E5E89" w:rsidRPr="00651B54" w:rsidRDefault="004E5E89" w:rsidP="000461E3">
            <w:pPr>
              <w:rPr>
                <w:color w:val="auto"/>
              </w:rPr>
            </w:pPr>
            <w:r w:rsidRPr="00651B54">
              <w:rPr>
                <w:color w:val="auto"/>
              </w:rPr>
              <w:t>Das Before/After Pattern wird, wo möglich, mittels using() { } angewendet</w:t>
            </w:r>
          </w:p>
        </w:tc>
        <w:tc>
          <w:tcPr>
            <w:tcW w:w="1134" w:type="dxa"/>
          </w:tcPr>
          <w:p w:rsidR="004E5E89" w:rsidRPr="00651B54" w:rsidRDefault="004E5E89" w:rsidP="000461E3">
            <w:pPr>
              <w:rPr>
                <w:color w:val="auto"/>
              </w:rPr>
            </w:pPr>
            <w:r w:rsidRPr="00651B54">
              <w:rPr>
                <w:color w:val="auto"/>
              </w:rPr>
              <w:t>X</w:t>
            </w:r>
          </w:p>
        </w:tc>
        <w:tc>
          <w:tcPr>
            <w:tcW w:w="1024" w:type="dxa"/>
          </w:tcPr>
          <w:p w:rsidR="004E5E89" w:rsidRPr="00651B54" w:rsidRDefault="004E5E89" w:rsidP="000461E3">
            <w:pPr>
              <w:rPr>
                <w:color w:val="auto"/>
              </w:rPr>
            </w:pP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IDisposable.Dispose() Methoden werden in jedem Fall aufgerufen</w:t>
            </w:r>
          </w:p>
        </w:tc>
        <w:tc>
          <w:tcPr>
            <w:tcW w:w="1134" w:type="dxa"/>
          </w:tcPr>
          <w:p w:rsidR="004E5E89" w:rsidRDefault="004E5E89" w:rsidP="000461E3"/>
        </w:tc>
        <w:tc>
          <w:tcPr>
            <w:tcW w:w="1024" w:type="dxa"/>
          </w:tcPr>
          <w:p w:rsidR="004E5E89" w:rsidRDefault="004E5E89" w:rsidP="000461E3">
            <w:r>
              <w:t>?</w:t>
            </w:r>
          </w:p>
        </w:tc>
      </w:tr>
    </w:tbl>
    <w:p w:rsidR="004E5E89" w:rsidRPr="00CC720E" w:rsidRDefault="004E5E89" w:rsidP="004E5E89">
      <w:pPr>
        <w:pStyle w:val="Heading6"/>
      </w:pPr>
      <w:bookmarkStart w:id="127" w:name="_Toc327447959"/>
      <w:r>
        <w:t>Flow Control</w:t>
      </w:r>
      <w:bookmarkEnd w:id="127"/>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Es existieren keine Schleifen ohne Abbruchkriterien </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Es existieren keine nicht dokumentierte, tote Programmstücke (z.B. if(false) / while (false) / …)</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Rekursive Calls haben immer eine Verankerung und Abbruchbedingung</w:t>
            </w:r>
          </w:p>
        </w:tc>
        <w:tc>
          <w:tcPr>
            <w:tcW w:w="1134" w:type="dxa"/>
          </w:tcPr>
          <w:p w:rsidR="004E5E89" w:rsidRDefault="004E5E89" w:rsidP="000461E3">
            <w:r>
              <w:t>X</w:t>
            </w:r>
          </w:p>
        </w:tc>
        <w:tc>
          <w:tcPr>
            <w:tcW w:w="1024" w:type="dxa"/>
          </w:tcPr>
          <w:p w:rsidR="004E5E89" w:rsidRDefault="004E5E89" w:rsidP="000461E3"/>
        </w:tc>
      </w:tr>
    </w:tbl>
    <w:p w:rsidR="004E5E89" w:rsidRPr="00CC720E" w:rsidRDefault="004E5E89" w:rsidP="004E5E89">
      <w:pPr>
        <w:pStyle w:val="Heading6"/>
      </w:pPr>
      <w:bookmarkStart w:id="128" w:name="_Toc327447960"/>
      <w:r>
        <w:t>Naming</w:t>
      </w:r>
      <w:bookmarkEnd w:id="128"/>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Die Namen der Klassen / Variabeln sind selbstbeschreibend</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Verwirrende oder falsche Namen sind nicht vorhanden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Interface-Klassen beginnen immer I (z.B. IDisposable)</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Klassen / Properties / Methoden werden mit </w:t>
            </w:r>
            <w:r w:rsidRPr="00E578A3">
              <w:rPr>
                <w:i/>
              </w:rPr>
              <w:t>PascalCasing</w:t>
            </w:r>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Lokale Variablen / Argumente werden mit </w:t>
            </w:r>
            <w:r w:rsidRPr="00E578A3">
              <w:rPr>
                <w:i/>
              </w:rPr>
              <w:t>camelCasing</w:t>
            </w:r>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Konstanten werden in </w:t>
            </w:r>
            <w:r w:rsidRPr="00E578A3">
              <w:rPr>
                <w:i/>
              </w:rPr>
              <w:t>PascalCasing</w:t>
            </w:r>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Felder in Klassen werden mit </w:t>
            </w:r>
            <w:r w:rsidRPr="00E578A3">
              <w:rPr>
                <w:i/>
              </w:rPr>
              <w:t>_camelCasing</w:t>
            </w:r>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Der Code enthält keine Magic Numbers</w:t>
            </w:r>
          </w:p>
        </w:tc>
        <w:tc>
          <w:tcPr>
            <w:tcW w:w="1134" w:type="dxa"/>
          </w:tcPr>
          <w:p w:rsidR="004E5E89" w:rsidRDefault="004E5E89" w:rsidP="000461E3"/>
        </w:tc>
        <w:tc>
          <w:tcPr>
            <w:tcW w:w="1024" w:type="dxa"/>
          </w:tcPr>
          <w:p w:rsidR="004E5E89" w:rsidRDefault="004E5E89" w:rsidP="000461E3">
            <w:r>
              <w:t>X</w:t>
            </w:r>
          </w:p>
        </w:tc>
      </w:tr>
    </w:tbl>
    <w:p w:rsidR="004E5E89" w:rsidRPr="00CC720E" w:rsidRDefault="004E5E89" w:rsidP="004E5E89">
      <w:pPr>
        <w:pStyle w:val="Heading6"/>
      </w:pPr>
      <w:bookmarkStart w:id="129" w:name="_Toc327447961"/>
      <w:r>
        <w:t>Tools</w:t>
      </w:r>
      <w:bookmarkEnd w:id="129"/>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Die Warnings von Resharper 4.XXX werden, wo sinnvoll, behoben</w:t>
            </w:r>
          </w:p>
        </w:tc>
        <w:tc>
          <w:tcPr>
            <w:tcW w:w="1134" w:type="dxa"/>
          </w:tcPr>
          <w:p w:rsidR="004E5E89" w:rsidRDefault="004E5E89" w:rsidP="000461E3">
            <w:r>
              <w:t>X</w:t>
            </w:r>
          </w:p>
        </w:tc>
        <w:tc>
          <w:tcPr>
            <w:tcW w:w="1024" w:type="dxa"/>
          </w:tcPr>
          <w:p w:rsidR="004E5E89" w:rsidRDefault="004E5E89" w:rsidP="000461E3"/>
        </w:tc>
      </w:tr>
      <w:tr w:rsidR="004E5E89" w:rsidRPr="00DD0712" w:rsidTr="000461E3">
        <w:tc>
          <w:tcPr>
            <w:tcW w:w="7054" w:type="dxa"/>
          </w:tcPr>
          <w:p w:rsidR="004E5E89" w:rsidRPr="00DD0712" w:rsidRDefault="004E5E89" w:rsidP="000461E3">
            <w:r w:rsidRPr="00DD0712">
              <w:t>Die Errors von FxCop werden wo sinnvoll behoben</w:t>
            </w:r>
          </w:p>
        </w:tc>
        <w:tc>
          <w:tcPr>
            <w:tcW w:w="1134" w:type="dxa"/>
          </w:tcPr>
          <w:p w:rsidR="004E5E89" w:rsidRPr="00DD0712" w:rsidRDefault="004E5E89" w:rsidP="000461E3">
            <w:r w:rsidRPr="00DD0712">
              <w:t>X</w:t>
            </w:r>
          </w:p>
        </w:tc>
        <w:tc>
          <w:tcPr>
            <w:tcW w:w="1024" w:type="dxa"/>
          </w:tcPr>
          <w:p w:rsidR="004E5E89" w:rsidRPr="00DD0712" w:rsidRDefault="004E5E89" w:rsidP="000461E3"/>
        </w:tc>
      </w:tr>
    </w:tbl>
    <w:p w:rsidR="004E5E89" w:rsidRDefault="004E5E89" w:rsidP="004E5E89">
      <w:pPr>
        <w:pStyle w:val="Heading4"/>
      </w:pPr>
      <w:bookmarkStart w:id="130" w:name="_Toc327447962"/>
      <w:r>
        <w:t>Code Review vom 03.05.2012</w:t>
      </w:r>
      <w:bookmarkEnd w:id="130"/>
    </w:p>
    <w:p w:rsidR="004E5E89" w:rsidRDefault="004E5E89" w:rsidP="004E5E89">
      <w:r>
        <w:t>Das zweite Code Review wurde am 03.05.2012 durchgeführt. Silvan Gehrig und Michael Gfeller vom IFS gingen zusammen den Code durch und machten Notizen. Bei deren Besprechung  waren auch Lukas Elmer, Christina Heidt und Delia Treichler anwesend.</w:t>
      </w:r>
    </w:p>
    <w:p w:rsidR="004E5E89" w:rsidRDefault="004E5E89" w:rsidP="004E5E89">
      <w:r>
        <w:t xml:space="preserve">Die Annotationen und Kommentare zum Code sind in der </w:t>
      </w:r>
      <w:r>
        <w:fldChar w:fldCharType="begin"/>
      </w:r>
      <w:r>
        <w:instrText xml:space="preserve"> REF _Ref324229821 \h </w:instrText>
      </w:r>
      <w:r>
        <w:fldChar w:fldCharType="separate"/>
      </w:r>
      <w:r w:rsidR="002B66BD">
        <w:t xml:space="preserve">Tabelle </w:t>
      </w:r>
      <w:r w:rsidR="002B66BD">
        <w:rPr>
          <w:noProof/>
        </w:rPr>
        <w:t>13</w:t>
      </w:r>
      <w:r w:rsidR="002B66BD">
        <w:t xml:space="preserve"> - Annotationen und Kommentare Code Review 03.05.2012</w:t>
      </w:r>
      <w:r>
        <w:fldChar w:fldCharType="end"/>
      </w:r>
      <w:r>
        <w:t xml:space="preserve"> festgehalten.</w:t>
      </w:r>
    </w:p>
    <w:tbl>
      <w:tblPr>
        <w:tblStyle w:val="MediumShading1-Accent1"/>
        <w:tblW w:w="0" w:type="auto"/>
        <w:tblLook w:val="0420" w:firstRow="1" w:lastRow="0" w:firstColumn="0" w:lastColumn="0" w:noHBand="0" w:noVBand="1"/>
      </w:tblPr>
      <w:tblGrid>
        <w:gridCol w:w="6181"/>
        <w:gridCol w:w="2246"/>
        <w:gridCol w:w="861"/>
      </w:tblGrid>
      <w:tr w:rsidR="004E5E89" w:rsidTr="000461E3">
        <w:trPr>
          <w:cnfStyle w:val="100000000000" w:firstRow="1" w:lastRow="0" w:firstColumn="0" w:lastColumn="0" w:oddVBand="0" w:evenVBand="0" w:oddHBand="0" w:evenHBand="0" w:firstRowFirstColumn="0" w:firstRowLastColumn="0" w:lastRowFirstColumn="0" w:lastRowLastColumn="0"/>
        </w:trPr>
        <w:tc>
          <w:tcPr>
            <w:tcW w:w="6181" w:type="dxa"/>
          </w:tcPr>
          <w:p w:rsidR="004E5E89" w:rsidRDefault="004E5E89" w:rsidP="000461E3">
            <w:r>
              <w:t>Beschreibung</w:t>
            </w:r>
          </w:p>
        </w:tc>
        <w:tc>
          <w:tcPr>
            <w:tcW w:w="2246" w:type="dxa"/>
          </w:tcPr>
          <w:p w:rsidR="004E5E89" w:rsidRDefault="004E5E89" w:rsidP="000461E3">
            <w:r>
              <w:t>Bereinigung geprüft am</w:t>
            </w:r>
          </w:p>
        </w:tc>
        <w:tc>
          <w:tcPr>
            <w:tcW w:w="861" w:type="dxa"/>
          </w:tcPr>
          <w:p w:rsidR="004E5E89" w:rsidRDefault="004E5E89" w:rsidP="000461E3">
            <w:r>
              <w:t>Kürzel</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r>
              <w:t>FileNotFoundException bei Startup, separates Resourcen-Projekt eliminiert Pfade (AutoPlayFileSkeletonReader.cs und LunchMenuReader.cs)</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t>Organisation der Namespaces, Converters gehören in View (BoolToVisibilityConverter.cs)</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r>
              <w:t xml:space="preserve">Bild-Anzeige, mit </w:t>
            </w:r>
            <w:r w:rsidRPr="009D0383">
              <w:t>RenderOptions.BitmapScalingMode="HighQuality"</w:t>
            </w:r>
            <w:r>
              <w:t xml:space="preserve"> wird Image wesentlich besser dargestellt.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t xml:space="preserve">Code ist an einigen Stellen noch nicht kommentiert (z.B. </w:t>
            </w:r>
            <w:r w:rsidRPr="003646BE">
              <w:t>ExtendedVisualTreeHelper</w:t>
            </w:r>
            <w:r>
              <w:t>.cs)</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DE7F9D"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3646BE" w:rsidRDefault="004E5E89" w:rsidP="000461E3">
            <w:pPr>
              <w:rPr>
                <w:lang w:val="en-US"/>
              </w:rPr>
            </w:pPr>
            <w:r w:rsidRPr="003646BE">
              <w:rPr>
                <w:lang w:val="en-US"/>
              </w:rPr>
              <w:t>I</w:t>
            </w:r>
            <w:r>
              <w:rPr>
                <w:lang w:val="en-US"/>
              </w:rPr>
              <w:t>nternal Klasse mit public Methoden in</w:t>
            </w:r>
            <w:r w:rsidRPr="003646BE">
              <w:rPr>
                <w:lang w:val="en-US"/>
              </w:rPr>
              <w:t xml:space="preserve"> ExtendedVisualTreeHelper.cs</w:t>
            </w:r>
          </w:p>
        </w:tc>
        <w:tc>
          <w:tcPr>
            <w:tcW w:w="2246" w:type="dxa"/>
          </w:tcPr>
          <w:p w:rsidR="004E5E89" w:rsidRPr="003646BE" w:rsidRDefault="004E5E89" w:rsidP="000461E3">
            <w:pPr>
              <w:rPr>
                <w:lang w:val="en-US"/>
              </w:rPr>
            </w:pPr>
            <w:r>
              <w:rPr>
                <w:lang w:val="en-US"/>
              </w:rPr>
              <w:t>-</w:t>
            </w:r>
          </w:p>
        </w:tc>
        <w:tc>
          <w:tcPr>
            <w:tcW w:w="861" w:type="dxa"/>
          </w:tcPr>
          <w:p w:rsidR="004E5E89" w:rsidRPr="003646BE" w:rsidRDefault="004E5E89" w:rsidP="000461E3">
            <w:pPr>
              <w:keepNext/>
              <w:rPr>
                <w:lang w:val="en-US"/>
              </w:rPr>
            </w:pPr>
            <w:r>
              <w:rPr>
                <w:lang w:val="en-US"/>
              </w:rPr>
              <w:t>-</w:t>
            </w:r>
          </w:p>
        </w:tc>
      </w:tr>
      <w:tr w:rsidR="004E5E89" w:rsidRPr="00DE7F9D"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3646BE" w:rsidRDefault="004E5E89" w:rsidP="000461E3">
            <w:pPr>
              <w:rPr>
                <w:lang w:val="en-US"/>
              </w:rPr>
            </w:pPr>
            <w:r w:rsidRPr="00E62B6B">
              <w:t xml:space="preserve">Utils in eigenes Package evt. </w:t>
            </w:r>
            <w:r>
              <w:rPr>
                <w:lang w:val="en-US"/>
              </w:rPr>
              <w:t>Common GUI-Library (</w:t>
            </w:r>
            <w:r w:rsidRPr="003646BE">
              <w:rPr>
                <w:lang w:val="en-US"/>
              </w:rPr>
              <w:t>ExtendedVisualTreeHelper.cs</w:t>
            </w:r>
            <w:r>
              <w:rPr>
                <w:lang w:val="en-US"/>
              </w:rPr>
              <w:t>)</w:t>
            </w:r>
          </w:p>
        </w:tc>
        <w:tc>
          <w:tcPr>
            <w:tcW w:w="2246" w:type="dxa"/>
          </w:tcPr>
          <w:p w:rsidR="004E5E89" w:rsidRPr="003646BE" w:rsidRDefault="004E5E89" w:rsidP="000461E3">
            <w:pPr>
              <w:rPr>
                <w:lang w:val="en-US"/>
              </w:rPr>
            </w:pPr>
            <w:r>
              <w:rPr>
                <w:lang w:val="en-US"/>
              </w:rPr>
              <w:t>-</w:t>
            </w:r>
          </w:p>
        </w:tc>
        <w:tc>
          <w:tcPr>
            <w:tcW w:w="861" w:type="dxa"/>
          </w:tcPr>
          <w:p w:rsidR="004E5E89" w:rsidRPr="003646BE" w:rsidRDefault="004E5E89" w:rsidP="000461E3">
            <w:pPr>
              <w:keepNext/>
              <w:rPr>
                <w:lang w:val="en-US"/>
              </w:rPr>
            </w:pPr>
            <w:r>
              <w:rPr>
                <w:lang w:val="en-US"/>
              </w:rPr>
              <w:t>-</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3646BE" w:rsidRDefault="004E5E89" w:rsidP="000461E3">
            <w:r w:rsidRPr="003646BE">
              <w:t xml:space="preserve">Verletzung </w:t>
            </w:r>
            <w:r>
              <w:t xml:space="preserve">des Information Experts in </w:t>
            </w:r>
            <w:r w:rsidRPr="003646BE">
              <w:t>ImageExtension</w:t>
            </w:r>
            <w:r>
              <w:t>.cs. Initialisierungsmethode LunchMenu.CreateFrom (string fileName) nutzen</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3646BE" w:rsidRDefault="004E5E89" w:rsidP="000461E3">
            <w:r>
              <w:t xml:space="preserve">UI Elemente im ViewModel sind unschön und zerstört die Testbarkeit -&gt; Verschiebung in View (z.B. </w:t>
            </w:r>
            <w:r w:rsidRPr="0010539E">
              <w:t>HitStateArgs</w:t>
            </w:r>
            <w:r>
              <w:t>.cs)</w:t>
            </w:r>
          </w:p>
        </w:tc>
        <w:tc>
          <w:tcPr>
            <w:tcW w:w="2246" w:type="dxa"/>
          </w:tcPr>
          <w:p w:rsidR="004E5E89" w:rsidRPr="003646BE" w:rsidRDefault="004E5E89" w:rsidP="000461E3">
            <w:r>
              <w:t>-</w:t>
            </w:r>
          </w:p>
        </w:tc>
        <w:tc>
          <w:tcPr>
            <w:tcW w:w="861" w:type="dxa"/>
          </w:tcPr>
          <w:p w:rsidR="004E5E89" w:rsidRPr="003646BE" w:rsidRDefault="004E5E89" w:rsidP="000461E3">
            <w:pPr>
              <w:keepNext/>
            </w:pPr>
            <w:r>
              <w:t>-</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r>
              <w:lastRenderedPageBreak/>
              <w:t>Console.WriteLine() in Code ist sehr unschön, Logger verwenden (z.B. HitTestHelper.cs)</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rsidRPr="00F534F7">
              <w:t>OutOfMemoryProblem Exception</w:t>
            </w:r>
            <w:r>
              <w:t>, geladene Posters benötigen extrem viel Memory</w:t>
            </w:r>
          </w:p>
        </w:tc>
        <w:tc>
          <w:tcPr>
            <w:tcW w:w="2246" w:type="dxa"/>
          </w:tcPr>
          <w:p w:rsidR="004E5E89" w:rsidRPr="003646BE" w:rsidRDefault="004E5E89" w:rsidP="000461E3">
            <w:r>
              <w:t>Nicht reproduzierbar</w:t>
            </w:r>
          </w:p>
        </w:tc>
        <w:tc>
          <w:tcPr>
            <w:tcW w:w="861" w:type="dxa"/>
          </w:tcPr>
          <w:p w:rsidR="004E5E89" w:rsidRPr="003646BE" w:rsidRDefault="004E5E89" w:rsidP="000461E3">
            <w:pPr>
              <w:keepNext/>
            </w:pP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F534F7" w:rsidRDefault="004E5E89" w:rsidP="000461E3">
            <w:r>
              <w:t>Filestream wird nicht geschlossen (ImageExtension.cs)</w:t>
            </w:r>
          </w:p>
        </w:tc>
        <w:tc>
          <w:tcPr>
            <w:tcW w:w="2246" w:type="dxa"/>
          </w:tcPr>
          <w:p w:rsidR="004E5E89" w:rsidRPr="003646BE" w:rsidRDefault="004E5E89" w:rsidP="000461E3">
            <w:r>
              <w:t>03.05.2012</w:t>
            </w:r>
          </w:p>
        </w:tc>
        <w:tc>
          <w:tcPr>
            <w:tcW w:w="861" w:type="dxa"/>
          </w:tcPr>
          <w:p w:rsidR="004E5E89" w:rsidRPr="003646BE"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t>Kein ServiceModel vorhanden (für Domain Objekte)</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r>
              <w:t>Dispose() Pattern nicht überall vollständig implementiert (z.B. KinectSkeletonReader.cs)</w:t>
            </w:r>
          </w:p>
        </w:tc>
        <w:tc>
          <w:tcPr>
            <w:tcW w:w="3107" w:type="dxa"/>
            <w:gridSpan w:val="2"/>
          </w:tcPr>
          <w:p w:rsidR="004E5E89" w:rsidRDefault="004E5E89" w:rsidP="000461E3">
            <w:r>
              <w:t>05.06.2012, LE</w:t>
            </w:r>
          </w:p>
          <w:p w:rsidR="004E5E89" w:rsidRDefault="004E5E89" w:rsidP="000461E3">
            <w:pPr>
              <w:keepNext/>
            </w:pPr>
            <w:r>
              <w:t>Dispose Pattern weggelassen, da während der Applikation keine Resourcen durch dieses Pattern freigegeben werden müssen.</w:t>
            </w:r>
          </w:p>
        </w:tc>
      </w:tr>
      <w:tr w:rsidR="004E5E89" w:rsidRPr="00651B54"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651B54" w:rsidRDefault="004E5E89" w:rsidP="000461E3">
            <w:pPr>
              <w:autoSpaceDE w:val="0"/>
              <w:autoSpaceDN w:val="0"/>
              <w:adjustRightInd w:val="0"/>
            </w:pPr>
            <w:r w:rsidRPr="00651B54">
              <w:t>Anstelle Loop HitTest-Methode verwenden (Methode OnModelChanged</w:t>
            </w:r>
          </w:p>
          <w:p w:rsidR="004E5E89" w:rsidRPr="00651B54" w:rsidRDefault="004E5E89" w:rsidP="000461E3">
            <w:pPr>
              <w:autoSpaceDE w:val="0"/>
              <w:autoSpaceDN w:val="0"/>
              <w:adjustRightInd w:val="0"/>
              <w:rPr>
                <w:lang w:val="en-US"/>
              </w:rPr>
            </w:pPr>
            <w:r>
              <w:rPr>
                <w:lang w:val="en-US"/>
              </w:rPr>
              <w:t>in HitTestHelper)</w:t>
            </w:r>
          </w:p>
        </w:tc>
        <w:tc>
          <w:tcPr>
            <w:tcW w:w="2246" w:type="dxa"/>
          </w:tcPr>
          <w:p w:rsidR="004E5E89" w:rsidRPr="00651B54" w:rsidRDefault="004E5E89" w:rsidP="000461E3">
            <w:pPr>
              <w:rPr>
                <w:lang w:val="en-US"/>
              </w:rPr>
            </w:pPr>
            <w:r>
              <w:rPr>
                <w:lang w:val="en-US"/>
              </w:rPr>
              <w:t>-</w:t>
            </w:r>
          </w:p>
        </w:tc>
        <w:tc>
          <w:tcPr>
            <w:tcW w:w="861" w:type="dxa"/>
          </w:tcPr>
          <w:p w:rsidR="004E5E89" w:rsidRPr="00651B54" w:rsidRDefault="004E5E89" w:rsidP="000461E3">
            <w:pPr>
              <w:keepNext/>
              <w:rPr>
                <w:lang w:val="en-US"/>
              </w:rPr>
            </w:pPr>
            <w:r>
              <w:rPr>
                <w:lang w:val="en-US"/>
              </w:rPr>
              <w:t>-</w:t>
            </w:r>
          </w:p>
        </w:tc>
      </w:tr>
      <w:tr w:rsidR="004E5E89" w:rsidRPr="008B01F6"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8B01F6" w:rsidRDefault="004E5E89" w:rsidP="000461E3">
            <w:pPr>
              <w:autoSpaceDE w:val="0"/>
              <w:autoSpaceDN w:val="0"/>
              <w:adjustRightInd w:val="0"/>
            </w:pPr>
            <w:r w:rsidRPr="008B01F6">
              <w:t>ViewModel-Verschachtelung: MenuViewModel weiss mehr</w:t>
            </w:r>
            <w:r>
              <w:t>/mächtiger</w:t>
            </w:r>
            <w:r w:rsidRPr="008B01F6">
              <w:t xml:space="preserve"> als MainWindowViewModel</w:t>
            </w:r>
          </w:p>
        </w:tc>
        <w:tc>
          <w:tcPr>
            <w:tcW w:w="3107" w:type="dxa"/>
            <w:gridSpan w:val="2"/>
          </w:tcPr>
          <w:p w:rsidR="004E5E89" w:rsidRDefault="004E5E89" w:rsidP="000461E3">
            <w:pPr>
              <w:keepNext/>
            </w:pPr>
            <w:r>
              <w:t>05.06.2012, LE</w:t>
            </w:r>
          </w:p>
          <w:p w:rsidR="004E5E89" w:rsidRPr="008B01F6" w:rsidRDefault="004E5E89" w:rsidP="000461E3">
            <w:pPr>
              <w:keepNext/>
            </w:pPr>
            <w:r>
              <w:t>MainWindowViewModel kennt das MenuViewModel, nicht aber umgekehrt. So wie es jetzt gelöst ist sind die Informationen nicht redundant. Evt. Könnte MenuViewModel in AppsViewModel umbenannt werden.</w:t>
            </w:r>
          </w:p>
        </w:tc>
      </w:tr>
      <w:tr w:rsidR="004E5E89" w:rsidRPr="008B01F6"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8B01F6" w:rsidRDefault="004E5E89" w:rsidP="000461E3">
            <w:pPr>
              <w:autoSpaceDE w:val="0"/>
              <w:autoSpaceDN w:val="0"/>
              <w:adjustRightInd w:val="0"/>
            </w:pPr>
            <w:r>
              <w:t>PropertyChanged wirklich nur für Änderung am Property verwenden. (z.B. in LunchMenuService.cs: auf LunchMenuReader nicht PropertyChanged aufrufen)</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8B01F6"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8B01F6" w:rsidRDefault="004E5E89" w:rsidP="000461E3">
            <w:pPr>
              <w:autoSpaceDE w:val="0"/>
              <w:autoSpaceDN w:val="0"/>
              <w:adjustRightInd w:val="0"/>
            </w:pPr>
            <w:r>
              <w:t>DispatcherTimer bietet Funktionen, welche Thread based Timer macht (</w:t>
            </w:r>
            <w:r w:rsidRPr="008B01F6">
              <w:t>HitTestHelper.cs)</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t xml:space="preserve">Assert in Methode </w:t>
            </w:r>
            <w:r w:rsidRPr="00F51F62">
              <w:t>RaiseEventOfUIElement</w:t>
            </w:r>
            <w:r>
              <w:t xml:space="preserve"> in MainWindow.xmal.cs prüft Funktionalität des Frameworks</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r>
              <w:t>Regionen erstellen</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rsidRPr="00F51F62">
              <w:t>Reihenfolge und Strukturieru</w:t>
            </w:r>
            <w:r>
              <w:t>ng von Properties / Methoden / K</w:t>
            </w:r>
            <w:r w:rsidRPr="00F51F62">
              <w:t>onstruktoren ist inkonsistent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F51F62" w:rsidRDefault="004E5E89" w:rsidP="000461E3">
            <w:r>
              <w:t>Code-Guidelines (vorhanden?) einhalten</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t>PreConditions einsetzen</w:t>
            </w:r>
          </w:p>
        </w:tc>
        <w:tc>
          <w:tcPr>
            <w:tcW w:w="2246" w:type="dxa"/>
          </w:tcPr>
          <w:p w:rsidR="004E5E89" w:rsidRDefault="004E5E89" w:rsidP="000461E3">
            <w:r>
              <w:t>05.06.2012</w:t>
            </w:r>
          </w:p>
        </w:tc>
        <w:tc>
          <w:tcPr>
            <w:tcW w:w="861" w:type="dxa"/>
          </w:tcPr>
          <w:p w:rsidR="004E5E89" w:rsidRDefault="004E5E89" w:rsidP="000461E3">
            <w:pPr>
              <w:keepNext/>
            </w:pPr>
            <w:r>
              <w:t>LE</w:t>
            </w:r>
          </w:p>
        </w:tc>
      </w:tr>
    </w:tbl>
    <w:p w:rsidR="004E5E89" w:rsidRDefault="004E5E89" w:rsidP="004E5E89">
      <w:pPr>
        <w:pStyle w:val="Caption"/>
      </w:pPr>
      <w:bookmarkStart w:id="131" w:name="_Ref324229821"/>
      <w:r>
        <w:t xml:space="preserve">Tabelle </w:t>
      </w:r>
      <w:fldSimple w:instr=" SEQ Tabelle \* ARABIC ">
        <w:r w:rsidR="002B66BD">
          <w:rPr>
            <w:noProof/>
          </w:rPr>
          <w:t>13</w:t>
        </w:r>
      </w:fldSimple>
      <w:r>
        <w:t xml:space="preserve"> - Annotationen und Kommentare Code Review 03.05.2012</w:t>
      </w:r>
      <w:bookmarkEnd w:id="131"/>
    </w:p>
    <w:p w:rsidR="004E5E89" w:rsidRDefault="004E5E89" w:rsidP="004E5E89">
      <w:r>
        <w:t>Die original notierten Kommentare und Annotationen von Silvan Gehrig und Michael Gfeller sind im Anhang (TODO: Code Review File in Anhang und verlinken) zu finden.</w:t>
      </w:r>
    </w:p>
    <w:p w:rsidR="004E5E89" w:rsidRDefault="004E5E89" w:rsidP="004E5E89">
      <w:pPr>
        <w:pStyle w:val="Heading5"/>
      </w:pPr>
      <w:bookmarkStart w:id="132" w:name="_Toc327447963"/>
      <w:r>
        <w:t>Bewertung der Kriterien</w:t>
      </w:r>
      <w:bookmarkEnd w:id="132"/>
    </w:p>
    <w:p w:rsidR="004E5E89" w:rsidRDefault="004E5E89" w:rsidP="004E5E89">
      <w:r>
        <w:t>Die Kriterienbewertung wurde von Silvan Gehrig und Michael Gfeller am 04.05.2012 vorgenommen.</w:t>
      </w:r>
    </w:p>
    <w:p w:rsidR="004E5E89" w:rsidRPr="00CC720E" w:rsidRDefault="004E5E89" w:rsidP="004E5E89">
      <w:pPr>
        <w:pStyle w:val="Heading6"/>
      </w:pPr>
      <w:bookmarkStart w:id="133" w:name="_Toc327447964"/>
      <w:r w:rsidRPr="00CC720E">
        <w:t>Code Style Analyse</w:t>
      </w:r>
      <w:bookmarkEnd w:id="133"/>
    </w:p>
    <w:tbl>
      <w:tblPr>
        <w:tblStyle w:val="MediumList1-Accent1"/>
        <w:tblW w:w="0" w:type="auto"/>
        <w:tblLook w:val="0420" w:firstRow="1" w:lastRow="0" w:firstColumn="0" w:lastColumn="0" w:noHBand="0" w:noVBand="1"/>
      </w:tblPr>
      <w:tblGrid>
        <w:gridCol w:w="7023"/>
        <w:gridCol w:w="1158"/>
        <w:gridCol w:w="1051"/>
      </w:tblGrid>
      <w:tr w:rsidR="004E5E89" w:rsidTr="000461E3">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0461E3"/>
        </w:tc>
        <w:tc>
          <w:tcPr>
            <w:tcW w:w="1158" w:type="dxa"/>
          </w:tcPr>
          <w:p w:rsidR="004E5E89" w:rsidRDefault="004E5E89" w:rsidP="000461E3">
            <w:r>
              <w:t>Erfüllt</w:t>
            </w:r>
          </w:p>
        </w:tc>
        <w:tc>
          <w:tcPr>
            <w:tcW w:w="1051"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Die Code Richtlinien von HSR Videowall wurden eingehalten</w:t>
            </w:r>
          </w:p>
        </w:tc>
        <w:tc>
          <w:tcPr>
            <w:tcW w:w="1158" w:type="dxa"/>
          </w:tcPr>
          <w:p w:rsidR="004E5E89" w:rsidRDefault="004E5E89" w:rsidP="000461E3"/>
        </w:tc>
        <w:tc>
          <w:tcPr>
            <w:tcW w:w="1051" w:type="dxa"/>
          </w:tcPr>
          <w:p w:rsidR="004E5E89" w:rsidRPr="000844FC" w:rsidRDefault="004E5E89" w:rsidP="000461E3">
            <w:r>
              <w:t>X</w:t>
            </w:r>
          </w:p>
        </w:tc>
      </w:tr>
      <w:tr w:rsidR="004E5E89" w:rsidTr="000461E3">
        <w:trPr>
          <w:trHeight w:val="264"/>
        </w:trPr>
        <w:tc>
          <w:tcPr>
            <w:tcW w:w="7023" w:type="dxa"/>
          </w:tcPr>
          <w:p w:rsidR="004E5E89" w:rsidRDefault="004E5E89" w:rsidP="000461E3">
            <w:r>
              <w:t>Der Code wirkt durch seine Anordnung &amp; Verschachtelung übersichtlich</w:t>
            </w:r>
          </w:p>
        </w:tc>
        <w:tc>
          <w:tcPr>
            <w:tcW w:w="1158" w:type="dxa"/>
          </w:tcPr>
          <w:p w:rsidR="004E5E89" w:rsidRDefault="004E5E89" w:rsidP="000461E3"/>
        </w:tc>
        <w:tc>
          <w:tcPr>
            <w:tcW w:w="1051" w:type="dxa"/>
          </w:tcPr>
          <w:p w:rsidR="004E5E89" w:rsidRDefault="004E5E89" w:rsidP="000461E3">
            <w:r>
              <w:t>X</w:t>
            </w:r>
          </w:p>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HSR Videowall Headers sind in allen nicht generierten Sourcen vorhanden</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Die XML-Kommentar Kompilation wurde in den Projekten aktiviert</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Alle Public / Protected Members sind ausreichend Dokumentiert</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Die auskommentierten Programm-Stücke sind ausreichend erklärt</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Projekte enthalten keine toten Programm-Klassen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Die fehlenden Programmstücke sind mittels TODO-Kommentar beschrieben</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Der Code übersetzt ohne Compiler Warnings, die nicht dokumentiert sind und sich nicht in den Test Projekten befinden</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Es gibt keine Bad Smells im Code</w:t>
            </w:r>
          </w:p>
        </w:tc>
        <w:tc>
          <w:tcPr>
            <w:tcW w:w="1158" w:type="dxa"/>
          </w:tcPr>
          <w:p w:rsidR="004E5E89" w:rsidRDefault="004E5E89" w:rsidP="000461E3"/>
        </w:tc>
        <w:tc>
          <w:tcPr>
            <w:tcW w:w="1051" w:type="dxa"/>
          </w:tcPr>
          <w:p w:rsidR="004E5E89" w:rsidRDefault="004E5E89" w:rsidP="000461E3">
            <w:r>
              <w:t>X</w:t>
            </w:r>
          </w:p>
        </w:tc>
      </w:tr>
    </w:tbl>
    <w:p w:rsidR="004E5E89" w:rsidRPr="00CC720E" w:rsidRDefault="004E5E89" w:rsidP="004E5E89">
      <w:pPr>
        <w:pStyle w:val="Heading6"/>
      </w:pPr>
      <w:bookmarkStart w:id="134" w:name="_Toc327447965"/>
      <w:r>
        <w:lastRenderedPageBreak/>
        <w:t>Exception Handling</w:t>
      </w:r>
      <w:bookmarkEnd w:id="134"/>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Der Code enthält keine abgefangenen und ignorierten Ausnahmen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Fehler in asynchronen Prozessen werden mittels Event weitergeleiltet</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Das Logging erfasst alle Fehler aus allen Funktionalitätsschichten</w:t>
            </w:r>
          </w:p>
        </w:tc>
        <w:tc>
          <w:tcPr>
            <w:tcW w:w="1134" w:type="dxa"/>
          </w:tcPr>
          <w:p w:rsidR="004E5E89" w:rsidRDefault="004E5E89" w:rsidP="000461E3"/>
        </w:tc>
        <w:tc>
          <w:tcPr>
            <w:tcW w:w="1024" w:type="dxa"/>
          </w:tcPr>
          <w:p w:rsidR="004E5E89" w:rsidRDefault="004E5E89" w:rsidP="000461E3">
            <w:r>
              <w:t>X</w:t>
            </w:r>
          </w:p>
        </w:tc>
      </w:tr>
      <w:tr w:rsidR="004E5E89" w:rsidTr="000461E3">
        <w:tc>
          <w:tcPr>
            <w:tcW w:w="7054" w:type="dxa"/>
          </w:tcPr>
          <w:p w:rsidR="004E5E89" w:rsidRDefault="004E5E89" w:rsidP="000461E3">
            <w:r>
              <w:t>Das Before/After Pattern wird, wo möglich, mittels using() { } angewendet</w:t>
            </w:r>
          </w:p>
        </w:tc>
        <w:tc>
          <w:tcPr>
            <w:tcW w:w="1134" w:type="dxa"/>
          </w:tcPr>
          <w:p w:rsidR="004E5E89" w:rsidRDefault="004E5E89" w:rsidP="000461E3"/>
        </w:tc>
        <w:tc>
          <w:tcPr>
            <w:tcW w:w="1024" w:type="dxa"/>
          </w:tcPr>
          <w:p w:rsidR="004E5E89" w:rsidRDefault="004E5E89" w:rsidP="000461E3">
            <w:r>
              <w:t>X</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IDisposable.Dispose() Methoden werden in jedem Fall aufgerufen</w:t>
            </w:r>
          </w:p>
        </w:tc>
        <w:tc>
          <w:tcPr>
            <w:tcW w:w="1134" w:type="dxa"/>
          </w:tcPr>
          <w:p w:rsidR="004E5E89" w:rsidRDefault="004E5E89" w:rsidP="000461E3"/>
        </w:tc>
        <w:tc>
          <w:tcPr>
            <w:tcW w:w="1024" w:type="dxa"/>
          </w:tcPr>
          <w:p w:rsidR="004E5E89" w:rsidRDefault="004E5E89" w:rsidP="000461E3">
            <w:r>
              <w:t>X</w:t>
            </w:r>
          </w:p>
        </w:tc>
      </w:tr>
    </w:tbl>
    <w:p w:rsidR="004E5E89" w:rsidRPr="00CC720E" w:rsidRDefault="004E5E89" w:rsidP="004E5E89">
      <w:pPr>
        <w:pStyle w:val="Heading6"/>
      </w:pPr>
      <w:bookmarkStart w:id="135" w:name="_Toc327447966"/>
      <w:r>
        <w:t>Flow Control</w:t>
      </w:r>
      <w:bookmarkEnd w:id="135"/>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Es existieren keine Schleifen ohne Abbruchkriterien </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Es existieren keine nicht dokumentierte, tote Programmstücke (z.B. if(false) / while (false) / …)</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Rekursive Calls haben immer eine Verankerung und Abbruchbedingung</w:t>
            </w:r>
          </w:p>
        </w:tc>
        <w:tc>
          <w:tcPr>
            <w:tcW w:w="1134" w:type="dxa"/>
          </w:tcPr>
          <w:p w:rsidR="004E5E89" w:rsidRDefault="004E5E89" w:rsidP="000461E3">
            <w:r>
              <w:t>X</w:t>
            </w:r>
          </w:p>
        </w:tc>
        <w:tc>
          <w:tcPr>
            <w:tcW w:w="1024" w:type="dxa"/>
          </w:tcPr>
          <w:p w:rsidR="004E5E89" w:rsidRDefault="004E5E89" w:rsidP="000461E3"/>
        </w:tc>
      </w:tr>
    </w:tbl>
    <w:p w:rsidR="004E5E89" w:rsidRPr="00CC720E" w:rsidRDefault="004E5E89" w:rsidP="004E5E89">
      <w:pPr>
        <w:pStyle w:val="Heading6"/>
      </w:pPr>
      <w:bookmarkStart w:id="136" w:name="_Toc327447967"/>
      <w:r>
        <w:t>Naming</w:t>
      </w:r>
      <w:bookmarkEnd w:id="136"/>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Die Namen der Klassen / Variabeln sind selbstbeschreibend</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Verwirrende oder falsche Namen sind nicht vorhanden</w:t>
            </w:r>
          </w:p>
        </w:tc>
        <w:tc>
          <w:tcPr>
            <w:tcW w:w="1134" w:type="dxa"/>
          </w:tcPr>
          <w:p w:rsidR="004E5E89" w:rsidRDefault="004E5E89" w:rsidP="000461E3"/>
        </w:tc>
        <w:tc>
          <w:tcPr>
            <w:tcW w:w="1024" w:type="dxa"/>
          </w:tcPr>
          <w:p w:rsidR="004E5E89" w:rsidRDefault="004E5E89" w:rsidP="000461E3">
            <w:r>
              <w:t>X</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Interface-Klassen beginnen immer I (z.B. IDisposable)</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Klassen / Properties / Methoden werden mit </w:t>
            </w:r>
            <w:r w:rsidRPr="00E578A3">
              <w:rPr>
                <w:i/>
              </w:rPr>
              <w:t>PascalCasing</w:t>
            </w:r>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Lokale Variablen / Argumente werden mit </w:t>
            </w:r>
            <w:r w:rsidRPr="00E578A3">
              <w:rPr>
                <w:i/>
              </w:rPr>
              <w:t>camelCasing</w:t>
            </w:r>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Konstanten werden in </w:t>
            </w:r>
            <w:r w:rsidRPr="00E578A3">
              <w:rPr>
                <w:i/>
              </w:rPr>
              <w:t>PascalCasing</w:t>
            </w:r>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Felder in Klassen werden mit </w:t>
            </w:r>
            <w:r w:rsidRPr="00E578A3">
              <w:rPr>
                <w:i/>
              </w:rPr>
              <w:t>_camelCasing</w:t>
            </w:r>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Der Code enthält keine Magic Numbers</w:t>
            </w:r>
          </w:p>
        </w:tc>
        <w:tc>
          <w:tcPr>
            <w:tcW w:w="1134" w:type="dxa"/>
          </w:tcPr>
          <w:p w:rsidR="004E5E89" w:rsidRDefault="004E5E89" w:rsidP="000461E3"/>
        </w:tc>
        <w:tc>
          <w:tcPr>
            <w:tcW w:w="1024" w:type="dxa"/>
          </w:tcPr>
          <w:p w:rsidR="004E5E89" w:rsidRDefault="004E5E89" w:rsidP="000461E3">
            <w:r>
              <w:t>X</w:t>
            </w:r>
          </w:p>
        </w:tc>
      </w:tr>
    </w:tbl>
    <w:p w:rsidR="004E5E89" w:rsidRPr="00CC720E" w:rsidRDefault="004E5E89" w:rsidP="004E5E89">
      <w:pPr>
        <w:pStyle w:val="Heading6"/>
      </w:pPr>
      <w:bookmarkStart w:id="137" w:name="_Toc327447968"/>
      <w:r>
        <w:t>Tools</w:t>
      </w:r>
      <w:bookmarkEnd w:id="137"/>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Die Warnings von Resharper 4.XXX werden, wo sinnvoll, behoben</w:t>
            </w:r>
          </w:p>
        </w:tc>
        <w:tc>
          <w:tcPr>
            <w:tcW w:w="1134" w:type="dxa"/>
          </w:tcPr>
          <w:p w:rsidR="004E5E89" w:rsidRDefault="004E5E89" w:rsidP="000461E3">
            <w:r>
              <w:t>?</w:t>
            </w:r>
          </w:p>
        </w:tc>
        <w:tc>
          <w:tcPr>
            <w:tcW w:w="1024" w:type="dxa"/>
          </w:tcPr>
          <w:p w:rsidR="004E5E89" w:rsidRDefault="004E5E89" w:rsidP="000461E3"/>
        </w:tc>
      </w:tr>
      <w:tr w:rsidR="004E5E89" w:rsidTr="000461E3">
        <w:tc>
          <w:tcPr>
            <w:tcW w:w="7054" w:type="dxa"/>
          </w:tcPr>
          <w:p w:rsidR="004E5E89" w:rsidRDefault="004E5E89" w:rsidP="000461E3">
            <w:r>
              <w:t>Die Errors von FxCop werden wo sinnvoll behoben</w:t>
            </w:r>
          </w:p>
        </w:tc>
        <w:tc>
          <w:tcPr>
            <w:tcW w:w="1134" w:type="dxa"/>
          </w:tcPr>
          <w:p w:rsidR="004E5E89" w:rsidRDefault="004E5E89" w:rsidP="000461E3">
            <w:r>
              <w:t>?</w:t>
            </w:r>
          </w:p>
        </w:tc>
        <w:tc>
          <w:tcPr>
            <w:tcW w:w="1024" w:type="dxa"/>
          </w:tcPr>
          <w:p w:rsidR="004E5E89" w:rsidRDefault="004E5E89" w:rsidP="000461E3"/>
        </w:tc>
      </w:tr>
    </w:tbl>
    <w:p w:rsidR="004E5E89" w:rsidRDefault="004E5E89" w:rsidP="004E5E89">
      <w:pPr>
        <w:pStyle w:val="Heading4"/>
      </w:pPr>
      <w:bookmarkStart w:id="138" w:name="_Toc327447969"/>
      <w:r>
        <w:t>Code Review vom 05.06.2012</w:t>
      </w:r>
      <w:bookmarkEnd w:id="138"/>
    </w:p>
    <w:p w:rsidR="000461E3" w:rsidRDefault="004E5E89" w:rsidP="004E5E89">
      <w:r>
        <w:t xml:space="preserve">Das letzte Code Review wurde am 05.06.2012 durchgeführt. Anwesend waren Michael Gfeller, Silvan Gehrig und Lukas Elmer. </w:t>
      </w:r>
    </w:p>
    <w:p w:rsidR="004E5E89" w:rsidRDefault="004E5E89" w:rsidP="004E5E89">
      <w:r>
        <w:t>Zuerst wurde der Code allgemein von Michael Gfeller untersucht</w:t>
      </w:r>
      <w:r w:rsidR="000461E3">
        <w:t>,</w:t>
      </w:r>
      <w:r>
        <w:t xml:space="preserve"> die gefundenen Probleme wurden besprochen.</w:t>
      </w:r>
      <w:r w:rsidR="000461E3">
        <w:t xml:space="preserve"> </w:t>
      </w:r>
      <w:r w:rsidR="00731535">
        <w:t>Danach wurden die Bewertungen des Code Reviews von Michael Gfeller am 12.06.2012 eingetragen</w:t>
      </w:r>
      <w:r>
        <w:t>.</w:t>
      </w:r>
    </w:p>
    <w:p w:rsidR="004E5E89" w:rsidRDefault="004E5E89" w:rsidP="004E5E89">
      <w:r>
        <w:t>Das Review zog einige Verbesserungen nach sich, die sich aus den negativ bewerteten Kriterien ergaben. Im Speziellen waren das:</w:t>
      </w:r>
    </w:p>
    <w:tbl>
      <w:tblPr>
        <w:tblStyle w:val="MediumShading1-Accent1"/>
        <w:tblW w:w="0" w:type="auto"/>
        <w:tblLook w:val="0420" w:firstRow="1" w:lastRow="0" w:firstColumn="0" w:lastColumn="0" w:noHBand="0" w:noVBand="1"/>
      </w:tblPr>
      <w:tblGrid>
        <w:gridCol w:w="6487"/>
        <w:gridCol w:w="1843"/>
        <w:gridCol w:w="882"/>
      </w:tblGrid>
      <w:tr w:rsidR="004E5E89" w:rsidTr="000461E3">
        <w:trPr>
          <w:cnfStyle w:val="100000000000" w:firstRow="1" w:lastRow="0" w:firstColumn="0" w:lastColumn="0" w:oddVBand="0" w:evenVBand="0" w:oddHBand="0" w:evenHBand="0" w:firstRowFirstColumn="0" w:firstRowLastColumn="0" w:lastRowFirstColumn="0" w:lastRowLastColumn="0"/>
        </w:trPr>
        <w:tc>
          <w:tcPr>
            <w:tcW w:w="6487" w:type="dxa"/>
          </w:tcPr>
          <w:p w:rsidR="004E5E89" w:rsidRDefault="004E5E89" w:rsidP="000461E3">
            <w:r>
              <w:t>Beschreibung</w:t>
            </w:r>
          </w:p>
        </w:tc>
        <w:tc>
          <w:tcPr>
            <w:tcW w:w="1843" w:type="dxa"/>
          </w:tcPr>
          <w:p w:rsidR="004E5E89" w:rsidRDefault="004E5E89" w:rsidP="000461E3">
            <w:r>
              <w:t>Bereinigung geprüft am</w:t>
            </w:r>
          </w:p>
        </w:tc>
        <w:tc>
          <w:tcPr>
            <w:tcW w:w="882" w:type="dxa"/>
          </w:tcPr>
          <w:p w:rsidR="004E5E89" w:rsidRDefault="004E5E89" w:rsidP="000461E3">
            <w:r>
              <w:t>Kürzel</w:t>
            </w:r>
          </w:p>
        </w:tc>
      </w:tr>
      <w:tr w:rsidR="00731535" w:rsidTr="0066300C">
        <w:trPr>
          <w:cnfStyle w:val="000000100000" w:firstRow="0" w:lastRow="0" w:firstColumn="0" w:lastColumn="0" w:oddVBand="0" w:evenVBand="0" w:oddHBand="1" w:evenHBand="0" w:firstRowFirstColumn="0" w:firstRowLastColumn="0" w:lastRowFirstColumn="0" w:lastRowLastColumn="0"/>
        </w:trPr>
        <w:tc>
          <w:tcPr>
            <w:tcW w:w="6487" w:type="dxa"/>
          </w:tcPr>
          <w:p w:rsidR="00731535" w:rsidRDefault="00731535" w:rsidP="0066300C">
            <w:r>
              <w:t>Exceptions, die applikationsbedingt sind, durch eine spezifische VideoWallException ersetzen.</w:t>
            </w:r>
          </w:p>
        </w:tc>
        <w:tc>
          <w:tcPr>
            <w:tcW w:w="1843" w:type="dxa"/>
          </w:tcPr>
          <w:p w:rsidR="00731535" w:rsidRDefault="00731535" w:rsidP="0066300C">
            <w:r>
              <w:t>07.06.2012</w:t>
            </w:r>
          </w:p>
        </w:tc>
        <w:tc>
          <w:tcPr>
            <w:tcW w:w="882" w:type="dxa"/>
          </w:tcPr>
          <w:p w:rsidR="00731535" w:rsidRDefault="00731535" w:rsidP="0066300C">
            <w:pPr>
              <w:keepNext/>
            </w:pPr>
            <w:r>
              <w:t>LE</w:t>
            </w:r>
          </w:p>
        </w:tc>
      </w:tr>
      <w:tr w:rsidR="00731535" w:rsidTr="0066300C">
        <w:trPr>
          <w:cnfStyle w:val="000000010000" w:firstRow="0" w:lastRow="0" w:firstColumn="0" w:lastColumn="0" w:oddVBand="0" w:evenVBand="0" w:oddHBand="0" w:evenHBand="1" w:firstRowFirstColumn="0" w:firstRowLastColumn="0" w:lastRowFirstColumn="0" w:lastRowLastColumn="0"/>
        </w:trPr>
        <w:tc>
          <w:tcPr>
            <w:tcW w:w="6487" w:type="dxa"/>
          </w:tcPr>
          <w:p w:rsidR="00731535" w:rsidRDefault="00731535" w:rsidP="0066300C">
            <w:r>
              <w:t>Exception, die keine VideoWallException ist, nicht anzeigen. Nur anzeigen, dass ein Fehler aufgetreten ist  ohne spezifisch auf den Fehler einzugehen (zu viele Technische Informationen für den Benutzer).</w:t>
            </w:r>
          </w:p>
        </w:tc>
        <w:tc>
          <w:tcPr>
            <w:tcW w:w="1843" w:type="dxa"/>
          </w:tcPr>
          <w:p w:rsidR="00731535" w:rsidRDefault="00731535" w:rsidP="0066300C">
            <w:r>
              <w:t>07.06.2012</w:t>
            </w:r>
          </w:p>
        </w:tc>
        <w:tc>
          <w:tcPr>
            <w:tcW w:w="882" w:type="dxa"/>
          </w:tcPr>
          <w:p w:rsidR="00731535" w:rsidRDefault="00731535" w:rsidP="0066300C">
            <w:pPr>
              <w:keepNext/>
            </w:pPr>
            <w:r>
              <w:t>LE</w:t>
            </w:r>
          </w:p>
        </w:tc>
      </w:tr>
      <w:tr w:rsidR="00731535" w:rsidRPr="002F0FD7" w:rsidTr="0066300C">
        <w:trPr>
          <w:cnfStyle w:val="000000100000" w:firstRow="0" w:lastRow="0" w:firstColumn="0" w:lastColumn="0" w:oddVBand="0" w:evenVBand="0" w:oddHBand="1" w:evenHBand="0" w:firstRowFirstColumn="0" w:firstRowLastColumn="0" w:lastRowFirstColumn="0" w:lastRowLastColumn="0"/>
        </w:trPr>
        <w:tc>
          <w:tcPr>
            <w:tcW w:w="6487" w:type="dxa"/>
          </w:tcPr>
          <w:p w:rsidR="00731535" w:rsidRPr="002F0FD7" w:rsidRDefault="00731535" w:rsidP="0066300C">
            <w:r>
              <w:t xml:space="preserve">Das Canvas des </w:t>
            </w:r>
            <w:r w:rsidRPr="002F0FD7">
              <w:t>Mousecursor</w:t>
            </w:r>
            <w:r>
              <w:t>s</w:t>
            </w:r>
            <w:r w:rsidRPr="002F0FD7">
              <w:t xml:space="preserve"> könnte in UserControl </w:t>
            </w:r>
            <w:r>
              <w:t>ausgelagert we</w:t>
            </w:r>
            <w:r w:rsidRPr="002F0FD7">
              <w:t>rden (MainWindow</w:t>
            </w:r>
            <w:r>
              <w:t xml:space="preserve"> der VideoWall</w:t>
            </w:r>
            <w:r w:rsidRPr="002F0FD7">
              <w:t>)</w:t>
            </w:r>
            <w:r>
              <w:t>.</w:t>
            </w:r>
          </w:p>
        </w:tc>
        <w:tc>
          <w:tcPr>
            <w:tcW w:w="1843" w:type="dxa"/>
          </w:tcPr>
          <w:p w:rsidR="00731535" w:rsidRPr="002F0FD7" w:rsidRDefault="00731535" w:rsidP="0066300C">
            <w:r>
              <w:t>-</w:t>
            </w:r>
          </w:p>
        </w:tc>
        <w:tc>
          <w:tcPr>
            <w:tcW w:w="882" w:type="dxa"/>
          </w:tcPr>
          <w:p w:rsidR="00731535" w:rsidRPr="002F0FD7" w:rsidRDefault="00731535" w:rsidP="0066300C">
            <w:pPr>
              <w:keepNext/>
            </w:pPr>
            <w:r>
              <w:t>-</w:t>
            </w:r>
          </w:p>
        </w:tc>
      </w:tr>
      <w:tr w:rsidR="00731535" w:rsidRPr="002F0FD7" w:rsidTr="0066300C">
        <w:trPr>
          <w:cnfStyle w:val="000000010000" w:firstRow="0" w:lastRow="0" w:firstColumn="0" w:lastColumn="0" w:oddVBand="0" w:evenVBand="0" w:oddHBand="0" w:evenHBand="1" w:firstRowFirstColumn="0" w:firstRowLastColumn="0" w:lastRowFirstColumn="0" w:lastRowLastColumn="0"/>
        </w:trPr>
        <w:tc>
          <w:tcPr>
            <w:tcW w:w="6487" w:type="dxa"/>
          </w:tcPr>
          <w:p w:rsidR="00731535" w:rsidRPr="002F0FD7" w:rsidRDefault="00731535" w:rsidP="0066300C">
            <w:r>
              <w:t>Wenn Applikation beendet wird sicherstellen, dass sie wirklich beendet wird mittels Process.CurrentProcess.Kill().</w:t>
            </w:r>
          </w:p>
        </w:tc>
        <w:tc>
          <w:tcPr>
            <w:tcW w:w="1843" w:type="dxa"/>
          </w:tcPr>
          <w:p w:rsidR="00731535" w:rsidRDefault="00731535" w:rsidP="0066300C">
            <w:r>
              <w:t>07.06.2012</w:t>
            </w:r>
          </w:p>
        </w:tc>
        <w:tc>
          <w:tcPr>
            <w:tcW w:w="882" w:type="dxa"/>
          </w:tcPr>
          <w:p w:rsidR="00731535" w:rsidRDefault="00731535" w:rsidP="0066300C">
            <w:pPr>
              <w:keepNext/>
            </w:pPr>
            <w:r>
              <w:t>LE</w:t>
            </w:r>
          </w:p>
        </w:tc>
      </w:tr>
      <w:tr w:rsidR="00731535" w:rsidRPr="002F0FD7" w:rsidTr="0066300C">
        <w:trPr>
          <w:cnfStyle w:val="000000100000" w:firstRow="0" w:lastRow="0" w:firstColumn="0" w:lastColumn="0" w:oddVBand="0" w:evenVBand="0" w:oddHBand="1" w:evenHBand="0" w:firstRowFirstColumn="0" w:firstRowLastColumn="0" w:lastRowFirstColumn="0" w:lastRowLastColumn="0"/>
        </w:trPr>
        <w:tc>
          <w:tcPr>
            <w:tcW w:w="6487" w:type="dxa"/>
          </w:tcPr>
          <w:p w:rsidR="00731535" w:rsidRDefault="00731535" w:rsidP="0066300C">
            <w:r>
              <w:t>Mensa Menu vertikal zentrieren.</w:t>
            </w:r>
          </w:p>
        </w:tc>
        <w:tc>
          <w:tcPr>
            <w:tcW w:w="1843" w:type="dxa"/>
          </w:tcPr>
          <w:p w:rsidR="00731535" w:rsidRDefault="00731535" w:rsidP="0066300C">
            <w:r>
              <w:t>07.06.2012</w:t>
            </w:r>
          </w:p>
        </w:tc>
        <w:tc>
          <w:tcPr>
            <w:tcW w:w="882" w:type="dxa"/>
          </w:tcPr>
          <w:p w:rsidR="00731535" w:rsidRDefault="00731535" w:rsidP="0066300C">
            <w:pPr>
              <w:keepNext/>
            </w:pPr>
            <w:r>
              <w:t>LE</w:t>
            </w:r>
          </w:p>
        </w:tc>
      </w:tr>
      <w:tr w:rsidR="00731535" w:rsidRPr="002F0FD7" w:rsidTr="0066300C">
        <w:trPr>
          <w:cnfStyle w:val="000000010000" w:firstRow="0" w:lastRow="0" w:firstColumn="0" w:lastColumn="0" w:oddVBand="0" w:evenVBand="0" w:oddHBand="0" w:evenHBand="1" w:firstRowFirstColumn="0" w:firstRowLastColumn="0" w:lastRowFirstColumn="0" w:lastRowLastColumn="0"/>
        </w:trPr>
        <w:tc>
          <w:tcPr>
            <w:tcW w:w="6487" w:type="dxa"/>
          </w:tcPr>
          <w:p w:rsidR="00731535" w:rsidRDefault="00731535" w:rsidP="0066300C">
            <w:r>
              <w:t>Vollbild über mehrere Bildschirme sicherstellen: Manuell programmieren mithilfe der Screen Klasse.</w:t>
            </w:r>
          </w:p>
        </w:tc>
        <w:tc>
          <w:tcPr>
            <w:tcW w:w="1843" w:type="dxa"/>
          </w:tcPr>
          <w:p w:rsidR="00731535" w:rsidRDefault="00731535" w:rsidP="0066300C">
            <w:r>
              <w:t>07.06.2012</w:t>
            </w:r>
          </w:p>
        </w:tc>
        <w:tc>
          <w:tcPr>
            <w:tcW w:w="882" w:type="dxa"/>
          </w:tcPr>
          <w:p w:rsidR="00731535" w:rsidRDefault="00731535" w:rsidP="0066300C">
            <w:pPr>
              <w:keepNext/>
            </w:pPr>
            <w:r>
              <w:t>LE</w:t>
            </w:r>
          </w:p>
        </w:tc>
      </w:tr>
      <w:tr w:rsidR="00731535" w:rsidRPr="002F0FD7" w:rsidTr="0066300C">
        <w:trPr>
          <w:cnfStyle w:val="000000100000" w:firstRow="0" w:lastRow="0" w:firstColumn="0" w:lastColumn="0" w:oddVBand="0" w:evenVBand="0" w:oddHBand="1" w:evenHBand="0" w:firstRowFirstColumn="0" w:firstRowLastColumn="0" w:lastRowFirstColumn="0" w:lastRowLastColumn="0"/>
        </w:trPr>
        <w:tc>
          <w:tcPr>
            <w:tcW w:w="6487" w:type="dxa"/>
          </w:tcPr>
          <w:p w:rsidR="00731535" w:rsidRDefault="00731535" w:rsidP="0066300C">
            <w:r>
              <w:lastRenderedPageBreak/>
              <w:t>State Machine Demo Modus: Timer könnte ausgelagert werden und die Methode Tick() könnte public gemacht werden.</w:t>
            </w:r>
          </w:p>
        </w:tc>
        <w:tc>
          <w:tcPr>
            <w:tcW w:w="1843" w:type="dxa"/>
          </w:tcPr>
          <w:p w:rsidR="00731535" w:rsidRPr="002F0FD7" w:rsidRDefault="00731535" w:rsidP="0066300C">
            <w:r>
              <w:t>-</w:t>
            </w:r>
          </w:p>
        </w:tc>
        <w:tc>
          <w:tcPr>
            <w:tcW w:w="882" w:type="dxa"/>
          </w:tcPr>
          <w:p w:rsidR="00731535" w:rsidRPr="002F0FD7" w:rsidRDefault="00731535" w:rsidP="0066300C">
            <w:pPr>
              <w:keepNext/>
            </w:pPr>
            <w:r>
              <w:t>-</w:t>
            </w:r>
          </w:p>
        </w:tc>
      </w:tr>
      <w:tr w:rsidR="00731535" w:rsidRPr="002F0FD7" w:rsidTr="0066300C">
        <w:trPr>
          <w:cnfStyle w:val="000000010000" w:firstRow="0" w:lastRow="0" w:firstColumn="0" w:lastColumn="0" w:oddVBand="0" w:evenVBand="0" w:oddHBand="0" w:evenHBand="1" w:firstRowFirstColumn="0" w:firstRowLastColumn="0" w:lastRowFirstColumn="0" w:lastRowLastColumn="0"/>
        </w:trPr>
        <w:tc>
          <w:tcPr>
            <w:tcW w:w="6487" w:type="dxa"/>
          </w:tcPr>
          <w:p w:rsidR="00731535" w:rsidRDefault="00731535" w:rsidP="0066300C">
            <w:r>
              <w:t>State Machine Demo Modus: Switch Statement könnte mihilfe eines State Patterns umgesetzt werden. Es wurde aber besprochen, dass dies nicht mehr gemacht werden soll, da das Switch Statement eine gute Übersicht bietet und die aktuelle Lösung pragmatisch ist.</w:t>
            </w:r>
          </w:p>
        </w:tc>
        <w:tc>
          <w:tcPr>
            <w:tcW w:w="2725" w:type="dxa"/>
            <w:gridSpan w:val="2"/>
          </w:tcPr>
          <w:p w:rsidR="00731535" w:rsidRDefault="00731535" w:rsidP="0066300C">
            <w:pPr>
              <w:keepNext/>
            </w:pPr>
            <w:r>
              <w:t>07.06.2012, LE</w:t>
            </w:r>
          </w:p>
          <w:p w:rsidR="00731535" w:rsidRDefault="00731535" w:rsidP="0066300C">
            <w:pPr>
              <w:keepNext/>
            </w:pPr>
            <w:r>
              <w:t>Wie besprochen, ist nicht nötig</w:t>
            </w:r>
          </w:p>
        </w:tc>
      </w:tr>
      <w:tr w:rsidR="00731535" w:rsidRPr="002F0FD7" w:rsidTr="0066300C">
        <w:trPr>
          <w:cnfStyle w:val="000000100000" w:firstRow="0" w:lastRow="0" w:firstColumn="0" w:lastColumn="0" w:oddVBand="0" w:evenVBand="0" w:oddHBand="1" w:evenHBand="0" w:firstRowFirstColumn="0" w:firstRowLastColumn="0" w:lastRowFirstColumn="0" w:lastRowLastColumn="0"/>
        </w:trPr>
        <w:tc>
          <w:tcPr>
            <w:tcW w:w="6487" w:type="dxa"/>
          </w:tcPr>
          <w:p w:rsidR="00731535" w:rsidRDefault="00731535" w:rsidP="0066300C">
            <w:r>
              <w:t>Für die PreOrPostCondition.Assert[…] gibt es evt. ein Debug Attribut, damit der Debugger nicht in diese Klasse springt sondern in der Klasse bleibt, wo die Condition tatsächlich fehlgeschlagen hat.</w:t>
            </w:r>
          </w:p>
        </w:tc>
        <w:tc>
          <w:tcPr>
            <w:tcW w:w="2725" w:type="dxa"/>
            <w:gridSpan w:val="2"/>
          </w:tcPr>
          <w:p w:rsidR="00731535" w:rsidRDefault="00731535" w:rsidP="0066300C">
            <w:pPr>
              <w:keepNext/>
            </w:pPr>
            <w:r>
              <w:t>07.06.2012, LE</w:t>
            </w:r>
          </w:p>
          <w:p w:rsidR="00731535" w:rsidRPr="002F0FD7" w:rsidRDefault="00731535" w:rsidP="0066300C">
            <w:pPr>
              <w:keepNext/>
            </w:pPr>
            <w:r>
              <w:t>Debug Attribut nicht gefunden</w:t>
            </w:r>
          </w:p>
        </w:tc>
      </w:tr>
      <w:tr w:rsidR="00731535" w:rsidRPr="002F0FD7" w:rsidTr="0066300C">
        <w:trPr>
          <w:cnfStyle w:val="000000010000" w:firstRow="0" w:lastRow="0" w:firstColumn="0" w:lastColumn="0" w:oddVBand="0" w:evenVBand="0" w:oddHBand="0" w:evenHBand="1" w:firstRowFirstColumn="0" w:firstRowLastColumn="0" w:lastRowFirstColumn="0" w:lastRowLastColumn="0"/>
        </w:trPr>
        <w:tc>
          <w:tcPr>
            <w:tcW w:w="6487" w:type="dxa"/>
          </w:tcPr>
          <w:p w:rsidR="00731535" w:rsidRDefault="00731535" w:rsidP="0066300C">
            <w:r>
              <w:t>Tests: Test Directory kann über Konfiguration hinzugefügt werden. Damit können Dateien und Ordner in den Tests verwendet werden.</w:t>
            </w:r>
          </w:p>
        </w:tc>
        <w:tc>
          <w:tcPr>
            <w:tcW w:w="1843" w:type="dxa"/>
          </w:tcPr>
          <w:p w:rsidR="00731535" w:rsidRDefault="00731535" w:rsidP="0066300C">
            <w:r>
              <w:t>07.06.2012</w:t>
            </w:r>
          </w:p>
        </w:tc>
        <w:tc>
          <w:tcPr>
            <w:tcW w:w="882" w:type="dxa"/>
          </w:tcPr>
          <w:p w:rsidR="00731535" w:rsidRDefault="00731535" w:rsidP="0066300C">
            <w:pPr>
              <w:keepNext/>
            </w:pPr>
            <w:r>
              <w:t>LE</w:t>
            </w:r>
          </w:p>
        </w:tc>
      </w:tr>
      <w:tr w:rsidR="00731535" w:rsidRPr="002F0FD7" w:rsidTr="0066300C">
        <w:trPr>
          <w:cnfStyle w:val="000000100000" w:firstRow="0" w:lastRow="0" w:firstColumn="0" w:lastColumn="0" w:oddVBand="0" w:evenVBand="0" w:oddHBand="1" w:evenHBand="0" w:firstRowFirstColumn="0" w:firstRowLastColumn="0" w:lastRowFirstColumn="0" w:lastRowLastColumn="0"/>
        </w:trPr>
        <w:tc>
          <w:tcPr>
            <w:tcW w:w="6487" w:type="dxa"/>
          </w:tcPr>
          <w:p w:rsidR="00731535" w:rsidRDefault="00731535" w:rsidP="0066300C">
            <w:r>
              <w:t>Um zu zeigen, dass die Applikation im Betrieb keine (gravierenden) Memory Leaks beinhaltet, soll die Applikation über 24h gelaufen lassen werden. Danach soll analysiert werden, ob der Memory Verbrauch etwa gleichmässig ist.</w:t>
            </w:r>
          </w:p>
        </w:tc>
        <w:tc>
          <w:tcPr>
            <w:tcW w:w="1843" w:type="dxa"/>
          </w:tcPr>
          <w:p w:rsidR="00731535" w:rsidRDefault="00731535" w:rsidP="0066300C">
            <w:r>
              <w:t>07.06.2012</w:t>
            </w:r>
          </w:p>
        </w:tc>
        <w:tc>
          <w:tcPr>
            <w:tcW w:w="882" w:type="dxa"/>
          </w:tcPr>
          <w:p w:rsidR="00731535" w:rsidRDefault="00731535" w:rsidP="0066300C">
            <w:pPr>
              <w:keepNext/>
            </w:pPr>
            <w:r>
              <w:t>LE</w:t>
            </w:r>
          </w:p>
        </w:tc>
      </w:tr>
      <w:tr w:rsidR="00731535" w:rsidRPr="002F0FD7" w:rsidTr="0066300C">
        <w:trPr>
          <w:cnfStyle w:val="000000010000" w:firstRow="0" w:lastRow="0" w:firstColumn="0" w:lastColumn="0" w:oddVBand="0" w:evenVBand="0" w:oddHBand="0" w:evenHBand="1" w:firstRowFirstColumn="0" w:firstRowLastColumn="0" w:lastRowFirstColumn="0" w:lastRowLastColumn="0"/>
        </w:trPr>
        <w:tc>
          <w:tcPr>
            <w:tcW w:w="6487" w:type="dxa"/>
          </w:tcPr>
          <w:p w:rsidR="00731535" w:rsidRDefault="00731535" w:rsidP="0066300C">
            <w:r>
              <w:t>Das IDisposable Interface wird nicht von allen Klassen implementiert. Dies könnte beim Herunterfahren der Applikation im schlimmsten Fall zu einem Absturz führen. Da dies für die Videowall bis jetzt nicht kritisch ist, muss dies aber nicht noch implementiert werden.</w:t>
            </w:r>
          </w:p>
        </w:tc>
        <w:tc>
          <w:tcPr>
            <w:tcW w:w="2725" w:type="dxa"/>
            <w:gridSpan w:val="2"/>
          </w:tcPr>
          <w:p w:rsidR="00731535" w:rsidRDefault="00731535" w:rsidP="0066300C">
            <w:pPr>
              <w:keepNext/>
            </w:pPr>
            <w:r>
              <w:t>13.06.2012, LE</w:t>
            </w:r>
            <w:r>
              <w:br/>
              <w:t>Da dieses Kriterium bisher nicht auf der Kriterienliste des Code Reviews war, wurde dies noch hinzugefügt:</w:t>
            </w:r>
          </w:p>
          <w:p w:rsidR="00731535" w:rsidRDefault="00731535" w:rsidP="0066300C">
            <w:pPr>
              <w:keepNext/>
            </w:pPr>
            <w:r>
              <w:t>„</w:t>
            </w:r>
            <w:r w:rsidRPr="0075316E">
              <w:t>Alle Elemente, die</w:t>
            </w:r>
            <w:r>
              <w:t xml:space="preserve"> (beim Herunterfahren der Applikation)</w:t>
            </w:r>
            <w:r w:rsidRPr="0075316E">
              <w:t xml:space="preserve"> aufgeräumt werden müssen, implementieren das Interface IDisposable</w:t>
            </w:r>
            <w:r>
              <w:t>“</w:t>
            </w:r>
          </w:p>
        </w:tc>
      </w:tr>
    </w:tbl>
    <w:p w:rsidR="004E5E89" w:rsidRDefault="004E5E89" w:rsidP="004E5E89">
      <w:pPr>
        <w:pStyle w:val="Caption"/>
        <w:rPr>
          <w:noProof/>
        </w:rPr>
      </w:pPr>
      <w:r>
        <w:t xml:space="preserve">Tabelle </w:t>
      </w:r>
      <w:fldSimple w:instr=" SEQ Tabelle \* ARABIC ">
        <w:r w:rsidR="002B66BD">
          <w:rPr>
            <w:noProof/>
          </w:rPr>
          <w:t>14</w:t>
        </w:r>
      </w:fldSimple>
      <w:r>
        <w:rPr>
          <w:noProof/>
        </w:rPr>
        <w:t xml:space="preserve"> - </w:t>
      </w:r>
      <w:r>
        <w:t>Annotationen und Kommentare</w:t>
      </w:r>
      <w:r>
        <w:rPr>
          <w:noProof/>
        </w:rPr>
        <w:t xml:space="preserve"> Code Review 05.06.2012</w:t>
      </w:r>
    </w:p>
    <w:p w:rsidR="004E5E89" w:rsidRDefault="004E5E89" w:rsidP="004E5E89">
      <w:pPr>
        <w:pStyle w:val="Heading5"/>
      </w:pPr>
      <w:bookmarkStart w:id="139" w:name="_Toc327447970"/>
      <w:r>
        <w:t>Bewertung der Kriterien</w:t>
      </w:r>
      <w:bookmarkEnd w:id="139"/>
    </w:p>
    <w:p w:rsidR="00731535" w:rsidRDefault="00731535" w:rsidP="00731535">
      <w:r>
        <w:t>Die roten Kommentare wurden von Michael Gfeller eingefügt oder gemäss den Mails zwischen Michael Gfeller und Lukas Elmer vom 12. Juli (TODO: Anhang, ist schon im Anhang Ordner) ergänzt.</w:t>
      </w:r>
    </w:p>
    <w:p w:rsidR="00731535" w:rsidRDefault="00731535" w:rsidP="00731535">
      <w:pPr>
        <w:pStyle w:val="Heading6"/>
      </w:pPr>
      <w:bookmarkStart w:id="140" w:name="_Toc327447971"/>
      <w:r>
        <w:t>Code Style Analyse</w:t>
      </w:r>
      <w:bookmarkEnd w:id="140"/>
    </w:p>
    <w:tbl>
      <w:tblPr>
        <w:tblStyle w:val="MediumList1-Accent1"/>
        <w:tblW w:w="0" w:type="auto"/>
        <w:tblLook w:val="0420" w:firstRow="1" w:lastRow="0" w:firstColumn="0" w:lastColumn="0" w:noHBand="0" w:noVBand="1"/>
      </w:tblPr>
      <w:tblGrid>
        <w:gridCol w:w="7023"/>
        <w:gridCol w:w="1158"/>
        <w:gridCol w:w="1051"/>
      </w:tblGrid>
      <w:tr w:rsidR="00731535" w:rsidTr="0066300C">
        <w:trPr>
          <w:cnfStyle w:val="100000000000" w:firstRow="1" w:lastRow="0" w:firstColumn="0" w:lastColumn="0" w:oddVBand="0" w:evenVBand="0" w:oddHBand="0" w:evenHBand="0" w:firstRowFirstColumn="0" w:firstRowLastColumn="0" w:lastRowFirstColumn="0" w:lastRowLastColumn="0"/>
          <w:trHeight w:val="264"/>
        </w:trPr>
        <w:tc>
          <w:tcPr>
            <w:tcW w:w="7023" w:type="dxa"/>
            <w:tcBorders>
              <w:left w:val="nil"/>
              <w:right w:val="nil"/>
            </w:tcBorders>
          </w:tcPr>
          <w:p w:rsidR="00731535" w:rsidRDefault="00731535" w:rsidP="0066300C"/>
        </w:tc>
        <w:tc>
          <w:tcPr>
            <w:tcW w:w="1158" w:type="dxa"/>
            <w:tcBorders>
              <w:left w:val="nil"/>
              <w:right w:val="nil"/>
            </w:tcBorders>
            <w:hideMark/>
          </w:tcPr>
          <w:p w:rsidR="00731535" w:rsidRDefault="00731535" w:rsidP="0066300C">
            <w:r>
              <w:t>Erfüllt</w:t>
            </w:r>
          </w:p>
        </w:tc>
        <w:tc>
          <w:tcPr>
            <w:tcW w:w="1051" w:type="dxa"/>
            <w:tcBorders>
              <w:left w:val="nil"/>
              <w:right w:val="nil"/>
            </w:tcBorders>
            <w:hideMark/>
          </w:tcPr>
          <w:p w:rsidR="00731535" w:rsidRDefault="00731535" w:rsidP="0066300C">
            <w:r>
              <w:t>N. Erfüllt</w:t>
            </w:r>
          </w:p>
        </w:tc>
      </w:tr>
      <w:tr w:rsidR="00731535" w:rsidTr="0066300C">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731535" w:rsidRDefault="00731535" w:rsidP="0066300C">
            <w:r>
              <w:t>Die Code Richtlinien von HSR Video Wall wurden eingehalten</w:t>
            </w:r>
          </w:p>
        </w:tc>
        <w:tc>
          <w:tcPr>
            <w:tcW w:w="1158" w:type="dxa"/>
            <w:tcBorders>
              <w:top w:val="nil"/>
              <w:left w:val="nil"/>
              <w:bottom w:val="nil"/>
              <w:right w:val="nil"/>
            </w:tcBorders>
            <w:hideMark/>
          </w:tcPr>
          <w:p w:rsidR="00731535" w:rsidRDefault="00731535" w:rsidP="0066300C">
            <w:r>
              <w:t>X</w:t>
            </w:r>
          </w:p>
        </w:tc>
        <w:tc>
          <w:tcPr>
            <w:tcW w:w="1051" w:type="dxa"/>
            <w:tcBorders>
              <w:top w:val="nil"/>
              <w:left w:val="nil"/>
              <w:bottom w:val="nil"/>
              <w:right w:val="nil"/>
            </w:tcBorders>
          </w:tcPr>
          <w:p w:rsidR="00731535" w:rsidRDefault="00731535" w:rsidP="0066300C"/>
        </w:tc>
      </w:tr>
      <w:tr w:rsidR="00731535" w:rsidTr="0066300C">
        <w:trPr>
          <w:trHeight w:val="264"/>
        </w:trPr>
        <w:tc>
          <w:tcPr>
            <w:tcW w:w="7023" w:type="dxa"/>
            <w:tcBorders>
              <w:top w:val="nil"/>
              <w:left w:val="nil"/>
              <w:bottom w:val="nil"/>
              <w:right w:val="nil"/>
            </w:tcBorders>
            <w:hideMark/>
          </w:tcPr>
          <w:p w:rsidR="00731535" w:rsidRDefault="00731535" w:rsidP="0066300C">
            <w:r>
              <w:t>Der Code wirkt durch seine Anordnung &amp; Verschachtelung übersichtlich</w:t>
            </w:r>
          </w:p>
        </w:tc>
        <w:tc>
          <w:tcPr>
            <w:tcW w:w="1158" w:type="dxa"/>
            <w:tcBorders>
              <w:top w:val="nil"/>
              <w:left w:val="nil"/>
              <w:bottom w:val="nil"/>
              <w:right w:val="nil"/>
            </w:tcBorders>
            <w:hideMark/>
          </w:tcPr>
          <w:p w:rsidR="00731535" w:rsidRDefault="00731535" w:rsidP="0066300C">
            <w:r>
              <w:t>X</w:t>
            </w:r>
          </w:p>
        </w:tc>
        <w:tc>
          <w:tcPr>
            <w:tcW w:w="1051" w:type="dxa"/>
            <w:tcBorders>
              <w:top w:val="nil"/>
              <w:left w:val="nil"/>
              <w:bottom w:val="nil"/>
              <w:right w:val="nil"/>
            </w:tcBorders>
          </w:tcPr>
          <w:p w:rsidR="00731535" w:rsidRDefault="00731535" w:rsidP="0066300C"/>
        </w:tc>
      </w:tr>
      <w:tr w:rsidR="00731535" w:rsidTr="0066300C">
        <w:trPr>
          <w:cnfStyle w:val="000000100000" w:firstRow="0" w:lastRow="0" w:firstColumn="0" w:lastColumn="0" w:oddVBand="0" w:evenVBand="0" w:oddHBand="1" w:evenHBand="0" w:firstRowFirstColumn="0" w:firstRowLastColumn="0" w:lastRowFirstColumn="0" w:lastRowLastColumn="0"/>
          <w:trHeight w:val="264"/>
        </w:trPr>
        <w:tc>
          <w:tcPr>
            <w:tcW w:w="7023" w:type="dxa"/>
            <w:tcBorders>
              <w:top w:val="nil"/>
              <w:left w:val="nil"/>
              <w:bottom w:val="nil"/>
              <w:right w:val="nil"/>
            </w:tcBorders>
            <w:hideMark/>
          </w:tcPr>
          <w:p w:rsidR="00731535" w:rsidRDefault="00731535" w:rsidP="0066300C">
            <w:r>
              <w:t>Die HSR Video Wall Headers sind in allen nicht generierten Sourcen vorhanden</w:t>
            </w:r>
          </w:p>
        </w:tc>
        <w:tc>
          <w:tcPr>
            <w:tcW w:w="1158" w:type="dxa"/>
            <w:tcBorders>
              <w:top w:val="nil"/>
              <w:left w:val="nil"/>
              <w:bottom w:val="nil"/>
              <w:right w:val="nil"/>
            </w:tcBorders>
            <w:hideMark/>
          </w:tcPr>
          <w:p w:rsidR="00731535" w:rsidRDefault="00731535" w:rsidP="0066300C">
            <w:r>
              <w:t>X</w:t>
            </w:r>
          </w:p>
        </w:tc>
        <w:tc>
          <w:tcPr>
            <w:tcW w:w="1051" w:type="dxa"/>
            <w:tcBorders>
              <w:top w:val="nil"/>
              <w:left w:val="nil"/>
              <w:bottom w:val="nil"/>
              <w:right w:val="nil"/>
            </w:tcBorders>
          </w:tcPr>
          <w:p w:rsidR="00731535" w:rsidRDefault="00731535" w:rsidP="0066300C"/>
        </w:tc>
      </w:tr>
      <w:tr w:rsidR="00731535" w:rsidTr="0066300C">
        <w:trPr>
          <w:trHeight w:val="264"/>
        </w:trPr>
        <w:tc>
          <w:tcPr>
            <w:tcW w:w="7023" w:type="dxa"/>
            <w:tcBorders>
              <w:top w:val="nil"/>
              <w:left w:val="nil"/>
              <w:bottom w:val="nil"/>
              <w:right w:val="nil"/>
            </w:tcBorders>
            <w:hideMark/>
          </w:tcPr>
          <w:p w:rsidR="00731535" w:rsidRDefault="00731535" w:rsidP="0066300C">
            <w:pPr>
              <w:rPr>
                <w:color w:val="FF0000"/>
              </w:rPr>
            </w:pPr>
            <w:r>
              <w:t>Die XML-Kommentar Kompilation wurde in den Projekten aktiviert</w:t>
            </w:r>
            <w:r>
              <w:br/>
            </w:r>
            <w:r>
              <w:rPr>
                <w:color w:val="FF0000"/>
              </w:rPr>
              <w:t>Problem nur im DiagnosticApp, das nicht zum Code Review gehört</w:t>
            </w:r>
          </w:p>
        </w:tc>
        <w:tc>
          <w:tcPr>
            <w:tcW w:w="1158" w:type="dxa"/>
            <w:tcBorders>
              <w:top w:val="nil"/>
              <w:left w:val="nil"/>
              <w:bottom w:val="nil"/>
              <w:right w:val="nil"/>
            </w:tcBorders>
            <w:hideMark/>
          </w:tcPr>
          <w:p w:rsidR="00731535" w:rsidRDefault="00731535" w:rsidP="0066300C">
            <w:r>
              <w:t>X</w:t>
            </w:r>
          </w:p>
        </w:tc>
        <w:tc>
          <w:tcPr>
            <w:tcW w:w="1051" w:type="dxa"/>
            <w:tcBorders>
              <w:top w:val="nil"/>
              <w:left w:val="nil"/>
              <w:bottom w:val="nil"/>
              <w:right w:val="nil"/>
            </w:tcBorders>
          </w:tcPr>
          <w:p w:rsidR="00731535" w:rsidRDefault="00731535" w:rsidP="0066300C"/>
        </w:tc>
      </w:tr>
      <w:tr w:rsidR="00731535" w:rsidTr="0066300C">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731535" w:rsidRDefault="00731535" w:rsidP="0066300C">
            <w:pPr>
              <w:rPr>
                <w:color w:val="FF0000"/>
              </w:rPr>
            </w:pPr>
            <w:r>
              <w:t>Alle Public / Protected Members sind ausreichend Dokumentiert</w:t>
            </w:r>
          </w:p>
          <w:p w:rsidR="00731535" w:rsidRDefault="00731535" w:rsidP="0066300C">
            <w:pPr>
              <w:rPr>
                <w:color w:val="FF0000"/>
              </w:rPr>
            </w:pPr>
            <w:r>
              <w:rPr>
                <w:color w:val="FF0000"/>
              </w:rPr>
              <w:t>Problem nur im DiagnosticApp, das nicht zum Code Review gehört</w:t>
            </w:r>
          </w:p>
        </w:tc>
        <w:tc>
          <w:tcPr>
            <w:tcW w:w="1158" w:type="dxa"/>
            <w:tcBorders>
              <w:top w:val="nil"/>
              <w:left w:val="nil"/>
              <w:bottom w:val="nil"/>
              <w:right w:val="nil"/>
            </w:tcBorders>
            <w:hideMark/>
          </w:tcPr>
          <w:p w:rsidR="00731535" w:rsidRDefault="00731535" w:rsidP="0066300C">
            <w:r>
              <w:t>X</w:t>
            </w:r>
          </w:p>
        </w:tc>
        <w:tc>
          <w:tcPr>
            <w:tcW w:w="1051" w:type="dxa"/>
            <w:tcBorders>
              <w:top w:val="nil"/>
              <w:left w:val="nil"/>
              <w:bottom w:val="nil"/>
              <w:right w:val="nil"/>
            </w:tcBorders>
          </w:tcPr>
          <w:p w:rsidR="00731535" w:rsidRDefault="00731535" w:rsidP="0066300C"/>
        </w:tc>
      </w:tr>
      <w:tr w:rsidR="00731535" w:rsidTr="0066300C">
        <w:trPr>
          <w:trHeight w:val="264"/>
        </w:trPr>
        <w:tc>
          <w:tcPr>
            <w:tcW w:w="7023" w:type="dxa"/>
            <w:tcBorders>
              <w:top w:val="nil"/>
              <w:left w:val="nil"/>
              <w:bottom w:val="nil"/>
              <w:right w:val="nil"/>
            </w:tcBorders>
            <w:hideMark/>
          </w:tcPr>
          <w:p w:rsidR="00731535" w:rsidRDefault="00731535" w:rsidP="0066300C">
            <w:r>
              <w:t>Die auskommentierten Programm-Stücke sind ausreichend erklärt</w:t>
            </w:r>
          </w:p>
        </w:tc>
        <w:tc>
          <w:tcPr>
            <w:tcW w:w="1158" w:type="dxa"/>
            <w:tcBorders>
              <w:top w:val="nil"/>
              <w:left w:val="nil"/>
              <w:bottom w:val="nil"/>
              <w:right w:val="nil"/>
            </w:tcBorders>
            <w:hideMark/>
          </w:tcPr>
          <w:p w:rsidR="00731535" w:rsidRDefault="00731535" w:rsidP="0066300C">
            <w:r>
              <w:t>X</w:t>
            </w:r>
          </w:p>
        </w:tc>
        <w:tc>
          <w:tcPr>
            <w:tcW w:w="1051" w:type="dxa"/>
            <w:tcBorders>
              <w:top w:val="nil"/>
              <w:left w:val="nil"/>
              <w:bottom w:val="nil"/>
              <w:right w:val="nil"/>
            </w:tcBorders>
          </w:tcPr>
          <w:p w:rsidR="00731535" w:rsidRDefault="00731535" w:rsidP="0066300C"/>
        </w:tc>
      </w:tr>
      <w:tr w:rsidR="00731535" w:rsidTr="0066300C">
        <w:trPr>
          <w:cnfStyle w:val="000000100000" w:firstRow="0" w:lastRow="0" w:firstColumn="0" w:lastColumn="0" w:oddVBand="0" w:evenVBand="0" w:oddHBand="1" w:evenHBand="0" w:firstRowFirstColumn="0" w:firstRowLastColumn="0" w:lastRowFirstColumn="0" w:lastRowLastColumn="0"/>
          <w:trHeight w:val="264"/>
        </w:trPr>
        <w:tc>
          <w:tcPr>
            <w:tcW w:w="7023" w:type="dxa"/>
            <w:tcBorders>
              <w:top w:val="nil"/>
              <w:left w:val="nil"/>
              <w:bottom w:val="nil"/>
              <w:right w:val="nil"/>
            </w:tcBorders>
            <w:hideMark/>
          </w:tcPr>
          <w:p w:rsidR="00731535" w:rsidRDefault="00731535" w:rsidP="0066300C">
            <w:r>
              <w:t>Die Projekte enthalten keine toten Programm-Klassen</w:t>
            </w:r>
          </w:p>
        </w:tc>
        <w:tc>
          <w:tcPr>
            <w:tcW w:w="1158" w:type="dxa"/>
            <w:tcBorders>
              <w:top w:val="nil"/>
              <w:left w:val="nil"/>
              <w:bottom w:val="nil"/>
              <w:right w:val="nil"/>
            </w:tcBorders>
            <w:hideMark/>
          </w:tcPr>
          <w:p w:rsidR="00731535" w:rsidRDefault="00731535" w:rsidP="0066300C">
            <w:r>
              <w:t>X</w:t>
            </w:r>
          </w:p>
        </w:tc>
        <w:tc>
          <w:tcPr>
            <w:tcW w:w="1051" w:type="dxa"/>
            <w:tcBorders>
              <w:top w:val="nil"/>
              <w:left w:val="nil"/>
              <w:bottom w:val="nil"/>
              <w:right w:val="nil"/>
            </w:tcBorders>
          </w:tcPr>
          <w:p w:rsidR="00731535" w:rsidRDefault="00731535" w:rsidP="0066300C"/>
        </w:tc>
      </w:tr>
      <w:tr w:rsidR="00731535" w:rsidTr="0066300C">
        <w:trPr>
          <w:trHeight w:val="264"/>
        </w:trPr>
        <w:tc>
          <w:tcPr>
            <w:tcW w:w="7023" w:type="dxa"/>
            <w:tcBorders>
              <w:top w:val="nil"/>
              <w:left w:val="nil"/>
              <w:bottom w:val="nil"/>
              <w:right w:val="nil"/>
            </w:tcBorders>
            <w:hideMark/>
          </w:tcPr>
          <w:p w:rsidR="00731535" w:rsidRDefault="00731535" w:rsidP="0066300C">
            <w:r>
              <w:t>Die fehlenden Programmstücke sind mittels TODO-Kommentar beschrieben</w:t>
            </w:r>
          </w:p>
        </w:tc>
        <w:tc>
          <w:tcPr>
            <w:tcW w:w="1158" w:type="dxa"/>
            <w:tcBorders>
              <w:top w:val="nil"/>
              <w:left w:val="nil"/>
              <w:bottom w:val="nil"/>
              <w:right w:val="nil"/>
            </w:tcBorders>
            <w:hideMark/>
          </w:tcPr>
          <w:p w:rsidR="00731535" w:rsidRDefault="00731535" w:rsidP="0066300C">
            <w:r>
              <w:t>X</w:t>
            </w:r>
          </w:p>
        </w:tc>
        <w:tc>
          <w:tcPr>
            <w:tcW w:w="1051" w:type="dxa"/>
            <w:tcBorders>
              <w:top w:val="nil"/>
              <w:left w:val="nil"/>
              <w:bottom w:val="nil"/>
              <w:right w:val="nil"/>
            </w:tcBorders>
          </w:tcPr>
          <w:p w:rsidR="00731535" w:rsidRDefault="00731535" w:rsidP="0066300C"/>
        </w:tc>
      </w:tr>
      <w:tr w:rsidR="00731535" w:rsidTr="0066300C">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731535" w:rsidRDefault="00731535" w:rsidP="0066300C">
            <w:r>
              <w:t>Der Code übersetzt ohne Compiler Warnings, die nicht dokumentiert sind und sich nicht in den Test Projekten befinden</w:t>
            </w:r>
          </w:p>
        </w:tc>
        <w:tc>
          <w:tcPr>
            <w:tcW w:w="1158" w:type="dxa"/>
            <w:tcBorders>
              <w:top w:val="nil"/>
              <w:left w:val="nil"/>
              <w:bottom w:val="nil"/>
              <w:right w:val="nil"/>
            </w:tcBorders>
            <w:hideMark/>
          </w:tcPr>
          <w:p w:rsidR="00731535" w:rsidRDefault="00731535" w:rsidP="0066300C">
            <w:r>
              <w:t>X</w:t>
            </w:r>
          </w:p>
        </w:tc>
        <w:tc>
          <w:tcPr>
            <w:tcW w:w="1051" w:type="dxa"/>
            <w:tcBorders>
              <w:top w:val="nil"/>
              <w:left w:val="nil"/>
              <w:bottom w:val="nil"/>
              <w:right w:val="nil"/>
            </w:tcBorders>
          </w:tcPr>
          <w:p w:rsidR="00731535" w:rsidRDefault="00731535" w:rsidP="0066300C"/>
        </w:tc>
      </w:tr>
      <w:tr w:rsidR="00731535" w:rsidTr="0066300C">
        <w:trPr>
          <w:trHeight w:val="264"/>
        </w:trPr>
        <w:tc>
          <w:tcPr>
            <w:tcW w:w="7023" w:type="dxa"/>
            <w:tcBorders>
              <w:top w:val="nil"/>
              <w:left w:val="nil"/>
              <w:bottom w:val="single" w:sz="8" w:space="0" w:color="4F81BD" w:themeColor="accent1"/>
              <w:right w:val="nil"/>
            </w:tcBorders>
            <w:hideMark/>
          </w:tcPr>
          <w:p w:rsidR="00731535" w:rsidRDefault="00731535" w:rsidP="0066300C">
            <w:pPr>
              <w:rPr>
                <w:color w:val="FF0000"/>
              </w:rPr>
            </w:pPr>
            <w:r>
              <w:t>Es gibt keine Bad Smells im Code</w:t>
            </w:r>
            <w:r>
              <w:br/>
            </w:r>
            <w:r>
              <w:rPr>
                <w:color w:val="FF0000"/>
              </w:rPr>
              <w:t xml:space="preserve">Diverse Kleine sind noch vorhanden. </w:t>
            </w:r>
          </w:p>
        </w:tc>
        <w:tc>
          <w:tcPr>
            <w:tcW w:w="1158" w:type="dxa"/>
            <w:tcBorders>
              <w:top w:val="nil"/>
              <w:left w:val="nil"/>
              <w:bottom w:val="single" w:sz="8" w:space="0" w:color="4F81BD" w:themeColor="accent1"/>
              <w:right w:val="nil"/>
            </w:tcBorders>
            <w:hideMark/>
          </w:tcPr>
          <w:p w:rsidR="00731535" w:rsidRDefault="00731535" w:rsidP="0066300C">
            <w:r>
              <w:t>X</w:t>
            </w:r>
          </w:p>
        </w:tc>
        <w:tc>
          <w:tcPr>
            <w:tcW w:w="1051" w:type="dxa"/>
            <w:tcBorders>
              <w:top w:val="nil"/>
              <w:left w:val="nil"/>
              <w:bottom w:val="single" w:sz="8" w:space="0" w:color="4F81BD" w:themeColor="accent1"/>
              <w:right w:val="nil"/>
            </w:tcBorders>
          </w:tcPr>
          <w:p w:rsidR="00731535" w:rsidRDefault="00731535" w:rsidP="0066300C"/>
        </w:tc>
      </w:tr>
    </w:tbl>
    <w:p w:rsidR="00731535" w:rsidRDefault="00731535" w:rsidP="00731535">
      <w:pPr>
        <w:pStyle w:val="Heading6"/>
        <w:rPr>
          <w:rFonts w:cs="Times New Roman"/>
        </w:rPr>
      </w:pPr>
      <w:bookmarkStart w:id="141" w:name="_Toc327447972"/>
      <w:r>
        <w:t>Exception Handling</w:t>
      </w:r>
      <w:bookmarkEnd w:id="141"/>
    </w:p>
    <w:tbl>
      <w:tblPr>
        <w:tblStyle w:val="MediumList1-Accent1"/>
        <w:tblW w:w="0" w:type="auto"/>
        <w:tblLook w:val="0420" w:firstRow="1" w:lastRow="0" w:firstColumn="0" w:lastColumn="0" w:noHBand="0" w:noVBand="1"/>
      </w:tblPr>
      <w:tblGrid>
        <w:gridCol w:w="7054"/>
        <w:gridCol w:w="1134"/>
        <w:gridCol w:w="1024"/>
      </w:tblGrid>
      <w:tr w:rsidR="00731535" w:rsidTr="0066300C">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731535" w:rsidRDefault="00731535" w:rsidP="0066300C"/>
        </w:tc>
        <w:tc>
          <w:tcPr>
            <w:tcW w:w="1134" w:type="dxa"/>
            <w:tcBorders>
              <w:left w:val="nil"/>
              <w:right w:val="nil"/>
            </w:tcBorders>
            <w:hideMark/>
          </w:tcPr>
          <w:p w:rsidR="00731535" w:rsidRDefault="00731535" w:rsidP="0066300C">
            <w:r>
              <w:t>Erfüllt</w:t>
            </w:r>
          </w:p>
        </w:tc>
        <w:tc>
          <w:tcPr>
            <w:tcW w:w="1024" w:type="dxa"/>
            <w:tcBorders>
              <w:left w:val="nil"/>
              <w:right w:val="nil"/>
            </w:tcBorders>
            <w:hideMark/>
          </w:tcPr>
          <w:p w:rsidR="00731535" w:rsidRDefault="00731535" w:rsidP="0066300C">
            <w:r>
              <w:t>N. Erfüllt</w:t>
            </w:r>
          </w:p>
        </w:tc>
      </w:tr>
      <w:tr w:rsidR="00731535" w:rsidTr="0066300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66300C">
            <w:r>
              <w:t>Der Code enthält keine abgefangenen und ignorierten Ausnahmen</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c>
          <w:tcPr>
            <w:tcW w:w="7054" w:type="dxa"/>
            <w:tcBorders>
              <w:top w:val="nil"/>
              <w:left w:val="nil"/>
              <w:bottom w:val="nil"/>
              <w:right w:val="nil"/>
            </w:tcBorders>
            <w:hideMark/>
          </w:tcPr>
          <w:p w:rsidR="00731535" w:rsidRDefault="00731535" w:rsidP="0066300C">
            <w:r>
              <w:t>Fehler in asynchronen Prozessen werden mittels Event weitergeleiltet</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66300C">
            <w:r>
              <w:t>Das Logging erfasst alle Fehler aus allen Funktionalitätsschichten</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c>
          <w:tcPr>
            <w:tcW w:w="7054" w:type="dxa"/>
            <w:tcBorders>
              <w:top w:val="nil"/>
              <w:left w:val="nil"/>
              <w:bottom w:val="nil"/>
              <w:right w:val="nil"/>
            </w:tcBorders>
            <w:hideMark/>
          </w:tcPr>
          <w:p w:rsidR="00731535" w:rsidRDefault="00731535" w:rsidP="0066300C">
            <w:r>
              <w:t>Das Before/After Pattern wird, wo möglich, mittels using() { } angewendet</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66300C">
            <w:r>
              <w:lastRenderedPageBreak/>
              <w:t>IDisposable.Dispose() Methoden werden in jedem Fall aufgerufen</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c>
          <w:tcPr>
            <w:tcW w:w="7054" w:type="dxa"/>
            <w:tcBorders>
              <w:top w:val="nil"/>
              <w:left w:val="nil"/>
              <w:bottom w:val="single" w:sz="8" w:space="0" w:color="4F81BD" w:themeColor="accent1"/>
              <w:right w:val="nil"/>
            </w:tcBorders>
            <w:hideMark/>
          </w:tcPr>
          <w:p w:rsidR="00731535" w:rsidRDefault="00731535" w:rsidP="0066300C">
            <w:pPr>
              <w:rPr>
                <w:color w:val="FF0000"/>
              </w:rPr>
            </w:pPr>
            <w:r w:rsidRPr="0075316E">
              <w:t>Alle Elemente, die</w:t>
            </w:r>
            <w:r>
              <w:t xml:space="preserve"> (beim Herunterfahren der Applikation)</w:t>
            </w:r>
            <w:r w:rsidRPr="0075316E">
              <w:t xml:space="preserve"> aufgeräumt werden müssen, implementieren das Interface IDisposable</w:t>
            </w:r>
            <w:r>
              <w:rPr>
                <w:color w:val="FF0000"/>
              </w:rPr>
              <w:t xml:space="preserve"> </w:t>
            </w:r>
          </w:p>
          <w:p w:rsidR="00731535" w:rsidRDefault="00731535" w:rsidP="0066300C">
            <w:r>
              <w:rPr>
                <w:color w:val="FF0000"/>
              </w:rPr>
              <w:t>Wie besprochen; Noch nicht komplett implementiert</w:t>
            </w:r>
          </w:p>
        </w:tc>
        <w:tc>
          <w:tcPr>
            <w:tcW w:w="1134" w:type="dxa"/>
            <w:tcBorders>
              <w:top w:val="nil"/>
              <w:left w:val="nil"/>
              <w:bottom w:val="single" w:sz="8" w:space="0" w:color="4F81BD" w:themeColor="accent1"/>
              <w:right w:val="nil"/>
            </w:tcBorders>
          </w:tcPr>
          <w:p w:rsidR="00731535" w:rsidRDefault="00731535" w:rsidP="0066300C"/>
        </w:tc>
        <w:tc>
          <w:tcPr>
            <w:tcW w:w="1024" w:type="dxa"/>
            <w:tcBorders>
              <w:top w:val="nil"/>
              <w:left w:val="nil"/>
              <w:bottom w:val="single" w:sz="8" w:space="0" w:color="4F81BD" w:themeColor="accent1"/>
              <w:right w:val="nil"/>
            </w:tcBorders>
            <w:hideMark/>
          </w:tcPr>
          <w:p w:rsidR="00731535" w:rsidRDefault="00731535" w:rsidP="0066300C">
            <w:r>
              <w:t>X</w:t>
            </w:r>
          </w:p>
        </w:tc>
      </w:tr>
    </w:tbl>
    <w:p w:rsidR="00731535" w:rsidRDefault="00731535" w:rsidP="00731535">
      <w:pPr>
        <w:pStyle w:val="Heading6"/>
        <w:rPr>
          <w:rFonts w:cs="Times New Roman"/>
        </w:rPr>
      </w:pPr>
      <w:bookmarkStart w:id="142" w:name="_Toc327447973"/>
      <w:r>
        <w:t>Flow Control</w:t>
      </w:r>
      <w:bookmarkEnd w:id="142"/>
    </w:p>
    <w:tbl>
      <w:tblPr>
        <w:tblStyle w:val="MediumList1-Accent1"/>
        <w:tblW w:w="0" w:type="auto"/>
        <w:tblLook w:val="0420" w:firstRow="1" w:lastRow="0" w:firstColumn="0" w:lastColumn="0" w:noHBand="0" w:noVBand="1"/>
      </w:tblPr>
      <w:tblGrid>
        <w:gridCol w:w="7054"/>
        <w:gridCol w:w="1134"/>
        <w:gridCol w:w="1024"/>
      </w:tblGrid>
      <w:tr w:rsidR="00731535" w:rsidTr="0066300C">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731535" w:rsidRDefault="00731535" w:rsidP="0066300C"/>
        </w:tc>
        <w:tc>
          <w:tcPr>
            <w:tcW w:w="1134" w:type="dxa"/>
            <w:tcBorders>
              <w:left w:val="nil"/>
              <w:right w:val="nil"/>
            </w:tcBorders>
            <w:hideMark/>
          </w:tcPr>
          <w:p w:rsidR="00731535" w:rsidRDefault="00731535" w:rsidP="0066300C">
            <w:r>
              <w:t>Erfüllt</w:t>
            </w:r>
          </w:p>
        </w:tc>
        <w:tc>
          <w:tcPr>
            <w:tcW w:w="1024" w:type="dxa"/>
            <w:tcBorders>
              <w:left w:val="nil"/>
              <w:right w:val="nil"/>
            </w:tcBorders>
            <w:hideMark/>
          </w:tcPr>
          <w:p w:rsidR="00731535" w:rsidRDefault="00731535" w:rsidP="0066300C">
            <w:r>
              <w:t>N. Erfüllt</w:t>
            </w:r>
          </w:p>
        </w:tc>
      </w:tr>
      <w:tr w:rsidR="00731535" w:rsidTr="0066300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66300C">
            <w:r>
              <w:t xml:space="preserve">Es existieren keine Schleifen ohne Abbruchkriterien </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c>
          <w:tcPr>
            <w:tcW w:w="7054" w:type="dxa"/>
            <w:tcBorders>
              <w:top w:val="nil"/>
              <w:left w:val="nil"/>
              <w:bottom w:val="nil"/>
              <w:right w:val="nil"/>
            </w:tcBorders>
            <w:hideMark/>
          </w:tcPr>
          <w:p w:rsidR="00731535" w:rsidRDefault="00731535" w:rsidP="0066300C">
            <w:r>
              <w:t>Es existieren keine nicht dokumentierte, tote Programmstücke (z.B. if(false) / while (false) / …)</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single" w:sz="8" w:space="0" w:color="4F81BD" w:themeColor="accent1"/>
              <w:right w:val="nil"/>
            </w:tcBorders>
            <w:hideMark/>
          </w:tcPr>
          <w:p w:rsidR="00731535" w:rsidRDefault="00731535" w:rsidP="0066300C">
            <w:r>
              <w:t>Rekursive Calls haben immer eine Verankerung und Abbruchbedingung</w:t>
            </w:r>
          </w:p>
        </w:tc>
        <w:tc>
          <w:tcPr>
            <w:tcW w:w="1134" w:type="dxa"/>
            <w:tcBorders>
              <w:top w:val="nil"/>
              <w:left w:val="nil"/>
              <w:bottom w:val="single" w:sz="8" w:space="0" w:color="4F81BD" w:themeColor="accent1"/>
              <w:right w:val="nil"/>
            </w:tcBorders>
            <w:hideMark/>
          </w:tcPr>
          <w:p w:rsidR="00731535" w:rsidRDefault="00731535" w:rsidP="0066300C">
            <w:r>
              <w:t>X</w:t>
            </w:r>
          </w:p>
        </w:tc>
        <w:tc>
          <w:tcPr>
            <w:tcW w:w="1024" w:type="dxa"/>
            <w:tcBorders>
              <w:top w:val="nil"/>
              <w:left w:val="nil"/>
              <w:bottom w:val="single" w:sz="8" w:space="0" w:color="4F81BD" w:themeColor="accent1"/>
              <w:right w:val="nil"/>
            </w:tcBorders>
          </w:tcPr>
          <w:p w:rsidR="00731535" w:rsidRDefault="00731535" w:rsidP="0066300C"/>
        </w:tc>
      </w:tr>
    </w:tbl>
    <w:p w:rsidR="00731535" w:rsidRDefault="00731535" w:rsidP="00731535">
      <w:pPr>
        <w:pStyle w:val="Heading6"/>
        <w:rPr>
          <w:rFonts w:cs="Times New Roman"/>
        </w:rPr>
      </w:pPr>
      <w:bookmarkStart w:id="143" w:name="_Toc327447974"/>
      <w:r>
        <w:t>Naming</w:t>
      </w:r>
      <w:bookmarkEnd w:id="143"/>
    </w:p>
    <w:tbl>
      <w:tblPr>
        <w:tblStyle w:val="MediumList1-Accent1"/>
        <w:tblW w:w="0" w:type="auto"/>
        <w:tblLook w:val="0420" w:firstRow="1" w:lastRow="0" w:firstColumn="0" w:lastColumn="0" w:noHBand="0" w:noVBand="1"/>
      </w:tblPr>
      <w:tblGrid>
        <w:gridCol w:w="7054"/>
        <w:gridCol w:w="1134"/>
        <w:gridCol w:w="1024"/>
      </w:tblGrid>
      <w:tr w:rsidR="00731535" w:rsidTr="0066300C">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731535" w:rsidRDefault="00731535" w:rsidP="0066300C"/>
        </w:tc>
        <w:tc>
          <w:tcPr>
            <w:tcW w:w="1134" w:type="dxa"/>
            <w:tcBorders>
              <w:left w:val="nil"/>
              <w:right w:val="nil"/>
            </w:tcBorders>
            <w:hideMark/>
          </w:tcPr>
          <w:p w:rsidR="00731535" w:rsidRDefault="00731535" w:rsidP="0066300C">
            <w:r>
              <w:t>Erfüllt</w:t>
            </w:r>
          </w:p>
        </w:tc>
        <w:tc>
          <w:tcPr>
            <w:tcW w:w="1024" w:type="dxa"/>
            <w:tcBorders>
              <w:left w:val="nil"/>
              <w:right w:val="nil"/>
            </w:tcBorders>
            <w:hideMark/>
          </w:tcPr>
          <w:p w:rsidR="00731535" w:rsidRDefault="00731535" w:rsidP="0066300C">
            <w:r>
              <w:t>N. Erfüllt</w:t>
            </w:r>
          </w:p>
        </w:tc>
      </w:tr>
      <w:tr w:rsidR="00731535" w:rsidTr="0066300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66300C">
            <w:r>
              <w:t>Die Namen der Klassen / Variabeln sind selbstbeschreibend</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c>
          <w:tcPr>
            <w:tcW w:w="7054" w:type="dxa"/>
            <w:tcBorders>
              <w:top w:val="nil"/>
              <w:left w:val="nil"/>
              <w:bottom w:val="nil"/>
              <w:right w:val="nil"/>
            </w:tcBorders>
            <w:hideMark/>
          </w:tcPr>
          <w:p w:rsidR="00731535" w:rsidRDefault="00731535" w:rsidP="0066300C">
            <w:r>
              <w:t>Verwirrende oder falsche Namen sind nicht vorhanden</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66300C">
            <w:r>
              <w:t>Interface-Klassen beginnen immer I (z.B. IDisposable)</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c>
          <w:tcPr>
            <w:tcW w:w="7054" w:type="dxa"/>
            <w:tcBorders>
              <w:top w:val="nil"/>
              <w:left w:val="nil"/>
              <w:bottom w:val="nil"/>
              <w:right w:val="nil"/>
            </w:tcBorders>
            <w:hideMark/>
          </w:tcPr>
          <w:p w:rsidR="00731535" w:rsidRDefault="00731535" w:rsidP="0066300C">
            <w:r>
              <w:t xml:space="preserve">Klassen / Properties / Methoden werden mit </w:t>
            </w:r>
            <w:r>
              <w:rPr>
                <w:i/>
              </w:rPr>
              <w:t>PascalCasing</w:t>
            </w:r>
            <w:r>
              <w:t xml:space="preserve"> geschrieben</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66300C">
            <w:r>
              <w:t xml:space="preserve">Lokale Variablen / Argumente werden mit </w:t>
            </w:r>
            <w:r>
              <w:rPr>
                <w:i/>
              </w:rPr>
              <w:t>camelCasing</w:t>
            </w:r>
            <w:r>
              <w:t xml:space="preserve"> geschrieben</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c>
          <w:tcPr>
            <w:tcW w:w="7054" w:type="dxa"/>
            <w:tcBorders>
              <w:top w:val="nil"/>
              <w:left w:val="nil"/>
              <w:bottom w:val="nil"/>
              <w:right w:val="nil"/>
            </w:tcBorders>
            <w:hideMark/>
          </w:tcPr>
          <w:p w:rsidR="00731535" w:rsidRDefault="00731535" w:rsidP="0066300C">
            <w:r>
              <w:t xml:space="preserve">Konstanten werden in </w:t>
            </w:r>
            <w:r>
              <w:rPr>
                <w:i/>
              </w:rPr>
              <w:t>PascalCasing</w:t>
            </w:r>
            <w:r>
              <w:t xml:space="preserve"> geschrieben</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66300C">
            <w:r>
              <w:t xml:space="preserve">Felder in Klassen werden mit </w:t>
            </w:r>
            <w:r>
              <w:rPr>
                <w:i/>
              </w:rPr>
              <w:t>_camelCasing</w:t>
            </w:r>
            <w:r>
              <w:t xml:space="preserve"> geschrieben</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c>
          <w:tcPr>
            <w:tcW w:w="7054" w:type="dxa"/>
            <w:tcBorders>
              <w:top w:val="nil"/>
              <w:left w:val="nil"/>
              <w:bottom w:val="single" w:sz="8" w:space="0" w:color="4F81BD" w:themeColor="accent1"/>
              <w:right w:val="nil"/>
            </w:tcBorders>
            <w:hideMark/>
          </w:tcPr>
          <w:p w:rsidR="00731535" w:rsidRDefault="00731535" w:rsidP="0066300C">
            <w:r>
              <w:t>Der Code enthält keine Magic Numbers</w:t>
            </w:r>
          </w:p>
        </w:tc>
        <w:tc>
          <w:tcPr>
            <w:tcW w:w="1134" w:type="dxa"/>
            <w:tcBorders>
              <w:top w:val="nil"/>
              <w:left w:val="nil"/>
              <w:bottom w:val="single" w:sz="8" w:space="0" w:color="4F81BD" w:themeColor="accent1"/>
              <w:right w:val="nil"/>
            </w:tcBorders>
            <w:hideMark/>
          </w:tcPr>
          <w:p w:rsidR="00731535" w:rsidRDefault="00731535" w:rsidP="0066300C">
            <w:r>
              <w:t>X</w:t>
            </w:r>
          </w:p>
        </w:tc>
        <w:tc>
          <w:tcPr>
            <w:tcW w:w="1024" w:type="dxa"/>
            <w:tcBorders>
              <w:top w:val="nil"/>
              <w:left w:val="nil"/>
              <w:bottom w:val="single" w:sz="8" w:space="0" w:color="4F81BD" w:themeColor="accent1"/>
              <w:right w:val="nil"/>
            </w:tcBorders>
          </w:tcPr>
          <w:p w:rsidR="00731535" w:rsidRDefault="00731535" w:rsidP="0066300C"/>
        </w:tc>
      </w:tr>
    </w:tbl>
    <w:p w:rsidR="00731535" w:rsidRDefault="00731535" w:rsidP="00731535">
      <w:pPr>
        <w:pStyle w:val="Heading6"/>
      </w:pPr>
      <w:bookmarkStart w:id="144" w:name="_Toc327447975"/>
      <w:r>
        <w:t>Tools</w:t>
      </w:r>
      <w:bookmarkEnd w:id="144"/>
    </w:p>
    <w:tbl>
      <w:tblPr>
        <w:tblStyle w:val="MediumList1-Accent1"/>
        <w:tblW w:w="0" w:type="auto"/>
        <w:tblLook w:val="0420" w:firstRow="1" w:lastRow="0" w:firstColumn="0" w:lastColumn="0" w:noHBand="0" w:noVBand="1"/>
      </w:tblPr>
      <w:tblGrid>
        <w:gridCol w:w="7054"/>
        <w:gridCol w:w="1134"/>
        <w:gridCol w:w="1024"/>
      </w:tblGrid>
      <w:tr w:rsidR="00731535" w:rsidTr="0066300C">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731535" w:rsidRDefault="00731535" w:rsidP="0066300C"/>
        </w:tc>
        <w:tc>
          <w:tcPr>
            <w:tcW w:w="1134" w:type="dxa"/>
            <w:tcBorders>
              <w:left w:val="nil"/>
              <w:right w:val="nil"/>
            </w:tcBorders>
            <w:hideMark/>
          </w:tcPr>
          <w:p w:rsidR="00731535" w:rsidRDefault="00731535" w:rsidP="0066300C">
            <w:r>
              <w:t>Erfüllt</w:t>
            </w:r>
          </w:p>
        </w:tc>
        <w:tc>
          <w:tcPr>
            <w:tcW w:w="1024" w:type="dxa"/>
            <w:tcBorders>
              <w:left w:val="nil"/>
              <w:right w:val="nil"/>
            </w:tcBorders>
            <w:hideMark/>
          </w:tcPr>
          <w:p w:rsidR="00731535" w:rsidRDefault="00731535" w:rsidP="0066300C">
            <w:r>
              <w:t>N. Erfüllt</w:t>
            </w:r>
          </w:p>
        </w:tc>
      </w:tr>
      <w:tr w:rsidR="00731535" w:rsidTr="0066300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66300C">
            <w:r>
              <w:t>Die Warnings von Resharper 4.XXX werden, wo sinnvoll, behoben</w:t>
            </w:r>
          </w:p>
          <w:p w:rsidR="00731535" w:rsidRDefault="00731535" w:rsidP="0066300C">
            <w:pPr>
              <w:rPr>
                <w:rFonts w:ascii="Arial" w:eastAsia="Times New Roman" w:hAnsi="Arial" w:cs="Arial"/>
                <w:color w:val="222222"/>
                <w:lang w:eastAsia="de-CH"/>
              </w:rPr>
            </w:pPr>
            <w:r>
              <w:rPr>
                <w:rFonts w:ascii="Calibri" w:eastAsia="Times New Roman" w:hAnsi="Calibri" w:cs="Calibri"/>
                <w:color w:val="FF0000"/>
                <w:lang w:eastAsia="de-CH"/>
              </w:rPr>
              <w:t>Die „disabled Warnings“ vom Reshaper stören den Lesefluss im Programmcode erheblich. Zusätzlich besteht die Gefahr, dass bei neuen Anpassungen gerade weitere Unschönheiten durch die Bestehenden „disabling“-Anweisung ausgeblendet werden.</w:t>
            </w:r>
          </w:p>
          <w:p w:rsidR="00731535" w:rsidRDefault="00731535" w:rsidP="0066300C">
            <w:pPr>
              <w:rPr>
                <w:rFonts w:ascii="Arial" w:eastAsia="Times New Roman" w:hAnsi="Arial" w:cs="Arial"/>
                <w:color w:val="222222"/>
                <w:lang w:eastAsia="de-CH"/>
              </w:rPr>
            </w:pPr>
            <w:r>
              <w:rPr>
                <w:rFonts w:ascii="Calibri" w:eastAsia="Times New Roman" w:hAnsi="Calibri" w:cs="Calibri"/>
                <w:color w:val="FF0000"/>
                <w:lang w:eastAsia="de-CH"/>
              </w:rPr>
              <w:t>Daher: Lieber nicht disablen und im Source (z.B. als Remark / …) beschreiben, warum dies so sein muss als zukünftige Implementationen erschweren.</w:t>
            </w:r>
          </w:p>
          <w:p w:rsidR="00731535" w:rsidRDefault="00731535" w:rsidP="0066300C">
            <w:pPr>
              <w:rPr>
                <w:rFonts w:ascii="Arial" w:eastAsia="Times New Roman" w:hAnsi="Arial" w:cs="Arial"/>
                <w:color w:val="222222"/>
                <w:lang w:eastAsia="de-CH"/>
              </w:rPr>
            </w:pPr>
            <w:r>
              <w:rPr>
                <w:rFonts w:ascii="Calibri" w:eastAsia="Times New Roman" w:hAnsi="Calibri" w:cs="Calibri"/>
                <w:color w:val="FF0000"/>
                <w:lang w:eastAsia="de-CH"/>
              </w:rPr>
              <w:t>Ansonsten ist dies ok.</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c>
          <w:tcPr>
            <w:tcW w:w="7054" w:type="dxa"/>
            <w:tcBorders>
              <w:top w:val="nil"/>
              <w:left w:val="nil"/>
              <w:bottom w:val="single" w:sz="8" w:space="0" w:color="4F81BD" w:themeColor="accent1"/>
              <w:right w:val="nil"/>
            </w:tcBorders>
            <w:hideMark/>
          </w:tcPr>
          <w:p w:rsidR="00731535" w:rsidRDefault="00731535" w:rsidP="0066300C">
            <w:r>
              <w:t>Die Errors von FxCop werden wo sinnvoll behoben</w:t>
            </w:r>
          </w:p>
        </w:tc>
        <w:tc>
          <w:tcPr>
            <w:tcW w:w="1134" w:type="dxa"/>
            <w:tcBorders>
              <w:top w:val="nil"/>
              <w:left w:val="nil"/>
              <w:bottom w:val="single" w:sz="8" w:space="0" w:color="4F81BD" w:themeColor="accent1"/>
              <w:right w:val="nil"/>
            </w:tcBorders>
            <w:hideMark/>
          </w:tcPr>
          <w:p w:rsidR="00731535" w:rsidRDefault="00731535" w:rsidP="0066300C">
            <w:r>
              <w:t>X</w:t>
            </w:r>
          </w:p>
        </w:tc>
        <w:tc>
          <w:tcPr>
            <w:tcW w:w="1024" w:type="dxa"/>
            <w:tcBorders>
              <w:top w:val="nil"/>
              <w:left w:val="nil"/>
              <w:bottom w:val="single" w:sz="8" w:space="0" w:color="4F81BD" w:themeColor="accent1"/>
              <w:right w:val="nil"/>
            </w:tcBorders>
          </w:tcPr>
          <w:p w:rsidR="00731535" w:rsidRDefault="00731535" w:rsidP="0066300C"/>
        </w:tc>
      </w:tr>
      <w:bookmarkEnd w:id="1"/>
    </w:tbl>
    <w:p w:rsidR="00731535" w:rsidRPr="00731535" w:rsidRDefault="00731535" w:rsidP="00731535"/>
    <w:sectPr w:rsidR="00731535" w:rsidRPr="00731535" w:rsidSect="001E53C4">
      <w:headerReference w:type="even" r:id="rId43"/>
      <w:headerReference w:type="default" r:id="rId44"/>
      <w:footerReference w:type="even" r:id="rId45"/>
      <w:footerReference w:type="default" r:id="rId46"/>
      <w:headerReference w:type="first" r:id="rId47"/>
      <w:footerReference w:type="first" r:id="rId4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7691" w:rsidRDefault="00127691" w:rsidP="008F2373">
      <w:pPr>
        <w:spacing w:after="0"/>
      </w:pPr>
      <w:r>
        <w:separator/>
      </w:r>
    </w:p>
  </w:endnote>
  <w:endnote w:type="continuationSeparator" w:id="0">
    <w:p w:rsidR="00127691" w:rsidRDefault="00127691"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300C" w:rsidRDefault="0066300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300C" w:rsidRDefault="0066300C">
    <w:pPr>
      <w:pStyle w:val="Footer"/>
    </w:pPr>
    <w:r>
      <w:t>HSR Videowall - Realisierung &amp; Test</w:t>
    </w:r>
    <w:r w:rsidRPr="005E2896">
      <w:tab/>
    </w:r>
    <w:r>
      <w:fldChar w:fldCharType="begin"/>
    </w:r>
    <w:r>
      <w:instrText xml:space="preserve"> DATE  \@ "d. MMMM yyyy"  \* MERGEFORMAT </w:instrText>
    </w:r>
    <w:r>
      <w:fldChar w:fldCharType="separate"/>
    </w:r>
    <w:r w:rsidR="00BD417B">
      <w:rPr>
        <w:noProof/>
      </w:rPr>
      <w:t>14.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2B04CB" w:rsidRPr="002B04CB">
      <w:rPr>
        <w:b/>
        <w:noProof/>
        <w:lang w:val="de-DE"/>
      </w:rPr>
      <w:t>4</w:t>
    </w:r>
    <w:r>
      <w:rPr>
        <w:b/>
      </w:rPr>
      <w:fldChar w:fldCharType="end"/>
    </w:r>
    <w:r>
      <w:rPr>
        <w:lang w:val="de-DE"/>
      </w:rPr>
      <w:t xml:space="preserve"> von </w:t>
    </w:r>
    <w:fldSimple w:instr="NUMPAGES  \* Arabic  \* MERGEFORMAT">
      <w:r w:rsidR="002B04CB" w:rsidRPr="002B04CB">
        <w:rPr>
          <w:b/>
          <w:noProof/>
          <w:lang w:val="de-DE"/>
        </w:rPr>
        <w:t>46</w:t>
      </w:r>
    </w:fldSimple>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300C" w:rsidRDefault="0066300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7691" w:rsidRDefault="00127691" w:rsidP="008F2373">
      <w:pPr>
        <w:spacing w:after="0"/>
      </w:pPr>
      <w:r>
        <w:separator/>
      </w:r>
    </w:p>
  </w:footnote>
  <w:footnote w:type="continuationSeparator" w:id="0">
    <w:p w:rsidR="00127691" w:rsidRDefault="00127691" w:rsidP="008F2373">
      <w:pPr>
        <w:spacing w:after="0"/>
      </w:pPr>
      <w:r>
        <w:continuationSeparator/>
      </w:r>
    </w:p>
  </w:footnote>
  <w:footnote w:id="1">
    <w:p w:rsidR="0066300C" w:rsidRDefault="0066300C">
      <w:pPr>
        <w:pStyle w:val="FootnoteText"/>
      </w:pPr>
      <w:r>
        <w:rPr>
          <w:rStyle w:val="FootnoteReference"/>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300C" w:rsidRDefault="0066300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300C" w:rsidRDefault="0066300C">
    <w:pPr>
      <w:pStyle w:val="Header"/>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300C" w:rsidRDefault="0066300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7B67D4"/>
    <w:multiLevelType w:val="hybridMultilevel"/>
    <w:tmpl w:val="CC1ABB2E"/>
    <w:lvl w:ilvl="0" w:tplc="1DE2B726">
      <w:start w:val="211"/>
      <w:numFmt w:val="bullet"/>
      <w:lvlText w:val=""/>
      <w:lvlJc w:val="left"/>
      <w:pPr>
        <w:ind w:left="720" w:hanging="360"/>
      </w:pPr>
      <w:rPr>
        <w:rFonts w:ascii="Symbol" w:eastAsiaTheme="minorHAnsi" w:hAnsi="Symbo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629C400B"/>
    <w:multiLevelType w:val="hybridMultilevel"/>
    <w:tmpl w:val="99DE6D94"/>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1">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1"/>
  </w:num>
  <w:num w:numId="4">
    <w:abstractNumId w:val="8"/>
  </w:num>
  <w:num w:numId="5">
    <w:abstractNumId w:val="1"/>
  </w:num>
  <w:num w:numId="6">
    <w:abstractNumId w:val="13"/>
  </w:num>
  <w:num w:numId="7">
    <w:abstractNumId w:val="7"/>
  </w:num>
  <w:num w:numId="8">
    <w:abstractNumId w:val="10"/>
  </w:num>
  <w:num w:numId="9">
    <w:abstractNumId w:val="2"/>
  </w:num>
  <w:num w:numId="10">
    <w:abstractNumId w:val="5"/>
  </w:num>
  <w:num w:numId="11">
    <w:abstractNumId w:val="0"/>
  </w:num>
  <w:num w:numId="12">
    <w:abstractNumId w:val="9"/>
  </w:num>
  <w:num w:numId="13">
    <w:abstractNumId w:val="12"/>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04AC"/>
    <w:rsid w:val="00021ABA"/>
    <w:rsid w:val="00021D74"/>
    <w:rsid w:val="00023A7D"/>
    <w:rsid w:val="00025B7A"/>
    <w:rsid w:val="00026D40"/>
    <w:rsid w:val="00027A75"/>
    <w:rsid w:val="00027E32"/>
    <w:rsid w:val="000314E0"/>
    <w:rsid w:val="0003203E"/>
    <w:rsid w:val="00032AC6"/>
    <w:rsid w:val="00033243"/>
    <w:rsid w:val="00043187"/>
    <w:rsid w:val="000461E3"/>
    <w:rsid w:val="00052166"/>
    <w:rsid w:val="0005432E"/>
    <w:rsid w:val="000544D6"/>
    <w:rsid w:val="000615CE"/>
    <w:rsid w:val="0006293E"/>
    <w:rsid w:val="00065405"/>
    <w:rsid w:val="00067347"/>
    <w:rsid w:val="000676B7"/>
    <w:rsid w:val="00067E8C"/>
    <w:rsid w:val="00087903"/>
    <w:rsid w:val="000917AE"/>
    <w:rsid w:val="0009231B"/>
    <w:rsid w:val="00092AD2"/>
    <w:rsid w:val="00093C38"/>
    <w:rsid w:val="000944A8"/>
    <w:rsid w:val="000957BF"/>
    <w:rsid w:val="00097848"/>
    <w:rsid w:val="00097AB6"/>
    <w:rsid w:val="00097E7F"/>
    <w:rsid w:val="000A0C76"/>
    <w:rsid w:val="000A2C34"/>
    <w:rsid w:val="000B14BD"/>
    <w:rsid w:val="000B1504"/>
    <w:rsid w:val="000B5DEC"/>
    <w:rsid w:val="000B658F"/>
    <w:rsid w:val="000C21CC"/>
    <w:rsid w:val="000C452E"/>
    <w:rsid w:val="000C4F20"/>
    <w:rsid w:val="000D5D55"/>
    <w:rsid w:val="000D77E8"/>
    <w:rsid w:val="000D77F4"/>
    <w:rsid w:val="000E3C55"/>
    <w:rsid w:val="000E3D64"/>
    <w:rsid w:val="000E5A90"/>
    <w:rsid w:val="000E6A0A"/>
    <w:rsid w:val="000E71F7"/>
    <w:rsid w:val="000F0513"/>
    <w:rsid w:val="000F0E5E"/>
    <w:rsid w:val="000F2822"/>
    <w:rsid w:val="000F6818"/>
    <w:rsid w:val="0010157E"/>
    <w:rsid w:val="00101DA6"/>
    <w:rsid w:val="001027D6"/>
    <w:rsid w:val="00113442"/>
    <w:rsid w:val="001140F1"/>
    <w:rsid w:val="00120508"/>
    <w:rsid w:val="00121821"/>
    <w:rsid w:val="0012326E"/>
    <w:rsid w:val="00123F6F"/>
    <w:rsid w:val="0012620F"/>
    <w:rsid w:val="00127691"/>
    <w:rsid w:val="00130532"/>
    <w:rsid w:val="0013416D"/>
    <w:rsid w:val="001368B2"/>
    <w:rsid w:val="001510DF"/>
    <w:rsid w:val="00151AB6"/>
    <w:rsid w:val="00155ACA"/>
    <w:rsid w:val="00156600"/>
    <w:rsid w:val="00156C94"/>
    <w:rsid w:val="0015734D"/>
    <w:rsid w:val="00157753"/>
    <w:rsid w:val="001609C2"/>
    <w:rsid w:val="001669A1"/>
    <w:rsid w:val="001672A6"/>
    <w:rsid w:val="001766C6"/>
    <w:rsid w:val="00182A4B"/>
    <w:rsid w:val="00183905"/>
    <w:rsid w:val="0018590C"/>
    <w:rsid w:val="00185D61"/>
    <w:rsid w:val="00190827"/>
    <w:rsid w:val="00190B59"/>
    <w:rsid w:val="001959DF"/>
    <w:rsid w:val="001969C5"/>
    <w:rsid w:val="001A2F36"/>
    <w:rsid w:val="001A306F"/>
    <w:rsid w:val="001A3E54"/>
    <w:rsid w:val="001A7961"/>
    <w:rsid w:val="001B2836"/>
    <w:rsid w:val="001C137F"/>
    <w:rsid w:val="001C6B2E"/>
    <w:rsid w:val="001D03D2"/>
    <w:rsid w:val="001D17F5"/>
    <w:rsid w:val="001D4C25"/>
    <w:rsid w:val="001D5B40"/>
    <w:rsid w:val="001E1F60"/>
    <w:rsid w:val="001E2006"/>
    <w:rsid w:val="001E3F28"/>
    <w:rsid w:val="001E53C4"/>
    <w:rsid w:val="001E624A"/>
    <w:rsid w:val="001F1125"/>
    <w:rsid w:val="001F218F"/>
    <w:rsid w:val="001F2A8C"/>
    <w:rsid w:val="001F3CE0"/>
    <w:rsid w:val="001F61F8"/>
    <w:rsid w:val="001F7D82"/>
    <w:rsid w:val="002004ED"/>
    <w:rsid w:val="00201EAE"/>
    <w:rsid w:val="002026F5"/>
    <w:rsid w:val="0020554D"/>
    <w:rsid w:val="002103D0"/>
    <w:rsid w:val="002149EB"/>
    <w:rsid w:val="00214F45"/>
    <w:rsid w:val="0021736D"/>
    <w:rsid w:val="00217848"/>
    <w:rsid w:val="00223137"/>
    <w:rsid w:val="00225791"/>
    <w:rsid w:val="00227A1E"/>
    <w:rsid w:val="00227A6F"/>
    <w:rsid w:val="00227B30"/>
    <w:rsid w:val="0023183F"/>
    <w:rsid w:val="0023198F"/>
    <w:rsid w:val="00231D62"/>
    <w:rsid w:val="00241093"/>
    <w:rsid w:val="002419B6"/>
    <w:rsid w:val="00243346"/>
    <w:rsid w:val="002433A7"/>
    <w:rsid w:val="002501C5"/>
    <w:rsid w:val="00253442"/>
    <w:rsid w:val="0025658A"/>
    <w:rsid w:val="00261897"/>
    <w:rsid w:val="0026560F"/>
    <w:rsid w:val="002711E0"/>
    <w:rsid w:val="002749FE"/>
    <w:rsid w:val="00277006"/>
    <w:rsid w:val="00280D9E"/>
    <w:rsid w:val="002835C5"/>
    <w:rsid w:val="00283C40"/>
    <w:rsid w:val="002840DC"/>
    <w:rsid w:val="00292760"/>
    <w:rsid w:val="0029421A"/>
    <w:rsid w:val="002963BB"/>
    <w:rsid w:val="002A0981"/>
    <w:rsid w:val="002A74CD"/>
    <w:rsid w:val="002B04CB"/>
    <w:rsid w:val="002B3B59"/>
    <w:rsid w:val="002B5E7E"/>
    <w:rsid w:val="002B63BC"/>
    <w:rsid w:val="002B66BD"/>
    <w:rsid w:val="002B6D39"/>
    <w:rsid w:val="002C1CF5"/>
    <w:rsid w:val="002C4ABE"/>
    <w:rsid w:val="002D0617"/>
    <w:rsid w:val="002D0BA7"/>
    <w:rsid w:val="002D3F8D"/>
    <w:rsid w:val="002D5570"/>
    <w:rsid w:val="002E16A4"/>
    <w:rsid w:val="002E3753"/>
    <w:rsid w:val="002E40AE"/>
    <w:rsid w:val="002E65A6"/>
    <w:rsid w:val="002E6E1A"/>
    <w:rsid w:val="002E6F8A"/>
    <w:rsid w:val="002F0BB1"/>
    <w:rsid w:val="002F24E8"/>
    <w:rsid w:val="002F28DD"/>
    <w:rsid w:val="00303A20"/>
    <w:rsid w:val="0030479D"/>
    <w:rsid w:val="00304F31"/>
    <w:rsid w:val="003135BB"/>
    <w:rsid w:val="00317422"/>
    <w:rsid w:val="00321FCB"/>
    <w:rsid w:val="00323148"/>
    <w:rsid w:val="003270DE"/>
    <w:rsid w:val="00327A5B"/>
    <w:rsid w:val="00336294"/>
    <w:rsid w:val="003365F7"/>
    <w:rsid w:val="0033667B"/>
    <w:rsid w:val="00344114"/>
    <w:rsid w:val="00350DBE"/>
    <w:rsid w:val="00350E97"/>
    <w:rsid w:val="00353578"/>
    <w:rsid w:val="00353878"/>
    <w:rsid w:val="00354732"/>
    <w:rsid w:val="00355A1E"/>
    <w:rsid w:val="00357561"/>
    <w:rsid w:val="0036087A"/>
    <w:rsid w:val="003731E8"/>
    <w:rsid w:val="003749AC"/>
    <w:rsid w:val="00380C25"/>
    <w:rsid w:val="003811AC"/>
    <w:rsid w:val="0038263E"/>
    <w:rsid w:val="00384FF9"/>
    <w:rsid w:val="0038750E"/>
    <w:rsid w:val="00394407"/>
    <w:rsid w:val="00395034"/>
    <w:rsid w:val="00396258"/>
    <w:rsid w:val="003A0ADD"/>
    <w:rsid w:val="003A1DAF"/>
    <w:rsid w:val="003A3555"/>
    <w:rsid w:val="003A3904"/>
    <w:rsid w:val="003A5C55"/>
    <w:rsid w:val="003B24F3"/>
    <w:rsid w:val="003B436F"/>
    <w:rsid w:val="003C023E"/>
    <w:rsid w:val="003C32E0"/>
    <w:rsid w:val="003C3BB7"/>
    <w:rsid w:val="003C3CFC"/>
    <w:rsid w:val="003C5E5D"/>
    <w:rsid w:val="003D3365"/>
    <w:rsid w:val="003D35D9"/>
    <w:rsid w:val="003D41CC"/>
    <w:rsid w:val="003D543E"/>
    <w:rsid w:val="003E37F5"/>
    <w:rsid w:val="003E40FB"/>
    <w:rsid w:val="003E49A0"/>
    <w:rsid w:val="003E62D8"/>
    <w:rsid w:val="003E7798"/>
    <w:rsid w:val="003E7C1C"/>
    <w:rsid w:val="003F3B09"/>
    <w:rsid w:val="00402906"/>
    <w:rsid w:val="00402E1C"/>
    <w:rsid w:val="00404B4B"/>
    <w:rsid w:val="0040630F"/>
    <w:rsid w:val="0041379E"/>
    <w:rsid w:val="00413E08"/>
    <w:rsid w:val="00414FB1"/>
    <w:rsid w:val="00415EF7"/>
    <w:rsid w:val="00420A7D"/>
    <w:rsid w:val="00421995"/>
    <w:rsid w:val="00434586"/>
    <w:rsid w:val="00434708"/>
    <w:rsid w:val="0043646F"/>
    <w:rsid w:val="00442A86"/>
    <w:rsid w:val="004455FC"/>
    <w:rsid w:val="00445758"/>
    <w:rsid w:val="00446BB6"/>
    <w:rsid w:val="004471BA"/>
    <w:rsid w:val="0045011F"/>
    <w:rsid w:val="00465431"/>
    <w:rsid w:val="004654B3"/>
    <w:rsid w:val="00472E67"/>
    <w:rsid w:val="00474010"/>
    <w:rsid w:val="00475827"/>
    <w:rsid w:val="00475AF8"/>
    <w:rsid w:val="00477732"/>
    <w:rsid w:val="00477D87"/>
    <w:rsid w:val="00481AD8"/>
    <w:rsid w:val="00482079"/>
    <w:rsid w:val="004835E1"/>
    <w:rsid w:val="00483C56"/>
    <w:rsid w:val="00483DBA"/>
    <w:rsid w:val="0049174E"/>
    <w:rsid w:val="00493F23"/>
    <w:rsid w:val="00496465"/>
    <w:rsid w:val="004A070C"/>
    <w:rsid w:val="004A2E10"/>
    <w:rsid w:val="004A6827"/>
    <w:rsid w:val="004B23CC"/>
    <w:rsid w:val="004B308D"/>
    <w:rsid w:val="004B4392"/>
    <w:rsid w:val="004B5BC7"/>
    <w:rsid w:val="004B7C93"/>
    <w:rsid w:val="004C192A"/>
    <w:rsid w:val="004C5E86"/>
    <w:rsid w:val="004D015C"/>
    <w:rsid w:val="004D2FA8"/>
    <w:rsid w:val="004D3244"/>
    <w:rsid w:val="004D4E85"/>
    <w:rsid w:val="004D4ED7"/>
    <w:rsid w:val="004E057B"/>
    <w:rsid w:val="004E0DBF"/>
    <w:rsid w:val="004E226B"/>
    <w:rsid w:val="004E27DF"/>
    <w:rsid w:val="004E5E89"/>
    <w:rsid w:val="004F05C6"/>
    <w:rsid w:val="004F2F4B"/>
    <w:rsid w:val="004F4D6B"/>
    <w:rsid w:val="004F7118"/>
    <w:rsid w:val="0050024C"/>
    <w:rsid w:val="005018AE"/>
    <w:rsid w:val="00501D54"/>
    <w:rsid w:val="00503DF1"/>
    <w:rsid w:val="005055D8"/>
    <w:rsid w:val="0050590F"/>
    <w:rsid w:val="005141E0"/>
    <w:rsid w:val="005225BD"/>
    <w:rsid w:val="005264C1"/>
    <w:rsid w:val="00526DAF"/>
    <w:rsid w:val="00531FEA"/>
    <w:rsid w:val="00532C8B"/>
    <w:rsid w:val="00550681"/>
    <w:rsid w:val="00552FE1"/>
    <w:rsid w:val="005532E5"/>
    <w:rsid w:val="0055521E"/>
    <w:rsid w:val="00557117"/>
    <w:rsid w:val="00560405"/>
    <w:rsid w:val="005622A9"/>
    <w:rsid w:val="00563BB2"/>
    <w:rsid w:val="005654EA"/>
    <w:rsid w:val="00570E83"/>
    <w:rsid w:val="00572098"/>
    <w:rsid w:val="00572380"/>
    <w:rsid w:val="005734FD"/>
    <w:rsid w:val="005736F7"/>
    <w:rsid w:val="00581820"/>
    <w:rsid w:val="00581B86"/>
    <w:rsid w:val="00590406"/>
    <w:rsid w:val="00591FB4"/>
    <w:rsid w:val="0059202A"/>
    <w:rsid w:val="005956F9"/>
    <w:rsid w:val="00595C8F"/>
    <w:rsid w:val="005A7197"/>
    <w:rsid w:val="005A7993"/>
    <w:rsid w:val="005B081C"/>
    <w:rsid w:val="005B0C81"/>
    <w:rsid w:val="005B1FB9"/>
    <w:rsid w:val="005B3DF1"/>
    <w:rsid w:val="005B3E58"/>
    <w:rsid w:val="005B472B"/>
    <w:rsid w:val="005C040F"/>
    <w:rsid w:val="005C2458"/>
    <w:rsid w:val="005C364B"/>
    <w:rsid w:val="005D13AD"/>
    <w:rsid w:val="005D671B"/>
    <w:rsid w:val="005E0671"/>
    <w:rsid w:val="005E1D61"/>
    <w:rsid w:val="005E2896"/>
    <w:rsid w:val="005E314F"/>
    <w:rsid w:val="005E3310"/>
    <w:rsid w:val="005E62B0"/>
    <w:rsid w:val="005E6C04"/>
    <w:rsid w:val="005F2B4D"/>
    <w:rsid w:val="005F33C1"/>
    <w:rsid w:val="005F3BC0"/>
    <w:rsid w:val="005F572D"/>
    <w:rsid w:val="006001EE"/>
    <w:rsid w:val="00603261"/>
    <w:rsid w:val="00605D95"/>
    <w:rsid w:val="00606645"/>
    <w:rsid w:val="006110A5"/>
    <w:rsid w:val="00613006"/>
    <w:rsid w:val="0061445E"/>
    <w:rsid w:val="006156A4"/>
    <w:rsid w:val="006211F6"/>
    <w:rsid w:val="00622D9F"/>
    <w:rsid w:val="00623BFB"/>
    <w:rsid w:val="00624108"/>
    <w:rsid w:val="006307DB"/>
    <w:rsid w:val="006336A0"/>
    <w:rsid w:val="00636787"/>
    <w:rsid w:val="00636C18"/>
    <w:rsid w:val="00637EB0"/>
    <w:rsid w:val="00640958"/>
    <w:rsid w:val="00646502"/>
    <w:rsid w:val="0064795C"/>
    <w:rsid w:val="00651384"/>
    <w:rsid w:val="00652C63"/>
    <w:rsid w:val="006530C8"/>
    <w:rsid w:val="006542E8"/>
    <w:rsid w:val="0066300C"/>
    <w:rsid w:val="00664FA9"/>
    <w:rsid w:val="00667A23"/>
    <w:rsid w:val="0067048D"/>
    <w:rsid w:val="00675DE9"/>
    <w:rsid w:val="00680343"/>
    <w:rsid w:val="00680D38"/>
    <w:rsid w:val="00680F2D"/>
    <w:rsid w:val="0068125B"/>
    <w:rsid w:val="0068440F"/>
    <w:rsid w:val="00684688"/>
    <w:rsid w:val="00687113"/>
    <w:rsid w:val="00692142"/>
    <w:rsid w:val="0069248C"/>
    <w:rsid w:val="006932C3"/>
    <w:rsid w:val="006939B6"/>
    <w:rsid w:val="00695F14"/>
    <w:rsid w:val="00696814"/>
    <w:rsid w:val="006A019E"/>
    <w:rsid w:val="006A1417"/>
    <w:rsid w:val="006A1444"/>
    <w:rsid w:val="006A33CD"/>
    <w:rsid w:val="006A4AA7"/>
    <w:rsid w:val="006B2EF2"/>
    <w:rsid w:val="006B4F4F"/>
    <w:rsid w:val="006B6003"/>
    <w:rsid w:val="006B7B95"/>
    <w:rsid w:val="006C0BF9"/>
    <w:rsid w:val="006C0EE2"/>
    <w:rsid w:val="006C3777"/>
    <w:rsid w:val="006C45E1"/>
    <w:rsid w:val="006C5042"/>
    <w:rsid w:val="006C5E1B"/>
    <w:rsid w:val="006C60BD"/>
    <w:rsid w:val="006C6507"/>
    <w:rsid w:val="006C780A"/>
    <w:rsid w:val="006C7F77"/>
    <w:rsid w:val="006D0DA3"/>
    <w:rsid w:val="006D2861"/>
    <w:rsid w:val="006D3DE1"/>
    <w:rsid w:val="006E1952"/>
    <w:rsid w:val="006E20C1"/>
    <w:rsid w:val="006E5268"/>
    <w:rsid w:val="006E5BAA"/>
    <w:rsid w:val="006E6F68"/>
    <w:rsid w:val="006F022A"/>
    <w:rsid w:val="006F0BE2"/>
    <w:rsid w:val="006F2255"/>
    <w:rsid w:val="006F6977"/>
    <w:rsid w:val="00702149"/>
    <w:rsid w:val="00703285"/>
    <w:rsid w:val="00704D6E"/>
    <w:rsid w:val="00706196"/>
    <w:rsid w:val="00706D4A"/>
    <w:rsid w:val="00707126"/>
    <w:rsid w:val="007117AE"/>
    <w:rsid w:val="00712E62"/>
    <w:rsid w:val="007167CA"/>
    <w:rsid w:val="00717FEB"/>
    <w:rsid w:val="0072125D"/>
    <w:rsid w:val="00721E7E"/>
    <w:rsid w:val="0072374F"/>
    <w:rsid w:val="00724899"/>
    <w:rsid w:val="00730B80"/>
    <w:rsid w:val="00731535"/>
    <w:rsid w:val="00732A6D"/>
    <w:rsid w:val="00732CB1"/>
    <w:rsid w:val="00733742"/>
    <w:rsid w:val="007362E5"/>
    <w:rsid w:val="00741946"/>
    <w:rsid w:val="007439E6"/>
    <w:rsid w:val="0075029B"/>
    <w:rsid w:val="00752A69"/>
    <w:rsid w:val="007537D1"/>
    <w:rsid w:val="00760725"/>
    <w:rsid w:val="00762D91"/>
    <w:rsid w:val="00770132"/>
    <w:rsid w:val="00770D06"/>
    <w:rsid w:val="00777278"/>
    <w:rsid w:val="00780EE7"/>
    <w:rsid w:val="00781C71"/>
    <w:rsid w:val="00783337"/>
    <w:rsid w:val="00783EB7"/>
    <w:rsid w:val="00784F47"/>
    <w:rsid w:val="00786691"/>
    <w:rsid w:val="00787446"/>
    <w:rsid w:val="0079059D"/>
    <w:rsid w:val="00794ECC"/>
    <w:rsid w:val="00797B43"/>
    <w:rsid w:val="007A158A"/>
    <w:rsid w:val="007A21A1"/>
    <w:rsid w:val="007A3325"/>
    <w:rsid w:val="007A473E"/>
    <w:rsid w:val="007B07F1"/>
    <w:rsid w:val="007B0A45"/>
    <w:rsid w:val="007B442E"/>
    <w:rsid w:val="007B6407"/>
    <w:rsid w:val="007B716D"/>
    <w:rsid w:val="007B7B8E"/>
    <w:rsid w:val="007C3A94"/>
    <w:rsid w:val="007C5168"/>
    <w:rsid w:val="007C6490"/>
    <w:rsid w:val="007D1338"/>
    <w:rsid w:val="007D3ADF"/>
    <w:rsid w:val="007D405F"/>
    <w:rsid w:val="007D779F"/>
    <w:rsid w:val="007E1408"/>
    <w:rsid w:val="007E42D6"/>
    <w:rsid w:val="007E46BF"/>
    <w:rsid w:val="007E5367"/>
    <w:rsid w:val="007F1245"/>
    <w:rsid w:val="007F1BAD"/>
    <w:rsid w:val="007F28ED"/>
    <w:rsid w:val="007F4369"/>
    <w:rsid w:val="007F5A54"/>
    <w:rsid w:val="007F5D0C"/>
    <w:rsid w:val="007F7117"/>
    <w:rsid w:val="007F76BD"/>
    <w:rsid w:val="0080447D"/>
    <w:rsid w:val="00805524"/>
    <w:rsid w:val="00806B70"/>
    <w:rsid w:val="0081159A"/>
    <w:rsid w:val="00815548"/>
    <w:rsid w:val="00835A55"/>
    <w:rsid w:val="00836E96"/>
    <w:rsid w:val="008405A1"/>
    <w:rsid w:val="00840C57"/>
    <w:rsid w:val="00844ADD"/>
    <w:rsid w:val="00852E8B"/>
    <w:rsid w:val="0085468A"/>
    <w:rsid w:val="0085569A"/>
    <w:rsid w:val="008611C4"/>
    <w:rsid w:val="00861851"/>
    <w:rsid w:val="008675C6"/>
    <w:rsid w:val="00870C31"/>
    <w:rsid w:val="00871AB2"/>
    <w:rsid w:val="008722E3"/>
    <w:rsid w:val="008743C8"/>
    <w:rsid w:val="008763DF"/>
    <w:rsid w:val="00877C91"/>
    <w:rsid w:val="008808DB"/>
    <w:rsid w:val="00883CA6"/>
    <w:rsid w:val="00886040"/>
    <w:rsid w:val="008862EB"/>
    <w:rsid w:val="00887085"/>
    <w:rsid w:val="0089016D"/>
    <w:rsid w:val="008918D3"/>
    <w:rsid w:val="008919EA"/>
    <w:rsid w:val="00894042"/>
    <w:rsid w:val="00894B34"/>
    <w:rsid w:val="00895C19"/>
    <w:rsid w:val="008A098D"/>
    <w:rsid w:val="008A12F3"/>
    <w:rsid w:val="008A1995"/>
    <w:rsid w:val="008A4E18"/>
    <w:rsid w:val="008A6D27"/>
    <w:rsid w:val="008A6D9D"/>
    <w:rsid w:val="008B1176"/>
    <w:rsid w:val="008C215D"/>
    <w:rsid w:val="008C2EB3"/>
    <w:rsid w:val="008C2FC2"/>
    <w:rsid w:val="008C3E23"/>
    <w:rsid w:val="008C54BF"/>
    <w:rsid w:val="008C5BDF"/>
    <w:rsid w:val="008C7A72"/>
    <w:rsid w:val="008D3821"/>
    <w:rsid w:val="008E0121"/>
    <w:rsid w:val="008E0417"/>
    <w:rsid w:val="008E328B"/>
    <w:rsid w:val="008E5564"/>
    <w:rsid w:val="008F0F3C"/>
    <w:rsid w:val="008F2373"/>
    <w:rsid w:val="008F33BE"/>
    <w:rsid w:val="008F668C"/>
    <w:rsid w:val="008F7DFC"/>
    <w:rsid w:val="0090032E"/>
    <w:rsid w:val="00902582"/>
    <w:rsid w:val="009030F0"/>
    <w:rsid w:val="009031F3"/>
    <w:rsid w:val="00904052"/>
    <w:rsid w:val="0090762D"/>
    <w:rsid w:val="0091174E"/>
    <w:rsid w:val="009130C3"/>
    <w:rsid w:val="009148D5"/>
    <w:rsid w:val="0091498C"/>
    <w:rsid w:val="00921794"/>
    <w:rsid w:val="00921B16"/>
    <w:rsid w:val="00925569"/>
    <w:rsid w:val="009258BB"/>
    <w:rsid w:val="009303F0"/>
    <w:rsid w:val="0093278E"/>
    <w:rsid w:val="00934CC4"/>
    <w:rsid w:val="0093575D"/>
    <w:rsid w:val="00936B70"/>
    <w:rsid w:val="00936E9E"/>
    <w:rsid w:val="0094087F"/>
    <w:rsid w:val="00952B86"/>
    <w:rsid w:val="00954D75"/>
    <w:rsid w:val="0095617E"/>
    <w:rsid w:val="009561A9"/>
    <w:rsid w:val="00960B7F"/>
    <w:rsid w:val="009652BF"/>
    <w:rsid w:val="00973DBC"/>
    <w:rsid w:val="00976450"/>
    <w:rsid w:val="00977316"/>
    <w:rsid w:val="009800A5"/>
    <w:rsid w:val="00980DE5"/>
    <w:rsid w:val="00982166"/>
    <w:rsid w:val="00984CA0"/>
    <w:rsid w:val="009922A7"/>
    <w:rsid w:val="009937CE"/>
    <w:rsid w:val="009962A5"/>
    <w:rsid w:val="009968B8"/>
    <w:rsid w:val="00997299"/>
    <w:rsid w:val="00997DD6"/>
    <w:rsid w:val="009A07F2"/>
    <w:rsid w:val="009A0A32"/>
    <w:rsid w:val="009A2CE9"/>
    <w:rsid w:val="009A48A3"/>
    <w:rsid w:val="009B6EDD"/>
    <w:rsid w:val="009C170A"/>
    <w:rsid w:val="009C1792"/>
    <w:rsid w:val="009C3173"/>
    <w:rsid w:val="009E072F"/>
    <w:rsid w:val="009E08BB"/>
    <w:rsid w:val="009E11B3"/>
    <w:rsid w:val="009E3398"/>
    <w:rsid w:val="009E6142"/>
    <w:rsid w:val="009E7135"/>
    <w:rsid w:val="009F04CA"/>
    <w:rsid w:val="009F4936"/>
    <w:rsid w:val="009F7325"/>
    <w:rsid w:val="00A00036"/>
    <w:rsid w:val="00A0128B"/>
    <w:rsid w:val="00A06B4F"/>
    <w:rsid w:val="00A10C08"/>
    <w:rsid w:val="00A11245"/>
    <w:rsid w:val="00A11940"/>
    <w:rsid w:val="00A13D6B"/>
    <w:rsid w:val="00A142A2"/>
    <w:rsid w:val="00A14559"/>
    <w:rsid w:val="00A17954"/>
    <w:rsid w:val="00A17974"/>
    <w:rsid w:val="00A2101F"/>
    <w:rsid w:val="00A2328E"/>
    <w:rsid w:val="00A232D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577A5"/>
    <w:rsid w:val="00A57BBC"/>
    <w:rsid w:val="00A611DF"/>
    <w:rsid w:val="00A62950"/>
    <w:rsid w:val="00A66728"/>
    <w:rsid w:val="00A66E6C"/>
    <w:rsid w:val="00A70465"/>
    <w:rsid w:val="00A70EF6"/>
    <w:rsid w:val="00A72FE7"/>
    <w:rsid w:val="00A7477F"/>
    <w:rsid w:val="00A76C01"/>
    <w:rsid w:val="00A8180C"/>
    <w:rsid w:val="00A86B6B"/>
    <w:rsid w:val="00A86E36"/>
    <w:rsid w:val="00A8732C"/>
    <w:rsid w:val="00A87F2B"/>
    <w:rsid w:val="00A96191"/>
    <w:rsid w:val="00AA1DC8"/>
    <w:rsid w:val="00AA68A6"/>
    <w:rsid w:val="00AA6E93"/>
    <w:rsid w:val="00AB21BC"/>
    <w:rsid w:val="00AB2EA1"/>
    <w:rsid w:val="00AB39E6"/>
    <w:rsid w:val="00AB51D5"/>
    <w:rsid w:val="00AB5762"/>
    <w:rsid w:val="00AC03B5"/>
    <w:rsid w:val="00AC069F"/>
    <w:rsid w:val="00AC40CC"/>
    <w:rsid w:val="00AD136A"/>
    <w:rsid w:val="00AD1F06"/>
    <w:rsid w:val="00AD2A6C"/>
    <w:rsid w:val="00AD2CF9"/>
    <w:rsid w:val="00AD51E4"/>
    <w:rsid w:val="00AD61F7"/>
    <w:rsid w:val="00AD76E2"/>
    <w:rsid w:val="00AE119D"/>
    <w:rsid w:val="00AE166D"/>
    <w:rsid w:val="00AE4B8E"/>
    <w:rsid w:val="00AE4C7F"/>
    <w:rsid w:val="00AE7D33"/>
    <w:rsid w:val="00AF18A9"/>
    <w:rsid w:val="00AF22C3"/>
    <w:rsid w:val="00AF3965"/>
    <w:rsid w:val="00AF42CE"/>
    <w:rsid w:val="00AF4AE0"/>
    <w:rsid w:val="00AF4E74"/>
    <w:rsid w:val="00AF5956"/>
    <w:rsid w:val="00AF7548"/>
    <w:rsid w:val="00AF7DD4"/>
    <w:rsid w:val="00B02009"/>
    <w:rsid w:val="00B038C9"/>
    <w:rsid w:val="00B0409A"/>
    <w:rsid w:val="00B0511D"/>
    <w:rsid w:val="00B10239"/>
    <w:rsid w:val="00B1086A"/>
    <w:rsid w:val="00B11150"/>
    <w:rsid w:val="00B1147B"/>
    <w:rsid w:val="00B118BE"/>
    <w:rsid w:val="00B1219D"/>
    <w:rsid w:val="00B1324E"/>
    <w:rsid w:val="00B21F1D"/>
    <w:rsid w:val="00B2504C"/>
    <w:rsid w:val="00B27883"/>
    <w:rsid w:val="00B350A3"/>
    <w:rsid w:val="00B35ABE"/>
    <w:rsid w:val="00B37C78"/>
    <w:rsid w:val="00B41454"/>
    <w:rsid w:val="00B41A0E"/>
    <w:rsid w:val="00B421DE"/>
    <w:rsid w:val="00B50594"/>
    <w:rsid w:val="00B506BB"/>
    <w:rsid w:val="00B55036"/>
    <w:rsid w:val="00B643CF"/>
    <w:rsid w:val="00B65286"/>
    <w:rsid w:val="00B712B5"/>
    <w:rsid w:val="00B72404"/>
    <w:rsid w:val="00B733CB"/>
    <w:rsid w:val="00B76455"/>
    <w:rsid w:val="00B80811"/>
    <w:rsid w:val="00B85A1D"/>
    <w:rsid w:val="00B90490"/>
    <w:rsid w:val="00B95C70"/>
    <w:rsid w:val="00B95ECF"/>
    <w:rsid w:val="00B97FC1"/>
    <w:rsid w:val="00BA161A"/>
    <w:rsid w:val="00BA5995"/>
    <w:rsid w:val="00BB1425"/>
    <w:rsid w:val="00BB1B79"/>
    <w:rsid w:val="00BB20F3"/>
    <w:rsid w:val="00BB39A8"/>
    <w:rsid w:val="00BC511D"/>
    <w:rsid w:val="00BD2AD2"/>
    <w:rsid w:val="00BD35DE"/>
    <w:rsid w:val="00BD374B"/>
    <w:rsid w:val="00BD3E92"/>
    <w:rsid w:val="00BD417B"/>
    <w:rsid w:val="00BD4624"/>
    <w:rsid w:val="00BD5248"/>
    <w:rsid w:val="00BD65EB"/>
    <w:rsid w:val="00BD717A"/>
    <w:rsid w:val="00BE0305"/>
    <w:rsid w:val="00BE281E"/>
    <w:rsid w:val="00BE2F11"/>
    <w:rsid w:val="00BE4490"/>
    <w:rsid w:val="00BE45DA"/>
    <w:rsid w:val="00BE6DFC"/>
    <w:rsid w:val="00BF0E4D"/>
    <w:rsid w:val="00BF1750"/>
    <w:rsid w:val="00C001A7"/>
    <w:rsid w:val="00C10F0F"/>
    <w:rsid w:val="00C14F5B"/>
    <w:rsid w:val="00C20375"/>
    <w:rsid w:val="00C22202"/>
    <w:rsid w:val="00C253F2"/>
    <w:rsid w:val="00C31598"/>
    <w:rsid w:val="00C31D51"/>
    <w:rsid w:val="00C32FE8"/>
    <w:rsid w:val="00C37D01"/>
    <w:rsid w:val="00C4011B"/>
    <w:rsid w:val="00C4364A"/>
    <w:rsid w:val="00C442CC"/>
    <w:rsid w:val="00C47BE9"/>
    <w:rsid w:val="00C5316E"/>
    <w:rsid w:val="00C5354D"/>
    <w:rsid w:val="00C570E2"/>
    <w:rsid w:val="00C5799C"/>
    <w:rsid w:val="00C614C4"/>
    <w:rsid w:val="00C6151C"/>
    <w:rsid w:val="00C62131"/>
    <w:rsid w:val="00C62E5D"/>
    <w:rsid w:val="00C62F34"/>
    <w:rsid w:val="00C6445D"/>
    <w:rsid w:val="00C70041"/>
    <w:rsid w:val="00C7020D"/>
    <w:rsid w:val="00C74BF5"/>
    <w:rsid w:val="00C765DF"/>
    <w:rsid w:val="00C8416A"/>
    <w:rsid w:val="00C858B5"/>
    <w:rsid w:val="00C85D28"/>
    <w:rsid w:val="00C90DFA"/>
    <w:rsid w:val="00C9533A"/>
    <w:rsid w:val="00C9731E"/>
    <w:rsid w:val="00CA239E"/>
    <w:rsid w:val="00CA3229"/>
    <w:rsid w:val="00CA3941"/>
    <w:rsid w:val="00CA5875"/>
    <w:rsid w:val="00CA7354"/>
    <w:rsid w:val="00CA73B7"/>
    <w:rsid w:val="00CB0412"/>
    <w:rsid w:val="00CB2106"/>
    <w:rsid w:val="00CB27A8"/>
    <w:rsid w:val="00CB3779"/>
    <w:rsid w:val="00CB4468"/>
    <w:rsid w:val="00CC3F45"/>
    <w:rsid w:val="00CD42C7"/>
    <w:rsid w:val="00CD4E51"/>
    <w:rsid w:val="00CD5C80"/>
    <w:rsid w:val="00CE38DC"/>
    <w:rsid w:val="00CE39D7"/>
    <w:rsid w:val="00CE533D"/>
    <w:rsid w:val="00CF07FA"/>
    <w:rsid w:val="00CF0FD4"/>
    <w:rsid w:val="00CF1E82"/>
    <w:rsid w:val="00CF48AB"/>
    <w:rsid w:val="00D02200"/>
    <w:rsid w:val="00D05781"/>
    <w:rsid w:val="00D05B89"/>
    <w:rsid w:val="00D072D8"/>
    <w:rsid w:val="00D07CD7"/>
    <w:rsid w:val="00D129B4"/>
    <w:rsid w:val="00D1407B"/>
    <w:rsid w:val="00D1593D"/>
    <w:rsid w:val="00D20D9D"/>
    <w:rsid w:val="00D24931"/>
    <w:rsid w:val="00D272BB"/>
    <w:rsid w:val="00D31E03"/>
    <w:rsid w:val="00D3628A"/>
    <w:rsid w:val="00D364B3"/>
    <w:rsid w:val="00D43E05"/>
    <w:rsid w:val="00D44619"/>
    <w:rsid w:val="00D51EBF"/>
    <w:rsid w:val="00D60358"/>
    <w:rsid w:val="00D6094C"/>
    <w:rsid w:val="00D73476"/>
    <w:rsid w:val="00D7607D"/>
    <w:rsid w:val="00D77EE7"/>
    <w:rsid w:val="00D8087E"/>
    <w:rsid w:val="00D835A6"/>
    <w:rsid w:val="00D8371A"/>
    <w:rsid w:val="00D8653D"/>
    <w:rsid w:val="00D90CB7"/>
    <w:rsid w:val="00D91B76"/>
    <w:rsid w:val="00D92813"/>
    <w:rsid w:val="00D94101"/>
    <w:rsid w:val="00DB15E7"/>
    <w:rsid w:val="00DB715E"/>
    <w:rsid w:val="00DC18EE"/>
    <w:rsid w:val="00DC1935"/>
    <w:rsid w:val="00DC3051"/>
    <w:rsid w:val="00DD0B57"/>
    <w:rsid w:val="00DD4C04"/>
    <w:rsid w:val="00DD67EF"/>
    <w:rsid w:val="00DE517F"/>
    <w:rsid w:val="00DF0B97"/>
    <w:rsid w:val="00DF1869"/>
    <w:rsid w:val="00DF2470"/>
    <w:rsid w:val="00DF505E"/>
    <w:rsid w:val="00DF509A"/>
    <w:rsid w:val="00DF5593"/>
    <w:rsid w:val="00E02474"/>
    <w:rsid w:val="00E06728"/>
    <w:rsid w:val="00E13BEF"/>
    <w:rsid w:val="00E14069"/>
    <w:rsid w:val="00E145FC"/>
    <w:rsid w:val="00E22264"/>
    <w:rsid w:val="00E25827"/>
    <w:rsid w:val="00E259C1"/>
    <w:rsid w:val="00E25D29"/>
    <w:rsid w:val="00E26407"/>
    <w:rsid w:val="00E26862"/>
    <w:rsid w:val="00E268B5"/>
    <w:rsid w:val="00E31FFC"/>
    <w:rsid w:val="00E330DE"/>
    <w:rsid w:val="00E36803"/>
    <w:rsid w:val="00E417BE"/>
    <w:rsid w:val="00E41ECC"/>
    <w:rsid w:val="00E45D12"/>
    <w:rsid w:val="00E47C2B"/>
    <w:rsid w:val="00E54AE6"/>
    <w:rsid w:val="00E568CE"/>
    <w:rsid w:val="00E56DB5"/>
    <w:rsid w:val="00E60573"/>
    <w:rsid w:val="00E611B8"/>
    <w:rsid w:val="00E62B6B"/>
    <w:rsid w:val="00E70160"/>
    <w:rsid w:val="00E711E0"/>
    <w:rsid w:val="00E71841"/>
    <w:rsid w:val="00E718A7"/>
    <w:rsid w:val="00E7197E"/>
    <w:rsid w:val="00E7725F"/>
    <w:rsid w:val="00E82A58"/>
    <w:rsid w:val="00E84D63"/>
    <w:rsid w:val="00E860CF"/>
    <w:rsid w:val="00E87169"/>
    <w:rsid w:val="00E87C1C"/>
    <w:rsid w:val="00E910A3"/>
    <w:rsid w:val="00E93062"/>
    <w:rsid w:val="00EA10FA"/>
    <w:rsid w:val="00EA26CA"/>
    <w:rsid w:val="00EA29A4"/>
    <w:rsid w:val="00EA2F23"/>
    <w:rsid w:val="00EA6786"/>
    <w:rsid w:val="00EA6A97"/>
    <w:rsid w:val="00EA7209"/>
    <w:rsid w:val="00EB47DE"/>
    <w:rsid w:val="00EB666C"/>
    <w:rsid w:val="00EC137D"/>
    <w:rsid w:val="00EC1CAB"/>
    <w:rsid w:val="00EC279D"/>
    <w:rsid w:val="00EC7B6E"/>
    <w:rsid w:val="00ED34DD"/>
    <w:rsid w:val="00ED6A2B"/>
    <w:rsid w:val="00EE1A43"/>
    <w:rsid w:val="00EE2AB1"/>
    <w:rsid w:val="00EE58B2"/>
    <w:rsid w:val="00EF128F"/>
    <w:rsid w:val="00EF3323"/>
    <w:rsid w:val="00EF3FDA"/>
    <w:rsid w:val="00EF56E8"/>
    <w:rsid w:val="00F0171E"/>
    <w:rsid w:val="00F0298D"/>
    <w:rsid w:val="00F048F7"/>
    <w:rsid w:val="00F05906"/>
    <w:rsid w:val="00F10EB3"/>
    <w:rsid w:val="00F14036"/>
    <w:rsid w:val="00F14741"/>
    <w:rsid w:val="00F21003"/>
    <w:rsid w:val="00F22C35"/>
    <w:rsid w:val="00F2421A"/>
    <w:rsid w:val="00F255C0"/>
    <w:rsid w:val="00F30401"/>
    <w:rsid w:val="00F34BF7"/>
    <w:rsid w:val="00F35809"/>
    <w:rsid w:val="00F37EE6"/>
    <w:rsid w:val="00F41D07"/>
    <w:rsid w:val="00F42E13"/>
    <w:rsid w:val="00F4796E"/>
    <w:rsid w:val="00F51B23"/>
    <w:rsid w:val="00F534FD"/>
    <w:rsid w:val="00F559D6"/>
    <w:rsid w:val="00F57458"/>
    <w:rsid w:val="00F575A1"/>
    <w:rsid w:val="00F615AF"/>
    <w:rsid w:val="00F73CA7"/>
    <w:rsid w:val="00F75510"/>
    <w:rsid w:val="00F77114"/>
    <w:rsid w:val="00F902A9"/>
    <w:rsid w:val="00F9181E"/>
    <w:rsid w:val="00FB27A6"/>
    <w:rsid w:val="00FB28AC"/>
    <w:rsid w:val="00FB41BC"/>
    <w:rsid w:val="00FB472D"/>
    <w:rsid w:val="00FB5F62"/>
    <w:rsid w:val="00FB6EA5"/>
    <w:rsid w:val="00FB77A9"/>
    <w:rsid w:val="00FB7E05"/>
    <w:rsid w:val="00FC00C0"/>
    <w:rsid w:val="00FC1C6C"/>
    <w:rsid w:val="00FC5476"/>
    <w:rsid w:val="00FC564C"/>
    <w:rsid w:val="00FC73BC"/>
    <w:rsid w:val="00FD33A6"/>
    <w:rsid w:val="00FD352C"/>
    <w:rsid w:val="00FD53B7"/>
    <w:rsid w:val="00FD5B6E"/>
    <w:rsid w:val="00FE2099"/>
    <w:rsid w:val="00FF1F66"/>
    <w:rsid w:val="00FF37AD"/>
    <w:rsid w:val="00FF7422"/>
    <w:rsid w:val="00FF7A6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 w:type="paragraph" w:styleId="TOC4">
    <w:name w:val="toc 4"/>
    <w:basedOn w:val="Normal"/>
    <w:next w:val="Normal"/>
    <w:autoRedefine/>
    <w:uiPriority w:val="39"/>
    <w:unhideWhenUsed/>
    <w:rsid w:val="00B733CB"/>
    <w:pPr>
      <w:spacing w:after="100"/>
      <w:ind w:left="600"/>
    </w:pPr>
  </w:style>
  <w:style w:type="paragraph" w:styleId="TOC5">
    <w:name w:val="toc 5"/>
    <w:basedOn w:val="Normal"/>
    <w:next w:val="Normal"/>
    <w:autoRedefine/>
    <w:uiPriority w:val="39"/>
    <w:unhideWhenUsed/>
    <w:rsid w:val="00B733CB"/>
    <w:pPr>
      <w:spacing w:after="100" w:line="276" w:lineRule="auto"/>
      <w:ind w:left="880"/>
    </w:pPr>
    <w:rPr>
      <w:sz w:val="22"/>
      <w:szCs w:val="22"/>
      <w:lang w:eastAsia="de-CH"/>
    </w:rPr>
  </w:style>
  <w:style w:type="paragraph" w:styleId="TOC6">
    <w:name w:val="toc 6"/>
    <w:basedOn w:val="Normal"/>
    <w:next w:val="Normal"/>
    <w:autoRedefine/>
    <w:uiPriority w:val="39"/>
    <w:unhideWhenUsed/>
    <w:rsid w:val="00B733CB"/>
    <w:pPr>
      <w:spacing w:after="100" w:line="276" w:lineRule="auto"/>
      <w:ind w:left="1100"/>
    </w:pPr>
    <w:rPr>
      <w:sz w:val="22"/>
      <w:szCs w:val="22"/>
      <w:lang w:eastAsia="de-CH"/>
    </w:rPr>
  </w:style>
  <w:style w:type="paragraph" w:styleId="TOC7">
    <w:name w:val="toc 7"/>
    <w:basedOn w:val="Normal"/>
    <w:next w:val="Normal"/>
    <w:autoRedefine/>
    <w:uiPriority w:val="39"/>
    <w:unhideWhenUsed/>
    <w:rsid w:val="00B733CB"/>
    <w:pPr>
      <w:spacing w:after="100" w:line="276" w:lineRule="auto"/>
      <w:ind w:left="1320"/>
    </w:pPr>
    <w:rPr>
      <w:sz w:val="22"/>
      <w:szCs w:val="22"/>
      <w:lang w:eastAsia="de-CH"/>
    </w:rPr>
  </w:style>
  <w:style w:type="paragraph" w:styleId="TOC8">
    <w:name w:val="toc 8"/>
    <w:basedOn w:val="Normal"/>
    <w:next w:val="Normal"/>
    <w:autoRedefine/>
    <w:uiPriority w:val="39"/>
    <w:unhideWhenUsed/>
    <w:rsid w:val="00B733CB"/>
    <w:pPr>
      <w:spacing w:after="100" w:line="276" w:lineRule="auto"/>
      <w:ind w:left="1540"/>
    </w:pPr>
    <w:rPr>
      <w:sz w:val="22"/>
      <w:szCs w:val="22"/>
      <w:lang w:eastAsia="de-CH"/>
    </w:rPr>
  </w:style>
  <w:style w:type="paragraph" w:styleId="TOC9">
    <w:name w:val="toc 9"/>
    <w:basedOn w:val="Normal"/>
    <w:next w:val="Normal"/>
    <w:autoRedefine/>
    <w:uiPriority w:val="39"/>
    <w:unhideWhenUsed/>
    <w:rsid w:val="00B733CB"/>
    <w:pPr>
      <w:spacing w:after="100" w:line="276" w:lineRule="auto"/>
      <w:ind w:left="1760"/>
    </w:pPr>
    <w:rPr>
      <w:sz w:val="22"/>
      <w:szCs w:val="22"/>
      <w:lang w:eastAsia="de-C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 w:type="paragraph" w:styleId="TOC4">
    <w:name w:val="toc 4"/>
    <w:basedOn w:val="Normal"/>
    <w:next w:val="Normal"/>
    <w:autoRedefine/>
    <w:uiPriority w:val="39"/>
    <w:unhideWhenUsed/>
    <w:rsid w:val="00B733CB"/>
    <w:pPr>
      <w:spacing w:after="100"/>
      <w:ind w:left="600"/>
    </w:pPr>
  </w:style>
  <w:style w:type="paragraph" w:styleId="TOC5">
    <w:name w:val="toc 5"/>
    <w:basedOn w:val="Normal"/>
    <w:next w:val="Normal"/>
    <w:autoRedefine/>
    <w:uiPriority w:val="39"/>
    <w:unhideWhenUsed/>
    <w:rsid w:val="00B733CB"/>
    <w:pPr>
      <w:spacing w:after="100" w:line="276" w:lineRule="auto"/>
      <w:ind w:left="880"/>
    </w:pPr>
    <w:rPr>
      <w:sz w:val="22"/>
      <w:szCs w:val="22"/>
      <w:lang w:eastAsia="de-CH"/>
    </w:rPr>
  </w:style>
  <w:style w:type="paragraph" w:styleId="TOC6">
    <w:name w:val="toc 6"/>
    <w:basedOn w:val="Normal"/>
    <w:next w:val="Normal"/>
    <w:autoRedefine/>
    <w:uiPriority w:val="39"/>
    <w:unhideWhenUsed/>
    <w:rsid w:val="00B733CB"/>
    <w:pPr>
      <w:spacing w:after="100" w:line="276" w:lineRule="auto"/>
      <w:ind w:left="1100"/>
    </w:pPr>
    <w:rPr>
      <w:sz w:val="22"/>
      <w:szCs w:val="22"/>
      <w:lang w:eastAsia="de-CH"/>
    </w:rPr>
  </w:style>
  <w:style w:type="paragraph" w:styleId="TOC7">
    <w:name w:val="toc 7"/>
    <w:basedOn w:val="Normal"/>
    <w:next w:val="Normal"/>
    <w:autoRedefine/>
    <w:uiPriority w:val="39"/>
    <w:unhideWhenUsed/>
    <w:rsid w:val="00B733CB"/>
    <w:pPr>
      <w:spacing w:after="100" w:line="276" w:lineRule="auto"/>
      <w:ind w:left="1320"/>
    </w:pPr>
    <w:rPr>
      <w:sz w:val="22"/>
      <w:szCs w:val="22"/>
      <w:lang w:eastAsia="de-CH"/>
    </w:rPr>
  </w:style>
  <w:style w:type="paragraph" w:styleId="TOC8">
    <w:name w:val="toc 8"/>
    <w:basedOn w:val="Normal"/>
    <w:next w:val="Normal"/>
    <w:autoRedefine/>
    <w:uiPriority w:val="39"/>
    <w:unhideWhenUsed/>
    <w:rsid w:val="00B733CB"/>
    <w:pPr>
      <w:spacing w:after="100" w:line="276" w:lineRule="auto"/>
      <w:ind w:left="1540"/>
    </w:pPr>
    <w:rPr>
      <w:sz w:val="22"/>
      <w:szCs w:val="22"/>
      <w:lang w:eastAsia="de-CH"/>
    </w:rPr>
  </w:style>
  <w:style w:type="paragraph" w:styleId="TOC9">
    <w:name w:val="toc 9"/>
    <w:basedOn w:val="Normal"/>
    <w:next w:val="Normal"/>
    <w:autoRedefine/>
    <w:uiPriority w:val="39"/>
    <w:unhideWhenUsed/>
    <w:rsid w:val="00B733CB"/>
    <w:pPr>
      <w:spacing w:after="100" w:line="276" w:lineRule="auto"/>
      <w:ind w:left="1760"/>
    </w:pPr>
    <w:rPr>
      <w:sz w:val="22"/>
      <w:szCs w:val="22"/>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23390154">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endnotes" Target="endnotes.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_svn\videowall_svn.elmermx.ch\doc\Bericht\05_Technischer%20Bericht\07_Realisierung%20und%20test\StabilityTests\24hTes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Entwicklung der </a:t>
            </a:r>
            <a:r>
              <a:rPr lang="de-CH" sz="1800" b="1" i="0" u="none" strike="noStrike" baseline="0">
                <a:effectLst/>
              </a:rPr>
              <a:t>Systemressourcen </a:t>
            </a:r>
            <a:r>
              <a:rPr lang="de-CH"/>
              <a:t>der laufenden Applikation über 111 Stunden</a:t>
            </a:r>
          </a:p>
        </c:rich>
      </c:tx>
      <c:overlay val="0"/>
    </c:title>
    <c:autoTitleDeleted val="0"/>
    <c:plotArea>
      <c:layout/>
      <c:lineChart>
        <c:grouping val="standard"/>
        <c:varyColors val="0"/>
        <c:ser>
          <c:idx val="0"/>
          <c:order val="0"/>
          <c:tx>
            <c:strRef>
              <c:f>Raw!$B$1</c:f>
              <c:strCache>
                <c:ptCount val="1"/>
                <c:pt idx="0">
                  <c:v>Anzahl offene Handles</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Raw!$B$2:$B$13462</c:f>
              <c:numCache>
                <c:formatCode>General</c:formatCode>
                <c:ptCount val="13461"/>
                <c:pt idx="0">
                  <c:v>686</c:v>
                </c:pt>
                <c:pt idx="1">
                  <c:v>686</c:v>
                </c:pt>
                <c:pt idx="2">
                  <c:v>686</c:v>
                </c:pt>
                <c:pt idx="3">
                  <c:v>686</c:v>
                </c:pt>
                <c:pt idx="4">
                  <c:v>686</c:v>
                </c:pt>
                <c:pt idx="5">
                  <c:v>720</c:v>
                </c:pt>
                <c:pt idx="6">
                  <c:v>700</c:v>
                </c:pt>
                <c:pt idx="7">
                  <c:v>697</c:v>
                </c:pt>
                <c:pt idx="8">
                  <c:v>708</c:v>
                </c:pt>
                <c:pt idx="9">
                  <c:v>705</c:v>
                </c:pt>
                <c:pt idx="10">
                  <c:v>710</c:v>
                </c:pt>
                <c:pt idx="11">
                  <c:v>701</c:v>
                </c:pt>
                <c:pt idx="12">
                  <c:v>702</c:v>
                </c:pt>
                <c:pt idx="13">
                  <c:v>714</c:v>
                </c:pt>
                <c:pt idx="14">
                  <c:v>709</c:v>
                </c:pt>
                <c:pt idx="15">
                  <c:v>704</c:v>
                </c:pt>
                <c:pt idx="16">
                  <c:v>706</c:v>
                </c:pt>
                <c:pt idx="17">
                  <c:v>706</c:v>
                </c:pt>
                <c:pt idx="18">
                  <c:v>698</c:v>
                </c:pt>
                <c:pt idx="19">
                  <c:v>704</c:v>
                </c:pt>
                <c:pt idx="20">
                  <c:v>701</c:v>
                </c:pt>
                <c:pt idx="21">
                  <c:v>706</c:v>
                </c:pt>
                <c:pt idx="22">
                  <c:v>699</c:v>
                </c:pt>
                <c:pt idx="23">
                  <c:v>700</c:v>
                </c:pt>
                <c:pt idx="24">
                  <c:v>714</c:v>
                </c:pt>
                <c:pt idx="25">
                  <c:v>711</c:v>
                </c:pt>
                <c:pt idx="26">
                  <c:v>711</c:v>
                </c:pt>
                <c:pt idx="27">
                  <c:v>719</c:v>
                </c:pt>
                <c:pt idx="28">
                  <c:v>719</c:v>
                </c:pt>
                <c:pt idx="29">
                  <c:v>709</c:v>
                </c:pt>
                <c:pt idx="30">
                  <c:v>698</c:v>
                </c:pt>
                <c:pt idx="31">
                  <c:v>698</c:v>
                </c:pt>
                <c:pt idx="32">
                  <c:v>709</c:v>
                </c:pt>
                <c:pt idx="33">
                  <c:v>701</c:v>
                </c:pt>
                <c:pt idx="34">
                  <c:v>707</c:v>
                </c:pt>
                <c:pt idx="35">
                  <c:v>701</c:v>
                </c:pt>
                <c:pt idx="36">
                  <c:v>706</c:v>
                </c:pt>
                <c:pt idx="37">
                  <c:v>698</c:v>
                </c:pt>
                <c:pt idx="38">
                  <c:v>706</c:v>
                </c:pt>
                <c:pt idx="39">
                  <c:v>701</c:v>
                </c:pt>
                <c:pt idx="40">
                  <c:v>699</c:v>
                </c:pt>
                <c:pt idx="41">
                  <c:v>706</c:v>
                </c:pt>
                <c:pt idx="42">
                  <c:v>701</c:v>
                </c:pt>
                <c:pt idx="43">
                  <c:v>699</c:v>
                </c:pt>
                <c:pt idx="44">
                  <c:v>711</c:v>
                </c:pt>
                <c:pt idx="45">
                  <c:v>706</c:v>
                </c:pt>
                <c:pt idx="46">
                  <c:v>707</c:v>
                </c:pt>
                <c:pt idx="47">
                  <c:v>701</c:v>
                </c:pt>
                <c:pt idx="48">
                  <c:v>706</c:v>
                </c:pt>
                <c:pt idx="49">
                  <c:v>704</c:v>
                </c:pt>
                <c:pt idx="50">
                  <c:v>707</c:v>
                </c:pt>
                <c:pt idx="51">
                  <c:v>702</c:v>
                </c:pt>
                <c:pt idx="52">
                  <c:v>736</c:v>
                </c:pt>
                <c:pt idx="53">
                  <c:v>709</c:v>
                </c:pt>
                <c:pt idx="54">
                  <c:v>736</c:v>
                </c:pt>
                <c:pt idx="55">
                  <c:v>699</c:v>
                </c:pt>
                <c:pt idx="56">
                  <c:v>707</c:v>
                </c:pt>
                <c:pt idx="57">
                  <c:v>707</c:v>
                </c:pt>
                <c:pt idx="58">
                  <c:v>705</c:v>
                </c:pt>
                <c:pt idx="59">
                  <c:v>726</c:v>
                </c:pt>
                <c:pt idx="60">
                  <c:v>707</c:v>
                </c:pt>
                <c:pt idx="61">
                  <c:v>726</c:v>
                </c:pt>
                <c:pt idx="62">
                  <c:v>707</c:v>
                </c:pt>
                <c:pt idx="63">
                  <c:v>726</c:v>
                </c:pt>
                <c:pt idx="64">
                  <c:v>723</c:v>
                </c:pt>
                <c:pt idx="65">
                  <c:v>704</c:v>
                </c:pt>
                <c:pt idx="66">
                  <c:v>704</c:v>
                </c:pt>
                <c:pt idx="67">
                  <c:v>723</c:v>
                </c:pt>
                <c:pt idx="68">
                  <c:v>704</c:v>
                </c:pt>
                <c:pt idx="69">
                  <c:v>724</c:v>
                </c:pt>
                <c:pt idx="70">
                  <c:v>724</c:v>
                </c:pt>
                <c:pt idx="71">
                  <c:v>705</c:v>
                </c:pt>
                <c:pt idx="72">
                  <c:v>698</c:v>
                </c:pt>
                <c:pt idx="73">
                  <c:v>710</c:v>
                </c:pt>
                <c:pt idx="74">
                  <c:v>707</c:v>
                </c:pt>
                <c:pt idx="75">
                  <c:v>707</c:v>
                </c:pt>
                <c:pt idx="76">
                  <c:v>701</c:v>
                </c:pt>
                <c:pt idx="77">
                  <c:v>712</c:v>
                </c:pt>
                <c:pt idx="78">
                  <c:v>697</c:v>
                </c:pt>
                <c:pt idx="79">
                  <c:v>709</c:v>
                </c:pt>
                <c:pt idx="80">
                  <c:v>702</c:v>
                </c:pt>
                <c:pt idx="81">
                  <c:v>704</c:v>
                </c:pt>
                <c:pt idx="82">
                  <c:v>703</c:v>
                </c:pt>
                <c:pt idx="83">
                  <c:v>707</c:v>
                </c:pt>
                <c:pt idx="84">
                  <c:v>712</c:v>
                </c:pt>
                <c:pt idx="85">
                  <c:v>707</c:v>
                </c:pt>
                <c:pt idx="86">
                  <c:v>709</c:v>
                </c:pt>
                <c:pt idx="87">
                  <c:v>709</c:v>
                </c:pt>
                <c:pt idx="88">
                  <c:v>702</c:v>
                </c:pt>
                <c:pt idx="89">
                  <c:v>712</c:v>
                </c:pt>
                <c:pt idx="90">
                  <c:v>702</c:v>
                </c:pt>
                <c:pt idx="91">
                  <c:v>707</c:v>
                </c:pt>
                <c:pt idx="92">
                  <c:v>704</c:v>
                </c:pt>
                <c:pt idx="93">
                  <c:v>697</c:v>
                </c:pt>
                <c:pt idx="94">
                  <c:v>699</c:v>
                </c:pt>
                <c:pt idx="95">
                  <c:v>707</c:v>
                </c:pt>
                <c:pt idx="96">
                  <c:v>697</c:v>
                </c:pt>
                <c:pt idx="97">
                  <c:v>707</c:v>
                </c:pt>
                <c:pt idx="98">
                  <c:v>704</c:v>
                </c:pt>
                <c:pt idx="99">
                  <c:v>707</c:v>
                </c:pt>
                <c:pt idx="100">
                  <c:v>704</c:v>
                </c:pt>
                <c:pt idx="101">
                  <c:v>717</c:v>
                </c:pt>
                <c:pt idx="102">
                  <c:v>709</c:v>
                </c:pt>
                <c:pt idx="103">
                  <c:v>712</c:v>
                </c:pt>
                <c:pt idx="104">
                  <c:v>707</c:v>
                </c:pt>
                <c:pt idx="105">
                  <c:v>699</c:v>
                </c:pt>
                <c:pt idx="106">
                  <c:v>709</c:v>
                </c:pt>
                <c:pt idx="107">
                  <c:v>704</c:v>
                </c:pt>
                <c:pt idx="108">
                  <c:v>704</c:v>
                </c:pt>
                <c:pt idx="109">
                  <c:v>707</c:v>
                </c:pt>
                <c:pt idx="110">
                  <c:v>701</c:v>
                </c:pt>
                <c:pt idx="111">
                  <c:v>707</c:v>
                </c:pt>
                <c:pt idx="112">
                  <c:v>712</c:v>
                </c:pt>
                <c:pt idx="113">
                  <c:v>709</c:v>
                </c:pt>
                <c:pt idx="114">
                  <c:v>699</c:v>
                </c:pt>
                <c:pt idx="115">
                  <c:v>705</c:v>
                </c:pt>
                <c:pt idx="116">
                  <c:v>707</c:v>
                </c:pt>
                <c:pt idx="117">
                  <c:v>699</c:v>
                </c:pt>
                <c:pt idx="118">
                  <c:v>704</c:v>
                </c:pt>
                <c:pt idx="119">
                  <c:v>704</c:v>
                </c:pt>
                <c:pt idx="120">
                  <c:v>697</c:v>
                </c:pt>
                <c:pt idx="121">
                  <c:v>697</c:v>
                </c:pt>
                <c:pt idx="122">
                  <c:v>704</c:v>
                </c:pt>
                <c:pt idx="123">
                  <c:v>697</c:v>
                </c:pt>
                <c:pt idx="124">
                  <c:v>709</c:v>
                </c:pt>
                <c:pt idx="125">
                  <c:v>704</c:v>
                </c:pt>
                <c:pt idx="126">
                  <c:v>713</c:v>
                </c:pt>
                <c:pt idx="127">
                  <c:v>699</c:v>
                </c:pt>
                <c:pt idx="128">
                  <c:v>705</c:v>
                </c:pt>
                <c:pt idx="129">
                  <c:v>704</c:v>
                </c:pt>
                <c:pt idx="130">
                  <c:v>717</c:v>
                </c:pt>
                <c:pt idx="131">
                  <c:v>707</c:v>
                </c:pt>
                <c:pt idx="132">
                  <c:v>703</c:v>
                </c:pt>
                <c:pt idx="133">
                  <c:v>712</c:v>
                </c:pt>
                <c:pt idx="134">
                  <c:v>712</c:v>
                </c:pt>
                <c:pt idx="135">
                  <c:v>717</c:v>
                </c:pt>
                <c:pt idx="136">
                  <c:v>710</c:v>
                </c:pt>
                <c:pt idx="137">
                  <c:v>709</c:v>
                </c:pt>
                <c:pt idx="138">
                  <c:v>712</c:v>
                </c:pt>
                <c:pt idx="139">
                  <c:v>704</c:v>
                </c:pt>
                <c:pt idx="140">
                  <c:v>709</c:v>
                </c:pt>
                <c:pt idx="141">
                  <c:v>702</c:v>
                </c:pt>
                <c:pt idx="142">
                  <c:v>714</c:v>
                </c:pt>
                <c:pt idx="143">
                  <c:v>709</c:v>
                </c:pt>
                <c:pt idx="144">
                  <c:v>702</c:v>
                </c:pt>
                <c:pt idx="145">
                  <c:v>712</c:v>
                </c:pt>
                <c:pt idx="146">
                  <c:v>707</c:v>
                </c:pt>
                <c:pt idx="147">
                  <c:v>712</c:v>
                </c:pt>
                <c:pt idx="148">
                  <c:v>710</c:v>
                </c:pt>
                <c:pt idx="149">
                  <c:v>709</c:v>
                </c:pt>
                <c:pt idx="150">
                  <c:v>704</c:v>
                </c:pt>
                <c:pt idx="151">
                  <c:v>707</c:v>
                </c:pt>
                <c:pt idx="152">
                  <c:v>702</c:v>
                </c:pt>
                <c:pt idx="153">
                  <c:v>703</c:v>
                </c:pt>
                <c:pt idx="154">
                  <c:v>702</c:v>
                </c:pt>
                <c:pt idx="155">
                  <c:v>697</c:v>
                </c:pt>
                <c:pt idx="156">
                  <c:v>712</c:v>
                </c:pt>
                <c:pt idx="157">
                  <c:v>702</c:v>
                </c:pt>
                <c:pt idx="158">
                  <c:v>704</c:v>
                </c:pt>
                <c:pt idx="159">
                  <c:v>702</c:v>
                </c:pt>
                <c:pt idx="160">
                  <c:v>705</c:v>
                </c:pt>
                <c:pt idx="161">
                  <c:v>703</c:v>
                </c:pt>
                <c:pt idx="162">
                  <c:v>702</c:v>
                </c:pt>
                <c:pt idx="163">
                  <c:v>708</c:v>
                </c:pt>
                <c:pt idx="164">
                  <c:v>710</c:v>
                </c:pt>
                <c:pt idx="165">
                  <c:v>706</c:v>
                </c:pt>
                <c:pt idx="166">
                  <c:v>706</c:v>
                </c:pt>
                <c:pt idx="167">
                  <c:v>706</c:v>
                </c:pt>
                <c:pt idx="168">
                  <c:v>708</c:v>
                </c:pt>
                <c:pt idx="169">
                  <c:v>708</c:v>
                </c:pt>
                <c:pt idx="170">
                  <c:v>706</c:v>
                </c:pt>
                <c:pt idx="171">
                  <c:v>723</c:v>
                </c:pt>
                <c:pt idx="172">
                  <c:v>747</c:v>
                </c:pt>
                <c:pt idx="173">
                  <c:v>748</c:v>
                </c:pt>
                <c:pt idx="174">
                  <c:v>753</c:v>
                </c:pt>
                <c:pt idx="175">
                  <c:v>727</c:v>
                </c:pt>
                <c:pt idx="176">
                  <c:v>721</c:v>
                </c:pt>
                <c:pt idx="177">
                  <c:v>721</c:v>
                </c:pt>
                <c:pt idx="178">
                  <c:v>718</c:v>
                </c:pt>
                <c:pt idx="179">
                  <c:v>729</c:v>
                </c:pt>
                <c:pt idx="180">
                  <c:v>712</c:v>
                </c:pt>
                <c:pt idx="181">
                  <c:v>719</c:v>
                </c:pt>
                <c:pt idx="182">
                  <c:v>719</c:v>
                </c:pt>
                <c:pt idx="183">
                  <c:v>711</c:v>
                </c:pt>
                <c:pt idx="184">
                  <c:v>723</c:v>
                </c:pt>
                <c:pt idx="185">
                  <c:v>724</c:v>
                </c:pt>
                <c:pt idx="186">
                  <c:v>721</c:v>
                </c:pt>
                <c:pt idx="187">
                  <c:v>723</c:v>
                </c:pt>
                <c:pt idx="188">
                  <c:v>718</c:v>
                </c:pt>
                <c:pt idx="189">
                  <c:v>718</c:v>
                </c:pt>
                <c:pt idx="190">
                  <c:v>709</c:v>
                </c:pt>
                <c:pt idx="191">
                  <c:v>716</c:v>
                </c:pt>
                <c:pt idx="192">
                  <c:v>711</c:v>
                </c:pt>
                <c:pt idx="193">
                  <c:v>729</c:v>
                </c:pt>
                <c:pt idx="194">
                  <c:v>716</c:v>
                </c:pt>
                <c:pt idx="195">
                  <c:v>719</c:v>
                </c:pt>
                <c:pt idx="196">
                  <c:v>714</c:v>
                </c:pt>
                <c:pt idx="197">
                  <c:v>715</c:v>
                </c:pt>
                <c:pt idx="198">
                  <c:v>732</c:v>
                </c:pt>
                <c:pt idx="199">
                  <c:v>724</c:v>
                </c:pt>
                <c:pt idx="200">
                  <c:v>716</c:v>
                </c:pt>
                <c:pt idx="201">
                  <c:v>714</c:v>
                </c:pt>
                <c:pt idx="202">
                  <c:v>724</c:v>
                </c:pt>
                <c:pt idx="203">
                  <c:v>721</c:v>
                </c:pt>
                <c:pt idx="204">
                  <c:v>727</c:v>
                </c:pt>
                <c:pt idx="205">
                  <c:v>716</c:v>
                </c:pt>
                <c:pt idx="206">
                  <c:v>719</c:v>
                </c:pt>
                <c:pt idx="207">
                  <c:v>748</c:v>
                </c:pt>
                <c:pt idx="208">
                  <c:v>711</c:v>
                </c:pt>
                <c:pt idx="209">
                  <c:v>709</c:v>
                </c:pt>
                <c:pt idx="210">
                  <c:v>716</c:v>
                </c:pt>
                <c:pt idx="211">
                  <c:v>710</c:v>
                </c:pt>
                <c:pt idx="212">
                  <c:v>709</c:v>
                </c:pt>
                <c:pt idx="213">
                  <c:v>716</c:v>
                </c:pt>
                <c:pt idx="214">
                  <c:v>719</c:v>
                </c:pt>
                <c:pt idx="215">
                  <c:v>709</c:v>
                </c:pt>
                <c:pt idx="216">
                  <c:v>716</c:v>
                </c:pt>
                <c:pt idx="217">
                  <c:v>711</c:v>
                </c:pt>
                <c:pt idx="218">
                  <c:v>706</c:v>
                </c:pt>
                <c:pt idx="219">
                  <c:v>709</c:v>
                </c:pt>
                <c:pt idx="220">
                  <c:v>712</c:v>
                </c:pt>
                <c:pt idx="221">
                  <c:v>714</c:v>
                </c:pt>
                <c:pt idx="222">
                  <c:v>709</c:v>
                </c:pt>
                <c:pt idx="223">
                  <c:v>720</c:v>
                </c:pt>
                <c:pt idx="224">
                  <c:v>714</c:v>
                </c:pt>
                <c:pt idx="225">
                  <c:v>714</c:v>
                </c:pt>
                <c:pt idx="226">
                  <c:v>712</c:v>
                </c:pt>
                <c:pt idx="227">
                  <c:v>714</c:v>
                </c:pt>
                <c:pt idx="228">
                  <c:v>734</c:v>
                </c:pt>
                <c:pt idx="229">
                  <c:v>709</c:v>
                </c:pt>
                <c:pt idx="230">
                  <c:v>719</c:v>
                </c:pt>
                <c:pt idx="231">
                  <c:v>720</c:v>
                </c:pt>
                <c:pt idx="232">
                  <c:v>746</c:v>
                </c:pt>
                <c:pt idx="233">
                  <c:v>719</c:v>
                </c:pt>
                <c:pt idx="234">
                  <c:v>717</c:v>
                </c:pt>
                <c:pt idx="235">
                  <c:v>714</c:v>
                </c:pt>
                <c:pt idx="236">
                  <c:v>707</c:v>
                </c:pt>
                <c:pt idx="237">
                  <c:v>706</c:v>
                </c:pt>
                <c:pt idx="238">
                  <c:v>717</c:v>
                </c:pt>
                <c:pt idx="239">
                  <c:v>736</c:v>
                </c:pt>
                <c:pt idx="240">
                  <c:v>717</c:v>
                </c:pt>
                <c:pt idx="241">
                  <c:v>722</c:v>
                </c:pt>
                <c:pt idx="242">
                  <c:v>714</c:v>
                </c:pt>
                <c:pt idx="243">
                  <c:v>707</c:v>
                </c:pt>
                <c:pt idx="244">
                  <c:v>722</c:v>
                </c:pt>
                <c:pt idx="245">
                  <c:v>708</c:v>
                </c:pt>
                <c:pt idx="246">
                  <c:v>712</c:v>
                </c:pt>
                <c:pt idx="247">
                  <c:v>714</c:v>
                </c:pt>
                <c:pt idx="248">
                  <c:v>707</c:v>
                </c:pt>
                <c:pt idx="249">
                  <c:v>717</c:v>
                </c:pt>
                <c:pt idx="250">
                  <c:v>714</c:v>
                </c:pt>
                <c:pt idx="251">
                  <c:v>712</c:v>
                </c:pt>
                <c:pt idx="252">
                  <c:v>717</c:v>
                </c:pt>
                <c:pt idx="253">
                  <c:v>707</c:v>
                </c:pt>
                <c:pt idx="254">
                  <c:v>706</c:v>
                </c:pt>
                <c:pt idx="255">
                  <c:v>714</c:v>
                </c:pt>
                <c:pt idx="256">
                  <c:v>715</c:v>
                </c:pt>
                <c:pt idx="257">
                  <c:v>714</c:v>
                </c:pt>
                <c:pt idx="258">
                  <c:v>709</c:v>
                </c:pt>
                <c:pt idx="259">
                  <c:v>707</c:v>
                </c:pt>
                <c:pt idx="260">
                  <c:v>714</c:v>
                </c:pt>
                <c:pt idx="261">
                  <c:v>717</c:v>
                </c:pt>
                <c:pt idx="262">
                  <c:v>720</c:v>
                </c:pt>
                <c:pt idx="263">
                  <c:v>714</c:v>
                </c:pt>
                <c:pt idx="264">
                  <c:v>714</c:v>
                </c:pt>
                <c:pt idx="265">
                  <c:v>715</c:v>
                </c:pt>
                <c:pt idx="266">
                  <c:v>727</c:v>
                </c:pt>
                <c:pt idx="267">
                  <c:v>715</c:v>
                </c:pt>
                <c:pt idx="268">
                  <c:v>709</c:v>
                </c:pt>
                <c:pt idx="269">
                  <c:v>722</c:v>
                </c:pt>
                <c:pt idx="270">
                  <c:v>717</c:v>
                </c:pt>
                <c:pt idx="271">
                  <c:v>719</c:v>
                </c:pt>
                <c:pt idx="272">
                  <c:v>717</c:v>
                </c:pt>
                <c:pt idx="273">
                  <c:v>719</c:v>
                </c:pt>
                <c:pt idx="274">
                  <c:v>722</c:v>
                </c:pt>
                <c:pt idx="275">
                  <c:v>707</c:v>
                </c:pt>
                <c:pt idx="276">
                  <c:v>714</c:v>
                </c:pt>
                <c:pt idx="277">
                  <c:v>718</c:v>
                </c:pt>
                <c:pt idx="278">
                  <c:v>712</c:v>
                </c:pt>
                <c:pt idx="279">
                  <c:v>714</c:v>
                </c:pt>
                <c:pt idx="280">
                  <c:v>707</c:v>
                </c:pt>
                <c:pt idx="281">
                  <c:v>709</c:v>
                </c:pt>
                <c:pt idx="282">
                  <c:v>714</c:v>
                </c:pt>
                <c:pt idx="283">
                  <c:v>712</c:v>
                </c:pt>
                <c:pt idx="284">
                  <c:v>714</c:v>
                </c:pt>
                <c:pt idx="285">
                  <c:v>712</c:v>
                </c:pt>
                <c:pt idx="286">
                  <c:v>719</c:v>
                </c:pt>
                <c:pt idx="287">
                  <c:v>717</c:v>
                </c:pt>
                <c:pt idx="288">
                  <c:v>717</c:v>
                </c:pt>
                <c:pt idx="289">
                  <c:v>714</c:v>
                </c:pt>
                <c:pt idx="290">
                  <c:v>719</c:v>
                </c:pt>
                <c:pt idx="291">
                  <c:v>717</c:v>
                </c:pt>
                <c:pt idx="292">
                  <c:v>719</c:v>
                </c:pt>
                <c:pt idx="293">
                  <c:v>714</c:v>
                </c:pt>
                <c:pt idx="294">
                  <c:v>719</c:v>
                </c:pt>
                <c:pt idx="295">
                  <c:v>714</c:v>
                </c:pt>
                <c:pt idx="296">
                  <c:v>717</c:v>
                </c:pt>
                <c:pt idx="297">
                  <c:v>714</c:v>
                </c:pt>
                <c:pt idx="298">
                  <c:v>708</c:v>
                </c:pt>
                <c:pt idx="299">
                  <c:v>712</c:v>
                </c:pt>
                <c:pt idx="300">
                  <c:v>717</c:v>
                </c:pt>
                <c:pt idx="301">
                  <c:v>707</c:v>
                </c:pt>
                <c:pt idx="302">
                  <c:v>714</c:v>
                </c:pt>
                <c:pt idx="303">
                  <c:v>714</c:v>
                </c:pt>
                <c:pt idx="304">
                  <c:v>720</c:v>
                </c:pt>
                <c:pt idx="305">
                  <c:v>712</c:v>
                </c:pt>
                <c:pt idx="306">
                  <c:v>719</c:v>
                </c:pt>
                <c:pt idx="307">
                  <c:v>722</c:v>
                </c:pt>
                <c:pt idx="308">
                  <c:v>746</c:v>
                </c:pt>
                <c:pt idx="309">
                  <c:v>714</c:v>
                </c:pt>
                <c:pt idx="310">
                  <c:v>736</c:v>
                </c:pt>
                <c:pt idx="311">
                  <c:v>714</c:v>
                </c:pt>
                <c:pt idx="312">
                  <c:v>712</c:v>
                </c:pt>
                <c:pt idx="313">
                  <c:v>714</c:v>
                </c:pt>
                <c:pt idx="314">
                  <c:v>709</c:v>
                </c:pt>
                <c:pt idx="315">
                  <c:v>712</c:v>
                </c:pt>
                <c:pt idx="316">
                  <c:v>711</c:v>
                </c:pt>
                <c:pt idx="317">
                  <c:v>714</c:v>
                </c:pt>
                <c:pt idx="318">
                  <c:v>714</c:v>
                </c:pt>
                <c:pt idx="319">
                  <c:v>712</c:v>
                </c:pt>
                <c:pt idx="320">
                  <c:v>714</c:v>
                </c:pt>
                <c:pt idx="321">
                  <c:v>722</c:v>
                </c:pt>
                <c:pt idx="322">
                  <c:v>719</c:v>
                </c:pt>
                <c:pt idx="323">
                  <c:v>715</c:v>
                </c:pt>
                <c:pt idx="324">
                  <c:v>714</c:v>
                </c:pt>
                <c:pt idx="325">
                  <c:v>709</c:v>
                </c:pt>
                <c:pt idx="326">
                  <c:v>707</c:v>
                </c:pt>
                <c:pt idx="327">
                  <c:v>714</c:v>
                </c:pt>
                <c:pt idx="328">
                  <c:v>709</c:v>
                </c:pt>
                <c:pt idx="329">
                  <c:v>719</c:v>
                </c:pt>
                <c:pt idx="330">
                  <c:v>714</c:v>
                </c:pt>
                <c:pt idx="331">
                  <c:v>706</c:v>
                </c:pt>
                <c:pt idx="332">
                  <c:v>712</c:v>
                </c:pt>
                <c:pt idx="333">
                  <c:v>709</c:v>
                </c:pt>
                <c:pt idx="334">
                  <c:v>715</c:v>
                </c:pt>
                <c:pt idx="335">
                  <c:v>714</c:v>
                </c:pt>
                <c:pt idx="336">
                  <c:v>714</c:v>
                </c:pt>
                <c:pt idx="337">
                  <c:v>706</c:v>
                </c:pt>
                <c:pt idx="338">
                  <c:v>719</c:v>
                </c:pt>
                <c:pt idx="339">
                  <c:v>714</c:v>
                </c:pt>
                <c:pt idx="340">
                  <c:v>722</c:v>
                </c:pt>
                <c:pt idx="341">
                  <c:v>741</c:v>
                </c:pt>
                <c:pt idx="342">
                  <c:v>715</c:v>
                </c:pt>
                <c:pt idx="343">
                  <c:v>722</c:v>
                </c:pt>
                <c:pt idx="344">
                  <c:v>714</c:v>
                </c:pt>
                <c:pt idx="345">
                  <c:v>720</c:v>
                </c:pt>
                <c:pt idx="346">
                  <c:v>719</c:v>
                </c:pt>
                <c:pt idx="347">
                  <c:v>719</c:v>
                </c:pt>
                <c:pt idx="348">
                  <c:v>712</c:v>
                </c:pt>
                <c:pt idx="349">
                  <c:v>719</c:v>
                </c:pt>
                <c:pt idx="350">
                  <c:v>722</c:v>
                </c:pt>
                <c:pt idx="351">
                  <c:v>707</c:v>
                </c:pt>
                <c:pt idx="352">
                  <c:v>717</c:v>
                </c:pt>
                <c:pt idx="353">
                  <c:v>712</c:v>
                </c:pt>
                <c:pt idx="354">
                  <c:v>714</c:v>
                </c:pt>
                <c:pt idx="355">
                  <c:v>714</c:v>
                </c:pt>
                <c:pt idx="356">
                  <c:v>717</c:v>
                </c:pt>
                <c:pt idx="357">
                  <c:v>722</c:v>
                </c:pt>
                <c:pt idx="358">
                  <c:v>712</c:v>
                </c:pt>
                <c:pt idx="359">
                  <c:v>709</c:v>
                </c:pt>
                <c:pt idx="360">
                  <c:v>717</c:v>
                </c:pt>
                <c:pt idx="361">
                  <c:v>712</c:v>
                </c:pt>
                <c:pt idx="362">
                  <c:v>709</c:v>
                </c:pt>
                <c:pt idx="363">
                  <c:v>712</c:v>
                </c:pt>
                <c:pt idx="364">
                  <c:v>714</c:v>
                </c:pt>
                <c:pt idx="365">
                  <c:v>714</c:v>
                </c:pt>
                <c:pt idx="366">
                  <c:v>707</c:v>
                </c:pt>
                <c:pt idx="367">
                  <c:v>706</c:v>
                </c:pt>
                <c:pt idx="368">
                  <c:v>722</c:v>
                </c:pt>
                <c:pt idx="369">
                  <c:v>715</c:v>
                </c:pt>
                <c:pt idx="370">
                  <c:v>709</c:v>
                </c:pt>
                <c:pt idx="371">
                  <c:v>707</c:v>
                </c:pt>
                <c:pt idx="372">
                  <c:v>714</c:v>
                </c:pt>
                <c:pt idx="373">
                  <c:v>709</c:v>
                </c:pt>
                <c:pt idx="374">
                  <c:v>715</c:v>
                </c:pt>
                <c:pt idx="375">
                  <c:v>714</c:v>
                </c:pt>
                <c:pt idx="376">
                  <c:v>717</c:v>
                </c:pt>
                <c:pt idx="377">
                  <c:v>706</c:v>
                </c:pt>
                <c:pt idx="378">
                  <c:v>709</c:v>
                </c:pt>
                <c:pt idx="379">
                  <c:v>717</c:v>
                </c:pt>
                <c:pt idx="380">
                  <c:v>709</c:v>
                </c:pt>
                <c:pt idx="381">
                  <c:v>709</c:v>
                </c:pt>
                <c:pt idx="382">
                  <c:v>714</c:v>
                </c:pt>
                <c:pt idx="383">
                  <c:v>714</c:v>
                </c:pt>
                <c:pt idx="384">
                  <c:v>712</c:v>
                </c:pt>
                <c:pt idx="385">
                  <c:v>719</c:v>
                </c:pt>
                <c:pt idx="386">
                  <c:v>714</c:v>
                </c:pt>
                <c:pt idx="387">
                  <c:v>717</c:v>
                </c:pt>
                <c:pt idx="388">
                  <c:v>714</c:v>
                </c:pt>
                <c:pt idx="389">
                  <c:v>727</c:v>
                </c:pt>
                <c:pt idx="390">
                  <c:v>717</c:v>
                </c:pt>
                <c:pt idx="391">
                  <c:v>714</c:v>
                </c:pt>
                <c:pt idx="392">
                  <c:v>707</c:v>
                </c:pt>
                <c:pt idx="393">
                  <c:v>709</c:v>
                </c:pt>
                <c:pt idx="394">
                  <c:v>709</c:v>
                </c:pt>
                <c:pt idx="395">
                  <c:v>712</c:v>
                </c:pt>
                <c:pt idx="396">
                  <c:v>714</c:v>
                </c:pt>
                <c:pt idx="397">
                  <c:v>717</c:v>
                </c:pt>
                <c:pt idx="398">
                  <c:v>736</c:v>
                </c:pt>
                <c:pt idx="399">
                  <c:v>714</c:v>
                </c:pt>
                <c:pt idx="400">
                  <c:v>714</c:v>
                </c:pt>
                <c:pt idx="401">
                  <c:v>736</c:v>
                </c:pt>
                <c:pt idx="402">
                  <c:v>719</c:v>
                </c:pt>
                <c:pt idx="403">
                  <c:v>719</c:v>
                </c:pt>
                <c:pt idx="404">
                  <c:v>714</c:v>
                </c:pt>
                <c:pt idx="405">
                  <c:v>719</c:v>
                </c:pt>
                <c:pt idx="406">
                  <c:v>736</c:v>
                </c:pt>
                <c:pt idx="407">
                  <c:v>714</c:v>
                </c:pt>
                <c:pt idx="408">
                  <c:v>712</c:v>
                </c:pt>
                <c:pt idx="409">
                  <c:v>714</c:v>
                </c:pt>
                <c:pt idx="410">
                  <c:v>714</c:v>
                </c:pt>
                <c:pt idx="411">
                  <c:v>711</c:v>
                </c:pt>
                <c:pt idx="412">
                  <c:v>722</c:v>
                </c:pt>
                <c:pt idx="413">
                  <c:v>714</c:v>
                </c:pt>
                <c:pt idx="414">
                  <c:v>714</c:v>
                </c:pt>
                <c:pt idx="415">
                  <c:v>713</c:v>
                </c:pt>
                <c:pt idx="416">
                  <c:v>712</c:v>
                </c:pt>
                <c:pt idx="417">
                  <c:v>709</c:v>
                </c:pt>
                <c:pt idx="418">
                  <c:v>714</c:v>
                </c:pt>
                <c:pt idx="419">
                  <c:v>712</c:v>
                </c:pt>
                <c:pt idx="420">
                  <c:v>709</c:v>
                </c:pt>
                <c:pt idx="421">
                  <c:v>706</c:v>
                </c:pt>
                <c:pt idx="422">
                  <c:v>712</c:v>
                </c:pt>
                <c:pt idx="423">
                  <c:v>722</c:v>
                </c:pt>
                <c:pt idx="424">
                  <c:v>715</c:v>
                </c:pt>
                <c:pt idx="425">
                  <c:v>719</c:v>
                </c:pt>
                <c:pt idx="426">
                  <c:v>727</c:v>
                </c:pt>
                <c:pt idx="427">
                  <c:v>722</c:v>
                </c:pt>
                <c:pt idx="428">
                  <c:v>719</c:v>
                </c:pt>
                <c:pt idx="429">
                  <c:v>717</c:v>
                </c:pt>
                <c:pt idx="430">
                  <c:v>714</c:v>
                </c:pt>
                <c:pt idx="431">
                  <c:v>722</c:v>
                </c:pt>
                <c:pt idx="432">
                  <c:v>712</c:v>
                </c:pt>
                <c:pt idx="433">
                  <c:v>713</c:v>
                </c:pt>
                <c:pt idx="434">
                  <c:v>722</c:v>
                </c:pt>
                <c:pt idx="435">
                  <c:v>724</c:v>
                </c:pt>
                <c:pt idx="436">
                  <c:v>713</c:v>
                </c:pt>
                <c:pt idx="437">
                  <c:v>717</c:v>
                </c:pt>
                <c:pt idx="438">
                  <c:v>714</c:v>
                </c:pt>
                <c:pt idx="439">
                  <c:v>722</c:v>
                </c:pt>
                <c:pt idx="440">
                  <c:v>719</c:v>
                </c:pt>
                <c:pt idx="441">
                  <c:v>714</c:v>
                </c:pt>
                <c:pt idx="442">
                  <c:v>712</c:v>
                </c:pt>
                <c:pt idx="443">
                  <c:v>711</c:v>
                </c:pt>
                <c:pt idx="444">
                  <c:v>719</c:v>
                </c:pt>
                <c:pt idx="445">
                  <c:v>715</c:v>
                </c:pt>
                <c:pt idx="446">
                  <c:v>714</c:v>
                </c:pt>
                <c:pt idx="447">
                  <c:v>709</c:v>
                </c:pt>
                <c:pt idx="448">
                  <c:v>712</c:v>
                </c:pt>
                <c:pt idx="449">
                  <c:v>709</c:v>
                </c:pt>
                <c:pt idx="450">
                  <c:v>706</c:v>
                </c:pt>
                <c:pt idx="451">
                  <c:v>722</c:v>
                </c:pt>
                <c:pt idx="452">
                  <c:v>722</c:v>
                </c:pt>
                <c:pt idx="453">
                  <c:v>717</c:v>
                </c:pt>
                <c:pt idx="454">
                  <c:v>714</c:v>
                </c:pt>
                <c:pt idx="455">
                  <c:v>722</c:v>
                </c:pt>
                <c:pt idx="456">
                  <c:v>719</c:v>
                </c:pt>
                <c:pt idx="457">
                  <c:v>713</c:v>
                </c:pt>
                <c:pt idx="458">
                  <c:v>712</c:v>
                </c:pt>
                <c:pt idx="459">
                  <c:v>722</c:v>
                </c:pt>
                <c:pt idx="460">
                  <c:v>714</c:v>
                </c:pt>
                <c:pt idx="461">
                  <c:v>712</c:v>
                </c:pt>
                <c:pt idx="462">
                  <c:v>714</c:v>
                </c:pt>
                <c:pt idx="463">
                  <c:v>712</c:v>
                </c:pt>
                <c:pt idx="464">
                  <c:v>714</c:v>
                </c:pt>
                <c:pt idx="465">
                  <c:v>714</c:v>
                </c:pt>
                <c:pt idx="466">
                  <c:v>715</c:v>
                </c:pt>
                <c:pt idx="467">
                  <c:v>722</c:v>
                </c:pt>
                <c:pt idx="468">
                  <c:v>709</c:v>
                </c:pt>
                <c:pt idx="469">
                  <c:v>723</c:v>
                </c:pt>
                <c:pt idx="470">
                  <c:v>717</c:v>
                </c:pt>
                <c:pt idx="471">
                  <c:v>712</c:v>
                </c:pt>
                <c:pt idx="472">
                  <c:v>727</c:v>
                </c:pt>
                <c:pt idx="473">
                  <c:v>714</c:v>
                </c:pt>
                <c:pt idx="474">
                  <c:v>714</c:v>
                </c:pt>
                <c:pt idx="475">
                  <c:v>722</c:v>
                </c:pt>
                <c:pt idx="476">
                  <c:v>712</c:v>
                </c:pt>
                <c:pt idx="477">
                  <c:v>714</c:v>
                </c:pt>
                <c:pt idx="478">
                  <c:v>712</c:v>
                </c:pt>
                <c:pt idx="479">
                  <c:v>724</c:v>
                </c:pt>
                <c:pt idx="480">
                  <c:v>719</c:v>
                </c:pt>
                <c:pt idx="481">
                  <c:v>719</c:v>
                </c:pt>
                <c:pt idx="482">
                  <c:v>714</c:v>
                </c:pt>
                <c:pt idx="483">
                  <c:v>717</c:v>
                </c:pt>
                <c:pt idx="484">
                  <c:v>719</c:v>
                </c:pt>
                <c:pt idx="485">
                  <c:v>709</c:v>
                </c:pt>
                <c:pt idx="486">
                  <c:v>714</c:v>
                </c:pt>
                <c:pt idx="487">
                  <c:v>714</c:v>
                </c:pt>
                <c:pt idx="488">
                  <c:v>712</c:v>
                </c:pt>
                <c:pt idx="489">
                  <c:v>714</c:v>
                </c:pt>
                <c:pt idx="490">
                  <c:v>714</c:v>
                </c:pt>
                <c:pt idx="491">
                  <c:v>707</c:v>
                </c:pt>
                <c:pt idx="492">
                  <c:v>717</c:v>
                </c:pt>
                <c:pt idx="493">
                  <c:v>714</c:v>
                </c:pt>
                <c:pt idx="494">
                  <c:v>717</c:v>
                </c:pt>
                <c:pt idx="495">
                  <c:v>717</c:v>
                </c:pt>
                <c:pt idx="496">
                  <c:v>715</c:v>
                </c:pt>
                <c:pt idx="497">
                  <c:v>722</c:v>
                </c:pt>
                <c:pt idx="498">
                  <c:v>719</c:v>
                </c:pt>
                <c:pt idx="499">
                  <c:v>712</c:v>
                </c:pt>
                <c:pt idx="500">
                  <c:v>719</c:v>
                </c:pt>
                <c:pt idx="501">
                  <c:v>730</c:v>
                </c:pt>
                <c:pt idx="502">
                  <c:v>719</c:v>
                </c:pt>
                <c:pt idx="503">
                  <c:v>727</c:v>
                </c:pt>
                <c:pt idx="504">
                  <c:v>719</c:v>
                </c:pt>
                <c:pt idx="505">
                  <c:v>714</c:v>
                </c:pt>
                <c:pt idx="506">
                  <c:v>712</c:v>
                </c:pt>
                <c:pt idx="507">
                  <c:v>734</c:v>
                </c:pt>
                <c:pt idx="508">
                  <c:v>741</c:v>
                </c:pt>
                <c:pt idx="509">
                  <c:v>707</c:v>
                </c:pt>
                <c:pt idx="510">
                  <c:v>709</c:v>
                </c:pt>
                <c:pt idx="511">
                  <c:v>708</c:v>
                </c:pt>
                <c:pt idx="512">
                  <c:v>717</c:v>
                </c:pt>
                <c:pt idx="513">
                  <c:v>719</c:v>
                </c:pt>
                <c:pt idx="514">
                  <c:v>712</c:v>
                </c:pt>
                <c:pt idx="515">
                  <c:v>719</c:v>
                </c:pt>
                <c:pt idx="516">
                  <c:v>719</c:v>
                </c:pt>
                <c:pt idx="517">
                  <c:v>723</c:v>
                </c:pt>
                <c:pt idx="518">
                  <c:v>725</c:v>
                </c:pt>
                <c:pt idx="519">
                  <c:v>725</c:v>
                </c:pt>
                <c:pt idx="520">
                  <c:v>722</c:v>
                </c:pt>
                <c:pt idx="521">
                  <c:v>719</c:v>
                </c:pt>
                <c:pt idx="522">
                  <c:v>720</c:v>
                </c:pt>
                <c:pt idx="523">
                  <c:v>719</c:v>
                </c:pt>
                <c:pt idx="524">
                  <c:v>719</c:v>
                </c:pt>
                <c:pt idx="525">
                  <c:v>710</c:v>
                </c:pt>
                <c:pt idx="526">
                  <c:v>713</c:v>
                </c:pt>
                <c:pt idx="527">
                  <c:v>721</c:v>
                </c:pt>
                <c:pt idx="528">
                  <c:v>718</c:v>
                </c:pt>
                <c:pt idx="529">
                  <c:v>718</c:v>
                </c:pt>
                <c:pt idx="530">
                  <c:v>718</c:v>
                </c:pt>
                <c:pt idx="531">
                  <c:v>713</c:v>
                </c:pt>
                <c:pt idx="532">
                  <c:v>711</c:v>
                </c:pt>
                <c:pt idx="533">
                  <c:v>726</c:v>
                </c:pt>
                <c:pt idx="534">
                  <c:v>716</c:v>
                </c:pt>
                <c:pt idx="535">
                  <c:v>719</c:v>
                </c:pt>
                <c:pt idx="536">
                  <c:v>716</c:v>
                </c:pt>
                <c:pt idx="537">
                  <c:v>722</c:v>
                </c:pt>
                <c:pt idx="538">
                  <c:v>724</c:v>
                </c:pt>
                <c:pt idx="539">
                  <c:v>716</c:v>
                </c:pt>
                <c:pt idx="540">
                  <c:v>717</c:v>
                </c:pt>
                <c:pt idx="541">
                  <c:v>713</c:v>
                </c:pt>
                <c:pt idx="542">
                  <c:v>726</c:v>
                </c:pt>
                <c:pt idx="543">
                  <c:v>714</c:v>
                </c:pt>
                <c:pt idx="544">
                  <c:v>721</c:v>
                </c:pt>
                <c:pt idx="545">
                  <c:v>721</c:v>
                </c:pt>
                <c:pt idx="546">
                  <c:v>713</c:v>
                </c:pt>
                <c:pt idx="547">
                  <c:v>711</c:v>
                </c:pt>
                <c:pt idx="548">
                  <c:v>714</c:v>
                </c:pt>
                <c:pt idx="549">
                  <c:v>709</c:v>
                </c:pt>
                <c:pt idx="550">
                  <c:v>711</c:v>
                </c:pt>
                <c:pt idx="551">
                  <c:v>722</c:v>
                </c:pt>
                <c:pt idx="552">
                  <c:v>716</c:v>
                </c:pt>
                <c:pt idx="553">
                  <c:v>710</c:v>
                </c:pt>
                <c:pt idx="554">
                  <c:v>714</c:v>
                </c:pt>
                <c:pt idx="555">
                  <c:v>724</c:v>
                </c:pt>
                <c:pt idx="556">
                  <c:v>722</c:v>
                </c:pt>
                <c:pt idx="557">
                  <c:v>721</c:v>
                </c:pt>
                <c:pt idx="558">
                  <c:v>721</c:v>
                </c:pt>
                <c:pt idx="559">
                  <c:v>719</c:v>
                </c:pt>
                <c:pt idx="560">
                  <c:v>716</c:v>
                </c:pt>
                <c:pt idx="561">
                  <c:v>715</c:v>
                </c:pt>
                <c:pt idx="562">
                  <c:v>722</c:v>
                </c:pt>
                <c:pt idx="563">
                  <c:v>726</c:v>
                </c:pt>
                <c:pt idx="564">
                  <c:v>729</c:v>
                </c:pt>
                <c:pt idx="565">
                  <c:v>714</c:v>
                </c:pt>
                <c:pt idx="566">
                  <c:v>724</c:v>
                </c:pt>
                <c:pt idx="567">
                  <c:v>713</c:v>
                </c:pt>
                <c:pt idx="568">
                  <c:v>724</c:v>
                </c:pt>
                <c:pt idx="569">
                  <c:v>721</c:v>
                </c:pt>
                <c:pt idx="570">
                  <c:v>714</c:v>
                </c:pt>
                <c:pt idx="571">
                  <c:v>721</c:v>
                </c:pt>
                <c:pt idx="572">
                  <c:v>714</c:v>
                </c:pt>
                <c:pt idx="573">
                  <c:v>719</c:v>
                </c:pt>
                <c:pt idx="574">
                  <c:v>714</c:v>
                </c:pt>
                <c:pt idx="575">
                  <c:v>713</c:v>
                </c:pt>
                <c:pt idx="576">
                  <c:v>719</c:v>
                </c:pt>
                <c:pt idx="577">
                  <c:v>716</c:v>
                </c:pt>
                <c:pt idx="578">
                  <c:v>709</c:v>
                </c:pt>
                <c:pt idx="579">
                  <c:v>724</c:v>
                </c:pt>
                <c:pt idx="580">
                  <c:v>709</c:v>
                </c:pt>
                <c:pt idx="581">
                  <c:v>719</c:v>
                </c:pt>
                <c:pt idx="582">
                  <c:v>711</c:v>
                </c:pt>
                <c:pt idx="583">
                  <c:v>709</c:v>
                </c:pt>
                <c:pt idx="584">
                  <c:v>710</c:v>
                </c:pt>
                <c:pt idx="585">
                  <c:v>714</c:v>
                </c:pt>
                <c:pt idx="586">
                  <c:v>716</c:v>
                </c:pt>
                <c:pt idx="587">
                  <c:v>711</c:v>
                </c:pt>
                <c:pt idx="588">
                  <c:v>714</c:v>
                </c:pt>
                <c:pt idx="589">
                  <c:v>711</c:v>
                </c:pt>
                <c:pt idx="590">
                  <c:v>710</c:v>
                </c:pt>
                <c:pt idx="591">
                  <c:v>714</c:v>
                </c:pt>
                <c:pt idx="592">
                  <c:v>716</c:v>
                </c:pt>
                <c:pt idx="593">
                  <c:v>714</c:v>
                </c:pt>
                <c:pt idx="594">
                  <c:v>716</c:v>
                </c:pt>
                <c:pt idx="595">
                  <c:v>716</c:v>
                </c:pt>
                <c:pt idx="596">
                  <c:v>717</c:v>
                </c:pt>
                <c:pt idx="597">
                  <c:v>716</c:v>
                </c:pt>
                <c:pt idx="598">
                  <c:v>711</c:v>
                </c:pt>
                <c:pt idx="599">
                  <c:v>709</c:v>
                </c:pt>
                <c:pt idx="600">
                  <c:v>716</c:v>
                </c:pt>
                <c:pt idx="601">
                  <c:v>711</c:v>
                </c:pt>
                <c:pt idx="602">
                  <c:v>708</c:v>
                </c:pt>
                <c:pt idx="603">
                  <c:v>716</c:v>
                </c:pt>
                <c:pt idx="604">
                  <c:v>716</c:v>
                </c:pt>
                <c:pt idx="605">
                  <c:v>719</c:v>
                </c:pt>
                <c:pt idx="606">
                  <c:v>711</c:v>
                </c:pt>
                <c:pt idx="607">
                  <c:v>717</c:v>
                </c:pt>
                <c:pt idx="608">
                  <c:v>719</c:v>
                </c:pt>
                <c:pt idx="609">
                  <c:v>716</c:v>
                </c:pt>
                <c:pt idx="610">
                  <c:v>721</c:v>
                </c:pt>
                <c:pt idx="611">
                  <c:v>724</c:v>
                </c:pt>
                <c:pt idx="612">
                  <c:v>714</c:v>
                </c:pt>
                <c:pt idx="613">
                  <c:v>724</c:v>
                </c:pt>
                <c:pt idx="614">
                  <c:v>714</c:v>
                </c:pt>
                <c:pt idx="615">
                  <c:v>716</c:v>
                </c:pt>
                <c:pt idx="616">
                  <c:v>721</c:v>
                </c:pt>
                <c:pt idx="617">
                  <c:v>738</c:v>
                </c:pt>
                <c:pt idx="618">
                  <c:v>738</c:v>
                </c:pt>
                <c:pt idx="619">
                  <c:v>711</c:v>
                </c:pt>
                <c:pt idx="620">
                  <c:v>709</c:v>
                </c:pt>
                <c:pt idx="621">
                  <c:v>719</c:v>
                </c:pt>
                <c:pt idx="622">
                  <c:v>719</c:v>
                </c:pt>
                <c:pt idx="623">
                  <c:v>721</c:v>
                </c:pt>
                <c:pt idx="624">
                  <c:v>738</c:v>
                </c:pt>
                <c:pt idx="625">
                  <c:v>714</c:v>
                </c:pt>
                <c:pt idx="626">
                  <c:v>721</c:v>
                </c:pt>
                <c:pt idx="627">
                  <c:v>726</c:v>
                </c:pt>
                <c:pt idx="628">
                  <c:v>709</c:v>
                </c:pt>
                <c:pt idx="629">
                  <c:v>708</c:v>
                </c:pt>
                <c:pt idx="630">
                  <c:v>711</c:v>
                </c:pt>
                <c:pt idx="631">
                  <c:v>722</c:v>
                </c:pt>
                <c:pt idx="632">
                  <c:v>719</c:v>
                </c:pt>
                <c:pt idx="633">
                  <c:v>716</c:v>
                </c:pt>
                <c:pt idx="634">
                  <c:v>719</c:v>
                </c:pt>
                <c:pt idx="635">
                  <c:v>719</c:v>
                </c:pt>
                <c:pt idx="636">
                  <c:v>714</c:v>
                </c:pt>
                <c:pt idx="637">
                  <c:v>715</c:v>
                </c:pt>
                <c:pt idx="638">
                  <c:v>713</c:v>
                </c:pt>
                <c:pt idx="639">
                  <c:v>729</c:v>
                </c:pt>
                <c:pt idx="640">
                  <c:v>721</c:v>
                </c:pt>
                <c:pt idx="641">
                  <c:v>724</c:v>
                </c:pt>
                <c:pt idx="642">
                  <c:v>712</c:v>
                </c:pt>
                <c:pt idx="643">
                  <c:v>714</c:v>
                </c:pt>
                <c:pt idx="644">
                  <c:v>712</c:v>
                </c:pt>
                <c:pt idx="645">
                  <c:v>717</c:v>
                </c:pt>
                <c:pt idx="646">
                  <c:v>708</c:v>
                </c:pt>
                <c:pt idx="647">
                  <c:v>720</c:v>
                </c:pt>
                <c:pt idx="648">
                  <c:v>709</c:v>
                </c:pt>
                <c:pt idx="649">
                  <c:v>709</c:v>
                </c:pt>
                <c:pt idx="650">
                  <c:v>707</c:v>
                </c:pt>
                <c:pt idx="651">
                  <c:v>714</c:v>
                </c:pt>
                <c:pt idx="652">
                  <c:v>720</c:v>
                </c:pt>
                <c:pt idx="653">
                  <c:v>717</c:v>
                </c:pt>
                <c:pt idx="654">
                  <c:v>714</c:v>
                </c:pt>
                <c:pt idx="655">
                  <c:v>712</c:v>
                </c:pt>
                <c:pt idx="656">
                  <c:v>708</c:v>
                </c:pt>
                <c:pt idx="657">
                  <c:v>712</c:v>
                </c:pt>
                <c:pt idx="658">
                  <c:v>722</c:v>
                </c:pt>
                <c:pt idx="659">
                  <c:v>709</c:v>
                </c:pt>
                <c:pt idx="660">
                  <c:v>712</c:v>
                </c:pt>
                <c:pt idx="661">
                  <c:v>709</c:v>
                </c:pt>
                <c:pt idx="662">
                  <c:v>707</c:v>
                </c:pt>
                <c:pt idx="663">
                  <c:v>709</c:v>
                </c:pt>
                <c:pt idx="664">
                  <c:v>708</c:v>
                </c:pt>
                <c:pt idx="665">
                  <c:v>714</c:v>
                </c:pt>
                <c:pt idx="666">
                  <c:v>711</c:v>
                </c:pt>
                <c:pt idx="667">
                  <c:v>709</c:v>
                </c:pt>
                <c:pt idx="668">
                  <c:v>716</c:v>
                </c:pt>
                <c:pt idx="669">
                  <c:v>711</c:v>
                </c:pt>
                <c:pt idx="670">
                  <c:v>709</c:v>
                </c:pt>
                <c:pt idx="671">
                  <c:v>720</c:v>
                </c:pt>
                <c:pt idx="672">
                  <c:v>716</c:v>
                </c:pt>
                <c:pt idx="673">
                  <c:v>714</c:v>
                </c:pt>
                <c:pt idx="674">
                  <c:v>716</c:v>
                </c:pt>
                <c:pt idx="675">
                  <c:v>716</c:v>
                </c:pt>
                <c:pt idx="676">
                  <c:v>724</c:v>
                </c:pt>
                <c:pt idx="677">
                  <c:v>721</c:v>
                </c:pt>
                <c:pt idx="678">
                  <c:v>719</c:v>
                </c:pt>
                <c:pt idx="679">
                  <c:v>724</c:v>
                </c:pt>
                <c:pt idx="680">
                  <c:v>715</c:v>
                </c:pt>
                <c:pt idx="681">
                  <c:v>713</c:v>
                </c:pt>
                <c:pt idx="682">
                  <c:v>726</c:v>
                </c:pt>
                <c:pt idx="683">
                  <c:v>724</c:v>
                </c:pt>
                <c:pt idx="684">
                  <c:v>714</c:v>
                </c:pt>
                <c:pt idx="685">
                  <c:v>721</c:v>
                </c:pt>
                <c:pt idx="686">
                  <c:v>714</c:v>
                </c:pt>
                <c:pt idx="687">
                  <c:v>716</c:v>
                </c:pt>
                <c:pt idx="688">
                  <c:v>716</c:v>
                </c:pt>
                <c:pt idx="689">
                  <c:v>717</c:v>
                </c:pt>
                <c:pt idx="690">
                  <c:v>711</c:v>
                </c:pt>
                <c:pt idx="691">
                  <c:v>716</c:v>
                </c:pt>
                <c:pt idx="692">
                  <c:v>724</c:v>
                </c:pt>
                <c:pt idx="693">
                  <c:v>721</c:v>
                </c:pt>
                <c:pt idx="694">
                  <c:v>743</c:v>
                </c:pt>
                <c:pt idx="695">
                  <c:v>741</c:v>
                </c:pt>
                <c:pt idx="696">
                  <c:v>719</c:v>
                </c:pt>
                <c:pt idx="697">
                  <c:v>715</c:v>
                </c:pt>
                <c:pt idx="698">
                  <c:v>710</c:v>
                </c:pt>
                <c:pt idx="699">
                  <c:v>718</c:v>
                </c:pt>
                <c:pt idx="700">
                  <c:v>723</c:v>
                </c:pt>
                <c:pt idx="701">
                  <c:v>740</c:v>
                </c:pt>
                <c:pt idx="702">
                  <c:v>730</c:v>
                </c:pt>
                <c:pt idx="703">
                  <c:v>718</c:v>
                </c:pt>
                <c:pt idx="704">
                  <c:v>721</c:v>
                </c:pt>
                <c:pt idx="705">
                  <c:v>718</c:v>
                </c:pt>
                <c:pt idx="706">
                  <c:v>740</c:v>
                </c:pt>
                <c:pt idx="707">
                  <c:v>716</c:v>
                </c:pt>
                <c:pt idx="708">
                  <c:v>713</c:v>
                </c:pt>
                <c:pt idx="709">
                  <c:v>711</c:v>
                </c:pt>
                <c:pt idx="710">
                  <c:v>715</c:v>
                </c:pt>
                <c:pt idx="711">
                  <c:v>721</c:v>
                </c:pt>
                <c:pt idx="712">
                  <c:v>714</c:v>
                </c:pt>
                <c:pt idx="713">
                  <c:v>715</c:v>
                </c:pt>
                <c:pt idx="714">
                  <c:v>713</c:v>
                </c:pt>
                <c:pt idx="715">
                  <c:v>720</c:v>
                </c:pt>
                <c:pt idx="716">
                  <c:v>715</c:v>
                </c:pt>
                <c:pt idx="717">
                  <c:v>718</c:v>
                </c:pt>
                <c:pt idx="718">
                  <c:v>728</c:v>
                </c:pt>
                <c:pt idx="719">
                  <c:v>728</c:v>
                </c:pt>
                <c:pt idx="720">
                  <c:v>723</c:v>
                </c:pt>
                <c:pt idx="721">
                  <c:v>725</c:v>
                </c:pt>
                <c:pt idx="722">
                  <c:v>720</c:v>
                </c:pt>
                <c:pt idx="723">
                  <c:v>720</c:v>
                </c:pt>
                <c:pt idx="724">
                  <c:v>730</c:v>
                </c:pt>
                <c:pt idx="725">
                  <c:v>723</c:v>
                </c:pt>
                <c:pt idx="726">
                  <c:v>733</c:v>
                </c:pt>
                <c:pt idx="727">
                  <c:v>728</c:v>
                </c:pt>
                <c:pt idx="728">
                  <c:v>713</c:v>
                </c:pt>
                <c:pt idx="729">
                  <c:v>720</c:v>
                </c:pt>
                <c:pt idx="730">
                  <c:v>720</c:v>
                </c:pt>
                <c:pt idx="731">
                  <c:v>721</c:v>
                </c:pt>
                <c:pt idx="732">
                  <c:v>718</c:v>
                </c:pt>
                <c:pt idx="733">
                  <c:v>713</c:v>
                </c:pt>
                <c:pt idx="734">
                  <c:v>724</c:v>
                </c:pt>
                <c:pt idx="735">
                  <c:v>716</c:v>
                </c:pt>
                <c:pt idx="736">
                  <c:v>711</c:v>
                </c:pt>
                <c:pt idx="737">
                  <c:v>718</c:v>
                </c:pt>
                <c:pt idx="738">
                  <c:v>726</c:v>
                </c:pt>
                <c:pt idx="739">
                  <c:v>719</c:v>
                </c:pt>
                <c:pt idx="740">
                  <c:v>718</c:v>
                </c:pt>
                <c:pt idx="741">
                  <c:v>745</c:v>
                </c:pt>
                <c:pt idx="742">
                  <c:v>750</c:v>
                </c:pt>
                <c:pt idx="743">
                  <c:v>718</c:v>
                </c:pt>
                <c:pt idx="744">
                  <c:v>715</c:v>
                </c:pt>
                <c:pt idx="745">
                  <c:v>715</c:v>
                </c:pt>
                <c:pt idx="746">
                  <c:v>721</c:v>
                </c:pt>
                <c:pt idx="747">
                  <c:v>718</c:v>
                </c:pt>
                <c:pt idx="748">
                  <c:v>712</c:v>
                </c:pt>
                <c:pt idx="749">
                  <c:v>711</c:v>
                </c:pt>
                <c:pt idx="750">
                  <c:v>713</c:v>
                </c:pt>
                <c:pt idx="751">
                  <c:v>711</c:v>
                </c:pt>
                <c:pt idx="752">
                  <c:v>721</c:v>
                </c:pt>
                <c:pt idx="753">
                  <c:v>718</c:v>
                </c:pt>
                <c:pt idx="754">
                  <c:v>711</c:v>
                </c:pt>
                <c:pt idx="755">
                  <c:v>713</c:v>
                </c:pt>
                <c:pt idx="756">
                  <c:v>713</c:v>
                </c:pt>
                <c:pt idx="757">
                  <c:v>718</c:v>
                </c:pt>
                <c:pt idx="758">
                  <c:v>718</c:v>
                </c:pt>
                <c:pt idx="759">
                  <c:v>716</c:v>
                </c:pt>
                <c:pt idx="760">
                  <c:v>710</c:v>
                </c:pt>
                <c:pt idx="761">
                  <c:v>721</c:v>
                </c:pt>
                <c:pt idx="762">
                  <c:v>716</c:v>
                </c:pt>
                <c:pt idx="763">
                  <c:v>723</c:v>
                </c:pt>
                <c:pt idx="764">
                  <c:v>718</c:v>
                </c:pt>
                <c:pt idx="765">
                  <c:v>716</c:v>
                </c:pt>
                <c:pt idx="766">
                  <c:v>726</c:v>
                </c:pt>
                <c:pt idx="767">
                  <c:v>718</c:v>
                </c:pt>
                <c:pt idx="768">
                  <c:v>721</c:v>
                </c:pt>
                <c:pt idx="769">
                  <c:v>721</c:v>
                </c:pt>
                <c:pt idx="770">
                  <c:v>718</c:v>
                </c:pt>
                <c:pt idx="771">
                  <c:v>721</c:v>
                </c:pt>
                <c:pt idx="772">
                  <c:v>713</c:v>
                </c:pt>
                <c:pt idx="773">
                  <c:v>712</c:v>
                </c:pt>
                <c:pt idx="774">
                  <c:v>716</c:v>
                </c:pt>
                <c:pt idx="775">
                  <c:v>713</c:v>
                </c:pt>
                <c:pt idx="776">
                  <c:v>711</c:v>
                </c:pt>
                <c:pt idx="777">
                  <c:v>713</c:v>
                </c:pt>
                <c:pt idx="778">
                  <c:v>718</c:v>
                </c:pt>
                <c:pt idx="779">
                  <c:v>719</c:v>
                </c:pt>
                <c:pt idx="780">
                  <c:v>713</c:v>
                </c:pt>
                <c:pt idx="781">
                  <c:v>713</c:v>
                </c:pt>
                <c:pt idx="782">
                  <c:v>718</c:v>
                </c:pt>
                <c:pt idx="783">
                  <c:v>713</c:v>
                </c:pt>
                <c:pt idx="784">
                  <c:v>711</c:v>
                </c:pt>
                <c:pt idx="785">
                  <c:v>721</c:v>
                </c:pt>
                <c:pt idx="786">
                  <c:v>713</c:v>
                </c:pt>
                <c:pt idx="787">
                  <c:v>721</c:v>
                </c:pt>
                <c:pt idx="788">
                  <c:v>718</c:v>
                </c:pt>
                <c:pt idx="789">
                  <c:v>712</c:v>
                </c:pt>
                <c:pt idx="790">
                  <c:v>711</c:v>
                </c:pt>
                <c:pt idx="791">
                  <c:v>723</c:v>
                </c:pt>
                <c:pt idx="792">
                  <c:v>716</c:v>
                </c:pt>
                <c:pt idx="793">
                  <c:v>713</c:v>
                </c:pt>
                <c:pt idx="794">
                  <c:v>719</c:v>
                </c:pt>
                <c:pt idx="795">
                  <c:v>713</c:v>
                </c:pt>
                <c:pt idx="796">
                  <c:v>738</c:v>
                </c:pt>
                <c:pt idx="797">
                  <c:v>719</c:v>
                </c:pt>
                <c:pt idx="798">
                  <c:v>715</c:v>
                </c:pt>
                <c:pt idx="799">
                  <c:v>709</c:v>
                </c:pt>
                <c:pt idx="800">
                  <c:v>709</c:v>
                </c:pt>
                <c:pt idx="801">
                  <c:v>721</c:v>
                </c:pt>
                <c:pt idx="802">
                  <c:v>716</c:v>
                </c:pt>
                <c:pt idx="803">
                  <c:v>719</c:v>
                </c:pt>
                <c:pt idx="804">
                  <c:v>714</c:v>
                </c:pt>
                <c:pt idx="805">
                  <c:v>719</c:v>
                </c:pt>
                <c:pt idx="806">
                  <c:v>721</c:v>
                </c:pt>
                <c:pt idx="807">
                  <c:v>714</c:v>
                </c:pt>
                <c:pt idx="808">
                  <c:v>724</c:v>
                </c:pt>
                <c:pt idx="809">
                  <c:v>729</c:v>
                </c:pt>
                <c:pt idx="810">
                  <c:v>721</c:v>
                </c:pt>
                <c:pt idx="811">
                  <c:v>721</c:v>
                </c:pt>
                <c:pt idx="812">
                  <c:v>724</c:v>
                </c:pt>
                <c:pt idx="813">
                  <c:v>716</c:v>
                </c:pt>
                <c:pt idx="814">
                  <c:v>716</c:v>
                </c:pt>
                <c:pt idx="815">
                  <c:v>719</c:v>
                </c:pt>
                <c:pt idx="816">
                  <c:v>710</c:v>
                </c:pt>
                <c:pt idx="817">
                  <c:v>716</c:v>
                </c:pt>
                <c:pt idx="818">
                  <c:v>716</c:v>
                </c:pt>
                <c:pt idx="819">
                  <c:v>733</c:v>
                </c:pt>
                <c:pt idx="820">
                  <c:v>719</c:v>
                </c:pt>
                <c:pt idx="821">
                  <c:v>724</c:v>
                </c:pt>
                <c:pt idx="822">
                  <c:v>716</c:v>
                </c:pt>
                <c:pt idx="823">
                  <c:v>724</c:v>
                </c:pt>
                <c:pt idx="824">
                  <c:v>719</c:v>
                </c:pt>
                <c:pt idx="825">
                  <c:v>717</c:v>
                </c:pt>
                <c:pt idx="826">
                  <c:v>711</c:v>
                </c:pt>
                <c:pt idx="827">
                  <c:v>710</c:v>
                </c:pt>
                <c:pt idx="828">
                  <c:v>709</c:v>
                </c:pt>
                <c:pt idx="829">
                  <c:v>711</c:v>
                </c:pt>
                <c:pt idx="830">
                  <c:v>709</c:v>
                </c:pt>
                <c:pt idx="831">
                  <c:v>716</c:v>
                </c:pt>
                <c:pt idx="832">
                  <c:v>711</c:v>
                </c:pt>
                <c:pt idx="833">
                  <c:v>722</c:v>
                </c:pt>
                <c:pt idx="834">
                  <c:v>719</c:v>
                </c:pt>
                <c:pt idx="835">
                  <c:v>716</c:v>
                </c:pt>
                <c:pt idx="836">
                  <c:v>716</c:v>
                </c:pt>
                <c:pt idx="837">
                  <c:v>711</c:v>
                </c:pt>
                <c:pt idx="838">
                  <c:v>714</c:v>
                </c:pt>
                <c:pt idx="839">
                  <c:v>716</c:v>
                </c:pt>
                <c:pt idx="840">
                  <c:v>714</c:v>
                </c:pt>
                <c:pt idx="841">
                  <c:v>716</c:v>
                </c:pt>
                <c:pt idx="842">
                  <c:v>710</c:v>
                </c:pt>
                <c:pt idx="843">
                  <c:v>717</c:v>
                </c:pt>
                <c:pt idx="844">
                  <c:v>719</c:v>
                </c:pt>
                <c:pt idx="845">
                  <c:v>715</c:v>
                </c:pt>
                <c:pt idx="846">
                  <c:v>709</c:v>
                </c:pt>
                <c:pt idx="847">
                  <c:v>719</c:v>
                </c:pt>
                <c:pt idx="848">
                  <c:v>724</c:v>
                </c:pt>
                <c:pt idx="849">
                  <c:v>716</c:v>
                </c:pt>
                <c:pt idx="850">
                  <c:v>714</c:v>
                </c:pt>
                <c:pt idx="851">
                  <c:v>709</c:v>
                </c:pt>
                <c:pt idx="852">
                  <c:v>716</c:v>
                </c:pt>
                <c:pt idx="853">
                  <c:v>714</c:v>
                </c:pt>
                <c:pt idx="854">
                  <c:v>708</c:v>
                </c:pt>
                <c:pt idx="855">
                  <c:v>716</c:v>
                </c:pt>
                <c:pt idx="856">
                  <c:v>709</c:v>
                </c:pt>
                <c:pt idx="857">
                  <c:v>716</c:v>
                </c:pt>
                <c:pt idx="858">
                  <c:v>711</c:v>
                </c:pt>
                <c:pt idx="859">
                  <c:v>716</c:v>
                </c:pt>
                <c:pt idx="860">
                  <c:v>711</c:v>
                </c:pt>
                <c:pt idx="861">
                  <c:v>717</c:v>
                </c:pt>
                <c:pt idx="862">
                  <c:v>716</c:v>
                </c:pt>
                <c:pt idx="863">
                  <c:v>719</c:v>
                </c:pt>
                <c:pt idx="864">
                  <c:v>709</c:v>
                </c:pt>
                <c:pt idx="865">
                  <c:v>711</c:v>
                </c:pt>
                <c:pt idx="866">
                  <c:v>711</c:v>
                </c:pt>
                <c:pt idx="867">
                  <c:v>708</c:v>
                </c:pt>
                <c:pt idx="868">
                  <c:v>716</c:v>
                </c:pt>
                <c:pt idx="869">
                  <c:v>716</c:v>
                </c:pt>
                <c:pt idx="870">
                  <c:v>724</c:v>
                </c:pt>
                <c:pt idx="871">
                  <c:v>716</c:v>
                </c:pt>
                <c:pt idx="872">
                  <c:v>717</c:v>
                </c:pt>
                <c:pt idx="873">
                  <c:v>711</c:v>
                </c:pt>
                <c:pt idx="874">
                  <c:v>719</c:v>
                </c:pt>
                <c:pt idx="875">
                  <c:v>714</c:v>
                </c:pt>
                <c:pt idx="876">
                  <c:v>724</c:v>
                </c:pt>
                <c:pt idx="877">
                  <c:v>709</c:v>
                </c:pt>
                <c:pt idx="878">
                  <c:v>716</c:v>
                </c:pt>
                <c:pt idx="879">
                  <c:v>719</c:v>
                </c:pt>
                <c:pt idx="880">
                  <c:v>714</c:v>
                </c:pt>
                <c:pt idx="881">
                  <c:v>715</c:v>
                </c:pt>
                <c:pt idx="882">
                  <c:v>719</c:v>
                </c:pt>
                <c:pt idx="883">
                  <c:v>714</c:v>
                </c:pt>
                <c:pt idx="884">
                  <c:v>715</c:v>
                </c:pt>
                <c:pt idx="885">
                  <c:v>722</c:v>
                </c:pt>
                <c:pt idx="886">
                  <c:v>719</c:v>
                </c:pt>
                <c:pt idx="887">
                  <c:v>716</c:v>
                </c:pt>
                <c:pt idx="888">
                  <c:v>719</c:v>
                </c:pt>
                <c:pt idx="889">
                  <c:v>721</c:v>
                </c:pt>
                <c:pt idx="890">
                  <c:v>714</c:v>
                </c:pt>
                <c:pt idx="891">
                  <c:v>716</c:v>
                </c:pt>
                <c:pt idx="892">
                  <c:v>724</c:v>
                </c:pt>
                <c:pt idx="893">
                  <c:v>719</c:v>
                </c:pt>
                <c:pt idx="894">
                  <c:v>721</c:v>
                </c:pt>
                <c:pt idx="895">
                  <c:v>724</c:v>
                </c:pt>
                <c:pt idx="896">
                  <c:v>721</c:v>
                </c:pt>
                <c:pt idx="897">
                  <c:v>721</c:v>
                </c:pt>
                <c:pt idx="898">
                  <c:v>714</c:v>
                </c:pt>
                <c:pt idx="899">
                  <c:v>714</c:v>
                </c:pt>
                <c:pt idx="900">
                  <c:v>715</c:v>
                </c:pt>
                <c:pt idx="901">
                  <c:v>719</c:v>
                </c:pt>
                <c:pt idx="902">
                  <c:v>724</c:v>
                </c:pt>
                <c:pt idx="903">
                  <c:v>726</c:v>
                </c:pt>
                <c:pt idx="904">
                  <c:v>714</c:v>
                </c:pt>
                <c:pt idx="905">
                  <c:v>719</c:v>
                </c:pt>
                <c:pt idx="906">
                  <c:v>724</c:v>
                </c:pt>
                <c:pt idx="907">
                  <c:v>726</c:v>
                </c:pt>
                <c:pt idx="908">
                  <c:v>716</c:v>
                </c:pt>
                <c:pt idx="909">
                  <c:v>724</c:v>
                </c:pt>
                <c:pt idx="910">
                  <c:v>716</c:v>
                </c:pt>
                <c:pt idx="911">
                  <c:v>716</c:v>
                </c:pt>
                <c:pt idx="912">
                  <c:v>724</c:v>
                </c:pt>
                <c:pt idx="913">
                  <c:v>716</c:v>
                </c:pt>
                <c:pt idx="914">
                  <c:v>716</c:v>
                </c:pt>
                <c:pt idx="915">
                  <c:v>716</c:v>
                </c:pt>
                <c:pt idx="916">
                  <c:v>716</c:v>
                </c:pt>
                <c:pt idx="917">
                  <c:v>714</c:v>
                </c:pt>
                <c:pt idx="918">
                  <c:v>729</c:v>
                </c:pt>
                <c:pt idx="919">
                  <c:v>729</c:v>
                </c:pt>
                <c:pt idx="920">
                  <c:v>719</c:v>
                </c:pt>
                <c:pt idx="921">
                  <c:v>719</c:v>
                </c:pt>
                <c:pt idx="922">
                  <c:v>722</c:v>
                </c:pt>
                <c:pt idx="923">
                  <c:v>721</c:v>
                </c:pt>
                <c:pt idx="924">
                  <c:v>721</c:v>
                </c:pt>
                <c:pt idx="925">
                  <c:v>713</c:v>
                </c:pt>
                <c:pt idx="926">
                  <c:v>713</c:v>
                </c:pt>
                <c:pt idx="927">
                  <c:v>721</c:v>
                </c:pt>
                <c:pt idx="928">
                  <c:v>724</c:v>
                </c:pt>
                <c:pt idx="929">
                  <c:v>716</c:v>
                </c:pt>
                <c:pt idx="930">
                  <c:v>727</c:v>
                </c:pt>
                <c:pt idx="931">
                  <c:v>716</c:v>
                </c:pt>
                <c:pt idx="932">
                  <c:v>716</c:v>
                </c:pt>
                <c:pt idx="933">
                  <c:v>714</c:v>
                </c:pt>
                <c:pt idx="934">
                  <c:v>716</c:v>
                </c:pt>
                <c:pt idx="935">
                  <c:v>724</c:v>
                </c:pt>
                <c:pt idx="936">
                  <c:v>719</c:v>
                </c:pt>
                <c:pt idx="937">
                  <c:v>714</c:v>
                </c:pt>
                <c:pt idx="938">
                  <c:v>716</c:v>
                </c:pt>
                <c:pt idx="939">
                  <c:v>710</c:v>
                </c:pt>
                <c:pt idx="940">
                  <c:v>717</c:v>
                </c:pt>
                <c:pt idx="941">
                  <c:v>711</c:v>
                </c:pt>
                <c:pt idx="942">
                  <c:v>711</c:v>
                </c:pt>
                <c:pt idx="943">
                  <c:v>709</c:v>
                </c:pt>
                <c:pt idx="944">
                  <c:v>708</c:v>
                </c:pt>
                <c:pt idx="945">
                  <c:v>716</c:v>
                </c:pt>
                <c:pt idx="946">
                  <c:v>714</c:v>
                </c:pt>
                <c:pt idx="947">
                  <c:v>716</c:v>
                </c:pt>
                <c:pt idx="948">
                  <c:v>716</c:v>
                </c:pt>
                <c:pt idx="949">
                  <c:v>714</c:v>
                </c:pt>
                <c:pt idx="950">
                  <c:v>724</c:v>
                </c:pt>
                <c:pt idx="951">
                  <c:v>709</c:v>
                </c:pt>
                <c:pt idx="952">
                  <c:v>719</c:v>
                </c:pt>
                <c:pt idx="953">
                  <c:v>711</c:v>
                </c:pt>
                <c:pt idx="954">
                  <c:v>708</c:v>
                </c:pt>
                <c:pt idx="955">
                  <c:v>716</c:v>
                </c:pt>
                <c:pt idx="956">
                  <c:v>714</c:v>
                </c:pt>
                <c:pt idx="957">
                  <c:v>719</c:v>
                </c:pt>
                <c:pt idx="958">
                  <c:v>719</c:v>
                </c:pt>
                <c:pt idx="959">
                  <c:v>714</c:v>
                </c:pt>
                <c:pt idx="960">
                  <c:v>721</c:v>
                </c:pt>
                <c:pt idx="961">
                  <c:v>726</c:v>
                </c:pt>
                <c:pt idx="962">
                  <c:v>721</c:v>
                </c:pt>
                <c:pt idx="963">
                  <c:v>722</c:v>
                </c:pt>
                <c:pt idx="964">
                  <c:v>724</c:v>
                </c:pt>
                <c:pt idx="965">
                  <c:v>721</c:v>
                </c:pt>
                <c:pt idx="966">
                  <c:v>716</c:v>
                </c:pt>
                <c:pt idx="967">
                  <c:v>729</c:v>
                </c:pt>
                <c:pt idx="968">
                  <c:v>722</c:v>
                </c:pt>
                <c:pt idx="969">
                  <c:v>721</c:v>
                </c:pt>
                <c:pt idx="970">
                  <c:v>714</c:v>
                </c:pt>
                <c:pt idx="971">
                  <c:v>711</c:v>
                </c:pt>
                <c:pt idx="972">
                  <c:v>719</c:v>
                </c:pt>
                <c:pt idx="973">
                  <c:v>709</c:v>
                </c:pt>
                <c:pt idx="974">
                  <c:v>711</c:v>
                </c:pt>
                <c:pt idx="975">
                  <c:v>710</c:v>
                </c:pt>
                <c:pt idx="976">
                  <c:v>709</c:v>
                </c:pt>
                <c:pt idx="977">
                  <c:v>716</c:v>
                </c:pt>
                <c:pt idx="978">
                  <c:v>716</c:v>
                </c:pt>
                <c:pt idx="979">
                  <c:v>709</c:v>
                </c:pt>
                <c:pt idx="980">
                  <c:v>708</c:v>
                </c:pt>
                <c:pt idx="981">
                  <c:v>716</c:v>
                </c:pt>
                <c:pt idx="982">
                  <c:v>724</c:v>
                </c:pt>
                <c:pt idx="983">
                  <c:v>711</c:v>
                </c:pt>
                <c:pt idx="984">
                  <c:v>714</c:v>
                </c:pt>
                <c:pt idx="985">
                  <c:v>713</c:v>
                </c:pt>
                <c:pt idx="986">
                  <c:v>729</c:v>
                </c:pt>
                <c:pt idx="987">
                  <c:v>719</c:v>
                </c:pt>
                <c:pt idx="988">
                  <c:v>713</c:v>
                </c:pt>
                <c:pt idx="989">
                  <c:v>724</c:v>
                </c:pt>
                <c:pt idx="990">
                  <c:v>719</c:v>
                </c:pt>
                <c:pt idx="991">
                  <c:v>711</c:v>
                </c:pt>
                <c:pt idx="992">
                  <c:v>714</c:v>
                </c:pt>
                <c:pt idx="993">
                  <c:v>716</c:v>
                </c:pt>
                <c:pt idx="994">
                  <c:v>711</c:v>
                </c:pt>
                <c:pt idx="995">
                  <c:v>714</c:v>
                </c:pt>
                <c:pt idx="996">
                  <c:v>711</c:v>
                </c:pt>
                <c:pt idx="997">
                  <c:v>716</c:v>
                </c:pt>
                <c:pt idx="998">
                  <c:v>724</c:v>
                </c:pt>
                <c:pt idx="999">
                  <c:v>716</c:v>
                </c:pt>
                <c:pt idx="1000">
                  <c:v>714</c:v>
                </c:pt>
                <c:pt idx="1001">
                  <c:v>711</c:v>
                </c:pt>
                <c:pt idx="1002">
                  <c:v>716</c:v>
                </c:pt>
                <c:pt idx="1003">
                  <c:v>716</c:v>
                </c:pt>
                <c:pt idx="1004">
                  <c:v>716</c:v>
                </c:pt>
                <c:pt idx="1005">
                  <c:v>714</c:v>
                </c:pt>
                <c:pt idx="1006">
                  <c:v>710</c:v>
                </c:pt>
                <c:pt idx="1007">
                  <c:v>716</c:v>
                </c:pt>
                <c:pt idx="1008">
                  <c:v>719</c:v>
                </c:pt>
                <c:pt idx="1009">
                  <c:v>711</c:v>
                </c:pt>
                <c:pt idx="1010">
                  <c:v>719</c:v>
                </c:pt>
                <c:pt idx="1011">
                  <c:v>719</c:v>
                </c:pt>
                <c:pt idx="1012">
                  <c:v>721</c:v>
                </c:pt>
                <c:pt idx="1013">
                  <c:v>714</c:v>
                </c:pt>
                <c:pt idx="1014">
                  <c:v>721</c:v>
                </c:pt>
                <c:pt idx="1015">
                  <c:v>726</c:v>
                </c:pt>
                <c:pt idx="1016">
                  <c:v>724</c:v>
                </c:pt>
                <c:pt idx="1017">
                  <c:v>721</c:v>
                </c:pt>
                <c:pt idx="1018">
                  <c:v>716</c:v>
                </c:pt>
                <c:pt idx="1019">
                  <c:v>716</c:v>
                </c:pt>
                <c:pt idx="1020">
                  <c:v>716</c:v>
                </c:pt>
                <c:pt idx="1021">
                  <c:v>716</c:v>
                </c:pt>
                <c:pt idx="1022">
                  <c:v>716</c:v>
                </c:pt>
                <c:pt idx="1023">
                  <c:v>711</c:v>
                </c:pt>
                <c:pt idx="1024">
                  <c:v>716</c:v>
                </c:pt>
                <c:pt idx="1025">
                  <c:v>716</c:v>
                </c:pt>
                <c:pt idx="1026">
                  <c:v>716</c:v>
                </c:pt>
                <c:pt idx="1027">
                  <c:v>711</c:v>
                </c:pt>
                <c:pt idx="1028">
                  <c:v>716</c:v>
                </c:pt>
                <c:pt idx="1029">
                  <c:v>708</c:v>
                </c:pt>
                <c:pt idx="1030">
                  <c:v>743</c:v>
                </c:pt>
                <c:pt idx="1031">
                  <c:v>716</c:v>
                </c:pt>
                <c:pt idx="1032">
                  <c:v>719</c:v>
                </c:pt>
                <c:pt idx="1033">
                  <c:v>716</c:v>
                </c:pt>
                <c:pt idx="1034">
                  <c:v>714</c:v>
                </c:pt>
                <c:pt idx="1035">
                  <c:v>716</c:v>
                </c:pt>
                <c:pt idx="1036">
                  <c:v>719</c:v>
                </c:pt>
                <c:pt idx="1037">
                  <c:v>709</c:v>
                </c:pt>
                <c:pt idx="1038">
                  <c:v>711</c:v>
                </c:pt>
                <c:pt idx="1039">
                  <c:v>714</c:v>
                </c:pt>
                <c:pt idx="1040">
                  <c:v>721</c:v>
                </c:pt>
                <c:pt idx="1041">
                  <c:v>722</c:v>
                </c:pt>
                <c:pt idx="1042">
                  <c:v>721</c:v>
                </c:pt>
                <c:pt idx="1043">
                  <c:v>719</c:v>
                </c:pt>
                <c:pt idx="1044">
                  <c:v>719</c:v>
                </c:pt>
                <c:pt idx="1045">
                  <c:v>721</c:v>
                </c:pt>
                <c:pt idx="1046">
                  <c:v>715</c:v>
                </c:pt>
                <c:pt idx="1047">
                  <c:v>713</c:v>
                </c:pt>
                <c:pt idx="1048">
                  <c:v>719</c:v>
                </c:pt>
                <c:pt idx="1049">
                  <c:v>716</c:v>
                </c:pt>
                <c:pt idx="1050">
                  <c:v>719</c:v>
                </c:pt>
                <c:pt idx="1051">
                  <c:v>716</c:v>
                </c:pt>
                <c:pt idx="1052">
                  <c:v>724</c:v>
                </c:pt>
                <c:pt idx="1053">
                  <c:v>709</c:v>
                </c:pt>
                <c:pt idx="1054">
                  <c:v>710</c:v>
                </c:pt>
                <c:pt idx="1055">
                  <c:v>709</c:v>
                </c:pt>
                <c:pt idx="1056">
                  <c:v>711</c:v>
                </c:pt>
                <c:pt idx="1057">
                  <c:v>719</c:v>
                </c:pt>
                <c:pt idx="1058">
                  <c:v>719</c:v>
                </c:pt>
                <c:pt idx="1059">
                  <c:v>716</c:v>
                </c:pt>
                <c:pt idx="1060">
                  <c:v>713</c:v>
                </c:pt>
                <c:pt idx="1061">
                  <c:v>713</c:v>
                </c:pt>
                <c:pt idx="1062">
                  <c:v>722</c:v>
                </c:pt>
                <c:pt idx="1063">
                  <c:v>724</c:v>
                </c:pt>
                <c:pt idx="1064">
                  <c:v>709</c:v>
                </c:pt>
                <c:pt idx="1065">
                  <c:v>708</c:v>
                </c:pt>
                <c:pt idx="1066">
                  <c:v>716</c:v>
                </c:pt>
                <c:pt idx="1067">
                  <c:v>714</c:v>
                </c:pt>
                <c:pt idx="1068">
                  <c:v>713</c:v>
                </c:pt>
                <c:pt idx="1069">
                  <c:v>721</c:v>
                </c:pt>
                <c:pt idx="1070">
                  <c:v>719</c:v>
                </c:pt>
                <c:pt idx="1071">
                  <c:v>716</c:v>
                </c:pt>
                <c:pt idx="1072">
                  <c:v>714</c:v>
                </c:pt>
                <c:pt idx="1073">
                  <c:v>721</c:v>
                </c:pt>
                <c:pt idx="1074">
                  <c:v>724</c:v>
                </c:pt>
                <c:pt idx="1075">
                  <c:v>714</c:v>
                </c:pt>
                <c:pt idx="1076">
                  <c:v>724</c:v>
                </c:pt>
                <c:pt idx="1077">
                  <c:v>714</c:v>
                </c:pt>
                <c:pt idx="1078">
                  <c:v>719</c:v>
                </c:pt>
                <c:pt idx="1079">
                  <c:v>719</c:v>
                </c:pt>
                <c:pt idx="1080">
                  <c:v>714</c:v>
                </c:pt>
                <c:pt idx="1081">
                  <c:v>711</c:v>
                </c:pt>
                <c:pt idx="1082">
                  <c:v>708</c:v>
                </c:pt>
                <c:pt idx="1083">
                  <c:v>717</c:v>
                </c:pt>
                <c:pt idx="1084">
                  <c:v>711</c:v>
                </c:pt>
                <c:pt idx="1085">
                  <c:v>709</c:v>
                </c:pt>
                <c:pt idx="1086">
                  <c:v>711</c:v>
                </c:pt>
                <c:pt idx="1087">
                  <c:v>716</c:v>
                </c:pt>
                <c:pt idx="1088">
                  <c:v>709</c:v>
                </c:pt>
                <c:pt idx="1089">
                  <c:v>719</c:v>
                </c:pt>
                <c:pt idx="1090">
                  <c:v>719</c:v>
                </c:pt>
                <c:pt idx="1091">
                  <c:v>716</c:v>
                </c:pt>
                <c:pt idx="1092">
                  <c:v>710</c:v>
                </c:pt>
                <c:pt idx="1093">
                  <c:v>714</c:v>
                </c:pt>
                <c:pt idx="1094">
                  <c:v>716</c:v>
                </c:pt>
                <c:pt idx="1095">
                  <c:v>714</c:v>
                </c:pt>
                <c:pt idx="1096">
                  <c:v>716</c:v>
                </c:pt>
                <c:pt idx="1097">
                  <c:v>711</c:v>
                </c:pt>
                <c:pt idx="1098">
                  <c:v>709</c:v>
                </c:pt>
                <c:pt idx="1099">
                  <c:v>724</c:v>
                </c:pt>
                <c:pt idx="1100">
                  <c:v>717</c:v>
                </c:pt>
                <c:pt idx="1101">
                  <c:v>709</c:v>
                </c:pt>
                <c:pt idx="1102">
                  <c:v>716</c:v>
                </c:pt>
                <c:pt idx="1103">
                  <c:v>714</c:v>
                </c:pt>
                <c:pt idx="1104">
                  <c:v>716</c:v>
                </c:pt>
                <c:pt idx="1105">
                  <c:v>719</c:v>
                </c:pt>
                <c:pt idx="1106">
                  <c:v>713</c:v>
                </c:pt>
                <c:pt idx="1107">
                  <c:v>716</c:v>
                </c:pt>
                <c:pt idx="1108">
                  <c:v>714</c:v>
                </c:pt>
                <c:pt idx="1109">
                  <c:v>721</c:v>
                </c:pt>
                <c:pt idx="1110">
                  <c:v>724</c:v>
                </c:pt>
                <c:pt idx="1111">
                  <c:v>714</c:v>
                </c:pt>
                <c:pt idx="1112">
                  <c:v>716</c:v>
                </c:pt>
                <c:pt idx="1113">
                  <c:v>715</c:v>
                </c:pt>
                <c:pt idx="1114">
                  <c:v>713</c:v>
                </c:pt>
                <c:pt idx="1115">
                  <c:v>729</c:v>
                </c:pt>
                <c:pt idx="1116">
                  <c:v>716</c:v>
                </c:pt>
                <c:pt idx="1117">
                  <c:v>713</c:v>
                </c:pt>
                <c:pt idx="1118">
                  <c:v>719</c:v>
                </c:pt>
                <c:pt idx="1119">
                  <c:v>729</c:v>
                </c:pt>
                <c:pt idx="1120">
                  <c:v>716</c:v>
                </c:pt>
                <c:pt idx="1121">
                  <c:v>713</c:v>
                </c:pt>
                <c:pt idx="1122">
                  <c:v>721</c:v>
                </c:pt>
                <c:pt idx="1123">
                  <c:v>721</c:v>
                </c:pt>
                <c:pt idx="1124">
                  <c:v>714</c:v>
                </c:pt>
                <c:pt idx="1125">
                  <c:v>729</c:v>
                </c:pt>
                <c:pt idx="1126">
                  <c:v>719</c:v>
                </c:pt>
                <c:pt idx="1127">
                  <c:v>716</c:v>
                </c:pt>
                <c:pt idx="1128">
                  <c:v>719</c:v>
                </c:pt>
                <c:pt idx="1129">
                  <c:v>716</c:v>
                </c:pt>
                <c:pt idx="1130">
                  <c:v>716</c:v>
                </c:pt>
                <c:pt idx="1131">
                  <c:v>722</c:v>
                </c:pt>
                <c:pt idx="1132">
                  <c:v>716</c:v>
                </c:pt>
                <c:pt idx="1133">
                  <c:v>716</c:v>
                </c:pt>
                <c:pt idx="1134">
                  <c:v>716</c:v>
                </c:pt>
                <c:pt idx="1135">
                  <c:v>719</c:v>
                </c:pt>
                <c:pt idx="1136">
                  <c:v>709</c:v>
                </c:pt>
                <c:pt idx="1137">
                  <c:v>708</c:v>
                </c:pt>
                <c:pt idx="1138">
                  <c:v>724</c:v>
                </c:pt>
                <c:pt idx="1139">
                  <c:v>709</c:v>
                </c:pt>
                <c:pt idx="1140">
                  <c:v>716</c:v>
                </c:pt>
                <c:pt idx="1141">
                  <c:v>710</c:v>
                </c:pt>
                <c:pt idx="1142">
                  <c:v>714</c:v>
                </c:pt>
                <c:pt idx="1143">
                  <c:v>711</c:v>
                </c:pt>
                <c:pt idx="1144">
                  <c:v>714</c:v>
                </c:pt>
                <c:pt idx="1145">
                  <c:v>716</c:v>
                </c:pt>
                <c:pt idx="1146">
                  <c:v>716</c:v>
                </c:pt>
                <c:pt idx="1147">
                  <c:v>722</c:v>
                </c:pt>
                <c:pt idx="1148">
                  <c:v>716</c:v>
                </c:pt>
                <c:pt idx="1149">
                  <c:v>710</c:v>
                </c:pt>
                <c:pt idx="1150">
                  <c:v>722</c:v>
                </c:pt>
                <c:pt idx="1151">
                  <c:v>714</c:v>
                </c:pt>
                <c:pt idx="1152">
                  <c:v>714</c:v>
                </c:pt>
                <c:pt idx="1153">
                  <c:v>711</c:v>
                </c:pt>
                <c:pt idx="1154">
                  <c:v>716</c:v>
                </c:pt>
                <c:pt idx="1155">
                  <c:v>714</c:v>
                </c:pt>
                <c:pt idx="1156">
                  <c:v>721</c:v>
                </c:pt>
                <c:pt idx="1157">
                  <c:v>719</c:v>
                </c:pt>
                <c:pt idx="1158">
                  <c:v>724</c:v>
                </c:pt>
                <c:pt idx="1159">
                  <c:v>721</c:v>
                </c:pt>
                <c:pt idx="1160">
                  <c:v>726</c:v>
                </c:pt>
                <c:pt idx="1161">
                  <c:v>716</c:v>
                </c:pt>
                <c:pt idx="1162">
                  <c:v>717</c:v>
                </c:pt>
                <c:pt idx="1163">
                  <c:v>711</c:v>
                </c:pt>
                <c:pt idx="1164">
                  <c:v>716</c:v>
                </c:pt>
                <c:pt idx="1165">
                  <c:v>709</c:v>
                </c:pt>
                <c:pt idx="1166">
                  <c:v>719</c:v>
                </c:pt>
                <c:pt idx="1167">
                  <c:v>719</c:v>
                </c:pt>
                <c:pt idx="1168">
                  <c:v>716</c:v>
                </c:pt>
                <c:pt idx="1169">
                  <c:v>711</c:v>
                </c:pt>
                <c:pt idx="1170">
                  <c:v>714</c:v>
                </c:pt>
                <c:pt idx="1171">
                  <c:v>724</c:v>
                </c:pt>
                <c:pt idx="1172">
                  <c:v>716</c:v>
                </c:pt>
                <c:pt idx="1173">
                  <c:v>711</c:v>
                </c:pt>
                <c:pt idx="1174">
                  <c:v>724</c:v>
                </c:pt>
                <c:pt idx="1175">
                  <c:v>711</c:v>
                </c:pt>
                <c:pt idx="1176">
                  <c:v>716</c:v>
                </c:pt>
                <c:pt idx="1177">
                  <c:v>717</c:v>
                </c:pt>
                <c:pt idx="1178">
                  <c:v>719</c:v>
                </c:pt>
                <c:pt idx="1179">
                  <c:v>716</c:v>
                </c:pt>
                <c:pt idx="1180">
                  <c:v>716</c:v>
                </c:pt>
                <c:pt idx="1181">
                  <c:v>708</c:v>
                </c:pt>
                <c:pt idx="1182">
                  <c:v>708</c:v>
                </c:pt>
                <c:pt idx="1183">
                  <c:v>724</c:v>
                </c:pt>
                <c:pt idx="1184">
                  <c:v>719</c:v>
                </c:pt>
                <c:pt idx="1185">
                  <c:v>721</c:v>
                </c:pt>
                <c:pt idx="1186">
                  <c:v>719</c:v>
                </c:pt>
                <c:pt idx="1187">
                  <c:v>729</c:v>
                </c:pt>
                <c:pt idx="1188">
                  <c:v>724</c:v>
                </c:pt>
                <c:pt idx="1189">
                  <c:v>709</c:v>
                </c:pt>
                <c:pt idx="1190">
                  <c:v>724</c:v>
                </c:pt>
                <c:pt idx="1191">
                  <c:v>711</c:v>
                </c:pt>
                <c:pt idx="1192">
                  <c:v>724</c:v>
                </c:pt>
                <c:pt idx="1193">
                  <c:v>719</c:v>
                </c:pt>
                <c:pt idx="1194">
                  <c:v>717</c:v>
                </c:pt>
                <c:pt idx="1195">
                  <c:v>716</c:v>
                </c:pt>
                <c:pt idx="1196">
                  <c:v>716</c:v>
                </c:pt>
                <c:pt idx="1197">
                  <c:v>727</c:v>
                </c:pt>
                <c:pt idx="1198">
                  <c:v>721</c:v>
                </c:pt>
                <c:pt idx="1199">
                  <c:v>711</c:v>
                </c:pt>
                <c:pt idx="1200">
                  <c:v>709</c:v>
                </c:pt>
                <c:pt idx="1201">
                  <c:v>711</c:v>
                </c:pt>
                <c:pt idx="1202">
                  <c:v>708</c:v>
                </c:pt>
                <c:pt idx="1203">
                  <c:v>709</c:v>
                </c:pt>
                <c:pt idx="1204">
                  <c:v>716</c:v>
                </c:pt>
                <c:pt idx="1205">
                  <c:v>714</c:v>
                </c:pt>
                <c:pt idx="1206">
                  <c:v>711</c:v>
                </c:pt>
                <c:pt idx="1207">
                  <c:v>717</c:v>
                </c:pt>
                <c:pt idx="1208">
                  <c:v>716</c:v>
                </c:pt>
                <c:pt idx="1209">
                  <c:v>724</c:v>
                </c:pt>
                <c:pt idx="1210">
                  <c:v>719</c:v>
                </c:pt>
                <c:pt idx="1211">
                  <c:v>721</c:v>
                </c:pt>
                <c:pt idx="1212">
                  <c:v>716</c:v>
                </c:pt>
                <c:pt idx="1213">
                  <c:v>719</c:v>
                </c:pt>
                <c:pt idx="1214">
                  <c:v>711</c:v>
                </c:pt>
                <c:pt idx="1215">
                  <c:v>710</c:v>
                </c:pt>
                <c:pt idx="1216">
                  <c:v>709</c:v>
                </c:pt>
                <c:pt idx="1217">
                  <c:v>711</c:v>
                </c:pt>
                <c:pt idx="1218">
                  <c:v>714</c:v>
                </c:pt>
                <c:pt idx="1219">
                  <c:v>719</c:v>
                </c:pt>
                <c:pt idx="1220">
                  <c:v>722</c:v>
                </c:pt>
                <c:pt idx="1221">
                  <c:v>716</c:v>
                </c:pt>
                <c:pt idx="1222">
                  <c:v>716</c:v>
                </c:pt>
                <c:pt idx="1223">
                  <c:v>709</c:v>
                </c:pt>
                <c:pt idx="1224">
                  <c:v>719</c:v>
                </c:pt>
                <c:pt idx="1225">
                  <c:v>711</c:v>
                </c:pt>
                <c:pt idx="1226">
                  <c:v>708</c:v>
                </c:pt>
                <c:pt idx="1227">
                  <c:v>708</c:v>
                </c:pt>
                <c:pt idx="1228">
                  <c:v>714</c:v>
                </c:pt>
                <c:pt idx="1229">
                  <c:v>710</c:v>
                </c:pt>
                <c:pt idx="1230">
                  <c:v>719</c:v>
                </c:pt>
                <c:pt idx="1231">
                  <c:v>719</c:v>
                </c:pt>
                <c:pt idx="1232">
                  <c:v>711</c:v>
                </c:pt>
                <c:pt idx="1233">
                  <c:v>716</c:v>
                </c:pt>
                <c:pt idx="1234">
                  <c:v>716</c:v>
                </c:pt>
                <c:pt idx="1235">
                  <c:v>714</c:v>
                </c:pt>
                <c:pt idx="1236">
                  <c:v>724</c:v>
                </c:pt>
                <c:pt idx="1237">
                  <c:v>716</c:v>
                </c:pt>
                <c:pt idx="1238">
                  <c:v>716</c:v>
                </c:pt>
                <c:pt idx="1239">
                  <c:v>719</c:v>
                </c:pt>
                <c:pt idx="1240">
                  <c:v>714</c:v>
                </c:pt>
                <c:pt idx="1241">
                  <c:v>708</c:v>
                </c:pt>
                <c:pt idx="1242">
                  <c:v>719</c:v>
                </c:pt>
                <c:pt idx="1243">
                  <c:v>724</c:v>
                </c:pt>
                <c:pt idx="1244">
                  <c:v>716</c:v>
                </c:pt>
                <c:pt idx="1245">
                  <c:v>716</c:v>
                </c:pt>
                <c:pt idx="1246">
                  <c:v>716</c:v>
                </c:pt>
                <c:pt idx="1247">
                  <c:v>719</c:v>
                </c:pt>
                <c:pt idx="1248">
                  <c:v>719</c:v>
                </c:pt>
                <c:pt idx="1249">
                  <c:v>743</c:v>
                </c:pt>
                <c:pt idx="1250">
                  <c:v>716</c:v>
                </c:pt>
                <c:pt idx="1251">
                  <c:v>743</c:v>
                </c:pt>
                <c:pt idx="1252">
                  <c:v>716</c:v>
                </c:pt>
                <c:pt idx="1253">
                  <c:v>714</c:v>
                </c:pt>
                <c:pt idx="1254">
                  <c:v>716</c:v>
                </c:pt>
                <c:pt idx="1255">
                  <c:v>721</c:v>
                </c:pt>
                <c:pt idx="1256">
                  <c:v>731</c:v>
                </c:pt>
                <c:pt idx="1257">
                  <c:v>721</c:v>
                </c:pt>
                <c:pt idx="1258">
                  <c:v>722</c:v>
                </c:pt>
                <c:pt idx="1259">
                  <c:v>724</c:v>
                </c:pt>
                <c:pt idx="1260">
                  <c:v>721</c:v>
                </c:pt>
                <c:pt idx="1261">
                  <c:v>719</c:v>
                </c:pt>
                <c:pt idx="1262">
                  <c:v>716</c:v>
                </c:pt>
                <c:pt idx="1263">
                  <c:v>722</c:v>
                </c:pt>
                <c:pt idx="1264">
                  <c:v>719</c:v>
                </c:pt>
                <c:pt idx="1265">
                  <c:v>716</c:v>
                </c:pt>
                <c:pt idx="1266">
                  <c:v>714</c:v>
                </c:pt>
                <c:pt idx="1267">
                  <c:v>719</c:v>
                </c:pt>
                <c:pt idx="1268">
                  <c:v>716</c:v>
                </c:pt>
                <c:pt idx="1269">
                  <c:v>718</c:v>
                </c:pt>
                <c:pt idx="1270">
                  <c:v>716</c:v>
                </c:pt>
                <c:pt idx="1271">
                  <c:v>717</c:v>
                </c:pt>
                <c:pt idx="1272">
                  <c:v>724</c:v>
                </c:pt>
                <c:pt idx="1273">
                  <c:v>716</c:v>
                </c:pt>
                <c:pt idx="1274">
                  <c:v>709</c:v>
                </c:pt>
                <c:pt idx="1275">
                  <c:v>716</c:v>
                </c:pt>
                <c:pt idx="1276">
                  <c:v>711</c:v>
                </c:pt>
                <c:pt idx="1277">
                  <c:v>714</c:v>
                </c:pt>
                <c:pt idx="1278">
                  <c:v>716</c:v>
                </c:pt>
                <c:pt idx="1279">
                  <c:v>719</c:v>
                </c:pt>
                <c:pt idx="1280">
                  <c:v>724</c:v>
                </c:pt>
                <c:pt idx="1281">
                  <c:v>711</c:v>
                </c:pt>
                <c:pt idx="1282">
                  <c:v>722</c:v>
                </c:pt>
                <c:pt idx="1283">
                  <c:v>724</c:v>
                </c:pt>
                <c:pt idx="1284">
                  <c:v>724</c:v>
                </c:pt>
                <c:pt idx="1285">
                  <c:v>721</c:v>
                </c:pt>
                <c:pt idx="1286">
                  <c:v>721</c:v>
                </c:pt>
                <c:pt idx="1287">
                  <c:v>713</c:v>
                </c:pt>
                <c:pt idx="1288">
                  <c:v>713</c:v>
                </c:pt>
                <c:pt idx="1289">
                  <c:v>719</c:v>
                </c:pt>
                <c:pt idx="1290">
                  <c:v>716</c:v>
                </c:pt>
                <c:pt idx="1291">
                  <c:v>708</c:v>
                </c:pt>
                <c:pt idx="1292">
                  <c:v>708</c:v>
                </c:pt>
                <c:pt idx="1293">
                  <c:v>716</c:v>
                </c:pt>
                <c:pt idx="1294">
                  <c:v>719</c:v>
                </c:pt>
                <c:pt idx="1295">
                  <c:v>714</c:v>
                </c:pt>
                <c:pt idx="1296">
                  <c:v>721</c:v>
                </c:pt>
                <c:pt idx="1297">
                  <c:v>716</c:v>
                </c:pt>
                <c:pt idx="1298">
                  <c:v>719</c:v>
                </c:pt>
                <c:pt idx="1299">
                  <c:v>726</c:v>
                </c:pt>
                <c:pt idx="1300">
                  <c:v>714</c:v>
                </c:pt>
                <c:pt idx="1301">
                  <c:v>721</c:v>
                </c:pt>
                <c:pt idx="1302">
                  <c:v>716</c:v>
                </c:pt>
                <c:pt idx="1303">
                  <c:v>722</c:v>
                </c:pt>
                <c:pt idx="1304">
                  <c:v>716</c:v>
                </c:pt>
                <c:pt idx="1305">
                  <c:v>716</c:v>
                </c:pt>
                <c:pt idx="1306">
                  <c:v>722</c:v>
                </c:pt>
                <c:pt idx="1307">
                  <c:v>719</c:v>
                </c:pt>
                <c:pt idx="1308">
                  <c:v>724</c:v>
                </c:pt>
                <c:pt idx="1309">
                  <c:v>721</c:v>
                </c:pt>
                <c:pt idx="1310">
                  <c:v>719</c:v>
                </c:pt>
                <c:pt idx="1311">
                  <c:v>719</c:v>
                </c:pt>
                <c:pt idx="1312">
                  <c:v>716</c:v>
                </c:pt>
                <c:pt idx="1313">
                  <c:v>716</c:v>
                </c:pt>
                <c:pt idx="1314">
                  <c:v>714</c:v>
                </c:pt>
                <c:pt idx="1315">
                  <c:v>711</c:v>
                </c:pt>
                <c:pt idx="1316">
                  <c:v>724</c:v>
                </c:pt>
                <c:pt idx="1317">
                  <c:v>713</c:v>
                </c:pt>
                <c:pt idx="1318">
                  <c:v>721</c:v>
                </c:pt>
                <c:pt idx="1319">
                  <c:v>724</c:v>
                </c:pt>
                <c:pt idx="1320">
                  <c:v>724</c:v>
                </c:pt>
                <c:pt idx="1321">
                  <c:v>719</c:v>
                </c:pt>
                <c:pt idx="1322">
                  <c:v>717</c:v>
                </c:pt>
                <c:pt idx="1323">
                  <c:v>716</c:v>
                </c:pt>
                <c:pt idx="1324">
                  <c:v>711</c:v>
                </c:pt>
                <c:pt idx="1325">
                  <c:v>711</c:v>
                </c:pt>
                <c:pt idx="1326">
                  <c:v>716</c:v>
                </c:pt>
                <c:pt idx="1327">
                  <c:v>719</c:v>
                </c:pt>
                <c:pt idx="1328">
                  <c:v>721</c:v>
                </c:pt>
                <c:pt idx="1329">
                  <c:v>714</c:v>
                </c:pt>
                <c:pt idx="1330">
                  <c:v>709</c:v>
                </c:pt>
                <c:pt idx="1331">
                  <c:v>710</c:v>
                </c:pt>
                <c:pt idx="1332">
                  <c:v>721</c:v>
                </c:pt>
                <c:pt idx="1333">
                  <c:v>711</c:v>
                </c:pt>
                <c:pt idx="1334">
                  <c:v>714</c:v>
                </c:pt>
                <c:pt idx="1335">
                  <c:v>721</c:v>
                </c:pt>
                <c:pt idx="1336">
                  <c:v>724</c:v>
                </c:pt>
                <c:pt idx="1337">
                  <c:v>719</c:v>
                </c:pt>
                <c:pt idx="1338">
                  <c:v>724</c:v>
                </c:pt>
                <c:pt idx="1339">
                  <c:v>726</c:v>
                </c:pt>
                <c:pt idx="1340">
                  <c:v>716</c:v>
                </c:pt>
                <c:pt idx="1341">
                  <c:v>719</c:v>
                </c:pt>
                <c:pt idx="1342">
                  <c:v>714</c:v>
                </c:pt>
                <c:pt idx="1343">
                  <c:v>719</c:v>
                </c:pt>
                <c:pt idx="1344">
                  <c:v>716</c:v>
                </c:pt>
                <c:pt idx="1345">
                  <c:v>709</c:v>
                </c:pt>
                <c:pt idx="1346">
                  <c:v>716</c:v>
                </c:pt>
                <c:pt idx="1347">
                  <c:v>714</c:v>
                </c:pt>
                <c:pt idx="1348">
                  <c:v>721</c:v>
                </c:pt>
                <c:pt idx="1349">
                  <c:v>721</c:v>
                </c:pt>
                <c:pt idx="1350">
                  <c:v>721</c:v>
                </c:pt>
                <c:pt idx="1351">
                  <c:v>716</c:v>
                </c:pt>
                <c:pt idx="1352">
                  <c:v>713</c:v>
                </c:pt>
                <c:pt idx="1353">
                  <c:v>724</c:v>
                </c:pt>
                <c:pt idx="1354">
                  <c:v>711</c:v>
                </c:pt>
                <c:pt idx="1355">
                  <c:v>719</c:v>
                </c:pt>
                <c:pt idx="1356">
                  <c:v>716</c:v>
                </c:pt>
                <c:pt idx="1357">
                  <c:v>719</c:v>
                </c:pt>
                <c:pt idx="1358">
                  <c:v>709</c:v>
                </c:pt>
                <c:pt idx="1359">
                  <c:v>716</c:v>
                </c:pt>
                <c:pt idx="1360">
                  <c:v>719</c:v>
                </c:pt>
                <c:pt idx="1361">
                  <c:v>721</c:v>
                </c:pt>
                <c:pt idx="1362">
                  <c:v>721</c:v>
                </c:pt>
                <c:pt idx="1363">
                  <c:v>716</c:v>
                </c:pt>
                <c:pt idx="1364">
                  <c:v>721</c:v>
                </c:pt>
                <c:pt idx="1365">
                  <c:v>719</c:v>
                </c:pt>
                <c:pt idx="1366">
                  <c:v>724</c:v>
                </c:pt>
                <c:pt idx="1367">
                  <c:v>724</c:v>
                </c:pt>
                <c:pt idx="1368">
                  <c:v>714</c:v>
                </c:pt>
                <c:pt idx="1369">
                  <c:v>721</c:v>
                </c:pt>
                <c:pt idx="1370">
                  <c:v>721</c:v>
                </c:pt>
                <c:pt idx="1371">
                  <c:v>714</c:v>
                </c:pt>
                <c:pt idx="1372">
                  <c:v>716</c:v>
                </c:pt>
                <c:pt idx="1373">
                  <c:v>716</c:v>
                </c:pt>
                <c:pt idx="1374">
                  <c:v>722</c:v>
                </c:pt>
                <c:pt idx="1375">
                  <c:v>716</c:v>
                </c:pt>
                <c:pt idx="1376">
                  <c:v>721</c:v>
                </c:pt>
                <c:pt idx="1377">
                  <c:v>716</c:v>
                </c:pt>
                <c:pt idx="1378">
                  <c:v>719</c:v>
                </c:pt>
                <c:pt idx="1379">
                  <c:v>716</c:v>
                </c:pt>
                <c:pt idx="1380">
                  <c:v>719</c:v>
                </c:pt>
                <c:pt idx="1381">
                  <c:v>709</c:v>
                </c:pt>
                <c:pt idx="1382">
                  <c:v>719</c:v>
                </c:pt>
                <c:pt idx="1383">
                  <c:v>716</c:v>
                </c:pt>
                <c:pt idx="1384">
                  <c:v>719</c:v>
                </c:pt>
                <c:pt idx="1385">
                  <c:v>716</c:v>
                </c:pt>
                <c:pt idx="1386">
                  <c:v>724</c:v>
                </c:pt>
                <c:pt idx="1387">
                  <c:v>716</c:v>
                </c:pt>
                <c:pt idx="1388">
                  <c:v>711</c:v>
                </c:pt>
                <c:pt idx="1389">
                  <c:v>719</c:v>
                </c:pt>
                <c:pt idx="1390">
                  <c:v>716</c:v>
                </c:pt>
                <c:pt idx="1391">
                  <c:v>716</c:v>
                </c:pt>
                <c:pt idx="1392">
                  <c:v>716</c:v>
                </c:pt>
                <c:pt idx="1393">
                  <c:v>710</c:v>
                </c:pt>
                <c:pt idx="1394">
                  <c:v>714</c:v>
                </c:pt>
                <c:pt idx="1395">
                  <c:v>711</c:v>
                </c:pt>
                <c:pt idx="1396">
                  <c:v>709</c:v>
                </c:pt>
                <c:pt idx="1397">
                  <c:v>708</c:v>
                </c:pt>
                <c:pt idx="1398">
                  <c:v>716</c:v>
                </c:pt>
                <c:pt idx="1399">
                  <c:v>714</c:v>
                </c:pt>
                <c:pt idx="1400">
                  <c:v>729</c:v>
                </c:pt>
                <c:pt idx="1401">
                  <c:v>716</c:v>
                </c:pt>
                <c:pt idx="1402">
                  <c:v>724</c:v>
                </c:pt>
                <c:pt idx="1403">
                  <c:v>716</c:v>
                </c:pt>
                <c:pt idx="1404">
                  <c:v>719</c:v>
                </c:pt>
                <c:pt idx="1405">
                  <c:v>724</c:v>
                </c:pt>
                <c:pt idx="1406">
                  <c:v>711</c:v>
                </c:pt>
                <c:pt idx="1407">
                  <c:v>716</c:v>
                </c:pt>
                <c:pt idx="1408">
                  <c:v>710</c:v>
                </c:pt>
                <c:pt idx="1409">
                  <c:v>714</c:v>
                </c:pt>
                <c:pt idx="1410">
                  <c:v>716</c:v>
                </c:pt>
                <c:pt idx="1411">
                  <c:v>716</c:v>
                </c:pt>
                <c:pt idx="1412">
                  <c:v>717</c:v>
                </c:pt>
                <c:pt idx="1413">
                  <c:v>719</c:v>
                </c:pt>
                <c:pt idx="1414">
                  <c:v>724</c:v>
                </c:pt>
                <c:pt idx="1415">
                  <c:v>709</c:v>
                </c:pt>
                <c:pt idx="1416">
                  <c:v>708</c:v>
                </c:pt>
                <c:pt idx="1417">
                  <c:v>716</c:v>
                </c:pt>
                <c:pt idx="1418">
                  <c:v>709</c:v>
                </c:pt>
                <c:pt idx="1419">
                  <c:v>719</c:v>
                </c:pt>
                <c:pt idx="1420">
                  <c:v>714</c:v>
                </c:pt>
                <c:pt idx="1421">
                  <c:v>716</c:v>
                </c:pt>
                <c:pt idx="1422">
                  <c:v>709</c:v>
                </c:pt>
                <c:pt idx="1423">
                  <c:v>719</c:v>
                </c:pt>
                <c:pt idx="1424">
                  <c:v>711</c:v>
                </c:pt>
                <c:pt idx="1425">
                  <c:v>716</c:v>
                </c:pt>
                <c:pt idx="1426">
                  <c:v>719</c:v>
                </c:pt>
                <c:pt idx="1427">
                  <c:v>722</c:v>
                </c:pt>
                <c:pt idx="1428">
                  <c:v>716</c:v>
                </c:pt>
                <c:pt idx="1429">
                  <c:v>710</c:v>
                </c:pt>
                <c:pt idx="1430">
                  <c:v>714</c:v>
                </c:pt>
                <c:pt idx="1431">
                  <c:v>719</c:v>
                </c:pt>
                <c:pt idx="1432">
                  <c:v>716</c:v>
                </c:pt>
                <c:pt idx="1433">
                  <c:v>729</c:v>
                </c:pt>
                <c:pt idx="1434">
                  <c:v>726</c:v>
                </c:pt>
                <c:pt idx="1435">
                  <c:v>719</c:v>
                </c:pt>
                <c:pt idx="1436">
                  <c:v>716</c:v>
                </c:pt>
                <c:pt idx="1437">
                  <c:v>729</c:v>
                </c:pt>
                <c:pt idx="1438">
                  <c:v>709</c:v>
                </c:pt>
                <c:pt idx="1439">
                  <c:v>716</c:v>
                </c:pt>
                <c:pt idx="1440">
                  <c:v>709</c:v>
                </c:pt>
                <c:pt idx="1441">
                  <c:v>716</c:v>
                </c:pt>
                <c:pt idx="1442">
                  <c:v>724</c:v>
                </c:pt>
                <c:pt idx="1443">
                  <c:v>714</c:v>
                </c:pt>
                <c:pt idx="1444">
                  <c:v>716</c:v>
                </c:pt>
                <c:pt idx="1445">
                  <c:v>716</c:v>
                </c:pt>
                <c:pt idx="1446">
                  <c:v>719</c:v>
                </c:pt>
                <c:pt idx="1447">
                  <c:v>716</c:v>
                </c:pt>
                <c:pt idx="1448">
                  <c:v>719</c:v>
                </c:pt>
                <c:pt idx="1449">
                  <c:v>708</c:v>
                </c:pt>
                <c:pt idx="1450">
                  <c:v>716</c:v>
                </c:pt>
                <c:pt idx="1451">
                  <c:v>716</c:v>
                </c:pt>
                <c:pt idx="1452">
                  <c:v>721</c:v>
                </c:pt>
                <c:pt idx="1453">
                  <c:v>716</c:v>
                </c:pt>
                <c:pt idx="1454">
                  <c:v>721</c:v>
                </c:pt>
                <c:pt idx="1455">
                  <c:v>721</c:v>
                </c:pt>
                <c:pt idx="1456">
                  <c:v>731</c:v>
                </c:pt>
                <c:pt idx="1457">
                  <c:v>721</c:v>
                </c:pt>
                <c:pt idx="1458">
                  <c:v>719</c:v>
                </c:pt>
                <c:pt idx="1459">
                  <c:v>719</c:v>
                </c:pt>
                <c:pt idx="1460">
                  <c:v>721</c:v>
                </c:pt>
                <c:pt idx="1461">
                  <c:v>721</c:v>
                </c:pt>
                <c:pt idx="1462">
                  <c:v>721</c:v>
                </c:pt>
                <c:pt idx="1463">
                  <c:v>721</c:v>
                </c:pt>
                <c:pt idx="1464">
                  <c:v>729</c:v>
                </c:pt>
                <c:pt idx="1465">
                  <c:v>716</c:v>
                </c:pt>
                <c:pt idx="1466">
                  <c:v>727</c:v>
                </c:pt>
                <c:pt idx="1467">
                  <c:v>721</c:v>
                </c:pt>
                <c:pt idx="1468">
                  <c:v>720</c:v>
                </c:pt>
                <c:pt idx="1469">
                  <c:v>714</c:v>
                </c:pt>
                <c:pt idx="1470">
                  <c:v>743</c:v>
                </c:pt>
                <c:pt idx="1471">
                  <c:v>714</c:v>
                </c:pt>
                <c:pt idx="1472">
                  <c:v>714</c:v>
                </c:pt>
                <c:pt idx="1473">
                  <c:v>721</c:v>
                </c:pt>
                <c:pt idx="1474">
                  <c:v>714</c:v>
                </c:pt>
                <c:pt idx="1475">
                  <c:v>731</c:v>
                </c:pt>
                <c:pt idx="1476">
                  <c:v>721</c:v>
                </c:pt>
                <c:pt idx="1477">
                  <c:v>719</c:v>
                </c:pt>
                <c:pt idx="1478">
                  <c:v>729</c:v>
                </c:pt>
                <c:pt idx="1479">
                  <c:v>711</c:v>
                </c:pt>
                <c:pt idx="1480">
                  <c:v>714</c:v>
                </c:pt>
                <c:pt idx="1481">
                  <c:v>716</c:v>
                </c:pt>
                <c:pt idx="1482">
                  <c:v>724</c:v>
                </c:pt>
                <c:pt idx="1483">
                  <c:v>714</c:v>
                </c:pt>
                <c:pt idx="1484">
                  <c:v>724</c:v>
                </c:pt>
                <c:pt idx="1485">
                  <c:v>729</c:v>
                </c:pt>
                <c:pt idx="1486">
                  <c:v>714</c:v>
                </c:pt>
                <c:pt idx="1487">
                  <c:v>710</c:v>
                </c:pt>
                <c:pt idx="1488">
                  <c:v>714</c:v>
                </c:pt>
                <c:pt idx="1489">
                  <c:v>709</c:v>
                </c:pt>
                <c:pt idx="1490">
                  <c:v>716</c:v>
                </c:pt>
                <c:pt idx="1491">
                  <c:v>714</c:v>
                </c:pt>
                <c:pt idx="1492">
                  <c:v>711</c:v>
                </c:pt>
                <c:pt idx="1493">
                  <c:v>708</c:v>
                </c:pt>
                <c:pt idx="1494">
                  <c:v>708</c:v>
                </c:pt>
                <c:pt idx="1495">
                  <c:v>717</c:v>
                </c:pt>
                <c:pt idx="1496">
                  <c:v>721</c:v>
                </c:pt>
                <c:pt idx="1497">
                  <c:v>717</c:v>
                </c:pt>
                <c:pt idx="1498">
                  <c:v>709</c:v>
                </c:pt>
                <c:pt idx="1499">
                  <c:v>716</c:v>
                </c:pt>
                <c:pt idx="1500">
                  <c:v>713</c:v>
                </c:pt>
                <c:pt idx="1501">
                  <c:v>721</c:v>
                </c:pt>
                <c:pt idx="1502">
                  <c:v>716</c:v>
                </c:pt>
                <c:pt idx="1503">
                  <c:v>722</c:v>
                </c:pt>
                <c:pt idx="1504">
                  <c:v>721</c:v>
                </c:pt>
                <c:pt idx="1505">
                  <c:v>714</c:v>
                </c:pt>
                <c:pt idx="1506">
                  <c:v>716</c:v>
                </c:pt>
                <c:pt idx="1507">
                  <c:v>719</c:v>
                </c:pt>
                <c:pt idx="1508">
                  <c:v>716</c:v>
                </c:pt>
                <c:pt idx="1509">
                  <c:v>716</c:v>
                </c:pt>
                <c:pt idx="1510">
                  <c:v>717</c:v>
                </c:pt>
                <c:pt idx="1511">
                  <c:v>711</c:v>
                </c:pt>
                <c:pt idx="1512">
                  <c:v>711</c:v>
                </c:pt>
                <c:pt idx="1513">
                  <c:v>714</c:v>
                </c:pt>
                <c:pt idx="1514">
                  <c:v>716</c:v>
                </c:pt>
                <c:pt idx="1515">
                  <c:v>717</c:v>
                </c:pt>
                <c:pt idx="1516">
                  <c:v>716</c:v>
                </c:pt>
                <c:pt idx="1517">
                  <c:v>711</c:v>
                </c:pt>
                <c:pt idx="1518">
                  <c:v>714</c:v>
                </c:pt>
                <c:pt idx="1519">
                  <c:v>711</c:v>
                </c:pt>
                <c:pt idx="1520">
                  <c:v>711</c:v>
                </c:pt>
                <c:pt idx="1521">
                  <c:v>714</c:v>
                </c:pt>
                <c:pt idx="1522">
                  <c:v>716</c:v>
                </c:pt>
                <c:pt idx="1523">
                  <c:v>722</c:v>
                </c:pt>
                <c:pt idx="1524">
                  <c:v>716</c:v>
                </c:pt>
                <c:pt idx="1525">
                  <c:v>716</c:v>
                </c:pt>
                <c:pt idx="1526">
                  <c:v>717</c:v>
                </c:pt>
                <c:pt idx="1527">
                  <c:v>716</c:v>
                </c:pt>
                <c:pt idx="1528">
                  <c:v>716</c:v>
                </c:pt>
                <c:pt idx="1529">
                  <c:v>709</c:v>
                </c:pt>
                <c:pt idx="1530">
                  <c:v>716</c:v>
                </c:pt>
                <c:pt idx="1531">
                  <c:v>719</c:v>
                </c:pt>
                <c:pt idx="1532">
                  <c:v>711</c:v>
                </c:pt>
                <c:pt idx="1533">
                  <c:v>716</c:v>
                </c:pt>
                <c:pt idx="1534">
                  <c:v>709</c:v>
                </c:pt>
                <c:pt idx="1535">
                  <c:v>716</c:v>
                </c:pt>
                <c:pt idx="1536">
                  <c:v>716</c:v>
                </c:pt>
                <c:pt idx="1537">
                  <c:v>708</c:v>
                </c:pt>
                <c:pt idx="1538">
                  <c:v>716</c:v>
                </c:pt>
                <c:pt idx="1539">
                  <c:v>711</c:v>
                </c:pt>
                <c:pt idx="1540">
                  <c:v>716</c:v>
                </c:pt>
                <c:pt idx="1541">
                  <c:v>721</c:v>
                </c:pt>
                <c:pt idx="1542">
                  <c:v>714</c:v>
                </c:pt>
                <c:pt idx="1543">
                  <c:v>721</c:v>
                </c:pt>
                <c:pt idx="1544">
                  <c:v>721</c:v>
                </c:pt>
                <c:pt idx="1545">
                  <c:v>714</c:v>
                </c:pt>
                <c:pt idx="1546">
                  <c:v>716</c:v>
                </c:pt>
                <c:pt idx="1547">
                  <c:v>719</c:v>
                </c:pt>
                <c:pt idx="1548">
                  <c:v>716</c:v>
                </c:pt>
                <c:pt idx="1549">
                  <c:v>721</c:v>
                </c:pt>
                <c:pt idx="1550">
                  <c:v>709</c:v>
                </c:pt>
                <c:pt idx="1551">
                  <c:v>716</c:v>
                </c:pt>
                <c:pt idx="1552">
                  <c:v>711</c:v>
                </c:pt>
                <c:pt idx="1553">
                  <c:v>708</c:v>
                </c:pt>
                <c:pt idx="1554">
                  <c:v>716</c:v>
                </c:pt>
                <c:pt idx="1555">
                  <c:v>717</c:v>
                </c:pt>
                <c:pt idx="1556">
                  <c:v>719</c:v>
                </c:pt>
                <c:pt idx="1557">
                  <c:v>711</c:v>
                </c:pt>
                <c:pt idx="1558">
                  <c:v>716</c:v>
                </c:pt>
                <c:pt idx="1559">
                  <c:v>716</c:v>
                </c:pt>
                <c:pt idx="1560">
                  <c:v>727</c:v>
                </c:pt>
                <c:pt idx="1561">
                  <c:v>721</c:v>
                </c:pt>
                <c:pt idx="1562">
                  <c:v>724</c:v>
                </c:pt>
                <c:pt idx="1563">
                  <c:v>716</c:v>
                </c:pt>
                <c:pt idx="1564">
                  <c:v>721</c:v>
                </c:pt>
                <c:pt idx="1565">
                  <c:v>719</c:v>
                </c:pt>
                <c:pt idx="1566">
                  <c:v>708</c:v>
                </c:pt>
                <c:pt idx="1567">
                  <c:v>721</c:v>
                </c:pt>
                <c:pt idx="1568">
                  <c:v>714</c:v>
                </c:pt>
                <c:pt idx="1569">
                  <c:v>716</c:v>
                </c:pt>
                <c:pt idx="1570">
                  <c:v>721</c:v>
                </c:pt>
                <c:pt idx="1571">
                  <c:v>722</c:v>
                </c:pt>
                <c:pt idx="1572">
                  <c:v>716</c:v>
                </c:pt>
                <c:pt idx="1573">
                  <c:v>721</c:v>
                </c:pt>
                <c:pt idx="1574">
                  <c:v>714</c:v>
                </c:pt>
                <c:pt idx="1575">
                  <c:v>721</c:v>
                </c:pt>
                <c:pt idx="1576">
                  <c:v>746</c:v>
                </c:pt>
                <c:pt idx="1577">
                  <c:v>721</c:v>
                </c:pt>
                <c:pt idx="1578">
                  <c:v>719</c:v>
                </c:pt>
                <c:pt idx="1579">
                  <c:v>716</c:v>
                </c:pt>
                <c:pt idx="1580">
                  <c:v>716</c:v>
                </c:pt>
                <c:pt idx="1581">
                  <c:v>741</c:v>
                </c:pt>
                <c:pt idx="1582">
                  <c:v>716</c:v>
                </c:pt>
                <c:pt idx="1583">
                  <c:v>743</c:v>
                </c:pt>
                <c:pt idx="1584">
                  <c:v>709</c:v>
                </c:pt>
                <c:pt idx="1585">
                  <c:v>719</c:v>
                </c:pt>
                <c:pt idx="1586">
                  <c:v>724</c:v>
                </c:pt>
                <c:pt idx="1587">
                  <c:v>716</c:v>
                </c:pt>
                <c:pt idx="1588">
                  <c:v>716</c:v>
                </c:pt>
                <c:pt idx="1589">
                  <c:v>713</c:v>
                </c:pt>
                <c:pt idx="1590">
                  <c:v>721</c:v>
                </c:pt>
                <c:pt idx="1591">
                  <c:v>721</c:v>
                </c:pt>
                <c:pt idx="1592">
                  <c:v>709</c:v>
                </c:pt>
                <c:pt idx="1593">
                  <c:v>710</c:v>
                </c:pt>
                <c:pt idx="1594">
                  <c:v>709</c:v>
                </c:pt>
                <c:pt idx="1595">
                  <c:v>716</c:v>
                </c:pt>
                <c:pt idx="1596">
                  <c:v>716</c:v>
                </c:pt>
                <c:pt idx="1597">
                  <c:v>714</c:v>
                </c:pt>
                <c:pt idx="1598">
                  <c:v>719</c:v>
                </c:pt>
                <c:pt idx="1599">
                  <c:v>722</c:v>
                </c:pt>
                <c:pt idx="1600">
                  <c:v>721</c:v>
                </c:pt>
                <c:pt idx="1601">
                  <c:v>721</c:v>
                </c:pt>
                <c:pt idx="1602">
                  <c:v>729</c:v>
                </c:pt>
                <c:pt idx="1603">
                  <c:v>721</c:v>
                </c:pt>
                <c:pt idx="1604">
                  <c:v>722</c:v>
                </c:pt>
                <c:pt idx="1605">
                  <c:v>716</c:v>
                </c:pt>
                <c:pt idx="1606">
                  <c:v>716</c:v>
                </c:pt>
                <c:pt idx="1607">
                  <c:v>719</c:v>
                </c:pt>
                <c:pt idx="1608">
                  <c:v>716</c:v>
                </c:pt>
                <c:pt idx="1609">
                  <c:v>721</c:v>
                </c:pt>
                <c:pt idx="1610">
                  <c:v>722</c:v>
                </c:pt>
                <c:pt idx="1611">
                  <c:v>716</c:v>
                </c:pt>
                <c:pt idx="1612">
                  <c:v>719</c:v>
                </c:pt>
                <c:pt idx="1613">
                  <c:v>724</c:v>
                </c:pt>
                <c:pt idx="1614">
                  <c:v>716</c:v>
                </c:pt>
                <c:pt idx="1615">
                  <c:v>719</c:v>
                </c:pt>
                <c:pt idx="1616">
                  <c:v>714</c:v>
                </c:pt>
                <c:pt idx="1617">
                  <c:v>721</c:v>
                </c:pt>
                <c:pt idx="1618">
                  <c:v>714</c:v>
                </c:pt>
                <c:pt idx="1619">
                  <c:v>716</c:v>
                </c:pt>
                <c:pt idx="1620">
                  <c:v>724</c:v>
                </c:pt>
                <c:pt idx="1621">
                  <c:v>719</c:v>
                </c:pt>
                <c:pt idx="1622">
                  <c:v>721</c:v>
                </c:pt>
                <c:pt idx="1623">
                  <c:v>714</c:v>
                </c:pt>
                <c:pt idx="1624">
                  <c:v>711</c:v>
                </c:pt>
                <c:pt idx="1625">
                  <c:v>716</c:v>
                </c:pt>
                <c:pt idx="1626">
                  <c:v>709</c:v>
                </c:pt>
                <c:pt idx="1627">
                  <c:v>721</c:v>
                </c:pt>
                <c:pt idx="1628">
                  <c:v>724</c:v>
                </c:pt>
                <c:pt idx="1629">
                  <c:v>719</c:v>
                </c:pt>
                <c:pt idx="1630">
                  <c:v>711</c:v>
                </c:pt>
                <c:pt idx="1631">
                  <c:v>709</c:v>
                </c:pt>
                <c:pt idx="1632">
                  <c:v>716</c:v>
                </c:pt>
                <c:pt idx="1633">
                  <c:v>721</c:v>
                </c:pt>
                <c:pt idx="1634">
                  <c:v>716</c:v>
                </c:pt>
                <c:pt idx="1635">
                  <c:v>716</c:v>
                </c:pt>
                <c:pt idx="1636">
                  <c:v>714</c:v>
                </c:pt>
                <c:pt idx="1637">
                  <c:v>721</c:v>
                </c:pt>
                <c:pt idx="1638">
                  <c:v>716</c:v>
                </c:pt>
                <c:pt idx="1639">
                  <c:v>724</c:v>
                </c:pt>
                <c:pt idx="1640">
                  <c:v>724</c:v>
                </c:pt>
                <c:pt idx="1641">
                  <c:v>719</c:v>
                </c:pt>
                <c:pt idx="1642">
                  <c:v>716</c:v>
                </c:pt>
                <c:pt idx="1643">
                  <c:v>711</c:v>
                </c:pt>
                <c:pt idx="1644">
                  <c:v>708</c:v>
                </c:pt>
                <c:pt idx="1645">
                  <c:v>708</c:v>
                </c:pt>
                <c:pt idx="1646">
                  <c:v>708</c:v>
                </c:pt>
                <c:pt idx="1647">
                  <c:v>724</c:v>
                </c:pt>
                <c:pt idx="1648">
                  <c:v>711</c:v>
                </c:pt>
                <c:pt idx="1649">
                  <c:v>717</c:v>
                </c:pt>
                <c:pt idx="1650">
                  <c:v>721</c:v>
                </c:pt>
                <c:pt idx="1651">
                  <c:v>721</c:v>
                </c:pt>
                <c:pt idx="1652">
                  <c:v>713</c:v>
                </c:pt>
                <c:pt idx="1653">
                  <c:v>724</c:v>
                </c:pt>
                <c:pt idx="1654">
                  <c:v>722</c:v>
                </c:pt>
                <c:pt idx="1655">
                  <c:v>724</c:v>
                </c:pt>
                <c:pt idx="1656">
                  <c:v>716</c:v>
                </c:pt>
                <c:pt idx="1657">
                  <c:v>722</c:v>
                </c:pt>
                <c:pt idx="1658">
                  <c:v>734</c:v>
                </c:pt>
                <c:pt idx="1659">
                  <c:v>714</c:v>
                </c:pt>
                <c:pt idx="1660">
                  <c:v>724</c:v>
                </c:pt>
                <c:pt idx="1661">
                  <c:v>729</c:v>
                </c:pt>
                <c:pt idx="1662">
                  <c:v>709</c:v>
                </c:pt>
                <c:pt idx="1663">
                  <c:v>719</c:v>
                </c:pt>
                <c:pt idx="1664">
                  <c:v>711</c:v>
                </c:pt>
                <c:pt idx="1665">
                  <c:v>714</c:v>
                </c:pt>
                <c:pt idx="1666">
                  <c:v>716</c:v>
                </c:pt>
                <c:pt idx="1667">
                  <c:v>722</c:v>
                </c:pt>
                <c:pt idx="1668">
                  <c:v>716</c:v>
                </c:pt>
                <c:pt idx="1669">
                  <c:v>724</c:v>
                </c:pt>
                <c:pt idx="1670">
                  <c:v>719</c:v>
                </c:pt>
                <c:pt idx="1671">
                  <c:v>721</c:v>
                </c:pt>
                <c:pt idx="1672">
                  <c:v>719</c:v>
                </c:pt>
                <c:pt idx="1673">
                  <c:v>716</c:v>
                </c:pt>
                <c:pt idx="1674">
                  <c:v>715</c:v>
                </c:pt>
                <c:pt idx="1675">
                  <c:v>721</c:v>
                </c:pt>
                <c:pt idx="1676">
                  <c:v>721</c:v>
                </c:pt>
                <c:pt idx="1677">
                  <c:v>711</c:v>
                </c:pt>
                <c:pt idx="1678">
                  <c:v>716</c:v>
                </c:pt>
                <c:pt idx="1679">
                  <c:v>724</c:v>
                </c:pt>
                <c:pt idx="1680">
                  <c:v>717</c:v>
                </c:pt>
                <c:pt idx="1681">
                  <c:v>719</c:v>
                </c:pt>
                <c:pt idx="1682">
                  <c:v>711</c:v>
                </c:pt>
                <c:pt idx="1683">
                  <c:v>708</c:v>
                </c:pt>
                <c:pt idx="1684">
                  <c:v>719</c:v>
                </c:pt>
                <c:pt idx="1685">
                  <c:v>736</c:v>
                </c:pt>
                <c:pt idx="1686">
                  <c:v>711</c:v>
                </c:pt>
                <c:pt idx="1687">
                  <c:v>711</c:v>
                </c:pt>
                <c:pt idx="1688">
                  <c:v>719</c:v>
                </c:pt>
                <c:pt idx="1689">
                  <c:v>716</c:v>
                </c:pt>
                <c:pt idx="1690">
                  <c:v>719</c:v>
                </c:pt>
                <c:pt idx="1691">
                  <c:v>724</c:v>
                </c:pt>
                <c:pt idx="1692">
                  <c:v>721</c:v>
                </c:pt>
                <c:pt idx="1693">
                  <c:v>721</c:v>
                </c:pt>
                <c:pt idx="1694">
                  <c:v>721</c:v>
                </c:pt>
                <c:pt idx="1695">
                  <c:v>713</c:v>
                </c:pt>
                <c:pt idx="1696">
                  <c:v>724</c:v>
                </c:pt>
                <c:pt idx="1697">
                  <c:v>711</c:v>
                </c:pt>
                <c:pt idx="1698">
                  <c:v>719</c:v>
                </c:pt>
                <c:pt idx="1699">
                  <c:v>716</c:v>
                </c:pt>
                <c:pt idx="1700">
                  <c:v>714</c:v>
                </c:pt>
                <c:pt idx="1701">
                  <c:v>709</c:v>
                </c:pt>
                <c:pt idx="1702">
                  <c:v>719</c:v>
                </c:pt>
                <c:pt idx="1703">
                  <c:v>714</c:v>
                </c:pt>
                <c:pt idx="1704">
                  <c:v>715</c:v>
                </c:pt>
                <c:pt idx="1705">
                  <c:v>724</c:v>
                </c:pt>
                <c:pt idx="1706">
                  <c:v>724</c:v>
                </c:pt>
                <c:pt idx="1707">
                  <c:v>721</c:v>
                </c:pt>
                <c:pt idx="1708">
                  <c:v>719</c:v>
                </c:pt>
                <c:pt idx="1709">
                  <c:v>719</c:v>
                </c:pt>
                <c:pt idx="1710">
                  <c:v>724</c:v>
                </c:pt>
                <c:pt idx="1711">
                  <c:v>714</c:v>
                </c:pt>
                <c:pt idx="1712">
                  <c:v>716</c:v>
                </c:pt>
                <c:pt idx="1713">
                  <c:v>711</c:v>
                </c:pt>
                <c:pt idx="1714">
                  <c:v>714</c:v>
                </c:pt>
                <c:pt idx="1715">
                  <c:v>711</c:v>
                </c:pt>
                <c:pt idx="1716">
                  <c:v>709</c:v>
                </c:pt>
                <c:pt idx="1717">
                  <c:v>708</c:v>
                </c:pt>
                <c:pt idx="1718">
                  <c:v>724</c:v>
                </c:pt>
                <c:pt idx="1719">
                  <c:v>709</c:v>
                </c:pt>
                <c:pt idx="1720">
                  <c:v>724</c:v>
                </c:pt>
                <c:pt idx="1721">
                  <c:v>711</c:v>
                </c:pt>
                <c:pt idx="1722">
                  <c:v>744</c:v>
                </c:pt>
                <c:pt idx="1723">
                  <c:v>743</c:v>
                </c:pt>
                <c:pt idx="1724">
                  <c:v>709</c:v>
                </c:pt>
                <c:pt idx="1725">
                  <c:v>743</c:v>
                </c:pt>
                <c:pt idx="1726">
                  <c:v>721</c:v>
                </c:pt>
                <c:pt idx="1727">
                  <c:v>716</c:v>
                </c:pt>
                <c:pt idx="1728">
                  <c:v>711</c:v>
                </c:pt>
                <c:pt idx="1729">
                  <c:v>743</c:v>
                </c:pt>
                <c:pt idx="1730">
                  <c:v>728</c:v>
                </c:pt>
                <c:pt idx="1731">
                  <c:v>716</c:v>
                </c:pt>
                <c:pt idx="1732">
                  <c:v>711</c:v>
                </c:pt>
                <c:pt idx="1733">
                  <c:v>724</c:v>
                </c:pt>
                <c:pt idx="1734">
                  <c:v>714</c:v>
                </c:pt>
                <c:pt idx="1735">
                  <c:v>713</c:v>
                </c:pt>
                <c:pt idx="1736">
                  <c:v>724</c:v>
                </c:pt>
                <c:pt idx="1737">
                  <c:v>714</c:v>
                </c:pt>
                <c:pt idx="1738">
                  <c:v>721</c:v>
                </c:pt>
                <c:pt idx="1739">
                  <c:v>716</c:v>
                </c:pt>
                <c:pt idx="1740">
                  <c:v>724</c:v>
                </c:pt>
                <c:pt idx="1741">
                  <c:v>711</c:v>
                </c:pt>
                <c:pt idx="1742">
                  <c:v>716</c:v>
                </c:pt>
                <c:pt idx="1743">
                  <c:v>719</c:v>
                </c:pt>
                <c:pt idx="1744">
                  <c:v>711</c:v>
                </c:pt>
                <c:pt idx="1745">
                  <c:v>708</c:v>
                </c:pt>
                <c:pt idx="1746">
                  <c:v>708</c:v>
                </c:pt>
                <c:pt idx="1747">
                  <c:v>714</c:v>
                </c:pt>
                <c:pt idx="1748">
                  <c:v>709</c:v>
                </c:pt>
                <c:pt idx="1749">
                  <c:v>710</c:v>
                </c:pt>
                <c:pt idx="1750">
                  <c:v>717</c:v>
                </c:pt>
                <c:pt idx="1751">
                  <c:v>721</c:v>
                </c:pt>
                <c:pt idx="1752">
                  <c:v>710</c:v>
                </c:pt>
                <c:pt idx="1753">
                  <c:v>719</c:v>
                </c:pt>
                <c:pt idx="1754">
                  <c:v>716</c:v>
                </c:pt>
                <c:pt idx="1755">
                  <c:v>716</c:v>
                </c:pt>
                <c:pt idx="1756">
                  <c:v>717</c:v>
                </c:pt>
                <c:pt idx="1757">
                  <c:v>719</c:v>
                </c:pt>
                <c:pt idx="1758">
                  <c:v>711</c:v>
                </c:pt>
                <c:pt idx="1759">
                  <c:v>708</c:v>
                </c:pt>
                <c:pt idx="1760">
                  <c:v>719</c:v>
                </c:pt>
                <c:pt idx="1761">
                  <c:v>716</c:v>
                </c:pt>
                <c:pt idx="1762">
                  <c:v>714</c:v>
                </c:pt>
                <c:pt idx="1763">
                  <c:v>716</c:v>
                </c:pt>
                <c:pt idx="1764">
                  <c:v>716</c:v>
                </c:pt>
                <c:pt idx="1765">
                  <c:v>714</c:v>
                </c:pt>
                <c:pt idx="1766">
                  <c:v>716</c:v>
                </c:pt>
                <c:pt idx="1767">
                  <c:v>711</c:v>
                </c:pt>
                <c:pt idx="1768">
                  <c:v>709</c:v>
                </c:pt>
                <c:pt idx="1769">
                  <c:v>716</c:v>
                </c:pt>
                <c:pt idx="1770">
                  <c:v>719</c:v>
                </c:pt>
                <c:pt idx="1771">
                  <c:v>709</c:v>
                </c:pt>
                <c:pt idx="1772">
                  <c:v>716</c:v>
                </c:pt>
                <c:pt idx="1773">
                  <c:v>714</c:v>
                </c:pt>
                <c:pt idx="1774">
                  <c:v>716</c:v>
                </c:pt>
                <c:pt idx="1775">
                  <c:v>711</c:v>
                </c:pt>
                <c:pt idx="1776">
                  <c:v>714</c:v>
                </c:pt>
                <c:pt idx="1777">
                  <c:v>721</c:v>
                </c:pt>
                <c:pt idx="1778">
                  <c:v>713</c:v>
                </c:pt>
                <c:pt idx="1779">
                  <c:v>722</c:v>
                </c:pt>
                <c:pt idx="1780">
                  <c:v>721</c:v>
                </c:pt>
                <c:pt idx="1781">
                  <c:v>715</c:v>
                </c:pt>
                <c:pt idx="1782">
                  <c:v>722</c:v>
                </c:pt>
                <c:pt idx="1783">
                  <c:v>716</c:v>
                </c:pt>
                <c:pt idx="1784">
                  <c:v>722</c:v>
                </c:pt>
                <c:pt idx="1785">
                  <c:v>724</c:v>
                </c:pt>
                <c:pt idx="1786">
                  <c:v>724</c:v>
                </c:pt>
                <c:pt idx="1787">
                  <c:v>714</c:v>
                </c:pt>
                <c:pt idx="1788">
                  <c:v>713</c:v>
                </c:pt>
                <c:pt idx="1789">
                  <c:v>716</c:v>
                </c:pt>
                <c:pt idx="1790">
                  <c:v>709</c:v>
                </c:pt>
                <c:pt idx="1791">
                  <c:v>719</c:v>
                </c:pt>
                <c:pt idx="1792">
                  <c:v>716</c:v>
                </c:pt>
                <c:pt idx="1793">
                  <c:v>708</c:v>
                </c:pt>
                <c:pt idx="1794">
                  <c:v>716</c:v>
                </c:pt>
                <c:pt idx="1795">
                  <c:v>711</c:v>
                </c:pt>
                <c:pt idx="1796">
                  <c:v>709</c:v>
                </c:pt>
                <c:pt idx="1797">
                  <c:v>724</c:v>
                </c:pt>
                <c:pt idx="1798">
                  <c:v>714</c:v>
                </c:pt>
                <c:pt idx="1799">
                  <c:v>716</c:v>
                </c:pt>
                <c:pt idx="1800">
                  <c:v>711</c:v>
                </c:pt>
                <c:pt idx="1801">
                  <c:v>716</c:v>
                </c:pt>
                <c:pt idx="1802">
                  <c:v>716</c:v>
                </c:pt>
                <c:pt idx="1803">
                  <c:v>722</c:v>
                </c:pt>
                <c:pt idx="1804">
                  <c:v>721</c:v>
                </c:pt>
                <c:pt idx="1805">
                  <c:v>716</c:v>
                </c:pt>
                <c:pt idx="1806">
                  <c:v>714</c:v>
                </c:pt>
                <c:pt idx="1807">
                  <c:v>721</c:v>
                </c:pt>
                <c:pt idx="1808">
                  <c:v>724</c:v>
                </c:pt>
                <c:pt idx="1809">
                  <c:v>716</c:v>
                </c:pt>
                <c:pt idx="1810">
                  <c:v>724</c:v>
                </c:pt>
                <c:pt idx="1811">
                  <c:v>719</c:v>
                </c:pt>
                <c:pt idx="1812">
                  <c:v>711</c:v>
                </c:pt>
                <c:pt idx="1813">
                  <c:v>710</c:v>
                </c:pt>
                <c:pt idx="1814">
                  <c:v>717</c:v>
                </c:pt>
                <c:pt idx="1815">
                  <c:v>711</c:v>
                </c:pt>
                <c:pt idx="1816">
                  <c:v>716</c:v>
                </c:pt>
                <c:pt idx="1817">
                  <c:v>716</c:v>
                </c:pt>
                <c:pt idx="1818">
                  <c:v>710</c:v>
                </c:pt>
                <c:pt idx="1819">
                  <c:v>716</c:v>
                </c:pt>
                <c:pt idx="1820">
                  <c:v>724</c:v>
                </c:pt>
                <c:pt idx="1821">
                  <c:v>711</c:v>
                </c:pt>
                <c:pt idx="1822">
                  <c:v>708</c:v>
                </c:pt>
                <c:pt idx="1823">
                  <c:v>714</c:v>
                </c:pt>
                <c:pt idx="1824">
                  <c:v>711</c:v>
                </c:pt>
                <c:pt idx="1825">
                  <c:v>719</c:v>
                </c:pt>
                <c:pt idx="1826">
                  <c:v>711</c:v>
                </c:pt>
                <c:pt idx="1827">
                  <c:v>710</c:v>
                </c:pt>
                <c:pt idx="1828">
                  <c:v>708</c:v>
                </c:pt>
                <c:pt idx="1829">
                  <c:v>708</c:v>
                </c:pt>
                <c:pt idx="1830">
                  <c:v>724</c:v>
                </c:pt>
                <c:pt idx="1831">
                  <c:v>716</c:v>
                </c:pt>
                <c:pt idx="1832">
                  <c:v>714</c:v>
                </c:pt>
                <c:pt idx="1833">
                  <c:v>721</c:v>
                </c:pt>
                <c:pt idx="1834">
                  <c:v>726</c:v>
                </c:pt>
                <c:pt idx="1835">
                  <c:v>724</c:v>
                </c:pt>
                <c:pt idx="1836">
                  <c:v>743</c:v>
                </c:pt>
                <c:pt idx="1837">
                  <c:v>721</c:v>
                </c:pt>
                <c:pt idx="1838">
                  <c:v>719</c:v>
                </c:pt>
                <c:pt idx="1839">
                  <c:v>716</c:v>
                </c:pt>
                <c:pt idx="1840">
                  <c:v>731</c:v>
                </c:pt>
                <c:pt idx="1841">
                  <c:v>716</c:v>
                </c:pt>
                <c:pt idx="1842">
                  <c:v>726</c:v>
                </c:pt>
                <c:pt idx="1843">
                  <c:v>719</c:v>
                </c:pt>
                <c:pt idx="1844">
                  <c:v>721</c:v>
                </c:pt>
                <c:pt idx="1845">
                  <c:v>714</c:v>
                </c:pt>
                <c:pt idx="1846">
                  <c:v>716</c:v>
                </c:pt>
                <c:pt idx="1847">
                  <c:v>721</c:v>
                </c:pt>
                <c:pt idx="1848">
                  <c:v>724</c:v>
                </c:pt>
                <c:pt idx="1849">
                  <c:v>721</c:v>
                </c:pt>
                <c:pt idx="1850">
                  <c:v>714</c:v>
                </c:pt>
                <c:pt idx="1851">
                  <c:v>716</c:v>
                </c:pt>
                <c:pt idx="1852">
                  <c:v>711</c:v>
                </c:pt>
                <c:pt idx="1853">
                  <c:v>708</c:v>
                </c:pt>
                <c:pt idx="1854">
                  <c:v>708</c:v>
                </c:pt>
                <c:pt idx="1855">
                  <c:v>722</c:v>
                </c:pt>
                <c:pt idx="1856">
                  <c:v>719</c:v>
                </c:pt>
                <c:pt idx="1857">
                  <c:v>711</c:v>
                </c:pt>
                <c:pt idx="1858">
                  <c:v>709</c:v>
                </c:pt>
                <c:pt idx="1859">
                  <c:v>716</c:v>
                </c:pt>
                <c:pt idx="1860">
                  <c:v>729</c:v>
                </c:pt>
                <c:pt idx="1861">
                  <c:v>721</c:v>
                </c:pt>
                <c:pt idx="1862">
                  <c:v>729</c:v>
                </c:pt>
                <c:pt idx="1863">
                  <c:v>714</c:v>
                </c:pt>
                <c:pt idx="1864">
                  <c:v>724</c:v>
                </c:pt>
                <c:pt idx="1865">
                  <c:v>716</c:v>
                </c:pt>
                <c:pt idx="1866">
                  <c:v>716</c:v>
                </c:pt>
                <c:pt idx="1867">
                  <c:v>716</c:v>
                </c:pt>
                <c:pt idx="1868">
                  <c:v>709</c:v>
                </c:pt>
                <c:pt idx="1869">
                  <c:v>711</c:v>
                </c:pt>
                <c:pt idx="1870">
                  <c:v>716</c:v>
                </c:pt>
                <c:pt idx="1871">
                  <c:v>724</c:v>
                </c:pt>
                <c:pt idx="1872">
                  <c:v>716</c:v>
                </c:pt>
                <c:pt idx="1873">
                  <c:v>714</c:v>
                </c:pt>
                <c:pt idx="1874">
                  <c:v>713</c:v>
                </c:pt>
                <c:pt idx="1875">
                  <c:v>716</c:v>
                </c:pt>
                <c:pt idx="1876">
                  <c:v>714</c:v>
                </c:pt>
                <c:pt idx="1877">
                  <c:v>711</c:v>
                </c:pt>
                <c:pt idx="1878">
                  <c:v>716</c:v>
                </c:pt>
                <c:pt idx="1879">
                  <c:v>717</c:v>
                </c:pt>
                <c:pt idx="1880">
                  <c:v>709</c:v>
                </c:pt>
                <c:pt idx="1881">
                  <c:v>719</c:v>
                </c:pt>
                <c:pt idx="1882">
                  <c:v>716</c:v>
                </c:pt>
                <c:pt idx="1883">
                  <c:v>719</c:v>
                </c:pt>
                <c:pt idx="1884">
                  <c:v>721</c:v>
                </c:pt>
                <c:pt idx="1885">
                  <c:v>721</c:v>
                </c:pt>
                <c:pt idx="1886">
                  <c:v>714</c:v>
                </c:pt>
                <c:pt idx="1887">
                  <c:v>726</c:v>
                </c:pt>
                <c:pt idx="1888">
                  <c:v>716</c:v>
                </c:pt>
                <c:pt idx="1889">
                  <c:v>719</c:v>
                </c:pt>
                <c:pt idx="1890">
                  <c:v>724</c:v>
                </c:pt>
                <c:pt idx="1891">
                  <c:v>724</c:v>
                </c:pt>
                <c:pt idx="1892">
                  <c:v>716</c:v>
                </c:pt>
                <c:pt idx="1893">
                  <c:v>710</c:v>
                </c:pt>
                <c:pt idx="1894">
                  <c:v>717</c:v>
                </c:pt>
                <c:pt idx="1895">
                  <c:v>716</c:v>
                </c:pt>
                <c:pt idx="1896">
                  <c:v>716</c:v>
                </c:pt>
                <c:pt idx="1897">
                  <c:v>721</c:v>
                </c:pt>
                <c:pt idx="1898">
                  <c:v>721</c:v>
                </c:pt>
                <c:pt idx="1899">
                  <c:v>714</c:v>
                </c:pt>
                <c:pt idx="1900">
                  <c:v>721</c:v>
                </c:pt>
                <c:pt idx="1901">
                  <c:v>721</c:v>
                </c:pt>
                <c:pt idx="1902">
                  <c:v>714</c:v>
                </c:pt>
                <c:pt idx="1903">
                  <c:v>716</c:v>
                </c:pt>
                <c:pt idx="1904">
                  <c:v>716</c:v>
                </c:pt>
                <c:pt idx="1905">
                  <c:v>738</c:v>
                </c:pt>
                <c:pt idx="1906">
                  <c:v>716</c:v>
                </c:pt>
                <c:pt idx="1907">
                  <c:v>719</c:v>
                </c:pt>
                <c:pt idx="1908">
                  <c:v>743</c:v>
                </c:pt>
                <c:pt idx="1909">
                  <c:v>711</c:v>
                </c:pt>
                <c:pt idx="1910">
                  <c:v>738</c:v>
                </c:pt>
                <c:pt idx="1911">
                  <c:v>711</c:v>
                </c:pt>
                <c:pt idx="1912">
                  <c:v>716</c:v>
                </c:pt>
                <c:pt idx="1913">
                  <c:v>714</c:v>
                </c:pt>
                <c:pt idx="1914">
                  <c:v>719</c:v>
                </c:pt>
                <c:pt idx="1915">
                  <c:v>724</c:v>
                </c:pt>
                <c:pt idx="1916">
                  <c:v>719</c:v>
                </c:pt>
                <c:pt idx="1917">
                  <c:v>721</c:v>
                </c:pt>
                <c:pt idx="1918">
                  <c:v>724</c:v>
                </c:pt>
                <c:pt idx="1919">
                  <c:v>721</c:v>
                </c:pt>
                <c:pt idx="1920">
                  <c:v>716</c:v>
                </c:pt>
                <c:pt idx="1921">
                  <c:v>711</c:v>
                </c:pt>
                <c:pt idx="1922">
                  <c:v>716</c:v>
                </c:pt>
                <c:pt idx="1923">
                  <c:v>714</c:v>
                </c:pt>
                <c:pt idx="1924">
                  <c:v>716</c:v>
                </c:pt>
                <c:pt idx="1925">
                  <c:v>709</c:v>
                </c:pt>
                <c:pt idx="1926">
                  <c:v>716</c:v>
                </c:pt>
                <c:pt idx="1927">
                  <c:v>711</c:v>
                </c:pt>
                <c:pt idx="1928">
                  <c:v>716</c:v>
                </c:pt>
                <c:pt idx="1929">
                  <c:v>716</c:v>
                </c:pt>
                <c:pt idx="1930">
                  <c:v>714</c:v>
                </c:pt>
                <c:pt idx="1931">
                  <c:v>711</c:v>
                </c:pt>
                <c:pt idx="1932">
                  <c:v>716</c:v>
                </c:pt>
                <c:pt idx="1933">
                  <c:v>714</c:v>
                </c:pt>
                <c:pt idx="1934">
                  <c:v>711</c:v>
                </c:pt>
                <c:pt idx="1935">
                  <c:v>721</c:v>
                </c:pt>
                <c:pt idx="1936">
                  <c:v>719</c:v>
                </c:pt>
                <c:pt idx="1937">
                  <c:v>724</c:v>
                </c:pt>
                <c:pt idx="1938">
                  <c:v>714</c:v>
                </c:pt>
                <c:pt idx="1939">
                  <c:v>711</c:v>
                </c:pt>
                <c:pt idx="1940">
                  <c:v>711</c:v>
                </c:pt>
                <c:pt idx="1941">
                  <c:v>719</c:v>
                </c:pt>
                <c:pt idx="1942">
                  <c:v>711</c:v>
                </c:pt>
                <c:pt idx="1943">
                  <c:v>717</c:v>
                </c:pt>
                <c:pt idx="1944">
                  <c:v>716</c:v>
                </c:pt>
                <c:pt idx="1945">
                  <c:v>719</c:v>
                </c:pt>
                <c:pt idx="1946">
                  <c:v>716</c:v>
                </c:pt>
                <c:pt idx="1947">
                  <c:v>711</c:v>
                </c:pt>
                <c:pt idx="1948">
                  <c:v>714</c:v>
                </c:pt>
                <c:pt idx="1949">
                  <c:v>716</c:v>
                </c:pt>
                <c:pt idx="1950">
                  <c:v>716</c:v>
                </c:pt>
                <c:pt idx="1951">
                  <c:v>721</c:v>
                </c:pt>
                <c:pt idx="1952">
                  <c:v>711</c:v>
                </c:pt>
                <c:pt idx="1953">
                  <c:v>716</c:v>
                </c:pt>
                <c:pt idx="1954">
                  <c:v>716</c:v>
                </c:pt>
                <c:pt idx="1955">
                  <c:v>719</c:v>
                </c:pt>
                <c:pt idx="1956">
                  <c:v>719</c:v>
                </c:pt>
                <c:pt idx="1957">
                  <c:v>721</c:v>
                </c:pt>
                <c:pt idx="1958">
                  <c:v>724</c:v>
                </c:pt>
                <c:pt idx="1959">
                  <c:v>719</c:v>
                </c:pt>
                <c:pt idx="1960">
                  <c:v>724</c:v>
                </c:pt>
                <c:pt idx="1961">
                  <c:v>710</c:v>
                </c:pt>
                <c:pt idx="1962">
                  <c:v>716</c:v>
                </c:pt>
                <c:pt idx="1963">
                  <c:v>716</c:v>
                </c:pt>
                <c:pt idx="1964">
                  <c:v>716</c:v>
                </c:pt>
                <c:pt idx="1965">
                  <c:v>717</c:v>
                </c:pt>
                <c:pt idx="1966">
                  <c:v>716</c:v>
                </c:pt>
                <c:pt idx="1967">
                  <c:v>711</c:v>
                </c:pt>
                <c:pt idx="1968">
                  <c:v>719</c:v>
                </c:pt>
                <c:pt idx="1969">
                  <c:v>719</c:v>
                </c:pt>
                <c:pt idx="1970">
                  <c:v>709</c:v>
                </c:pt>
                <c:pt idx="1971">
                  <c:v>708</c:v>
                </c:pt>
                <c:pt idx="1972">
                  <c:v>708</c:v>
                </c:pt>
                <c:pt idx="1973">
                  <c:v>716</c:v>
                </c:pt>
                <c:pt idx="1974">
                  <c:v>716</c:v>
                </c:pt>
                <c:pt idx="1975">
                  <c:v>716</c:v>
                </c:pt>
                <c:pt idx="1976">
                  <c:v>719</c:v>
                </c:pt>
                <c:pt idx="1977">
                  <c:v>724</c:v>
                </c:pt>
                <c:pt idx="1978">
                  <c:v>719</c:v>
                </c:pt>
                <c:pt idx="1979">
                  <c:v>711</c:v>
                </c:pt>
                <c:pt idx="1980">
                  <c:v>722</c:v>
                </c:pt>
                <c:pt idx="1981">
                  <c:v>722</c:v>
                </c:pt>
                <c:pt idx="1982">
                  <c:v>718</c:v>
                </c:pt>
                <c:pt idx="1983">
                  <c:v>718</c:v>
                </c:pt>
                <c:pt idx="1984">
                  <c:v>721</c:v>
                </c:pt>
                <c:pt idx="1985">
                  <c:v>713</c:v>
                </c:pt>
                <c:pt idx="1986">
                  <c:v>716</c:v>
                </c:pt>
                <c:pt idx="1987">
                  <c:v>714</c:v>
                </c:pt>
                <c:pt idx="1988">
                  <c:v>721</c:v>
                </c:pt>
                <c:pt idx="1989">
                  <c:v>721</c:v>
                </c:pt>
                <c:pt idx="1990">
                  <c:v>727</c:v>
                </c:pt>
                <c:pt idx="1991">
                  <c:v>719</c:v>
                </c:pt>
                <c:pt idx="1992">
                  <c:v>719</c:v>
                </c:pt>
                <c:pt idx="1993">
                  <c:v>732</c:v>
                </c:pt>
                <c:pt idx="1994">
                  <c:v>732</c:v>
                </c:pt>
                <c:pt idx="1995">
                  <c:v>723</c:v>
                </c:pt>
                <c:pt idx="1996">
                  <c:v>726</c:v>
                </c:pt>
                <c:pt idx="1997">
                  <c:v>718</c:v>
                </c:pt>
                <c:pt idx="1998">
                  <c:v>723</c:v>
                </c:pt>
                <c:pt idx="1999">
                  <c:v>713</c:v>
                </c:pt>
                <c:pt idx="2000">
                  <c:v>719</c:v>
                </c:pt>
                <c:pt idx="2001">
                  <c:v>717</c:v>
                </c:pt>
                <c:pt idx="2002">
                  <c:v>712</c:v>
                </c:pt>
                <c:pt idx="2003">
                  <c:v>718</c:v>
                </c:pt>
                <c:pt idx="2004">
                  <c:v>718</c:v>
                </c:pt>
                <c:pt idx="2005">
                  <c:v>713</c:v>
                </c:pt>
                <c:pt idx="2006">
                  <c:v>710</c:v>
                </c:pt>
                <c:pt idx="2007">
                  <c:v>718</c:v>
                </c:pt>
                <c:pt idx="2008">
                  <c:v>718</c:v>
                </c:pt>
                <c:pt idx="2009">
                  <c:v>718</c:v>
                </c:pt>
                <c:pt idx="2010">
                  <c:v>726</c:v>
                </c:pt>
                <c:pt idx="2011">
                  <c:v>711</c:v>
                </c:pt>
                <c:pt idx="2012">
                  <c:v>718</c:v>
                </c:pt>
                <c:pt idx="2013">
                  <c:v>710</c:v>
                </c:pt>
                <c:pt idx="2014">
                  <c:v>718</c:v>
                </c:pt>
                <c:pt idx="2015">
                  <c:v>718</c:v>
                </c:pt>
                <c:pt idx="2016">
                  <c:v>726</c:v>
                </c:pt>
                <c:pt idx="2017">
                  <c:v>718</c:v>
                </c:pt>
                <c:pt idx="2018">
                  <c:v>724</c:v>
                </c:pt>
                <c:pt idx="2019">
                  <c:v>718</c:v>
                </c:pt>
                <c:pt idx="2020">
                  <c:v>713</c:v>
                </c:pt>
                <c:pt idx="2021">
                  <c:v>711</c:v>
                </c:pt>
                <c:pt idx="2022">
                  <c:v>710</c:v>
                </c:pt>
                <c:pt idx="2023">
                  <c:v>718</c:v>
                </c:pt>
                <c:pt idx="2024">
                  <c:v>713</c:v>
                </c:pt>
                <c:pt idx="2025">
                  <c:v>712</c:v>
                </c:pt>
                <c:pt idx="2026">
                  <c:v>711</c:v>
                </c:pt>
                <c:pt idx="2027">
                  <c:v>721</c:v>
                </c:pt>
                <c:pt idx="2028">
                  <c:v>713</c:v>
                </c:pt>
                <c:pt idx="2029">
                  <c:v>716</c:v>
                </c:pt>
                <c:pt idx="2030">
                  <c:v>718</c:v>
                </c:pt>
                <c:pt idx="2031">
                  <c:v>718</c:v>
                </c:pt>
                <c:pt idx="2032">
                  <c:v>726</c:v>
                </c:pt>
                <c:pt idx="2033">
                  <c:v>713</c:v>
                </c:pt>
                <c:pt idx="2034">
                  <c:v>718</c:v>
                </c:pt>
                <c:pt idx="2035">
                  <c:v>712</c:v>
                </c:pt>
                <c:pt idx="2036">
                  <c:v>719</c:v>
                </c:pt>
                <c:pt idx="2037">
                  <c:v>718</c:v>
                </c:pt>
                <c:pt idx="2038">
                  <c:v>712</c:v>
                </c:pt>
                <c:pt idx="2039">
                  <c:v>716</c:v>
                </c:pt>
                <c:pt idx="2040">
                  <c:v>718</c:v>
                </c:pt>
                <c:pt idx="2041">
                  <c:v>710</c:v>
                </c:pt>
                <c:pt idx="2042">
                  <c:v>721</c:v>
                </c:pt>
                <c:pt idx="2043">
                  <c:v>718</c:v>
                </c:pt>
                <c:pt idx="2044">
                  <c:v>719</c:v>
                </c:pt>
                <c:pt idx="2045">
                  <c:v>726</c:v>
                </c:pt>
                <c:pt idx="2046">
                  <c:v>726</c:v>
                </c:pt>
                <c:pt idx="2047">
                  <c:v>723</c:v>
                </c:pt>
                <c:pt idx="2048">
                  <c:v>723</c:v>
                </c:pt>
                <c:pt idx="2049">
                  <c:v>721</c:v>
                </c:pt>
                <c:pt idx="2050">
                  <c:v>716</c:v>
                </c:pt>
                <c:pt idx="2051">
                  <c:v>718</c:v>
                </c:pt>
                <c:pt idx="2052">
                  <c:v>719</c:v>
                </c:pt>
                <c:pt idx="2053">
                  <c:v>718</c:v>
                </c:pt>
                <c:pt idx="2054">
                  <c:v>713</c:v>
                </c:pt>
                <c:pt idx="2055">
                  <c:v>710</c:v>
                </c:pt>
                <c:pt idx="2056">
                  <c:v>740</c:v>
                </c:pt>
                <c:pt idx="2057">
                  <c:v>716</c:v>
                </c:pt>
                <c:pt idx="2058">
                  <c:v>740</c:v>
                </c:pt>
                <c:pt idx="2059">
                  <c:v>713</c:v>
                </c:pt>
                <c:pt idx="2060">
                  <c:v>711</c:v>
                </c:pt>
                <c:pt idx="2061">
                  <c:v>745</c:v>
                </c:pt>
                <c:pt idx="2062">
                  <c:v>716</c:v>
                </c:pt>
                <c:pt idx="2063">
                  <c:v>718</c:v>
                </c:pt>
                <c:pt idx="2064">
                  <c:v>718</c:v>
                </c:pt>
                <c:pt idx="2065">
                  <c:v>711</c:v>
                </c:pt>
                <c:pt idx="2066">
                  <c:v>713</c:v>
                </c:pt>
                <c:pt idx="2067">
                  <c:v>712</c:v>
                </c:pt>
                <c:pt idx="2068">
                  <c:v>710</c:v>
                </c:pt>
                <c:pt idx="2069">
                  <c:v>711</c:v>
                </c:pt>
                <c:pt idx="2070">
                  <c:v>713</c:v>
                </c:pt>
                <c:pt idx="2071">
                  <c:v>716</c:v>
                </c:pt>
                <c:pt idx="2072">
                  <c:v>727</c:v>
                </c:pt>
                <c:pt idx="2073">
                  <c:v>718</c:v>
                </c:pt>
                <c:pt idx="2074">
                  <c:v>716</c:v>
                </c:pt>
                <c:pt idx="2075">
                  <c:v>723</c:v>
                </c:pt>
                <c:pt idx="2076">
                  <c:v>723</c:v>
                </c:pt>
                <c:pt idx="2077">
                  <c:v>721</c:v>
                </c:pt>
                <c:pt idx="2078">
                  <c:v>718</c:v>
                </c:pt>
                <c:pt idx="2079">
                  <c:v>723</c:v>
                </c:pt>
                <c:pt idx="2080">
                  <c:v>714</c:v>
                </c:pt>
                <c:pt idx="2081">
                  <c:v>719</c:v>
                </c:pt>
                <c:pt idx="2082">
                  <c:v>709</c:v>
                </c:pt>
                <c:pt idx="2083">
                  <c:v>719</c:v>
                </c:pt>
                <c:pt idx="2084">
                  <c:v>711</c:v>
                </c:pt>
                <c:pt idx="2085">
                  <c:v>719</c:v>
                </c:pt>
                <c:pt idx="2086">
                  <c:v>711</c:v>
                </c:pt>
                <c:pt idx="2087">
                  <c:v>716</c:v>
                </c:pt>
                <c:pt idx="2088">
                  <c:v>721</c:v>
                </c:pt>
                <c:pt idx="2089">
                  <c:v>724</c:v>
                </c:pt>
                <c:pt idx="2090">
                  <c:v>721</c:v>
                </c:pt>
                <c:pt idx="2091">
                  <c:v>726</c:v>
                </c:pt>
                <c:pt idx="2092">
                  <c:v>715</c:v>
                </c:pt>
                <c:pt idx="2093">
                  <c:v>713</c:v>
                </c:pt>
                <c:pt idx="2094">
                  <c:v>717</c:v>
                </c:pt>
                <c:pt idx="2095">
                  <c:v>719</c:v>
                </c:pt>
                <c:pt idx="2096">
                  <c:v>711</c:v>
                </c:pt>
                <c:pt idx="2097">
                  <c:v>719</c:v>
                </c:pt>
                <c:pt idx="2098">
                  <c:v>719</c:v>
                </c:pt>
                <c:pt idx="2099">
                  <c:v>719</c:v>
                </c:pt>
                <c:pt idx="2100">
                  <c:v>738</c:v>
                </c:pt>
                <c:pt idx="2101">
                  <c:v>720</c:v>
                </c:pt>
                <c:pt idx="2102">
                  <c:v>738</c:v>
                </c:pt>
                <c:pt idx="2103">
                  <c:v>717</c:v>
                </c:pt>
                <c:pt idx="2104">
                  <c:v>735</c:v>
                </c:pt>
                <c:pt idx="2105">
                  <c:v>716</c:v>
                </c:pt>
                <c:pt idx="2106">
                  <c:v>735</c:v>
                </c:pt>
                <c:pt idx="2107">
                  <c:v>716</c:v>
                </c:pt>
                <c:pt idx="2108">
                  <c:v>716</c:v>
                </c:pt>
                <c:pt idx="2109">
                  <c:v>718</c:v>
                </c:pt>
                <c:pt idx="2110">
                  <c:v>717</c:v>
                </c:pt>
                <c:pt idx="2111">
                  <c:v>717</c:v>
                </c:pt>
                <c:pt idx="2112">
                  <c:v>717</c:v>
                </c:pt>
                <c:pt idx="2113">
                  <c:v>716</c:v>
                </c:pt>
                <c:pt idx="2114">
                  <c:v>716</c:v>
                </c:pt>
                <c:pt idx="2115">
                  <c:v>716</c:v>
                </c:pt>
                <c:pt idx="2116">
                  <c:v>735</c:v>
                </c:pt>
                <c:pt idx="2117">
                  <c:v>714</c:v>
                </c:pt>
                <c:pt idx="2118">
                  <c:v>716</c:v>
                </c:pt>
                <c:pt idx="2119">
                  <c:v>716</c:v>
                </c:pt>
                <c:pt idx="2120">
                  <c:v>735</c:v>
                </c:pt>
                <c:pt idx="2121">
                  <c:v>716</c:v>
                </c:pt>
                <c:pt idx="2122">
                  <c:v>716</c:v>
                </c:pt>
                <c:pt idx="2123">
                  <c:v>735</c:v>
                </c:pt>
                <c:pt idx="2124">
                  <c:v>714</c:v>
                </c:pt>
                <c:pt idx="2125">
                  <c:v>733</c:v>
                </c:pt>
                <c:pt idx="2126">
                  <c:v>735</c:v>
                </c:pt>
                <c:pt idx="2127">
                  <c:v>716</c:v>
                </c:pt>
                <c:pt idx="2128">
                  <c:v>716</c:v>
                </c:pt>
                <c:pt idx="2129">
                  <c:v>735</c:v>
                </c:pt>
                <c:pt idx="2130">
                  <c:v>716</c:v>
                </c:pt>
                <c:pt idx="2131">
                  <c:v>712</c:v>
                </c:pt>
                <c:pt idx="2132">
                  <c:v>708</c:v>
                </c:pt>
                <c:pt idx="2133">
                  <c:v>716</c:v>
                </c:pt>
                <c:pt idx="2134">
                  <c:v>716</c:v>
                </c:pt>
                <c:pt idx="2135">
                  <c:v>716</c:v>
                </c:pt>
                <c:pt idx="2136">
                  <c:v>708</c:v>
                </c:pt>
                <c:pt idx="2137">
                  <c:v>716</c:v>
                </c:pt>
                <c:pt idx="2138">
                  <c:v>721</c:v>
                </c:pt>
                <c:pt idx="2139">
                  <c:v>721</c:v>
                </c:pt>
                <c:pt idx="2140">
                  <c:v>724</c:v>
                </c:pt>
                <c:pt idx="2141">
                  <c:v>719</c:v>
                </c:pt>
                <c:pt idx="2142">
                  <c:v>716</c:v>
                </c:pt>
                <c:pt idx="2143">
                  <c:v>719</c:v>
                </c:pt>
                <c:pt idx="2144">
                  <c:v>711</c:v>
                </c:pt>
                <c:pt idx="2145">
                  <c:v>711</c:v>
                </c:pt>
                <c:pt idx="2146">
                  <c:v>708</c:v>
                </c:pt>
                <c:pt idx="2147">
                  <c:v>714</c:v>
                </c:pt>
                <c:pt idx="2148">
                  <c:v>711</c:v>
                </c:pt>
                <c:pt idx="2149">
                  <c:v>709</c:v>
                </c:pt>
                <c:pt idx="2150">
                  <c:v>721</c:v>
                </c:pt>
                <c:pt idx="2151">
                  <c:v>710</c:v>
                </c:pt>
                <c:pt idx="2152">
                  <c:v>717</c:v>
                </c:pt>
                <c:pt idx="2153">
                  <c:v>719</c:v>
                </c:pt>
                <c:pt idx="2154">
                  <c:v>719</c:v>
                </c:pt>
                <c:pt idx="2155">
                  <c:v>719</c:v>
                </c:pt>
                <c:pt idx="2156">
                  <c:v>716</c:v>
                </c:pt>
                <c:pt idx="2157">
                  <c:v>717</c:v>
                </c:pt>
                <c:pt idx="2158">
                  <c:v>711</c:v>
                </c:pt>
                <c:pt idx="2159">
                  <c:v>716</c:v>
                </c:pt>
                <c:pt idx="2160">
                  <c:v>711</c:v>
                </c:pt>
                <c:pt idx="2161">
                  <c:v>711</c:v>
                </c:pt>
                <c:pt idx="2162">
                  <c:v>709</c:v>
                </c:pt>
                <c:pt idx="2163">
                  <c:v>716</c:v>
                </c:pt>
                <c:pt idx="2164">
                  <c:v>711</c:v>
                </c:pt>
                <c:pt idx="2165">
                  <c:v>716</c:v>
                </c:pt>
                <c:pt idx="2166">
                  <c:v>711</c:v>
                </c:pt>
                <c:pt idx="2167">
                  <c:v>714</c:v>
                </c:pt>
                <c:pt idx="2168">
                  <c:v>711</c:v>
                </c:pt>
                <c:pt idx="2169">
                  <c:v>716</c:v>
                </c:pt>
                <c:pt idx="2170">
                  <c:v>721</c:v>
                </c:pt>
                <c:pt idx="2171">
                  <c:v>716</c:v>
                </c:pt>
                <c:pt idx="2172">
                  <c:v>722</c:v>
                </c:pt>
                <c:pt idx="2173">
                  <c:v>714</c:v>
                </c:pt>
                <c:pt idx="2174">
                  <c:v>721</c:v>
                </c:pt>
                <c:pt idx="2175">
                  <c:v>719</c:v>
                </c:pt>
                <c:pt idx="2176">
                  <c:v>714</c:v>
                </c:pt>
                <c:pt idx="2177">
                  <c:v>716</c:v>
                </c:pt>
                <c:pt idx="2178">
                  <c:v>714</c:v>
                </c:pt>
                <c:pt idx="2179">
                  <c:v>716</c:v>
                </c:pt>
                <c:pt idx="2180">
                  <c:v>724</c:v>
                </c:pt>
                <c:pt idx="2181">
                  <c:v>709</c:v>
                </c:pt>
                <c:pt idx="2182">
                  <c:v>710</c:v>
                </c:pt>
                <c:pt idx="2183">
                  <c:v>714</c:v>
                </c:pt>
                <c:pt idx="2184">
                  <c:v>709</c:v>
                </c:pt>
                <c:pt idx="2185">
                  <c:v>719</c:v>
                </c:pt>
                <c:pt idx="2186">
                  <c:v>714</c:v>
                </c:pt>
                <c:pt idx="2187">
                  <c:v>716</c:v>
                </c:pt>
                <c:pt idx="2188">
                  <c:v>710</c:v>
                </c:pt>
                <c:pt idx="2189">
                  <c:v>708</c:v>
                </c:pt>
                <c:pt idx="2190">
                  <c:v>708</c:v>
                </c:pt>
                <c:pt idx="2191">
                  <c:v>708</c:v>
                </c:pt>
                <c:pt idx="2192">
                  <c:v>708</c:v>
                </c:pt>
                <c:pt idx="2193">
                  <c:v>708</c:v>
                </c:pt>
                <c:pt idx="2194">
                  <c:v>724</c:v>
                </c:pt>
                <c:pt idx="2195">
                  <c:v>716</c:v>
                </c:pt>
                <c:pt idx="2196">
                  <c:v>719</c:v>
                </c:pt>
                <c:pt idx="2197">
                  <c:v>741</c:v>
                </c:pt>
                <c:pt idx="2198">
                  <c:v>716</c:v>
                </c:pt>
                <c:pt idx="2199">
                  <c:v>719</c:v>
                </c:pt>
                <c:pt idx="2200">
                  <c:v>748</c:v>
                </c:pt>
                <c:pt idx="2201">
                  <c:v>721</c:v>
                </c:pt>
                <c:pt idx="2202">
                  <c:v>719</c:v>
                </c:pt>
                <c:pt idx="2203">
                  <c:v>716</c:v>
                </c:pt>
                <c:pt idx="2204">
                  <c:v>714</c:v>
                </c:pt>
                <c:pt idx="2205">
                  <c:v>711</c:v>
                </c:pt>
                <c:pt idx="2206">
                  <c:v>710</c:v>
                </c:pt>
                <c:pt idx="2207">
                  <c:v>708</c:v>
                </c:pt>
                <c:pt idx="2208">
                  <c:v>708</c:v>
                </c:pt>
                <c:pt idx="2209">
                  <c:v>708</c:v>
                </c:pt>
                <c:pt idx="2210">
                  <c:v>708</c:v>
                </c:pt>
                <c:pt idx="2211">
                  <c:v>708</c:v>
                </c:pt>
                <c:pt idx="2212">
                  <c:v>715</c:v>
                </c:pt>
                <c:pt idx="2213">
                  <c:v>714</c:v>
                </c:pt>
                <c:pt idx="2214">
                  <c:v>716</c:v>
                </c:pt>
                <c:pt idx="2215">
                  <c:v>724</c:v>
                </c:pt>
                <c:pt idx="2216">
                  <c:v>716</c:v>
                </c:pt>
                <c:pt idx="2217">
                  <c:v>709</c:v>
                </c:pt>
                <c:pt idx="2218">
                  <c:v>711</c:v>
                </c:pt>
                <c:pt idx="2219">
                  <c:v>724</c:v>
                </c:pt>
                <c:pt idx="2220">
                  <c:v>721</c:v>
                </c:pt>
                <c:pt idx="2221">
                  <c:v>721</c:v>
                </c:pt>
                <c:pt idx="2222">
                  <c:v>719</c:v>
                </c:pt>
                <c:pt idx="2223">
                  <c:v>724</c:v>
                </c:pt>
                <c:pt idx="2224">
                  <c:v>724</c:v>
                </c:pt>
                <c:pt idx="2225">
                  <c:v>713</c:v>
                </c:pt>
                <c:pt idx="2226">
                  <c:v>716</c:v>
                </c:pt>
                <c:pt idx="2227">
                  <c:v>716</c:v>
                </c:pt>
                <c:pt idx="2228">
                  <c:v>716</c:v>
                </c:pt>
                <c:pt idx="2229">
                  <c:v>721</c:v>
                </c:pt>
                <c:pt idx="2230">
                  <c:v>719</c:v>
                </c:pt>
                <c:pt idx="2231">
                  <c:v>719</c:v>
                </c:pt>
                <c:pt idx="2232">
                  <c:v>711</c:v>
                </c:pt>
                <c:pt idx="2233">
                  <c:v>714</c:v>
                </c:pt>
                <c:pt idx="2234">
                  <c:v>708</c:v>
                </c:pt>
                <c:pt idx="2235">
                  <c:v>708</c:v>
                </c:pt>
                <c:pt idx="2236">
                  <c:v>708</c:v>
                </c:pt>
                <c:pt idx="2237">
                  <c:v>706</c:v>
                </c:pt>
                <c:pt idx="2238">
                  <c:v>709</c:v>
                </c:pt>
                <c:pt idx="2239">
                  <c:v>716</c:v>
                </c:pt>
                <c:pt idx="2240">
                  <c:v>709</c:v>
                </c:pt>
                <c:pt idx="2241">
                  <c:v>719</c:v>
                </c:pt>
                <c:pt idx="2242">
                  <c:v>724</c:v>
                </c:pt>
                <c:pt idx="2243">
                  <c:v>709</c:v>
                </c:pt>
                <c:pt idx="2244">
                  <c:v>724</c:v>
                </c:pt>
                <c:pt idx="2245">
                  <c:v>719</c:v>
                </c:pt>
                <c:pt idx="2246">
                  <c:v>709</c:v>
                </c:pt>
                <c:pt idx="2247">
                  <c:v>716</c:v>
                </c:pt>
                <c:pt idx="2248">
                  <c:v>709</c:v>
                </c:pt>
                <c:pt idx="2249">
                  <c:v>716</c:v>
                </c:pt>
                <c:pt idx="2250">
                  <c:v>716</c:v>
                </c:pt>
                <c:pt idx="2251">
                  <c:v>709</c:v>
                </c:pt>
                <c:pt idx="2252">
                  <c:v>719</c:v>
                </c:pt>
                <c:pt idx="2253">
                  <c:v>714</c:v>
                </c:pt>
                <c:pt idx="2254">
                  <c:v>716</c:v>
                </c:pt>
                <c:pt idx="2255">
                  <c:v>721</c:v>
                </c:pt>
                <c:pt idx="2256">
                  <c:v>714</c:v>
                </c:pt>
                <c:pt idx="2257">
                  <c:v>729</c:v>
                </c:pt>
                <c:pt idx="2258">
                  <c:v>719</c:v>
                </c:pt>
                <c:pt idx="2259">
                  <c:v>708</c:v>
                </c:pt>
                <c:pt idx="2260">
                  <c:v>716</c:v>
                </c:pt>
                <c:pt idx="2261">
                  <c:v>709</c:v>
                </c:pt>
                <c:pt idx="2262">
                  <c:v>724</c:v>
                </c:pt>
                <c:pt idx="2263">
                  <c:v>719</c:v>
                </c:pt>
                <c:pt idx="2264">
                  <c:v>717</c:v>
                </c:pt>
                <c:pt idx="2265">
                  <c:v>716</c:v>
                </c:pt>
                <c:pt idx="2266">
                  <c:v>711</c:v>
                </c:pt>
                <c:pt idx="2267">
                  <c:v>708</c:v>
                </c:pt>
                <c:pt idx="2268">
                  <c:v>724</c:v>
                </c:pt>
                <c:pt idx="2269">
                  <c:v>714</c:v>
                </c:pt>
                <c:pt idx="2270">
                  <c:v>724</c:v>
                </c:pt>
                <c:pt idx="2271">
                  <c:v>722</c:v>
                </c:pt>
                <c:pt idx="2272">
                  <c:v>719</c:v>
                </c:pt>
                <c:pt idx="2273">
                  <c:v>716</c:v>
                </c:pt>
                <c:pt idx="2274">
                  <c:v>709</c:v>
                </c:pt>
                <c:pt idx="2275">
                  <c:v>716</c:v>
                </c:pt>
                <c:pt idx="2276">
                  <c:v>711</c:v>
                </c:pt>
                <c:pt idx="2277">
                  <c:v>716</c:v>
                </c:pt>
                <c:pt idx="2278">
                  <c:v>711</c:v>
                </c:pt>
                <c:pt idx="2279">
                  <c:v>722</c:v>
                </c:pt>
                <c:pt idx="2280">
                  <c:v>711</c:v>
                </c:pt>
                <c:pt idx="2281">
                  <c:v>719</c:v>
                </c:pt>
                <c:pt idx="2282">
                  <c:v>719</c:v>
                </c:pt>
                <c:pt idx="2283">
                  <c:v>716</c:v>
                </c:pt>
                <c:pt idx="2284">
                  <c:v>719</c:v>
                </c:pt>
                <c:pt idx="2285">
                  <c:v>713</c:v>
                </c:pt>
                <c:pt idx="2286">
                  <c:v>724</c:v>
                </c:pt>
                <c:pt idx="2287">
                  <c:v>722</c:v>
                </c:pt>
                <c:pt idx="2288">
                  <c:v>721</c:v>
                </c:pt>
                <c:pt idx="2289">
                  <c:v>716</c:v>
                </c:pt>
                <c:pt idx="2290">
                  <c:v>716</c:v>
                </c:pt>
                <c:pt idx="2291">
                  <c:v>711</c:v>
                </c:pt>
                <c:pt idx="2292">
                  <c:v>714</c:v>
                </c:pt>
                <c:pt idx="2293">
                  <c:v>711</c:v>
                </c:pt>
                <c:pt idx="2294">
                  <c:v>714</c:v>
                </c:pt>
                <c:pt idx="2295">
                  <c:v>716</c:v>
                </c:pt>
                <c:pt idx="2296">
                  <c:v>716</c:v>
                </c:pt>
                <c:pt idx="2297">
                  <c:v>714</c:v>
                </c:pt>
                <c:pt idx="2298">
                  <c:v>724</c:v>
                </c:pt>
                <c:pt idx="2299">
                  <c:v>711</c:v>
                </c:pt>
                <c:pt idx="2300">
                  <c:v>714</c:v>
                </c:pt>
                <c:pt idx="2301">
                  <c:v>711</c:v>
                </c:pt>
                <c:pt idx="2302">
                  <c:v>711</c:v>
                </c:pt>
                <c:pt idx="2303">
                  <c:v>712</c:v>
                </c:pt>
                <c:pt idx="2304">
                  <c:v>712</c:v>
                </c:pt>
                <c:pt idx="2305">
                  <c:v>710</c:v>
                </c:pt>
                <c:pt idx="2306">
                  <c:v>717</c:v>
                </c:pt>
                <c:pt idx="2307">
                  <c:v>725</c:v>
                </c:pt>
                <c:pt idx="2308">
                  <c:v>710</c:v>
                </c:pt>
                <c:pt idx="2309">
                  <c:v>717</c:v>
                </c:pt>
                <c:pt idx="2310">
                  <c:v>710</c:v>
                </c:pt>
                <c:pt idx="2311">
                  <c:v>717</c:v>
                </c:pt>
                <c:pt idx="2312">
                  <c:v>717</c:v>
                </c:pt>
                <c:pt idx="2313">
                  <c:v>710</c:v>
                </c:pt>
                <c:pt idx="2314">
                  <c:v>720</c:v>
                </c:pt>
                <c:pt idx="2315">
                  <c:v>715</c:v>
                </c:pt>
                <c:pt idx="2316">
                  <c:v>717</c:v>
                </c:pt>
                <c:pt idx="2317">
                  <c:v>720</c:v>
                </c:pt>
                <c:pt idx="2318">
                  <c:v>717</c:v>
                </c:pt>
                <c:pt idx="2319">
                  <c:v>712</c:v>
                </c:pt>
                <c:pt idx="2320">
                  <c:v>717</c:v>
                </c:pt>
                <c:pt idx="2321">
                  <c:v>717</c:v>
                </c:pt>
                <c:pt idx="2322">
                  <c:v>720</c:v>
                </c:pt>
                <c:pt idx="2323">
                  <c:v>717</c:v>
                </c:pt>
                <c:pt idx="2324">
                  <c:v>722</c:v>
                </c:pt>
                <c:pt idx="2325">
                  <c:v>717</c:v>
                </c:pt>
                <c:pt idx="2326">
                  <c:v>720</c:v>
                </c:pt>
                <c:pt idx="2327">
                  <c:v>717</c:v>
                </c:pt>
                <c:pt idx="2328">
                  <c:v>720</c:v>
                </c:pt>
                <c:pt idx="2329">
                  <c:v>717</c:v>
                </c:pt>
                <c:pt idx="2330">
                  <c:v>717</c:v>
                </c:pt>
                <c:pt idx="2331">
                  <c:v>742</c:v>
                </c:pt>
                <c:pt idx="2332">
                  <c:v>722</c:v>
                </c:pt>
                <c:pt idx="2333">
                  <c:v>714</c:v>
                </c:pt>
                <c:pt idx="2334">
                  <c:v>720</c:v>
                </c:pt>
                <c:pt idx="2335">
                  <c:v>722</c:v>
                </c:pt>
                <c:pt idx="2336">
                  <c:v>715</c:v>
                </c:pt>
                <c:pt idx="2337">
                  <c:v>712</c:v>
                </c:pt>
                <c:pt idx="2338">
                  <c:v>720</c:v>
                </c:pt>
                <c:pt idx="2339">
                  <c:v>717</c:v>
                </c:pt>
                <c:pt idx="2340">
                  <c:v>712</c:v>
                </c:pt>
                <c:pt idx="2341">
                  <c:v>718</c:v>
                </c:pt>
                <c:pt idx="2342">
                  <c:v>712</c:v>
                </c:pt>
                <c:pt idx="2343">
                  <c:v>711</c:v>
                </c:pt>
                <c:pt idx="2344">
                  <c:v>725</c:v>
                </c:pt>
                <c:pt idx="2345">
                  <c:v>720</c:v>
                </c:pt>
                <c:pt idx="2346">
                  <c:v>723</c:v>
                </c:pt>
                <c:pt idx="2347">
                  <c:v>725</c:v>
                </c:pt>
                <c:pt idx="2348">
                  <c:v>717</c:v>
                </c:pt>
                <c:pt idx="2349">
                  <c:v>715</c:v>
                </c:pt>
                <c:pt idx="2350">
                  <c:v>725</c:v>
                </c:pt>
                <c:pt idx="2351">
                  <c:v>720</c:v>
                </c:pt>
                <c:pt idx="2352">
                  <c:v>722</c:v>
                </c:pt>
                <c:pt idx="2353">
                  <c:v>717</c:v>
                </c:pt>
                <c:pt idx="2354">
                  <c:v>720</c:v>
                </c:pt>
                <c:pt idx="2355">
                  <c:v>717</c:v>
                </c:pt>
                <c:pt idx="2356">
                  <c:v>723</c:v>
                </c:pt>
                <c:pt idx="2357">
                  <c:v>717</c:v>
                </c:pt>
                <c:pt idx="2358">
                  <c:v>730</c:v>
                </c:pt>
                <c:pt idx="2359">
                  <c:v>725</c:v>
                </c:pt>
                <c:pt idx="2360">
                  <c:v>722</c:v>
                </c:pt>
                <c:pt idx="2361">
                  <c:v>717</c:v>
                </c:pt>
                <c:pt idx="2362">
                  <c:v>725</c:v>
                </c:pt>
                <c:pt idx="2363">
                  <c:v>715</c:v>
                </c:pt>
                <c:pt idx="2364">
                  <c:v>722</c:v>
                </c:pt>
                <c:pt idx="2365">
                  <c:v>717</c:v>
                </c:pt>
                <c:pt idx="2366">
                  <c:v>715</c:v>
                </c:pt>
                <c:pt idx="2367">
                  <c:v>720</c:v>
                </c:pt>
                <c:pt idx="2368">
                  <c:v>722</c:v>
                </c:pt>
                <c:pt idx="2369">
                  <c:v>710</c:v>
                </c:pt>
                <c:pt idx="2370">
                  <c:v>717</c:v>
                </c:pt>
                <c:pt idx="2371">
                  <c:v>712</c:v>
                </c:pt>
                <c:pt idx="2372">
                  <c:v>715</c:v>
                </c:pt>
                <c:pt idx="2373">
                  <c:v>710</c:v>
                </c:pt>
                <c:pt idx="2374">
                  <c:v>717</c:v>
                </c:pt>
                <c:pt idx="2375">
                  <c:v>718</c:v>
                </c:pt>
                <c:pt idx="2376">
                  <c:v>717</c:v>
                </c:pt>
                <c:pt idx="2377">
                  <c:v>711</c:v>
                </c:pt>
                <c:pt idx="2378">
                  <c:v>715</c:v>
                </c:pt>
                <c:pt idx="2379">
                  <c:v>725</c:v>
                </c:pt>
                <c:pt idx="2380">
                  <c:v>715</c:v>
                </c:pt>
                <c:pt idx="2381">
                  <c:v>725</c:v>
                </c:pt>
                <c:pt idx="2382">
                  <c:v>722</c:v>
                </c:pt>
                <c:pt idx="2383">
                  <c:v>722</c:v>
                </c:pt>
                <c:pt idx="2384">
                  <c:v>722</c:v>
                </c:pt>
                <c:pt idx="2385">
                  <c:v>715</c:v>
                </c:pt>
                <c:pt idx="2386">
                  <c:v>717</c:v>
                </c:pt>
                <c:pt idx="2387">
                  <c:v>717</c:v>
                </c:pt>
                <c:pt idx="2388">
                  <c:v>714</c:v>
                </c:pt>
                <c:pt idx="2389">
                  <c:v>709</c:v>
                </c:pt>
                <c:pt idx="2390">
                  <c:v>709</c:v>
                </c:pt>
                <c:pt idx="2391">
                  <c:v>709</c:v>
                </c:pt>
                <c:pt idx="2392">
                  <c:v>710</c:v>
                </c:pt>
                <c:pt idx="2393">
                  <c:v>712</c:v>
                </c:pt>
                <c:pt idx="2394">
                  <c:v>715</c:v>
                </c:pt>
                <c:pt idx="2395">
                  <c:v>717</c:v>
                </c:pt>
                <c:pt idx="2396">
                  <c:v>712</c:v>
                </c:pt>
                <c:pt idx="2397">
                  <c:v>723</c:v>
                </c:pt>
                <c:pt idx="2398">
                  <c:v>722</c:v>
                </c:pt>
                <c:pt idx="2399">
                  <c:v>717</c:v>
                </c:pt>
                <c:pt idx="2400">
                  <c:v>725</c:v>
                </c:pt>
                <c:pt idx="2401">
                  <c:v>722</c:v>
                </c:pt>
                <c:pt idx="2402">
                  <c:v>715</c:v>
                </c:pt>
                <c:pt idx="2403">
                  <c:v>714</c:v>
                </c:pt>
                <c:pt idx="2404">
                  <c:v>717</c:v>
                </c:pt>
                <c:pt idx="2405">
                  <c:v>710</c:v>
                </c:pt>
                <c:pt idx="2406">
                  <c:v>717</c:v>
                </c:pt>
                <c:pt idx="2407">
                  <c:v>717</c:v>
                </c:pt>
                <c:pt idx="2408">
                  <c:v>723</c:v>
                </c:pt>
                <c:pt idx="2409">
                  <c:v>712</c:v>
                </c:pt>
                <c:pt idx="2410">
                  <c:v>725</c:v>
                </c:pt>
                <c:pt idx="2411">
                  <c:v>722</c:v>
                </c:pt>
                <c:pt idx="2412">
                  <c:v>722</c:v>
                </c:pt>
                <c:pt idx="2413">
                  <c:v>715</c:v>
                </c:pt>
                <c:pt idx="2414">
                  <c:v>714</c:v>
                </c:pt>
                <c:pt idx="2415">
                  <c:v>730</c:v>
                </c:pt>
                <c:pt idx="2416">
                  <c:v>724</c:v>
                </c:pt>
                <c:pt idx="2417">
                  <c:v>715</c:v>
                </c:pt>
                <c:pt idx="2418">
                  <c:v>730</c:v>
                </c:pt>
                <c:pt idx="2419">
                  <c:v>720</c:v>
                </c:pt>
                <c:pt idx="2420">
                  <c:v>722</c:v>
                </c:pt>
                <c:pt idx="2421">
                  <c:v>714</c:v>
                </c:pt>
                <c:pt idx="2422">
                  <c:v>730</c:v>
                </c:pt>
                <c:pt idx="2423">
                  <c:v>720</c:v>
                </c:pt>
                <c:pt idx="2424">
                  <c:v>723</c:v>
                </c:pt>
                <c:pt idx="2425">
                  <c:v>717</c:v>
                </c:pt>
                <c:pt idx="2426">
                  <c:v>712</c:v>
                </c:pt>
                <c:pt idx="2427">
                  <c:v>717</c:v>
                </c:pt>
                <c:pt idx="2428">
                  <c:v>712</c:v>
                </c:pt>
                <c:pt idx="2429">
                  <c:v>710</c:v>
                </c:pt>
                <c:pt idx="2430">
                  <c:v>709</c:v>
                </c:pt>
                <c:pt idx="2431">
                  <c:v>717</c:v>
                </c:pt>
                <c:pt idx="2432">
                  <c:v>720</c:v>
                </c:pt>
                <c:pt idx="2433">
                  <c:v>717</c:v>
                </c:pt>
                <c:pt idx="2434">
                  <c:v>720</c:v>
                </c:pt>
                <c:pt idx="2435">
                  <c:v>710</c:v>
                </c:pt>
                <c:pt idx="2436">
                  <c:v>717</c:v>
                </c:pt>
                <c:pt idx="2437">
                  <c:v>716</c:v>
                </c:pt>
                <c:pt idx="2438">
                  <c:v>717</c:v>
                </c:pt>
                <c:pt idx="2439">
                  <c:v>722</c:v>
                </c:pt>
                <c:pt idx="2440">
                  <c:v>715</c:v>
                </c:pt>
                <c:pt idx="2441">
                  <c:v>722</c:v>
                </c:pt>
                <c:pt idx="2442">
                  <c:v>720</c:v>
                </c:pt>
                <c:pt idx="2443">
                  <c:v>715</c:v>
                </c:pt>
                <c:pt idx="2444">
                  <c:v>712</c:v>
                </c:pt>
                <c:pt idx="2445">
                  <c:v>710</c:v>
                </c:pt>
                <c:pt idx="2446">
                  <c:v>712</c:v>
                </c:pt>
                <c:pt idx="2447">
                  <c:v>720</c:v>
                </c:pt>
                <c:pt idx="2448">
                  <c:v>710</c:v>
                </c:pt>
                <c:pt idx="2449">
                  <c:v>720</c:v>
                </c:pt>
                <c:pt idx="2450">
                  <c:v>720</c:v>
                </c:pt>
                <c:pt idx="2451">
                  <c:v>710</c:v>
                </c:pt>
                <c:pt idx="2452">
                  <c:v>730</c:v>
                </c:pt>
                <c:pt idx="2453">
                  <c:v>722</c:v>
                </c:pt>
                <c:pt idx="2454">
                  <c:v>715</c:v>
                </c:pt>
                <c:pt idx="2455">
                  <c:v>712</c:v>
                </c:pt>
                <c:pt idx="2456">
                  <c:v>717</c:v>
                </c:pt>
                <c:pt idx="2457">
                  <c:v>718</c:v>
                </c:pt>
                <c:pt idx="2458">
                  <c:v>720</c:v>
                </c:pt>
                <c:pt idx="2459">
                  <c:v>720</c:v>
                </c:pt>
                <c:pt idx="2460">
                  <c:v>720</c:v>
                </c:pt>
                <c:pt idx="2461">
                  <c:v>717</c:v>
                </c:pt>
                <c:pt idx="2462">
                  <c:v>714</c:v>
                </c:pt>
                <c:pt idx="2463">
                  <c:v>714</c:v>
                </c:pt>
                <c:pt idx="2464">
                  <c:v>717</c:v>
                </c:pt>
                <c:pt idx="2465">
                  <c:v>717</c:v>
                </c:pt>
                <c:pt idx="2466">
                  <c:v>723</c:v>
                </c:pt>
                <c:pt idx="2467">
                  <c:v>712</c:v>
                </c:pt>
                <c:pt idx="2468">
                  <c:v>712</c:v>
                </c:pt>
                <c:pt idx="2469">
                  <c:v>720</c:v>
                </c:pt>
                <c:pt idx="2470">
                  <c:v>720</c:v>
                </c:pt>
                <c:pt idx="2471">
                  <c:v>710</c:v>
                </c:pt>
                <c:pt idx="2472">
                  <c:v>717</c:v>
                </c:pt>
                <c:pt idx="2473">
                  <c:v>717</c:v>
                </c:pt>
                <c:pt idx="2474">
                  <c:v>734</c:v>
                </c:pt>
                <c:pt idx="2475">
                  <c:v>725</c:v>
                </c:pt>
                <c:pt idx="2476">
                  <c:v>718</c:v>
                </c:pt>
                <c:pt idx="2477">
                  <c:v>720</c:v>
                </c:pt>
                <c:pt idx="2478">
                  <c:v>720</c:v>
                </c:pt>
                <c:pt idx="2479">
                  <c:v>720</c:v>
                </c:pt>
                <c:pt idx="2480">
                  <c:v>729</c:v>
                </c:pt>
                <c:pt idx="2481">
                  <c:v>717</c:v>
                </c:pt>
                <c:pt idx="2482">
                  <c:v>714</c:v>
                </c:pt>
                <c:pt idx="2483">
                  <c:v>713</c:v>
                </c:pt>
                <c:pt idx="2484">
                  <c:v>710</c:v>
                </c:pt>
                <c:pt idx="2485">
                  <c:v>712</c:v>
                </c:pt>
                <c:pt idx="2486">
                  <c:v>715</c:v>
                </c:pt>
                <c:pt idx="2487">
                  <c:v>725</c:v>
                </c:pt>
                <c:pt idx="2488">
                  <c:v>725</c:v>
                </c:pt>
                <c:pt idx="2489">
                  <c:v>717</c:v>
                </c:pt>
                <c:pt idx="2490">
                  <c:v>722</c:v>
                </c:pt>
                <c:pt idx="2491">
                  <c:v>715</c:v>
                </c:pt>
                <c:pt idx="2492">
                  <c:v>714</c:v>
                </c:pt>
                <c:pt idx="2493">
                  <c:v>730</c:v>
                </c:pt>
                <c:pt idx="2494">
                  <c:v>720</c:v>
                </c:pt>
                <c:pt idx="2495">
                  <c:v>717</c:v>
                </c:pt>
                <c:pt idx="2496">
                  <c:v>716</c:v>
                </c:pt>
                <c:pt idx="2497">
                  <c:v>715</c:v>
                </c:pt>
                <c:pt idx="2498">
                  <c:v>722</c:v>
                </c:pt>
                <c:pt idx="2499">
                  <c:v>722</c:v>
                </c:pt>
                <c:pt idx="2500">
                  <c:v>728</c:v>
                </c:pt>
                <c:pt idx="2501">
                  <c:v>722</c:v>
                </c:pt>
                <c:pt idx="2502">
                  <c:v>720</c:v>
                </c:pt>
                <c:pt idx="2503">
                  <c:v>720</c:v>
                </c:pt>
                <c:pt idx="2504">
                  <c:v>712</c:v>
                </c:pt>
                <c:pt idx="2505">
                  <c:v>715</c:v>
                </c:pt>
                <c:pt idx="2506">
                  <c:v>712</c:v>
                </c:pt>
                <c:pt idx="2507">
                  <c:v>717</c:v>
                </c:pt>
                <c:pt idx="2508">
                  <c:v>723</c:v>
                </c:pt>
                <c:pt idx="2509">
                  <c:v>725</c:v>
                </c:pt>
                <c:pt idx="2510">
                  <c:v>720</c:v>
                </c:pt>
                <c:pt idx="2511">
                  <c:v>725</c:v>
                </c:pt>
                <c:pt idx="2512">
                  <c:v>716</c:v>
                </c:pt>
                <c:pt idx="2513">
                  <c:v>709</c:v>
                </c:pt>
                <c:pt idx="2514">
                  <c:v>709</c:v>
                </c:pt>
                <c:pt idx="2515">
                  <c:v>715</c:v>
                </c:pt>
                <c:pt idx="2516">
                  <c:v>717</c:v>
                </c:pt>
                <c:pt idx="2517">
                  <c:v>710</c:v>
                </c:pt>
                <c:pt idx="2518">
                  <c:v>712</c:v>
                </c:pt>
                <c:pt idx="2519">
                  <c:v>717</c:v>
                </c:pt>
                <c:pt idx="2520">
                  <c:v>710</c:v>
                </c:pt>
                <c:pt idx="2521">
                  <c:v>709</c:v>
                </c:pt>
                <c:pt idx="2522">
                  <c:v>720</c:v>
                </c:pt>
                <c:pt idx="2523">
                  <c:v>715</c:v>
                </c:pt>
                <c:pt idx="2524">
                  <c:v>711</c:v>
                </c:pt>
                <c:pt idx="2525">
                  <c:v>717</c:v>
                </c:pt>
                <c:pt idx="2526">
                  <c:v>720</c:v>
                </c:pt>
                <c:pt idx="2527">
                  <c:v>722</c:v>
                </c:pt>
                <c:pt idx="2528">
                  <c:v>715</c:v>
                </c:pt>
                <c:pt idx="2529">
                  <c:v>717</c:v>
                </c:pt>
                <c:pt idx="2530">
                  <c:v>722</c:v>
                </c:pt>
                <c:pt idx="2531">
                  <c:v>722</c:v>
                </c:pt>
                <c:pt idx="2532">
                  <c:v>722</c:v>
                </c:pt>
                <c:pt idx="2533">
                  <c:v>709</c:v>
                </c:pt>
                <c:pt idx="2534">
                  <c:v>709</c:v>
                </c:pt>
                <c:pt idx="2535">
                  <c:v>715</c:v>
                </c:pt>
                <c:pt idx="2536">
                  <c:v>712</c:v>
                </c:pt>
                <c:pt idx="2537">
                  <c:v>715</c:v>
                </c:pt>
                <c:pt idx="2538">
                  <c:v>712</c:v>
                </c:pt>
                <c:pt idx="2539">
                  <c:v>711</c:v>
                </c:pt>
                <c:pt idx="2540">
                  <c:v>715</c:v>
                </c:pt>
                <c:pt idx="2541">
                  <c:v>715</c:v>
                </c:pt>
                <c:pt idx="2542">
                  <c:v>725</c:v>
                </c:pt>
                <c:pt idx="2543">
                  <c:v>715</c:v>
                </c:pt>
                <c:pt idx="2544">
                  <c:v>722</c:v>
                </c:pt>
                <c:pt idx="2545">
                  <c:v>720</c:v>
                </c:pt>
                <c:pt idx="2546">
                  <c:v>714</c:v>
                </c:pt>
                <c:pt idx="2547">
                  <c:v>717</c:v>
                </c:pt>
                <c:pt idx="2548">
                  <c:v>710</c:v>
                </c:pt>
                <c:pt idx="2549">
                  <c:v>712</c:v>
                </c:pt>
                <c:pt idx="2550">
                  <c:v>712</c:v>
                </c:pt>
                <c:pt idx="2551">
                  <c:v>710</c:v>
                </c:pt>
                <c:pt idx="2552">
                  <c:v>720</c:v>
                </c:pt>
                <c:pt idx="2553">
                  <c:v>722</c:v>
                </c:pt>
                <c:pt idx="2554">
                  <c:v>710</c:v>
                </c:pt>
                <c:pt idx="2555">
                  <c:v>720</c:v>
                </c:pt>
                <c:pt idx="2556">
                  <c:v>712</c:v>
                </c:pt>
                <c:pt idx="2557">
                  <c:v>717</c:v>
                </c:pt>
                <c:pt idx="2558">
                  <c:v>717</c:v>
                </c:pt>
                <c:pt idx="2559">
                  <c:v>718</c:v>
                </c:pt>
                <c:pt idx="2560">
                  <c:v>712</c:v>
                </c:pt>
                <c:pt idx="2561">
                  <c:v>720</c:v>
                </c:pt>
                <c:pt idx="2562">
                  <c:v>710</c:v>
                </c:pt>
                <c:pt idx="2563">
                  <c:v>720</c:v>
                </c:pt>
                <c:pt idx="2564">
                  <c:v>729</c:v>
                </c:pt>
                <c:pt idx="2565">
                  <c:v>726</c:v>
                </c:pt>
                <c:pt idx="2566">
                  <c:v>726</c:v>
                </c:pt>
                <c:pt idx="2567">
                  <c:v>718</c:v>
                </c:pt>
                <c:pt idx="2568">
                  <c:v>719</c:v>
                </c:pt>
                <c:pt idx="2569">
                  <c:v>717</c:v>
                </c:pt>
                <c:pt idx="2570">
                  <c:v>722</c:v>
                </c:pt>
                <c:pt idx="2571">
                  <c:v>732</c:v>
                </c:pt>
                <c:pt idx="2572">
                  <c:v>720</c:v>
                </c:pt>
                <c:pt idx="2573">
                  <c:v>719</c:v>
                </c:pt>
                <c:pt idx="2574">
                  <c:v>719</c:v>
                </c:pt>
                <c:pt idx="2575">
                  <c:v>712</c:v>
                </c:pt>
                <c:pt idx="2576">
                  <c:v>714</c:v>
                </c:pt>
                <c:pt idx="2577">
                  <c:v>717</c:v>
                </c:pt>
                <c:pt idx="2578">
                  <c:v>719</c:v>
                </c:pt>
                <c:pt idx="2579">
                  <c:v>720</c:v>
                </c:pt>
                <c:pt idx="2580">
                  <c:v>724</c:v>
                </c:pt>
                <c:pt idx="2581">
                  <c:v>719</c:v>
                </c:pt>
                <c:pt idx="2582">
                  <c:v>714</c:v>
                </c:pt>
                <c:pt idx="2583">
                  <c:v>722</c:v>
                </c:pt>
                <c:pt idx="2584">
                  <c:v>712</c:v>
                </c:pt>
                <c:pt idx="2585">
                  <c:v>719</c:v>
                </c:pt>
                <c:pt idx="2586">
                  <c:v>722</c:v>
                </c:pt>
                <c:pt idx="2587">
                  <c:v>714</c:v>
                </c:pt>
                <c:pt idx="2588">
                  <c:v>722</c:v>
                </c:pt>
                <c:pt idx="2589">
                  <c:v>727</c:v>
                </c:pt>
                <c:pt idx="2590">
                  <c:v>719</c:v>
                </c:pt>
                <c:pt idx="2591">
                  <c:v>714</c:v>
                </c:pt>
                <c:pt idx="2592">
                  <c:v>711</c:v>
                </c:pt>
                <c:pt idx="2593">
                  <c:v>719</c:v>
                </c:pt>
                <c:pt idx="2594">
                  <c:v>714</c:v>
                </c:pt>
                <c:pt idx="2595">
                  <c:v>719</c:v>
                </c:pt>
                <c:pt idx="2596">
                  <c:v>722</c:v>
                </c:pt>
                <c:pt idx="2597">
                  <c:v>712</c:v>
                </c:pt>
                <c:pt idx="2598">
                  <c:v>714</c:v>
                </c:pt>
                <c:pt idx="2599">
                  <c:v>719</c:v>
                </c:pt>
                <c:pt idx="2600">
                  <c:v>719</c:v>
                </c:pt>
                <c:pt idx="2601">
                  <c:v>722</c:v>
                </c:pt>
                <c:pt idx="2602">
                  <c:v>720</c:v>
                </c:pt>
                <c:pt idx="2603">
                  <c:v>712</c:v>
                </c:pt>
                <c:pt idx="2604">
                  <c:v>714</c:v>
                </c:pt>
                <c:pt idx="2605">
                  <c:v>711</c:v>
                </c:pt>
                <c:pt idx="2606">
                  <c:v>711</c:v>
                </c:pt>
                <c:pt idx="2607">
                  <c:v>711</c:v>
                </c:pt>
                <c:pt idx="2608">
                  <c:v>722</c:v>
                </c:pt>
                <c:pt idx="2609">
                  <c:v>722</c:v>
                </c:pt>
                <c:pt idx="2610">
                  <c:v>720</c:v>
                </c:pt>
                <c:pt idx="2611">
                  <c:v>717</c:v>
                </c:pt>
                <c:pt idx="2612">
                  <c:v>710</c:v>
                </c:pt>
                <c:pt idx="2613">
                  <c:v>717</c:v>
                </c:pt>
                <c:pt idx="2614">
                  <c:v>712</c:v>
                </c:pt>
                <c:pt idx="2615">
                  <c:v>718</c:v>
                </c:pt>
                <c:pt idx="2616">
                  <c:v>717</c:v>
                </c:pt>
                <c:pt idx="2617">
                  <c:v>720</c:v>
                </c:pt>
                <c:pt idx="2618">
                  <c:v>720</c:v>
                </c:pt>
                <c:pt idx="2619">
                  <c:v>717</c:v>
                </c:pt>
                <c:pt idx="2620">
                  <c:v>715</c:v>
                </c:pt>
                <c:pt idx="2621">
                  <c:v>720</c:v>
                </c:pt>
                <c:pt idx="2622">
                  <c:v>712</c:v>
                </c:pt>
                <c:pt idx="2623">
                  <c:v>709</c:v>
                </c:pt>
                <c:pt idx="2624">
                  <c:v>712</c:v>
                </c:pt>
                <c:pt idx="2625">
                  <c:v>725</c:v>
                </c:pt>
                <c:pt idx="2626">
                  <c:v>717</c:v>
                </c:pt>
                <c:pt idx="2627">
                  <c:v>717</c:v>
                </c:pt>
                <c:pt idx="2628">
                  <c:v>723</c:v>
                </c:pt>
                <c:pt idx="2629">
                  <c:v>717</c:v>
                </c:pt>
                <c:pt idx="2630">
                  <c:v>720</c:v>
                </c:pt>
                <c:pt idx="2631">
                  <c:v>717</c:v>
                </c:pt>
                <c:pt idx="2632">
                  <c:v>717</c:v>
                </c:pt>
                <c:pt idx="2633">
                  <c:v>717</c:v>
                </c:pt>
                <c:pt idx="2634">
                  <c:v>717</c:v>
                </c:pt>
                <c:pt idx="2635">
                  <c:v>711</c:v>
                </c:pt>
                <c:pt idx="2636">
                  <c:v>710</c:v>
                </c:pt>
                <c:pt idx="2637">
                  <c:v>712</c:v>
                </c:pt>
                <c:pt idx="2638">
                  <c:v>709</c:v>
                </c:pt>
                <c:pt idx="2639">
                  <c:v>717</c:v>
                </c:pt>
                <c:pt idx="2640">
                  <c:v>712</c:v>
                </c:pt>
                <c:pt idx="2641">
                  <c:v>709</c:v>
                </c:pt>
                <c:pt idx="2642">
                  <c:v>715</c:v>
                </c:pt>
                <c:pt idx="2643">
                  <c:v>722</c:v>
                </c:pt>
                <c:pt idx="2644">
                  <c:v>715</c:v>
                </c:pt>
                <c:pt idx="2645">
                  <c:v>709</c:v>
                </c:pt>
                <c:pt idx="2646">
                  <c:v>712</c:v>
                </c:pt>
                <c:pt idx="2647">
                  <c:v>715</c:v>
                </c:pt>
                <c:pt idx="2648">
                  <c:v>717</c:v>
                </c:pt>
                <c:pt idx="2649">
                  <c:v>720</c:v>
                </c:pt>
                <c:pt idx="2650">
                  <c:v>710</c:v>
                </c:pt>
                <c:pt idx="2651">
                  <c:v>712</c:v>
                </c:pt>
                <c:pt idx="2652">
                  <c:v>712</c:v>
                </c:pt>
                <c:pt idx="2653">
                  <c:v>710</c:v>
                </c:pt>
                <c:pt idx="2654">
                  <c:v>720</c:v>
                </c:pt>
                <c:pt idx="2655">
                  <c:v>717</c:v>
                </c:pt>
                <c:pt idx="2656">
                  <c:v>722</c:v>
                </c:pt>
                <c:pt idx="2657">
                  <c:v>716</c:v>
                </c:pt>
                <c:pt idx="2658">
                  <c:v>728</c:v>
                </c:pt>
                <c:pt idx="2659">
                  <c:v>725</c:v>
                </c:pt>
                <c:pt idx="2660">
                  <c:v>717</c:v>
                </c:pt>
                <c:pt idx="2661">
                  <c:v>720</c:v>
                </c:pt>
                <c:pt idx="2662">
                  <c:v>717</c:v>
                </c:pt>
                <c:pt idx="2663">
                  <c:v>720</c:v>
                </c:pt>
                <c:pt idx="2664">
                  <c:v>712</c:v>
                </c:pt>
                <c:pt idx="2665">
                  <c:v>717</c:v>
                </c:pt>
                <c:pt idx="2666">
                  <c:v>709</c:v>
                </c:pt>
                <c:pt idx="2667">
                  <c:v>717</c:v>
                </c:pt>
                <c:pt idx="2668">
                  <c:v>717</c:v>
                </c:pt>
                <c:pt idx="2669">
                  <c:v>714</c:v>
                </c:pt>
                <c:pt idx="2670">
                  <c:v>717</c:v>
                </c:pt>
                <c:pt idx="2671">
                  <c:v>720</c:v>
                </c:pt>
                <c:pt idx="2672">
                  <c:v>725</c:v>
                </c:pt>
                <c:pt idx="2673">
                  <c:v>725</c:v>
                </c:pt>
                <c:pt idx="2674">
                  <c:v>710</c:v>
                </c:pt>
                <c:pt idx="2675">
                  <c:v>720</c:v>
                </c:pt>
                <c:pt idx="2676">
                  <c:v>717</c:v>
                </c:pt>
                <c:pt idx="2677">
                  <c:v>715</c:v>
                </c:pt>
                <c:pt idx="2678">
                  <c:v>725</c:v>
                </c:pt>
                <c:pt idx="2679">
                  <c:v>712</c:v>
                </c:pt>
                <c:pt idx="2680">
                  <c:v>717</c:v>
                </c:pt>
                <c:pt idx="2681">
                  <c:v>712</c:v>
                </c:pt>
                <c:pt idx="2682">
                  <c:v>712</c:v>
                </c:pt>
                <c:pt idx="2683">
                  <c:v>712</c:v>
                </c:pt>
                <c:pt idx="2684">
                  <c:v>717</c:v>
                </c:pt>
                <c:pt idx="2685">
                  <c:v>717</c:v>
                </c:pt>
                <c:pt idx="2686">
                  <c:v>720</c:v>
                </c:pt>
                <c:pt idx="2687">
                  <c:v>730</c:v>
                </c:pt>
                <c:pt idx="2688">
                  <c:v>712</c:v>
                </c:pt>
                <c:pt idx="2689">
                  <c:v>711</c:v>
                </c:pt>
                <c:pt idx="2690">
                  <c:v>725</c:v>
                </c:pt>
                <c:pt idx="2691">
                  <c:v>717</c:v>
                </c:pt>
                <c:pt idx="2692">
                  <c:v>715</c:v>
                </c:pt>
                <c:pt idx="2693">
                  <c:v>725</c:v>
                </c:pt>
                <c:pt idx="2694">
                  <c:v>722</c:v>
                </c:pt>
                <c:pt idx="2695">
                  <c:v>717</c:v>
                </c:pt>
                <c:pt idx="2696">
                  <c:v>712</c:v>
                </c:pt>
                <c:pt idx="2697">
                  <c:v>740</c:v>
                </c:pt>
                <c:pt idx="2698">
                  <c:v>712</c:v>
                </c:pt>
                <c:pt idx="2699">
                  <c:v>717</c:v>
                </c:pt>
                <c:pt idx="2700">
                  <c:v>710</c:v>
                </c:pt>
                <c:pt idx="2701">
                  <c:v>717</c:v>
                </c:pt>
                <c:pt idx="2702">
                  <c:v>710</c:v>
                </c:pt>
                <c:pt idx="2703">
                  <c:v>717</c:v>
                </c:pt>
                <c:pt idx="2704">
                  <c:v>711</c:v>
                </c:pt>
                <c:pt idx="2705">
                  <c:v>709</c:v>
                </c:pt>
                <c:pt idx="2706">
                  <c:v>709</c:v>
                </c:pt>
                <c:pt idx="2707">
                  <c:v>720</c:v>
                </c:pt>
                <c:pt idx="2708">
                  <c:v>717</c:v>
                </c:pt>
                <c:pt idx="2709">
                  <c:v>715</c:v>
                </c:pt>
                <c:pt idx="2710">
                  <c:v>722</c:v>
                </c:pt>
                <c:pt idx="2711">
                  <c:v>725</c:v>
                </c:pt>
                <c:pt idx="2712">
                  <c:v>715</c:v>
                </c:pt>
                <c:pt idx="2713">
                  <c:v>717</c:v>
                </c:pt>
                <c:pt idx="2714">
                  <c:v>716</c:v>
                </c:pt>
                <c:pt idx="2715">
                  <c:v>723</c:v>
                </c:pt>
                <c:pt idx="2716">
                  <c:v>720</c:v>
                </c:pt>
                <c:pt idx="2717">
                  <c:v>712</c:v>
                </c:pt>
                <c:pt idx="2718">
                  <c:v>709</c:v>
                </c:pt>
                <c:pt idx="2719">
                  <c:v>709</c:v>
                </c:pt>
                <c:pt idx="2720">
                  <c:v>717</c:v>
                </c:pt>
                <c:pt idx="2721">
                  <c:v>717</c:v>
                </c:pt>
                <c:pt idx="2722">
                  <c:v>711</c:v>
                </c:pt>
                <c:pt idx="2723">
                  <c:v>715</c:v>
                </c:pt>
                <c:pt idx="2724">
                  <c:v>717</c:v>
                </c:pt>
                <c:pt idx="2725">
                  <c:v>717</c:v>
                </c:pt>
                <c:pt idx="2726">
                  <c:v>720</c:v>
                </c:pt>
                <c:pt idx="2727">
                  <c:v>722</c:v>
                </c:pt>
                <c:pt idx="2728">
                  <c:v>720</c:v>
                </c:pt>
                <c:pt idx="2729">
                  <c:v>722</c:v>
                </c:pt>
                <c:pt idx="2730">
                  <c:v>717</c:v>
                </c:pt>
                <c:pt idx="2731">
                  <c:v>723</c:v>
                </c:pt>
                <c:pt idx="2732">
                  <c:v>720</c:v>
                </c:pt>
                <c:pt idx="2733">
                  <c:v>720</c:v>
                </c:pt>
                <c:pt idx="2734">
                  <c:v>722</c:v>
                </c:pt>
                <c:pt idx="2735">
                  <c:v>717</c:v>
                </c:pt>
                <c:pt idx="2736">
                  <c:v>720</c:v>
                </c:pt>
                <c:pt idx="2737">
                  <c:v>717</c:v>
                </c:pt>
                <c:pt idx="2738">
                  <c:v>717</c:v>
                </c:pt>
                <c:pt idx="2739">
                  <c:v>712</c:v>
                </c:pt>
                <c:pt idx="2740">
                  <c:v>712</c:v>
                </c:pt>
                <c:pt idx="2741">
                  <c:v>710</c:v>
                </c:pt>
                <c:pt idx="2742">
                  <c:v>717</c:v>
                </c:pt>
                <c:pt idx="2743">
                  <c:v>717</c:v>
                </c:pt>
                <c:pt idx="2744">
                  <c:v>712</c:v>
                </c:pt>
                <c:pt idx="2745">
                  <c:v>711</c:v>
                </c:pt>
                <c:pt idx="2746">
                  <c:v>709</c:v>
                </c:pt>
                <c:pt idx="2747">
                  <c:v>715</c:v>
                </c:pt>
                <c:pt idx="2748">
                  <c:v>712</c:v>
                </c:pt>
                <c:pt idx="2749">
                  <c:v>715</c:v>
                </c:pt>
                <c:pt idx="2750">
                  <c:v>717</c:v>
                </c:pt>
                <c:pt idx="2751">
                  <c:v>717</c:v>
                </c:pt>
                <c:pt idx="2752">
                  <c:v>720</c:v>
                </c:pt>
                <c:pt idx="2753">
                  <c:v>722</c:v>
                </c:pt>
                <c:pt idx="2754">
                  <c:v>723</c:v>
                </c:pt>
                <c:pt idx="2755">
                  <c:v>720</c:v>
                </c:pt>
                <c:pt idx="2756">
                  <c:v>717</c:v>
                </c:pt>
                <c:pt idx="2757">
                  <c:v>714</c:v>
                </c:pt>
                <c:pt idx="2758">
                  <c:v>714</c:v>
                </c:pt>
                <c:pt idx="2759">
                  <c:v>720</c:v>
                </c:pt>
                <c:pt idx="2760">
                  <c:v>730</c:v>
                </c:pt>
                <c:pt idx="2761">
                  <c:v>725</c:v>
                </c:pt>
                <c:pt idx="2762">
                  <c:v>723</c:v>
                </c:pt>
                <c:pt idx="2763">
                  <c:v>722</c:v>
                </c:pt>
                <c:pt idx="2764">
                  <c:v>722</c:v>
                </c:pt>
                <c:pt idx="2765">
                  <c:v>720</c:v>
                </c:pt>
                <c:pt idx="2766">
                  <c:v>722</c:v>
                </c:pt>
                <c:pt idx="2767">
                  <c:v>720</c:v>
                </c:pt>
                <c:pt idx="2768">
                  <c:v>720</c:v>
                </c:pt>
                <c:pt idx="2769">
                  <c:v>715</c:v>
                </c:pt>
                <c:pt idx="2770">
                  <c:v>725</c:v>
                </c:pt>
                <c:pt idx="2771">
                  <c:v>722</c:v>
                </c:pt>
                <c:pt idx="2772">
                  <c:v>719</c:v>
                </c:pt>
                <c:pt idx="2773">
                  <c:v>719</c:v>
                </c:pt>
                <c:pt idx="2774">
                  <c:v>727</c:v>
                </c:pt>
                <c:pt idx="2775">
                  <c:v>720</c:v>
                </c:pt>
                <c:pt idx="2776">
                  <c:v>721</c:v>
                </c:pt>
                <c:pt idx="2777">
                  <c:v>722</c:v>
                </c:pt>
                <c:pt idx="2778">
                  <c:v>717</c:v>
                </c:pt>
                <c:pt idx="2779">
                  <c:v>711</c:v>
                </c:pt>
                <c:pt idx="2780">
                  <c:v>717</c:v>
                </c:pt>
                <c:pt idx="2781">
                  <c:v>744</c:v>
                </c:pt>
                <c:pt idx="2782">
                  <c:v>715</c:v>
                </c:pt>
                <c:pt idx="2783">
                  <c:v>722</c:v>
                </c:pt>
                <c:pt idx="2784">
                  <c:v>717</c:v>
                </c:pt>
                <c:pt idx="2785">
                  <c:v>722</c:v>
                </c:pt>
                <c:pt idx="2786">
                  <c:v>725</c:v>
                </c:pt>
                <c:pt idx="2787">
                  <c:v>715</c:v>
                </c:pt>
                <c:pt idx="2788">
                  <c:v>714</c:v>
                </c:pt>
                <c:pt idx="2789">
                  <c:v>709</c:v>
                </c:pt>
                <c:pt idx="2790">
                  <c:v>718</c:v>
                </c:pt>
                <c:pt idx="2791">
                  <c:v>725</c:v>
                </c:pt>
                <c:pt idx="2792">
                  <c:v>717</c:v>
                </c:pt>
                <c:pt idx="2793">
                  <c:v>710</c:v>
                </c:pt>
                <c:pt idx="2794">
                  <c:v>712</c:v>
                </c:pt>
                <c:pt idx="2795">
                  <c:v>720</c:v>
                </c:pt>
                <c:pt idx="2796">
                  <c:v>715</c:v>
                </c:pt>
                <c:pt idx="2797">
                  <c:v>711</c:v>
                </c:pt>
                <c:pt idx="2798">
                  <c:v>711</c:v>
                </c:pt>
                <c:pt idx="2799">
                  <c:v>715</c:v>
                </c:pt>
                <c:pt idx="2800">
                  <c:v>712</c:v>
                </c:pt>
                <c:pt idx="2801">
                  <c:v>718</c:v>
                </c:pt>
                <c:pt idx="2802">
                  <c:v>710</c:v>
                </c:pt>
                <c:pt idx="2803">
                  <c:v>717</c:v>
                </c:pt>
                <c:pt idx="2804">
                  <c:v>718</c:v>
                </c:pt>
                <c:pt idx="2805">
                  <c:v>714</c:v>
                </c:pt>
                <c:pt idx="2806">
                  <c:v>714</c:v>
                </c:pt>
                <c:pt idx="2807">
                  <c:v>710</c:v>
                </c:pt>
                <c:pt idx="2808">
                  <c:v>712</c:v>
                </c:pt>
                <c:pt idx="2809">
                  <c:v>712</c:v>
                </c:pt>
                <c:pt idx="2810">
                  <c:v>718</c:v>
                </c:pt>
                <c:pt idx="2811">
                  <c:v>720</c:v>
                </c:pt>
                <c:pt idx="2812">
                  <c:v>718</c:v>
                </c:pt>
                <c:pt idx="2813">
                  <c:v>710</c:v>
                </c:pt>
                <c:pt idx="2814">
                  <c:v>725</c:v>
                </c:pt>
                <c:pt idx="2815">
                  <c:v>715</c:v>
                </c:pt>
                <c:pt idx="2816">
                  <c:v>722</c:v>
                </c:pt>
                <c:pt idx="2817">
                  <c:v>730</c:v>
                </c:pt>
                <c:pt idx="2818">
                  <c:v>725</c:v>
                </c:pt>
                <c:pt idx="2819">
                  <c:v>717</c:v>
                </c:pt>
                <c:pt idx="2820">
                  <c:v>715</c:v>
                </c:pt>
                <c:pt idx="2821">
                  <c:v>717</c:v>
                </c:pt>
                <c:pt idx="2822">
                  <c:v>717</c:v>
                </c:pt>
                <c:pt idx="2823">
                  <c:v>709</c:v>
                </c:pt>
                <c:pt idx="2824">
                  <c:v>712</c:v>
                </c:pt>
                <c:pt idx="2825">
                  <c:v>715</c:v>
                </c:pt>
                <c:pt idx="2826">
                  <c:v>717</c:v>
                </c:pt>
                <c:pt idx="2827">
                  <c:v>717</c:v>
                </c:pt>
                <c:pt idx="2828">
                  <c:v>720</c:v>
                </c:pt>
                <c:pt idx="2829">
                  <c:v>712</c:v>
                </c:pt>
                <c:pt idx="2830">
                  <c:v>718</c:v>
                </c:pt>
                <c:pt idx="2831">
                  <c:v>710</c:v>
                </c:pt>
                <c:pt idx="2832">
                  <c:v>711</c:v>
                </c:pt>
                <c:pt idx="2833">
                  <c:v>718</c:v>
                </c:pt>
                <c:pt idx="2834">
                  <c:v>722</c:v>
                </c:pt>
                <c:pt idx="2835">
                  <c:v>720</c:v>
                </c:pt>
                <c:pt idx="2836">
                  <c:v>722</c:v>
                </c:pt>
                <c:pt idx="2837">
                  <c:v>716</c:v>
                </c:pt>
                <c:pt idx="2838">
                  <c:v>723</c:v>
                </c:pt>
                <c:pt idx="2839">
                  <c:v>725</c:v>
                </c:pt>
                <c:pt idx="2840">
                  <c:v>717</c:v>
                </c:pt>
                <c:pt idx="2841">
                  <c:v>717</c:v>
                </c:pt>
                <c:pt idx="2842">
                  <c:v>725</c:v>
                </c:pt>
                <c:pt idx="2843">
                  <c:v>710</c:v>
                </c:pt>
                <c:pt idx="2844">
                  <c:v>712</c:v>
                </c:pt>
                <c:pt idx="2845">
                  <c:v>718</c:v>
                </c:pt>
                <c:pt idx="2846">
                  <c:v>712</c:v>
                </c:pt>
                <c:pt idx="2847">
                  <c:v>711</c:v>
                </c:pt>
                <c:pt idx="2848">
                  <c:v>737</c:v>
                </c:pt>
                <c:pt idx="2849">
                  <c:v>717</c:v>
                </c:pt>
                <c:pt idx="2850">
                  <c:v>720</c:v>
                </c:pt>
                <c:pt idx="2851">
                  <c:v>739</c:v>
                </c:pt>
                <c:pt idx="2852">
                  <c:v>717</c:v>
                </c:pt>
                <c:pt idx="2853">
                  <c:v>717</c:v>
                </c:pt>
                <c:pt idx="2854">
                  <c:v>715</c:v>
                </c:pt>
                <c:pt idx="2855">
                  <c:v>717</c:v>
                </c:pt>
                <c:pt idx="2856">
                  <c:v>710</c:v>
                </c:pt>
                <c:pt idx="2857">
                  <c:v>725</c:v>
                </c:pt>
                <c:pt idx="2858">
                  <c:v>720</c:v>
                </c:pt>
                <c:pt idx="2859">
                  <c:v>710</c:v>
                </c:pt>
                <c:pt idx="2860">
                  <c:v>720</c:v>
                </c:pt>
                <c:pt idx="2861">
                  <c:v>720</c:v>
                </c:pt>
                <c:pt idx="2862">
                  <c:v>712</c:v>
                </c:pt>
                <c:pt idx="2863">
                  <c:v>717</c:v>
                </c:pt>
                <c:pt idx="2864">
                  <c:v>714</c:v>
                </c:pt>
                <c:pt idx="2865">
                  <c:v>722</c:v>
                </c:pt>
                <c:pt idx="2866">
                  <c:v>730</c:v>
                </c:pt>
                <c:pt idx="2867">
                  <c:v>725</c:v>
                </c:pt>
                <c:pt idx="2868">
                  <c:v>712</c:v>
                </c:pt>
                <c:pt idx="2869">
                  <c:v>718</c:v>
                </c:pt>
                <c:pt idx="2870">
                  <c:v>717</c:v>
                </c:pt>
                <c:pt idx="2871">
                  <c:v>723</c:v>
                </c:pt>
                <c:pt idx="2872">
                  <c:v>728</c:v>
                </c:pt>
                <c:pt idx="2873">
                  <c:v>720</c:v>
                </c:pt>
                <c:pt idx="2874">
                  <c:v>732</c:v>
                </c:pt>
                <c:pt idx="2875">
                  <c:v>716</c:v>
                </c:pt>
                <c:pt idx="2876">
                  <c:v>716</c:v>
                </c:pt>
                <c:pt idx="2877">
                  <c:v>727</c:v>
                </c:pt>
                <c:pt idx="2878">
                  <c:v>724</c:v>
                </c:pt>
                <c:pt idx="2879">
                  <c:v>721</c:v>
                </c:pt>
                <c:pt idx="2880">
                  <c:v>716</c:v>
                </c:pt>
                <c:pt idx="2881">
                  <c:v>723</c:v>
                </c:pt>
                <c:pt idx="2882">
                  <c:v>724</c:v>
                </c:pt>
                <c:pt idx="2883">
                  <c:v>723</c:v>
                </c:pt>
                <c:pt idx="2884">
                  <c:v>717</c:v>
                </c:pt>
                <c:pt idx="2885">
                  <c:v>721</c:v>
                </c:pt>
                <c:pt idx="2886">
                  <c:v>723</c:v>
                </c:pt>
                <c:pt idx="2887">
                  <c:v>716</c:v>
                </c:pt>
                <c:pt idx="2888">
                  <c:v>715</c:v>
                </c:pt>
                <c:pt idx="2889">
                  <c:v>715</c:v>
                </c:pt>
                <c:pt idx="2890">
                  <c:v>721</c:v>
                </c:pt>
                <c:pt idx="2891">
                  <c:v>726</c:v>
                </c:pt>
                <c:pt idx="2892">
                  <c:v>723</c:v>
                </c:pt>
                <c:pt idx="2893">
                  <c:v>716</c:v>
                </c:pt>
                <c:pt idx="2894">
                  <c:v>726</c:v>
                </c:pt>
                <c:pt idx="2895">
                  <c:v>726</c:v>
                </c:pt>
                <c:pt idx="2896">
                  <c:v>723</c:v>
                </c:pt>
                <c:pt idx="2897">
                  <c:v>723</c:v>
                </c:pt>
                <c:pt idx="2898">
                  <c:v>729</c:v>
                </c:pt>
                <c:pt idx="2899">
                  <c:v>729</c:v>
                </c:pt>
                <c:pt idx="2900">
                  <c:v>732</c:v>
                </c:pt>
                <c:pt idx="2901">
                  <c:v>727</c:v>
                </c:pt>
                <c:pt idx="2902">
                  <c:v>730</c:v>
                </c:pt>
                <c:pt idx="2903">
                  <c:v>730</c:v>
                </c:pt>
                <c:pt idx="2904">
                  <c:v>719</c:v>
                </c:pt>
                <c:pt idx="2905">
                  <c:v>718</c:v>
                </c:pt>
                <c:pt idx="2906">
                  <c:v>722</c:v>
                </c:pt>
                <c:pt idx="2907">
                  <c:v>732</c:v>
                </c:pt>
                <c:pt idx="2908">
                  <c:v>728</c:v>
                </c:pt>
                <c:pt idx="2909">
                  <c:v>726</c:v>
                </c:pt>
                <c:pt idx="2910">
                  <c:v>725</c:v>
                </c:pt>
                <c:pt idx="2911">
                  <c:v>725</c:v>
                </c:pt>
                <c:pt idx="2912">
                  <c:v>720</c:v>
                </c:pt>
                <c:pt idx="2913">
                  <c:v>720</c:v>
                </c:pt>
                <c:pt idx="2914">
                  <c:v>713</c:v>
                </c:pt>
                <c:pt idx="2915">
                  <c:v>722</c:v>
                </c:pt>
                <c:pt idx="2916">
                  <c:v>721</c:v>
                </c:pt>
                <c:pt idx="2917">
                  <c:v>713</c:v>
                </c:pt>
                <c:pt idx="2918">
                  <c:v>724</c:v>
                </c:pt>
                <c:pt idx="2919">
                  <c:v>729</c:v>
                </c:pt>
                <c:pt idx="2920">
                  <c:v>719</c:v>
                </c:pt>
                <c:pt idx="2921">
                  <c:v>716</c:v>
                </c:pt>
                <c:pt idx="2922">
                  <c:v>714</c:v>
                </c:pt>
                <c:pt idx="2923">
                  <c:v>714</c:v>
                </c:pt>
                <c:pt idx="2924">
                  <c:v>724</c:v>
                </c:pt>
                <c:pt idx="2925">
                  <c:v>727</c:v>
                </c:pt>
                <c:pt idx="2926">
                  <c:v>731</c:v>
                </c:pt>
                <c:pt idx="2927">
                  <c:v>726</c:v>
                </c:pt>
                <c:pt idx="2928">
                  <c:v>724</c:v>
                </c:pt>
                <c:pt idx="2929">
                  <c:v>734</c:v>
                </c:pt>
                <c:pt idx="2930">
                  <c:v>729</c:v>
                </c:pt>
                <c:pt idx="2931">
                  <c:v>727</c:v>
                </c:pt>
                <c:pt idx="2932">
                  <c:v>729</c:v>
                </c:pt>
                <c:pt idx="2933">
                  <c:v>721</c:v>
                </c:pt>
                <c:pt idx="2934">
                  <c:v>721</c:v>
                </c:pt>
                <c:pt idx="2935">
                  <c:v>721</c:v>
                </c:pt>
                <c:pt idx="2936">
                  <c:v>722</c:v>
                </c:pt>
                <c:pt idx="2937">
                  <c:v>729</c:v>
                </c:pt>
                <c:pt idx="2938">
                  <c:v>729</c:v>
                </c:pt>
                <c:pt idx="2939">
                  <c:v>726</c:v>
                </c:pt>
                <c:pt idx="2940">
                  <c:v>728</c:v>
                </c:pt>
                <c:pt idx="2941">
                  <c:v>720</c:v>
                </c:pt>
                <c:pt idx="2942">
                  <c:v>729</c:v>
                </c:pt>
                <c:pt idx="2943">
                  <c:v>718</c:v>
                </c:pt>
                <c:pt idx="2944">
                  <c:v>723</c:v>
                </c:pt>
                <c:pt idx="2945">
                  <c:v>723</c:v>
                </c:pt>
                <c:pt idx="2946">
                  <c:v>717</c:v>
                </c:pt>
                <c:pt idx="2947">
                  <c:v>721</c:v>
                </c:pt>
                <c:pt idx="2948">
                  <c:v>723</c:v>
                </c:pt>
                <c:pt idx="2949">
                  <c:v>727</c:v>
                </c:pt>
                <c:pt idx="2950">
                  <c:v>721</c:v>
                </c:pt>
                <c:pt idx="2951">
                  <c:v>728</c:v>
                </c:pt>
                <c:pt idx="2952">
                  <c:v>734</c:v>
                </c:pt>
                <c:pt idx="2953">
                  <c:v>723</c:v>
                </c:pt>
                <c:pt idx="2954">
                  <c:v>731</c:v>
                </c:pt>
                <c:pt idx="2955">
                  <c:v>728</c:v>
                </c:pt>
                <c:pt idx="2956">
                  <c:v>723</c:v>
                </c:pt>
                <c:pt idx="2957">
                  <c:v>716</c:v>
                </c:pt>
                <c:pt idx="2958">
                  <c:v>715</c:v>
                </c:pt>
                <c:pt idx="2959">
                  <c:v>723</c:v>
                </c:pt>
                <c:pt idx="2960">
                  <c:v>724</c:v>
                </c:pt>
                <c:pt idx="2961">
                  <c:v>723</c:v>
                </c:pt>
                <c:pt idx="2962">
                  <c:v>718</c:v>
                </c:pt>
                <c:pt idx="2963">
                  <c:v>724</c:v>
                </c:pt>
                <c:pt idx="2964">
                  <c:v>728</c:v>
                </c:pt>
                <c:pt idx="2965">
                  <c:v>726</c:v>
                </c:pt>
                <c:pt idx="2966">
                  <c:v>728</c:v>
                </c:pt>
                <c:pt idx="2967">
                  <c:v>728</c:v>
                </c:pt>
                <c:pt idx="2968">
                  <c:v>718</c:v>
                </c:pt>
                <c:pt idx="2969">
                  <c:v>717</c:v>
                </c:pt>
                <c:pt idx="2970">
                  <c:v>727</c:v>
                </c:pt>
                <c:pt idx="2971">
                  <c:v>721</c:v>
                </c:pt>
                <c:pt idx="2972">
                  <c:v>716</c:v>
                </c:pt>
                <c:pt idx="2973">
                  <c:v>713</c:v>
                </c:pt>
                <c:pt idx="2974">
                  <c:v>721</c:v>
                </c:pt>
                <c:pt idx="2975">
                  <c:v>714</c:v>
                </c:pt>
                <c:pt idx="2976">
                  <c:v>721</c:v>
                </c:pt>
                <c:pt idx="2977">
                  <c:v>721</c:v>
                </c:pt>
                <c:pt idx="2978">
                  <c:v>714</c:v>
                </c:pt>
                <c:pt idx="2979">
                  <c:v>716</c:v>
                </c:pt>
                <c:pt idx="2980">
                  <c:v>714</c:v>
                </c:pt>
                <c:pt idx="2981">
                  <c:v>724</c:v>
                </c:pt>
                <c:pt idx="2982">
                  <c:v>716</c:v>
                </c:pt>
                <c:pt idx="2983">
                  <c:v>722</c:v>
                </c:pt>
                <c:pt idx="2984">
                  <c:v>716</c:v>
                </c:pt>
                <c:pt idx="2985">
                  <c:v>719</c:v>
                </c:pt>
                <c:pt idx="2986">
                  <c:v>729</c:v>
                </c:pt>
                <c:pt idx="2987">
                  <c:v>716</c:v>
                </c:pt>
                <c:pt idx="2988">
                  <c:v>713</c:v>
                </c:pt>
                <c:pt idx="2989">
                  <c:v>716</c:v>
                </c:pt>
                <c:pt idx="2990">
                  <c:v>722</c:v>
                </c:pt>
                <c:pt idx="2991">
                  <c:v>716</c:v>
                </c:pt>
                <c:pt idx="2992">
                  <c:v>726</c:v>
                </c:pt>
                <c:pt idx="2993">
                  <c:v>719</c:v>
                </c:pt>
                <c:pt idx="2994">
                  <c:v>721</c:v>
                </c:pt>
                <c:pt idx="2995">
                  <c:v>721</c:v>
                </c:pt>
                <c:pt idx="2996">
                  <c:v>719</c:v>
                </c:pt>
                <c:pt idx="2997">
                  <c:v>721</c:v>
                </c:pt>
                <c:pt idx="2998">
                  <c:v>719</c:v>
                </c:pt>
                <c:pt idx="2999">
                  <c:v>714</c:v>
                </c:pt>
                <c:pt idx="3000">
                  <c:v>721</c:v>
                </c:pt>
                <c:pt idx="3001">
                  <c:v>714</c:v>
                </c:pt>
                <c:pt idx="3002">
                  <c:v>721</c:v>
                </c:pt>
                <c:pt idx="3003">
                  <c:v>721</c:v>
                </c:pt>
                <c:pt idx="3004">
                  <c:v>719</c:v>
                </c:pt>
                <c:pt idx="3005">
                  <c:v>721</c:v>
                </c:pt>
                <c:pt idx="3006">
                  <c:v>713</c:v>
                </c:pt>
                <c:pt idx="3007">
                  <c:v>716</c:v>
                </c:pt>
                <c:pt idx="3008">
                  <c:v>716</c:v>
                </c:pt>
                <c:pt idx="3009">
                  <c:v>722</c:v>
                </c:pt>
                <c:pt idx="3010">
                  <c:v>716</c:v>
                </c:pt>
                <c:pt idx="3011">
                  <c:v>716</c:v>
                </c:pt>
                <c:pt idx="3012">
                  <c:v>714</c:v>
                </c:pt>
                <c:pt idx="3013">
                  <c:v>715</c:v>
                </c:pt>
                <c:pt idx="3014">
                  <c:v>714</c:v>
                </c:pt>
                <c:pt idx="3015">
                  <c:v>724</c:v>
                </c:pt>
                <c:pt idx="3016">
                  <c:v>716</c:v>
                </c:pt>
                <c:pt idx="3017">
                  <c:v>714</c:v>
                </c:pt>
                <c:pt idx="3018">
                  <c:v>726</c:v>
                </c:pt>
                <c:pt idx="3019">
                  <c:v>716</c:v>
                </c:pt>
                <c:pt idx="3020">
                  <c:v>719</c:v>
                </c:pt>
                <c:pt idx="3021">
                  <c:v>716</c:v>
                </c:pt>
                <c:pt idx="3022">
                  <c:v>714</c:v>
                </c:pt>
                <c:pt idx="3023">
                  <c:v>724</c:v>
                </c:pt>
                <c:pt idx="3024">
                  <c:v>721</c:v>
                </c:pt>
                <c:pt idx="3025">
                  <c:v>721</c:v>
                </c:pt>
                <c:pt idx="3026">
                  <c:v>729</c:v>
                </c:pt>
                <c:pt idx="3027">
                  <c:v>727</c:v>
                </c:pt>
                <c:pt idx="3028">
                  <c:v>716</c:v>
                </c:pt>
                <c:pt idx="3029">
                  <c:v>724</c:v>
                </c:pt>
                <c:pt idx="3030">
                  <c:v>726</c:v>
                </c:pt>
                <c:pt idx="3031">
                  <c:v>720</c:v>
                </c:pt>
                <c:pt idx="3032">
                  <c:v>727</c:v>
                </c:pt>
                <c:pt idx="3033">
                  <c:v>726</c:v>
                </c:pt>
                <c:pt idx="3034">
                  <c:v>721</c:v>
                </c:pt>
                <c:pt idx="3035">
                  <c:v>729</c:v>
                </c:pt>
                <c:pt idx="3036">
                  <c:v>726</c:v>
                </c:pt>
                <c:pt idx="3037">
                  <c:v>719</c:v>
                </c:pt>
                <c:pt idx="3038">
                  <c:v>734</c:v>
                </c:pt>
                <c:pt idx="3039">
                  <c:v>721</c:v>
                </c:pt>
                <c:pt idx="3040">
                  <c:v>724</c:v>
                </c:pt>
                <c:pt idx="3041">
                  <c:v>734</c:v>
                </c:pt>
                <c:pt idx="3042">
                  <c:v>719</c:v>
                </c:pt>
                <c:pt idx="3043">
                  <c:v>721</c:v>
                </c:pt>
                <c:pt idx="3044">
                  <c:v>726</c:v>
                </c:pt>
                <c:pt idx="3045">
                  <c:v>734</c:v>
                </c:pt>
                <c:pt idx="3046">
                  <c:v>729</c:v>
                </c:pt>
                <c:pt idx="3047">
                  <c:v>729</c:v>
                </c:pt>
                <c:pt idx="3048">
                  <c:v>734</c:v>
                </c:pt>
                <c:pt idx="3049">
                  <c:v>721</c:v>
                </c:pt>
                <c:pt idx="3050">
                  <c:v>721</c:v>
                </c:pt>
                <c:pt idx="3051">
                  <c:v>713</c:v>
                </c:pt>
                <c:pt idx="3052">
                  <c:v>726</c:v>
                </c:pt>
                <c:pt idx="3053">
                  <c:v>716</c:v>
                </c:pt>
                <c:pt idx="3054">
                  <c:v>724</c:v>
                </c:pt>
                <c:pt idx="3055">
                  <c:v>726</c:v>
                </c:pt>
                <c:pt idx="3056">
                  <c:v>719</c:v>
                </c:pt>
                <c:pt idx="3057">
                  <c:v>718</c:v>
                </c:pt>
                <c:pt idx="3058">
                  <c:v>731</c:v>
                </c:pt>
                <c:pt idx="3059">
                  <c:v>726</c:v>
                </c:pt>
                <c:pt idx="3060">
                  <c:v>740</c:v>
                </c:pt>
                <c:pt idx="3061">
                  <c:v>719</c:v>
                </c:pt>
                <c:pt idx="3062">
                  <c:v>721</c:v>
                </c:pt>
                <c:pt idx="3063">
                  <c:v>726</c:v>
                </c:pt>
                <c:pt idx="3064">
                  <c:v>719</c:v>
                </c:pt>
                <c:pt idx="3065">
                  <c:v>726</c:v>
                </c:pt>
                <c:pt idx="3066">
                  <c:v>721</c:v>
                </c:pt>
                <c:pt idx="3067">
                  <c:v>719</c:v>
                </c:pt>
                <c:pt idx="3068">
                  <c:v>716</c:v>
                </c:pt>
                <c:pt idx="3069">
                  <c:v>714</c:v>
                </c:pt>
                <c:pt idx="3070">
                  <c:v>721</c:v>
                </c:pt>
                <c:pt idx="3071">
                  <c:v>716</c:v>
                </c:pt>
                <c:pt idx="3072">
                  <c:v>713</c:v>
                </c:pt>
                <c:pt idx="3073">
                  <c:v>724</c:v>
                </c:pt>
                <c:pt idx="3074">
                  <c:v>714</c:v>
                </c:pt>
                <c:pt idx="3075">
                  <c:v>734</c:v>
                </c:pt>
                <c:pt idx="3076">
                  <c:v>721</c:v>
                </c:pt>
                <c:pt idx="3077">
                  <c:v>722</c:v>
                </c:pt>
                <c:pt idx="3078">
                  <c:v>724</c:v>
                </c:pt>
                <c:pt idx="3079">
                  <c:v>716</c:v>
                </c:pt>
                <c:pt idx="3080">
                  <c:v>721</c:v>
                </c:pt>
                <c:pt idx="3081">
                  <c:v>729</c:v>
                </c:pt>
                <c:pt idx="3082">
                  <c:v>719</c:v>
                </c:pt>
                <c:pt idx="3083">
                  <c:v>716</c:v>
                </c:pt>
                <c:pt idx="3084">
                  <c:v>719</c:v>
                </c:pt>
                <c:pt idx="3085">
                  <c:v>713</c:v>
                </c:pt>
                <c:pt idx="3086">
                  <c:v>721</c:v>
                </c:pt>
                <c:pt idx="3087">
                  <c:v>727</c:v>
                </c:pt>
                <c:pt idx="3088">
                  <c:v>726</c:v>
                </c:pt>
                <c:pt idx="3089">
                  <c:v>725</c:v>
                </c:pt>
                <c:pt idx="3090">
                  <c:v>732</c:v>
                </c:pt>
                <c:pt idx="3091">
                  <c:v>726</c:v>
                </c:pt>
                <c:pt idx="3092">
                  <c:v>716</c:v>
                </c:pt>
                <c:pt idx="3093">
                  <c:v>724</c:v>
                </c:pt>
                <c:pt idx="3094">
                  <c:v>721</c:v>
                </c:pt>
                <c:pt idx="3095">
                  <c:v>713</c:v>
                </c:pt>
                <c:pt idx="3096">
                  <c:v>713</c:v>
                </c:pt>
                <c:pt idx="3097">
                  <c:v>721</c:v>
                </c:pt>
                <c:pt idx="3098">
                  <c:v>721</c:v>
                </c:pt>
                <c:pt idx="3099">
                  <c:v>716</c:v>
                </c:pt>
                <c:pt idx="3100">
                  <c:v>719</c:v>
                </c:pt>
                <c:pt idx="3101">
                  <c:v>724</c:v>
                </c:pt>
                <c:pt idx="3102">
                  <c:v>724</c:v>
                </c:pt>
                <c:pt idx="3103">
                  <c:v>716</c:v>
                </c:pt>
                <c:pt idx="3104">
                  <c:v>724</c:v>
                </c:pt>
                <c:pt idx="3105">
                  <c:v>714</c:v>
                </c:pt>
                <c:pt idx="3106">
                  <c:v>715</c:v>
                </c:pt>
                <c:pt idx="3107">
                  <c:v>715</c:v>
                </c:pt>
                <c:pt idx="3108">
                  <c:v>721</c:v>
                </c:pt>
                <c:pt idx="3109">
                  <c:v>721</c:v>
                </c:pt>
                <c:pt idx="3110">
                  <c:v>724</c:v>
                </c:pt>
                <c:pt idx="3111">
                  <c:v>729</c:v>
                </c:pt>
                <c:pt idx="3112">
                  <c:v>716</c:v>
                </c:pt>
                <c:pt idx="3113">
                  <c:v>721</c:v>
                </c:pt>
                <c:pt idx="3114">
                  <c:v>724</c:v>
                </c:pt>
                <c:pt idx="3115">
                  <c:v>714</c:v>
                </c:pt>
                <c:pt idx="3116">
                  <c:v>743</c:v>
                </c:pt>
                <c:pt idx="3117">
                  <c:v>716</c:v>
                </c:pt>
                <c:pt idx="3118">
                  <c:v>714</c:v>
                </c:pt>
                <c:pt idx="3119">
                  <c:v>716</c:v>
                </c:pt>
                <c:pt idx="3120">
                  <c:v>733</c:v>
                </c:pt>
                <c:pt idx="3121">
                  <c:v>732</c:v>
                </c:pt>
                <c:pt idx="3122">
                  <c:v>716</c:v>
                </c:pt>
                <c:pt idx="3123">
                  <c:v>724</c:v>
                </c:pt>
                <c:pt idx="3124">
                  <c:v>720</c:v>
                </c:pt>
                <c:pt idx="3125">
                  <c:v>715</c:v>
                </c:pt>
                <c:pt idx="3126">
                  <c:v>719</c:v>
                </c:pt>
                <c:pt idx="3127">
                  <c:v>729</c:v>
                </c:pt>
                <c:pt idx="3128">
                  <c:v>729</c:v>
                </c:pt>
                <c:pt idx="3129">
                  <c:v>721</c:v>
                </c:pt>
                <c:pt idx="3130">
                  <c:v>724</c:v>
                </c:pt>
                <c:pt idx="3131">
                  <c:v>726</c:v>
                </c:pt>
                <c:pt idx="3132">
                  <c:v>726</c:v>
                </c:pt>
                <c:pt idx="3133">
                  <c:v>719</c:v>
                </c:pt>
                <c:pt idx="3134">
                  <c:v>724</c:v>
                </c:pt>
                <c:pt idx="3135">
                  <c:v>716</c:v>
                </c:pt>
                <c:pt idx="3136">
                  <c:v>714</c:v>
                </c:pt>
                <c:pt idx="3137">
                  <c:v>721</c:v>
                </c:pt>
                <c:pt idx="3138">
                  <c:v>719</c:v>
                </c:pt>
                <c:pt idx="3139">
                  <c:v>716</c:v>
                </c:pt>
                <c:pt idx="3140">
                  <c:v>721</c:v>
                </c:pt>
                <c:pt idx="3141">
                  <c:v>724</c:v>
                </c:pt>
                <c:pt idx="3142">
                  <c:v>715</c:v>
                </c:pt>
                <c:pt idx="3143">
                  <c:v>719</c:v>
                </c:pt>
                <c:pt idx="3144">
                  <c:v>724</c:v>
                </c:pt>
                <c:pt idx="3145">
                  <c:v>724</c:v>
                </c:pt>
                <c:pt idx="3146">
                  <c:v>719</c:v>
                </c:pt>
                <c:pt idx="3147">
                  <c:v>721</c:v>
                </c:pt>
                <c:pt idx="3148">
                  <c:v>726</c:v>
                </c:pt>
                <c:pt idx="3149">
                  <c:v>719</c:v>
                </c:pt>
                <c:pt idx="3150">
                  <c:v>726</c:v>
                </c:pt>
                <c:pt idx="3151">
                  <c:v>724</c:v>
                </c:pt>
                <c:pt idx="3152">
                  <c:v>726</c:v>
                </c:pt>
                <c:pt idx="3153">
                  <c:v>721</c:v>
                </c:pt>
                <c:pt idx="3154">
                  <c:v>713</c:v>
                </c:pt>
                <c:pt idx="3155">
                  <c:v>721</c:v>
                </c:pt>
                <c:pt idx="3156">
                  <c:v>721</c:v>
                </c:pt>
                <c:pt idx="3157">
                  <c:v>722</c:v>
                </c:pt>
                <c:pt idx="3158">
                  <c:v>721</c:v>
                </c:pt>
                <c:pt idx="3159">
                  <c:v>721</c:v>
                </c:pt>
                <c:pt idx="3160">
                  <c:v>722</c:v>
                </c:pt>
                <c:pt idx="3161">
                  <c:v>729</c:v>
                </c:pt>
                <c:pt idx="3162">
                  <c:v>726</c:v>
                </c:pt>
                <c:pt idx="3163">
                  <c:v>719</c:v>
                </c:pt>
                <c:pt idx="3164">
                  <c:v>720</c:v>
                </c:pt>
                <c:pt idx="3165">
                  <c:v>724</c:v>
                </c:pt>
                <c:pt idx="3166">
                  <c:v>726</c:v>
                </c:pt>
                <c:pt idx="3167">
                  <c:v>724</c:v>
                </c:pt>
                <c:pt idx="3168">
                  <c:v>719</c:v>
                </c:pt>
                <c:pt idx="3169">
                  <c:v>721</c:v>
                </c:pt>
                <c:pt idx="3170">
                  <c:v>713</c:v>
                </c:pt>
                <c:pt idx="3171">
                  <c:v>719</c:v>
                </c:pt>
                <c:pt idx="3172">
                  <c:v>716</c:v>
                </c:pt>
                <c:pt idx="3173">
                  <c:v>714</c:v>
                </c:pt>
                <c:pt idx="3174">
                  <c:v>724</c:v>
                </c:pt>
                <c:pt idx="3175">
                  <c:v>716</c:v>
                </c:pt>
                <c:pt idx="3176">
                  <c:v>713</c:v>
                </c:pt>
                <c:pt idx="3177">
                  <c:v>719</c:v>
                </c:pt>
                <c:pt idx="3178">
                  <c:v>729</c:v>
                </c:pt>
                <c:pt idx="3179">
                  <c:v>727</c:v>
                </c:pt>
                <c:pt idx="3180">
                  <c:v>721</c:v>
                </c:pt>
                <c:pt idx="3181">
                  <c:v>715</c:v>
                </c:pt>
                <c:pt idx="3182">
                  <c:v>719</c:v>
                </c:pt>
                <c:pt idx="3183">
                  <c:v>729</c:v>
                </c:pt>
                <c:pt idx="3184">
                  <c:v>726</c:v>
                </c:pt>
                <c:pt idx="3185">
                  <c:v>719</c:v>
                </c:pt>
                <c:pt idx="3186">
                  <c:v>721</c:v>
                </c:pt>
                <c:pt idx="3187">
                  <c:v>721</c:v>
                </c:pt>
                <c:pt idx="3188">
                  <c:v>724</c:v>
                </c:pt>
                <c:pt idx="3189">
                  <c:v>721</c:v>
                </c:pt>
                <c:pt idx="3190">
                  <c:v>727</c:v>
                </c:pt>
                <c:pt idx="3191">
                  <c:v>726</c:v>
                </c:pt>
                <c:pt idx="3192">
                  <c:v>726</c:v>
                </c:pt>
                <c:pt idx="3193">
                  <c:v>719</c:v>
                </c:pt>
                <c:pt idx="3194">
                  <c:v>721</c:v>
                </c:pt>
                <c:pt idx="3195">
                  <c:v>721</c:v>
                </c:pt>
                <c:pt idx="3196">
                  <c:v>723</c:v>
                </c:pt>
                <c:pt idx="3197">
                  <c:v>721</c:v>
                </c:pt>
                <c:pt idx="3198">
                  <c:v>724</c:v>
                </c:pt>
                <c:pt idx="3199">
                  <c:v>721</c:v>
                </c:pt>
                <c:pt idx="3200">
                  <c:v>721</c:v>
                </c:pt>
                <c:pt idx="3201">
                  <c:v>719</c:v>
                </c:pt>
                <c:pt idx="3202">
                  <c:v>726</c:v>
                </c:pt>
                <c:pt idx="3203">
                  <c:v>721</c:v>
                </c:pt>
                <c:pt idx="3204">
                  <c:v>718</c:v>
                </c:pt>
                <c:pt idx="3205">
                  <c:v>748</c:v>
                </c:pt>
                <c:pt idx="3206">
                  <c:v>721</c:v>
                </c:pt>
                <c:pt idx="3207">
                  <c:v>726</c:v>
                </c:pt>
                <c:pt idx="3208">
                  <c:v>721</c:v>
                </c:pt>
                <c:pt idx="3209">
                  <c:v>714</c:v>
                </c:pt>
                <c:pt idx="3210">
                  <c:v>713</c:v>
                </c:pt>
                <c:pt idx="3211">
                  <c:v>713</c:v>
                </c:pt>
                <c:pt idx="3212">
                  <c:v>719</c:v>
                </c:pt>
                <c:pt idx="3213">
                  <c:v>716</c:v>
                </c:pt>
                <c:pt idx="3214">
                  <c:v>716</c:v>
                </c:pt>
                <c:pt idx="3215">
                  <c:v>719</c:v>
                </c:pt>
                <c:pt idx="3216">
                  <c:v>714</c:v>
                </c:pt>
                <c:pt idx="3217">
                  <c:v>724</c:v>
                </c:pt>
                <c:pt idx="3218">
                  <c:v>714</c:v>
                </c:pt>
                <c:pt idx="3219">
                  <c:v>721</c:v>
                </c:pt>
                <c:pt idx="3220">
                  <c:v>714</c:v>
                </c:pt>
                <c:pt idx="3221">
                  <c:v>721</c:v>
                </c:pt>
                <c:pt idx="3222">
                  <c:v>720</c:v>
                </c:pt>
                <c:pt idx="3223">
                  <c:v>719</c:v>
                </c:pt>
                <c:pt idx="3224">
                  <c:v>731</c:v>
                </c:pt>
                <c:pt idx="3225">
                  <c:v>726</c:v>
                </c:pt>
                <c:pt idx="3226">
                  <c:v>729</c:v>
                </c:pt>
                <c:pt idx="3227">
                  <c:v>726</c:v>
                </c:pt>
                <c:pt idx="3228">
                  <c:v>724</c:v>
                </c:pt>
                <c:pt idx="3229">
                  <c:v>721</c:v>
                </c:pt>
                <c:pt idx="3230">
                  <c:v>724</c:v>
                </c:pt>
                <c:pt idx="3231">
                  <c:v>721</c:v>
                </c:pt>
                <c:pt idx="3232">
                  <c:v>721</c:v>
                </c:pt>
                <c:pt idx="3233">
                  <c:v>716</c:v>
                </c:pt>
                <c:pt idx="3234">
                  <c:v>721</c:v>
                </c:pt>
                <c:pt idx="3235">
                  <c:v>721</c:v>
                </c:pt>
                <c:pt idx="3236">
                  <c:v>714</c:v>
                </c:pt>
                <c:pt idx="3237">
                  <c:v>715</c:v>
                </c:pt>
                <c:pt idx="3238">
                  <c:v>715</c:v>
                </c:pt>
                <c:pt idx="3239">
                  <c:v>713</c:v>
                </c:pt>
                <c:pt idx="3240">
                  <c:v>716</c:v>
                </c:pt>
                <c:pt idx="3241">
                  <c:v>724</c:v>
                </c:pt>
                <c:pt idx="3242">
                  <c:v>719</c:v>
                </c:pt>
                <c:pt idx="3243">
                  <c:v>716</c:v>
                </c:pt>
                <c:pt idx="3244">
                  <c:v>724</c:v>
                </c:pt>
                <c:pt idx="3245">
                  <c:v>723</c:v>
                </c:pt>
                <c:pt idx="3246">
                  <c:v>721</c:v>
                </c:pt>
                <c:pt idx="3247">
                  <c:v>721</c:v>
                </c:pt>
                <c:pt idx="3248">
                  <c:v>724</c:v>
                </c:pt>
                <c:pt idx="3249">
                  <c:v>721</c:v>
                </c:pt>
                <c:pt idx="3250">
                  <c:v>719</c:v>
                </c:pt>
                <c:pt idx="3251">
                  <c:v>731</c:v>
                </c:pt>
                <c:pt idx="3252">
                  <c:v>729</c:v>
                </c:pt>
                <c:pt idx="3253">
                  <c:v>719</c:v>
                </c:pt>
                <c:pt idx="3254">
                  <c:v>716</c:v>
                </c:pt>
                <c:pt idx="3255">
                  <c:v>721</c:v>
                </c:pt>
                <c:pt idx="3256">
                  <c:v>721</c:v>
                </c:pt>
                <c:pt idx="3257">
                  <c:v>724</c:v>
                </c:pt>
                <c:pt idx="3258">
                  <c:v>714</c:v>
                </c:pt>
                <c:pt idx="3259">
                  <c:v>726</c:v>
                </c:pt>
                <c:pt idx="3260">
                  <c:v>724</c:v>
                </c:pt>
                <c:pt idx="3261">
                  <c:v>721</c:v>
                </c:pt>
                <c:pt idx="3262">
                  <c:v>721</c:v>
                </c:pt>
                <c:pt idx="3263">
                  <c:v>721</c:v>
                </c:pt>
                <c:pt idx="3264">
                  <c:v>718</c:v>
                </c:pt>
                <c:pt idx="3265">
                  <c:v>726</c:v>
                </c:pt>
                <c:pt idx="3266">
                  <c:v>721</c:v>
                </c:pt>
                <c:pt idx="3267">
                  <c:v>721</c:v>
                </c:pt>
                <c:pt idx="3268">
                  <c:v>716</c:v>
                </c:pt>
                <c:pt idx="3269">
                  <c:v>714</c:v>
                </c:pt>
                <c:pt idx="3270">
                  <c:v>721</c:v>
                </c:pt>
                <c:pt idx="3271">
                  <c:v>721</c:v>
                </c:pt>
                <c:pt idx="3272">
                  <c:v>714</c:v>
                </c:pt>
                <c:pt idx="3273">
                  <c:v>729</c:v>
                </c:pt>
                <c:pt idx="3274">
                  <c:v>721</c:v>
                </c:pt>
                <c:pt idx="3275">
                  <c:v>724</c:v>
                </c:pt>
                <c:pt idx="3276">
                  <c:v>726</c:v>
                </c:pt>
                <c:pt idx="3277">
                  <c:v>724</c:v>
                </c:pt>
                <c:pt idx="3278">
                  <c:v>719</c:v>
                </c:pt>
                <c:pt idx="3279">
                  <c:v>720</c:v>
                </c:pt>
                <c:pt idx="3280">
                  <c:v>721</c:v>
                </c:pt>
                <c:pt idx="3281">
                  <c:v>721</c:v>
                </c:pt>
                <c:pt idx="3282">
                  <c:v>724</c:v>
                </c:pt>
                <c:pt idx="3283">
                  <c:v>721</c:v>
                </c:pt>
                <c:pt idx="3284">
                  <c:v>726</c:v>
                </c:pt>
                <c:pt idx="3285">
                  <c:v>729</c:v>
                </c:pt>
                <c:pt idx="3286">
                  <c:v>726</c:v>
                </c:pt>
                <c:pt idx="3287">
                  <c:v>719</c:v>
                </c:pt>
                <c:pt idx="3288">
                  <c:v>716</c:v>
                </c:pt>
                <c:pt idx="3289">
                  <c:v>724</c:v>
                </c:pt>
                <c:pt idx="3290">
                  <c:v>714</c:v>
                </c:pt>
                <c:pt idx="3291">
                  <c:v>721</c:v>
                </c:pt>
                <c:pt idx="3292">
                  <c:v>721</c:v>
                </c:pt>
                <c:pt idx="3293">
                  <c:v>726</c:v>
                </c:pt>
                <c:pt idx="3294">
                  <c:v>721</c:v>
                </c:pt>
                <c:pt idx="3295">
                  <c:v>724</c:v>
                </c:pt>
                <c:pt idx="3296">
                  <c:v>730</c:v>
                </c:pt>
                <c:pt idx="3297">
                  <c:v>726</c:v>
                </c:pt>
                <c:pt idx="3298">
                  <c:v>726</c:v>
                </c:pt>
                <c:pt idx="3299">
                  <c:v>721</c:v>
                </c:pt>
                <c:pt idx="3300">
                  <c:v>739</c:v>
                </c:pt>
                <c:pt idx="3301">
                  <c:v>729</c:v>
                </c:pt>
                <c:pt idx="3302">
                  <c:v>724</c:v>
                </c:pt>
                <c:pt idx="3303">
                  <c:v>716</c:v>
                </c:pt>
                <c:pt idx="3304">
                  <c:v>716</c:v>
                </c:pt>
                <c:pt idx="3305">
                  <c:v>721</c:v>
                </c:pt>
                <c:pt idx="3306">
                  <c:v>724</c:v>
                </c:pt>
                <c:pt idx="3307">
                  <c:v>714</c:v>
                </c:pt>
                <c:pt idx="3308">
                  <c:v>721</c:v>
                </c:pt>
                <c:pt idx="3309">
                  <c:v>716</c:v>
                </c:pt>
                <c:pt idx="3310">
                  <c:v>713</c:v>
                </c:pt>
                <c:pt idx="3311">
                  <c:v>724</c:v>
                </c:pt>
                <c:pt idx="3312">
                  <c:v>716</c:v>
                </c:pt>
                <c:pt idx="3313">
                  <c:v>713</c:v>
                </c:pt>
                <c:pt idx="3314">
                  <c:v>716</c:v>
                </c:pt>
                <c:pt idx="3315">
                  <c:v>748</c:v>
                </c:pt>
                <c:pt idx="3316">
                  <c:v>719</c:v>
                </c:pt>
                <c:pt idx="3317">
                  <c:v>721</c:v>
                </c:pt>
                <c:pt idx="3318">
                  <c:v>746</c:v>
                </c:pt>
                <c:pt idx="3319">
                  <c:v>721</c:v>
                </c:pt>
                <c:pt idx="3320">
                  <c:v>721</c:v>
                </c:pt>
                <c:pt idx="3321">
                  <c:v>721</c:v>
                </c:pt>
                <c:pt idx="3322">
                  <c:v>721</c:v>
                </c:pt>
                <c:pt idx="3323">
                  <c:v>714</c:v>
                </c:pt>
                <c:pt idx="3324">
                  <c:v>724</c:v>
                </c:pt>
                <c:pt idx="3325">
                  <c:v>721</c:v>
                </c:pt>
                <c:pt idx="3326">
                  <c:v>722</c:v>
                </c:pt>
                <c:pt idx="3327">
                  <c:v>721</c:v>
                </c:pt>
                <c:pt idx="3328">
                  <c:v>726</c:v>
                </c:pt>
                <c:pt idx="3329">
                  <c:v>726</c:v>
                </c:pt>
                <c:pt idx="3330">
                  <c:v>726</c:v>
                </c:pt>
                <c:pt idx="3331">
                  <c:v>719</c:v>
                </c:pt>
                <c:pt idx="3332">
                  <c:v>721</c:v>
                </c:pt>
                <c:pt idx="3333">
                  <c:v>716</c:v>
                </c:pt>
                <c:pt idx="3334">
                  <c:v>716</c:v>
                </c:pt>
                <c:pt idx="3335">
                  <c:v>716</c:v>
                </c:pt>
                <c:pt idx="3336">
                  <c:v>724</c:v>
                </c:pt>
                <c:pt idx="3337">
                  <c:v>721</c:v>
                </c:pt>
                <c:pt idx="3338">
                  <c:v>716</c:v>
                </c:pt>
                <c:pt idx="3339">
                  <c:v>724</c:v>
                </c:pt>
                <c:pt idx="3340">
                  <c:v>715</c:v>
                </c:pt>
                <c:pt idx="3341">
                  <c:v>719</c:v>
                </c:pt>
                <c:pt idx="3342">
                  <c:v>734</c:v>
                </c:pt>
                <c:pt idx="3343">
                  <c:v>729</c:v>
                </c:pt>
                <c:pt idx="3344">
                  <c:v>724</c:v>
                </c:pt>
                <c:pt idx="3345">
                  <c:v>726</c:v>
                </c:pt>
                <c:pt idx="3346">
                  <c:v>714</c:v>
                </c:pt>
                <c:pt idx="3347">
                  <c:v>724</c:v>
                </c:pt>
                <c:pt idx="3348">
                  <c:v>716</c:v>
                </c:pt>
                <c:pt idx="3349">
                  <c:v>714</c:v>
                </c:pt>
                <c:pt idx="3350">
                  <c:v>724</c:v>
                </c:pt>
                <c:pt idx="3351">
                  <c:v>716</c:v>
                </c:pt>
                <c:pt idx="3352">
                  <c:v>714</c:v>
                </c:pt>
                <c:pt idx="3353">
                  <c:v>724</c:v>
                </c:pt>
                <c:pt idx="3354">
                  <c:v>719</c:v>
                </c:pt>
                <c:pt idx="3355">
                  <c:v>718</c:v>
                </c:pt>
                <c:pt idx="3356">
                  <c:v>729</c:v>
                </c:pt>
                <c:pt idx="3357">
                  <c:v>732</c:v>
                </c:pt>
                <c:pt idx="3358">
                  <c:v>719</c:v>
                </c:pt>
                <c:pt idx="3359">
                  <c:v>726</c:v>
                </c:pt>
                <c:pt idx="3360">
                  <c:v>729</c:v>
                </c:pt>
                <c:pt idx="3361">
                  <c:v>729</c:v>
                </c:pt>
                <c:pt idx="3362">
                  <c:v>735</c:v>
                </c:pt>
                <c:pt idx="3363">
                  <c:v>726</c:v>
                </c:pt>
                <c:pt idx="3364">
                  <c:v>726</c:v>
                </c:pt>
                <c:pt idx="3365">
                  <c:v>726</c:v>
                </c:pt>
                <c:pt idx="3366">
                  <c:v>724</c:v>
                </c:pt>
                <c:pt idx="3367">
                  <c:v>726</c:v>
                </c:pt>
                <c:pt idx="3368">
                  <c:v>726</c:v>
                </c:pt>
                <c:pt idx="3369">
                  <c:v>721</c:v>
                </c:pt>
                <c:pt idx="3370">
                  <c:v>726</c:v>
                </c:pt>
                <c:pt idx="3371">
                  <c:v>724</c:v>
                </c:pt>
                <c:pt idx="3372">
                  <c:v>715</c:v>
                </c:pt>
                <c:pt idx="3373">
                  <c:v>719</c:v>
                </c:pt>
                <c:pt idx="3374">
                  <c:v>724</c:v>
                </c:pt>
                <c:pt idx="3375">
                  <c:v>724</c:v>
                </c:pt>
                <c:pt idx="3376">
                  <c:v>719</c:v>
                </c:pt>
                <c:pt idx="3377">
                  <c:v>724</c:v>
                </c:pt>
                <c:pt idx="3378">
                  <c:v>719</c:v>
                </c:pt>
                <c:pt idx="3379">
                  <c:v>726</c:v>
                </c:pt>
                <c:pt idx="3380">
                  <c:v>734</c:v>
                </c:pt>
                <c:pt idx="3381">
                  <c:v>732</c:v>
                </c:pt>
                <c:pt idx="3382">
                  <c:v>719</c:v>
                </c:pt>
                <c:pt idx="3383">
                  <c:v>724</c:v>
                </c:pt>
                <c:pt idx="3384">
                  <c:v>714</c:v>
                </c:pt>
                <c:pt idx="3385">
                  <c:v>721</c:v>
                </c:pt>
                <c:pt idx="3386">
                  <c:v>716</c:v>
                </c:pt>
                <c:pt idx="3387">
                  <c:v>721</c:v>
                </c:pt>
                <c:pt idx="3388">
                  <c:v>721</c:v>
                </c:pt>
                <c:pt idx="3389">
                  <c:v>714</c:v>
                </c:pt>
                <c:pt idx="3390">
                  <c:v>721</c:v>
                </c:pt>
                <c:pt idx="3391">
                  <c:v>716</c:v>
                </c:pt>
                <c:pt idx="3392">
                  <c:v>719</c:v>
                </c:pt>
                <c:pt idx="3393">
                  <c:v>721</c:v>
                </c:pt>
                <c:pt idx="3394">
                  <c:v>716</c:v>
                </c:pt>
                <c:pt idx="3395">
                  <c:v>719</c:v>
                </c:pt>
                <c:pt idx="3396">
                  <c:v>721</c:v>
                </c:pt>
                <c:pt idx="3397">
                  <c:v>721</c:v>
                </c:pt>
                <c:pt idx="3398">
                  <c:v>714</c:v>
                </c:pt>
                <c:pt idx="3399">
                  <c:v>724</c:v>
                </c:pt>
                <c:pt idx="3400">
                  <c:v>719</c:v>
                </c:pt>
                <c:pt idx="3401">
                  <c:v>721</c:v>
                </c:pt>
                <c:pt idx="3402">
                  <c:v>721</c:v>
                </c:pt>
                <c:pt idx="3403">
                  <c:v>719</c:v>
                </c:pt>
                <c:pt idx="3404">
                  <c:v>716</c:v>
                </c:pt>
                <c:pt idx="3405">
                  <c:v>716</c:v>
                </c:pt>
                <c:pt idx="3406">
                  <c:v>721</c:v>
                </c:pt>
                <c:pt idx="3407">
                  <c:v>721</c:v>
                </c:pt>
                <c:pt idx="3408">
                  <c:v>716</c:v>
                </c:pt>
                <c:pt idx="3409">
                  <c:v>716</c:v>
                </c:pt>
                <c:pt idx="3410">
                  <c:v>722</c:v>
                </c:pt>
                <c:pt idx="3411">
                  <c:v>730</c:v>
                </c:pt>
                <c:pt idx="3412">
                  <c:v>719</c:v>
                </c:pt>
                <c:pt idx="3413">
                  <c:v>731</c:v>
                </c:pt>
                <c:pt idx="3414">
                  <c:v>731</c:v>
                </c:pt>
                <c:pt idx="3415">
                  <c:v>733</c:v>
                </c:pt>
                <c:pt idx="3416">
                  <c:v>730</c:v>
                </c:pt>
                <c:pt idx="3417">
                  <c:v>728</c:v>
                </c:pt>
                <c:pt idx="3418">
                  <c:v>728</c:v>
                </c:pt>
                <c:pt idx="3419">
                  <c:v>730</c:v>
                </c:pt>
                <c:pt idx="3420">
                  <c:v>718</c:v>
                </c:pt>
                <c:pt idx="3421">
                  <c:v>725</c:v>
                </c:pt>
                <c:pt idx="3422">
                  <c:v>725</c:v>
                </c:pt>
                <c:pt idx="3423">
                  <c:v>717</c:v>
                </c:pt>
                <c:pt idx="3424">
                  <c:v>717</c:v>
                </c:pt>
                <c:pt idx="3425">
                  <c:v>718</c:v>
                </c:pt>
                <c:pt idx="3426">
                  <c:v>725</c:v>
                </c:pt>
                <c:pt idx="3427">
                  <c:v>747</c:v>
                </c:pt>
                <c:pt idx="3428">
                  <c:v>726</c:v>
                </c:pt>
                <c:pt idx="3429">
                  <c:v>720</c:v>
                </c:pt>
                <c:pt idx="3430">
                  <c:v>747</c:v>
                </c:pt>
                <c:pt idx="3431">
                  <c:v>718</c:v>
                </c:pt>
                <c:pt idx="3432">
                  <c:v>726</c:v>
                </c:pt>
                <c:pt idx="3433">
                  <c:v>726</c:v>
                </c:pt>
                <c:pt idx="3434">
                  <c:v>718</c:v>
                </c:pt>
                <c:pt idx="3435">
                  <c:v>726</c:v>
                </c:pt>
                <c:pt idx="3436">
                  <c:v>728</c:v>
                </c:pt>
                <c:pt idx="3437">
                  <c:v>728</c:v>
                </c:pt>
                <c:pt idx="3438">
                  <c:v>729</c:v>
                </c:pt>
                <c:pt idx="3439">
                  <c:v>726</c:v>
                </c:pt>
                <c:pt idx="3440">
                  <c:v>723</c:v>
                </c:pt>
                <c:pt idx="3441">
                  <c:v>726</c:v>
                </c:pt>
                <c:pt idx="3442">
                  <c:v>723</c:v>
                </c:pt>
                <c:pt idx="3443">
                  <c:v>717</c:v>
                </c:pt>
                <c:pt idx="3444">
                  <c:v>726</c:v>
                </c:pt>
                <c:pt idx="3445">
                  <c:v>726</c:v>
                </c:pt>
                <c:pt idx="3446">
                  <c:v>718</c:v>
                </c:pt>
                <c:pt idx="3447">
                  <c:v>729</c:v>
                </c:pt>
                <c:pt idx="3448">
                  <c:v>718</c:v>
                </c:pt>
                <c:pt idx="3449">
                  <c:v>721</c:v>
                </c:pt>
                <c:pt idx="3450">
                  <c:v>721</c:v>
                </c:pt>
                <c:pt idx="3451">
                  <c:v>721</c:v>
                </c:pt>
                <c:pt idx="3452">
                  <c:v>719</c:v>
                </c:pt>
                <c:pt idx="3453">
                  <c:v>718</c:v>
                </c:pt>
                <c:pt idx="3454">
                  <c:v>726</c:v>
                </c:pt>
                <c:pt idx="3455">
                  <c:v>724</c:v>
                </c:pt>
                <c:pt idx="3456">
                  <c:v>729</c:v>
                </c:pt>
                <c:pt idx="3457">
                  <c:v>729</c:v>
                </c:pt>
                <c:pt idx="3458">
                  <c:v>714</c:v>
                </c:pt>
                <c:pt idx="3459">
                  <c:v>729</c:v>
                </c:pt>
                <c:pt idx="3460">
                  <c:v>721</c:v>
                </c:pt>
                <c:pt idx="3461">
                  <c:v>714</c:v>
                </c:pt>
                <c:pt idx="3462">
                  <c:v>721</c:v>
                </c:pt>
                <c:pt idx="3463">
                  <c:v>719</c:v>
                </c:pt>
                <c:pt idx="3464">
                  <c:v>716</c:v>
                </c:pt>
                <c:pt idx="3465">
                  <c:v>716</c:v>
                </c:pt>
                <c:pt idx="3466">
                  <c:v>714</c:v>
                </c:pt>
                <c:pt idx="3467">
                  <c:v>716</c:v>
                </c:pt>
                <c:pt idx="3468">
                  <c:v>721</c:v>
                </c:pt>
                <c:pt idx="3469">
                  <c:v>721</c:v>
                </c:pt>
                <c:pt idx="3470">
                  <c:v>721</c:v>
                </c:pt>
                <c:pt idx="3471">
                  <c:v>727</c:v>
                </c:pt>
                <c:pt idx="3472">
                  <c:v>729</c:v>
                </c:pt>
                <c:pt idx="3473">
                  <c:v>729</c:v>
                </c:pt>
                <c:pt idx="3474">
                  <c:v>724</c:v>
                </c:pt>
                <c:pt idx="3475">
                  <c:v>731</c:v>
                </c:pt>
                <c:pt idx="3476">
                  <c:v>729</c:v>
                </c:pt>
                <c:pt idx="3477">
                  <c:v>724</c:v>
                </c:pt>
                <c:pt idx="3478">
                  <c:v>719</c:v>
                </c:pt>
                <c:pt idx="3479">
                  <c:v>713</c:v>
                </c:pt>
                <c:pt idx="3480">
                  <c:v>721</c:v>
                </c:pt>
                <c:pt idx="3481">
                  <c:v>719</c:v>
                </c:pt>
                <c:pt idx="3482">
                  <c:v>729</c:v>
                </c:pt>
                <c:pt idx="3483">
                  <c:v>721</c:v>
                </c:pt>
                <c:pt idx="3484">
                  <c:v>722</c:v>
                </c:pt>
                <c:pt idx="3485">
                  <c:v>716</c:v>
                </c:pt>
                <c:pt idx="3486">
                  <c:v>729</c:v>
                </c:pt>
                <c:pt idx="3487">
                  <c:v>714</c:v>
                </c:pt>
                <c:pt idx="3488">
                  <c:v>716</c:v>
                </c:pt>
                <c:pt idx="3489">
                  <c:v>719</c:v>
                </c:pt>
                <c:pt idx="3490">
                  <c:v>716</c:v>
                </c:pt>
                <c:pt idx="3491">
                  <c:v>715</c:v>
                </c:pt>
                <c:pt idx="3492">
                  <c:v>719</c:v>
                </c:pt>
                <c:pt idx="3493">
                  <c:v>724</c:v>
                </c:pt>
                <c:pt idx="3494">
                  <c:v>714</c:v>
                </c:pt>
                <c:pt idx="3495">
                  <c:v>721</c:v>
                </c:pt>
                <c:pt idx="3496">
                  <c:v>726</c:v>
                </c:pt>
                <c:pt idx="3497">
                  <c:v>714</c:v>
                </c:pt>
                <c:pt idx="3498">
                  <c:v>724</c:v>
                </c:pt>
                <c:pt idx="3499">
                  <c:v>714</c:v>
                </c:pt>
                <c:pt idx="3500">
                  <c:v>726</c:v>
                </c:pt>
                <c:pt idx="3501">
                  <c:v>716</c:v>
                </c:pt>
                <c:pt idx="3502">
                  <c:v>721</c:v>
                </c:pt>
                <c:pt idx="3503">
                  <c:v>721</c:v>
                </c:pt>
                <c:pt idx="3504">
                  <c:v>719</c:v>
                </c:pt>
                <c:pt idx="3505">
                  <c:v>721</c:v>
                </c:pt>
                <c:pt idx="3506">
                  <c:v>716</c:v>
                </c:pt>
                <c:pt idx="3507">
                  <c:v>721</c:v>
                </c:pt>
                <c:pt idx="3508">
                  <c:v>721</c:v>
                </c:pt>
                <c:pt idx="3509">
                  <c:v>719</c:v>
                </c:pt>
                <c:pt idx="3510">
                  <c:v>724</c:v>
                </c:pt>
                <c:pt idx="3511">
                  <c:v>721</c:v>
                </c:pt>
                <c:pt idx="3512">
                  <c:v>719</c:v>
                </c:pt>
                <c:pt idx="3513">
                  <c:v>721</c:v>
                </c:pt>
                <c:pt idx="3514">
                  <c:v>715</c:v>
                </c:pt>
                <c:pt idx="3515">
                  <c:v>719</c:v>
                </c:pt>
                <c:pt idx="3516">
                  <c:v>743</c:v>
                </c:pt>
                <c:pt idx="3517">
                  <c:v>743</c:v>
                </c:pt>
                <c:pt idx="3518">
                  <c:v>716</c:v>
                </c:pt>
                <c:pt idx="3519">
                  <c:v>743</c:v>
                </c:pt>
                <c:pt idx="3520">
                  <c:v>714</c:v>
                </c:pt>
                <c:pt idx="3521">
                  <c:v>716</c:v>
                </c:pt>
                <c:pt idx="3522">
                  <c:v>716</c:v>
                </c:pt>
                <c:pt idx="3523">
                  <c:v>719</c:v>
                </c:pt>
                <c:pt idx="3524">
                  <c:v>713</c:v>
                </c:pt>
                <c:pt idx="3525">
                  <c:v>713</c:v>
                </c:pt>
                <c:pt idx="3526">
                  <c:v>727</c:v>
                </c:pt>
                <c:pt idx="3527">
                  <c:v>716</c:v>
                </c:pt>
                <c:pt idx="3528">
                  <c:v>725</c:v>
                </c:pt>
                <c:pt idx="3529">
                  <c:v>713</c:v>
                </c:pt>
                <c:pt idx="3530">
                  <c:v>724</c:v>
                </c:pt>
                <c:pt idx="3531">
                  <c:v>722</c:v>
                </c:pt>
                <c:pt idx="3532">
                  <c:v>721</c:v>
                </c:pt>
                <c:pt idx="3533">
                  <c:v>721</c:v>
                </c:pt>
                <c:pt idx="3534">
                  <c:v>713</c:v>
                </c:pt>
                <c:pt idx="3535">
                  <c:v>724</c:v>
                </c:pt>
                <c:pt idx="3536">
                  <c:v>724</c:v>
                </c:pt>
                <c:pt idx="3537">
                  <c:v>714</c:v>
                </c:pt>
                <c:pt idx="3538">
                  <c:v>721</c:v>
                </c:pt>
                <c:pt idx="3539">
                  <c:v>716</c:v>
                </c:pt>
                <c:pt idx="3540">
                  <c:v>714</c:v>
                </c:pt>
                <c:pt idx="3541">
                  <c:v>724</c:v>
                </c:pt>
                <c:pt idx="3542">
                  <c:v>721</c:v>
                </c:pt>
                <c:pt idx="3543">
                  <c:v>714</c:v>
                </c:pt>
                <c:pt idx="3544">
                  <c:v>724</c:v>
                </c:pt>
                <c:pt idx="3545">
                  <c:v>714</c:v>
                </c:pt>
                <c:pt idx="3546">
                  <c:v>716</c:v>
                </c:pt>
                <c:pt idx="3547">
                  <c:v>724</c:v>
                </c:pt>
                <c:pt idx="3548">
                  <c:v>714</c:v>
                </c:pt>
                <c:pt idx="3549">
                  <c:v>721</c:v>
                </c:pt>
                <c:pt idx="3550">
                  <c:v>724</c:v>
                </c:pt>
                <c:pt idx="3551">
                  <c:v>729</c:v>
                </c:pt>
                <c:pt idx="3552">
                  <c:v>721</c:v>
                </c:pt>
                <c:pt idx="3553">
                  <c:v>724</c:v>
                </c:pt>
                <c:pt idx="3554">
                  <c:v>721</c:v>
                </c:pt>
                <c:pt idx="3555">
                  <c:v>713</c:v>
                </c:pt>
                <c:pt idx="3556">
                  <c:v>714</c:v>
                </c:pt>
                <c:pt idx="3557">
                  <c:v>724</c:v>
                </c:pt>
                <c:pt idx="3558">
                  <c:v>724</c:v>
                </c:pt>
                <c:pt idx="3559">
                  <c:v>716</c:v>
                </c:pt>
                <c:pt idx="3560">
                  <c:v>719</c:v>
                </c:pt>
                <c:pt idx="3561">
                  <c:v>734</c:v>
                </c:pt>
                <c:pt idx="3562">
                  <c:v>726</c:v>
                </c:pt>
                <c:pt idx="3563">
                  <c:v>727</c:v>
                </c:pt>
                <c:pt idx="3564">
                  <c:v>719</c:v>
                </c:pt>
                <c:pt idx="3565">
                  <c:v>724</c:v>
                </c:pt>
                <c:pt idx="3566">
                  <c:v>724</c:v>
                </c:pt>
                <c:pt idx="3567">
                  <c:v>734</c:v>
                </c:pt>
                <c:pt idx="3568">
                  <c:v>729</c:v>
                </c:pt>
                <c:pt idx="3569">
                  <c:v>727</c:v>
                </c:pt>
                <c:pt idx="3570">
                  <c:v>721</c:v>
                </c:pt>
                <c:pt idx="3571">
                  <c:v>721</c:v>
                </c:pt>
                <c:pt idx="3572">
                  <c:v>716</c:v>
                </c:pt>
                <c:pt idx="3573">
                  <c:v>716</c:v>
                </c:pt>
                <c:pt idx="3574">
                  <c:v>713</c:v>
                </c:pt>
                <c:pt idx="3575">
                  <c:v>714</c:v>
                </c:pt>
                <c:pt idx="3576">
                  <c:v>716</c:v>
                </c:pt>
                <c:pt idx="3577">
                  <c:v>714</c:v>
                </c:pt>
                <c:pt idx="3578">
                  <c:v>721</c:v>
                </c:pt>
                <c:pt idx="3579">
                  <c:v>724</c:v>
                </c:pt>
                <c:pt idx="3580">
                  <c:v>719</c:v>
                </c:pt>
                <c:pt idx="3581">
                  <c:v>716</c:v>
                </c:pt>
                <c:pt idx="3582">
                  <c:v>713</c:v>
                </c:pt>
                <c:pt idx="3583">
                  <c:v>714</c:v>
                </c:pt>
                <c:pt idx="3584">
                  <c:v>721</c:v>
                </c:pt>
                <c:pt idx="3585">
                  <c:v>716</c:v>
                </c:pt>
                <c:pt idx="3586">
                  <c:v>721</c:v>
                </c:pt>
                <c:pt idx="3587">
                  <c:v>714</c:v>
                </c:pt>
                <c:pt idx="3588">
                  <c:v>724</c:v>
                </c:pt>
                <c:pt idx="3589">
                  <c:v>716</c:v>
                </c:pt>
                <c:pt idx="3590">
                  <c:v>727</c:v>
                </c:pt>
                <c:pt idx="3591">
                  <c:v>716</c:v>
                </c:pt>
                <c:pt idx="3592">
                  <c:v>724</c:v>
                </c:pt>
                <c:pt idx="3593">
                  <c:v>714</c:v>
                </c:pt>
                <c:pt idx="3594">
                  <c:v>715</c:v>
                </c:pt>
                <c:pt idx="3595">
                  <c:v>724</c:v>
                </c:pt>
                <c:pt idx="3596">
                  <c:v>721</c:v>
                </c:pt>
                <c:pt idx="3597">
                  <c:v>724</c:v>
                </c:pt>
                <c:pt idx="3598">
                  <c:v>724</c:v>
                </c:pt>
                <c:pt idx="3599">
                  <c:v>721</c:v>
                </c:pt>
                <c:pt idx="3600">
                  <c:v>720</c:v>
                </c:pt>
                <c:pt idx="3601">
                  <c:v>718</c:v>
                </c:pt>
                <c:pt idx="3602">
                  <c:v>726</c:v>
                </c:pt>
                <c:pt idx="3603">
                  <c:v>716</c:v>
                </c:pt>
                <c:pt idx="3604">
                  <c:v>713</c:v>
                </c:pt>
                <c:pt idx="3605">
                  <c:v>713</c:v>
                </c:pt>
                <c:pt idx="3606">
                  <c:v>713</c:v>
                </c:pt>
                <c:pt idx="3607">
                  <c:v>713</c:v>
                </c:pt>
                <c:pt idx="3608">
                  <c:v>719</c:v>
                </c:pt>
                <c:pt idx="3609">
                  <c:v>721</c:v>
                </c:pt>
                <c:pt idx="3610">
                  <c:v>721</c:v>
                </c:pt>
                <c:pt idx="3611">
                  <c:v>721</c:v>
                </c:pt>
                <c:pt idx="3612">
                  <c:v>716</c:v>
                </c:pt>
                <c:pt idx="3613">
                  <c:v>716</c:v>
                </c:pt>
                <c:pt idx="3614">
                  <c:v>715</c:v>
                </c:pt>
                <c:pt idx="3615">
                  <c:v>724</c:v>
                </c:pt>
                <c:pt idx="3616">
                  <c:v>716</c:v>
                </c:pt>
                <c:pt idx="3617">
                  <c:v>748</c:v>
                </c:pt>
                <c:pt idx="3618">
                  <c:v>721</c:v>
                </c:pt>
                <c:pt idx="3619">
                  <c:v>721</c:v>
                </c:pt>
                <c:pt idx="3620">
                  <c:v>714</c:v>
                </c:pt>
                <c:pt idx="3621">
                  <c:v>743</c:v>
                </c:pt>
                <c:pt idx="3622">
                  <c:v>721</c:v>
                </c:pt>
                <c:pt idx="3623">
                  <c:v>722</c:v>
                </c:pt>
                <c:pt idx="3624">
                  <c:v>724</c:v>
                </c:pt>
                <c:pt idx="3625">
                  <c:v>721</c:v>
                </c:pt>
                <c:pt idx="3626">
                  <c:v>719</c:v>
                </c:pt>
                <c:pt idx="3627">
                  <c:v>716</c:v>
                </c:pt>
                <c:pt idx="3628">
                  <c:v>713</c:v>
                </c:pt>
                <c:pt idx="3629">
                  <c:v>724</c:v>
                </c:pt>
                <c:pt idx="3630">
                  <c:v>729</c:v>
                </c:pt>
                <c:pt idx="3631">
                  <c:v>714</c:v>
                </c:pt>
                <c:pt idx="3632">
                  <c:v>716</c:v>
                </c:pt>
                <c:pt idx="3633">
                  <c:v>716</c:v>
                </c:pt>
                <c:pt idx="3634">
                  <c:v>713</c:v>
                </c:pt>
                <c:pt idx="3635">
                  <c:v>716</c:v>
                </c:pt>
                <c:pt idx="3636">
                  <c:v>721</c:v>
                </c:pt>
                <c:pt idx="3637">
                  <c:v>719</c:v>
                </c:pt>
                <c:pt idx="3638">
                  <c:v>721</c:v>
                </c:pt>
                <c:pt idx="3639">
                  <c:v>726</c:v>
                </c:pt>
                <c:pt idx="3640">
                  <c:v>727</c:v>
                </c:pt>
                <c:pt idx="3641">
                  <c:v>721</c:v>
                </c:pt>
                <c:pt idx="3642">
                  <c:v>720</c:v>
                </c:pt>
                <c:pt idx="3643">
                  <c:v>719</c:v>
                </c:pt>
                <c:pt idx="3644">
                  <c:v>721</c:v>
                </c:pt>
                <c:pt idx="3645">
                  <c:v>722</c:v>
                </c:pt>
                <c:pt idx="3646">
                  <c:v>716</c:v>
                </c:pt>
                <c:pt idx="3647">
                  <c:v>716</c:v>
                </c:pt>
                <c:pt idx="3648">
                  <c:v>726</c:v>
                </c:pt>
                <c:pt idx="3649">
                  <c:v>721</c:v>
                </c:pt>
                <c:pt idx="3650">
                  <c:v>719</c:v>
                </c:pt>
                <c:pt idx="3651">
                  <c:v>724</c:v>
                </c:pt>
                <c:pt idx="3652">
                  <c:v>716</c:v>
                </c:pt>
                <c:pt idx="3653">
                  <c:v>714</c:v>
                </c:pt>
                <c:pt idx="3654">
                  <c:v>713</c:v>
                </c:pt>
                <c:pt idx="3655">
                  <c:v>721</c:v>
                </c:pt>
                <c:pt idx="3656">
                  <c:v>724</c:v>
                </c:pt>
                <c:pt idx="3657">
                  <c:v>726</c:v>
                </c:pt>
                <c:pt idx="3658">
                  <c:v>726</c:v>
                </c:pt>
                <c:pt idx="3659">
                  <c:v>724</c:v>
                </c:pt>
                <c:pt idx="3660">
                  <c:v>721</c:v>
                </c:pt>
                <c:pt idx="3661">
                  <c:v>724</c:v>
                </c:pt>
                <c:pt idx="3662">
                  <c:v>721</c:v>
                </c:pt>
                <c:pt idx="3663">
                  <c:v>721</c:v>
                </c:pt>
                <c:pt idx="3664">
                  <c:v>727</c:v>
                </c:pt>
                <c:pt idx="3665">
                  <c:v>721</c:v>
                </c:pt>
                <c:pt idx="3666">
                  <c:v>718</c:v>
                </c:pt>
                <c:pt idx="3667">
                  <c:v>713</c:v>
                </c:pt>
                <c:pt idx="3668">
                  <c:v>721</c:v>
                </c:pt>
                <c:pt idx="3669">
                  <c:v>724</c:v>
                </c:pt>
                <c:pt idx="3670">
                  <c:v>714</c:v>
                </c:pt>
                <c:pt idx="3671">
                  <c:v>726</c:v>
                </c:pt>
                <c:pt idx="3672">
                  <c:v>719</c:v>
                </c:pt>
                <c:pt idx="3673">
                  <c:v>724</c:v>
                </c:pt>
                <c:pt idx="3674">
                  <c:v>721</c:v>
                </c:pt>
                <c:pt idx="3675">
                  <c:v>719</c:v>
                </c:pt>
                <c:pt idx="3676">
                  <c:v>724</c:v>
                </c:pt>
                <c:pt idx="3677">
                  <c:v>719</c:v>
                </c:pt>
                <c:pt idx="3678">
                  <c:v>721</c:v>
                </c:pt>
                <c:pt idx="3679">
                  <c:v>716</c:v>
                </c:pt>
                <c:pt idx="3680">
                  <c:v>722</c:v>
                </c:pt>
                <c:pt idx="3681">
                  <c:v>716</c:v>
                </c:pt>
                <c:pt idx="3682">
                  <c:v>721</c:v>
                </c:pt>
                <c:pt idx="3683">
                  <c:v>718</c:v>
                </c:pt>
                <c:pt idx="3684">
                  <c:v>713</c:v>
                </c:pt>
                <c:pt idx="3685">
                  <c:v>716</c:v>
                </c:pt>
                <c:pt idx="3686">
                  <c:v>719</c:v>
                </c:pt>
                <c:pt idx="3687">
                  <c:v>721</c:v>
                </c:pt>
                <c:pt idx="3688">
                  <c:v>729</c:v>
                </c:pt>
                <c:pt idx="3689">
                  <c:v>724</c:v>
                </c:pt>
                <c:pt idx="3690">
                  <c:v>721</c:v>
                </c:pt>
                <c:pt idx="3691">
                  <c:v>729</c:v>
                </c:pt>
                <c:pt idx="3692">
                  <c:v>721</c:v>
                </c:pt>
                <c:pt idx="3693">
                  <c:v>719</c:v>
                </c:pt>
                <c:pt idx="3694">
                  <c:v>721</c:v>
                </c:pt>
                <c:pt idx="3695">
                  <c:v>729</c:v>
                </c:pt>
                <c:pt idx="3696">
                  <c:v>734</c:v>
                </c:pt>
                <c:pt idx="3697">
                  <c:v>721</c:v>
                </c:pt>
                <c:pt idx="3698">
                  <c:v>731</c:v>
                </c:pt>
                <c:pt idx="3699">
                  <c:v>726</c:v>
                </c:pt>
                <c:pt idx="3700">
                  <c:v>726</c:v>
                </c:pt>
                <c:pt idx="3701">
                  <c:v>719</c:v>
                </c:pt>
                <c:pt idx="3702">
                  <c:v>726</c:v>
                </c:pt>
                <c:pt idx="3703">
                  <c:v>726</c:v>
                </c:pt>
                <c:pt idx="3704">
                  <c:v>729</c:v>
                </c:pt>
                <c:pt idx="3705">
                  <c:v>758</c:v>
                </c:pt>
                <c:pt idx="3706">
                  <c:v>721</c:v>
                </c:pt>
                <c:pt idx="3707">
                  <c:v>721</c:v>
                </c:pt>
                <c:pt idx="3708">
                  <c:v>714</c:v>
                </c:pt>
                <c:pt idx="3709">
                  <c:v>721</c:v>
                </c:pt>
                <c:pt idx="3710">
                  <c:v>716</c:v>
                </c:pt>
                <c:pt idx="3711">
                  <c:v>715</c:v>
                </c:pt>
                <c:pt idx="3712">
                  <c:v>722</c:v>
                </c:pt>
                <c:pt idx="3713">
                  <c:v>721</c:v>
                </c:pt>
                <c:pt idx="3714">
                  <c:v>726</c:v>
                </c:pt>
                <c:pt idx="3715">
                  <c:v>718</c:v>
                </c:pt>
                <c:pt idx="3716">
                  <c:v>726</c:v>
                </c:pt>
                <c:pt idx="3717">
                  <c:v>721</c:v>
                </c:pt>
                <c:pt idx="3718">
                  <c:v>729</c:v>
                </c:pt>
                <c:pt idx="3719">
                  <c:v>731</c:v>
                </c:pt>
                <c:pt idx="3720">
                  <c:v>724</c:v>
                </c:pt>
                <c:pt idx="3721">
                  <c:v>726</c:v>
                </c:pt>
                <c:pt idx="3722">
                  <c:v>720</c:v>
                </c:pt>
                <c:pt idx="3723">
                  <c:v>724</c:v>
                </c:pt>
                <c:pt idx="3724">
                  <c:v>729</c:v>
                </c:pt>
                <c:pt idx="3725">
                  <c:v>726</c:v>
                </c:pt>
                <c:pt idx="3726">
                  <c:v>718</c:v>
                </c:pt>
                <c:pt idx="3727">
                  <c:v>713</c:v>
                </c:pt>
                <c:pt idx="3728">
                  <c:v>719</c:v>
                </c:pt>
                <c:pt idx="3729">
                  <c:v>721</c:v>
                </c:pt>
                <c:pt idx="3730">
                  <c:v>714</c:v>
                </c:pt>
                <c:pt idx="3731">
                  <c:v>726</c:v>
                </c:pt>
                <c:pt idx="3732">
                  <c:v>726</c:v>
                </c:pt>
                <c:pt idx="3733">
                  <c:v>719</c:v>
                </c:pt>
                <c:pt idx="3734">
                  <c:v>721</c:v>
                </c:pt>
                <c:pt idx="3735">
                  <c:v>722</c:v>
                </c:pt>
                <c:pt idx="3736">
                  <c:v>714</c:v>
                </c:pt>
                <c:pt idx="3737">
                  <c:v>739</c:v>
                </c:pt>
                <c:pt idx="3738">
                  <c:v>719</c:v>
                </c:pt>
                <c:pt idx="3739">
                  <c:v>721</c:v>
                </c:pt>
                <c:pt idx="3740">
                  <c:v>716</c:v>
                </c:pt>
                <c:pt idx="3741">
                  <c:v>721</c:v>
                </c:pt>
                <c:pt idx="3742">
                  <c:v>716</c:v>
                </c:pt>
                <c:pt idx="3743">
                  <c:v>719</c:v>
                </c:pt>
                <c:pt idx="3744">
                  <c:v>721</c:v>
                </c:pt>
                <c:pt idx="3745">
                  <c:v>716</c:v>
                </c:pt>
                <c:pt idx="3746">
                  <c:v>719</c:v>
                </c:pt>
                <c:pt idx="3747">
                  <c:v>713</c:v>
                </c:pt>
                <c:pt idx="3748">
                  <c:v>721</c:v>
                </c:pt>
                <c:pt idx="3749">
                  <c:v>719</c:v>
                </c:pt>
                <c:pt idx="3750">
                  <c:v>726</c:v>
                </c:pt>
                <c:pt idx="3751">
                  <c:v>721</c:v>
                </c:pt>
                <c:pt idx="3752">
                  <c:v>727</c:v>
                </c:pt>
                <c:pt idx="3753">
                  <c:v>726</c:v>
                </c:pt>
                <c:pt idx="3754">
                  <c:v>716</c:v>
                </c:pt>
                <c:pt idx="3755">
                  <c:v>719</c:v>
                </c:pt>
                <c:pt idx="3756">
                  <c:v>716</c:v>
                </c:pt>
                <c:pt idx="3757">
                  <c:v>724</c:v>
                </c:pt>
                <c:pt idx="3758">
                  <c:v>719</c:v>
                </c:pt>
                <c:pt idx="3759">
                  <c:v>724</c:v>
                </c:pt>
                <c:pt idx="3760">
                  <c:v>724</c:v>
                </c:pt>
                <c:pt idx="3761">
                  <c:v>714</c:v>
                </c:pt>
                <c:pt idx="3762">
                  <c:v>715</c:v>
                </c:pt>
                <c:pt idx="3763">
                  <c:v>721</c:v>
                </c:pt>
                <c:pt idx="3764">
                  <c:v>729</c:v>
                </c:pt>
                <c:pt idx="3765">
                  <c:v>726</c:v>
                </c:pt>
                <c:pt idx="3766">
                  <c:v>724</c:v>
                </c:pt>
                <c:pt idx="3767">
                  <c:v>726</c:v>
                </c:pt>
                <c:pt idx="3768">
                  <c:v>726</c:v>
                </c:pt>
                <c:pt idx="3769">
                  <c:v>713</c:v>
                </c:pt>
                <c:pt idx="3770">
                  <c:v>729</c:v>
                </c:pt>
                <c:pt idx="3771">
                  <c:v>723</c:v>
                </c:pt>
                <c:pt idx="3772">
                  <c:v>724</c:v>
                </c:pt>
                <c:pt idx="3773">
                  <c:v>721</c:v>
                </c:pt>
                <c:pt idx="3774">
                  <c:v>714</c:v>
                </c:pt>
                <c:pt idx="3775">
                  <c:v>724</c:v>
                </c:pt>
                <c:pt idx="3776">
                  <c:v>721</c:v>
                </c:pt>
                <c:pt idx="3777">
                  <c:v>719</c:v>
                </c:pt>
                <c:pt idx="3778">
                  <c:v>721</c:v>
                </c:pt>
                <c:pt idx="3779">
                  <c:v>722</c:v>
                </c:pt>
                <c:pt idx="3780">
                  <c:v>721</c:v>
                </c:pt>
                <c:pt idx="3781">
                  <c:v>716</c:v>
                </c:pt>
                <c:pt idx="3782">
                  <c:v>722</c:v>
                </c:pt>
                <c:pt idx="3783">
                  <c:v>714</c:v>
                </c:pt>
                <c:pt idx="3784">
                  <c:v>715</c:v>
                </c:pt>
                <c:pt idx="3785">
                  <c:v>714</c:v>
                </c:pt>
                <c:pt idx="3786">
                  <c:v>721</c:v>
                </c:pt>
                <c:pt idx="3787">
                  <c:v>721</c:v>
                </c:pt>
                <c:pt idx="3788">
                  <c:v>719</c:v>
                </c:pt>
                <c:pt idx="3789">
                  <c:v>729</c:v>
                </c:pt>
                <c:pt idx="3790">
                  <c:v>729</c:v>
                </c:pt>
                <c:pt idx="3791">
                  <c:v>719</c:v>
                </c:pt>
                <c:pt idx="3792">
                  <c:v>734</c:v>
                </c:pt>
                <c:pt idx="3793">
                  <c:v>726</c:v>
                </c:pt>
                <c:pt idx="3794">
                  <c:v>719</c:v>
                </c:pt>
                <c:pt idx="3795">
                  <c:v>716</c:v>
                </c:pt>
                <c:pt idx="3796">
                  <c:v>719</c:v>
                </c:pt>
                <c:pt idx="3797">
                  <c:v>716</c:v>
                </c:pt>
                <c:pt idx="3798">
                  <c:v>724</c:v>
                </c:pt>
                <c:pt idx="3799">
                  <c:v>724</c:v>
                </c:pt>
                <c:pt idx="3800">
                  <c:v>714</c:v>
                </c:pt>
                <c:pt idx="3801">
                  <c:v>721</c:v>
                </c:pt>
                <c:pt idx="3802">
                  <c:v>719</c:v>
                </c:pt>
                <c:pt idx="3803">
                  <c:v>729</c:v>
                </c:pt>
                <c:pt idx="3804">
                  <c:v>714</c:v>
                </c:pt>
                <c:pt idx="3805">
                  <c:v>721</c:v>
                </c:pt>
                <c:pt idx="3806">
                  <c:v>721</c:v>
                </c:pt>
                <c:pt idx="3807">
                  <c:v>719</c:v>
                </c:pt>
                <c:pt idx="3808">
                  <c:v>726</c:v>
                </c:pt>
                <c:pt idx="3809">
                  <c:v>721</c:v>
                </c:pt>
                <c:pt idx="3810">
                  <c:v>719</c:v>
                </c:pt>
                <c:pt idx="3811">
                  <c:v>726</c:v>
                </c:pt>
                <c:pt idx="3812">
                  <c:v>724</c:v>
                </c:pt>
                <c:pt idx="3813">
                  <c:v>729</c:v>
                </c:pt>
                <c:pt idx="3814">
                  <c:v>726</c:v>
                </c:pt>
                <c:pt idx="3815">
                  <c:v>729</c:v>
                </c:pt>
                <c:pt idx="3816">
                  <c:v>726</c:v>
                </c:pt>
                <c:pt idx="3817">
                  <c:v>724</c:v>
                </c:pt>
                <c:pt idx="3818">
                  <c:v>729</c:v>
                </c:pt>
                <c:pt idx="3819">
                  <c:v>729</c:v>
                </c:pt>
                <c:pt idx="3820">
                  <c:v>719</c:v>
                </c:pt>
                <c:pt idx="3821">
                  <c:v>729</c:v>
                </c:pt>
                <c:pt idx="3822">
                  <c:v>719</c:v>
                </c:pt>
                <c:pt idx="3823">
                  <c:v>721</c:v>
                </c:pt>
                <c:pt idx="3824">
                  <c:v>729</c:v>
                </c:pt>
                <c:pt idx="3825">
                  <c:v>719</c:v>
                </c:pt>
                <c:pt idx="3826">
                  <c:v>726</c:v>
                </c:pt>
                <c:pt idx="3827">
                  <c:v>721</c:v>
                </c:pt>
                <c:pt idx="3828">
                  <c:v>729</c:v>
                </c:pt>
                <c:pt idx="3829">
                  <c:v>721</c:v>
                </c:pt>
                <c:pt idx="3830">
                  <c:v>720</c:v>
                </c:pt>
                <c:pt idx="3831">
                  <c:v>724</c:v>
                </c:pt>
                <c:pt idx="3832">
                  <c:v>729</c:v>
                </c:pt>
                <c:pt idx="3833">
                  <c:v>721</c:v>
                </c:pt>
                <c:pt idx="3834">
                  <c:v>726</c:v>
                </c:pt>
                <c:pt idx="3835">
                  <c:v>716</c:v>
                </c:pt>
                <c:pt idx="3836">
                  <c:v>714</c:v>
                </c:pt>
                <c:pt idx="3837">
                  <c:v>715</c:v>
                </c:pt>
                <c:pt idx="3838">
                  <c:v>721</c:v>
                </c:pt>
                <c:pt idx="3839">
                  <c:v>721</c:v>
                </c:pt>
                <c:pt idx="3840">
                  <c:v>729</c:v>
                </c:pt>
                <c:pt idx="3841">
                  <c:v>724</c:v>
                </c:pt>
                <c:pt idx="3842">
                  <c:v>748</c:v>
                </c:pt>
                <c:pt idx="3843">
                  <c:v>748</c:v>
                </c:pt>
                <c:pt idx="3844">
                  <c:v>719</c:v>
                </c:pt>
                <c:pt idx="3845">
                  <c:v>726</c:v>
                </c:pt>
                <c:pt idx="3846">
                  <c:v>721</c:v>
                </c:pt>
                <c:pt idx="3847">
                  <c:v>721</c:v>
                </c:pt>
                <c:pt idx="3848">
                  <c:v>721</c:v>
                </c:pt>
                <c:pt idx="3849">
                  <c:v>719</c:v>
                </c:pt>
                <c:pt idx="3850">
                  <c:v>729</c:v>
                </c:pt>
                <c:pt idx="3851">
                  <c:v>729</c:v>
                </c:pt>
                <c:pt idx="3852">
                  <c:v>724</c:v>
                </c:pt>
                <c:pt idx="3853">
                  <c:v>721</c:v>
                </c:pt>
                <c:pt idx="3854">
                  <c:v>724</c:v>
                </c:pt>
                <c:pt idx="3855">
                  <c:v>716</c:v>
                </c:pt>
                <c:pt idx="3856">
                  <c:v>724</c:v>
                </c:pt>
                <c:pt idx="3857">
                  <c:v>721</c:v>
                </c:pt>
                <c:pt idx="3858">
                  <c:v>729</c:v>
                </c:pt>
                <c:pt idx="3859">
                  <c:v>714</c:v>
                </c:pt>
                <c:pt idx="3860">
                  <c:v>724</c:v>
                </c:pt>
                <c:pt idx="3861">
                  <c:v>729</c:v>
                </c:pt>
                <c:pt idx="3862">
                  <c:v>726</c:v>
                </c:pt>
                <c:pt idx="3863">
                  <c:v>726</c:v>
                </c:pt>
                <c:pt idx="3864">
                  <c:v>729</c:v>
                </c:pt>
                <c:pt idx="3865">
                  <c:v>721</c:v>
                </c:pt>
                <c:pt idx="3866">
                  <c:v>719</c:v>
                </c:pt>
                <c:pt idx="3867">
                  <c:v>726</c:v>
                </c:pt>
                <c:pt idx="3868">
                  <c:v>734</c:v>
                </c:pt>
                <c:pt idx="3869">
                  <c:v>729</c:v>
                </c:pt>
                <c:pt idx="3870">
                  <c:v>729</c:v>
                </c:pt>
                <c:pt idx="3871">
                  <c:v>724</c:v>
                </c:pt>
                <c:pt idx="3872">
                  <c:v>715</c:v>
                </c:pt>
                <c:pt idx="3873">
                  <c:v>715</c:v>
                </c:pt>
                <c:pt idx="3874">
                  <c:v>724</c:v>
                </c:pt>
                <c:pt idx="3875">
                  <c:v>724</c:v>
                </c:pt>
                <c:pt idx="3876">
                  <c:v>722</c:v>
                </c:pt>
                <c:pt idx="3877">
                  <c:v>729</c:v>
                </c:pt>
                <c:pt idx="3878">
                  <c:v>716</c:v>
                </c:pt>
                <c:pt idx="3879">
                  <c:v>716</c:v>
                </c:pt>
                <c:pt idx="3880">
                  <c:v>721</c:v>
                </c:pt>
                <c:pt idx="3881">
                  <c:v>719</c:v>
                </c:pt>
                <c:pt idx="3882">
                  <c:v>721</c:v>
                </c:pt>
                <c:pt idx="3883">
                  <c:v>721</c:v>
                </c:pt>
                <c:pt idx="3884">
                  <c:v>714</c:v>
                </c:pt>
                <c:pt idx="3885">
                  <c:v>724</c:v>
                </c:pt>
                <c:pt idx="3886">
                  <c:v>722</c:v>
                </c:pt>
                <c:pt idx="3887">
                  <c:v>721</c:v>
                </c:pt>
                <c:pt idx="3888">
                  <c:v>721</c:v>
                </c:pt>
                <c:pt idx="3889">
                  <c:v>724</c:v>
                </c:pt>
                <c:pt idx="3890">
                  <c:v>729</c:v>
                </c:pt>
                <c:pt idx="3891">
                  <c:v>714</c:v>
                </c:pt>
                <c:pt idx="3892">
                  <c:v>724</c:v>
                </c:pt>
                <c:pt idx="3893">
                  <c:v>724</c:v>
                </c:pt>
                <c:pt idx="3894">
                  <c:v>719</c:v>
                </c:pt>
                <c:pt idx="3895">
                  <c:v>716</c:v>
                </c:pt>
                <c:pt idx="3896">
                  <c:v>724</c:v>
                </c:pt>
                <c:pt idx="3897">
                  <c:v>719</c:v>
                </c:pt>
                <c:pt idx="3898">
                  <c:v>731</c:v>
                </c:pt>
                <c:pt idx="3899">
                  <c:v>719</c:v>
                </c:pt>
                <c:pt idx="3900">
                  <c:v>734</c:v>
                </c:pt>
                <c:pt idx="3901">
                  <c:v>721</c:v>
                </c:pt>
                <c:pt idx="3902">
                  <c:v>724</c:v>
                </c:pt>
                <c:pt idx="3903">
                  <c:v>716</c:v>
                </c:pt>
                <c:pt idx="3904">
                  <c:v>719</c:v>
                </c:pt>
                <c:pt idx="3905">
                  <c:v>724</c:v>
                </c:pt>
                <c:pt idx="3906">
                  <c:v>721</c:v>
                </c:pt>
                <c:pt idx="3907">
                  <c:v>719</c:v>
                </c:pt>
                <c:pt idx="3908">
                  <c:v>721</c:v>
                </c:pt>
                <c:pt idx="3909">
                  <c:v>726</c:v>
                </c:pt>
                <c:pt idx="3910">
                  <c:v>724</c:v>
                </c:pt>
                <c:pt idx="3911">
                  <c:v>729</c:v>
                </c:pt>
                <c:pt idx="3912">
                  <c:v>719</c:v>
                </c:pt>
                <c:pt idx="3913">
                  <c:v>718</c:v>
                </c:pt>
                <c:pt idx="3914">
                  <c:v>721</c:v>
                </c:pt>
                <c:pt idx="3915">
                  <c:v>724</c:v>
                </c:pt>
                <c:pt idx="3916">
                  <c:v>719</c:v>
                </c:pt>
                <c:pt idx="3917">
                  <c:v>726</c:v>
                </c:pt>
                <c:pt idx="3918">
                  <c:v>719</c:v>
                </c:pt>
                <c:pt idx="3919">
                  <c:v>721</c:v>
                </c:pt>
                <c:pt idx="3920">
                  <c:v>721</c:v>
                </c:pt>
                <c:pt idx="3921">
                  <c:v>713</c:v>
                </c:pt>
                <c:pt idx="3922">
                  <c:v>714</c:v>
                </c:pt>
                <c:pt idx="3923">
                  <c:v>716</c:v>
                </c:pt>
                <c:pt idx="3924">
                  <c:v>722</c:v>
                </c:pt>
                <c:pt idx="3925">
                  <c:v>721</c:v>
                </c:pt>
                <c:pt idx="3926">
                  <c:v>739</c:v>
                </c:pt>
                <c:pt idx="3927">
                  <c:v>734</c:v>
                </c:pt>
                <c:pt idx="3928">
                  <c:v>729</c:v>
                </c:pt>
                <c:pt idx="3929">
                  <c:v>719</c:v>
                </c:pt>
                <c:pt idx="3930">
                  <c:v>718</c:v>
                </c:pt>
                <c:pt idx="3931">
                  <c:v>718</c:v>
                </c:pt>
                <c:pt idx="3932">
                  <c:v>713</c:v>
                </c:pt>
                <c:pt idx="3933">
                  <c:v>713</c:v>
                </c:pt>
                <c:pt idx="3934">
                  <c:v>726</c:v>
                </c:pt>
                <c:pt idx="3935">
                  <c:v>724</c:v>
                </c:pt>
                <c:pt idx="3936">
                  <c:v>719</c:v>
                </c:pt>
                <c:pt idx="3937">
                  <c:v>724</c:v>
                </c:pt>
                <c:pt idx="3938">
                  <c:v>721</c:v>
                </c:pt>
                <c:pt idx="3939">
                  <c:v>727</c:v>
                </c:pt>
                <c:pt idx="3940">
                  <c:v>726</c:v>
                </c:pt>
                <c:pt idx="3941">
                  <c:v>721</c:v>
                </c:pt>
                <c:pt idx="3942">
                  <c:v>729</c:v>
                </c:pt>
                <c:pt idx="3943">
                  <c:v>721</c:v>
                </c:pt>
                <c:pt idx="3944">
                  <c:v>727</c:v>
                </c:pt>
                <c:pt idx="3945">
                  <c:v>716</c:v>
                </c:pt>
                <c:pt idx="3946">
                  <c:v>729</c:v>
                </c:pt>
                <c:pt idx="3947">
                  <c:v>714</c:v>
                </c:pt>
                <c:pt idx="3948">
                  <c:v>721</c:v>
                </c:pt>
                <c:pt idx="3949">
                  <c:v>741</c:v>
                </c:pt>
                <c:pt idx="3950">
                  <c:v>721</c:v>
                </c:pt>
                <c:pt idx="3951">
                  <c:v>721</c:v>
                </c:pt>
                <c:pt idx="3952">
                  <c:v>741</c:v>
                </c:pt>
                <c:pt idx="3953">
                  <c:v>724</c:v>
                </c:pt>
                <c:pt idx="3954">
                  <c:v>726</c:v>
                </c:pt>
                <c:pt idx="3955">
                  <c:v>719</c:v>
                </c:pt>
                <c:pt idx="3956">
                  <c:v>716</c:v>
                </c:pt>
                <c:pt idx="3957">
                  <c:v>716</c:v>
                </c:pt>
                <c:pt idx="3958">
                  <c:v>719</c:v>
                </c:pt>
                <c:pt idx="3959">
                  <c:v>716</c:v>
                </c:pt>
                <c:pt idx="3960">
                  <c:v>724</c:v>
                </c:pt>
                <c:pt idx="3961">
                  <c:v>726</c:v>
                </c:pt>
                <c:pt idx="3962">
                  <c:v>721</c:v>
                </c:pt>
                <c:pt idx="3963">
                  <c:v>718</c:v>
                </c:pt>
                <c:pt idx="3964">
                  <c:v>718</c:v>
                </c:pt>
                <c:pt idx="3965">
                  <c:v>724</c:v>
                </c:pt>
                <c:pt idx="3966">
                  <c:v>729</c:v>
                </c:pt>
                <c:pt idx="3967">
                  <c:v>726</c:v>
                </c:pt>
                <c:pt idx="3968">
                  <c:v>719</c:v>
                </c:pt>
                <c:pt idx="3969">
                  <c:v>729</c:v>
                </c:pt>
                <c:pt idx="3970">
                  <c:v>721</c:v>
                </c:pt>
                <c:pt idx="3971">
                  <c:v>719</c:v>
                </c:pt>
                <c:pt idx="3972">
                  <c:v>721</c:v>
                </c:pt>
                <c:pt idx="3973">
                  <c:v>719</c:v>
                </c:pt>
                <c:pt idx="3974">
                  <c:v>726</c:v>
                </c:pt>
                <c:pt idx="3975">
                  <c:v>721</c:v>
                </c:pt>
                <c:pt idx="3976">
                  <c:v>719</c:v>
                </c:pt>
                <c:pt idx="3977">
                  <c:v>718</c:v>
                </c:pt>
                <c:pt idx="3978">
                  <c:v>718</c:v>
                </c:pt>
                <c:pt idx="3979">
                  <c:v>732</c:v>
                </c:pt>
                <c:pt idx="3980">
                  <c:v>729</c:v>
                </c:pt>
                <c:pt idx="3981">
                  <c:v>724</c:v>
                </c:pt>
                <c:pt idx="3982">
                  <c:v>726</c:v>
                </c:pt>
                <c:pt idx="3983">
                  <c:v>729</c:v>
                </c:pt>
                <c:pt idx="3984">
                  <c:v>727</c:v>
                </c:pt>
                <c:pt idx="3985">
                  <c:v>721</c:v>
                </c:pt>
                <c:pt idx="3986">
                  <c:v>713</c:v>
                </c:pt>
                <c:pt idx="3987">
                  <c:v>721</c:v>
                </c:pt>
                <c:pt idx="3988">
                  <c:v>716</c:v>
                </c:pt>
                <c:pt idx="3989">
                  <c:v>714</c:v>
                </c:pt>
                <c:pt idx="3990">
                  <c:v>716</c:v>
                </c:pt>
                <c:pt idx="3991">
                  <c:v>724</c:v>
                </c:pt>
                <c:pt idx="3992">
                  <c:v>719</c:v>
                </c:pt>
                <c:pt idx="3993">
                  <c:v>716</c:v>
                </c:pt>
                <c:pt idx="3994">
                  <c:v>724</c:v>
                </c:pt>
                <c:pt idx="3995">
                  <c:v>714</c:v>
                </c:pt>
                <c:pt idx="3996">
                  <c:v>721</c:v>
                </c:pt>
                <c:pt idx="3997">
                  <c:v>721</c:v>
                </c:pt>
                <c:pt idx="3998">
                  <c:v>714</c:v>
                </c:pt>
                <c:pt idx="3999">
                  <c:v>713</c:v>
                </c:pt>
                <c:pt idx="4000">
                  <c:v>734</c:v>
                </c:pt>
                <c:pt idx="4001">
                  <c:v>727</c:v>
                </c:pt>
                <c:pt idx="4002">
                  <c:v>721</c:v>
                </c:pt>
                <c:pt idx="4003">
                  <c:v>727</c:v>
                </c:pt>
                <c:pt idx="4004">
                  <c:v>719</c:v>
                </c:pt>
                <c:pt idx="4005">
                  <c:v>729</c:v>
                </c:pt>
                <c:pt idx="4006">
                  <c:v>721</c:v>
                </c:pt>
                <c:pt idx="4007">
                  <c:v>719</c:v>
                </c:pt>
                <c:pt idx="4008">
                  <c:v>726</c:v>
                </c:pt>
                <c:pt idx="4009">
                  <c:v>726</c:v>
                </c:pt>
                <c:pt idx="4010">
                  <c:v>729</c:v>
                </c:pt>
                <c:pt idx="4011">
                  <c:v>720</c:v>
                </c:pt>
                <c:pt idx="4012">
                  <c:v>724</c:v>
                </c:pt>
                <c:pt idx="4013">
                  <c:v>724</c:v>
                </c:pt>
                <c:pt idx="4014">
                  <c:v>716</c:v>
                </c:pt>
                <c:pt idx="4015">
                  <c:v>719</c:v>
                </c:pt>
                <c:pt idx="4016">
                  <c:v>729</c:v>
                </c:pt>
                <c:pt idx="4017">
                  <c:v>714</c:v>
                </c:pt>
                <c:pt idx="4018">
                  <c:v>721</c:v>
                </c:pt>
                <c:pt idx="4019">
                  <c:v>724</c:v>
                </c:pt>
                <c:pt idx="4020">
                  <c:v>724</c:v>
                </c:pt>
                <c:pt idx="4021">
                  <c:v>716</c:v>
                </c:pt>
                <c:pt idx="4022">
                  <c:v>713</c:v>
                </c:pt>
                <c:pt idx="4023">
                  <c:v>721</c:v>
                </c:pt>
                <c:pt idx="4024">
                  <c:v>716</c:v>
                </c:pt>
                <c:pt idx="4025">
                  <c:v>719</c:v>
                </c:pt>
                <c:pt idx="4026">
                  <c:v>721</c:v>
                </c:pt>
                <c:pt idx="4027">
                  <c:v>716</c:v>
                </c:pt>
                <c:pt idx="4028">
                  <c:v>713</c:v>
                </c:pt>
                <c:pt idx="4029">
                  <c:v>713</c:v>
                </c:pt>
                <c:pt idx="4030">
                  <c:v>719</c:v>
                </c:pt>
                <c:pt idx="4031">
                  <c:v>716</c:v>
                </c:pt>
                <c:pt idx="4032">
                  <c:v>714</c:v>
                </c:pt>
                <c:pt idx="4033">
                  <c:v>716</c:v>
                </c:pt>
                <c:pt idx="4034">
                  <c:v>715</c:v>
                </c:pt>
                <c:pt idx="4035">
                  <c:v>727</c:v>
                </c:pt>
                <c:pt idx="4036">
                  <c:v>726</c:v>
                </c:pt>
                <c:pt idx="4037">
                  <c:v>726</c:v>
                </c:pt>
                <c:pt idx="4038">
                  <c:v>726</c:v>
                </c:pt>
                <c:pt idx="4039">
                  <c:v>721</c:v>
                </c:pt>
                <c:pt idx="4040">
                  <c:v>718</c:v>
                </c:pt>
                <c:pt idx="4041">
                  <c:v>726</c:v>
                </c:pt>
                <c:pt idx="4042">
                  <c:v>726</c:v>
                </c:pt>
                <c:pt idx="4043">
                  <c:v>721</c:v>
                </c:pt>
                <c:pt idx="4044">
                  <c:v>721</c:v>
                </c:pt>
                <c:pt idx="4045">
                  <c:v>721</c:v>
                </c:pt>
                <c:pt idx="4046">
                  <c:v>729</c:v>
                </c:pt>
                <c:pt idx="4047">
                  <c:v>724</c:v>
                </c:pt>
                <c:pt idx="4048">
                  <c:v>721</c:v>
                </c:pt>
                <c:pt idx="4049">
                  <c:v>721</c:v>
                </c:pt>
                <c:pt idx="4050">
                  <c:v>721</c:v>
                </c:pt>
                <c:pt idx="4051">
                  <c:v>716</c:v>
                </c:pt>
                <c:pt idx="4052">
                  <c:v>721</c:v>
                </c:pt>
                <c:pt idx="4053">
                  <c:v>721</c:v>
                </c:pt>
                <c:pt idx="4054">
                  <c:v>714</c:v>
                </c:pt>
                <c:pt idx="4055">
                  <c:v>716</c:v>
                </c:pt>
                <c:pt idx="4056">
                  <c:v>724</c:v>
                </c:pt>
                <c:pt idx="4057">
                  <c:v>721</c:v>
                </c:pt>
                <c:pt idx="4058">
                  <c:v>721</c:v>
                </c:pt>
                <c:pt idx="4059">
                  <c:v>714</c:v>
                </c:pt>
                <c:pt idx="4060">
                  <c:v>743</c:v>
                </c:pt>
                <c:pt idx="4061">
                  <c:v>721</c:v>
                </c:pt>
                <c:pt idx="4062">
                  <c:v>743</c:v>
                </c:pt>
                <c:pt idx="4063">
                  <c:v>748</c:v>
                </c:pt>
                <c:pt idx="4064">
                  <c:v>724</c:v>
                </c:pt>
                <c:pt idx="4065">
                  <c:v>721</c:v>
                </c:pt>
                <c:pt idx="4066">
                  <c:v>724</c:v>
                </c:pt>
                <c:pt idx="4067">
                  <c:v>726</c:v>
                </c:pt>
                <c:pt idx="4068">
                  <c:v>726</c:v>
                </c:pt>
                <c:pt idx="4069">
                  <c:v>714</c:v>
                </c:pt>
                <c:pt idx="4070">
                  <c:v>724</c:v>
                </c:pt>
                <c:pt idx="4071">
                  <c:v>721</c:v>
                </c:pt>
                <c:pt idx="4072">
                  <c:v>719</c:v>
                </c:pt>
                <c:pt idx="4073">
                  <c:v>724</c:v>
                </c:pt>
                <c:pt idx="4074">
                  <c:v>714</c:v>
                </c:pt>
                <c:pt idx="4075">
                  <c:v>725</c:v>
                </c:pt>
                <c:pt idx="4076">
                  <c:v>726</c:v>
                </c:pt>
                <c:pt idx="4077">
                  <c:v>727</c:v>
                </c:pt>
                <c:pt idx="4078">
                  <c:v>729</c:v>
                </c:pt>
                <c:pt idx="4079">
                  <c:v>726</c:v>
                </c:pt>
                <c:pt idx="4080">
                  <c:v>727</c:v>
                </c:pt>
                <c:pt idx="4081">
                  <c:v>734</c:v>
                </c:pt>
                <c:pt idx="4082">
                  <c:v>726</c:v>
                </c:pt>
                <c:pt idx="4083">
                  <c:v>729</c:v>
                </c:pt>
                <c:pt idx="4084">
                  <c:v>726</c:v>
                </c:pt>
                <c:pt idx="4085">
                  <c:v>729</c:v>
                </c:pt>
                <c:pt idx="4086">
                  <c:v>731</c:v>
                </c:pt>
                <c:pt idx="4087">
                  <c:v>729</c:v>
                </c:pt>
                <c:pt idx="4088">
                  <c:v>724</c:v>
                </c:pt>
                <c:pt idx="4089">
                  <c:v>721</c:v>
                </c:pt>
                <c:pt idx="4090">
                  <c:v>719</c:v>
                </c:pt>
                <c:pt idx="4091">
                  <c:v>721</c:v>
                </c:pt>
                <c:pt idx="4092">
                  <c:v>724</c:v>
                </c:pt>
                <c:pt idx="4093">
                  <c:v>724</c:v>
                </c:pt>
                <c:pt idx="4094">
                  <c:v>721</c:v>
                </c:pt>
                <c:pt idx="4095">
                  <c:v>724</c:v>
                </c:pt>
                <c:pt idx="4096">
                  <c:v>726</c:v>
                </c:pt>
                <c:pt idx="4097">
                  <c:v>720</c:v>
                </c:pt>
                <c:pt idx="4098">
                  <c:v>718</c:v>
                </c:pt>
                <c:pt idx="4099">
                  <c:v>718</c:v>
                </c:pt>
                <c:pt idx="4100">
                  <c:v>724</c:v>
                </c:pt>
                <c:pt idx="4101">
                  <c:v>726</c:v>
                </c:pt>
                <c:pt idx="4102">
                  <c:v>719</c:v>
                </c:pt>
                <c:pt idx="4103">
                  <c:v>729</c:v>
                </c:pt>
                <c:pt idx="4104">
                  <c:v>729</c:v>
                </c:pt>
                <c:pt idx="4105">
                  <c:v>727</c:v>
                </c:pt>
                <c:pt idx="4106">
                  <c:v>721</c:v>
                </c:pt>
                <c:pt idx="4107">
                  <c:v>721</c:v>
                </c:pt>
                <c:pt idx="4108">
                  <c:v>721</c:v>
                </c:pt>
                <c:pt idx="4109">
                  <c:v>721</c:v>
                </c:pt>
                <c:pt idx="4110">
                  <c:v>729</c:v>
                </c:pt>
                <c:pt idx="4111">
                  <c:v>729</c:v>
                </c:pt>
                <c:pt idx="4112">
                  <c:v>719</c:v>
                </c:pt>
                <c:pt idx="4113">
                  <c:v>726</c:v>
                </c:pt>
                <c:pt idx="4114">
                  <c:v>721</c:v>
                </c:pt>
                <c:pt idx="4115">
                  <c:v>714</c:v>
                </c:pt>
                <c:pt idx="4116">
                  <c:v>713</c:v>
                </c:pt>
                <c:pt idx="4117">
                  <c:v>729</c:v>
                </c:pt>
                <c:pt idx="4118">
                  <c:v>722</c:v>
                </c:pt>
                <c:pt idx="4119">
                  <c:v>716</c:v>
                </c:pt>
                <c:pt idx="4120">
                  <c:v>724</c:v>
                </c:pt>
                <c:pt idx="4121">
                  <c:v>719</c:v>
                </c:pt>
                <c:pt idx="4122">
                  <c:v>724</c:v>
                </c:pt>
                <c:pt idx="4123">
                  <c:v>720</c:v>
                </c:pt>
                <c:pt idx="4124">
                  <c:v>714</c:v>
                </c:pt>
                <c:pt idx="4125">
                  <c:v>721</c:v>
                </c:pt>
                <c:pt idx="4126">
                  <c:v>721</c:v>
                </c:pt>
                <c:pt idx="4127">
                  <c:v>721</c:v>
                </c:pt>
                <c:pt idx="4128">
                  <c:v>729</c:v>
                </c:pt>
                <c:pt idx="4129">
                  <c:v>727</c:v>
                </c:pt>
                <c:pt idx="4130">
                  <c:v>721</c:v>
                </c:pt>
                <c:pt idx="4131">
                  <c:v>731</c:v>
                </c:pt>
                <c:pt idx="4132">
                  <c:v>724</c:v>
                </c:pt>
                <c:pt idx="4133">
                  <c:v>734</c:v>
                </c:pt>
                <c:pt idx="4134">
                  <c:v>726</c:v>
                </c:pt>
                <c:pt idx="4135">
                  <c:v>718</c:v>
                </c:pt>
                <c:pt idx="4136">
                  <c:v>713</c:v>
                </c:pt>
                <c:pt idx="4137">
                  <c:v>721</c:v>
                </c:pt>
                <c:pt idx="4138">
                  <c:v>721</c:v>
                </c:pt>
                <c:pt idx="4139">
                  <c:v>715</c:v>
                </c:pt>
                <c:pt idx="4140">
                  <c:v>724</c:v>
                </c:pt>
                <c:pt idx="4141">
                  <c:v>716</c:v>
                </c:pt>
                <c:pt idx="4142">
                  <c:v>716</c:v>
                </c:pt>
                <c:pt idx="4143">
                  <c:v>716</c:v>
                </c:pt>
                <c:pt idx="4144">
                  <c:v>721</c:v>
                </c:pt>
                <c:pt idx="4145">
                  <c:v>721</c:v>
                </c:pt>
                <c:pt idx="4146">
                  <c:v>716</c:v>
                </c:pt>
                <c:pt idx="4147">
                  <c:v>719</c:v>
                </c:pt>
                <c:pt idx="4148">
                  <c:v>721</c:v>
                </c:pt>
                <c:pt idx="4149">
                  <c:v>715</c:v>
                </c:pt>
                <c:pt idx="4150">
                  <c:v>726</c:v>
                </c:pt>
                <c:pt idx="4151">
                  <c:v>716</c:v>
                </c:pt>
                <c:pt idx="4152">
                  <c:v>719</c:v>
                </c:pt>
                <c:pt idx="4153">
                  <c:v>721</c:v>
                </c:pt>
                <c:pt idx="4154">
                  <c:v>724</c:v>
                </c:pt>
                <c:pt idx="4155">
                  <c:v>721</c:v>
                </c:pt>
                <c:pt idx="4156">
                  <c:v>716</c:v>
                </c:pt>
                <c:pt idx="4157">
                  <c:v>721</c:v>
                </c:pt>
                <c:pt idx="4158">
                  <c:v>721</c:v>
                </c:pt>
                <c:pt idx="4159">
                  <c:v>716</c:v>
                </c:pt>
                <c:pt idx="4160">
                  <c:v>729</c:v>
                </c:pt>
                <c:pt idx="4161">
                  <c:v>726</c:v>
                </c:pt>
                <c:pt idx="4162">
                  <c:v>714</c:v>
                </c:pt>
                <c:pt idx="4163">
                  <c:v>716</c:v>
                </c:pt>
                <c:pt idx="4164">
                  <c:v>716</c:v>
                </c:pt>
                <c:pt idx="4165">
                  <c:v>721</c:v>
                </c:pt>
                <c:pt idx="4166">
                  <c:v>721</c:v>
                </c:pt>
                <c:pt idx="4167">
                  <c:v>721</c:v>
                </c:pt>
                <c:pt idx="4168">
                  <c:v>716</c:v>
                </c:pt>
                <c:pt idx="4169">
                  <c:v>721</c:v>
                </c:pt>
                <c:pt idx="4170">
                  <c:v>721</c:v>
                </c:pt>
                <c:pt idx="4171">
                  <c:v>715</c:v>
                </c:pt>
                <c:pt idx="4172">
                  <c:v>713</c:v>
                </c:pt>
                <c:pt idx="4173">
                  <c:v>719</c:v>
                </c:pt>
                <c:pt idx="4174">
                  <c:v>716</c:v>
                </c:pt>
                <c:pt idx="4175">
                  <c:v>714</c:v>
                </c:pt>
                <c:pt idx="4176">
                  <c:v>721</c:v>
                </c:pt>
                <c:pt idx="4177">
                  <c:v>716</c:v>
                </c:pt>
                <c:pt idx="4178">
                  <c:v>722</c:v>
                </c:pt>
                <c:pt idx="4179">
                  <c:v>716</c:v>
                </c:pt>
                <c:pt idx="4180">
                  <c:v>716</c:v>
                </c:pt>
                <c:pt idx="4181">
                  <c:v>729</c:v>
                </c:pt>
                <c:pt idx="4182">
                  <c:v>724</c:v>
                </c:pt>
                <c:pt idx="4183">
                  <c:v>714</c:v>
                </c:pt>
                <c:pt idx="4184">
                  <c:v>715</c:v>
                </c:pt>
                <c:pt idx="4185">
                  <c:v>721</c:v>
                </c:pt>
                <c:pt idx="4186">
                  <c:v>721</c:v>
                </c:pt>
                <c:pt idx="4187">
                  <c:v>721</c:v>
                </c:pt>
                <c:pt idx="4188">
                  <c:v>719</c:v>
                </c:pt>
                <c:pt idx="4189">
                  <c:v>726</c:v>
                </c:pt>
                <c:pt idx="4190">
                  <c:v>720</c:v>
                </c:pt>
                <c:pt idx="4191">
                  <c:v>719</c:v>
                </c:pt>
                <c:pt idx="4192">
                  <c:v>726</c:v>
                </c:pt>
                <c:pt idx="4193">
                  <c:v>714</c:v>
                </c:pt>
                <c:pt idx="4194">
                  <c:v>716</c:v>
                </c:pt>
                <c:pt idx="4195">
                  <c:v>716</c:v>
                </c:pt>
                <c:pt idx="4196">
                  <c:v>719</c:v>
                </c:pt>
                <c:pt idx="4197">
                  <c:v>724</c:v>
                </c:pt>
                <c:pt idx="4198">
                  <c:v>719</c:v>
                </c:pt>
                <c:pt idx="4199">
                  <c:v>721</c:v>
                </c:pt>
                <c:pt idx="4200">
                  <c:v>726</c:v>
                </c:pt>
                <c:pt idx="4201">
                  <c:v>719</c:v>
                </c:pt>
                <c:pt idx="4202">
                  <c:v>721</c:v>
                </c:pt>
                <c:pt idx="4203">
                  <c:v>729</c:v>
                </c:pt>
                <c:pt idx="4204">
                  <c:v>719</c:v>
                </c:pt>
                <c:pt idx="4205">
                  <c:v>729</c:v>
                </c:pt>
                <c:pt idx="4206">
                  <c:v>721</c:v>
                </c:pt>
                <c:pt idx="4207">
                  <c:v>721</c:v>
                </c:pt>
                <c:pt idx="4208">
                  <c:v>716</c:v>
                </c:pt>
                <c:pt idx="4209">
                  <c:v>719</c:v>
                </c:pt>
                <c:pt idx="4210">
                  <c:v>716</c:v>
                </c:pt>
                <c:pt idx="4211">
                  <c:v>724</c:v>
                </c:pt>
                <c:pt idx="4212">
                  <c:v>719</c:v>
                </c:pt>
                <c:pt idx="4213">
                  <c:v>715</c:v>
                </c:pt>
                <c:pt idx="4214">
                  <c:v>715</c:v>
                </c:pt>
                <c:pt idx="4215">
                  <c:v>721</c:v>
                </c:pt>
                <c:pt idx="4216">
                  <c:v>724</c:v>
                </c:pt>
                <c:pt idx="4217">
                  <c:v>722</c:v>
                </c:pt>
                <c:pt idx="4218">
                  <c:v>724</c:v>
                </c:pt>
                <c:pt idx="4219">
                  <c:v>726</c:v>
                </c:pt>
                <c:pt idx="4220">
                  <c:v>729</c:v>
                </c:pt>
                <c:pt idx="4221">
                  <c:v>726</c:v>
                </c:pt>
                <c:pt idx="4222">
                  <c:v>724</c:v>
                </c:pt>
                <c:pt idx="4223">
                  <c:v>729</c:v>
                </c:pt>
                <c:pt idx="4224">
                  <c:v>726</c:v>
                </c:pt>
                <c:pt idx="4225">
                  <c:v>729</c:v>
                </c:pt>
                <c:pt idx="4226">
                  <c:v>721</c:v>
                </c:pt>
                <c:pt idx="4227">
                  <c:v>721</c:v>
                </c:pt>
                <c:pt idx="4228">
                  <c:v>714</c:v>
                </c:pt>
                <c:pt idx="4229">
                  <c:v>721</c:v>
                </c:pt>
                <c:pt idx="4230">
                  <c:v>721</c:v>
                </c:pt>
                <c:pt idx="4231">
                  <c:v>713</c:v>
                </c:pt>
                <c:pt idx="4232">
                  <c:v>721</c:v>
                </c:pt>
                <c:pt idx="4233">
                  <c:v>721</c:v>
                </c:pt>
                <c:pt idx="4234">
                  <c:v>722</c:v>
                </c:pt>
                <c:pt idx="4235">
                  <c:v>724</c:v>
                </c:pt>
                <c:pt idx="4236">
                  <c:v>719</c:v>
                </c:pt>
                <c:pt idx="4237">
                  <c:v>714</c:v>
                </c:pt>
                <c:pt idx="4238">
                  <c:v>721</c:v>
                </c:pt>
                <c:pt idx="4239">
                  <c:v>727</c:v>
                </c:pt>
                <c:pt idx="4240">
                  <c:v>724</c:v>
                </c:pt>
                <c:pt idx="4241">
                  <c:v>724</c:v>
                </c:pt>
                <c:pt idx="4242">
                  <c:v>714</c:v>
                </c:pt>
                <c:pt idx="4243">
                  <c:v>726</c:v>
                </c:pt>
                <c:pt idx="4244">
                  <c:v>722</c:v>
                </c:pt>
                <c:pt idx="4245">
                  <c:v>721</c:v>
                </c:pt>
                <c:pt idx="4246">
                  <c:v>721</c:v>
                </c:pt>
                <c:pt idx="4247">
                  <c:v>721</c:v>
                </c:pt>
                <c:pt idx="4248">
                  <c:v>716</c:v>
                </c:pt>
                <c:pt idx="4249">
                  <c:v>719</c:v>
                </c:pt>
                <c:pt idx="4250">
                  <c:v>713</c:v>
                </c:pt>
                <c:pt idx="4251">
                  <c:v>724</c:v>
                </c:pt>
                <c:pt idx="4252">
                  <c:v>721</c:v>
                </c:pt>
                <c:pt idx="4253">
                  <c:v>716</c:v>
                </c:pt>
                <c:pt idx="4254">
                  <c:v>716</c:v>
                </c:pt>
                <c:pt idx="4255">
                  <c:v>721</c:v>
                </c:pt>
                <c:pt idx="4256">
                  <c:v>721</c:v>
                </c:pt>
                <c:pt idx="4257">
                  <c:v>713</c:v>
                </c:pt>
                <c:pt idx="4258">
                  <c:v>719</c:v>
                </c:pt>
                <c:pt idx="4259">
                  <c:v>724</c:v>
                </c:pt>
                <c:pt idx="4260">
                  <c:v>714</c:v>
                </c:pt>
                <c:pt idx="4261">
                  <c:v>724</c:v>
                </c:pt>
                <c:pt idx="4262">
                  <c:v>721</c:v>
                </c:pt>
                <c:pt idx="4263">
                  <c:v>719</c:v>
                </c:pt>
                <c:pt idx="4264">
                  <c:v>721</c:v>
                </c:pt>
                <c:pt idx="4265">
                  <c:v>719</c:v>
                </c:pt>
                <c:pt idx="4266">
                  <c:v>721</c:v>
                </c:pt>
                <c:pt idx="4267">
                  <c:v>721</c:v>
                </c:pt>
                <c:pt idx="4268">
                  <c:v>719</c:v>
                </c:pt>
                <c:pt idx="4269">
                  <c:v>721</c:v>
                </c:pt>
                <c:pt idx="4270">
                  <c:v>726</c:v>
                </c:pt>
                <c:pt idx="4271">
                  <c:v>724</c:v>
                </c:pt>
                <c:pt idx="4272">
                  <c:v>729</c:v>
                </c:pt>
                <c:pt idx="4273">
                  <c:v>732</c:v>
                </c:pt>
                <c:pt idx="4274">
                  <c:v>721</c:v>
                </c:pt>
                <c:pt idx="4275">
                  <c:v>721</c:v>
                </c:pt>
                <c:pt idx="4276">
                  <c:v>721</c:v>
                </c:pt>
                <c:pt idx="4277">
                  <c:v>743</c:v>
                </c:pt>
                <c:pt idx="4278">
                  <c:v>714</c:v>
                </c:pt>
                <c:pt idx="4279">
                  <c:v>721</c:v>
                </c:pt>
                <c:pt idx="4280">
                  <c:v>716</c:v>
                </c:pt>
                <c:pt idx="4281">
                  <c:v>741</c:v>
                </c:pt>
                <c:pt idx="4282">
                  <c:v>721</c:v>
                </c:pt>
                <c:pt idx="4283">
                  <c:v>716</c:v>
                </c:pt>
                <c:pt idx="4284">
                  <c:v>719</c:v>
                </c:pt>
                <c:pt idx="4285">
                  <c:v>716</c:v>
                </c:pt>
                <c:pt idx="4286">
                  <c:v>719</c:v>
                </c:pt>
                <c:pt idx="4287">
                  <c:v>721</c:v>
                </c:pt>
                <c:pt idx="4288">
                  <c:v>724</c:v>
                </c:pt>
                <c:pt idx="4289">
                  <c:v>721</c:v>
                </c:pt>
                <c:pt idx="4290">
                  <c:v>729</c:v>
                </c:pt>
                <c:pt idx="4291">
                  <c:v>714</c:v>
                </c:pt>
                <c:pt idx="4292">
                  <c:v>721</c:v>
                </c:pt>
                <c:pt idx="4293">
                  <c:v>724</c:v>
                </c:pt>
                <c:pt idx="4294">
                  <c:v>719</c:v>
                </c:pt>
                <c:pt idx="4295">
                  <c:v>716</c:v>
                </c:pt>
                <c:pt idx="4296">
                  <c:v>724</c:v>
                </c:pt>
                <c:pt idx="4297">
                  <c:v>716</c:v>
                </c:pt>
                <c:pt idx="4298">
                  <c:v>716</c:v>
                </c:pt>
                <c:pt idx="4299">
                  <c:v>719</c:v>
                </c:pt>
                <c:pt idx="4300">
                  <c:v>721</c:v>
                </c:pt>
                <c:pt idx="4301">
                  <c:v>716</c:v>
                </c:pt>
                <c:pt idx="4302">
                  <c:v>719</c:v>
                </c:pt>
                <c:pt idx="4303">
                  <c:v>720</c:v>
                </c:pt>
                <c:pt idx="4304">
                  <c:v>726</c:v>
                </c:pt>
                <c:pt idx="4305">
                  <c:v>721</c:v>
                </c:pt>
                <c:pt idx="4306">
                  <c:v>729</c:v>
                </c:pt>
                <c:pt idx="4307">
                  <c:v>732</c:v>
                </c:pt>
                <c:pt idx="4308">
                  <c:v>729</c:v>
                </c:pt>
                <c:pt idx="4309">
                  <c:v>721</c:v>
                </c:pt>
                <c:pt idx="4310">
                  <c:v>721</c:v>
                </c:pt>
                <c:pt idx="4311">
                  <c:v>724</c:v>
                </c:pt>
                <c:pt idx="4312">
                  <c:v>714</c:v>
                </c:pt>
                <c:pt idx="4313">
                  <c:v>724</c:v>
                </c:pt>
                <c:pt idx="4314">
                  <c:v>724</c:v>
                </c:pt>
                <c:pt idx="4315">
                  <c:v>719</c:v>
                </c:pt>
                <c:pt idx="4316">
                  <c:v>716</c:v>
                </c:pt>
                <c:pt idx="4317">
                  <c:v>729</c:v>
                </c:pt>
                <c:pt idx="4318">
                  <c:v>716</c:v>
                </c:pt>
                <c:pt idx="4319">
                  <c:v>715</c:v>
                </c:pt>
                <c:pt idx="4320">
                  <c:v>714</c:v>
                </c:pt>
                <c:pt idx="4321">
                  <c:v>729</c:v>
                </c:pt>
                <c:pt idx="4322">
                  <c:v>721</c:v>
                </c:pt>
                <c:pt idx="4323">
                  <c:v>724</c:v>
                </c:pt>
                <c:pt idx="4324">
                  <c:v>721</c:v>
                </c:pt>
                <c:pt idx="4325">
                  <c:v>727</c:v>
                </c:pt>
                <c:pt idx="4326">
                  <c:v>721</c:v>
                </c:pt>
                <c:pt idx="4327">
                  <c:v>726</c:v>
                </c:pt>
                <c:pt idx="4328">
                  <c:v>719</c:v>
                </c:pt>
                <c:pt idx="4329">
                  <c:v>721</c:v>
                </c:pt>
                <c:pt idx="4330">
                  <c:v>714</c:v>
                </c:pt>
                <c:pt idx="4331">
                  <c:v>721</c:v>
                </c:pt>
                <c:pt idx="4332">
                  <c:v>714</c:v>
                </c:pt>
                <c:pt idx="4333">
                  <c:v>721</c:v>
                </c:pt>
                <c:pt idx="4334">
                  <c:v>726</c:v>
                </c:pt>
                <c:pt idx="4335">
                  <c:v>714</c:v>
                </c:pt>
                <c:pt idx="4336">
                  <c:v>724</c:v>
                </c:pt>
                <c:pt idx="4337">
                  <c:v>714</c:v>
                </c:pt>
                <c:pt idx="4338">
                  <c:v>713</c:v>
                </c:pt>
                <c:pt idx="4339">
                  <c:v>721</c:v>
                </c:pt>
                <c:pt idx="4340">
                  <c:v>721</c:v>
                </c:pt>
                <c:pt idx="4341">
                  <c:v>729</c:v>
                </c:pt>
                <c:pt idx="4342">
                  <c:v>721</c:v>
                </c:pt>
                <c:pt idx="4343">
                  <c:v>713</c:v>
                </c:pt>
                <c:pt idx="4344">
                  <c:v>713</c:v>
                </c:pt>
                <c:pt idx="4345">
                  <c:v>727</c:v>
                </c:pt>
                <c:pt idx="4346">
                  <c:v>714</c:v>
                </c:pt>
                <c:pt idx="4347">
                  <c:v>721</c:v>
                </c:pt>
                <c:pt idx="4348">
                  <c:v>723</c:v>
                </c:pt>
                <c:pt idx="4349">
                  <c:v>729</c:v>
                </c:pt>
                <c:pt idx="4350">
                  <c:v>716</c:v>
                </c:pt>
                <c:pt idx="4351">
                  <c:v>726</c:v>
                </c:pt>
                <c:pt idx="4352">
                  <c:v>721</c:v>
                </c:pt>
                <c:pt idx="4353">
                  <c:v>727</c:v>
                </c:pt>
                <c:pt idx="4354">
                  <c:v>734</c:v>
                </c:pt>
                <c:pt idx="4355">
                  <c:v>721</c:v>
                </c:pt>
                <c:pt idx="4356">
                  <c:v>724</c:v>
                </c:pt>
                <c:pt idx="4357">
                  <c:v>721</c:v>
                </c:pt>
                <c:pt idx="4358">
                  <c:v>732</c:v>
                </c:pt>
                <c:pt idx="4359">
                  <c:v>734</c:v>
                </c:pt>
                <c:pt idx="4360">
                  <c:v>726</c:v>
                </c:pt>
                <c:pt idx="4361">
                  <c:v>726</c:v>
                </c:pt>
                <c:pt idx="4362">
                  <c:v>721</c:v>
                </c:pt>
                <c:pt idx="4363">
                  <c:v>719</c:v>
                </c:pt>
                <c:pt idx="4364">
                  <c:v>716</c:v>
                </c:pt>
                <c:pt idx="4365">
                  <c:v>721</c:v>
                </c:pt>
                <c:pt idx="4366">
                  <c:v>721</c:v>
                </c:pt>
                <c:pt idx="4367">
                  <c:v>724</c:v>
                </c:pt>
                <c:pt idx="4368">
                  <c:v>714</c:v>
                </c:pt>
                <c:pt idx="4369">
                  <c:v>729</c:v>
                </c:pt>
                <c:pt idx="4370">
                  <c:v>721</c:v>
                </c:pt>
                <c:pt idx="4371">
                  <c:v>718</c:v>
                </c:pt>
                <c:pt idx="4372">
                  <c:v>731</c:v>
                </c:pt>
                <c:pt idx="4373">
                  <c:v>721</c:v>
                </c:pt>
                <c:pt idx="4374">
                  <c:v>724</c:v>
                </c:pt>
                <c:pt idx="4375">
                  <c:v>729</c:v>
                </c:pt>
                <c:pt idx="4376">
                  <c:v>731</c:v>
                </c:pt>
                <c:pt idx="4377">
                  <c:v>726</c:v>
                </c:pt>
                <c:pt idx="4378">
                  <c:v>734</c:v>
                </c:pt>
                <c:pt idx="4379">
                  <c:v>726</c:v>
                </c:pt>
                <c:pt idx="4380">
                  <c:v>721</c:v>
                </c:pt>
                <c:pt idx="4381">
                  <c:v>726</c:v>
                </c:pt>
                <c:pt idx="4382">
                  <c:v>722</c:v>
                </c:pt>
                <c:pt idx="4383">
                  <c:v>729</c:v>
                </c:pt>
                <c:pt idx="4384">
                  <c:v>746</c:v>
                </c:pt>
                <c:pt idx="4385">
                  <c:v>726</c:v>
                </c:pt>
                <c:pt idx="4386">
                  <c:v>721</c:v>
                </c:pt>
                <c:pt idx="4387">
                  <c:v>741</c:v>
                </c:pt>
                <c:pt idx="4388">
                  <c:v>724</c:v>
                </c:pt>
                <c:pt idx="4389">
                  <c:v>726</c:v>
                </c:pt>
                <c:pt idx="4390">
                  <c:v>724</c:v>
                </c:pt>
                <c:pt idx="4391">
                  <c:v>726</c:v>
                </c:pt>
                <c:pt idx="4392">
                  <c:v>746</c:v>
                </c:pt>
                <c:pt idx="4393">
                  <c:v>724</c:v>
                </c:pt>
                <c:pt idx="4394">
                  <c:v>729</c:v>
                </c:pt>
                <c:pt idx="4395">
                  <c:v>716</c:v>
                </c:pt>
                <c:pt idx="4396">
                  <c:v>719</c:v>
                </c:pt>
                <c:pt idx="4397">
                  <c:v>715</c:v>
                </c:pt>
                <c:pt idx="4398">
                  <c:v>719</c:v>
                </c:pt>
                <c:pt idx="4399">
                  <c:v>724</c:v>
                </c:pt>
                <c:pt idx="4400">
                  <c:v>716</c:v>
                </c:pt>
                <c:pt idx="4401">
                  <c:v>714</c:v>
                </c:pt>
                <c:pt idx="4402">
                  <c:v>721</c:v>
                </c:pt>
                <c:pt idx="4403">
                  <c:v>720</c:v>
                </c:pt>
                <c:pt idx="4404">
                  <c:v>719</c:v>
                </c:pt>
                <c:pt idx="4405">
                  <c:v>721</c:v>
                </c:pt>
                <c:pt idx="4406">
                  <c:v>729</c:v>
                </c:pt>
                <c:pt idx="4407">
                  <c:v>719</c:v>
                </c:pt>
                <c:pt idx="4408">
                  <c:v>724</c:v>
                </c:pt>
                <c:pt idx="4409">
                  <c:v>719</c:v>
                </c:pt>
                <c:pt idx="4410">
                  <c:v>724</c:v>
                </c:pt>
                <c:pt idx="4411">
                  <c:v>722</c:v>
                </c:pt>
                <c:pt idx="4412">
                  <c:v>721</c:v>
                </c:pt>
                <c:pt idx="4413">
                  <c:v>724</c:v>
                </c:pt>
                <c:pt idx="4414">
                  <c:v>714</c:v>
                </c:pt>
                <c:pt idx="4415">
                  <c:v>721</c:v>
                </c:pt>
                <c:pt idx="4416">
                  <c:v>714</c:v>
                </c:pt>
                <c:pt idx="4417">
                  <c:v>729</c:v>
                </c:pt>
                <c:pt idx="4418">
                  <c:v>724</c:v>
                </c:pt>
                <c:pt idx="4419">
                  <c:v>714</c:v>
                </c:pt>
                <c:pt idx="4420">
                  <c:v>726</c:v>
                </c:pt>
                <c:pt idx="4421">
                  <c:v>721</c:v>
                </c:pt>
                <c:pt idx="4422">
                  <c:v>724</c:v>
                </c:pt>
                <c:pt idx="4423">
                  <c:v>718</c:v>
                </c:pt>
                <c:pt idx="4424">
                  <c:v>729</c:v>
                </c:pt>
                <c:pt idx="4425">
                  <c:v>728</c:v>
                </c:pt>
                <c:pt idx="4426">
                  <c:v>734</c:v>
                </c:pt>
                <c:pt idx="4427">
                  <c:v>724</c:v>
                </c:pt>
                <c:pt idx="4428">
                  <c:v>714</c:v>
                </c:pt>
                <c:pt idx="4429">
                  <c:v>724</c:v>
                </c:pt>
                <c:pt idx="4430">
                  <c:v>724</c:v>
                </c:pt>
                <c:pt idx="4431">
                  <c:v>729</c:v>
                </c:pt>
                <c:pt idx="4432">
                  <c:v>727</c:v>
                </c:pt>
                <c:pt idx="4433">
                  <c:v>714</c:v>
                </c:pt>
                <c:pt idx="4434">
                  <c:v>725</c:v>
                </c:pt>
                <c:pt idx="4435">
                  <c:v>714</c:v>
                </c:pt>
                <c:pt idx="4436">
                  <c:v>721</c:v>
                </c:pt>
                <c:pt idx="4437">
                  <c:v>721</c:v>
                </c:pt>
                <c:pt idx="4438">
                  <c:v>721</c:v>
                </c:pt>
                <c:pt idx="4439">
                  <c:v>721</c:v>
                </c:pt>
                <c:pt idx="4440">
                  <c:v>713</c:v>
                </c:pt>
                <c:pt idx="4441">
                  <c:v>714</c:v>
                </c:pt>
                <c:pt idx="4442">
                  <c:v>716</c:v>
                </c:pt>
                <c:pt idx="4443">
                  <c:v>713</c:v>
                </c:pt>
                <c:pt idx="4444">
                  <c:v>719</c:v>
                </c:pt>
                <c:pt idx="4445">
                  <c:v>721</c:v>
                </c:pt>
                <c:pt idx="4446">
                  <c:v>714</c:v>
                </c:pt>
                <c:pt idx="4447">
                  <c:v>721</c:v>
                </c:pt>
                <c:pt idx="4448">
                  <c:v>721</c:v>
                </c:pt>
                <c:pt idx="4449">
                  <c:v>724</c:v>
                </c:pt>
                <c:pt idx="4450">
                  <c:v>716</c:v>
                </c:pt>
                <c:pt idx="4451">
                  <c:v>722</c:v>
                </c:pt>
                <c:pt idx="4452">
                  <c:v>721</c:v>
                </c:pt>
                <c:pt idx="4453">
                  <c:v>729</c:v>
                </c:pt>
                <c:pt idx="4454">
                  <c:v>724</c:v>
                </c:pt>
                <c:pt idx="4455">
                  <c:v>721</c:v>
                </c:pt>
                <c:pt idx="4456">
                  <c:v>726</c:v>
                </c:pt>
                <c:pt idx="4457">
                  <c:v>729</c:v>
                </c:pt>
                <c:pt idx="4458">
                  <c:v>721</c:v>
                </c:pt>
                <c:pt idx="4459">
                  <c:v>729</c:v>
                </c:pt>
                <c:pt idx="4460">
                  <c:v>724</c:v>
                </c:pt>
                <c:pt idx="4461">
                  <c:v>721</c:v>
                </c:pt>
                <c:pt idx="4462">
                  <c:v>726</c:v>
                </c:pt>
                <c:pt idx="4463">
                  <c:v>726</c:v>
                </c:pt>
                <c:pt idx="4464">
                  <c:v>729</c:v>
                </c:pt>
                <c:pt idx="4465">
                  <c:v>729</c:v>
                </c:pt>
                <c:pt idx="4466">
                  <c:v>720</c:v>
                </c:pt>
                <c:pt idx="4467">
                  <c:v>721</c:v>
                </c:pt>
                <c:pt idx="4468">
                  <c:v>719</c:v>
                </c:pt>
                <c:pt idx="4469">
                  <c:v>721</c:v>
                </c:pt>
                <c:pt idx="4470">
                  <c:v>727</c:v>
                </c:pt>
                <c:pt idx="4471">
                  <c:v>729</c:v>
                </c:pt>
                <c:pt idx="4472">
                  <c:v>716</c:v>
                </c:pt>
                <c:pt idx="4473">
                  <c:v>714</c:v>
                </c:pt>
                <c:pt idx="4474">
                  <c:v>726</c:v>
                </c:pt>
                <c:pt idx="4475">
                  <c:v>719</c:v>
                </c:pt>
                <c:pt idx="4476">
                  <c:v>718</c:v>
                </c:pt>
                <c:pt idx="4477">
                  <c:v>729</c:v>
                </c:pt>
                <c:pt idx="4478">
                  <c:v>734</c:v>
                </c:pt>
                <c:pt idx="4479">
                  <c:v>726</c:v>
                </c:pt>
                <c:pt idx="4480">
                  <c:v>729</c:v>
                </c:pt>
                <c:pt idx="4481">
                  <c:v>726</c:v>
                </c:pt>
                <c:pt idx="4482">
                  <c:v>729</c:v>
                </c:pt>
                <c:pt idx="4483">
                  <c:v>734</c:v>
                </c:pt>
                <c:pt idx="4484">
                  <c:v>721</c:v>
                </c:pt>
                <c:pt idx="4485">
                  <c:v>726</c:v>
                </c:pt>
                <c:pt idx="4486">
                  <c:v>726</c:v>
                </c:pt>
                <c:pt idx="4487">
                  <c:v>716</c:v>
                </c:pt>
                <c:pt idx="4488">
                  <c:v>724</c:v>
                </c:pt>
                <c:pt idx="4489">
                  <c:v>729</c:v>
                </c:pt>
                <c:pt idx="4490">
                  <c:v>721</c:v>
                </c:pt>
                <c:pt idx="4491">
                  <c:v>713</c:v>
                </c:pt>
                <c:pt idx="4492">
                  <c:v>713</c:v>
                </c:pt>
                <c:pt idx="4493">
                  <c:v>729</c:v>
                </c:pt>
                <c:pt idx="4494">
                  <c:v>748</c:v>
                </c:pt>
                <c:pt idx="4495">
                  <c:v>721</c:v>
                </c:pt>
                <c:pt idx="4496">
                  <c:v>718</c:v>
                </c:pt>
                <c:pt idx="4497">
                  <c:v>719</c:v>
                </c:pt>
                <c:pt idx="4498">
                  <c:v>726</c:v>
                </c:pt>
                <c:pt idx="4499">
                  <c:v>727</c:v>
                </c:pt>
                <c:pt idx="4500">
                  <c:v>743</c:v>
                </c:pt>
                <c:pt idx="4501">
                  <c:v>719</c:v>
                </c:pt>
                <c:pt idx="4502">
                  <c:v>733</c:v>
                </c:pt>
                <c:pt idx="4503">
                  <c:v>716</c:v>
                </c:pt>
                <c:pt idx="4504">
                  <c:v>719</c:v>
                </c:pt>
                <c:pt idx="4505">
                  <c:v>721</c:v>
                </c:pt>
                <c:pt idx="4506">
                  <c:v>727</c:v>
                </c:pt>
                <c:pt idx="4507">
                  <c:v>714</c:v>
                </c:pt>
                <c:pt idx="4508">
                  <c:v>729</c:v>
                </c:pt>
                <c:pt idx="4509">
                  <c:v>719</c:v>
                </c:pt>
                <c:pt idx="4510">
                  <c:v>716</c:v>
                </c:pt>
                <c:pt idx="4511">
                  <c:v>721</c:v>
                </c:pt>
                <c:pt idx="4512">
                  <c:v>719</c:v>
                </c:pt>
                <c:pt idx="4513">
                  <c:v>716</c:v>
                </c:pt>
                <c:pt idx="4514">
                  <c:v>714</c:v>
                </c:pt>
                <c:pt idx="4515">
                  <c:v>716</c:v>
                </c:pt>
                <c:pt idx="4516">
                  <c:v>721</c:v>
                </c:pt>
                <c:pt idx="4517">
                  <c:v>713</c:v>
                </c:pt>
                <c:pt idx="4518">
                  <c:v>714</c:v>
                </c:pt>
                <c:pt idx="4519">
                  <c:v>721</c:v>
                </c:pt>
                <c:pt idx="4520">
                  <c:v>716</c:v>
                </c:pt>
                <c:pt idx="4521">
                  <c:v>721</c:v>
                </c:pt>
                <c:pt idx="4522">
                  <c:v>727</c:v>
                </c:pt>
                <c:pt idx="4523">
                  <c:v>721</c:v>
                </c:pt>
                <c:pt idx="4524">
                  <c:v>720</c:v>
                </c:pt>
                <c:pt idx="4525">
                  <c:v>719</c:v>
                </c:pt>
                <c:pt idx="4526">
                  <c:v>726</c:v>
                </c:pt>
                <c:pt idx="4527">
                  <c:v>722</c:v>
                </c:pt>
                <c:pt idx="4528">
                  <c:v>721</c:v>
                </c:pt>
                <c:pt idx="4529">
                  <c:v>724</c:v>
                </c:pt>
                <c:pt idx="4530">
                  <c:v>719</c:v>
                </c:pt>
                <c:pt idx="4531">
                  <c:v>724</c:v>
                </c:pt>
                <c:pt idx="4532">
                  <c:v>721</c:v>
                </c:pt>
                <c:pt idx="4533">
                  <c:v>716</c:v>
                </c:pt>
                <c:pt idx="4534">
                  <c:v>722</c:v>
                </c:pt>
                <c:pt idx="4535">
                  <c:v>716</c:v>
                </c:pt>
                <c:pt idx="4536">
                  <c:v>729</c:v>
                </c:pt>
                <c:pt idx="4537">
                  <c:v>724</c:v>
                </c:pt>
                <c:pt idx="4538">
                  <c:v>721</c:v>
                </c:pt>
                <c:pt idx="4539">
                  <c:v>716</c:v>
                </c:pt>
                <c:pt idx="4540">
                  <c:v>726</c:v>
                </c:pt>
                <c:pt idx="4541">
                  <c:v>729</c:v>
                </c:pt>
                <c:pt idx="4542">
                  <c:v>719</c:v>
                </c:pt>
                <c:pt idx="4543">
                  <c:v>721</c:v>
                </c:pt>
                <c:pt idx="4544">
                  <c:v>720</c:v>
                </c:pt>
                <c:pt idx="4545">
                  <c:v>724</c:v>
                </c:pt>
                <c:pt idx="4546">
                  <c:v>729</c:v>
                </c:pt>
                <c:pt idx="4547">
                  <c:v>719</c:v>
                </c:pt>
                <c:pt idx="4548">
                  <c:v>713</c:v>
                </c:pt>
                <c:pt idx="4549">
                  <c:v>721</c:v>
                </c:pt>
                <c:pt idx="4550">
                  <c:v>716</c:v>
                </c:pt>
                <c:pt idx="4551">
                  <c:v>721</c:v>
                </c:pt>
                <c:pt idx="4552">
                  <c:v>721</c:v>
                </c:pt>
                <c:pt idx="4553">
                  <c:v>714</c:v>
                </c:pt>
                <c:pt idx="4554">
                  <c:v>716</c:v>
                </c:pt>
                <c:pt idx="4555">
                  <c:v>714</c:v>
                </c:pt>
                <c:pt idx="4556">
                  <c:v>713</c:v>
                </c:pt>
                <c:pt idx="4557">
                  <c:v>726</c:v>
                </c:pt>
                <c:pt idx="4558">
                  <c:v>727</c:v>
                </c:pt>
                <c:pt idx="4559">
                  <c:v>731</c:v>
                </c:pt>
                <c:pt idx="4560">
                  <c:v>732</c:v>
                </c:pt>
                <c:pt idx="4561">
                  <c:v>729</c:v>
                </c:pt>
                <c:pt idx="4562">
                  <c:v>729</c:v>
                </c:pt>
                <c:pt idx="4563">
                  <c:v>724</c:v>
                </c:pt>
                <c:pt idx="4564">
                  <c:v>719</c:v>
                </c:pt>
                <c:pt idx="4565">
                  <c:v>726</c:v>
                </c:pt>
                <c:pt idx="4566">
                  <c:v>719</c:v>
                </c:pt>
                <c:pt idx="4567">
                  <c:v>729</c:v>
                </c:pt>
                <c:pt idx="4568">
                  <c:v>721</c:v>
                </c:pt>
                <c:pt idx="4569">
                  <c:v>718</c:v>
                </c:pt>
                <c:pt idx="4570">
                  <c:v>718</c:v>
                </c:pt>
                <c:pt idx="4571">
                  <c:v>726</c:v>
                </c:pt>
                <c:pt idx="4572">
                  <c:v>721</c:v>
                </c:pt>
                <c:pt idx="4573">
                  <c:v>720</c:v>
                </c:pt>
                <c:pt idx="4574">
                  <c:v>719</c:v>
                </c:pt>
                <c:pt idx="4575">
                  <c:v>719</c:v>
                </c:pt>
                <c:pt idx="4576">
                  <c:v>729</c:v>
                </c:pt>
                <c:pt idx="4577">
                  <c:v>727</c:v>
                </c:pt>
                <c:pt idx="4578">
                  <c:v>729</c:v>
                </c:pt>
                <c:pt idx="4579">
                  <c:v>721</c:v>
                </c:pt>
                <c:pt idx="4580">
                  <c:v>721</c:v>
                </c:pt>
                <c:pt idx="4581">
                  <c:v>721</c:v>
                </c:pt>
                <c:pt idx="4582">
                  <c:v>724</c:v>
                </c:pt>
                <c:pt idx="4583">
                  <c:v>716</c:v>
                </c:pt>
                <c:pt idx="4584">
                  <c:v>715</c:v>
                </c:pt>
                <c:pt idx="4585">
                  <c:v>714</c:v>
                </c:pt>
                <c:pt idx="4586">
                  <c:v>721</c:v>
                </c:pt>
                <c:pt idx="4587">
                  <c:v>719</c:v>
                </c:pt>
                <c:pt idx="4588">
                  <c:v>729</c:v>
                </c:pt>
                <c:pt idx="4589">
                  <c:v>721</c:v>
                </c:pt>
                <c:pt idx="4590">
                  <c:v>724</c:v>
                </c:pt>
                <c:pt idx="4591">
                  <c:v>721</c:v>
                </c:pt>
                <c:pt idx="4592">
                  <c:v>734</c:v>
                </c:pt>
                <c:pt idx="4593">
                  <c:v>732</c:v>
                </c:pt>
                <c:pt idx="4594">
                  <c:v>721</c:v>
                </c:pt>
                <c:pt idx="4595">
                  <c:v>721</c:v>
                </c:pt>
                <c:pt idx="4596">
                  <c:v>721</c:v>
                </c:pt>
                <c:pt idx="4597">
                  <c:v>721</c:v>
                </c:pt>
                <c:pt idx="4598">
                  <c:v>714</c:v>
                </c:pt>
                <c:pt idx="4599">
                  <c:v>716</c:v>
                </c:pt>
                <c:pt idx="4600">
                  <c:v>715</c:v>
                </c:pt>
                <c:pt idx="4601">
                  <c:v>722</c:v>
                </c:pt>
                <c:pt idx="4602">
                  <c:v>721</c:v>
                </c:pt>
                <c:pt idx="4603">
                  <c:v>751</c:v>
                </c:pt>
                <c:pt idx="4604">
                  <c:v>731</c:v>
                </c:pt>
                <c:pt idx="4605">
                  <c:v>726</c:v>
                </c:pt>
                <c:pt idx="4606">
                  <c:v>729</c:v>
                </c:pt>
                <c:pt idx="4607">
                  <c:v>731</c:v>
                </c:pt>
                <c:pt idx="4608">
                  <c:v>721</c:v>
                </c:pt>
                <c:pt idx="4609">
                  <c:v>719</c:v>
                </c:pt>
                <c:pt idx="4610">
                  <c:v>716</c:v>
                </c:pt>
                <c:pt idx="4611">
                  <c:v>719</c:v>
                </c:pt>
                <c:pt idx="4612">
                  <c:v>716</c:v>
                </c:pt>
                <c:pt idx="4613">
                  <c:v>721</c:v>
                </c:pt>
                <c:pt idx="4614">
                  <c:v>719</c:v>
                </c:pt>
                <c:pt idx="4615">
                  <c:v>721</c:v>
                </c:pt>
                <c:pt idx="4616">
                  <c:v>714</c:v>
                </c:pt>
                <c:pt idx="4617">
                  <c:v>721</c:v>
                </c:pt>
                <c:pt idx="4618">
                  <c:v>716</c:v>
                </c:pt>
                <c:pt idx="4619">
                  <c:v>727</c:v>
                </c:pt>
                <c:pt idx="4620">
                  <c:v>726</c:v>
                </c:pt>
                <c:pt idx="4621">
                  <c:v>726</c:v>
                </c:pt>
                <c:pt idx="4622">
                  <c:v>719</c:v>
                </c:pt>
                <c:pt idx="4623">
                  <c:v>716</c:v>
                </c:pt>
                <c:pt idx="4624">
                  <c:v>724</c:v>
                </c:pt>
                <c:pt idx="4625">
                  <c:v>726</c:v>
                </c:pt>
                <c:pt idx="4626">
                  <c:v>716</c:v>
                </c:pt>
                <c:pt idx="4627">
                  <c:v>714</c:v>
                </c:pt>
                <c:pt idx="4628">
                  <c:v>716</c:v>
                </c:pt>
                <c:pt idx="4629">
                  <c:v>721</c:v>
                </c:pt>
                <c:pt idx="4630">
                  <c:v>724</c:v>
                </c:pt>
                <c:pt idx="4631">
                  <c:v>726</c:v>
                </c:pt>
                <c:pt idx="4632">
                  <c:v>727</c:v>
                </c:pt>
                <c:pt idx="4633">
                  <c:v>734</c:v>
                </c:pt>
                <c:pt idx="4634">
                  <c:v>726</c:v>
                </c:pt>
                <c:pt idx="4635">
                  <c:v>722</c:v>
                </c:pt>
                <c:pt idx="4636">
                  <c:v>726</c:v>
                </c:pt>
                <c:pt idx="4637">
                  <c:v>734</c:v>
                </c:pt>
                <c:pt idx="4638">
                  <c:v>726</c:v>
                </c:pt>
                <c:pt idx="4639">
                  <c:v>721</c:v>
                </c:pt>
                <c:pt idx="4640">
                  <c:v>726</c:v>
                </c:pt>
                <c:pt idx="4641">
                  <c:v>716</c:v>
                </c:pt>
                <c:pt idx="4642">
                  <c:v>722</c:v>
                </c:pt>
                <c:pt idx="4643">
                  <c:v>724</c:v>
                </c:pt>
                <c:pt idx="4644">
                  <c:v>721</c:v>
                </c:pt>
                <c:pt idx="4645">
                  <c:v>714</c:v>
                </c:pt>
                <c:pt idx="4646">
                  <c:v>716</c:v>
                </c:pt>
                <c:pt idx="4647">
                  <c:v>713</c:v>
                </c:pt>
                <c:pt idx="4648">
                  <c:v>721</c:v>
                </c:pt>
                <c:pt idx="4649">
                  <c:v>721</c:v>
                </c:pt>
                <c:pt idx="4650">
                  <c:v>724</c:v>
                </c:pt>
                <c:pt idx="4651">
                  <c:v>726</c:v>
                </c:pt>
                <c:pt idx="4652">
                  <c:v>724</c:v>
                </c:pt>
                <c:pt idx="4653">
                  <c:v>719</c:v>
                </c:pt>
                <c:pt idx="4654">
                  <c:v>731</c:v>
                </c:pt>
                <c:pt idx="4655">
                  <c:v>719</c:v>
                </c:pt>
                <c:pt idx="4656">
                  <c:v>729</c:v>
                </c:pt>
                <c:pt idx="4657">
                  <c:v>731</c:v>
                </c:pt>
                <c:pt idx="4658">
                  <c:v>719</c:v>
                </c:pt>
                <c:pt idx="4659">
                  <c:v>721</c:v>
                </c:pt>
                <c:pt idx="4660">
                  <c:v>729</c:v>
                </c:pt>
                <c:pt idx="4661">
                  <c:v>724</c:v>
                </c:pt>
                <c:pt idx="4662">
                  <c:v>729</c:v>
                </c:pt>
                <c:pt idx="4663">
                  <c:v>722</c:v>
                </c:pt>
                <c:pt idx="4664">
                  <c:v>724</c:v>
                </c:pt>
                <c:pt idx="4665">
                  <c:v>721</c:v>
                </c:pt>
                <c:pt idx="4666">
                  <c:v>721</c:v>
                </c:pt>
                <c:pt idx="4667">
                  <c:v>721</c:v>
                </c:pt>
                <c:pt idx="4668">
                  <c:v>714</c:v>
                </c:pt>
                <c:pt idx="4669">
                  <c:v>729</c:v>
                </c:pt>
                <c:pt idx="4670">
                  <c:v>721</c:v>
                </c:pt>
                <c:pt idx="4671">
                  <c:v>719</c:v>
                </c:pt>
                <c:pt idx="4672">
                  <c:v>729</c:v>
                </c:pt>
                <c:pt idx="4673">
                  <c:v>722</c:v>
                </c:pt>
                <c:pt idx="4674">
                  <c:v>721</c:v>
                </c:pt>
                <c:pt idx="4675">
                  <c:v>716</c:v>
                </c:pt>
                <c:pt idx="4676">
                  <c:v>722</c:v>
                </c:pt>
                <c:pt idx="4677">
                  <c:v>716</c:v>
                </c:pt>
                <c:pt idx="4678">
                  <c:v>722</c:v>
                </c:pt>
                <c:pt idx="4679">
                  <c:v>721</c:v>
                </c:pt>
                <c:pt idx="4680">
                  <c:v>716</c:v>
                </c:pt>
                <c:pt idx="4681">
                  <c:v>721</c:v>
                </c:pt>
                <c:pt idx="4682">
                  <c:v>721</c:v>
                </c:pt>
                <c:pt idx="4683">
                  <c:v>719</c:v>
                </c:pt>
                <c:pt idx="4684">
                  <c:v>716</c:v>
                </c:pt>
                <c:pt idx="4685">
                  <c:v>721</c:v>
                </c:pt>
                <c:pt idx="4686">
                  <c:v>713</c:v>
                </c:pt>
                <c:pt idx="4687">
                  <c:v>721</c:v>
                </c:pt>
                <c:pt idx="4688">
                  <c:v>729</c:v>
                </c:pt>
                <c:pt idx="4689">
                  <c:v>714</c:v>
                </c:pt>
                <c:pt idx="4690">
                  <c:v>721</c:v>
                </c:pt>
                <c:pt idx="4691">
                  <c:v>721</c:v>
                </c:pt>
                <c:pt idx="4692">
                  <c:v>713</c:v>
                </c:pt>
                <c:pt idx="4693">
                  <c:v>721</c:v>
                </c:pt>
                <c:pt idx="4694">
                  <c:v>729</c:v>
                </c:pt>
                <c:pt idx="4695">
                  <c:v>729</c:v>
                </c:pt>
                <c:pt idx="4696">
                  <c:v>734</c:v>
                </c:pt>
                <c:pt idx="4697">
                  <c:v>726</c:v>
                </c:pt>
                <c:pt idx="4698">
                  <c:v>719</c:v>
                </c:pt>
                <c:pt idx="4699">
                  <c:v>734</c:v>
                </c:pt>
                <c:pt idx="4700">
                  <c:v>721</c:v>
                </c:pt>
                <c:pt idx="4701">
                  <c:v>721</c:v>
                </c:pt>
                <c:pt idx="4702">
                  <c:v>715</c:v>
                </c:pt>
                <c:pt idx="4703">
                  <c:v>719</c:v>
                </c:pt>
                <c:pt idx="4704">
                  <c:v>713</c:v>
                </c:pt>
                <c:pt idx="4705">
                  <c:v>721</c:v>
                </c:pt>
                <c:pt idx="4706">
                  <c:v>719</c:v>
                </c:pt>
                <c:pt idx="4707">
                  <c:v>721</c:v>
                </c:pt>
                <c:pt idx="4708">
                  <c:v>729</c:v>
                </c:pt>
                <c:pt idx="4709">
                  <c:v>714</c:v>
                </c:pt>
                <c:pt idx="4710">
                  <c:v>721</c:v>
                </c:pt>
                <c:pt idx="4711">
                  <c:v>721</c:v>
                </c:pt>
                <c:pt idx="4712">
                  <c:v>721</c:v>
                </c:pt>
                <c:pt idx="4713">
                  <c:v>716</c:v>
                </c:pt>
                <c:pt idx="4714">
                  <c:v>741</c:v>
                </c:pt>
                <c:pt idx="4715">
                  <c:v>748</c:v>
                </c:pt>
                <c:pt idx="4716">
                  <c:v>716</c:v>
                </c:pt>
                <c:pt idx="4717">
                  <c:v>721</c:v>
                </c:pt>
                <c:pt idx="4718">
                  <c:v>716</c:v>
                </c:pt>
                <c:pt idx="4719">
                  <c:v>724</c:v>
                </c:pt>
                <c:pt idx="4720">
                  <c:v>716</c:v>
                </c:pt>
                <c:pt idx="4721">
                  <c:v>719</c:v>
                </c:pt>
                <c:pt idx="4722">
                  <c:v>724</c:v>
                </c:pt>
                <c:pt idx="4723">
                  <c:v>721</c:v>
                </c:pt>
                <c:pt idx="4724">
                  <c:v>714</c:v>
                </c:pt>
                <c:pt idx="4725">
                  <c:v>721</c:v>
                </c:pt>
                <c:pt idx="4726">
                  <c:v>721</c:v>
                </c:pt>
                <c:pt idx="4727">
                  <c:v>721</c:v>
                </c:pt>
                <c:pt idx="4728">
                  <c:v>716</c:v>
                </c:pt>
                <c:pt idx="4729">
                  <c:v>719</c:v>
                </c:pt>
                <c:pt idx="4730">
                  <c:v>716</c:v>
                </c:pt>
                <c:pt idx="4731">
                  <c:v>722</c:v>
                </c:pt>
                <c:pt idx="4732">
                  <c:v>716</c:v>
                </c:pt>
                <c:pt idx="4733">
                  <c:v>715</c:v>
                </c:pt>
                <c:pt idx="4734">
                  <c:v>724</c:v>
                </c:pt>
                <c:pt idx="4735">
                  <c:v>724</c:v>
                </c:pt>
                <c:pt idx="4736">
                  <c:v>719</c:v>
                </c:pt>
                <c:pt idx="4737">
                  <c:v>714</c:v>
                </c:pt>
                <c:pt idx="4738">
                  <c:v>716</c:v>
                </c:pt>
                <c:pt idx="4739">
                  <c:v>714</c:v>
                </c:pt>
                <c:pt idx="4740">
                  <c:v>713</c:v>
                </c:pt>
                <c:pt idx="4741">
                  <c:v>721</c:v>
                </c:pt>
                <c:pt idx="4742">
                  <c:v>714</c:v>
                </c:pt>
                <c:pt idx="4743">
                  <c:v>724</c:v>
                </c:pt>
                <c:pt idx="4744">
                  <c:v>714</c:v>
                </c:pt>
                <c:pt idx="4745">
                  <c:v>715</c:v>
                </c:pt>
                <c:pt idx="4746">
                  <c:v>716</c:v>
                </c:pt>
                <c:pt idx="4747">
                  <c:v>719</c:v>
                </c:pt>
                <c:pt idx="4748">
                  <c:v>714</c:v>
                </c:pt>
                <c:pt idx="4749">
                  <c:v>724</c:v>
                </c:pt>
                <c:pt idx="4750">
                  <c:v>722</c:v>
                </c:pt>
                <c:pt idx="4751">
                  <c:v>716</c:v>
                </c:pt>
                <c:pt idx="4752">
                  <c:v>715</c:v>
                </c:pt>
                <c:pt idx="4753">
                  <c:v>722</c:v>
                </c:pt>
                <c:pt idx="4754">
                  <c:v>716</c:v>
                </c:pt>
                <c:pt idx="4755">
                  <c:v>721</c:v>
                </c:pt>
                <c:pt idx="4756">
                  <c:v>724</c:v>
                </c:pt>
                <c:pt idx="4757">
                  <c:v>720</c:v>
                </c:pt>
                <c:pt idx="4758">
                  <c:v>724</c:v>
                </c:pt>
                <c:pt idx="4759">
                  <c:v>719</c:v>
                </c:pt>
                <c:pt idx="4760">
                  <c:v>720</c:v>
                </c:pt>
                <c:pt idx="4761">
                  <c:v>724</c:v>
                </c:pt>
                <c:pt idx="4762">
                  <c:v>721</c:v>
                </c:pt>
                <c:pt idx="4763">
                  <c:v>716</c:v>
                </c:pt>
                <c:pt idx="4764">
                  <c:v>716</c:v>
                </c:pt>
                <c:pt idx="4765">
                  <c:v>726</c:v>
                </c:pt>
                <c:pt idx="4766">
                  <c:v>719</c:v>
                </c:pt>
                <c:pt idx="4767">
                  <c:v>724</c:v>
                </c:pt>
                <c:pt idx="4768">
                  <c:v>716</c:v>
                </c:pt>
                <c:pt idx="4769">
                  <c:v>729</c:v>
                </c:pt>
                <c:pt idx="4770">
                  <c:v>724</c:v>
                </c:pt>
                <c:pt idx="4771">
                  <c:v>721</c:v>
                </c:pt>
                <c:pt idx="4772">
                  <c:v>721</c:v>
                </c:pt>
                <c:pt idx="4773">
                  <c:v>721</c:v>
                </c:pt>
                <c:pt idx="4774">
                  <c:v>743</c:v>
                </c:pt>
                <c:pt idx="4775">
                  <c:v>729</c:v>
                </c:pt>
                <c:pt idx="4776">
                  <c:v>716</c:v>
                </c:pt>
                <c:pt idx="4777">
                  <c:v>713</c:v>
                </c:pt>
                <c:pt idx="4778">
                  <c:v>714</c:v>
                </c:pt>
                <c:pt idx="4779">
                  <c:v>729</c:v>
                </c:pt>
                <c:pt idx="4780">
                  <c:v>729</c:v>
                </c:pt>
                <c:pt idx="4781">
                  <c:v>721</c:v>
                </c:pt>
                <c:pt idx="4782">
                  <c:v>714</c:v>
                </c:pt>
                <c:pt idx="4783">
                  <c:v>713</c:v>
                </c:pt>
                <c:pt idx="4784">
                  <c:v>721</c:v>
                </c:pt>
                <c:pt idx="4785">
                  <c:v>714</c:v>
                </c:pt>
                <c:pt idx="4786">
                  <c:v>721</c:v>
                </c:pt>
                <c:pt idx="4787">
                  <c:v>722</c:v>
                </c:pt>
                <c:pt idx="4788">
                  <c:v>721</c:v>
                </c:pt>
                <c:pt idx="4789">
                  <c:v>721</c:v>
                </c:pt>
                <c:pt idx="4790">
                  <c:v>729</c:v>
                </c:pt>
                <c:pt idx="4791">
                  <c:v>716</c:v>
                </c:pt>
                <c:pt idx="4792">
                  <c:v>722</c:v>
                </c:pt>
                <c:pt idx="4793">
                  <c:v>716</c:v>
                </c:pt>
                <c:pt idx="4794">
                  <c:v>721</c:v>
                </c:pt>
                <c:pt idx="4795">
                  <c:v>719</c:v>
                </c:pt>
                <c:pt idx="4796">
                  <c:v>729</c:v>
                </c:pt>
                <c:pt idx="4797">
                  <c:v>724</c:v>
                </c:pt>
                <c:pt idx="4798">
                  <c:v>721</c:v>
                </c:pt>
                <c:pt idx="4799">
                  <c:v>721</c:v>
                </c:pt>
                <c:pt idx="4800">
                  <c:v>713</c:v>
                </c:pt>
                <c:pt idx="4801">
                  <c:v>729</c:v>
                </c:pt>
                <c:pt idx="4802">
                  <c:v>716</c:v>
                </c:pt>
                <c:pt idx="4803">
                  <c:v>721</c:v>
                </c:pt>
                <c:pt idx="4804">
                  <c:v>716</c:v>
                </c:pt>
                <c:pt idx="4805">
                  <c:v>722</c:v>
                </c:pt>
                <c:pt idx="4806">
                  <c:v>716</c:v>
                </c:pt>
                <c:pt idx="4807">
                  <c:v>729</c:v>
                </c:pt>
                <c:pt idx="4808">
                  <c:v>729</c:v>
                </c:pt>
                <c:pt idx="4809">
                  <c:v>729</c:v>
                </c:pt>
                <c:pt idx="4810">
                  <c:v>724</c:v>
                </c:pt>
                <c:pt idx="4811">
                  <c:v>729</c:v>
                </c:pt>
                <c:pt idx="4812">
                  <c:v>721</c:v>
                </c:pt>
                <c:pt idx="4813">
                  <c:v>718</c:v>
                </c:pt>
                <c:pt idx="4814">
                  <c:v>718</c:v>
                </c:pt>
                <c:pt idx="4815">
                  <c:v>724</c:v>
                </c:pt>
                <c:pt idx="4816">
                  <c:v>729</c:v>
                </c:pt>
                <c:pt idx="4817">
                  <c:v>716</c:v>
                </c:pt>
                <c:pt idx="4818">
                  <c:v>721</c:v>
                </c:pt>
                <c:pt idx="4819">
                  <c:v>716</c:v>
                </c:pt>
                <c:pt idx="4820">
                  <c:v>719</c:v>
                </c:pt>
                <c:pt idx="4821">
                  <c:v>721</c:v>
                </c:pt>
                <c:pt idx="4822">
                  <c:v>729</c:v>
                </c:pt>
                <c:pt idx="4823">
                  <c:v>716</c:v>
                </c:pt>
                <c:pt idx="4824">
                  <c:v>716</c:v>
                </c:pt>
                <c:pt idx="4825">
                  <c:v>721</c:v>
                </c:pt>
                <c:pt idx="4826">
                  <c:v>721</c:v>
                </c:pt>
                <c:pt idx="4827">
                  <c:v>719</c:v>
                </c:pt>
                <c:pt idx="4828">
                  <c:v>716</c:v>
                </c:pt>
                <c:pt idx="4829">
                  <c:v>721</c:v>
                </c:pt>
                <c:pt idx="4830">
                  <c:v>741</c:v>
                </c:pt>
                <c:pt idx="4831">
                  <c:v>716</c:v>
                </c:pt>
                <c:pt idx="4832">
                  <c:v>721</c:v>
                </c:pt>
                <c:pt idx="4833">
                  <c:v>714</c:v>
                </c:pt>
                <c:pt idx="4834">
                  <c:v>724</c:v>
                </c:pt>
                <c:pt idx="4835">
                  <c:v>721</c:v>
                </c:pt>
                <c:pt idx="4836">
                  <c:v>729</c:v>
                </c:pt>
                <c:pt idx="4837">
                  <c:v>721</c:v>
                </c:pt>
                <c:pt idx="4838">
                  <c:v>729</c:v>
                </c:pt>
                <c:pt idx="4839">
                  <c:v>726</c:v>
                </c:pt>
                <c:pt idx="4840">
                  <c:v>729</c:v>
                </c:pt>
                <c:pt idx="4841">
                  <c:v>732</c:v>
                </c:pt>
                <c:pt idx="4842">
                  <c:v>721</c:v>
                </c:pt>
                <c:pt idx="4843">
                  <c:v>726</c:v>
                </c:pt>
                <c:pt idx="4844">
                  <c:v>726</c:v>
                </c:pt>
                <c:pt idx="4845">
                  <c:v>734</c:v>
                </c:pt>
                <c:pt idx="4846">
                  <c:v>721</c:v>
                </c:pt>
                <c:pt idx="4847">
                  <c:v>718</c:v>
                </c:pt>
                <c:pt idx="4848">
                  <c:v>726</c:v>
                </c:pt>
                <c:pt idx="4849">
                  <c:v>721</c:v>
                </c:pt>
                <c:pt idx="4850">
                  <c:v>718</c:v>
                </c:pt>
                <c:pt idx="4851">
                  <c:v>718</c:v>
                </c:pt>
                <c:pt idx="4852">
                  <c:v>727</c:v>
                </c:pt>
                <c:pt idx="4853">
                  <c:v>726</c:v>
                </c:pt>
                <c:pt idx="4854">
                  <c:v>729</c:v>
                </c:pt>
                <c:pt idx="4855">
                  <c:v>726</c:v>
                </c:pt>
                <c:pt idx="4856">
                  <c:v>721</c:v>
                </c:pt>
                <c:pt idx="4857">
                  <c:v>724</c:v>
                </c:pt>
                <c:pt idx="4858">
                  <c:v>721</c:v>
                </c:pt>
                <c:pt idx="4859">
                  <c:v>729</c:v>
                </c:pt>
                <c:pt idx="4860">
                  <c:v>716</c:v>
                </c:pt>
                <c:pt idx="4861">
                  <c:v>724</c:v>
                </c:pt>
                <c:pt idx="4862">
                  <c:v>729</c:v>
                </c:pt>
                <c:pt idx="4863">
                  <c:v>721</c:v>
                </c:pt>
                <c:pt idx="4864">
                  <c:v>748</c:v>
                </c:pt>
                <c:pt idx="4865">
                  <c:v>724</c:v>
                </c:pt>
                <c:pt idx="4866">
                  <c:v>721</c:v>
                </c:pt>
                <c:pt idx="4867">
                  <c:v>724</c:v>
                </c:pt>
                <c:pt idx="4868">
                  <c:v>729</c:v>
                </c:pt>
                <c:pt idx="4869">
                  <c:v>726</c:v>
                </c:pt>
                <c:pt idx="4870">
                  <c:v>719</c:v>
                </c:pt>
                <c:pt idx="4871">
                  <c:v>716</c:v>
                </c:pt>
                <c:pt idx="4872">
                  <c:v>724</c:v>
                </c:pt>
                <c:pt idx="4873">
                  <c:v>716</c:v>
                </c:pt>
                <c:pt idx="4874">
                  <c:v>715</c:v>
                </c:pt>
                <c:pt idx="4875">
                  <c:v>719</c:v>
                </c:pt>
                <c:pt idx="4876">
                  <c:v>716</c:v>
                </c:pt>
                <c:pt idx="4877">
                  <c:v>721</c:v>
                </c:pt>
                <c:pt idx="4878">
                  <c:v>721</c:v>
                </c:pt>
                <c:pt idx="4879">
                  <c:v>716</c:v>
                </c:pt>
                <c:pt idx="4880">
                  <c:v>714</c:v>
                </c:pt>
                <c:pt idx="4881">
                  <c:v>721</c:v>
                </c:pt>
                <c:pt idx="4882">
                  <c:v>715</c:v>
                </c:pt>
                <c:pt idx="4883">
                  <c:v>719</c:v>
                </c:pt>
                <c:pt idx="4884">
                  <c:v>724</c:v>
                </c:pt>
                <c:pt idx="4885">
                  <c:v>719</c:v>
                </c:pt>
                <c:pt idx="4886">
                  <c:v>724</c:v>
                </c:pt>
                <c:pt idx="4887">
                  <c:v>716</c:v>
                </c:pt>
                <c:pt idx="4888">
                  <c:v>713</c:v>
                </c:pt>
                <c:pt idx="4889">
                  <c:v>719</c:v>
                </c:pt>
                <c:pt idx="4890">
                  <c:v>729</c:v>
                </c:pt>
                <c:pt idx="4891">
                  <c:v>724</c:v>
                </c:pt>
                <c:pt idx="4892">
                  <c:v>726</c:v>
                </c:pt>
                <c:pt idx="4893">
                  <c:v>729</c:v>
                </c:pt>
                <c:pt idx="4894">
                  <c:v>729</c:v>
                </c:pt>
                <c:pt idx="4895">
                  <c:v>721</c:v>
                </c:pt>
                <c:pt idx="4896">
                  <c:v>726</c:v>
                </c:pt>
                <c:pt idx="4897">
                  <c:v>731</c:v>
                </c:pt>
                <c:pt idx="4898">
                  <c:v>720</c:v>
                </c:pt>
                <c:pt idx="4899">
                  <c:v>727</c:v>
                </c:pt>
                <c:pt idx="4900">
                  <c:v>721</c:v>
                </c:pt>
                <c:pt idx="4901">
                  <c:v>748</c:v>
                </c:pt>
                <c:pt idx="4902">
                  <c:v>721</c:v>
                </c:pt>
                <c:pt idx="4903">
                  <c:v>716</c:v>
                </c:pt>
                <c:pt idx="4904">
                  <c:v>719</c:v>
                </c:pt>
                <c:pt idx="4905">
                  <c:v>721</c:v>
                </c:pt>
                <c:pt idx="4906">
                  <c:v>721</c:v>
                </c:pt>
                <c:pt idx="4907">
                  <c:v>746</c:v>
                </c:pt>
                <c:pt idx="4908">
                  <c:v>738</c:v>
                </c:pt>
                <c:pt idx="4909">
                  <c:v>729</c:v>
                </c:pt>
                <c:pt idx="4910">
                  <c:v>714</c:v>
                </c:pt>
                <c:pt idx="4911">
                  <c:v>719</c:v>
                </c:pt>
                <c:pt idx="4912">
                  <c:v>722</c:v>
                </c:pt>
                <c:pt idx="4913">
                  <c:v>726</c:v>
                </c:pt>
                <c:pt idx="4914">
                  <c:v>724</c:v>
                </c:pt>
                <c:pt idx="4915">
                  <c:v>721</c:v>
                </c:pt>
                <c:pt idx="4916">
                  <c:v>721</c:v>
                </c:pt>
                <c:pt idx="4917">
                  <c:v>719</c:v>
                </c:pt>
                <c:pt idx="4918">
                  <c:v>714</c:v>
                </c:pt>
                <c:pt idx="4919">
                  <c:v>721</c:v>
                </c:pt>
                <c:pt idx="4920">
                  <c:v>714</c:v>
                </c:pt>
                <c:pt idx="4921">
                  <c:v>714</c:v>
                </c:pt>
                <c:pt idx="4922">
                  <c:v>729</c:v>
                </c:pt>
                <c:pt idx="4923">
                  <c:v>714</c:v>
                </c:pt>
                <c:pt idx="4924">
                  <c:v>730</c:v>
                </c:pt>
                <c:pt idx="4925">
                  <c:v>716</c:v>
                </c:pt>
                <c:pt idx="4926">
                  <c:v>719</c:v>
                </c:pt>
                <c:pt idx="4927">
                  <c:v>729</c:v>
                </c:pt>
                <c:pt idx="4928">
                  <c:v>726</c:v>
                </c:pt>
                <c:pt idx="4929">
                  <c:v>727</c:v>
                </c:pt>
                <c:pt idx="4930">
                  <c:v>726</c:v>
                </c:pt>
                <c:pt idx="4931">
                  <c:v>726</c:v>
                </c:pt>
                <c:pt idx="4932">
                  <c:v>729</c:v>
                </c:pt>
                <c:pt idx="4933">
                  <c:v>730</c:v>
                </c:pt>
                <c:pt idx="4934">
                  <c:v>729</c:v>
                </c:pt>
                <c:pt idx="4935">
                  <c:v>739</c:v>
                </c:pt>
                <c:pt idx="4936">
                  <c:v>726</c:v>
                </c:pt>
                <c:pt idx="4937">
                  <c:v>729</c:v>
                </c:pt>
                <c:pt idx="4938">
                  <c:v>721</c:v>
                </c:pt>
                <c:pt idx="4939">
                  <c:v>721</c:v>
                </c:pt>
                <c:pt idx="4940">
                  <c:v>727</c:v>
                </c:pt>
                <c:pt idx="4941">
                  <c:v>729</c:v>
                </c:pt>
                <c:pt idx="4942">
                  <c:v>724</c:v>
                </c:pt>
                <c:pt idx="4943">
                  <c:v>721</c:v>
                </c:pt>
                <c:pt idx="4944">
                  <c:v>724</c:v>
                </c:pt>
                <c:pt idx="4945">
                  <c:v>724</c:v>
                </c:pt>
                <c:pt idx="4946">
                  <c:v>721</c:v>
                </c:pt>
                <c:pt idx="4947">
                  <c:v>721</c:v>
                </c:pt>
                <c:pt idx="4948">
                  <c:v>721</c:v>
                </c:pt>
                <c:pt idx="4949">
                  <c:v>721</c:v>
                </c:pt>
                <c:pt idx="4950">
                  <c:v>721</c:v>
                </c:pt>
                <c:pt idx="4951">
                  <c:v>724</c:v>
                </c:pt>
                <c:pt idx="4952">
                  <c:v>715</c:v>
                </c:pt>
                <c:pt idx="4953">
                  <c:v>719</c:v>
                </c:pt>
                <c:pt idx="4954">
                  <c:v>721</c:v>
                </c:pt>
                <c:pt idx="4955">
                  <c:v>721</c:v>
                </c:pt>
                <c:pt idx="4956">
                  <c:v>724</c:v>
                </c:pt>
                <c:pt idx="4957">
                  <c:v>721</c:v>
                </c:pt>
                <c:pt idx="4958">
                  <c:v>721</c:v>
                </c:pt>
                <c:pt idx="4959">
                  <c:v>713</c:v>
                </c:pt>
                <c:pt idx="4960">
                  <c:v>726</c:v>
                </c:pt>
                <c:pt idx="4961">
                  <c:v>721</c:v>
                </c:pt>
                <c:pt idx="4962">
                  <c:v>733</c:v>
                </c:pt>
                <c:pt idx="4963">
                  <c:v>722</c:v>
                </c:pt>
                <c:pt idx="4964">
                  <c:v>721</c:v>
                </c:pt>
                <c:pt idx="4965">
                  <c:v>715</c:v>
                </c:pt>
                <c:pt idx="4966">
                  <c:v>713</c:v>
                </c:pt>
                <c:pt idx="4967">
                  <c:v>724</c:v>
                </c:pt>
                <c:pt idx="4968">
                  <c:v>716</c:v>
                </c:pt>
                <c:pt idx="4969">
                  <c:v>721</c:v>
                </c:pt>
                <c:pt idx="4970">
                  <c:v>716</c:v>
                </c:pt>
                <c:pt idx="4971">
                  <c:v>714</c:v>
                </c:pt>
                <c:pt idx="4972">
                  <c:v>716</c:v>
                </c:pt>
                <c:pt idx="4973">
                  <c:v>721</c:v>
                </c:pt>
                <c:pt idx="4974">
                  <c:v>729</c:v>
                </c:pt>
                <c:pt idx="4975">
                  <c:v>721</c:v>
                </c:pt>
                <c:pt idx="4976">
                  <c:v>722</c:v>
                </c:pt>
                <c:pt idx="4977">
                  <c:v>729</c:v>
                </c:pt>
                <c:pt idx="4978">
                  <c:v>719</c:v>
                </c:pt>
                <c:pt idx="4979">
                  <c:v>719</c:v>
                </c:pt>
                <c:pt idx="4980">
                  <c:v>721</c:v>
                </c:pt>
                <c:pt idx="4981">
                  <c:v>718</c:v>
                </c:pt>
                <c:pt idx="4982">
                  <c:v>734</c:v>
                </c:pt>
                <c:pt idx="4983">
                  <c:v>721</c:v>
                </c:pt>
                <c:pt idx="4984">
                  <c:v>724</c:v>
                </c:pt>
                <c:pt idx="4985">
                  <c:v>729</c:v>
                </c:pt>
                <c:pt idx="4986">
                  <c:v>721</c:v>
                </c:pt>
                <c:pt idx="4987">
                  <c:v>753</c:v>
                </c:pt>
                <c:pt idx="4988">
                  <c:v>748</c:v>
                </c:pt>
                <c:pt idx="4989">
                  <c:v>746</c:v>
                </c:pt>
                <c:pt idx="4990">
                  <c:v>748</c:v>
                </c:pt>
                <c:pt idx="4991">
                  <c:v>726</c:v>
                </c:pt>
                <c:pt idx="4992">
                  <c:v>731</c:v>
                </c:pt>
                <c:pt idx="4993">
                  <c:v>758</c:v>
                </c:pt>
                <c:pt idx="4994">
                  <c:v>714</c:v>
                </c:pt>
                <c:pt idx="4995">
                  <c:v>724</c:v>
                </c:pt>
                <c:pt idx="4996">
                  <c:v>726</c:v>
                </c:pt>
                <c:pt idx="4997">
                  <c:v>716</c:v>
                </c:pt>
                <c:pt idx="4998">
                  <c:v>724</c:v>
                </c:pt>
                <c:pt idx="4999">
                  <c:v>721</c:v>
                </c:pt>
                <c:pt idx="5000">
                  <c:v>724</c:v>
                </c:pt>
                <c:pt idx="5001">
                  <c:v>721</c:v>
                </c:pt>
                <c:pt idx="5002">
                  <c:v>721</c:v>
                </c:pt>
                <c:pt idx="5003">
                  <c:v>716</c:v>
                </c:pt>
                <c:pt idx="5004">
                  <c:v>724</c:v>
                </c:pt>
                <c:pt idx="5005">
                  <c:v>714</c:v>
                </c:pt>
                <c:pt idx="5006">
                  <c:v>721</c:v>
                </c:pt>
                <c:pt idx="5007">
                  <c:v>724</c:v>
                </c:pt>
                <c:pt idx="5008">
                  <c:v>714</c:v>
                </c:pt>
                <c:pt idx="5009">
                  <c:v>715</c:v>
                </c:pt>
                <c:pt idx="5010">
                  <c:v>721</c:v>
                </c:pt>
                <c:pt idx="5011">
                  <c:v>729</c:v>
                </c:pt>
                <c:pt idx="5012">
                  <c:v>729</c:v>
                </c:pt>
                <c:pt idx="5013">
                  <c:v>722</c:v>
                </c:pt>
                <c:pt idx="5014">
                  <c:v>721</c:v>
                </c:pt>
                <c:pt idx="5015">
                  <c:v>726</c:v>
                </c:pt>
                <c:pt idx="5016">
                  <c:v>716</c:v>
                </c:pt>
                <c:pt idx="5017">
                  <c:v>721</c:v>
                </c:pt>
                <c:pt idx="5018">
                  <c:v>722</c:v>
                </c:pt>
                <c:pt idx="5019">
                  <c:v>721</c:v>
                </c:pt>
                <c:pt idx="5020">
                  <c:v>721</c:v>
                </c:pt>
                <c:pt idx="5021">
                  <c:v>739</c:v>
                </c:pt>
                <c:pt idx="5022">
                  <c:v>726</c:v>
                </c:pt>
                <c:pt idx="5023">
                  <c:v>729</c:v>
                </c:pt>
                <c:pt idx="5024">
                  <c:v>726</c:v>
                </c:pt>
                <c:pt idx="5025">
                  <c:v>726</c:v>
                </c:pt>
                <c:pt idx="5026">
                  <c:v>726</c:v>
                </c:pt>
                <c:pt idx="5027">
                  <c:v>721</c:v>
                </c:pt>
                <c:pt idx="5028">
                  <c:v>722</c:v>
                </c:pt>
                <c:pt idx="5029">
                  <c:v>729</c:v>
                </c:pt>
                <c:pt idx="5030">
                  <c:v>716</c:v>
                </c:pt>
                <c:pt idx="5031">
                  <c:v>714</c:v>
                </c:pt>
                <c:pt idx="5032">
                  <c:v>721</c:v>
                </c:pt>
                <c:pt idx="5033">
                  <c:v>732</c:v>
                </c:pt>
                <c:pt idx="5034">
                  <c:v>726</c:v>
                </c:pt>
                <c:pt idx="5035">
                  <c:v>721</c:v>
                </c:pt>
                <c:pt idx="5036">
                  <c:v>718</c:v>
                </c:pt>
                <c:pt idx="5037">
                  <c:v>718</c:v>
                </c:pt>
                <c:pt idx="5038">
                  <c:v>724</c:v>
                </c:pt>
                <c:pt idx="5039">
                  <c:v>726</c:v>
                </c:pt>
                <c:pt idx="5040">
                  <c:v>724</c:v>
                </c:pt>
                <c:pt idx="5041">
                  <c:v>729</c:v>
                </c:pt>
                <c:pt idx="5042">
                  <c:v>729</c:v>
                </c:pt>
                <c:pt idx="5043">
                  <c:v>732</c:v>
                </c:pt>
                <c:pt idx="5044">
                  <c:v>729</c:v>
                </c:pt>
                <c:pt idx="5045">
                  <c:v>734</c:v>
                </c:pt>
                <c:pt idx="5046">
                  <c:v>731</c:v>
                </c:pt>
                <c:pt idx="5047">
                  <c:v>734</c:v>
                </c:pt>
                <c:pt idx="5048">
                  <c:v>724</c:v>
                </c:pt>
                <c:pt idx="5049">
                  <c:v>716</c:v>
                </c:pt>
                <c:pt idx="5050">
                  <c:v>721</c:v>
                </c:pt>
                <c:pt idx="5051">
                  <c:v>714</c:v>
                </c:pt>
                <c:pt idx="5052">
                  <c:v>721</c:v>
                </c:pt>
                <c:pt idx="5053">
                  <c:v>721</c:v>
                </c:pt>
                <c:pt idx="5054">
                  <c:v>722</c:v>
                </c:pt>
                <c:pt idx="5055">
                  <c:v>721</c:v>
                </c:pt>
                <c:pt idx="5056">
                  <c:v>721</c:v>
                </c:pt>
                <c:pt idx="5057">
                  <c:v>724</c:v>
                </c:pt>
                <c:pt idx="5058">
                  <c:v>724</c:v>
                </c:pt>
                <c:pt idx="5059">
                  <c:v>724</c:v>
                </c:pt>
                <c:pt idx="5060">
                  <c:v>721</c:v>
                </c:pt>
                <c:pt idx="5061">
                  <c:v>726</c:v>
                </c:pt>
                <c:pt idx="5062">
                  <c:v>724</c:v>
                </c:pt>
                <c:pt idx="5063">
                  <c:v>716</c:v>
                </c:pt>
                <c:pt idx="5064">
                  <c:v>729</c:v>
                </c:pt>
                <c:pt idx="5065">
                  <c:v>729</c:v>
                </c:pt>
                <c:pt idx="5066">
                  <c:v>714</c:v>
                </c:pt>
                <c:pt idx="5067">
                  <c:v>724</c:v>
                </c:pt>
                <c:pt idx="5068">
                  <c:v>715</c:v>
                </c:pt>
                <c:pt idx="5069">
                  <c:v>719</c:v>
                </c:pt>
                <c:pt idx="5070">
                  <c:v>721</c:v>
                </c:pt>
                <c:pt idx="5071">
                  <c:v>724</c:v>
                </c:pt>
                <c:pt idx="5072">
                  <c:v>729</c:v>
                </c:pt>
                <c:pt idx="5073">
                  <c:v>716</c:v>
                </c:pt>
                <c:pt idx="5074">
                  <c:v>741</c:v>
                </c:pt>
                <c:pt idx="5075">
                  <c:v>716</c:v>
                </c:pt>
                <c:pt idx="5076">
                  <c:v>743</c:v>
                </c:pt>
                <c:pt idx="5077">
                  <c:v>714</c:v>
                </c:pt>
                <c:pt idx="5078">
                  <c:v>721</c:v>
                </c:pt>
                <c:pt idx="5079">
                  <c:v>716</c:v>
                </c:pt>
                <c:pt idx="5080">
                  <c:v>724</c:v>
                </c:pt>
                <c:pt idx="5081">
                  <c:v>721</c:v>
                </c:pt>
                <c:pt idx="5082">
                  <c:v>721</c:v>
                </c:pt>
                <c:pt idx="5083">
                  <c:v>721</c:v>
                </c:pt>
                <c:pt idx="5084">
                  <c:v>716</c:v>
                </c:pt>
                <c:pt idx="5085">
                  <c:v>727</c:v>
                </c:pt>
                <c:pt idx="5086">
                  <c:v>716</c:v>
                </c:pt>
                <c:pt idx="5087">
                  <c:v>724</c:v>
                </c:pt>
                <c:pt idx="5088">
                  <c:v>714</c:v>
                </c:pt>
                <c:pt idx="5089">
                  <c:v>716</c:v>
                </c:pt>
                <c:pt idx="5090">
                  <c:v>721</c:v>
                </c:pt>
                <c:pt idx="5091">
                  <c:v>716</c:v>
                </c:pt>
                <c:pt idx="5092">
                  <c:v>724</c:v>
                </c:pt>
                <c:pt idx="5093">
                  <c:v>724</c:v>
                </c:pt>
                <c:pt idx="5094">
                  <c:v>724</c:v>
                </c:pt>
                <c:pt idx="5095">
                  <c:v>716</c:v>
                </c:pt>
                <c:pt idx="5096">
                  <c:v>721</c:v>
                </c:pt>
                <c:pt idx="5097">
                  <c:v>724</c:v>
                </c:pt>
                <c:pt idx="5098">
                  <c:v>724</c:v>
                </c:pt>
                <c:pt idx="5099">
                  <c:v>721</c:v>
                </c:pt>
                <c:pt idx="5100">
                  <c:v>721</c:v>
                </c:pt>
                <c:pt idx="5101">
                  <c:v>721</c:v>
                </c:pt>
                <c:pt idx="5102">
                  <c:v>724</c:v>
                </c:pt>
                <c:pt idx="5103">
                  <c:v>719</c:v>
                </c:pt>
                <c:pt idx="5104">
                  <c:v>716</c:v>
                </c:pt>
                <c:pt idx="5105">
                  <c:v>716</c:v>
                </c:pt>
                <c:pt idx="5106">
                  <c:v>726</c:v>
                </c:pt>
                <c:pt idx="5107">
                  <c:v>720</c:v>
                </c:pt>
                <c:pt idx="5108">
                  <c:v>718</c:v>
                </c:pt>
                <c:pt idx="5109">
                  <c:v>726</c:v>
                </c:pt>
                <c:pt idx="5110">
                  <c:v>721</c:v>
                </c:pt>
                <c:pt idx="5111">
                  <c:v>724</c:v>
                </c:pt>
                <c:pt idx="5112">
                  <c:v>729</c:v>
                </c:pt>
                <c:pt idx="5113">
                  <c:v>724</c:v>
                </c:pt>
                <c:pt idx="5114">
                  <c:v>729</c:v>
                </c:pt>
                <c:pt idx="5115">
                  <c:v>721</c:v>
                </c:pt>
                <c:pt idx="5116">
                  <c:v>726</c:v>
                </c:pt>
                <c:pt idx="5117">
                  <c:v>721</c:v>
                </c:pt>
                <c:pt idx="5118">
                  <c:v>719</c:v>
                </c:pt>
                <c:pt idx="5119">
                  <c:v>726</c:v>
                </c:pt>
                <c:pt idx="5120">
                  <c:v>729</c:v>
                </c:pt>
                <c:pt idx="5121">
                  <c:v>724</c:v>
                </c:pt>
                <c:pt idx="5122">
                  <c:v>734</c:v>
                </c:pt>
                <c:pt idx="5123">
                  <c:v>731</c:v>
                </c:pt>
                <c:pt idx="5124">
                  <c:v>721</c:v>
                </c:pt>
                <c:pt idx="5125">
                  <c:v>724</c:v>
                </c:pt>
                <c:pt idx="5126">
                  <c:v>729</c:v>
                </c:pt>
                <c:pt idx="5127">
                  <c:v>716</c:v>
                </c:pt>
                <c:pt idx="5128">
                  <c:v>722</c:v>
                </c:pt>
                <c:pt idx="5129">
                  <c:v>724</c:v>
                </c:pt>
                <c:pt idx="5130">
                  <c:v>721</c:v>
                </c:pt>
                <c:pt idx="5131">
                  <c:v>724</c:v>
                </c:pt>
                <c:pt idx="5132">
                  <c:v>718</c:v>
                </c:pt>
                <c:pt idx="5133">
                  <c:v>729</c:v>
                </c:pt>
                <c:pt idx="5134">
                  <c:v>724</c:v>
                </c:pt>
                <c:pt idx="5135">
                  <c:v>724</c:v>
                </c:pt>
                <c:pt idx="5136">
                  <c:v>715</c:v>
                </c:pt>
                <c:pt idx="5137">
                  <c:v>719</c:v>
                </c:pt>
                <c:pt idx="5138">
                  <c:v>714</c:v>
                </c:pt>
                <c:pt idx="5139">
                  <c:v>721</c:v>
                </c:pt>
                <c:pt idx="5140">
                  <c:v>722</c:v>
                </c:pt>
                <c:pt idx="5141">
                  <c:v>721</c:v>
                </c:pt>
                <c:pt idx="5142">
                  <c:v>721</c:v>
                </c:pt>
                <c:pt idx="5143">
                  <c:v>724</c:v>
                </c:pt>
                <c:pt idx="5144">
                  <c:v>721</c:v>
                </c:pt>
                <c:pt idx="5145">
                  <c:v>719</c:v>
                </c:pt>
                <c:pt idx="5146">
                  <c:v>719</c:v>
                </c:pt>
                <c:pt idx="5147">
                  <c:v>726</c:v>
                </c:pt>
                <c:pt idx="5148">
                  <c:v>727</c:v>
                </c:pt>
                <c:pt idx="5149">
                  <c:v>721</c:v>
                </c:pt>
                <c:pt idx="5150">
                  <c:v>726</c:v>
                </c:pt>
                <c:pt idx="5151">
                  <c:v>721</c:v>
                </c:pt>
                <c:pt idx="5152">
                  <c:v>729</c:v>
                </c:pt>
                <c:pt idx="5153">
                  <c:v>726</c:v>
                </c:pt>
                <c:pt idx="5154">
                  <c:v>720</c:v>
                </c:pt>
                <c:pt idx="5155">
                  <c:v>714</c:v>
                </c:pt>
                <c:pt idx="5156">
                  <c:v>716</c:v>
                </c:pt>
                <c:pt idx="5157">
                  <c:v>721</c:v>
                </c:pt>
                <c:pt idx="5158">
                  <c:v>729</c:v>
                </c:pt>
                <c:pt idx="5159">
                  <c:v>724</c:v>
                </c:pt>
                <c:pt idx="5160">
                  <c:v>714</c:v>
                </c:pt>
                <c:pt idx="5161">
                  <c:v>724</c:v>
                </c:pt>
                <c:pt idx="5162">
                  <c:v>721</c:v>
                </c:pt>
                <c:pt idx="5163">
                  <c:v>719</c:v>
                </c:pt>
                <c:pt idx="5164">
                  <c:v>716</c:v>
                </c:pt>
                <c:pt idx="5165">
                  <c:v>724</c:v>
                </c:pt>
                <c:pt idx="5166">
                  <c:v>721</c:v>
                </c:pt>
                <c:pt idx="5167">
                  <c:v>716</c:v>
                </c:pt>
                <c:pt idx="5168">
                  <c:v>714</c:v>
                </c:pt>
                <c:pt idx="5169">
                  <c:v>724</c:v>
                </c:pt>
                <c:pt idx="5170">
                  <c:v>724</c:v>
                </c:pt>
                <c:pt idx="5171">
                  <c:v>721</c:v>
                </c:pt>
                <c:pt idx="5172">
                  <c:v>715</c:v>
                </c:pt>
                <c:pt idx="5173">
                  <c:v>719</c:v>
                </c:pt>
                <c:pt idx="5174">
                  <c:v>714</c:v>
                </c:pt>
                <c:pt idx="5175">
                  <c:v>716</c:v>
                </c:pt>
                <c:pt idx="5176">
                  <c:v>719</c:v>
                </c:pt>
                <c:pt idx="5177">
                  <c:v>721</c:v>
                </c:pt>
                <c:pt idx="5178">
                  <c:v>720</c:v>
                </c:pt>
                <c:pt idx="5179">
                  <c:v>729</c:v>
                </c:pt>
                <c:pt idx="5180">
                  <c:v>721</c:v>
                </c:pt>
                <c:pt idx="5181">
                  <c:v>721</c:v>
                </c:pt>
                <c:pt idx="5182">
                  <c:v>721</c:v>
                </c:pt>
                <c:pt idx="5183">
                  <c:v>726</c:v>
                </c:pt>
                <c:pt idx="5184">
                  <c:v>724</c:v>
                </c:pt>
                <c:pt idx="5185">
                  <c:v>726</c:v>
                </c:pt>
                <c:pt idx="5186">
                  <c:v>734</c:v>
                </c:pt>
                <c:pt idx="5187">
                  <c:v>724</c:v>
                </c:pt>
                <c:pt idx="5188">
                  <c:v>716</c:v>
                </c:pt>
                <c:pt idx="5189">
                  <c:v>721</c:v>
                </c:pt>
                <c:pt idx="5190">
                  <c:v>721</c:v>
                </c:pt>
                <c:pt idx="5191">
                  <c:v>724</c:v>
                </c:pt>
                <c:pt idx="5192">
                  <c:v>721</c:v>
                </c:pt>
                <c:pt idx="5193">
                  <c:v>748</c:v>
                </c:pt>
                <c:pt idx="5194">
                  <c:v>721</c:v>
                </c:pt>
                <c:pt idx="5195">
                  <c:v>721</c:v>
                </c:pt>
                <c:pt idx="5196">
                  <c:v>721</c:v>
                </c:pt>
                <c:pt idx="5197">
                  <c:v>738</c:v>
                </c:pt>
                <c:pt idx="5198">
                  <c:v>724</c:v>
                </c:pt>
                <c:pt idx="5199">
                  <c:v>716</c:v>
                </c:pt>
                <c:pt idx="5200">
                  <c:v>721</c:v>
                </c:pt>
                <c:pt idx="5201">
                  <c:v>726</c:v>
                </c:pt>
                <c:pt idx="5202">
                  <c:v>729</c:v>
                </c:pt>
                <c:pt idx="5203">
                  <c:v>732</c:v>
                </c:pt>
                <c:pt idx="5204">
                  <c:v>744</c:v>
                </c:pt>
                <c:pt idx="5205">
                  <c:v>736</c:v>
                </c:pt>
                <c:pt idx="5206">
                  <c:v>718</c:v>
                </c:pt>
                <c:pt idx="5207">
                  <c:v>720</c:v>
                </c:pt>
                <c:pt idx="5208">
                  <c:v>719</c:v>
                </c:pt>
                <c:pt idx="5209">
                  <c:v>717</c:v>
                </c:pt>
                <c:pt idx="5210">
                  <c:v>723</c:v>
                </c:pt>
                <c:pt idx="5211">
                  <c:v>730</c:v>
                </c:pt>
                <c:pt idx="5212">
                  <c:v>723</c:v>
                </c:pt>
                <c:pt idx="5213">
                  <c:v>735</c:v>
                </c:pt>
                <c:pt idx="5214">
                  <c:v>725</c:v>
                </c:pt>
                <c:pt idx="5215">
                  <c:v>722</c:v>
                </c:pt>
                <c:pt idx="5216">
                  <c:v>728</c:v>
                </c:pt>
                <c:pt idx="5217">
                  <c:v>725</c:v>
                </c:pt>
                <c:pt idx="5218">
                  <c:v>725</c:v>
                </c:pt>
                <c:pt idx="5219">
                  <c:v>733</c:v>
                </c:pt>
                <c:pt idx="5220">
                  <c:v>733</c:v>
                </c:pt>
                <c:pt idx="5221">
                  <c:v>724</c:v>
                </c:pt>
                <c:pt idx="5222">
                  <c:v>731</c:v>
                </c:pt>
                <c:pt idx="5223">
                  <c:v>730</c:v>
                </c:pt>
                <c:pt idx="5224">
                  <c:v>719</c:v>
                </c:pt>
                <c:pt idx="5225">
                  <c:v>726</c:v>
                </c:pt>
                <c:pt idx="5226">
                  <c:v>725</c:v>
                </c:pt>
                <c:pt idx="5227">
                  <c:v>720</c:v>
                </c:pt>
                <c:pt idx="5228">
                  <c:v>720</c:v>
                </c:pt>
                <c:pt idx="5229">
                  <c:v>725</c:v>
                </c:pt>
                <c:pt idx="5230">
                  <c:v>721</c:v>
                </c:pt>
                <c:pt idx="5231">
                  <c:v>717</c:v>
                </c:pt>
                <c:pt idx="5232">
                  <c:v>717</c:v>
                </c:pt>
                <c:pt idx="5233">
                  <c:v>721</c:v>
                </c:pt>
                <c:pt idx="5234">
                  <c:v>726</c:v>
                </c:pt>
                <c:pt idx="5235">
                  <c:v>721</c:v>
                </c:pt>
                <c:pt idx="5236">
                  <c:v>723</c:v>
                </c:pt>
                <c:pt idx="5237">
                  <c:v>726</c:v>
                </c:pt>
                <c:pt idx="5238">
                  <c:v>724</c:v>
                </c:pt>
                <c:pt idx="5239">
                  <c:v>721</c:v>
                </c:pt>
                <c:pt idx="5240">
                  <c:v>721</c:v>
                </c:pt>
                <c:pt idx="5241">
                  <c:v>734</c:v>
                </c:pt>
                <c:pt idx="5242">
                  <c:v>731</c:v>
                </c:pt>
                <c:pt idx="5243">
                  <c:v>734</c:v>
                </c:pt>
                <c:pt idx="5244">
                  <c:v>721</c:v>
                </c:pt>
                <c:pt idx="5245">
                  <c:v>716</c:v>
                </c:pt>
                <c:pt idx="5246">
                  <c:v>713</c:v>
                </c:pt>
                <c:pt idx="5247">
                  <c:v>721</c:v>
                </c:pt>
                <c:pt idx="5248">
                  <c:v>748</c:v>
                </c:pt>
                <c:pt idx="5249">
                  <c:v>719</c:v>
                </c:pt>
                <c:pt idx="5250">
                  <c:v>721</c:v>
                </c:pt>
                <c:pt idx="5251">
                  <c:v>721</c:v>
                </c:pt>
                <c:pt idx="5252">
                  <c:v>725</c:v>
                </c:pt>
                <c:pt idx="5253">
                  <c:v>721</c:v>
                </c:pt>
                <c:pt idx="5254">
                  <c:v>715</c:v>
                </c:pt>
                <c:pt idx="5255">
                  <c:v>713</c:v>
                </c:pt>
                <c:pt idx="5256">
                  <c:v>721</c:v>
                </c:pt>
                <c:pt idx="5257">
                  <c:v>721</c:v>
                </c:pt>
                <c:pt idx="5258">
                  <c:v>719</c:v>
                </c:pt>
                <c:pt idx="5259">
                  <c:v>713</c:v>
                </c:pt>
                <c:pt idx="5260">
                  <c:v>721</c:v>
                </c:pt>
                <c:pt idx="5261">
                  <c:v>724</c:v>
                </c:pt>
                <c:pt idx="5262">
                  <c:v>729</c:v>
                </c:pt>
                <c:pt idx="5263">
                  <c:v>716</c:v>
                </c:pt>
                <c:pt idx="5264">
                  <c:v>724</c:v>
                </c:pt>
                <c:pt idx="5265">
                  <c:v>716</c:v>
                </c:pt>
                <c:pt idx="5266">
                  <c:v>719</c:v>
                </c:pt>
                <c:pt idx="5267">
                  <c:v>721</c:v>
                </c:pt>
                <c:pt idx="5268">
                  <c:v>726</c:v>
                </c:pt>
                <c:pt idx="5269">
                  <c:v>721</c:v>
                </c:pt>
                <c:pt idx="5270">
                  <c:v>716</c:v>
                </c:pt>
                <c:pt idx="5271">
                  <c:v>719</c:v>
                </c:pt>
                <c:pt idx="5272">
                  <c:v>713</c:v>
                </c:pt>
                <c:pt idx="5273">
                  <c:v>729</c:v>
                </c:pt>
                <c:pt idx="5274">
                  <c:v>714</c:v>
                </c:pt>
                <c:pt idx="5275">
                  <c:v>721</c:v>
                </c:pt>
                <c:pt idx="5276">
                  <c:v>724</c:v>
                </c:pt>
                <c:pt idx="5277">
                  <c:v>719</c:v>
                </c:pt>
                <c:pt idx="5278">
                  <c:v>734</c:v>
                </c:pt>
                <c:pt idx="5279">
                  <c:v>719</c:v>
                </c:pt>
                <c:pt idx="5280">
                  <c:v>726</c:v>
                </c:pt>
                <c:pt idx="5281">
                  <c:v>729</c:v>
                </c:pt>
                <c:pt idx="5282">
                  <c:v>727</c:v>
                </c:pt>
                <c:pt idx="5283">
                  <c:v>726</c:v>
                </c:pt>
                <c:pt idx="5284">
                  <c:v>719</c:v>
                </c:pt>
                <c:pt idx="5285">
                  <c:v>726</c:v>
                </c:pt>
                <c:pt idx="5286">
                  <c:v>726</c:v>
                </c:pt>
                <c:pt idx="5287">
                  <c:v>724</c:v>
                </c:pt>
                <c:pt idx="5288">
                  <c:v>726</c:v>
                </c:pt>
                <c:pt idx="5289">
                  <c:v>726</c:v>
                </c:pt>
                <c:pt idx="5290">
                  <c:v>729</c:v>
                </c:pt>
                <c:pt idx="5291">
                  <c:v>721</c:v>
                </c:pt>
                <c:pt idx="5292">
                  <c:v>727</c:v>
                </c:pt>
                <c:pt idx="5293">
                  <c:v>721</c:v>
                </c:pt>
                <c:pt idx="5294">
                  <c:v>721</c:v>
                </c:pt>
                <c:pt idx="5295">
                  <c:v>724</c:v>
                </c:pt>
                <c:pt idx="5296">
                  <c:v>721</c:v>
                </c:pt>
                <c:pt idx="5297">
                  <c:v>719</c:v>
                </c:pt>
                <c:pt idx="5298">
                  <c:v>721</c:v>
                </c:pt>
                <c:pt idx="5299">
                  <c:v>715</c:v>
                </c:pt>
                <c:pt idx="5300">
                  <c:v>727</c:v>
                </c:pt>
                <c:pt idx="5301">
                  <c:v>721</c:v>
                </c:pt>
                <c:pt idx="5302">
                  <c:v>726</c:v>
                </c:pt>
                <c:pt idx="5303">
                  <c:v>721</c:v>
                </c:pt>
                <c:pt idx="5304">
                  <c:v>721</c:v>
                </c:pt>
                <c:pt idx="5305">
                  <c:v>714</c:v>
                </c:pt>
                <c:pt idx="5306">
                  <c:v>721</c:v>
                </c:pt>
                <c:pt idx="5307">
                  <c:v>721</c:v>
                </c:pt>
                <c:pt idx="5308">
                  <c:v>714</c:v>
                </c:pt>
                <c:pt idx="5309">
                  <c:v>721</c:v>
                </c:pt>
                <c:pt idx="5310">
                  <c:v>714</c:v>
                </c:pt>
                <c:pt idx="5311">
                  <c:v>716</c:v>
                </c:pt>
                <c:pt idx="5312">
                  <c:v>721</c:v>
                </c:pt>
                <c:pt idx="5313">
                  <c:v>719</c:v>
                </c:pt>
                <c:pt idx="5314">
                  <c:v>716</c:v>
                </c:pt>
                <c:pt idx="5315">
                  <c:v>719</c:v>
                </c:pt>
                <c:pt idx="5316">
                  <c:v>716</c:v>
                </c:pt>
                <c:pt idx="5317">
                  <c:v>729</c:v>
                </c:pt>
                <c:pt idx="5318">
                  <c:v>721</c:v>
                </c:pt>
                <c:pt idx="5319">
                  <c:v>721</c:v>
                </c:pt>
                <c:pt idx="5320">
                  <c:v>714</c:v>
                </c:pt>
                <c:pt idx="5321">
                  <c:v>716</c:v>
                </c:pt>
                <c:pt idx="5322">
                  <c:v>729</c:v>
                </c:pt>
                <c:pt idx="5323">
                  <c:v>753</c:v>
                </c:pt>
                <c:pt idx="5324">
                  <c:v>726</c:v>
                </c:pt>
                <c:pt idx="5325">
                  <c:v>729</c:v>
                </c:pt>
                <c:pt idx="5326">
                  <c:v>714</c:v>
                </c:pt>
                <c:pt idx="5327">
                  <c:v>743</c:v>
                </c:pt>
                <c:pt idx="5328">
                  <c:v>719</c:v>
                </c:pt>
                <c:pt idx="5329">
                  <c:v>721</c:v>
                </c:pt>
                <c:pt idx="5330">
                  <c:v>721</c:v>
                </c:pt>
                <c:pt idx="5331">
                  <c:v>719</c:v>
                </c:pt>
                <c:pt idx="5332">
                  <c:v>714</c:v>
                </c:pt>
                <c:pt idx="5333">
                  <c:v>721</c:v>
                </c:pt>
                <c:pt idx="5334">
                  <c:v>721</c:v>
                </c:pt>
                <c:pt idx="5335">
                  <c:v>721</c:v>
                </c:pt>
                <c:pt idx="5336">
                  <c:v>714</c:v>
                </c:pt>
                <c:pt idx="5337">
                  <c:v>724</c:v>
                </c:pt>
                <c:pt idx="5338">
                  <c:v>722</c:v>
                </c:pt>
                <c:pt idx="5339">
                  <c:v>719</c:v>
                </c:pt>
                <c:pt idx="5340">
                  <c:v>726</c:v>
                </c:pt>
                <c:pt idx="5341">
                  <c:v>724</c:v>
                </c:pt>
                <c:pt idx="5342">
                  <c:v>726</c:v>
                </c:pt>
                <c:pt idx="5343">
                  <c:v>719</c:v>
                </c:pt>
                <c:pt idx="5344">
                  <c:v>721</c:v>
                </c:pt>
                <c:pt idx="5345">
                  <c:v>716</c:v>
                </c:pt>
                <c:pt idx="5346">
                  <c:v>724</c:v>
                </c:pt>
                <c:pt idx="5347">
                  <c:v>721</c:v>
                </c:pt>
                <c:pt idx="5348">
                  <c:v>719</c:v>
                </c:pt>
                <c:pt idx="5349">
                  <c:v>721</c:v>
                </c:pt>
                <c:pt idx="5350">
                  <c:v>721</c:v>
                </c:pt>
                <c:pt idx="5351">
                  <c:v>724</c:v>
                </c:pt>
                <c:pt idx="5352">
                  <c:v>734</c:v>
                </c:pt>
                <c:pt idx="5353">
                  <c:v>727</c:v>
                </c:pt>
                <c:pt idx="5354">
                  <c:v>726</c:v>
                </c:pt>
                <c:pt idx="5355">
                  <c:v>726</c:v>
                </c:pt>
                <c:pt idx="5356">
                  <c:v>719</c:v>
                </c:pt>
                <c:pt idx="5357">
                  <c:v>720</c:v>
                </c:pt>
                <c:pt idx="5358">
                  <c:v>724</c:v>
                </c:pt>
                <c:pt idx="5359">
                  <c:v>729</c:v>
                </c:pt>
                <c:pt idx="5360">
                  <c:v>721</c:v>
                </c:pt>
                <c:pt idx="5361">
                  <c:v>724</c:v>
                </c:pt>
                <c:pt idx="5362">
                  <c:v>721</c:v>
                </c:pt>
                <c:pt idx="5363">
                  <c:v>715</c:v>
                </c:pt>
                <c:pt idx="5364">
                  <c:v>724</c:v>
                </c:pt>
                <c:pt idx="5365">
                  <c:v>716</c:v>
                </c:pt>
                <c:pt idx="5366">
                  <c:v>719</c:v>
                </c:pt>
                <c:pt idx="5367">
                  <c:v>716</c:v>
                </c:pt>
                <c:pt idx="5368">
                  <c:v>724</c:v>
                </c:pt>
                <c:pt idx="5369">
                  <c:v>714</c:v>
                </c:pt>
                <c:pt idx="5370">
                  <c:v>714</c:v>
                </c:pt>
                <c:pt idx="5371">
                  <c:v>724</c:v>
                </c:pt>
                <c:pt idx="5372">
                  <c:v>719</c:v>
                </c:pt>
                <c:pt idx="5373">
                  <c:v>722</c:v>
                </c:pt>
                <c:pt idx="5374">
                  <c:v>723</c:v>
                </c:pt>
                <c:pt idx="5375">
                  <c:v>725</c:v>
                </c:pt>
                <c:pt idx="5376">
                  <c:v>717</c:v>
                </c:pt>
                <c:pt idx="5377">
                  <c:v>725</c:v>
                </c:pt>
                <c:pt idx="5378">
                  <c:v>717</c:v>
                </c:pt>
                <c:pt idx="5379">
                  <c:v>723</c:v>
                </c:pt>
                <c:pt idx="5380">
                  <c:v>717</c:v>
                </c:pt>
                <c:pt idx="5381">
                  <c:v>722</c:v>
                </c:pt>
                <c:pt idx="5382">
                  <c:v>722</c:v>
                </c:pt>
                <c:pt idx="5383">
                  <c:v>717</c:v>
                </c:pt>
                <c:pt idx="5384">
                  <c:v>720</c:v>
                </c:pt>
                <c:pt idx="5385">
                  <c:v>722</c:v>
                </c:pt>
                <c:pt idx="5386">
                  <c:v>720</c:v>
                </c:pt>
                <c:pt idx="5387">
                  <c:v>717</c:v>
                </c:pt>
                <c:pt idx="5388">
                  <c:v>722</c:v>
                </c:pt>
                <c:pt idx="5389">
                  <c:v>725</c:v>
                </c:pt>
                <c:pt idx="5390">
                  <c:v>722</c:v>
                </c:pt>
                <c:pt idx="5391">
                  <c:v>720</c:v>
                </c:pt>
                <c:pt idx="5392">
                  <c:v>722</c:v>
                </c:pt>
                <c:pt idx="5393">
                  <c:v>716</c:v>
                </c:pt>
                <c:pt idx="5394">
                  <c:v>720</c:v>
                </c:pt>
                <c:pt idx="5395">
                  <c:v>714</c:v>
                </c:pt>
                <c:pt idx="5396">
                  <c:v>722</c:v>
                </c:pt>
                <c:pt idx="5397">
                  <c:v>720</c:v>
                </c:pt>
                <c:pt idx="5398">
                  <c:v>722</c:v>
                </c:pt>
                <c:pt idx="5399">
                  <c:v>715</c:v>
                </c:pt>
                <c:pt idx="5400">
                  <c:v>717</c:v>
                </c:pt>
                <c:pt idx="5401">
                  <c:v>730</c:v>
                </c:pt>
                <c:pt idx="5402">
                  <c:v>720</c:v>
                </c:pt>
                <c:pt idx="5403">
                  <c:v>725</c:v>
                </c:pt>
                <c:pt idx="5404">
                  <c:v>723</c:v>
                </c:pt>
                <c:pt idx="5405">
                  <c:v>715</c:v>
                </c:pt>
                <c:pt idx="5406">
                  <c:v>722</c:v>
                </c:pt>
                <c:pt idx="5407">
                  <c:v>720</c:v>
                </c:pt>
                <c:pt idx="5408">
                  <c:v>722</c:v>
                </c:pt>
                <c:pt idx="5409">
                  <c:v>716</c:v>
                </c:pt>
                <c:pt idx="5410">
                  <c:v>720</c:v>
                </c:pt>
                <c:pt idx="5411">
                  <c:v>731</c:v>
                </c:pt>
                <c:pt idx="5412">
                  <c:v>727</c:v>
                </c:pt>
                <c:pt idx="5413">
                  <c:v>735</c:v>
                </c:pt>
                <c:pt idx="5414">
                  <c:v>722</c:v>
                </c:pt>
                <c:pt idx="5415">
                  <c:v>720</c:v>
                </c:pt>
                <c:pt idx="5416">
                  <c:v>727</c:v>
                </c:pt>
                <c:pt idx="5417">
                  <c:v>717</c:v>
                </c:pt>
                <c:pt idx="5418">
                  <c:v>723</c:v>
                </c:pt>
                <c:pt idx="5419">
                  <c:v>722</c:v>
                </c:pt>
                <c:pt idx="5420">
                  <c:v>730</c:v>
                </c:pt>
                <c:pt idx="5421">
                  <c:v>730</c:v>
                </c:pt>
                <c:pt idx="5422">
                  <c:v>730</c:v>
                </c:pt>
                <c:pt idx="5423">
                  <c:v>723</c:v>
                </c:pt>
                <c:pt idx="5424">
                  <c:v>722</c:v>
                </c:pt>
                <c:pt idx="5425">
                  <c:v>722</c:v>
                </c:pt>
                <c:pt idx="5426">
                  <c:v>720</c:v>
                </c:pt>
                <c:pt idx="5427">
                  <c:v>717</c:v>
                </c:pt>
                <c:pt idx="5428">
                  <c:v>723</c:v>
                </c:pt>
                <c:pt idx="5429">
                  <c:v>722</c:v>
                </c:pt>
                <c:pt idx="5430">
                  <c:v>717</c:v>
                </c:pt>
                <c:pt idx="5431">
                  <c:v>722</c:v>
                </c:pt>
                <c:pt idx="5432">
                  <c:v>735</c:v>
                </c:pt>
                <c:pt idx="5433">
                  <c:v>725</c:v>
                </c:pt>
                <c:pt idx="5434">
                  <c:v>722</c:v>
                </c:pt>
                <c:pt idx="5435">
                  <c:v>722</c:v>
                </c:pt>
                <c:pt idx="5436">
                  <c:v>720</c:v>
                </c:pt>
                <c:pt idx="5437">
                  <c:v>735</c:v>
                </c:pt>
                <c:pt idx="5438">
                  <c:v>727</c:v>
                </c:pt>
                <c:pt idx="5439">
                  <c:v>727</c:v>
                </c:pt>
                <c:pt idx="5440">
                  <c:v>717</c:v>
                </c:pt>
                <c:pt idx="5441">
                  <c:v>717</c:v>
                </c:pt>
                <c:pt idx="5442">
                  <c:v>744</c:v>
                </c:pt>
                <c:pt idx="5443">
                  <c:v>749</c:v>
                </c:pt>
                <c:pt idx="5444">
                  <c:v>720</c:v>
                </c:pt>
                <c:pt idx="5445">
                  <c:v>714</c:v>
                </c:pt>
                <c:pt idx="5446">
                  <c:v>725</c:v>
                </c:pt>
                <c:pt idx="5447">
                  <c:v>730</c:v>
                </c:pt>
                <c:pt idx="5448">
                  <c:v>730</c:v>
                </c:pt>
                <c:pt idx="5449">
                  <c:v>727</c:v>
                </c:pt>
                <c:pt idx="5450">
                  <c:v>722</c:v>
                </c:pt>
                <c:pt idx="5451">
                  <c:v>727</c:v>
                </c:pt>
                <c:pt idx="5452">
                  <c:v>730</c:v>
                </c:pt>
                <c:pt idx="5453">
                  <c:v>717</c:v>
                </c:pt>
                <c:pt idx="5454">
                  <c:v>717</c:v>
                </c:pt>
                <c:pt idx="5455">
                  <c:v>714</c:v>
                </c:pt>
                <c:pt idx="5456">
                  <c:v>722</c:v>
                </c:pt>
                <c:pt idx="5457">
                  <c:v>717</c:v>
                </c:pt>
                <c:pt idx="5458">
                  <c:v>730</c:v>
                </c:pt>
                <c:pt idx="5459">
                  <c:v>717</c:v>
                </c:pt>
                <c:pt idx="5460">
                  <c:v>720</c:v>
                </c:pt>
                <c:pt idx="5461">
                  <c:v>715</c:v>
                </c:pt>
                <c:pt idx="5462">
                  <c:v>725</c:v>
                </c:pt>
                <c:pt idx="5463">
                  <c:v>726</c:v>
                </c:pt>
                <c:pt idx="5464">
                  <c:v>722</c:v>
                </c:pt>
                <c:pt idx="5465">
                  <c:v>730</c:v>
                </c:pt>
                <c:pt idx="5466">
                  <c:v>715</c:v>
                </c:pt>
                <c:pt idx="5467">
                  <c:v>716</c:v>
                </c:pt>
                <c:pt idx="5468">
                  <c:v>722</c:v>
                </c:pt>
                <c:pt idx="5469">
                  <c:v>722</c:v>
                </c:pt>
                <c:pt idx="5470">
                  <c:v>717</c:v>
                </c:pt>
                <c:pt idx="5471">
                  <c:v>723</c:v>
                </c:pt>
                <c:pt idx="5472">
                  <c:v>725</c:v>
                </c:pt>
                <c:pt idx="5473">
                  <c:v>722</c:v>
                </c:pt>
                <c:pt idx="5474">
                  <c:v>715</c:v>
                </c:pt>
                <c:pt idx="5475">
                  <c:v>722</c:v>
                </c:pt>
                <c:pt idx="5476">
                  <c:v>717</c:v>
                </c:pt>
                <c:pt idx="5477">
                  <c:v>725</c:v>
                </c:pt>
                <c:pt idx="5478">
                  <c:v>722</c:v>
                </c:pt>
                <c:pt idx="5479">
                  <c:v>716</c:v>
                </c:pt>
                <c:pt idx="5480">
                  <c:v>720</c:v>
                </c:pt>
                <c:pt idx="5481">
                  <c:v>717</c:v>
                </c:pt>
                <c:pt idx="5482">
                  <c:v>723</c:v>
                </c:pt>
                <c:pt idx="5483">
                  <c:v>717</c:v>
                </c:pt>
                <c:pt idx="5484">
                  <c:v>717</c:v>
                </c:pt>
                <c:pt idx="5485">
                  <c:v>714</c:v>
                </c:pt>
                <c:pt idx="5486">
                  <c:v>714</c:v>
                </c:pt>
                <c:pt idx="5487">
                  <c:v>725</c:v>
                </c:pt>
                <c:pt idx="5488">
                  <c:v>725</c:v>
                </c:pt>
                <c:pt idx="5489">
                  <c:v>725</c:v>
                </c:pt>
                <c:pt idx="5490">
                  <c:v>715</c:v>
                </c:pt>
                <c:pt idx="5491">
                  <c:v>717</c:v>
                </c:pt>
                <c:pt idx="5492">
                  <c:v>717</c:v>
                </c:pt>
                <c:pt idx="5493">
                  <c:v>720</c:v>
                </c:pt>
                <c:pt idx="5494">
                  <c:v>730</c:v>
                </c:pt>
                <c:pt idx="5495">
                  <c:v>722</c:v>
                </c:pt>
                <c:pt idx="5496">
                  <c:v>715</c:v>
                </c:pt>
                <c:pt idx="5497">
                  <c:v>717</c:v>
                </c:pt>
                <c:pt idx="5498">
                  <c:v>717</c:v>
                </c:pt>
                <c:pt idx="5499">
                  <c:v>714</c:v>
                </c:pt>
                <c:pt idx="5500">
                  <c:v>720</c:v>
                </c:pt>
                <c:pt idx="5501">
                  <c:v>722</c:v>
                </c:pt>
                <c:pt idx="5502">
                  <c:v>725</c:v>
                </c:pt>
                <c:pt idx="5503">
                  <c:v>730</c:v>
                </c:pt>
                <c:pt idx="5504">
                  <c:v>730</c:v>
                </c:pt>
                <c:pt idx="5505">
                  <c:v>722</c:v>
                </c:pt>
                <c:pt idx="5506">
                  <c:v>730</c:v>
                </c:pt>
                <c:pt idx="5507">
                  <c:v>715</c:v>
                </c:pt>
                <c:pt idx="5508">
                  <c:v>717</c:v>
                </c:pt>
                <c:pt idx="5509">
                  <c:v>717</c:v>
                </c:pt>
                <c:pt idx="5510">
                  <c:v>725</c:v>
                </c:pt>
                <c:pt idx="5511">
                  <c:v>717</c:v>
                </c:pt>
                <c:pt idx="5512">
                  <c:v>728</c:v>
                </c:pt>
                <c:pt idx="5513">
                  <c:v>717</c:v>
                </c:pt>
                <c:pt idx="5514">
                  <c:v>727</c:v>
                </c:pt>
                <c:pt idx="5515">
                  <c:v>730</c:v>
                </c:pt>
                <c:pt idx="5516">
                  <c:v>727</c:v>
                </c:pt>
                <c:pt idx="5517">
                  <c:v>728</c:v>
                </c:pt>
                <c:pt idx="5518">
                  <c:v>727</c:v>
                </c:pt>
                <c:pt idx="5519">
                  <c:v>730</c:v>
                </c:pt>
                <c:pt idx="5520">
                  <c:v>720</c:v>
                </c:pt>
                <c:pt idx="5521">
                  <c:v>732</c:v>
                </c:pt>
                <c:pt idx="5522">
                  <c:v>730</c:v>
                </c:pt>
                <c:pt idx="5523">
                  <c:v>725</c:v>
                </c:pt>
                <c:pt idx="5524">
                  <c:v>722</c:v>
                </c:pt>
                <c:pt idx="5525">
                  <c:v>722</c:v>
                </c:pt>
                <c:pt idx="5526">
                  <c:v>720</c:v>
                </c:pt>
                <c:pt idx="5527">
                  <c:v>722</c:v>
                </c:pt>
                <c:pt idx="5528">
                  <c:v>717</c:v>
                </c:pt>
                <c:pt idx="5529">
                  <c:v>722</c:v>
                </c:pt>
                <c:pt idx="5530">
                  <c:v>717</c:v>
                </c:pt>
                <c:pt idx="5531">
                  <c:v>722</c:v>
                </c:pt>
                <c:pt idx="5532">
                  <c:v>715</c:v>
                </c:pt>
                <c:pt idx="5533">
                  <c:v>722</c:v>
                </c:pt>
                <c:pt idx="5534">
                  <c:v>720</c:v>
                </c:pt>
                <c:pt idx="5535">
                  <c:v>720</c:v>
                </c:pt>
                <c:pt idx="5536">
                  <c:v>722</c:v>
                </c:pt>
                <c:pt idx="5537">
                  <c:v>722</c:v>
                </c:pt>
                <c:pt idx="5538">
                  <c:v>727</c:v>
                </c:pt>
                <c:pt idx="5539">
                  <c:v>730</c:v>
                </c:pt>
                <c:pt idx="5540">
                  <c:v>720</c:v>
                </c:pt>
                <c:pt idx="5541">
                  <c:v>722</c:v>
                </c:pt>
                <c:pt idx="5542">
                  <c:v>722</c:v>
                </c:pt>
                <c:pt idx="5543">
                  <c:v>722</c:v>
                </c:pt>
                <c:pt idx="5544">
                  <c:v>730</c:v>
                </c:pt>
                <c:pt idx="5545">
                  <c:v>727</c:v>
                </c:pt>
                <c:pt idx="5546">
                  <c:v>727</c:v>
                </c:pt>
                <c:pt idx="5547">
                  <c:v>725</c:v>
                </c:pt>
                <c:pt idx="5548">
                  <c:v>735</c:v>
                </c:pt>
                <c:pt idx="5549">
                  <c:v>730</c:v>
                </c:pt>
                <c:pt idx="5550">
                  <c:v>720</c:v>
                </c:pt>
                <c:pt idx="5551">
                  <c:v>722</c:v>
                </c:pt>
                <c:pt idx="5552">
                  <c:v>727</c:v>
                </c:pt>
                <c:pt idx="5553">
                  <c:v>727</c:v>
                </c:pt>
                <c:pt idx="5554">
                  <c:v>727</c:v>
                </c:pt>
                <c:pt idx="5555">
                  <c:v>730</c:v>
                </c:pt>
                <c:pt idx="5556">
                  <c:v>727</c:v>
                </c:pt>
                <c:pt idx="5557">
                  <c:v>727</c:v>
                </c:pt>
                <c:pt idx="5558">
                  <c:v>735</c:v>
                </c:pt>
                <c:pt idx="5559">
                  <c:v>722</c:v>
                </c:pt>
                <c:pt idx="5560">
                  <c:v>727</c:v>
                </c:pt>
                <c:pt idx="5561">
                  <c:v>732</c:v>
                </c:pt>
                <c:pt idx="5562">
                  <c:v>717</c:v>
                </c:pt>
                <c:pt idx="5563">
                  <c:v>717</c:v>
                </c:pt>
                <c:pt idx="5564">
                  <c:v>722</c:v>
                </c:pt>
                <c:pt idx="5565">
                  <c:v>727</c:v>
                </c:pt>
                <c:pt idx="5566">
                  <c:v>730</c:v>
                </c:pt>
                <c:pt idx="5567">
                  <c:v>730</c:v>
                </c:pt>
                <c:pt idx="5568">
                  <c:v>735</c:v>
                </c:pt>
                <c:pt idx="5569">
                  <c:v>725</c:v>
                </c:pt>
                <c:pt idx="5570">
                  <c:v>727</c:v>
                </c:pt>
                <c:pt idx="5571">
                  <c:v>735</c:v>
                </c:pt>
                <c:pt idx="5572">
                  <c:v>730</c:v>
                </c:pt>
                <c:pt idx="5573">
                  <c:v>717</c:v>
                </c:pt>
                <c:pt idx="5574">
                  <c:v>716</c:v>
                </c:pt>
                <c:pt idx="5575">
                  <c:v>722</c:v>
                </c:pt>
                <c:pt idx="5576">
                  <c:v>725</c:v>
                </c:pt>
                <c:pt idx="5577">
                  <c:v>715</c:v>
                </c:pt>
                <c:pt idx="5578">
                  <c:v>722</c:v>
                </c:pt>
                <c:pt idx="5579">
                  <c:v>717</c:v>
                </c:pt>
                <c:pt idx="5580">
                  <c:v>720</c:v>
                </c:pt>
                <c:pt idx="5581">
                  <c:v>725</c:v>
                </c:pt>
                <c:pt idx="5582">
                  <c:v>725</c:v>
                </c:pt>
                <c:pt idx="5583">
                  <c:v>722</c:v>
                </c:pt>
                <c:pt idx="5584">
                  <c:v>724</c:v>
                </c:pt>
                <c:pt idx="5585">
                  <c:v>730</c:v>
                </c:pt>
                <c:pt idx="5586">
                  <c:v>730</c:v>
                </c:pt>
                <c:pt idx="5587">
                  <c:v>725</c:v>
                </c:pt>
                <c:pt idx="5588">
                  <c:v>727</c:v>
                </c:pt>
                <c:pt idx="5589">
                  <c:v>727</c:v>
                </c:pt>
                <c:pt idx="5590">
                  <c:v>720</c:v>
                </c:pt>
                <c:pt idx="5591">
                  <c:v>722</c:v>
                </c:pt>
                <c:pt idx="5592">
                  <c:v>725</c:v>
                </c:pt>
                <c:pt idx="5593">
                  <c:v>722</c:v>
                </c:pt>
                <c:pt idx="5594">
                  <c:v>717</c:v>
                </c:pt>
                <c:pt idx="5595">
                  <c:v>715</c:v>
                </c:pt>
                <c:pt idx="5596">
                  <c:v>722</c:v>
                </c:pt>
                <c:pt idx="5597">
                  <c:v>716</c:v>
                </c:pt>
                <c:pt idx="5598">
                  <c:v>715</c:v>
                </c:pt>
                <c:pt idx="5599">
                  <c:v>722</c:v>
                </c:pt>
                <c:pt idx="5600">
                  <c:v>722</c:v>
                </c:pt>
                <c:pt idx="5601">
                  <c:v>717</c:v>
                </c:pt>
                <c:pt idx="5602">
                  <c:v>722</c:v>
                </c:pt>
                <c:pt idx="5603">
                  <c:v>722</c:v>
                </c:pt>
                <c:pt idx="5604">
                  <c:v>747</c:v>
                </c:pt>
                <c:pt idx="5605">
                  <c:v>715</c:v>
                </c:pt>
                <c:pt idx="5606">
                  <c:v>717</c:v>
                </c:pt>
                <c:pt idx="5607">
                  <c:v>722</c:v>
                </c:pt>
                <c:pt idx="5608">
                  <c:v>715</c:v>
                </c:pt>
                <c:pt idx="5609">
                  <c:v>722</c:v>
                </c:pt>
                <c:pt idx="5610">
                  <c:v>715</c:v>
                </c:pt>
                <c:pt idx="5611">
                  <c:v>744</c:v>
                </c:pt>
                <c:pt idx="5612">
                  <c:v>717</c:v>
                </c:pt>
                <c:pt idx="5613">
                  <c:v>715</c:v>
                </c:pt>
                <c:pt idx="5614">
                  <c:v>717</c:v>
                </c:pt>
                <c:pt idx="5615">
                  <c:v>714</c:v>
                </c:pt>
                <c:pt idx="5616">
                  <c:v>715</c:v>
                </c:pt>
                <c:pt idx="5617">
                  <c:v>722</c:v>
                </c:pt>
                <c:pt idx="5618">
                  <c:v>730</c:v>
                </c:pt>
                <c:pt idx="5619">
                  <c:v>722</c:v>
                </c:pt>
                <c:pt idx="5620">
                  <c:v>720</c:v>
                </c:pt>
                <c:pt idx="5621">
                  <c:v>727</c:v>
                </c:pt>
                <c:pt idx="5622">
                  <c:v>722</c:v>
                </c:pt>
                <c:pt idx="5623">
                  <c:v>725</c:v>
                </c:pt>
                <c:pt idx="5624">
                  <c:v>735</c:v>
                </c:pt>
                <c:pt idx="5625">
                  <c:v>727</c:v>
                </c:pt>
                <c:pt idx="5626">
                  <c:v>728</c:v>
                </c:pt>
                <c:pt idx="5627">
                  <c:v>722</c:v>
                </c:pt>
                <c:pt idx="5628">
                  <c:v>725</c:v>
                </c:pt>
                <c:pt idx="5629">
                  <c:v>730</c:v>
                </c:pt>
                <c:pt idx="5630">
                  <c:v>722</c:v>
                </c:pt>
                <c:pt idx="5631">
                  <c:v>720</c:v>
                </c:pt>
                <c:pt idx="5632">
                  <c:v>722</c:v>
                </c:pt>
                <c:pt idx="5633">
                  <c:v>727</c:v>
                </c:pt>
                <c:pt idx="5634">
                  <c:v>728</c:v>
                </c:pt>
                <c:pt idx="5635">
                  <c:v>730</c:v>
                </c:pt>
                <c:pt idx="5636">
                  <c:v>732</c:v>
                </c:pt>
                <c:pt idx="5637">
                  <c:v>727</c:v>
                </c:pt>
                <c:pt idx="5638">
                  <c:v>722</c:v>
                </c:pt>
                <c:pt idx="5639">
                  <c:v>720</c:v>
                </c:pt>
                <c:pt idx="5640">
                  <c:v>732</c:v>
                </c:pt>
                <c:pt idx="5641">
                  <c:v>727</c:v>
                </c:pt>
                <c:pt idx="5642">
                  <c:v>730</c:v>
                </c:pt>
                <c:pt idx="5643">
                  <c:v>730</c:v>
                </c:pt>
                <c:pt idx="5644">
                  <c:v>715</c:v>
                </c:pt>
                <c:pt idx="5645">
                  <c:v>716</c:v>
                </c:pt>
                <c:pt idx="5646">
                  <c:v>722</c:v>
                </c:pt>
                <c:pt idx="5647">
                  <c:v>725</c:v>
                </c:pt>
                <c:pt idx="5648">
                  <c:v>722</c:v>
                </c:pt>
                <c:pt idx="5649">
                  <c:v>720</c:v>
                </c:pt>
                <c:pt idx="5650">
                  <c:v>717</c:v>
                </c:pt>
                <c:pt idx="5651">
                  <c:v>730</c:v>
                </c:pt>
                <c:pt idx="5652">
                  <c:v>720</c:v>
                </c:pt>
                <c:pt idx="5653">
                  <c:v>733</c:v>
                </c:pt>
                <c:pt idx="5654">
                  <c:v>725</c:v>
                </c:pt>
                <c:pt idx="5655">
                  <c:v>720</c:v>
                </c:pt>
                <c:pt idx="5656">
                  <c:v>727</c:v>
                </c:pt>
                <c:pt idx="5657">
                  <c:v>719</c:v>
                </c:pt>
                <c:pt idx="5658">
                  <c:v>720</c:v>
                </c:pt>
                <c:pt idx="5659">
                  <c:v>722</c:v>
                </c:pt>
                <c:pt idx="5660">
                  <c:v>715</c:v>
                </c:pt>
                <c:pt idx="5661">
                  <c:v>717</c:v>
                </c:pt>
                <c:pt idx="5662">
                  <c:v>720</c:v>
                </c:pt>
                <c:pt idx="5663">
                  <c:v>722</c:v>
                </c:pt>
                <c:pt idx="5664">
                  <c:v>717</c:v>
                </c:pt>
                <c:pt idx="5665">
                  <c:v>723</c:v>
                </c:pt>
                <c:pt idx="5666">
                  <c:v>722</c:v>
                </c:pt>
                <c:pt idx="5667">
                  <c:v>721</c:v>
                </c:pt>
                <c:pt idx="5668">
                  <c:v>725</c:v>
                </c:pt>
                <c:pt idx="5669">
                  <c:v>727</c:v>
                </c:pt>
                <c:pt idx="5670">
                  <c:v>720</c:v>
                </c:pt>
                <c:pt idx="5671">
                  <c:v>722</c:v>
                </c:pt>
                <c:pt idx="5672">
                  <c:v>722</c:v>
                </c:pt>
                <c:pt idx="5673">
                  <c:v>723</c:v>
                </c:pt>
                <c:pt idx="5674">
                  <c:v>715</c:v>
                </c:pt>
                <c:pt idx="5675">
                  <c:v>730</c:v>
                </c:pt>
                <c:pt idx="5676">
                  <c:v>715</c:v>
                </c:pt>
                <c:pt idx="5677">
                  <c:v>725</c:v>
                </c:pt>
                <c:pt idx="5678">
                  <c:v>722</c:v>
                </c:pt>
                <c:pt idx="5679">
                  <c:v>722</c:v>
                </c:pt>
                <c:pt idx="5680">
                  <c:v>717</c:v>
                </c:pt>
                <c:pt idx="5681">
                  <c:v>714</c:v>
                </c:pt>
                <c:pt idx="5682">
                  <c:v>722</c:v>
                </c:pt>
                <c:pt idx="5683">
                  <c:v>717</c:v>
                </c:pt>
                <c:pt idx="5684">
                  <c:v>720</c:v>
                </c:pt>
                <c:pt idx="5685">
                  <c:v>717</c:v>
                </c:pt>
                <c:pt idx="5686">
                  <c:v>717</c:v>
                </c:pt>
                <c:pt idx="5687">
                  <c:v>715</c:v>
                </c:pt>
                <c:pt idx="5688">
                  <c:v>725</c:v>
                </c:pt>
                <c:pt idx="5689">
                  <c:v>715</c:v>
                </c:pt>
                <c:pt idx="5690">
                  <c:v>717</c:v>
                </c:pt>
                <c:pt idx="5691">
                  <c:v>722</c:v>
                </c:pt>
                <c:pt idx="5692">
                  <c:v>723</c:v>
                </c:pt>
                <c:pt idx="5693">
                  <c:v>718</c:v>
                </c:pt>
                <c:pt idx="5694">
                  <c:v>728</c:v>
                </c:pt>
                <c:pt idx="5695">
                  <c:v>732</c:v>
                </c:pt>
                <c:pt idx="5696">
                  <c:v>727</c:v>
                </c:pt>
                <c:pt idx="5697">
                  <c:v>729</c:v>
                </c:pt>
                <c:pt idx="5698">
                  <c:v>726</c:v>
                </c:pt>
                <c:pt idx="5699">
                  <c:v>726</c:v>
                </c:pt>
                <c:pt idx="5700">
                  <c:v>724</c:v>
                </c:pt>
                <c:pt idx="5701">
                  <c:v>731</c:v>
                </c:pt>
                <c:pt idx="5702">
                  <c:v>726</c:v>
                </c:pt>
                <c:pt idx="5703">
                  <c:v>734</c:v>
                </c:pt>
                <c:pt idx="5704">
                  <c:v>729</c:v>
                </c:pt>
                <c:pt idx="5705">
                  <c:v>729</c:v>
                </c:pt>
                <c:pt idx="5706">
                  <c:v>732</c:v>
                </c:pt>
                <c:pt idx="5707">
                  <c:v>729</c:v>
                </c:pt>
                <c:pt idx="5708">
                  <c:v>729</c:v>
                </c:pt>
                <c:pt idx="5709">
                  <c:v>724</c:v>
                </c:pt>
                <c:pt idx="5710">
                  <c:v>724</c:v>
                </c:pt>
                <c:pt idx="5711">
                  <c:v>724</c:v>
                </c:pt>
                <c:pt idx="5712">
                  <c:v>724</c:v>
                </c:pt>
                <c:pt idx="5713">
                  <c:v>717</c:v>
                </c:pt>
                <c:pt idx="5714">
                  <c:v>725</c:v>
                </c:pt>
                <c:pt idx="5715">
                  <c:v>722</c:v>
                </c:pt>
                <c:pt idx="5716">
                  <c:v>722</c:v>
                </c:pt>
                <c:pt idx="5717">
                  <c:v>727</c:v>
                </c:pt>
                <c:pt idx="5718">
                  <c:v>725</c:v>
                </c:pt>
                <c:pt idx="5719">
                  <c:v>732</c:v>
                </c:pt>
                <c:pt idx="5720">
                  <c:v>722</c:v>
                </c:pt>
                <c:pt idx="5721">
                  <c:v>722</c:v>
                </c:pt>
                <c:pt idx="5722">
                  <c:v>744</c:v>
                </c:pt>
                <c:pt idx="5723">
                  <c:v>720</c:v>
                </c:pt>
                <c:pt idx="5724">
                  <c:v>717</c:v>
                </c:pt>
                <c:pt idx="5725">
                  <c:v>722</c:v>
                </c:pt>
                <c:pt idx="5726">
                  <c:v>717</c:v>
                </c:pt>
                <c:pt idx="5727">
                  <c:v>722</c:v>
                </c:pt>
                <c:pt idx="5728">
                  <c:v>730</c:v>
                </c:pt>
                <c:pt idx="5729">
                  <c:v>727</c:v>
                </c:pt>
                <c:pt idx="5730">
                  <c:v>720</c:v>
                </c:pt>
                <c:pt idx="5731">
                  <c:v>730</c:v>
                </c:pt>
                <c:pt idx="5732">
                  <c:v>727</c:v>
                </c:pt>
                <c:pt idx="5733">
                  <c:v>725</c:v>
                </c:pt>
                <c:pt idx="5734">
                  <c:v>722</c:v>
                </c:pt>
                <c:pt idx="5735">
                  <c:v>720</c:v>
                </c:pt>
                <c:pt idx="5736">
                  <c:v>715</c:v>
                </c:pt>
                <c:pt idx="5737">
                  <c:v>727</c:v>
                </c:pt>
                <c:pt idx="5738">
                  <c:v>720</c:v>
                </c:pt>
                <c:pt idx="5739">
                  <c:v>722</c:v>
                </c:pt>
                <c:pt idx="5740">
                  <c:v>722</c:v>
                </c:pt>
                <c:pt idx="5741">
                  <c:v>715</c:v>
                </c:pt>
                <c:pt idx="5742">
                  <c:v>717</c:v>
                </c:pt>
                <c:pt idx="5743">
                  <c:v>715</c:v>
                </c:pt>
                <c:pt idx="5744">
                  <c:v>730</c:v>
                </c:pt>
                <c:pt idx="5745">
                  <c:v>730</c:v>
                </c:pt>
                <c:pt idx="5746">
                  <c:v>732</c:v>
                </c:pt>
                <c:pt idx="5747">
                  <c:v>732</c:v>
                </c:pt>
                <c:pt idx="5748">
                  <c:v>724</c:v>
                </c:pt>
                <c:pt idx="5749">
                  <c:v>725</c:v>
                </c:pt>
                <c:pt idx="5750">
                  <c:v>717</c:v>
                </c:pt>
                <c:pt idx="5751">
                  <c:v>720</c:v>
                </c:pt>
                <c:pt idx="5752">
                  <c:v>717</c:v>
                </c:pt>
                <c:pt idx="5753">
                  <c:v>716</c:v>
                </c:pt>
                <c:pt idx="5754">
                  <c:v>723</c:v>
                </c:pt>
                <c:pt idx="5755">
                  <c:v>722</c:v>
                </c:pt>
                <c:pt idx="5756">
                  <c:v>714</c:v>
                </c:pt>
                <c:pt idx="5757">
                  <c:v>727</c:v>
                </c:pt>
                <c:pt idx="5758">
                  <c:v>727</c:v>
                </c:pt>
                <c:pt idx="5759">
                  <c:v>715</c:v>
                </c:pt>
                <c:pt idx="5760">
                  <c:v>714</c:v>
                </c:pt>
                <c:pt idx="5761">
                  <c:v>717</c:v>
                </c:pt>
                <c:pt idx="5762">
                  <c:v>715</c:v>
                </c:pt>
                <c:pt idx="5763">
                  <c:v>722</c:v>
                </c:pt>
                <c:pt idx="5764">
                  <c:v>722</c:v>
                </c:pt>
                <c:pt idx="5765">
                  <c:v>715</c:v>
                </c:pt>
                <c:pt idx="5766">
                  <c:v>716</c:v>
                </c:pt>
                <c:pt idx="5767">
                  <c:v>715</c:v>
                </c:pt>
                <c:pt idx="5768">
                  <c:v>730</c:v>
                </c:pt>
                <c:pt idx="5769">
                  <c:v>730</c:v>
                </c:pt>
                <c:pt idx="5770">
                  <c:v>715</c:v>
                </c:pt>
                <c:pt idx="5771">
                  <c:v>725</c:v>
                </c:pt>
                <c:pt idx="5772">
                  <c:v>728</c:v>
                </c:pt>
                <c:pt idx="5773">
                  <c:v>717</c:v>
                </c:pt>
                <c:pt idx="5774">
                  <c:v>722</c:v>
                </c:pt>
                <c:pt idx="5775">
                  <c:v>720</c:v>
                </c:pt>
                <c:pt idx="5776">
                  <c:v>721</c:v>
                </c:pt>
                <c:pt idx="5777">
                  <c:v>720</c:v>
                </c:pt>
                <c:pt idx="5778">
                  <c:v>722</c:v>
                </c:pt>
                <c:pt idx="5779">
                  <c:v>722</c:v>
                </c:pt>
                <c:pt idx="5780">
                  <c:v>725</c:v>
                </c:pt>
                <c:pt idx="5781">
                  <c:v>719</c:v>
                </c:pt>
                <c:pt idx="5782">
                  <c:v>725</c:v>
                </c:pt>
                <c:pt idx="5783">
                  <c:v>733</c:v>
                </c:pt>
                <c:pt idx="5784">
                  <c:v>735</c:v>
                </c:pt>
                <c:pt idx="5785">
                  <c:v>727</c:v>
                </c:pt>
                <c:pt idx="5786">
                  <c:v>720</c:v>
                </c:pt>
                <c:pt idx="5787">
                  <c:v>721</c:v>
                </c:pt>
                <c:pt idx="5788">
                  <c:v>725</c:v>
                </c:pt>
                <c:pt idx="5789">
                  <c:v>722</c:v>
                </c:pt>
                <c:pt idx="5790">
                  <c:v>717</c:v>
                </c:pt>
                <c:pt idx="5791">
                  <c:v>723</c:v>
                </c:pt>
                <c:pt idx="5792">
                  <c:v>725</c:v>
                </c:pt>
                <c:pt idx="5793">
                  <c:v>722</c:v>
                </c:pt>
                <c:pt idx="5794">
                  <c:v>717</c:v>
                </c:pt>
                <c:pt idx="5795">
                  <c:v>717</c:v>
                </c:pt>
                <c:pt idx="5796">
                  <c:v>720</c:v>
                </c:pt>
                <c:pt idx="5797">
                  <c:v>730</c:v>
                </c:pt>
                <c:pt idx="5798">
                  <c:v>722</c:v>
                </c:pt>
                <c:pt idx="5799">
                  <c:v>730</c:v>
                </c:pt>
                <c:pt idx="5800">
                  <c:v>722</c:v>
                </c:pt>
                <c:pt idx="5801">
                  <c:v>722</c:v>
                </c:pt>
                <c:pt idx="5802">
                  <c:v>716</c:v>
                </c:pt>
                <c:pt idx="5803">
                  <c:v>720</c:v>
                </c:pt>
                <c:pt idx="5804">
                  <c:v>715</c:v>
                </c:pt>
                <c:pt idx="5805">
                  <c:v>717</c:v>
                </c:pt>
                <c:pt idx="5806">
                  <c:v>723</c:v>
                </c:pt>
                <c:pt idx="5807">
                  <c:v>722</c:v>
                </c:pt>
                <c:pt idx="5808">
                  <c:v>717</c:v>
                </c:pt>
                <c:pt idx="5809">
                  <c:v>715</c:v>
                </c:pt>
                <c:pt idx="5810">
                  <c:v>725</c:v>
                </c:pt>
                <c:pt idx="5811">
                  <c:v>715</c:v>
                </c:pt>
                <c:pt idx="5812">
                  <c:v>714</c:v>
                </c:pt>
                <c:pt idx="5813">
                  <c:v>714</c:v>
                </c:pt>
                <c:pt idx="5814">
                  <c:v>714</c:v>
                </c:pt>
                <c:pt idx="5815">
                  <c:v>714</c:v>
                </c:pt>
                <c:pt idx="5816">
                  <c:v>714</c:v>
                </c:pt>
                <c:pt idx="5817">
                  <c:v>714</c:v>
                </c:pt>
                <c:pt idx="5818">
                  <c:v>722</c:v>
                </c:pt>
                <c:pt idx="5819">
                  <c:v>754</c:v>
                </c:pt>
                <c:pt idx="5820">
                  <c:v>720</c:v>
                </c:pt>
                <c:pt idx="5821">
                  <c:v>719</c:v>
                </c:pt>
                <c:pt idx="5822">
                  <c:v>730</c:v>
                </c:pt>
                <c:pt idx="5823">
                  <c:v>720</c:v>
                </c:pt>
                <c:pt idx="5824">
                  <c:v>722</c:v>
                </c:pt>
                <c:pt idx="5825">
                  <c:v>730</c:v>
                </c:pt>
                <c:pt idx="5826">
                  <c:v>720</c:v>
                </c:pt>
                <c:pt idx="5827">
                  <c:v>717</c:v>
                </c:pt>
                <c:pt idx="5828">
                  <c:v>725</c:v>
                </c:pt>
                <c:pt idx="5829">
                  <c:v>725</c:v>
                </c:pt>
                <c:pt idx="5830">
                  <c:v>727</c:v>
                </c:pt>
                <c:pt idx="5831">
                  <c:v>730</c:v>
                </c:pt>
                <c:pt idx="5832">
                  <c:v>727</c:v>
                </c:pt>
                <c:pt idx="5833">
                  <c:v>717</c:v>
                </c:pt>
                <c:pt idx="5834">
                  <c:v>715</c:v>
                </c:pt>
                <c:pt idx="5835">
                  <c:v>722</c:v>
                </c:pt>
                <c:pt idx="5836">
                  <c:v>717</c:v>
                </c:pt>
                <c:pt idx="5837">
                  <c:v>715</c:v>
                </c:pt>
                <c:pt idx="5838">
                  <c:v>715</c:v>
                </c:pt>
                <c:pt idx="5839">
                  <c:v>730</c:v>
                </c:pt>
                <c:pt idx="5840">
                  <c:v>723</c:v>
                </c:pt>
                <c:pt idx="5841">
                  <c:v>725</c:v>
                </c:pt>
                <c:pt idx="5842">
                  <c:v>725</c:v>
                </c:pt>
                <c:pt idx="5843">
                  <c:v>715</c:v>
                </c:pt>
                <c:pt idx="5844">
                  <c:v>716</c:v>
                </c:pt>
                <c:pt idx="5845">
                  <c:v>728</c:v>
                </c:pt>
                <c:pt idx="5846">
                  <c:v>722</c:v>
                </c:pt>
                <c:pt idx="5847">
                  <c:v>725</c:v>
                </c:pt>
                <c:pt idx="5848">
                  <c:v>715</c:v>
                </c:pt>
                <c:pt idx="5849">
                  <c:v>725</c:v>
                </c:pt>
                <c:pt idx="5850">
                  <c:v>717</c:v>
                </c:pt>
                <c:pt idx="5851">
                  <c:v>725</c:v>
                </c:pt>
                <c:pt idx="5852">
                  <c:v>717</c:v>
                </c:pt>
                <c:pt idx="5853">
                  <c:v>725</c:v>
                </c:pt>
                <c:pt idx="5854">
                  <c:v>715</c:v>
                </c:pt>
                <c:pt idx="5855">
                  <c:v>722</c:v>
                </c:pt>
                <c:pt idx="5856">
                  <c:v>730</c:v>
                </c:pt>
                <c:pt idx="5857">
                  <c:v>714</c:v>
                </c:pt>
                <c:pt idx="5858">
                  <c:v>722</c:v>
                </c:pt>
                <c:pt idx="5859">
                  <c:v>725</c:v>
                </c:pt>
                <c:pt idx="5860">
                  <c:v>715</c:v>
                </c:pt>
                <c:pt idx="5861">
                  <c:v>717</c:v>
                </c:pt>
                <c:pt idx="5862">
                  <c:v>714</c:v>
                </c:pt>
                <c:pt idx="5863">
                  <c:v>715</c:v>
                </c:pt>
                <c:pt idx="5864">
                  <c:v>730</c:v>
                </c:pt>
                <c:pt idx="5865">
                  <c:v>715</c:v>
                </c:pt>
                <c:pt idx="5866">
                  <c:v>725</c:v>
                </c:pt>
                <c:pt idx="5867">
                  <c:v>722</c:v>
                </c:pt>
                <c:pt idx="5868">
                  <c:v>720</c:v>
                </c:pt>
                <c:pt idx="5869">
                  <c:v>722</c:v>
                </c:pt>
                <c:pt idx="5870">
                  <c:v>722</c:v>
                </c:pt>
                <c:pt idx="5871">
                  <c:v>730</c:v>
                </c:pt>
                <c:pt idx="5872">
                  <c:v>725</c:v>
                </c:pt>
                <c:pt idx="5873">
                  <c:v>715</c:v>
                </c:pt>
                <c:pt idx="5874">
                  <c:v>722</c:v>
                </c:pt>
                <c:pt idx="5875">
                  <c:v>725</c:v>
                </c:pt>
                <c:pt idx="5876">
                  <c:v>715</c:v>
                </c:pt>
                <c:pt idx="5877">
                  <c:v>725</c:v>
                </c:pt>
                <c:pt idx="5878">
                  <c:v>722</c:v>
                </c:pt>
                <c:pt idx="5879">
                  <c:v>722</c:v>
                </c:pt>
                <c:pt idx="5880">
                  <c:v>722</c:v>
                </c:pt>
                <c:pt idx="5881">
                  <c:v>720</c:v>
                </c:pt>
                <c:pt idx="5882">
                  <c:v>730</c:v>
                </c:pt>
                <c:pt idx="5883">
                  <c:v>722</c:v>
                </c:pt>
                <c:pt idx="5884">
                  <c:v>722</c:v>
                </c:pt>
                <c:pt idx="5885">
                  <c:v>717</c:v>
                </c:pt>
                <c:pt idx="5886">
                  <c:v>714</c:v>
                </c:pt>
                <c:pt idx="5887">
                  <c:v>722</c:v>
                </c:pt>
                <c:pt idx="5888">
                  <c:v>722</c:v>
                </c:pt>
                <c:pt idx="5889">
                  <c:v>735</c:v>
                </c:pt>
                <c:pt idx="5890">
                  <c:v>722</c:v>
                </c:pt>
                <c:pt idx="5891">
                  <c:v>730</c:v>
                </c:pt>
                <c:pt idx="5892">
                  <c:v>722</c:v>
                </c:pt>
                <c:pt idx="5893">
                  <c:v>725</c:v>
                </c:pt>
                <c:pt idx="5894">
                  <c:v>720</c:v>
                </c:pt>
                <c:pt idx="5895">
                  <c:v>732</c:v>
                </c:pt>
                <c:pt idx="5896">
                  <c:v>728</c:v>
                </c:pt>
                <c:pt idx="5897">
                  <c:v>722</c:v>
                </c:pt>
                <c:pt idx="5898">
                  <c:v>717</c:v>
                </c:pt>
                <c:pt idx="5899">
                  <c:v>715</c:v>
                </c:pt>
                <c:pt idx="5900">
                  <c:v>717</c:v>
                </c:pt>
                <c:pt idx="5901">
                  <c:v>725</c:v>
                </c:pt>
                <c:pt idx="5902">
                  <c:v>727</c:v>
                </c:pt>
                <c:pt idx="5903">
                  <c:v>727</c:v>
                </c:pt>
                <c:pt idx="5904">
                  <c:v>725</c:v>
                </c:pt>
                <c:pt idx="5905">
                  <c:v>714</c:v>
                </c:pt>
                <c:pt idx="5906">
                  <c:v>731</c:v>
                </c:pt>
                <c:pt idx="5907">
                  <c:v>715</c:v>
                </c:pt>
                <c:pt idx="5908">
                  <c:v>715</c:v>
                </c:pt>
                <c:pt idx="5909">
                  <c:v>722</c:v>
                </c:pt>
                <c:pt idx="5910">
                  <c:v>715</c:v>
                </c:pt>
                <c:pt idx="5911">
                  <c:v>722</c:v>
                </c:pt>
                <c:pt idx="5912">
                  <c:v>721</c:v>
                </c:pt>
                <c:pt idx="5913">
                  <c:v>725</c:v>
                </c:pt>
                <c:pt idx="5914">
                  <c:v>722</c:v>
                </c:pt>
                <c:pt idx="5915">
                  <c:v>722</c:v>
                </c:pt>
                <c:pt idx="5916">
                  <c:v>728</c:v>
                </c:pt>
                <c:pt idx="5917">
                  <c:v>727</c:v>
                </c:pt>
                <c:pt idx="5918">
                  <c:v>722</c:v>
                </c:pt>
                <c:pt idx="5919">
                  <c:v>727</c:v>
                </c:pt>
                <c:pt idx="5920">
                  <c:v>730</c:v>
                </c:pt>
                <c:pt idx="5921">
                  <c:v>728</c:v>
                </c:pt>
                <c:pt idx="5922">
                  <c:v>722</c:v>
                </c:pt>
                <c:pt idx="5923">
                  <c:v>728</c:v>
                </c:pt>
                <c:pt idx="5924">
                  <c:v>735</c:v>
                </c:pt>
                <c:pt idx="5925">
                  <c:v>722</c:v>
                </c:pt>
                <c:pt idx="5926">
                  <c:v>730</c:v>
                </c:pt>
                <c:pt idx="5927">
                  <c:v>716</c:v>
                </c:pt>
                <c:pt idx="5928">
                  <c:v>714</c:v>
                </c:pt>
                <c:pt idx="5929">
                  <c:v>714</c:v>
                </c:pt>
                <c:pt idx="5930">
                  <c:v>717</c:v>
                </c:pt>
                <c:pt idx="5931">
                  <c:v>725</c:v>
                </c:pt>
                <c:pt idx="5932">
                  <c:v>720</c:v>
                </c:pt>
                <c:pt idx="5933">
                  <c:v>730</c:v>
                </c:pt>
                <c:pt idx="5934">
                  <c:v>732</c:v>
                </c:pt>
                <c:pt idx="5935">
                  <c:v>735</c:v>
                </c:pt>
                <c:pt idx="5936">
                  <c:v>727</c:v>
                </c:pt>
                <c:pt idx="5937">
                  <c:v>717</c:v>
                </c:pt>
                <c:pt idx="5938">
                  <c:v>717</c:v>
                </c:pt>
                <c:pt idx="5939">
                  <c:v>716</c:v>
                </c:pt>
                <c:pt idx="5940">
                  <c:v>714</c:v>
                </c:pt>
                <c:pt idx="5941">
                  <c:v>720</c:v>
                </c:pt>
                <c:pt idx="5942">
                  <c:v>722</c:v>
                </c:pt>
                <c:pt idx="5943">
                  <c:v>744</c:v>
                </c:pt>
                <c:pt idx="5944">
                  <c:v>730</c:v>
                </c:pt>
                <c:pt idx="5945">
                  <c:v>734</c:v>
                </c:pt>
                <c:pt idx="5946">
                  <c:v>720</c:v>
                </c:pt>
                <c:pt idx="5947">
                  <c:v>722</c:v>
                </c:pt>
                <c:pt idx="5948">
                  <c:v>722</c:v>
                </c:pt>
                <c:pt idx="5949">
                  <c:v>720</c:v>
                </c:pt>
                <c:pt idx="5950">
                  <c:v>730</c:v>
                </c:pt>
                <c:pt idx="5951">
                  <c:v>720</c:v>
                </c:pt>
                <c:pt idx="5952">
                  <c:v>717</c:v>
                </c:pt>
                <c:pt idx="5953">
                  <c:v>717</c:v>
                </c:pt>
                <c:pt idx="5954">
                  <c:v>715</c:v>
                </c:pt>
                <c:pt idx="5955">
                  <c:v>722</c:v>
                </c:pt>
                <c:pt idx="5956">
                  <c:v>717</c:v>
                </c:pt>
                <c:pt idx="5957">
                  <c:v>715</c:v>
                </c:pt>
                <c:pt idx="5958">
                  <c:v>730</c:v>
                </c:pt>
                <c:pt idx="5959">
                  <c:v>722</c:v>
                </c:pt>
                <c:pt idx="5960">
                  <c:v>720</c:v>
                </c:pt>
                <c:pt idx="5961">
                  <c:v>717</c:v>
                </c:pt>
                <c:pt idx="5962">
                  <c:v>717</c:v>
                </c:pt>
                <c:pt idx="5963">
                  <c:v>715</c:v>
                </c:pt>
                <c:pt idx="5964">
                  <c:v>725</c:v>
                </c:pt>
                <c:pt idx="5965">
                  <c:v>717</c:v>
                </c:pt>
                <c:pt idx="5966">
                  <c:v>714</c:v>
                </c:pt>
                <c:pt idx="5967">
                  <c:v>717</c:v>
                </c:pt>
                <c:pt idx="5968">
                  <c:v>720</c:v>
                </c:pt>
                <c:pt idx="5969">
                  <c:v>727</c:v>
                </c:pt>
                <c:pt idx="5970">
                  <c:v>727</c:v>
                </c:pt>
                <c:pt idx="5971">
                  <c:v>715</c:v>
                </c:pt>
                <c:pt idx="5972">
                  <c:v>722</c:v>
                </c:pt>
                <c:pt idx="5973">
                  <c:v>725</c:v>
                </c:pt>
                <c:pt idx="5974">
                  <c:v>720</c:v>
                </c:pt>
                <c:pt idx="5975">
                  <c:v>717</c:v>
                </c:pt>
                <c:pt idx="5976">
                  <c:v>716</c:v>
                </c:pt>
                <c:pt idx="5977">
                  <c:v>720</c:v>
                </c:pt>
                <c:pt idx="5978">
                  <c:v>717</c:v>
                </c:pt>
                <c:pt idx="5979">
                  <c:v>722</c:v>
                </c:pt>
                <c:pt idx="5980">
                  <c:v>727</c:v>
                </c:pt>
                <c:pt idx="5981">
                  <c:v>722</c:v>
                </c:pt>
                <c:pt idx="5982">
                  <c:v>725</c:v>
                </c:pt>
                <c:pt idx="5983">
                  <c:v>722</c:v>
                </c:pt>
                <c:pt idx="5984">
                  <c:v>727</c:v>
                </c:pt>
                <c:pt idx="5985">
                  <c:v>714</c:v>
                </c:pt>
                <c:pt idx="5986">
                  <c:v>722</c:v>
                </c:pt>
                <c:pt idx="5987">
                  <c:v>717</c:v>
                </c:pt>
                <c:pt idx="5988">
                  <c:v>725</c:v>
                </c:pt>
                <c:pt idx="5989">
                  <c:v>717</c:v>
                </c:pt>
                <c:pt idx="5990">
                  <c:v>714</c:v>
                </c:pt>
                <c:pt idx="5991">
                  <c:v>730</c:v>
                </c:pt>
                <c:pt idx="5992">
                  <c:v>720</c:v>
                </c:pt>
                <c:pt idx="5993">
                  <c:v>727</c:v>
                </c:pt>
                <c:pt idx="5994">
                  <c:v>722</c:v>
                </c:pt>
                <c:pt idx="5995">
                  <c:v>719</c:v>
                </c:pt>
                <c:pt idx="5996">
                  <c:v>727</c:v>
                </c:pt>
                <c:pt idx="5997">
                  <c:v>720</c:v>
                </c:pt>
                <c:pt idx="5998">
                  <c:v>727</c:v>
                </c:pt>
                <c:pt idx="5999">
                  <c:v>744</c:v>
                </c:pt>
                <c:pt idx="6000">
                  <c:v>747</c:v>
                </c:pt>
                <c:pt idx="6001">
                  <c:v>717</c:v>
                </c:pt>
                <c:pt idx="6002">
                  <c:v>722</c:v>
                </c:pt>
                <c:pt idx="6003">
                  <c:v>720</c:v>
                </c:pt>
                <c:pt idx="6004">
                  <c:v>722</c:v>
                </c:pt>
                <c:pt idx="6005">
                  <c:v>720</c:v>
                </c:pt>
                <c:pt idx="6006">
                  <c:v>722</c:v>
                </c:pt>
                <c:pt idx="6007">
                  <c:v>722</c:v>
                </c:pt>
                <c:pt idx="6008">
                  <c:v>720</c:v>
                </c:pt>
                <c:pt idx="6009">
                  <c:v>719</c:v>
                </c:pt>
                <c:pt idx="6010">
                  <c:v>732</c:v>
                </c:pt>
                <c:pt idx="6011">
                  <c:v>720</c:v>
                </c:pt>
                <c:pt idx="6012">
                  <c:v>730</c:v>
                </c:pt>
                <c:pt idx="6013">
                  <c:v>727</c:v>
                </c:pt>
                <c:pt idx="6014">
                  <c:v>732</c:v>
                </c:pt>
                <c:pt idx="6015">
                  <c:v>726</c:v>
                </c:pt>
                <c:pt idx="6016">
                  <c:v>732</c:v>
                </c:pt>
                <c:pt idx="6017">
                  <c:v>727</c:v>
                </c:pt>
                <c:pt idx="6018">
                  <c:v>720</c:v>
                </c:pt>
                <c:pt idx="6019">
                  <c:v>727</c:v>
                </c:pt>
                <c:pt idx="6020">
                  <c:v>754</c:v>
                </c:pt>
                <c:pt idx="6021">
                  <c:v>720</c:v>
                </c:pt>
                <c:pt idx="6022">
                  <c:v>719</c:v>
                </c:pt>
                <c:pt idx="6023">
                  <c:v>722</c:v>
                </c:pt>
                <c:pt idx="6024">
                  <c:v>744</c:v>
                </c:pt>
                <c:pt idx="6025">
                  <c:v>717</c:v>
                </c:pt>
                <c:pt idx="6026">
                  <c:v>749</c:v>
                </c:pt>
                <c:pt idx="6027">
                  <c:v>717</c:v>
                </c:pt>
                <c:pt idx="6028">
                  <c:v>716</c:v>
                </c:pt>
                <c:pt idx="6029">
                  <c:v>715</c:v>
                </c:pt>
                <c:pt idx="6030">
                  <c:v>717</c:v>
                </c:pt>
                <c:pt idx="6031">
                  <c:v>722</c:v>
                </c:pt>
                <c:pt idx="6032">
                  <c:v>720</c:v>
                </c:pt>
                <c:pt idx="6033">
                  <c:v>722</c:v>
                </c:pt>
                <c:pt idx="6034">
                  <c:v>715</c:v>
                </c:pt>
                <c:pt idx="6035">
                  <c:v>722</c:v>
                </c:pt>
                <c:pt idx="6036">
                  <c:v>722</c:v>
                </c:pt>
                <c:pt idx="6037">
                  <c:v>717</c:v>
                </c:pt>
                <c:pt idx="6038">
                  <c:v>730</c:v>
                </c:pt>
                <c:pt idx="6039">
                  <c:v>728</c:v>
                </c:pt>
                <c:pt idx="6040">
                  <c:v>725</c:v>
                </c:pt>
                <c:pt idx="6041">
                  <c:v>721</c:v>
                </c:pt>
                <c:pt idx="6042">
                  <c:v>728</c:v>
                </c:pt>
                <c:pt idx="6043">
                  <c:v>727</c:v>
                </c:pt>
                <c:pt idx="6044">
                  <c:v>727</c:v>
                </c:pt>
                <c:pt idx="6045">
                  <c:v>732</c:v>
                </c:pt>
                <c:pt idx="6046">
                  <c:v>727</c:v>
                </c:pt>
                <c:pt idx="6047">
                  <c:v>725</c:v>
                </c:pt>
                <c:pt idx="6048">
                  <c:v>725</c:v>
                </c:pt>
                <c:pt idx="6049">
                  <c:v>732</c:v>
                </c:pt>
                <c:pt idx="6050">
                  <c:v>732</c:v>
                </c:pt>
                <c:pt idx="6051">
                  <c:v>717</c:v>
                </c:pt>
                <c:pt idx="6052">
                  <c:v>714</c:v>
                </c:pt>
                <c:pt idx="6053">
                  <c:v>714</c:v>
                </c:pt>
                <c:pt idx="6054">
                  <c:v>723</c:v>
                </c:pt>
                <c:pt idx="6055">
                  <c:v>722</c:v>
                </c:pt>
                <c:pt idx="6056">
                  <c:v>725</c:v>
                </c:pt>
                <c:pt idx="6057">
                  <c:v>722</c:v>
                </c:pt>
                <c:pt idx="6058">
                  <c:v>725</c:v>
                </c:pt>
                <c:pt idx="6059">
                  <c:v>732</c:v>
                </c:pt>
                <c:pt idx="6060">
                  <c:v>727</c:v>
                </c:pt>
                <c:pt idx="6061">
                  <c:v>725</c:v>
                </c:pt>
                <c:pt idx="6062">
                  <c:v>719</c:v>
                </c:pt>
                <c:pt idx="6063">
                  <c:v>722</c:v>
                </c:pt>
                <c:pt idx="6064">
                  <c:v>722</c:v>
                </c:pt>
                <c:pt idx="6065">
                  <c:v>714</c:v>
                </c:pt>
                <c:pt idx="6066">
                  <c:v>722</c:v>
                </c:pt>
                <c:pt idx="6067">
                  <c:v>715</c:v>
                </c:pt>
                <c:pt idx="6068">
                  <c:v>722</c:v>
                </c:pt>
                <c:pt idx="6069">
                  <c:v>722</c:v>
                </c:pt>
                <c:pt idx="6070">
                  <c:v>723</c:v>
                </c:pt>
                <c:pt idx="6071">
                  <c:v>717</c:v>
                </c:pt>
                <c:pt idx="6072">
                  <c:v>717</c:v>
                </c:pt>
                <c:pt idx="6073">
                  <c:v>722</c:v>
                </c:pt>
                <c:pt idx="6074">
                  <c:v>722</c:v>
                </c:pt>
                <c:pt idx="6075">
                  <c:v>715</c:v>
                </c:pt>
                <c:pt idx="6076">
                  <c:v>725</c:v>
                </c:pt>
                <c:pt idx="6077">
                  <c:v>725</c:v>
                </c:pt>
                <c:pt idx="6078">
                  <c:v>725</c:v>
                </c:pt>
                <c:pt idx="6079">
                  <c:v>727</c:v>
                </c:pt>
                <c:pt idx="6080">
                  <c:v>727</c:v>
                </c:pt>
                <c:pt idx="6081">
                  <c:v>735</c:v>
                </c:pt>
                <c:pt idx="6082">
                  <c:v>722</c:v>
                </c:pt>
                <c:pt idx="6083">
                  <c:v>728</c:v>
                </c:pt>
                <c:pt idx="6084">
                  <c:v>717</c:v>
                </c:pt>
                <c:pt idx="6085">
                  <c:v>730</c:v>
                </c:pt>
                <c:pt idx="6086">
                  <c:v>725</c:v>
                </c:pt>
                <c:pt idx="6087">
                  <c:v>722</c:v>
                </c:pt>
                <c:pt idx="6088">
                  <c:v>725</c:v>
                </c:pt>
                <c:pt idx="6089">
                  <c:v>722</c:v>
                </c:pt>
                <c:pt idx="6090">
                  <c:v>722</c:v>
                </c:pt>
                <c:pt idx="6091">
                  <c:v>727</c:v>
                </c:pt>
                <c:pt idx="6092">
                  <c:v>735</c:v>
                </c:pt>
                <c:pt idx="6093">
                  <c:v>725</c:v>
                </c:pt>
                <c:pt idx="6094">
                  <c:v>730</c:v>
                </c:pt>
                <c:pt idx="6095">
                  <c:v>727</c:v>
                </c:pt>
                <c:pt idx="6096">
                  <c:v>725</c:v>
                </c:pt>
                <c:pt idx="6097">
                  <c:v>722</c:v>
                </c:pt>
                <c:pt idx="6098">
                  <c:v>720</c:v>
                </c:pt>
                <c:pt idx="6099">
                  <c:v>722</c:v>
                </c:pt>
                <c:pt idx="6100">
                  <c:v>722</c:v>
                </c:pt>
                <c:pt idx="6101">
                  <c:v>715</c:v>
                </c:pt>
                <c:pt idx="6102">
                  <c:v>722</c:v>
                </c:pt>
                <c:pt idx="6103">
                  <c:v>716</c:v>
                </c:pt>
                <c:pt idx="6104">
                  <c:v>720</c:v>
                </c:pt>
                <c:pt idx="6105">
                  <c:v>725</c:v>
                </c:pt>
                <c:pt idx="6106">
                  <c:v>723</c:v>
                </c:pt>
                <c:pt idx="6107">
                  <c:v>730</c:v>
                </c:pt>
                <c:pt idx="6108">
                  <c:v>722</c:v>
                </c:pt>
                <c:pt idx="6109">
                  <c:v>723</c:v>
                </c:pt>
                <c:pt idx="6110">
                  <c:v>725</c:v>
                </c:pt>
                <c:pt idx="6111">
                  <c:v>717</c:v>
                </c:pt>
                <c:pt idx="6112">
                  <c:v>742</c:v>
                </c:pt>
                <c:pt idx="6113">
                  <c:v>749</c:v>
                </c:pt>
                <c:pt idx="6114">
                  <c:v>717</c:v>
                </c:pt>
                <c:pt idx="6115">
                  <c:v>720</c:v>
                </c:pt>
                <c:pt idx="6116">
                  <c:v>715</c:v>
                </c:pt>
                <c:pt idx="6117">
                  <c:v>744</c:v>
                </c:pt>
                <c:pt idx="6118">
                  <c:v>747</c:v>
                </c:pt>
                <c:pt idx="6119">
                  <c:v>717</c:v>
                </c:pt>
                <c:pt idx="6120">
                  <c:v>734</c:v>
                </c:pt>
                <c:pt idx="6121">
                  <c:v>723</c:v>
                </c:pt>
                <c:pt idx="6122">
                  <c:v>722</c:v>
                </c:pt>
                <c:pt idx="6123">
                  <c:v>725</c:v>
                </c:pt>
                <c:pt idx="6124">
                  <c:v>720</c:v>
                </c:pt>
                <c:pt idx="6125">
                  <c:v>717</c:v>
                </c:pt>
                <c:pt idx="6126">
                  <c:v>717</c:v>
                </c:pt>
                <c:pt idx="6127">
                  <c:v>720</c:v>
                </c:pt>
                <c:pt idx="6128">
                  <c:v>717</c:v>
                </c:pt>
                <c:pt idx="6129">
                  <c:v>714</c:v>
                </c:pt>
                <c:pt idx="6130">
                  <c:v>714</c:v>
                </c:pt>
                <c:pt idx="6131">
                  <c:v>722</c:v>
                </c:pt>
                <c:pt idx="6132">
                  <c:v>722</c:v>
                </c:pt>
                <c:pt idx="6133">
                  <c:v>727</c:v>
                </c:pt>
                <c:pt idx="6134">
                  <c:v>722</c:v>
                </c:pt>
                <c:pt idx="6135">
                  <c:v>725</c:v>
                </c:pt>
                <c:pt idx="6136">
                  <c:v>722</c:v>
                </c:pt>
                <c:pt idx="6137">
                  <c:v>727</c:v>
                </c:pt>
                <c:pt idx="6138">
                  <c:v>728</c:v>
                </c:pt>
                <c:pt idx="6139">
                  <c:v>722</c:v>
                </c:pt>
                <c:pt idx="6140">
                  <c:v>727</c:v>
                </c:pt>
                <c:pt idx="6141">
                  <c:v>727</c:v>
                </c:pt>
                <c:pt idx="6142">
                  <c:v>725</c:v>
                </c:pt>
                <c:pt idx="6143">
                  <c:v>725</c:v>
                </c:pt>
                <c:pt idx="6144">
                  <c:v>722</c:v>
                </c:pt>
                <c:pt idx="6145">
                  <c:v>725</c:v>
                </c:pt>
                <c:pt idx="6146">
                  <c:v>727</c:v>
                </c:pt>
                <c:pt idx="6147">
                  <c:v>721</c:v>
                </c:pt>
                <c:pt idx="6148">
                  <c:v>725</c:v>
                </c:pt>
                <c:pt idx="6149">
                  <c:v>727</c:v>
                </c:pt>
                <c:pt idx="6150">
                  <c:v>730</c:v>
                </c:pt>
                <c:pt idx="6151">
                  <c:v>720</c:v>
                </c:pt>
                <c:pt idx="6152">
                  <c:v>727</c:v>
                </c:pt>
                <c:pt idx="6153">
                  <c:v>722</c:v>
                </c:pt>
                <c:pt idx="6154">
                  <c:v>720</c:v>
                </c:pt>
                <c:pt idx="6155">
                  <c:v>717</c:v>
                </c:pt>
                <c:pt idx="6156">
                  <c:v>715</c:v>
                </c:pt>
                <c:pt idx="6157">
                  <c:v>725</c:v>
                </c:pt>
                <c:pt idx="6158">
                  <c:v>722</c:v>
                </c:pt>
                <c:pt idx="6159">
                  <c:v>720</c:v>
                </c:pt>
                <c:pt idx="6160">
                  <c:v>722</c:v>
                </c:pt>
                <c:pt idx="6161">
                  <c:v>715</c:v>
                </c:pt>
                <c:pt idx="6162">
                  <c:v>714</c:v>
                </c:pt>
                <c:pt idx="6163">
                  <c:v>722</c:v>
                </c:pt>
                <c:pt idx="6164">
                  <c:v>720</c:v>
                </c:pt>
                <c:pt idx="6165">
                  <c:v>727</c:v>
                </c:pt>
                <c:pt idx="6166">
                  <c:v>728</c:v>
                </c:pt>
                <c:pt idx="6167">
                  <c:v>727</c:v>
                </c:pt>
                <c:pt idx="6168">
                  <c:v>722</c:v>
                </c:pt>
                <c:pt idx="6169">
                  <c:v>730</c:v>
                </c:pt>
                <c:pt idx="6170">
                  <c:v>722</c:v>
                </c:pt>
                <c:pt idx="6171">
                  <c:v>720</c:v>
                </c:pt>
                <c:pt idx="6172">
                  <c:v>730</c:v>
                </c:pt>
                <c:pt idx="6173">
                  <c:v>725</c:v>
                </c:pt>
                <c:pt idx="6174">
                  <c:v>715</c:v>
                </c:pt>
                <c:pt idx="6175">
                  <c:v>714</c:v>
                </c:pt>
                <c:pt idx="6176">
                  <c:v>722</c:v>
                </c:pt>
                <c:pt idx="6177">
                  <c:v>735</c:v>
                </c:pt>
                <c:pt idx="6178">
                  <c:v>722</c:v>
                </c:pt>
                <c:pt idx="6179">
                  <c:v>719</c:v>
                </c:pt>
                <c:pt idx="6180">
                  <c:v>730</c:v>
                </c:pt>
                <c:pt idx="6181">
                  <c:v>722</c:v>
                </c:pt>
                <c:pt idx="6182">
                  <c:v>725</c:v>
                </c:pt>
                <c:pt idx="6183">
                  <c:v>717</c:v>
                </c:pt>
                <c:pt idx="6184">
                  <c:v>722</c:v>
                </c:pt>
                <c:pt idx="6185">
                  <c:v>722</c:v>
                </c:pt>
                <c:pt idx="6186">
                  <c:v>730</c:v>
                </c:pt>
                <c:pt idx="6187">
                  <c:v>715</c:v>
                </c:pt>
                <c:pt idx="6188">
                  <c:v>725</c:v>
                </c:pt>
                <c:pt idx="6189">
                  <c:v>722</c:v>
                </c:pt>
                <c:pt idx="6190">
                  <c:v>720</c:v>
                </c:pt>
                <c:pt idx="6191">
                  <c:v>730</c:v>
                </c:pt>
                <c:pt idx="6192">
                  <c:v>720</c:v>
                </c:pt>
                <c:pt idx="6193">
                  <c:v>735</c:v>
                </c:pt>
                <c:pt idx="6194">
                  <c:v>727</c:v>
                </c:pt>
                <c:pt idx="6195">
                  <c:v>720</c:v>
                </c:pt>
                <c:pt idx="6196">
                  <c:v>722</c:v>
                </c:pt>
                <c:pt idx="6197">
                  <c:v>728</c:v>
                </c:pt>
                <c:pt idx="6198">
                  <c:v>717</c:v>
                </c:pt>
                <c:pt idx="6199">
                  <c:v>722</c:v>
                </c:pt>
                <c:pt idx="6200">
                  <c:v>730</c:v>
                </c:pt>
                <c:pt idx="6201">
                  <c:v>722</c:v>
                </c:pt>
                <c:pt idx="6202">
                  <c:v>715</c:v>
                </c:pt>
                <c:pt idx="6203">
                  <c:v>717</c:v>
                </c:pt>
                <c:pt idx="6204">
                  <c:v>725</c:v>
                </c:pt>
                <c:pt idx="6205">
                  <c:v>730</c:v>
                </c:pt>
                <c:pt idx="6206">
                  <c:v>730</c:v>
                </c:pt>
                <c:pt idx="6207">
                  <c:v>723</c:v>
                </c:pt>
                <c:pt idx="6208">
                  <c:v>716</c:v>
                </c:pt>
                <c:pt idx="6209">
                  <c:v>727</c:v>
                </c:pt>
                <c:pt idx="6210">
                  <c:v>730</c:v>
                </c:pt>
                <c:pt idx="6211">
                  <c:v>732</c:v>
                </c:pt>
                <c:pt idx="6212">
                  <c:v>728</c:v>
                </c:pt>
                <c:pt idx="6213">
                  <c:v>727</c:v>
                </c:pt>
                <c:pt idx="6214">
                  <c:v>727</c:v>
                </c:pt>
                <c:pt idx="6215">
                  <c:v>728</c:v>
                </c:pt>
                <c:pt idx="6216">
                  <c:v>727</c:v>
                </c:pt>
                <c:pt idx="6217">
                  <c:v>735</c:v>
                </c:pt>
                <c:pt idx="6218">
                  <c:v>725</c:v>
                </c:pt>
                <c:pt idx="6219">
                  <c:v>735</c:v>
                </c:pt>
                <c:pt idx="6220">
                  <c:v>720</c:v>
                </c:pt>
                <c:pt idx="6221">
                  <c:v>717</c:v>
                </c:pt>
                <c:pt idx="6222">
                  <c:v>722</c:v>
                </c:pt>
                <c:pt idx="6223">
                  <c:v>715</c:v>
                </c:pt>
                <c:pt idx="6224">
                  <c:v>722</c:v>
                </c:pt>
                <c:pt idx="6225">
                  <c:v>725</c:v>
                </c:pt>
                <c:pt idx="6226">
                  <c:v>722</c:v>
                </c:pt>
                <c:pt idx="6227">
                  <c:v>722</c:v>
                </c:pt>
                <c:pt idx="6228">
                  <c:v>717</c:v>
                </c:pt>
                <c:pt idx="6229">
                  <c:v>722</c:v>
                </c:pt>
                <c:pt idx="6230">
                  <c:v>730</c:v>
                </c:pt>
                <c:pt idx="6231">
                  <c:v>725</c:v>
                </c:pt>
                <c:pt idx="6232">
                  <c:v>715</c:v>
                </c:pt>
                <c:pt idx="6233">
                  <c:v>722</c:v>
                </c:pt>
                <c:pt idx="6234">
                  <c:v>726</c:v>
                </c:pt>
                <c:pt idx="6235">
                  <c:v>723</c:v>
                </c:pt>
                <c:pt idx="6236">
                  <c:v>726</c:v>
                </c:pt>
                <c:pt idx="6237">
                  <c:v>721</c:v>
                </c:pt>
                <c:pt idx="6238">
                  <c:v>723</c:v>
                </c:pt>
                <c:pt idx="6239">
                  <c:v>717</c:v>
                </c:pt>
                <c:pt idx="6240">
                  <c:v>716</c:v>
                </c:pt>
                <c:pt idx="6241">
                  <c:v>718</c:v>
                </c:pt>
                <c:pt idx="6242">
                  <c:v>721</c:v>
                </c:pt>
                <c:pt idx="6243">
                  <c:v>723</c:v>
                </c:pt>
                <c:pt idx="6244">
                  <c:v>731</c:v>
                </c:pt>
                <c:pt idx="6245">
                  <c:v>726</c:v>
                </c:pt>
                <c:pt idx="6246">
                  <c:v>728</c:v>
                </c:pt>
                <c:pt idx="6247">
                  <c:v>728</c:v>
                </c:pt>
                <c:pt idx="6248">
                  <c:v>733</c:v>
                </c:pt>
                <c:pt idx="6249">
                  <c:v>721</c:v>
                </c:pt>
                <c:pt idx="6250">
                  <c:v>716</c:v>
                </c:pt>
                <c:pt idx="6251">
                  <c:v>717</c:v>
                </c:pt>
                <c:pt idx="6252">
                  <c:v>724</c:v>
                </c:pt>
                <c:pt idx="6253">
                  <c:v>723</c:v>
                </c:pt>
                <c:pt idx="6254">
                  <c:v>726</c:v>
                </c:pt>
                <c:pt idx="6255">
                  <c:v>723</c:v>
                </c:pt>
                <c:pt idx="6256">
                  <c:v>717</c:v>
                </c:pt>
                <c:pt idx="6257">
                  <c:v>724</c:v>
                </c:pt>
                <c:pt idx="6258">
                  <c:v>723</c:v>
                </c:pt>
                <c:pt idx="6259">
                  <c:v>731</c:v>
                </c:pt>
                <c:pt idx="6260">
                  <c:v>716</c:v>
                </c:pt>
                <c:pt idx="6261">
                  <c:v>717</c:v>
                </c:pt>
                <c:pt idx="6262">
                  <c:v>723</c:v>
                </c:pt>
                <c:pt idx="6263">
                  <c:v>718</c:v>
                </c:pt>
                <c:pt idx="6264">
                  <c:v>726</c:v>
                </c:pt>
                <c:pt idx="6265">
                  <c:v>716</c:v>
                </c:pt>
                <c:pt idx="6266">
                  <c:v>718</c:v>
                </c:pt>
                <c:pt idx="6267">
                  <c:v>728</c:v>
                </c:pt>
                <c:pt idx="6268">
                  <c:v>721</c:v>
                </c:pt>
                <c:pt idx="6269">
                  <c:v>723</c:v>
                </c:pt>
                <c:pt idx="6270">
                  <c:v>718</c:v>
                </c:pt>
                <c:pt idx="6271">
                  <c:v>721</c:v>
                </c:pt>
                <c:pt idx="6272">
                  <c:v>728</c:v>
                </c:pt>
                <c:pt idx="6273">
                  <c:v>734</c:v>
                </c:pt>
                <c:pt idx="6274">
                  <c:v>728</c:v>
                </c:pt>
                <c:pt idx="6275">
                  <c:v>728</c:v>
                </c:pt>
                <c:pt idx="6276">
                  <c:v>731</c:v>
                </c:pt>
                <c:pt idx="6277">
                  <c:v>723</c:v>
                </c:pt>
                <c:pt idx="6278">
                  <c:v>726</c:v>
                </c:pt>
                <c:pt idx="6279">
                  <c:v>736</c:v>
                </c:pt>
                <c:pt idx="6280">
                  <c:v>731</c:v>
                </c:pt>
                <c:pt idx="6281">
                  <c:v>721</c:v>
                </c:pt>
                <c:pt idx="6282">
                  <c:v>736</c:v>
                </c:pt>
                <c:pt idx="6283">
                  <c:v>729</c:v>
                </c:pt>
                <c:pt idx="6284">
                  <c:v>723</c:v>
                </c:pt>
                <c:pt idx="6285">
                  <c:v>728</c:v>
                </c:pt>
                <c:pt idx="6286">
                  <c:v>723</c:v>
                </c:pt>
                <c:pt idx="6287">
                  <c:v>728</c:v>
                </c:pt>
                <c:pt idx="6288">
                  <c:v>720</c:v>
                </c:pt>
                <c:pt idx="6289">
                  <c:v>726</c:v>
                </c:pt>
                <c:pt idx="6290">
                  <c:v>722</c:v>
                </c:pt>
                <c:pt idx="6291">
                  <c:v>715</c:v>
                </c:pt>
                <c:pt idx="6292">
                  <c:v>716</c:v>
                </c:pt>
                <c:pt idx="6293">
                  <c:v>731</c:v>
                </c:pt>
                <c:pt idx="6294">
                  <c:v>721</c:v>
                </c:pt>
                <c:pt idx="6295">
                  <c:v>720</c:v>
                </c:pt>
                <c:pt idx="6296">
                  <c:v>723</c:v>
                </c:pt>
                <c:pt idx="6297">
                  <c:v>734</c:v>
                </c:pt>
                <c:pt idx="6298">
                  <c:v>728</c:v>
                </c:pt>
                <c:pt idx="6299">
                  <c:v>728</c:v>
                </c:pt>
                <c:pt idx="6300">
                  <c:v>729</c:v>
                </c:pt>
                <c:pt idx="6301">
                  <c:v>731</c:v>
                </c:pt>
                <c:pt idx="6302">
                  <c:v>736</c:v>
                </c:pt>
                <c:pt idx="6303">
                  <c:v>723</c:v>
                </c:pt>
                <c:pt idx="6304">
                  <c:v>723</c:v>
                </c:pt>
                <c:pt idx="6305">
                  <c:v>716</c:v>
                </c:pt>
                <c:pt idx="6306">
                  <c:v>731</c:v>
                </c:pt>
                <c:pt idx="6307">
                  <c:v>723</c:v>
                </c:pt>
                <c:pt idx="6308">
                  <c:v>716</c:v>
                </c:pt>
                <c:pt idx="6309">
                  <c:v>718</c:v>
                </c:pt>
                <c:pt idx="6310">
                  <c:v>718</c:v>
                </c:pt>
                <c:pt idx="6311">
                  <c:v>721</c:v>
                </c:pt>
                <c:pt idx="6312">
                  <c:v>723</c:v>
                </c:pt>
                <c:pt idx="6313">
                  <c:v>725</c:v>
                </c:pt>
                <c:pt idx="6314">
                  <c:v>736</c:v>
                </c:pt>
                <c:pt idx="6315">
                  <c:v>723</c:v>
                </c:pt>
                <c:pt idx="6316">
                  <c:v>731</c:v>
                </c:pt>
                <c:pt idx="6317">
                  <c:v>726</c:v>
                </c:pt>
                <c:pt idx="6318">
                  <c:v>716</c:v>
                </c:pt>
                <c:pt idx="6319">
                  <c:v>728</c:v>
                </c:pt>
                <c:pt idx="6320">
                  <c:v>723</c:v>
                </c:pt>
                <c:pt idx="6321">
                  <c:v>721</c:v>
                </c:pt>
                <c:pt idx="6322">
                  <c:v>723</c:v>
                </c:pt>
                <c:pt idx="6323">
                  <c:v>718</c:v>
                </c:pt>
                <c:pt idx="6324">
                  <c:v>721</c:v>
                </c:pt>
                <c:pt idx="6325">
                  <c:v>723</c:v>
                </c:pt>
                <c:pt idx="6326">
                  <c:v>723</c:v>
                </c:pt>
                <c:pt idx="6327">
                  <c:v>726</c:v>
                </c:pt>
                <c:pt idx="6328">
                  <c:v>718</c:v>
                </c:pt>
                <c:pt idx="6329">
                  <c:v>723</c:v>
                </c:pt>
                <c:pt idx="6330">
                  <c:v>743</c:v>
                </c:pt>
                <c:pt idx="6331">
                  <c:v>723</c:v>
                </c:pt>
                <c:pt idx="6332">
                  <c:v>718</c:v>
                </c:pt>
                <c:pt idx="6333">
                  <c:v>716</c:v>
                </c:pt>
                <c:pt idx="6334">
                  <c:v>723</c:v>
                </c:pt>
                <c:pt idx="6335">
                  <c:v>750</c:v>
                </c:pt>
                <c:pt idx="6336">
                  <c:v>728</c:v>
                </c:pt>
                <c:pt idx="6337">
                  <c:v>718</c:v>
                </c:pt>
                <c:pt idx="6338">
                  <c:v>721</c:v>
                </c:pt>
                <c:pt idx="6339">
                  <c:v>723</c:v>
                </c:pt>
                <c:pt idx="6340">
                  <c:v>731</c:v>
                </c:pt>
                <c:pt idx="6341">
                  <c:v>723</c:v>
                </c:pt>
                <c:pt idx="6342">
                  <c:v>722</c:v>
                </c:pt>
                <c:pt idx="6343">
                  <c:v>729</c:v>
                </c:pt>
                <c:pt idx="6344">
                  <c:v>723</c:v>
                </c:pt>
                <c:pt idx="6345">
                  <c:v>717</c:v>
                </c:pt>
                <c:pt idx="6346">
                  <c:v>715</c:v>
                </c:pt>
                <c:pt idx="6347">
                  <c:v>721</c:v>
                </c:pt>
                <c:pt idx="6348">
                  <c:v>726</c:v>
                </c:pt>
                <c:pt idx="6349">
                  <c:v>716</c:v>
                </c:pt>
                <c:pt idx="6350">
                  <c:v>718</c:v>
                </c:pt>
                <c:pt idx="6351">
                  <c:v>726</c:v>
                </c:pt>
                <c:pt idx="6352">
                  <c:v>715</c:v>
                </c:pt>
                <c:pt idx="6353">
                  <c:v>715</c:v>
                </c:pt>
                <c:pt idx="6354">
                  <c:v>723</c:v>
                </c:pt>
                <c:pt idx="6355">
                  <c:v>718</c:v>
                </c:pt>
                <c:pt idx="6356">
                  <c:v>723</c:v>
                </c:pt>
                <c:pt idx="6357">
                  <c:v>726</c:v>
                </c:pt>
                <c:pt idx="6358">
                  <c:v>726</c:v>
                </c:pt>
                <c:pt idx="6359">
                  <c:v>731</c:v>
                </c:pt>
                <c:pt idx="6360">
                  <c:v>726</c:v>
                </c:pt>
                <c:pt idx="6361">
                  <c:v>718</c:v>
                </c:pt>
                <c:pt idx="6362">
                  <c:v>721</c:v>
                </c:pt>
                <c:pt idx="6363">
                  <c:v>723</c:v>
                </c:pt>
                <c:pt idx="6364">
                  <c:v>726</c:v>
                </c:pt>
                <c:pt idx="6365">
                  <c:v>716</c:v>
                </c:pt>
                <c:pt idx="6366">
                  <c:v>717</c:v>
                </c:pt>
                <c:pt idx="6367">
                  <c:v>723</c:v>
                </c:pt>
                <c:pt idx="6368">
                  <c:v>723</c:v>
                </c:pt>
                <c:pt idx="6369">
                  <c:v>723</c:v>
                </c:pt>
                <c:pt idx="6370">
                  <c:v>723</c:v>
                </c:pt>
                <c:pt idx="6371">
                  <c:v>718</c:v>
                </c:pt>
                <c:pt idx="6372">
                  <c:v>721</c:v>
                </c:pt>
                <c:pt idx="6373">
                  <c:v>726</c:v>
                </c:pt>
                <c:pt idx="6374">
                  <c:v>718</c:v>
                </c:pt>
                <c:pt idx="6375">
                  <c:v>721</c:v>
                </c:pt>
                <c:pt idx="6376">
                  <c:v>731</c:v>
                </c:pt>
                <c:pt idx="6377">
                  <c:v>731</c:v>
                </c:pt>
                <c:pt idx="6378">
                  <c:v>721</c:v>
                </c:pt>
                <c:pt idx="6379">
                  <c:v>718</c:v>
                </c:pt>
                <c:pt idx="6380">
                  <c:v>718</c:v>
                </c:pt>
                <c:pt idx="6381">
                  <c:v>715</c:v>
                </c:pt>
                <c:pt idx="6382">
                  <c:v>723</c:v>
                </c:pt>
                <c:pt idx="6383">
                  <c:v>718</c:v>
                </c:pt>
                <c:pt idx="6384">
                  <c:v>726</c:v>
                </c:pt>
                <c:pt idx="6385">
                  <c:v>731</c:v>
                </c:pt>
                <c:pt idx="6386">
                  <c:v>721</c:v>
                </c:pt>
                <c:pt idx="6387">
                  <c:v>731</c:v>
                </c:pt>
                <c:pt idx="6388">
                  <c:v>731</c:v>
                </c:pt>
                <c:pt idx="6389">
                  <c:v>721</c:v>
                </c:pt>
                <c:pt idx="6390">
                  <c:v>731</c:v>
                </c:pt>
                <c:pt idx="6391">
                  <c:v>723</c:v>
                </c:pt>
                <c:pt idx="6392">
                  <c:v>715</c:v>
                </c:pt>
                <c:pt idx="6393">
                  <c:v>728</c:v>
                </c:pt>
                <c:pt idx="6394">
                  <c:v>723</c:v>
                </c:pt>
                <c:pt idx="6395">
                  <c:v>716</c:v>
                </c:pt>
                <c:pt idx="6396">
                  <c:v>723</c:v>
                </c:pt>
                <c:pt idx="6397">
                  <c:v>717</c:v>
                </c:pt>
                <c:pt idx="6398">
                  <c:v>721</c:v>
                </c:pt>
                <c:pt idx="6399">
                  <c:v>723</c:v>
                </c:pt>
                <c:pt idx="6400">
                  <c:v>723</c:v>
                </c:pt>
                <c:pt idx="6401">
                  <c:v>748</c:v>
                </c:pt>
                <c:pt idx="6402">
                  <c:v>721</c:v>
                </c:pt>
                <c:pt idx="6403">
                  <c:v>728</c:v>
                </c:pt>
                <c:pt idx="6404">
                  <c:v>728</c:v>
                </c:pt>
                <c:pt idx="6405">
                  <c:v>750</c:v>
                </c:pt>
                <c:pt idx="6406">
                  <c:v>716</c:v>
                </c:pt>
                <c:pt idx="6407">
                  <c:v>723</c:v>
                </c:pt>
                <c:pt idx="6408">
                  <c:v>726</c:v>
                </c:pt>
                <c:pt idx="6409">
                  <c:v>724</c:v>
                </c:pt>
                <c:pt idx="6410">
                  <c:v>718</c:v>
                </c:pt>
                <c:pt idx="6411">
                  <c:v>721</c:v>
                </c:pt>
                <c:pt idx="6412">
                  <c:v>726</c:v>
                </c:pt>
                <c:pt idx="6413">
                  <c:v>728</c:v>
                </c:pt>
                <c:pt idx="6414">
                  <c:v>726</c:v>
                </c:pt>
                <c:pt idx="6415">
                  <c:v>728</c:v>
                </c:pt>
                <c:pt idx="6416">
                  <c:v>731</c:v>
                </c:pt>
                <c:pt idx="6417">
                  <c:v>726</c:v>
                </c:pt>
                <c:pt idx="6418">
                  <c:v>718</c:v>
                </c:pt>
                <c:pt idx="6419">
                  <c:v>716</c:v>
                </c:pt>
                <c:pt idx="6420">
                  <c:v>723</c:v>
                </c:pt>
                <c:pt idx="6421">
                  <c:v>726</c:v>
                </c:pt>
                <c:pt idx="6422">
                  <c:v>721</c:v>
                </c:pt>
                <c:pt idx="6423">
                  <c:v>718</c:v>
                </c:pt>
                <c:pt idx="6424">
                  <c:v>721</c:v>
                </c:pt>
                <c:pt idx="6425">
                  <c:v>726</c:v>
                </c:pt>
                <c:pt idx="6426">
                  <c:v>728</c:v>
                </c:pt>
                <c:pt idx="6427">
                  <c:v>721</c:v>
                </c:pt>
                <c:pt idx="6428">
                  <c:v>731</c:v>
                </c:pt>
                <c:pt idx="6429">
                  <c:v>721</c:v>
                </c:pt>
                <c:pt idx="6430">
                  <c:v>723</c:v>
                </c:pt>
                <c:pt idx="6431">
                  <c:v>723</c:v>
                </c:pt>
                <c:pt idx="6432">
                  <c:v>726</c:v>
                </c:pt>
                <c:pt idx="6433">
                  <c:v>718</c:v>
                </c:pt>
                <c:pt idx="6434">
                  <c:v>716</c:v>
                </c:pt>
                <c:pt idx="6435">
                  <c:v>718</c:v>
                </c:pt>
                <c:pt idx="6436">
                  <c:v>726</c:v>
                </c:pt>
                <c:pt idx="6437">
                  <c:v>728</c:v>
                </c:pt>
                <c:pt idx="6438">
                  <c:v>717</c:v>
                </c:pt>
                <c:pt idx="6439">
                  <c:v>721</c:v>
                </c:pt>
                <c:pt idx="6440">
                  <c:v>715</c:v>
                </c:pt>
                <c:pt idx="6441">
                  <c:v>723</c:v>
                </c:pt>
                <c:pt idx="6442">
                  <c:v>721</c:v>
                </c:pt>
                <c:pt idx="6443">
                  <c:v>726</c:v>
                </c:pt>
                <c:pt idx="6444">
                  <c:v>718</c:v>
                </c:pt>
                <c:pt idx="6445">
                  <c:v>716</c:v>
                </c:pt>
                <c:pt idx="6446">
                  <c:v>718</c:v>
                </c:pt>
                <c:pt idx="6447">
                  <c:v>729</c:v>
                </c:pt>
                <c:pt idx="6448">
                  <c:v>736</c:v>
                </c:pt>
                <c:pt idx="6449">
                  <c:v>723</c:v>
                </c:pt>
                <c:pt idx="6450">
                  <c:v>728</c:v>
                </c:pt>
                <c:pt idx="6451">
                  <c:v>728</c:v>
                </c:pt>
                <c:pt idx="6452">
                  <c:v>721</c:v>
                </c:pt>
                <c:pt idx="6453">
                  <c:v>728</c:v>
                </c:pt>
                <c:pt idx="6454">
                  <c:v>716</c:v>
                </c:pt>
                <c:pt idx="6455">
                  <c:v>723</c:v>
                </c:pt>
                <c:pt idx="6456">
                  <c:v>726</c:v>
                </c:pt>
                <c:pt idx="6457">
                  <c:v>723</c:v>
                </c:pt>
                <c:pt idx="6458">
                  <c:v>731</c:v>
                </c:pt>
                <c:pt idx="6459">
                  <c:v>716</c:v>
                </c:pt>
                <c:pt idx="6460">
                  <c:v>723</c:v>
                </c:pt>
                <c:pt idx="6461">
                  <c:v>728</c:v>
                </c:pt>
                <c:pt idx="6462">
                  <c:v>721</c:v>
                </c:pt>
                <c:pt idx="6463">
                  <c:v>728</c:v>
                </c:pt>
                <c:pt idx="6464">
                  <c:v>728</c:v>
                </c:pt>
                <c:pt idx="6465">
                  <c:v>726</c:v>
                </c:pt>
                <c:pt idx="6466">
                  <c:v>736</c:v>
                </c:pt>
                <c:pt idx="6467">
                  <c:v>726</c:v>
                </c:pt>
                <c:pt idx="6468">
                  <c:v>720</c:v>
                </c:pt>
                <c:pt idx="6469">
                  <c:v>727</c:v>
                </c:pt>
                <c:pt idx="6470">
                  <c:v>729</c:v>
                </c:pt>
                <c:pt idx="6471">
                  <c:v>721</c:v>
                </c:pt>
                <c:pt idx="6472">
                  <c:v>723</c:v>
                </c:pt>
                <c:pt idx="6473">
                  <c:v>726</c:v>
                </c:pt>
                <c:pt idx="6474">
                  <c:v>718</c:v>
                </c:pt>
                <c:pt idx="6475">
                  <c:v>718</c:v>
                </c:pt>
                <c:pt idx="6476">
                  <c:v>723</c:v>
                </c:pt>
                <c:pt idx="6477">
                  <c:v>728</c:v>
                </c:pt>
                <c:pt idx="6478">
                  <c:v>731</c:v>
                </c:pt>
                <c:pt idx="6479">
                  <c:v>726</c:v>
                </c:pt>
                <c:pt idx="6480">
                  <c:v>726</c:v>
                </c:pt>
                <c:pt idx="6481">
                  <c:v>726</c:v>
                </c:pt>
                <c:pt idx="6482">
                  <c:v>731</c:v>
                </c:pt>
                <c:pt idx="6483">
                  <c:v>717</c:v>
                </c:pt>
                <c:pt idx="6484">
                  <c:v>723</c:v>
                </c:pt>
                <c:pt idx="6485">
                  <c:v>723</c:v>
                </c:pt>
                <c:pt idx="6486">
                  <c:v>723</c:v>
                </c:pt>
                <c:pt idx="6487">
                  <c:v>728</c:v>
                </c:pt>
                <c:pt idx="6488">
                  <c:v>728</c:v>
                </c:pt>
                <c:pt idx="6489">
                  <c:v>721</c:v>
                </c:pt>
                <c:pt idx="6490">
                  <c:v>723</c:v>
                </c:pt>
                <c:pt idx="6491">
                  <c:v>726</c:v>
                </c:pt>
                <c:pt idx="6492">
                  <c:v>718</c:v>
                </c:pt>
                <c:pt idx="6493">
                  <c:v>718</c:v>
                </c:pt>
                <c:pt idx="6494">
                  <c:v>731</c:v>
                </c:pt>
                <c:pt idx="6495">
                  <c:v>718</c:v>
                </c:pt>
                <c:pt idx="6496">
                  <c:v>715</c:v>
                </c:pt>
                <c:pt idx="6497">
                  <c:v>724</c:v>
                </c:pt>
                <c:pt idx="6498">
                  <c:v>723</c:v>
                </c:pt>
                <c:pt idx="6499">
                  <c:v>726</c:v>
                </c:pt>
                <c:pt idx="6500">
                  <c:v>721</c:v>
                </c:pt>
                <c:pt idx="6501">
                  <c:v>718</c:v>
                </c:pt>
                <c:pt idx="6502">
                  <c:v>723</c:v>
                </c:pt>
                <c:pt idx="6503">
                  <c:v>718</c:v>
                </c:pt>
                <c:pt idx="6504">
                  <c:v>717</c:v>
                </c:pt>
                <c:pt idx="6505">
                  <c:v>729</c:v>
                </c:pt>
                <c:pt idx="6506">
                  <c:v>718</c:v>
                </c:pt>
                <c:pt idx="6507">
                  <c:v>728</c:v>
                </c:pt>
                <c:pt idx="6508">
                  <c:v>724</c:v>
                </c:pt>
                <c:pt idx="6509">
                  <c:v>718</c:v>
                </c:pt>
                <c:pt idx="6510">
                  <c:v>723</c:v>
                </c:pt>
                <c:pt idx="6511">
                  <c:v>729</c:v>
                </c:pt>
                <c:pt idx="6512">
                  <c:v>718</c:v>
                </c:pt>
                <c:pt idx="6513">
                  <c:v>723</c:v>
                </c:pt>
                <c:pt idx="6514">
                  <c:v>723</c:v>
                </c:pt>
                <c:pt idx="6515">
                  <c:v>718</c:v>
                </c:pt>
                <c:pt idx="6516">
                  <c:v>724</c:v>
                </c:pt>
                <c:pt idx="6517">
                  <c:v>718</c:v>
                </c:pt>
                <c:pt idx="6518">
                  <c:v>728</c:v>
                </c:pt>
                <c:pt idx="6519">
                  <c:v>723</c:v>
                </c:pt>
                <c:pt idx="6520">
                  <c:v>723</c:v>
                </c:pt>
                <c:pt idx="6521">
                  <c:v>721</c:v>
                </c:pt>
                <c:pt idx="6522">
                  <c:v>718</c:v>
                </c:pt>
                <c:pt idx="6523">
                  <c:v>723</c:v>
                </c:pt>
                <c:pt idx="6524">
                  <c:v>723</c:v>
                </c:pt>
                <c:pt idx="6525">
                  <c:v>723</c:v>
                </c:pt>
                <c:pt idx="6526">
                  <c:v>715</c:v>
                </c:pt>
                <c:pt idx="6527">
                  <c:v>723</c:v>
                </c:pt>
                <c:pt idx="6528">
                  <c:v>723</c:v>
                </c:pt>
                <c:pt idx="6529">
                  <c:v>716</c:v>
                </c:pt>
                <c:pt idx="6530">
                  <c:v>731</c:v>
                </c:pt>
                <c:pt idx="6531">
                  <c:v>743</c:v>
                </c:pt>
                <c:pt idx="6532">
                  <c:v>745</c:v>
                </c:pt>
                <c:pt idx="6533">
                  <c:v>745</c:v>
                </c:pt>
                <c:pt idx="6534">
                  <c:v>723</c:v>
                </c:pt>
                <c:pt idx="6535">
                  <c:v>723</c:v>
                </c:pt>
                <c:pt idx="6536">
                  <c:v>721</c:v>
                </c:pt>
                <c:pt idx="6537">
                  <c:v>718</c:v>
                </c:pt>
                <c:pt idx="6538">
                  <c:v>724</c:v>
                </c:pt>
                <c:pt idx="6539">
                  <c:v>723</c:v>
                </c:pt>
                <c:pt idx="6540">
                  <c:v>717</c:v>
                </c:pt>
                <c:pt idx="6541">
                  <c:v>724</c:v>
                </c:pt>
                <c:pt idx="6542">
                  <c:v>716</c:v>
                </c:pt>
                <c:pt idx="6543">
                  <c:v>723</c:v>
                </c:pt>
                <c:pt idx="6544">
                  <c:v>723</c:v>
                </c:pt>
                <c:pt idx="6545">
                  <c:v>715</c:v>
                </c:pt>
                <c:pt idx="6546">
                  <c:v>726</c:v>
                </c:pt>
                <c:pt idx="6547">
                  <c:v>723</c:v>
                </c:pt>
                <c:pt idx="6548">
                  <c:v>718</c:v>
                </c:pt>
                <c:pt idx="6549">
                  <c:v>718</c:v>
                </c:pt>
                <c:pt idx="6550">
                  <c:v>716</c:v>
                </c:pt>
                <c:pt idx="6551">
                  <c:v>715</c:v>
                </c:pt>
                <c:pt idx="6552">
                  <c:v>718</c:v>
                </c:pt>
                <c:pt idx="6553">
                  <c:v>721</c:v>
                </c:pt>
                <c:pt idx="6554">
                  <c:v>718</c:v>
                </c:pt>
                <c:pt idx="6555">
                  <c:v>723</c:v>
                </c:pt>
                <c:pt idx="6556">
                  <c:v>726</c:v>
                </c:pt>
                <c:pt idx="6557">
                  <c:v>726</c:v>
                </c:pt>
                <c:pt idx="6558">
                  <c:v>724</c:v>
                </c:pt>
                <c:pt idx="6559">
                  <c:v>716</c:v>
                </c:pt>
                <c:pt idx="6560">
                  <c:v>723</c:v>
                </c:pt>
                <c:pt idx="6561">
                  <c:v>721</c:v>
                </c:pt>
                <c:pt idx="6562">
                  <c:v>728</c:v>
                </c:pt>
                <c:pt idx="6563">
                  <c:v>721</c:v>
                </c:pt>
                <c:pt idx="6564">
                  <c:v>728</c:v>
                </c:pt>
                <c:pt idx="6565">
                  <c:v>731</c:v>
                </c:pt>
                <c:pt idx="6566">
                  <c:v>728</c:v>
                </c:pt>
                <c:pt idx="6567">
                  <c:v>728</c:v>
                </c:pt>
                <c:pt idx="6568">
                  <c:v>734</c:v>
                </c:pt>
                <c:pt idx="6569">
                  <c:v>731</c:v>
                </c:pt>
                <c:pt idx="6570">
                  <c:v>723</c:v>
                </c:pt>
                <c:pt idx="6571">
                  <c:v>729</c:v>
                </c:pt>
                <c:pt idx="6572">
                  <c:v>736</c:v>
                </c:pt>
                <c:pt idx="6573">
                  <c:v>723</c:v>
                </c:pt>
                <c:pt idx="6574">
                  <c:v>726</c:v>
                </c:pt>
                <c:pt idx="6575">
                  <c:v>723</c:v>
                </c:pt>
                <c:pt idx="6576">
                  <c:v>723</c:v>
                </c:pt>
                <c:pt idx="6577">
                  <c:v>723</c:v>
                </c:pt>
                <c:pt idx="6578">
                  <c:v>726</c:v>
                </c:pt>
                <c:pt idx="6579">
                  <c:v>731</c:v>
                </c:pt>
                <c:pt idx="6580">
                  <c:v>718</c:v>
                </c:pt>
                <c:pt idx="6581">
                  <c:v>717</c:v>
                </c:pt>
                <c:pt idx="6582">
                  <c:v>724</c:v>
                </c:pt>
                <c:pt idx="6583">
                  <c:v>723</c:v>
                </c:pt>
                <c:pt idx="6584">
                  <c:v>721</c:v>
                </c:pt>
                <c:pt idx="6585">
                  <c:v>715</c:v>
                </c:pt>
                <c:pt idx="6586">
                  <c:v>723</c:v>
                </c:pt>
                <c:pt idx="6587">
                  <c:v>721</c:v>
                </c:pt>
                <c:pt idx="6588">
                  <c:v>723</c:v>
                </c:pt>
                <c:pt idx="6589">
                  <c:v>718</c:v>
                </c:pt>
                <c:pt idx="6590">
                  <c:v>721</c:v>
                </c:pt>
                <c:pt idx="6591">
                  <c:v>728</c:v>
                </c:pt>
                <c:pt idx="6592">
                  <c:v>724</c:v>
                </c:pt>
                <c:pt idx="6593">
                  <c:v>726</c:v>
                </c:pt>
                <c:pt idx="6594">
                  <c:v>723</c:v>
                </c:pt>
                <c:pt idx="6595">
                  <c:v>724</c:v>
                </c:pt>
                <c:pt idx="6596">
                  <c:v>718</c:v>
                </c:pt>
                <c:pt idx="6597">
                  <c:v>718</c:v>
                </c:pt>
                <c:pt idx="6598">
                  <c:v>716</c:v>
                </c:pt>
                <c:pt idx="6599">
                  <c:v>717</c:v>
                </c:pt>
                <c:pt idx="6600">
                  <c:v>717</c:v>
                </c:pt>
                <c:pt idx="6601">
                  <c:v>721</c:v>
                </c:pt>
                <c:pt idx="6602">
                  <c:v>718</c:v>
                </c:pt>
                <c:pt idx="6603">
                  <c:v>718</c:v>
                </c:pt>
                <c:pt idx="6604">
                  <c:v>716</c:v>
                </c:pt>
                <c:pt idx="6605">
                  <c:v>718</c:v>
                </c:pt>
                <c:pt idx="6606">
                  <c:v>721</c:v>
                </c:pt>
                <c:pt idx="6607">
                  <c:v>728</c:v>
                </c:pt>
                <c:pt idx="6608">
                  <c:v>723</c:v>
                </c:pt>
                <c:pt idx="6609">
                  <c:v>726</c:v>
                </c:pt>
                <c:pt idx="6610">
                  <c:v>736</c:v>
                </c:pt>
                <c:pt idx="6611">
                  <c:v>736</c:v>
                </c:pt>
                <c:pt idx="6612">
                  <c:v>728</c:v>
                </c:pt>
                <c:pt idx="6613">
                  <c:v>723</c:v>
                </c:pt>
                <c:pt idx="6614">
                  <c:v>726</c:v>
                </c:pt>
                <c:pt idx="6615">
                  <c:v>718</c:v>
                </c:pt>
                <c:pt idx="6616">
                  <c:v>728</c:v>
                </c:pt>
                <c:pt idx="6617">
                  <c:v>715</c:v>
                </c:pt>
                <c:pt idx="6618">
                  <c:v>726</c:v>
                </c:pt>
                <c:pt idx="6619">
                  <c:v>723</c:v>
                </c:pt>
                <c:pt idx="6620">
                  <c:v>723</c:v>
                </c:pt>
                <c:pt idx="6621">
                  <c:v>728</c:v>
                </c:pt>
                <c:pt idx="6622">
                  <c:v>716</c:v>
                </c:pt>
                <c:pt idx="6623">
                  <c:v>723</c:v>
                </c:pt>
                <c:pt idx="6624">
                  <c:v>728</c:v>
                </c:pt>
                <c:pt idx="6625">
                  <c:v>721</c:v>
                </c:pt>
                <c:pt idx="6626">
                  <c:v>726</c:v>
                </c:pt>
                <c:pt idx="6627">
                  <c:v>718</c:v>
                </c:pt>
                <c:pt idx="6628">
                  <c:v>718</c:v>
                </c:pt>
                <c:pt idx="6629">
                  <c:v>728</c:v>
                </c:pt>
                <c:pt idx="6630">
                  <c:v>726</c:v>
                </c:pt>
                <c:pt idx="6631">
                  <c:v>723</c:v>
                </c:pt>
                <c:pt idx="6632">
                  <c:v>723</c:v>
                </c:pt>
                <c:pt idx="6633">
                  <c:v>723</c:v>
                </c:pt>
                <c:pt idx="6634">
                  <c:v>723</c:v>
                </c:pt>
                <c:pt idx="6635">
                  <c:v>720</c:v>
                </c:pt>
                <c:pt idx="6636">
                  <c:v>728</c:v>
                </c:pt>
                <c:pt idx="6637">
                  <c:v>731</c:v>
                </c:pt>
                <c:pt idx="6638">
                  <c:v>723</c:v>
                </c:pt>
                <c:pt idx="6639">
                  <c:v>731</c:v>
                </c:pt>
                <c:pt idx="6640">
                  <c:v>748</c:v>
                </c:pt>
                <c:pt idx="6641">
                  <c:v>731</c:v>
                </c:pt>
                <c:pt idx="6642">
                  <c:v>723</c:v>
                </c:pt>
                <c:pt idx="6643">
                  <c:v>750</c:v>
                </c:pt>
                <c:pt idx="6644">
                  <c:v>726</c:v>
                </c:pt>
                <c:pt idx="6645">
                  <c:v>715</c:v>
                </c:pt>
                <c:pt idx="6646">
                  <c:v>750</c:v>
                </c:pt>
                <c:pt idx="6647">
                  <c:v>718</c:v>
                </c:pt>
                <c:pt idx="6648">
                  <c:v>723</c:v>
                </c:pt>
                <c:pt idx="6649">
                  <c:v>726</c:v>
                </c:pt>
                <c:pt idx="6650">
                  <c:v>716</c:v>
                </c:pt>
                <c:pt idx="6651">
                  <c:v>736</c:v>
                </c:pt>
                <c:pt idx="6652">
                  <c:v>718</c:v>
                </c:pt>
                <c:pt idx="6653">
                  <c:v>726</c:v>
                </c:pt>
                <c:pt idx="6654">
                  <c:v>723</c:v>
                </c:pt>
                <c:pt idx="6655">
                  <c:v>726</c:v>
                </c:pt>
                <c:pt idx="6656">
                  <c:v>728</c:v>
                </c:pt>
                <c:pt idx="6657">
                  <c:v>728</c:v>
                </c:pt>
                <c:pt idx="6658">
                  <c:v>728</c:v>
                </c:pt>
                <c:pt idx="6659">
                  <c:v>723</c:v>
                </c:pt>
                <c:pt idx="6660">
                  <c:v>734</c:v>
                </c:pt>
                <c:pt idx="6661">
                  <c:v>723</c:v>
                </c:pt>
                <c:pt idx="6662">
                  <c:v>722</c:v>
                </c:pt>
                <c:pt idx="6663">
                  <c:v>726</c:v>
                </c:pt>
                <c:pt idx="6664">
                  <c:v>731</c:v>
                </c:pt>
                <c:pt idx="6665">
                  <c:v>729</c:v>
                </c:pt>
                <c:pt idx="6666">
                  <c:v>718</c:v>
                </c:pt>
                <c:pt idx="6667">
                  <c:v>728</c:v>
                </c:pt>
                <c:pt idx="6668">
                  <c:v>726</c:v>
                </c:pt>
                <c:pt idx="6669">
                  <c:v>723</c:v>
                </c:pt>
                <c:pt idx="6670">
                  <c:v>716</c:v>
                </c:pt>
                <c:pt idx="6671">
                  <c:v>728</c:v>
                </c:pt>
                <c:pt idx="6672">
                  <c:v>718</c:v>
                </c:pt>
                <c:pt idx="6673">
                  <c:v>731</c:v>
                </c:pt>
                <c:pt idx="6674">
                  <c:v>728</c:v>
                </c:pt>
                <c:pt idx="6675">
                  <c:v>721</c:v>
                </c:pt>
                <c:pt idx="6676">
                  <c:v>731</c:v>
                </c:pt>
                <c:pt idx="6677">
                  <c:v>728</c:v>
                </c:pt>
                <c:pt idx="6678">
                  <c:v>726</c:v>
                </c:pt>
                <c:pt idx="6679">
                  <c:v>716</c:v>
                </c:pt>
                <c:pt idx="6680">
                  <c:v>726</c:v>
                </c:pt>
                <c:pt idx="6681">
                  <c:v>716</c:v>
                </c:pt>
                <c:pt idx="6682">
                  <c:v>726</c:v>
                </c:pt>
                <c:pt idx="6683">
                  <c:v>723</c:v>
                </c:pt>
                <c:pt idx="6684">
                  <c:v>726</c:v>
                </c:pt>
                <c:pt idx="6685">
                  <c:v>723</c:v>
                </c:pt>
                <c:pt idx="6686">
                  <c:v>723</c:v>
                </c:pt>
                <c:pt idx="6687">
                  <c:v>715</c:v>
                </c:pt>
                <c:pt idx="6688">
                  <c:v>727</c:v>
                </c:pt>
                <c:pt idx="6689">
                  <c:v>723</c:v>
                </c:pt>
                <c:pt idx="6690">
                  <c:v>723</c:v>
                </c:pt>
                <c:pt idx="6691">
                  <c:v>718</c:v>
                </c:pt>
                <c:pt idx="6692">
                  <c:v>731</c:v>
                </c:pt>
                <c:pt idx="6693">
                  <c:v>728</c:v>
                </c:pt>
                <c:pt idx="6694">
                  <c:v>723</c:v>
                </c:pt>
                <c:pt idx="6695">
                  <c:v>720</c:v>
                </c:pt>
                <c:pt idx="6696">
                  <c:v>728</c:v>
                </c:pt>
                <c:pt idx="6697">
                  <c:v>736</c:v>
                </c:pt>
                <c:pt idx="6698">
                  <c:v>726</c:v>
                </c:pt>
                <c:pt idx="6699">
                  <c:v>731</c:v>
                </c:pt>
                <c:pt idx="6700">
                  <c:v>721</c:v>
                </c:pt>
                <c:pt idx="6701">
                  <c:v>731</c:v>
                </c:pt>
                <c:pt idx="6702">
                  <c:v>732</c:v>
                </c:pt>
                <c:pt idx="6703">
                  <c:v>728</c:v>
                </c:pt>
                <c:pt idx="6704">
                  <c:v>736</c:v>
                </c:pt>
                <c:pt idx="6705">
                  <c:v>729</c:v>
                </c:pt>
                <c:pt idx="6706">
                  <c:v>723</c:v>
                </c:pt>
                <c:pt idx="6707">
                  <c:v>718</c:v>
                </c:pt>
                <c:pt idx="6708">
                  <c:v>715</c:v>
                </c:pt>
                <c:pt idx="6709">
                  <c:v>715</c:v>
                </c:pt>
                <c:pt idx="6710">
                  <c:v>715</c:v>
                </c:pt>
                <c:pt idx="6711">
                  <c:v>715</c:v>
                </c:pt>
                <c:pt idx="6712">
                  <c:v>724</c:v>
                </c:pt>
                <c:pt idx="6713">
                  <c:v>731</c:v>
                </c:pt>
                <c:pt idx="6714">
                  <c:v>722</c:v>
                </c:pt>
                <c:pt idx="6715">
                  <c:v>729</c:v>
                </c:pt>
                <c:pt idx="6716">
                  <c:v>728</c:v>
                </c:pt>
                <c:pt idx="6717">
                  <c:v>736</c:v>
                </c:pt>
                <c:pt idx="6718">
                  <c:v>723</c:v>
                </c:pt>
                <c:pt idx="6719">
                  <c:v>731</c:v>
                </c:pt>
                <c:pt idx="6720">
                  <c:v>721</c:v>
                </c:pt>
                <c:pt idx="6721">
                  <c:v>728</c:v>
                </c:pt>
                <c:pt idx="6722">
                  <c:v>722</c:v>
                </c:pt>
                <c:pt idx="6723">
                  <c:v>733</c:v>
                </c:pt>
                <c:pt idx="6724">
                  <c:v>723</c:v>
                </c:pt>
                <c:pt idx="6725">
                  <c:v>721</c:v>
                </c:pt>
                <c:pt idx="6726">
                  <c:v>728</c:v>
                </c:pt>
                <c:pt idx="6727">
                  <c:v>726</c:v>
                </c:pt>
                <c:pt idx="6728">
                  <c:v>716</c:v>
                </c:pt>
                <c:pt idx="6729">
                  <c:v>723</c:v>
                </c:pt>
                <c:pt idx="6730">
                  <c:v>728</c:v>
                </c:pt>
                <c:pt idx="6731">
                  <c:v>716</c:v>
                </c:pt>
                <c:pt idx="6732">
                  <c:v>718</c:v>
                </c:pt>
                <c:pt idx="6733">
                  <c:v>718</c:v>
                </c:pt>
                <c:pt idx="6734">
                  <c:v>715</c:v>
                </c:pt>
                <c:pt idx="6735">
                  <c:v>721</c:v>
                </c:pt>
                <c:pt idx="6736">
                  <c:v>726</c:v>
                </c:pt>
                <c:pt idx="6737">
                  <c:v>734</c:v>
                </c:pt>
                <c:pt idx="6738">
                  <c:v>723</c:v>
                </c:pt>
                <c:pt idx="6739">
                  <c:v>723</c:v>
                </c:pt>
                <c:pt idx="6740">
                  <c:v>716</c:v>
                </c:pt>
                <c:pt idx="6741">
                  <c:v>717</c:v>
                </c:pt>
                <c:pt idx="6742">
                  <c:v>715</c:v>
                </c:pt>
                <c:pt idx="6743">
                  <c:v>715</c:v>
                </c:pt>
                <c:pt idx="6744">
                  <c:v>721</c:v>
                </c:pt>
                <c:pt idx="6745">
                  <c:v>718</c:v>
                </c:pt>
                <c:pt idx="6746">
                  <c:v>723</c:v>
                </c:pt>
                <c:pt idx="6747">
                  <c:v>716</c:v>
                </c:pt>
                <c:pt idx="6748">
                  <c:v>723</c:v>
                </c:pt>
                <c:pt idx="6749">
                  <c:v>722</c:v>
                </c:pt>
                <c:pt idx="6750">
                  <c:v>723</c:v>
                </c:pt>
                <c:pt idx="6751">
                  <c:v>723</c:v>
                </c:pt>
                <c:pt idx="6752">
                  <c:v>726</c:v>
                </c:pt>
                <c:pt idx="6753">
                  <c:v>728</c:v>
                </c:pt>
                <c:pt idx="6754">
                  <c:v>733</c:v>
                </c:pt>
                <c:pt idx="6755">
                  <c:v>721</c:v>
                </c:pt>
                <c:pt idx="6756">
                  <c:v>723</c:v>
                </c:pt>
                <c:pt idx="6757">
                  <c:v>723</c:v>
                </c:pt>
                <c:pt idx="6758">
                  <c:v>720</c:v>
                </c:pt>
                <c:pt idx="6759">
                  <c:v>726</c:v>
                </c:pt>
                <c:pt idx="6760">
                  <c:v>731</c:v>
                </c:pt>
                <c:pt idx="6761">
                  <c:v>721</c:v>
                </c:pt>
                <c:pt idx="6762">
                  <c:v>720</c:v>
                </c:pt>
                <c:pt idx="6763">
                  <c:v>723</c:v>
                </c:pt>
                <c:pt idx="6764">
                  <c:v>726</c:v>
                </c:pt>
                <c:pt idx="6765">
                  <c:v>728</c:v>
                </c:pt>
                <c:pt idx="6766">
                  <c:v>723</c:v>
                </c:pt>
                <c:pt idx="6767">
                  <c:v>729</c:v>
                </c:pt>
                <c:pt idx="6768">
                  <c:v>723</c:v>
                </c:pt>
                <c:pt idx="6769">
                  <c:v>723</c:v>
                </c:pt>
                <c:pt idx="6770">
                  <c:v>731</c:v>
                </c:pt>
                <c:pt idx="6771">
                  <c:v>731</c:v>
                </c:pt>
                <c:pt idx="6772">
                  <c:v>731</c:v>
                </c:pt>
                <c:pt idx="6773">
                  <c:v>723</c:v>
                </c:pt>
                <c:pt idx="6774">
                  <c:v>723</c:v>
                </c:pt>
                <c:pt idx="6775">
                  <c:v>715</c:v>
                </c:pt>
                <c:pt idx="6776">
                  <c:v>727</c:v>
                </c:pt>
                <c:pt idx="6777">
                  <c:v>723</c:v>
                </c:pt>
                <c:pt idx="6778">
                  <c:v>723</c:v>
                </c:pt>
                <c:pt idx="6779">
                  <c:v>718</c:v>
                </c:pt>
                <c:pt idx="6780">
                  <c:v>716</c:v>
                </c:pt>
                <c:pt idx="6781">
                  <c:v>718</c:v>
                </c:pt>
                <c:pt idx="6782">
                  <c:v>723</c:v>
                </c:pt>
                <c:pt idx="6783">
                  <c:v>723</c:v>
                </c:pt>
                <c:pt idx="6784">
                  <c:v>726</c:v>
                </c:pt>
                <c:pt idx="6785">
                  <c:v>721</c:v>
                </c:pt>
                <c:pt idx="6786">
                  <c:v>723</c:v>
                </c:pt>
                <c:pt idx="6787">
                  <c:v>718</c:v>
                </c:pt>
                <c:pt idx="6788">
                  <c:v>724</c:v>
                </c:pt>
                <c:pt idx="6789">
                  <c:v>723</c:v>
                </c:pt>
                <c:pt idx="6790">
                  <c:v>718</c:v>
                </c:pt>
                <c:pt idx="6791">
                  <c:v>723</c:v>
                </c:pt>
                <c:pt idx="6792">
                  <c:v>726</c:v>
                </c:pt>
                <c:pt idx="6793">
                  <c:v>721</c:v>
                </c:pt>
                <c:pt idx="6794">
                  <c:v>722</c:v>
                </c:pt>
                <c:pt idx="6795">
                  <c:v>729</c:v>
                </c:pt>
                <c:pt idx="6796">
                  <c:v>723</c:v>
                </c:pt>
                <c:pt idx="6797">
                  <c:v>731</c:v>
                </c:pt>
                <c:pt idx="6798">
                  <c:v>728</c:v>
                </c:pt>
                <c:pt idx="6799">
                  <c:v>726</c:v>
                </c:pt>
                <c:pt idx="6800">
                  <c:v>716</c:v>
                </c:pt>
                <c:pt idx="6801">
                  <c:v>731</c:v>
                </c:pt>
                <c:pt idx="6802">
                  <c:v>723</c:v>
                </c:pt>
                <c:pt idx="6803">
                  <c:v>716</c:v>
                </c:pt>
                <c:pt idx="6804">
                  <c:v>715</c:v>
                </c:pt>
                <c:pt idx="6805">
                  <c:v>728</c:v>
                </c:pt>
                <c:pt idx="6806">
                  <c:v>721</c:v>
                </c:pt>
                <c:pt idx="6807">
                  <c:v>721</c:v>
                </c:pt>
                <c:pt idx="6808">
                  <c:v>728</c:v>
                </c:pt>
                <c:pt idx="6809">
                  <c:v>721</c:v>
                </c:pt>
                <c:pt idx="6810">
                  <c:v>723</c:v>
                </c:pt>
                <c:pt idx="6811">
                  <c:v>728</c:v>
                </c:pt>
                <c:pt idx="6812">
                  <c:v>726</c:v>
                </c:pt>
                <c:pt idx="6813">
                  <c:v>726</c:v>
                </c:pt>
                <c:pt idx="6814">
                  <c:v>726</c:v>
                </c:pt>
                <c:pt idx="6815">
                  <c:v>723</c:v>
                </c:pt>
                <c:pt idx="6816">
                  <c:v>728</c:v>
                </c:pt>
                <c:pt idx="6817">
                  <c:v>723</c:v>
                </c:pt>
                <c:pt idx="6818">
                  <c:v>731</c:v>
                </c:pt>
                <c:pt idx="6819">
                  <c:v>723</c:v>
                </c:pt>
                <c:pt idx="6820">
                  <c:v>723</c:v>
                </c:pt>
                <c:pt idx="6821">
                  <c:v>721</c:v>
                </c:pt>
                <c:pt idx="6822">
                  <c:v>717</c:v>
                </c:pt>
                <c:pt idx="6823">
                  <c:v>717</c:v>
                </c:pt>
                <c:pt idx="6824">
                  <c:v>731</c:v>
                </c:pt>
                <c:pt idx="6825">
                  <c:v>731</c:v>
                </c:pt>
                <c:pt idx="6826">
                  <c:v>721</c:v>
                </c:pt>
                <c:pt idx="6827">
                  <c:v>726</c:v>
                </c:pt>
                <c:pt idx="6828">
                  <c:v>718</c:v>
                </c:pt>
                <c:pt idx="6829">
                  <c:v>715</c:v>
                </c:pt>
                <c:pt idx="6830">
                  <c:v>715</c:v>
                </c:pt>
                <c:pt idx="6831">
                  <c:v>715</c:v>
                </c:pt>
                <c:pt idx="6832">
                  <c:v>723</c:v>
                </c:pt>
                <c:pt idx="6833">
                  <c:v>731</c:v>
                </c:pt>
                <c:pt idx="6834">
                  <c:v>724</c:v>
                </c:pt>
                <c:pt idx="6835">
                  <c:v>718</c:v>
                </c:pt>
                <c:pt idx="6836">
                  <c:v>717</c:v>
                </c:pt>
                <c:pt idx="6837">
                  <c:v>736</c:v>
                </c:pt>
                <c:pt idx="6838">
                  <c:v>723</c:v>
                </c:pt>
                <c:pt idx="6839">
                  <c:v>716</c:v>
                </c:pt>
                <c:pt idx="6840">
                  <c:v>723</c:v>
                </c:pt>
                <c:pt idx="6841">
                  <c:v>723</c:v>
                </c:pt>
                <c:pt idx="6842">
                  <c:v>715</c:v>
                </c:pt>
                <c:pt idx="6843">
                  <c:v>731</c:v>
                </c:pt>
                <c:pt idx="6844">
                  <c:v>731</c:v>
                </c:pt>
                <c:pt idx="6845">
                  <c:v>724</c:v>
                </c:pt>
                <c:pt idx="6846">
                  <c:v>718</c:v>
                </c:pt>
                <c:pt idx="6847">
                  <c:v>718</c:v>
                </c:pt>
                <c:pt idx="6848">
                  <c:v>723</c:v>
                </c:pt>
                <c:pt idx="6849">
                  <c:v>718</c:v>
                </c:pt>
                <c:pt idx="6850">
                  <c:v>721</c:v>
                </c:pt>
                <c:pt idx="6851">
                  <c:v>718</c:v>
                </c:pt>
                <c:pt idx="6852">
                  <c:v>731</c:v>
                </c:pt>
                <c:pt idx="6853">
                  <c:v>723</c:v>
                </c:pt>
                <c:pt idx="6854">
                  <c:v>717</c:v>
                </c:pt>
                <c:pt idx="6855">
                  <c:v>721</c:v>
                </c:pt>
                <c:pt idx="6856">
                  <c:v>718</c:v>
                </c:pt>
                <c:pt idx="6857">
                  <c:v>718</c:v>
                </c:pt>
                <c:pt idx="6858">
                  <c:v>726</c:v>
                </c:pt>
                <c:pt idx="6859">
                  <c:v>723</c:v>
                </c:pt>
                <c:pt idx="6860">
                  <c:v>723</c:v>
                </c:pt>
                <c:pt idx="6861">
                  <c:v>723</c:v>
                </c:pt>
                <c:pt idx="6862">
                  <c:v>723</c:v>
                </c:pt>
                <c:pt idx="6863">
                  <c:v>750</c:v>
                </c:pt>
                <c:pt idx="6864">
                  <c:v>745</c:v>
                </c:pt>
                <c:pt idx="6865">
                  <c:v>716</c:v>
                </c:pt>
                <c:pt idx="6866">
                  <c:v>718</c:v>
                </c:pt>
                <c:pt idx="6867">
                  <c:v>718</c:v>
                </c:pt>
                <c:pt idx="6868">
                  <c:v>724</c:v>
                </c:pt>
                <c:pt idx="6869">
                  <c:v>726</c:v>
                </c:pt>
                <c:pt idx="6870">
                  <c:v>724</c:v>
                </c:pt>
                <c:pt idx="6871">
                  <c:v>728</c:v>
                </c:pt>
                <c:pt idx="6872">
                  <c:v>723</c:v>
                </c:pt>
                <c:pt idx="6873">
                  <c:v>726</c:v>
                </c:pt>
                <c:pt idx="6874">
                  <c:v>718</c:v>
                </c:pt>
                <c:pt idx="6875">
                  <c:v>723</c:v>
                </c:pt>
                <c:pt idx="6876">
                  <c:v>726</c:v>
                </c:pt>
                <c:pt idx="6877">
                  <c:v>728</c:v>
                </c:pt>
                <c:pt idx="6878">
                  <c:v>720</c:v>
                </c:pt>
                <c:pt idx="6879">
                  <c:v>723</c:v>
                </c:pt>
                <c:pt idx="6880">
                  <c:v>723</c:v>
                </c:pt>
                <c:pt idx="6881">
                  <c:v>726</c:v>
                </c:pt>
                <c:pt idx="6882">
                  <c:v>731</c:v>
                </c:pt>
                <c:pt idx="6883">
                  <c:v>723</c:v>
                </c:pt>
                <c:pt idx="6884">
                  <c:v>726</c:v>
                </c:pt>
                <c:pt idx="6885">
                  <c:v>733</c:v>
                </c:pt>
                <c:pt idx="6886">
                  <c:v>723</c:v>
                </c:pt>
                <c:pt idx="6887">
                  <c:v>720</c:v>
                </c:pt>
                <c:pt idx="6888">
                  <c:v>716</c:v>
                </c:pt>
                <c:pt idx="6889">
                  <c:v>731</c:v>
                </c:pt>
                <c:pt idx="6890">
                  <c:v>729</c:v>
                </c:pt>
                <c:pt idx="6891">
                  <c:v>718</c:v>
                </c:pt>
                <c:pt idx="6892">
                  <c:v>723</c:v>
                </c:pt>
                <c:pt idx="6893">
                  <c:v>718</c:v>
                </c:pt>
                <c:pt idx="6894">
                  <c:v>717</c:v>
                </c:pt>
                <c:pt idx="6895">
                  <c:v>724</c:v>
                </c:pt>
                <c:pt idx="6896">
                  <c:v>723</c:v>
                </c:pt>
                <c:pt idx="6897">
                  <c:v>731</c:v>
                </c:pt>
                <c:pt idx="6898">
                  <c:v>723</c:v>
                </c:pt>
                <c:pt idx="6899">
                  <c:v>728</c:v>
                </c:pt>
                <c:pt idx="6900">
                  <c:v>729</c:v>
                </c:pt>
                <c:pt idx="6901">
                  <c:v>723</c:v>
                </c:pt>
                <c:pt idx="6902">
                  <c:v>726</c:v>
                </c:pt>
                <c:pt idx="6903">
                  <c:v>720</c:v>
                </c:pt>
                <c:pt idx="6904">
                  <c:v>720</c:v>
                </c:pt>
                <c:pt idx="6905">
                  <c:v>728</c:v>
                </c:pt>
                <c:pt idx="6906">
                  <c:v>728</c:v>
                </c:pt>
                <c:pt idx="6907">
                  <c:v>726</c:v>
                </c:pt>
                <c:pt idx="6908">
                  <c:v>723</c:v>
                </c:pt>
                <c:pt idx="6909">
                  <c:v>729</c:v>
                </c:pt>
                <c:pt idx="6910">
                  <c:v>731</c:v>
                </c:pt>
                <c:pt idx="6911">
                  <c:v>728</c:v>
                </c:pt>
                <c:pt idx="6912">
                  <c:v>721</c:v>
                </c:pt>
                <c:pt idx="6913">
                  <c:v>721</c:v>
                </c:pt>
                <c:pt idx="6914">
                  <c:v>717</c:v>
                </c:pt>
                <c:pt idx="6915">
                  <c:v>721</c:v>
                </c:pt>
                <c:pt idx="6916">
                  <c:v>726</c:v>
                </c:pt>
                <c:pt idx="6917">
                  <c:v>718</c:v>
                </c:pt>
                <c:pt idx="6918">
                  <c:v>716</c:v>
                </c:pt>
                <c:pt idx="6919">
                  <c:v>718</c:v>
                </c:pt>
                <c:pt idx="6920">
                  <c:v>726</c:v>
                </c:pt>
                <c:pt idx="6921">
                  <c:v>726</c:v>
                </c:pt>
                <c:pt idx="6922">
                  <c:v>726</c:v>
                </c:pt>
                <c:pt idx="6923">
                  <c:v>716</c:v>
                </c:pt>
                <c:pt idx="6924">
                  <c:v>731</c:v>
                </c:pt>
                <c:pt idx="6925">
                  <c:v>726</c:v>
                </c:pt>
                <c:pt idx="6926">
                  <c:v>716</c:v>
                </c:pt>
                <c:pt idx="6927">
                  <c:v>718</c:v>
                </c:pt>
                <c:pt idx="6928">
                  <c:v>726</c:v>
                </c:pt>
                <c:pt idx="6929">
                  <c:v>731</c:v>
                </c:pt>
                <c:pt idx="6930">
                  <c:v>718</c:v>
                </c:pt>
                <c:pt idx="6931">
                  <c:v>721</c:v>
                </c:pt>
                <c:pt idx="6932">
                  <c:v>718</c:v>
                </c:pt>
                <c:pt idx="6933">
                  <c:v>718</c:v>
                </c:pt>
                <c:pt idx="6934">
                  <c:v>726</c:v>
                </c:pt>
                <c:pt idx="6935">
                  <c:v>723</c:v>
                </c:pt>
                <c:pt idx="6936">
                  <c:v>721</c:v>
                </c:pt>
                <c:pt idx="6937">
                  <c:v>715</c:v>
                </c:pt>
                <c:pt idx="6938">
                  <c:v>723</c:v>
                </c:pt>
                <c:pt idx="6939">
                  <c:v>723</c:v>
                </c:pt>
                <c:pt idx="6940">
                  <c:v>728</c:v>
                </c:pt>
                <c:pt idx="6941">
                  <c:v>723</c:v>
                </c:pt>
                <c:pt idx="6942">
                  <c:v>721</c:v>
                </c:pt>
                <c:pt idx="6943">
                  <c:v>728</c:v>
                </c:pt>
                <c:pt idx="6944">
                  <c:v>723</c:v>
                </c:pt>
                <c:pt idx="6945">
                  <c:v>726</c:v>
                </c:pt>
                <c:pt idx="6946">
                  <c:v>728</c:v>
                </c:pt>
                <c:pt idx="6947">
                  <c:v>731</c:v>
                </c:pt>
                <c:pt idx="6948">
                  <c:v>726</c:v>
                </c:pt>
                <c:pt idx="6949">
                  <c:v>736</c:v>
                </c:pt>
                <c:pt idx="6950">
                  <c:v>736</c:v>
                </c:pt>
                <c:pt idx="6951">
                  <c:v>728</c:v>
                </c:pt>
                <c:pt idx="6952">
                  <c:v>736</c:v>
                </c:pt>
                <c:pt idx="6953">
                  <c:v>721</c:v>
                </c:pt>
                <c:pt idx="6954">
                  <c:v>723</c:v>
                </c:pt>
                <c:pt idx="6955">
                  <c:v>723</c:v>
                </c:pt>
                <c:pt idx="6956">
                  <c:v>716</c:v>
                </c:pt>
                <c:pt idx="6957">
                  <c:v>716</c:v>
                </c:pt>
                <c:pt idx="6958">
                  <c:v>723</c:v>
                </c:pt>
                <c:pt idx="6959">
                  <c:v>721</c:v>
                </c:pt>
                <c:pt idx="6960">
                  <c:v>723</c:v>
                </c:pt>
                <c:pt idx="6961">
                  <c:v>717</c:v>
                </c:pt>
                <c:pt idx="6962">
                  <c:v>731</c:v>
                </c:pt>
                <c:pt idx="6963">
                  <c:v>728</c:v>
                </c:pt>
                <c:pt idx="6964">
                  <c:v>716</c:v>
                </c:pt>
                <c:pt idx="6965">
                  <c:v>726</c:v>
                </c:pt>
                <c:pt idx="6966">
                  <c:v>718</c:v>
                </c:pt>
                <c:pt idx="6967">
                  <c:v>721</c:v>
                </c:pt>
                <c:pt idx="6968">
                  <c:v>718</c:v>
                </c:pt>
                <c:pt idx="6969">
                  <c:v>717</c:v>
                </c:pt>
                <c:pt idx="6970">
                  <c:v>721</c:v>
                </c:pt>
                <c:pt idx="6971">
                  <c:v>723</c:v>
                </c:pt>
                <c:pt idx="6972">
                  <c:v>721</c:v>
                </c:pt>
                <c:pt idx="6973">
                  <c:v>745</c:v>
                </c:pt>
                <c:pt idx="6974">
                  <c:v>729</c:v>
                </c:pt>
                <c:pt idx="6975">
                  <c:v>721</c:v>
                </c:pt>
                <c:pt idx="6976">
                  <c:v>728</c:v>
                </c:pt>
                <c:pt idx="6977">
                  <c:v>721</c:v>
                </c:pt>
                <c:pt idx="6978">
                  <c:v>733</c:v>
                </c:pt>
                <c:pt idx="6979">
                  <c:v>723</c:v>
                </c:pt>
                <c:pt idx="6980">
                  <c:v>723</c:v>
                </c:pt>
                <c:pt idx="6981">
                  <c:v>723</c:v>
                </c:pt>
                <c:pt idx="6982">
                  <c:v>720</c:v>
                </c:pt>
                <c:pt idx="6983">
                  <c:v>721</c:v>
                </c:pt>
                <c:pt idx="6984">
                  <c:v>731</c:v>
                </c:pt>
                <c:pt idx="6985">
                  <c:v>726</c:v>
                </c:pt>
                <c:pt idx="6986">
                  <c:v>723</c:v>
                </c:pt>
                <c:pt idx="6987">
                  <c:v>723</c:v>
                </c:pt>
                <c:pt idx="6988">
                  <c:v>723</c:v>
                </c:pt>
                <c:pt idx="6989">
                  <c:v>726</c:v>
                </c:pt>
                <c:pt idx="6990">
                  <c:v>716</c:v>
                </c:pt>
                <c:pt idx="6991">
                  <c:v>723</c:v>
                </c:pt>
                <c:pt idx="6992">
                  <c:v>723</c:v>
                </c:pt>
                <c:pt idx="6993">
                  <c:v>723</c:v>
                </c:pt>
                <c:pt idx="6994">
                  <c:v>723</c:v>
                </c:pt>
                <c:pt idx="6995">
                  <c:v>720</c:v>
                </c:pt>
                <c:pt idx="6996">
                  <c:v>726</c:v>
                </c:pt>
                <c:pt idx="6997">
                  <c:v>728</c:v>
                </c:pt>
                <c:pt idx="6998">
                  <c:v>726</c:v>
                </c:pt>
                <c:pt idx="6999">
                  <c:v>731</c:v>
                </c:pt>
                <c:pt idx="7000">
                  <c:v>723</c:v>
                </c:pt>
                <c:pt idx="7001">
                  <c:v>716</c:v>
                </c:pt>
                <c:pt idx="7002">
                  <c:v>723</c:v>
                </c:pt>
                <c:pt idx="7003">
                  <c:v>731</c:v>
                </c:pt>
                <c:pt idx="7004">
                  <c:v>726</c:v>
                </c:pt>
                <c:pt idx="7005">
                  <c:v>723</c:v>
                </c:pt>
                <c:pt idx="7006">
                  <c:v>716</c:v>
                </c:pt>
                <c:pt idx="7007">
                  <c:v>718</c:v>
                </c:pt>
                <c:pt idx="7008">
                  <c:v>717</c:v>
                </c:pt>
                <c:pt idx="7009">
                  <c:v>724</c:v>
                </c:pt>
                <c:pt idx="7010">
                  <c:v>726</c:v>
                </c:pt>
                <c:pt idx="7011">
                  <c:v>716</c:v>
                </c:pt>
                <c:pt idx="7012">
                  <c:v>726</c:v>
                </c:pt>
                <c:pt idx="7013">
                  <c:v>723</c:v>
                </c:pt>
                <c:pt idx="7014">
                  <c:v>731</c:v>
                </c:pt>
                <c:pt idx="7015">
                  <c:v>723</c:v>
                </c:pt>
                <c:pt idx="7016">
                  <c:v>729</c:v>
                </c:pt>
                <c:pt idx="7017">
                  <c:v>728</c:v>
                </c:pt>
                <c:pt idx="7018">
                  <c:v>722</c:v>
                </c:pt>
                <c:pt idx="7019">
                  <c:v>726</c:v>
                </c:pt>
                <c:pt idx="7020">
                  <c:v>728</c:v>
                </c:pt>
                <c:pt idx="7021">
                  <c:v>716</c:v>
                </c:pt>
                <c:pt idx="7022">
                  <c:v>715</c:v>
                </c:pt>
                <c:pt idx="7023">
                  <c:v>723</c:v>
                </c:pt>
                <c:pt idx="7024">
                  <c:v>721</c:v>
                </c:pt>
                <c:pt idx="7025">
                  <c:v>723</c:v>
                </c:pt>
                <c:pt idx="7026">
                  <c:v>723</c:v>
                </c:pt>
                <c:pt idx="7027">
                  <c:v>715</c:v>
                </c:pt>
                <c:pt idx="7028">
                  <c:v>723</c:v>
                </c:pt>
                <c:pt idx="7029">
                  <c:v>726</c:v>
                </c:pt>
                <c:pt idx="7030">
                  <c:v>728</c:v>
                </c:pt>
                <c:pt idx="7031">
                  <c:v>723</c:v>
                </c:pt>
                <c:pt idx="7032">
                  <c:v>726</c:v>
                </c:pt>
                <c:pt idx="7033">
                  <c:v>721</c:v>
                </c:pt>
                <c:pt idx="7034">
                  <c:v>733</c:v>
                </c:pt>
                <c:pt idx="7035">
                  <c:v>715</c:v>
                </c:pt>
                <c:pt idx="7036">
                  <c:v>728</c:v>
                </c:pt>
                <c:pt idx="7037">
                  <c:v>723</c:v>
                </c:pt>
                <c:pt idx="7038">
                  <c:v>718</c:v>
                </c:pt>
                <c:pt idx="7039">
                  <c:v>723</c:v>
                </c:pt>
                <c:pt idx="7040">
                  <c:v>721</c:v>
                </c:pt>
                <c:pt idx="7041">
                  <c:v>723</c:v>
                </c:pt>
                <c:pt idx="7042">
                  <c:v>723</c:v>
                </c:pt>
                <c:pt idx="7043">
                  <c:v>723</c:v>
                </c:pt>
                <c:pt idx="7044">
                  <c:v>718</c:v>
                </c:pt>
                <c:pt idx="7045">
                  <c:v>721</c:v>
                </c:pt>
                <c:pt idx="7046">
                  <c:v>726</c:v>
                </c:pt>
                <c:pt idx="7047">
                  <c:v>723</c:v>
                </c:pt>
                <c:pt idx="7048">
                  <c:v>723</c:v>
                </c:pt>
                <c:pt idx="7049">
                  <c:v>723</c:v>
                </c:pt>
                <c:pt idx="7050">
                  <c:v>723</c:v>
                </c:pt>
                <c:pt idx="7051">
                  <c:v>726</c:v>
                </c:pt>
                <c:pt idx="7052">
                  <c:v>723</c:v>
                </c:pt>
                <c:pt idx="7053">
                  <c:v>723</c:v>
                </c:pt>
                <c:pt idx="7054">
                  <c:v>717</c:v>
                </c:pt>
                <c:pt idx="7055">
                  <c:v>715</c:v>
                </c:pt>
                <c:pt idx="7056">
                  <c:v>731</c:v>
                </c:pt>
                <c:pt idx="7057">
                  <c:v>718</c:v>
                </c:pt>
                <c:pt idx="7058">
                  <c:v>724</c:v>
                </c:pt>
                <c:pt idx="7059">
                  <c:v>723</c:v>
                </c:pt>
                <c:pt idx="7060">
                  <c:v>726</c:v>
                </c:pt>
                <c:pt idx="7061">
                  <c:v>720</c:v>
                </c:pt>
                <c:pt idx="7062">
                  <c:v>715</c:v>
                </c:pt>
                <c:pt idx="7063">
                  <c:v>723</c:v>
                </c:pt>
                <c:pt idx="7064">
                  <c:v>723</c:v>
                </c:pt>
                <c:pt idx="7065">
                  <c:v>718</c:v>
                </c:pt>
                <c:pt idx="7066">
                  <c:v>723</c:v>
                </c:pt>
                <c:pt idx="7067">
                  <c:v>728</c:v>
                </c:pt>
                <c:pt idx="7068">
                  <c:v>721</c:v>
                </c:pt>
                <c:pt idx="7069">
                  <c:v>723</c:v>
                </c:pt>
                <c:pt idx="7070">
                  <c:v>726</c:v>
                </c:pt>
                <c:pt idx="7071">
                  <c:v>715</c:v>
                </c:pt>
                <c:pt idx="7072">
                  <c:v>723</c:v>
                </c:pt>
                <c:pt idx="7073">
                  <c:v>723</c:v>
                </c:pt>
                <c:pt idx="7074">
                  <c:v>718</c:v>
                </c:pt>
                <c:pt idx="7075">
                  <c:v>718</c:v>
                </c:pt>
                <c:pt idx="7076">
                  <c:v>715</c:v>
                </c:pt>
                <c:pt idx="7077">
                  <c:v>724</c:v>
                </c:pt>
                <c:pt idx="7078">
                  <c:v>723</c:v>
                </c:pt>
                <c:pt idx="7079">
                  <c:v>717</c:v>
                </c:pt>
                <c:pt idx="7080">
                  <c:v>750</c:v>
                </c:pt>
                <c:pt idx="7081">
                  <c:v>728</c:v>
                </c:pt>
                <c:pt idx="7082">
                  <c:v>721</c:v>
                </c:pt>
                <c:pt idx="7083">
                  <c:v>745</c:v>
                </c:pt>
                <c:pt idx="7084">
                  <c:v>728</c:v>
                </c:pt>
                <c:pt idx="7085">
                  <c:v>716</c:v>
                </c:pt>
                <c:pt idx="7086">
                  <c:v>723</c:v>
                </c:pt>
                <c:pt idx="7087">
                  <c:v>729</c:v>
                </c:pt>
                <c:pt idx="7088">
                  <c:v>723</c:v>
                </c:pt>
                <c:pt idx="7089">
                  <c:v>723</c:v>
                </c:pt>
                <c:pt idx="7090">
                  <c:v>716</c:v>
                </c:pt>
                <c:pt idx="7091">
                  <c:v>728</c:v>
                </c:pt>
                <c:pt idx="7092">
                  <c:v>724</c:v>
                </c:pt>
                <c:pt idx="7093">
                  <c:v>718</c:v>
                </c:pt>
                <c:pt idx="7094">
                  <c:v>717</c:v>
                </c:pt>
                <c:pt idx="7095">
                  <c:v>726</c:v>
                </c:pt>
                <c:pt idx="7096">
                  <c:v>728</c:v>
                </c:pt>
                <c:pt idx="7097">
                  <c:v>729</c:v>
                </c:pt>
                <c:pt idx="7098">
                  <c:v>731</c:v>
                </c:pt>
                <c:pt idx="7099">
                  <c:v>728</c:v>
                </c:pt>
                <c:pt idx="7100">
                  <c:v>721</c:v>
                </c:pt>
                <c:pt idx="7101">
                  <c:v>723</c:v>
                </c:pt>
                <c:pt idx="7102">
                  <c:v>718</c:v>
                </c:pt>
                <c:pt idx="7103">
                  <c:v>724</c:v>
                </c:pt>
                <c:pt idx="7104">
                  <c:v>723</c:v>
                </c:pt>
                <c:pt idx="7105">
                  <c:v>723</c:v>
                </c:pt>
                <c:pt idx="7106">
                  <c:v>723</c:v>
                </c:pt>
                <c:pt idx="7107">
                  <c:v>718</c:v>
                </c:pt>
                <c:pt idx="7108">
                  <c:v>721</c:v>
                </c:pt>
                <c:pt idx="7109">
                  <c:v>723</c:v>
                </c:pt>
                <c:pt idx="7110">
                  <c:v>726</c:v>
                </c:pt>
                <c:pt idx="7111">
                  <c:v>716</c:v>
                </c:pt>
                <c:pt idx="7112">
                  <c:v>726</c:v>
                </c:pt>
                <c:pt idx="7113">
                  <c:v>723</c:v>
                </c:pt>
                <c:pt idx="7114">
                  <c:v>721</c:v>
                </c:pt>
                <c:pt idx="7115">
                  <c:v>731</c:v>
                </c:pt>
                <c:pt idx="7116">
                  <c:v>731</c:v>
                </c:pt>
                <c:pt idx="7117">
                  <c:v>731</c:v>
                </c:pt>
                <c:pt idx="7118">
                  <c:v>736</c:v>
                </c:pt>
                <c:pt idx="7119">
                  <c:v>731</c:v>
                </c:pt>
                <c:pt idx="7120">
                  <c:v>731</c:v>
                </c:pt>
                <c:pt idx="7121">
                  <c:v>723</c:v>
                </c:pt>
                <c:pt idx="7122">
                  <c:v>736</c:v>
                </c:pt>
                <c:pt idx="7123">
                  <c:v>731</c:v>
                </c:pt>
                <c:pt idx="7124">
                  <c:v>735</c:v>
                </c:pt>
                <c:pt idx="7125">
                  <c:v>728</c:v>
                </c:pt>
                <c:pt idx="7126">
                  <c:v>731</c:v>
                </c:pt>
                <c:pt idx="7127">
                  <c:v>726</c:v>
                </c:pt>
                <c:pt idx="7128">
                  <c:v>723</c:v>
                </c:pt>
                <c:pt idx="7129">
                  <c:v>716</c:v>
                </c:pt>
                <c:pt idx="7130">
                  <c:v>718</c:v>
                </c:pt>
                <c:pt idx="7131">
                  <c:v>718</c:v>
                </c:pt>
                <c:pt idx="7132">
                  <c:v>726</c:v>
                </c:pt>
                <c:pt idx="7133">
                  <c:v>723</c:v>
                </c:pt>
                <c:pt idx="7134">
                  <c:v>721</c:v>
                </c:pt>
                <c:pt idx="7135">
                  <c:v>718</c:v>
                </c:pt>
                <c:pt idx="7136">
                  <c:v>717</c:v>
                </c:pt>
                <c:pt idx="7137">
                  <c:v>721</c:v>
                </c:pt>
                <c:pt idx="7138">
                  <c:v>718</c:v>
                </c:pt>
                <c:pt idx="7139">
                  <c:v>721</c:v>
                </c:pt>
                <c:pt idx="7140">
                  <c:v>723</c:v>
                </c:pt>
                <c:pt idx="7141">
                  <c:v>718</c:v>
                </c:pt>
                <c:pt idx="7142">
                  <c:v>723</c:v>
                </c:pt>
                <c:pt idx="7143">
                  <c:v>723</c:v>
                </c:pt>
                <c:pt idx="7144">
                  <c:v>721</c:v>
                </c:pt>
                <c:pt idx="7145">
                  <c:v>723</c:v>
                </c:pt>
                <c:pt idx="7146">
                  <c:v>718</c:v>
                </c:pt>
                <c:pt idx="7147">
                  <c:v>716</c:v>
                </c:pt>
                <c:pt idx="7148">
                  <c:v>726</c:v>
                </c:pt>
                <c:pt idx="7149">
                  <c:v>723</c:v>
                </c:pt>
                <c:pt idx="7150">
                  <c:v>726</c:v>
                </c:pt>
                <c:pt idx="7151">
                  <c:v>726</c:v>
                </c:pt>
                <c:pt idx="7152">
                  <c:v>718</c:v>
                </c:pt>
                <c:pt idx="7153">
                  <c:v>718</c:v>
                </c:pt>
                <c:pt idx="7154">
                  <c:v>726</c:v>
                </c:pt>
                <c:pt idx="7155">
                  <c:v>733</c:v>
                </c:pt>
                <c:pt idx="7156">
                  <c:v>736</c:v>
                </c:pt>
                <c:pt idx="7157">
                  <c:v>726</c:v>
                </c:pt>
                <c:pt idx="7158">
                  <c:v>723</c:v>
                </c:pt>
                <c:pt idx="7159">
                  <c:v>723</c:v>
                </c:pt>
                <c:pt idx="7160">
                  <c:v>726</c:v>
                </c:pt>
                <c:pt idx="7161">
                  <c:v>731</c:v>
                </c:pt>
                <c:pt idx="7162">
                  <c:v>736</c:v>
                </c:pt>
                <c:pt idx="7163">
                  <c:v>728</c:v>
                </c:pt>
                <c:pt idx="7164">
                  <c:v>721</c:v>
                </c:pt>
                <c:pt idx="7165">
                  <c:v>736</c:v>
                </c:pt>
                <c:pt idx="7166">
                  <c:v>728</c:v>
                </c:pt>
                <c:pt idx="7167">
                  <c:v>729</c:v>
                </c:pt>
                <c:pt idx="7168">
                  <c:v>731</c:v>
                </c:pt>
                <c:pt idx="7169">
                  <c:v>728</c:v>
                </c:pt>
                <c:pt idx="7170">
                  <c:v>726</c:v>
                </c:pt>
                <c:pt idx="7171">
                  <c:v>728</c:v>
                </c:pt>
                <c:pt idx="7172">
                  <c:v>728</c:v>
                </c:pt>
                <c:pt idx="7173">
                  <c:v>728</c:v>
                </c:pt>
                <c:pt idx="7174">
                  <c:v>726</c:v>
                </c:pt>
                <c:pt idx="7175">
                  <c:v>722</c:v>
                </c:pt>
                <c:pt idx="7176">
                  <c:v>716</c:v>
                </c:pt>
                <c:pt idx="7177">
                  <c:v>723</c:v>
                </c:pt>
                <c:pt idx="7178">
                  <c:v>726</c:v>
                </c:pt>
                <c:pt idx="7179">
                  <c:v>718</c:v>
                </c:pt>
                <c:pt idx="7180">
                  <c:v>723</c:v>
                </c:pt>
                <c:pt idx="7181">
                  <c:v>721</c:v>
                </c:pt>
                <c:pt idx="7182">
                  <c:v>723</c:v>
                </c:pt>
                <c:pt idx="7183">
                  <c:v>734</c:v>
                </c:pt>
                <c:pt idx="7184">
                  <c:v>731</c:v>
                </c:pt>
                <c:pt idx="7185">
                  <c:v>723</c:v>
                </c:pt>
                <c:pt idx="7186">
                  <c:v>720</c:v>
                </c:pt>
                <c:pt idx="7187">
                  <c:v>720</c:v>
                </c:pt>
                <c:pt idx="7188">
                  <c:v>721</c:v>
                </c:pt>
                <c:pt idx="7189">
                  <c:v>723</c:v>
                </c:pt>
                <c:pt idx="7190">
                  <c:v>718</c:v>
                </c:pt>
                <c:pt idx="7191">
                  <c:v>723</c:v>
                </c:pt>
                <c:pt idx="7192">
                  <c:v>723</c:v>
                </c:pt>
                <c:pt idx="7193">
                  <c:v>750</c:v>
                </c:pt>
                <c:pt idx="7194">
                  <c:v>731</c:v>
                </c:pt>
                <c:pt idx="7195">
                  <c:v>728</c:v>
                </c:pt>
                <c:pt idx="7196">
                  <c:v>731</c:v>
                </c:pt>
                <c:pt idx="7197">
                  <c:v>728</c:v>
                </c:pt>
                <c:pt idx="7198">
                  <c:v>731</c:v>
                </c:pt>
                <c:pt idx="7199">
                  <c:v>728</c:v>
                </c:pt>
                <c:pt idx="7200">
                  <c:v>718</c:v>
                </c:pt>
                <c:pt idx="7201">
                  <c:v>726</c:v>
                </c:pt>
                <c:pt idx="7202">
                  <c:v>726</c:v>
                </c:pt>
                <c:pt idx="7203">
                  <c:v>715</c:v>
                </c:pt>
                <c:pt idx="7204">
                  <c:v>721</c:v>
                </c:pt>
                <c:pt idx="7205">
                  <c:v>731</c:v>
                </c:pt>
                <c:pt idx="7206">
                  <c:v>721</c:v>
                </c:pt>
                <c:pt idx="7207">
                  <c:v>731</c:v>
                </c:pt>
                <c:pt idx="7208">
                  <c:v>728</c:v>
                </c:pt>
                <c:pt idx="7209">
                  <c:v>729</c:v>
                </c:pt>
                <c:pt idx="7210">
                  <c:v>728</c:v>
                </c:pt>
                <c:pt idx="7211">
                  <c:v>723</c:v>
                </c:pt>
                <c:pt idx="7212">
                  <c:v>726</c:v>
                </c:pt>
                <c:pt idx="7213">
                  <c:v>723</c:v>
                </c:pt>
                <c:pt idx="7214">
                  <c:v>723</c:v>
                </c:pt>
                <c:pt idx="7215">
                  <c:v>721</c:v>
                </c:pt>
                <c:pt idx="7216">
                  <c:v>716</c:v>
                </c:pt>
                <c:pt idx="7217">
                  <c:v>718</c:v>
                </c:pt>
                <c:pt idx="7218">
                  <c:v>721</c:v>
                </c:pt>
                <c:pt idx="7219">
                  <c:v>716</c:v>
                </c:pt>
                <c:pt idx="7220">
                  <c:v>723</c:v>
                </c:pt>
                <c:pt idx="7221">
                  <c:v>726</c:v>
                </c:pt>
                <c:pt idx="7222">
                  <c:v>728</c:v>
                </c:pt>
                <c:pt idx="7223">
                  <c:v>731</c:v>
                </c:pt>
                <c:pt idx="7224">
                  <c:v>721</c:v>
                </c:pt>
                <c:pt idx="7225">
                  <c:v>722</c:v>
                </c:pt>
                <c:pt idx="7226">
                  <c:v>726</c:v>
                </c:pt>
                <c:pt idx="7227">
                  <c:v>716</c:v>
                </c:pt>
                <c:pt idx="7228">
                  <c:v>717</c:v>
                </c:pt>
                <c:pt idx="7229">
                  <c:v>721</c:v>
                </c:pt>
                <c:pt idx="7230">
                  <c:v>718</c:v>
                </c:pt>
                <c:pt idx="7231">
                  <c:v>721</c:v>
                </c:pt>
                <c:pt idx="7232">
                  <c:v>723</c:v>
                </c:pt>
                <c:pt idx="7233">
                  <c:v>723</c:v>
                </c:pt>
                <c:pt idx="7234">
                  <c:v>721</c:v>
                </c:pt>
                <c:pt idx="7235">
                  <c:v>728</c:v>
                </c:pt>
                <c:pt idx="7236">
                  <c:v>722</c:v>
                </c:pt>
                <c:pt idx="7237">
                  <c:v>729</c:v>
                </c:pt>
                <c:pt idx="7238">
                  <c:v>731</c:v>
                </c:pt>
                <c:pt idx="7239">
                  <c:v>731</c:v>
                </c:pt>
                <c:pt idx="7240">
                  <c:v>726</c:v>
                </c:pt>
                <c:pt idx="7241">
                  <c:v>723</c:v>
                </c:pt>
                <c:pt idx="7242">
                  <c:v>721</c:v>
                </c:pt>
                <c:pt idx="7243">
                  <c:v>726</c:v>
                </c:pt>
                <c:pt idx="7244">
                  <c:v>726</c:v>
                </c:pt>
                <c:pt idx="7245">
                  <c:v>726</c:v>
                </c:pt>
                <c:pt idx="7246">
                  <c:v>718</c:v>
                </c:pt>
                <c:pt idx="7247">
                  <c:v>723</c:v>
                </c:pt>
                <c:pt idx="7248">
                  <c:v>715</c:v>
                </c:pt>
                <c:pt idx="7249">
                  <c:v>723</c:v>
                </c:pt>
                <c:pt idx="7250">
                  <c:v>718</c:v>
                </c:pt>
                <c:pt idx="7251">
                  <c:v>715</c:v>
                </c:pt>
                <c:pt idx="7252">
                  <c:v>718</c:v>
                </c:pt>
                <c:pt idx="7253">
                  <c:v>721</c:v>
                </c:pt>
                <c:pt idx="7254">
                  <c:v>721</c:v>
                </c:pt>
                <c:pt idx="7255">
                  <c:v>728</c:v>
                </c:pt>
                <c:pt idx="7256">
                  <c:v>728</c:v>
                </c:pt>
                <c:pt idx="7257">
                  <c:v>723</c:v>
                </c:pt>
                <c:pt idx="7258">
                  <c:v>726</c:v>
                </c:pt>
                <c:pt idx="7259">
                  <c:v>731</c:v>
                </c:pt>
                <c:pt idx="7260">
                  <c:v>718</c:v>
                </c:pt>
                <c:pt idx="7261">
                  <c:v>721</c:v>
                </c:pt>
                <c:pt idx="7262">
                  <c:v>723</c:v>
                </c:pt>
                <c:pt idx="7263">
                  <c:v>731</c:v>
                </c:pt>
                <c:pt idx="7264">
                  <c:v>721</c:v>
                </c:pt>
                <c:pt idx="7265">
                  <c:v>726</c:v>
                </c:pt>
                <c:pt idx="7266">
                  <c:v>723</c:v>
                </c:pt>
                <c:pt idx="7267">
                  <c:v>728</c:v>
                </c:pt>
                <c:pt idx="7268">
                  <c:v>728</c:v>
                </c:pt>
                <c:pt idx="7269">
                  <c:v>721</c:v>
                </c:pt>
                <c:pt idx="7270">
                  <c:v>736</c:v>
                </c:pt>
                <c:pt idx="7271">
                  <c:v>731</c:v>
                </c:pt>
                <c:pt idx="7272">
                  <c:v>728</c:v>
                </c:pt>
                <c:pt idx="7273">
                  <c:v>718</c:v>
                </c:pt>
                <c:pt idx="7274">
                  <c:v>729</c:v>
                </c:pt>
                <c:pt idx="7275">
                  <c:v>718</c:v>
                </c:pt>
                <c:pt idx="7276">
                  <c:v>718</c:v>
                </c:pt>
                <c:pt idx="7277">
                  <c:v>723</c:v>
                </c:pt>
                <c:pt idx="7278">
                  <c:v>726</c:v>
                </c:pt>
                <c:pt idx="7279">
                  <c:v>716</c:v>
                </c:pt>
                <c:pt idx="7280">
                  <c:v>715</c:v>
                </c:pt>
                <c:pt idx="7281">
                  <c:v>715</c:v>
                </c:pt>
                <c:pt idx="7282">
                  <c:v>724</c:v>
                </c:pt>
                <c:pt idx="7283">
                  <c:v>723</c:v>
                </c:pt>
                <c:pt idx="7284">
                  <c:v>718</c:v>
                </c:pt>
                <c:pt idx="7285">
                  <c:v>716</c:v>
                </c:pt>
                <c:pt idx="7286">
                  <c:v>731</c:v>
                </c:pt>
                <c:pt idx="7287">
                  <c:v>721</c:v>
                </c:pt>
                <c:pt idx="7288">
                  <c:v>721</c:v>
                </c:pt>
                <c:pt idx="7289">
                  <c:v>722</c:v>
                </c:pt>
                <c:pt idx="7290">
                  <c:v>729</c:v>
                </c:pt>
                <c:pt idx="7291">
                  <c:v>728</c:v>
                </c:pt>
                <c:pt idx="7292">
                  <c:v>722</c:v>
                </c:pt>
                <c:pt idx="7293">
                  <c:v>726</c:v>
                </c:pt>
                <c:pt idx="7294">
                  <c:v>723</c:v>
                </c:pt>
                <c:pt idx="7295">
                  <c:v>728</c:v>
                </c:pt>
                <c:pt idx="7296">
                  <c:v>726</c:v>
                </c:pt>
                <c:pt idx="7297">
                  <c:v>750</c:v>
                </c:pt>
                <c:pt idx="7298">
                  <c:v>728</c:v>
                </c:pt>
                <c:pt idx="7299">
                  <c:v>721</c:v>
                </c:pt>
                <c:pt idx="7300">
                  <c:v>728</c:v>
                </c:pt>
                <c:pt idx="7301">
                  <c:v>718</c:v>
                </c:pt>
                <c:pt idx="7302">
                  <c:v>716</c:v>
                </c:pt>
                <c:pt idx="7303">
                  <c:v>723</c:v>
                </c:pt>
                <c:pt idx="7304">
                  <c:v>747</c:v>
                </c:pt>
                <c:pt idx="7305">
                  <c:v>723</c:v>
                </c:pt>
                <c:pt idx="7306">
                  <c:v>723</c:v>
                </c:pt>
                <c:pt idx="7307">
                  <c:v>721</c:v>
                </c:pt>
                <c:pt idx="7308">
                  <c:v>723</c:v>
                </c:pt>
                <c:pt idx="7309">
                  <c:v>737</c:v>
                </c:pt>
                <c:pt idx="7310">
                  <c:v>731</c:v>
                </c:pt>
                <c:pt idx="7311">
                  <c:v>731</c:v>
                </c:pt>
                <c:pt idx="7312">
                  <c:v>726</c:v>
                </c:pt>
                <c:pt idx="7313">
                  <c:v>728</c:v>
                </c:pt>
                <c:pt idx="7314">
                  <c:v>723</c:v>
                </c:pt>
                <c:pt idx="7315">
                  <c:v>723</c:v>
                </c:pt>
                <c:pt idx="7316">
                  <c:v>726</c:v>
                </c:pt>
                <c:pt idx="7317">
                  <c:v>716</c:v>
                </c:pt>
                <c:pt idx="7318">
                  <c:v>723</c:v>
                </c:pt>
                <c:pt idx="7319">
                  <c:v>718</c:v>
                </c:pt>
                <c:pt idx="7320">
                  <c:v>718</c:v>
                </c:pt>
                <c:pt idx="7321">
                  <c:v>726</c:v>
                </c:pt>
                <c:pt idx="7322">
                  <c:v>715</c:v>
                </c:pt>
                <c:pt idx="7323">
                  <c:v>715</c:v>
                </c:pt>
                <c:pt idx="7324">
                  <c:v>723</c:v>
                </c:pt>
                <c:pt idx="7325">
                  <c:v>716</c:v>
                </c:pt>
                <c:pt idx="7326">
                  <c:v>718</c:v>
                </c:pt>
                <c:pt idx="7327">
                  <c:v>721</c:v>
                </c:pt>
                <c:pt idx="7328">
                  <c:v>718</c:v>
                </c:pt>
                <c:pt idx="7329">
                  <c:v>716</c:v>
                </c:pt>
                <c:pt idx="7330">
                  <c:v>718</c:v>
                </c:pt>
                <c:pt idx="7331">
                  <c:v>718</c:v>
                </c:pt>
                <c:pt idx="7332">
                  <c:v>716</c:v>
                </c:pt>
                <c:pt idx="7333">
                  <c:v>728</c:v>
                </c:pt>
                <c:pt idx="7334">
                  <c:v>721</c:v>
                </c:pt>
                <c:pt idx="7335">
                  <c:v>723</c:v>
                </c:pt>
                <c:pt idx="7336">
                  <c:v>728</c:v>
                </c:pt>
                <c:pt idx="7337">
                  <c:v>731</c:v>
                </c:pt>
                <c:pt idx="7338">
                  <c:v>733</c:v>
                </c:pt>
                <c:pt idx="7339">
                  <c:v>726</c:v>
                </c:pt>
                <c:pt idx="7340">
                  <c:v>736</c:v>
                </c:pt>
                <c:pt idx="7341">
                  <c:v>723</c:v>
                </c:pt>
                <c:pt idx="7342">
                  <c:v>726</c:v>
                </c:pt>
                <c:pt idx="7343">
                  <c:v>718</c:v>
                </c:pt>
                <c:pt idx="7344">
                  <c:v>725</c:v>
                </c:pt>
                <c:pt idx="7345">
                  <c:v>723</c:v>
                </c:pt>
                <c:pt idx="7346">
                  <c:v>728</c:v>
                </c:pt>
                <c:pt idx="7347">
                  <c:v>728</c:v>
                </c:pt>
                <c:pt idx="7348">
                  <c:v>723</c:v>
                </c:pt>
                <c:pt idx="7349">
                  <c:v>726</c:v>
                </c:pt>
                <c:pt idx="7350">
                  <c:v>723</c:v>
                </c:pt>
                <c:pt idx="7351">
                  <c:v>729</c:v>
                </c:pt>
                <c:pt idx="7352">
                  <c:v>728</c:v>
                </c:pt>
                <c:pt idx="7353">
                  <c:v>717</c:v>
                </c:pt>
                <c:pt idx="7354">
                  <c:v>726</c:v>
                </c:pt>
                <c:pt idx="7355">
                  <c:v>723</c:v>
                </c:pt>
                <c:pt idx="7356">
                  <c:v>723</c:v>
                </c:pt>
                <c:pt idx="7357">
                  <c:v>726</c:v>
                </c:pt>
                <c:pt idx="7358">
                  <c:v>726</c:v>
                </c:pt>
                <c:pt idx="7359">
                  <c:v>723</c:v>
                </c:pt>
                <c:pt idx="7360">
                  <c:v>717</c:v>
                </c:pt>
                <c:pt idx="7361">
                  <c:v>716</c:v>
                </c:pt>
                <c:pt idx="7362">
                  <c:v>718</c:v>
                </c:pt>
                <c:pt idx="7363">
                  <c:v>723</c:v>
                </c:pt>
                <c:pt idx="7364">
                  <c:v>721</c:v>
                </c:pt>
                <c:pt idx="7365">
                  <c:v>728</c:v>
                </c:pt>
                <c:pt idx="7366">
                  <c:v>721</c:v>
                </c:pt>
                <c:pt idx="7367">
                  <c:v>726</c:v>
                </c:pt>
                <c:pt idx="7368">
                  <c:v>723</c:v>
                </c:pt>
                <c:pt idx="7369">
                  <c:v>721</c:v>
                </c:pt>
                <c:pt idx="7370">
                  <c:v>726</c:v>
                </c:pt>
                <c:pt idx="7371">
                  <c:v>726</c:v>
                </c:pt>
                <c:pt idx="7372">
                  <c:v>721</c:v>
                </c:pt>
                <c:pt idx="7373">
                  <c:v>716</c:v>
                </c:pt>
                <c:pt idx="7374">
                  <c:v>726</c:v>
                </c:pt>
                <c:pt idx="7375">
                  <c:v>716</c:v>
                </c:pt>
                <c:pt idx="7376">
                  <c:v>726</c:v>
                </c:pt>
                <c:pt idx="7377">
                  <c:v>731</c:v>
                </c:pt>
                <c:pt idx="7378">
                  <c:v>723</c:v>
                </c:pt>
                <c:pt idx="7379">
                  <c:v>717</c:v>
                </c:pt>
                <c:pt idx="7380">
                  <c:v>715</c:v>
                </c:pt>
                <c:pt idx="7381">
                  <c:v>731</c:v>
                </c:pt>
                <c:pt idx="7382">
                  <c:v>733</c:v>
                </c:pt>
                <c:pt idx="7383">
                  <c:v>721</c:v>
                </c:pt>
                <c:pt idx="7384">
                  <c:v>731</c:v>
                </c:pt>
                <c:pt idx="7385">
                  <c:v>723</c:v>
                </c:pt>
                <c:pt idx="7386">
                  <c:v>726</c:v>
                </c:pt>
                <c:pt idx="7387">
                  <c:v>736</c:v>
                </c:pt>
                <c:pt idx="7388">
                  <c:v>718</c:v>
                </c:pt>
                <c:pt idx="7389">
                  <c:v>718</c:v>
                </c:pt>
                <c:pt idx="7390">
                  <c:v>728</c:v>
                </c:pt>
                <c:pt idx="7391">
                  <c:v>721</c:v>
                </c:pt>
                <c:pt idx="7392">
                  <c:v>723</c:v>
                </c:pt>
                <c:pt idx="7393">
                  <c:v>723</c:v>
                </c:pt>
                <c:pt idx="7394">
                  <c:v>715</c:v>
                </c:pt>
                <c:pt idx="7395">
                  <c:v>715</c:v>
                </c:pt>
                <c:pt idx="7396">
                  <c:v>723</c:v>
                </c:pt>
                <c:pt idx="7397">
                  <c:v>716</c:v>
                </c:pt>
                <c:pt idx="7398">
                  <c:v>723</c:v>
                </c:pt>
                <c:pt idx="7399">
                  <c:v>726</c:v>
                </c:pt>
                <c:pt idx="7400">
                  <c:v>723</c:v>
                </c:pt>
                <c:pt idx="7401">
                  <c:v>716</c:v>
                </c:pt>
                <c:pt idx="7402">
                  <c:v>726</c:v>
                </c:pt>
                <c:pt idx="7403">
                  <c:v>723</c:v>
                </c:pt>
                <c:pt idx="7404">
                  <c:v>716</c:v>
                </c:pt>
                <c:pt idx="7405">
                  <c:v>726</c:v>
                </c:pt>
                <c:pt idx="7406">
                  <c:v>750</c:v>
                </c:pt>
                <c:pt idx="7407">
                  <c:v>721</c:v>
                </c:pt>
                <c:pt idx="7408">
                  <c:v>723</c:v>
                </c:pt>
                <c:pt idx="7409">
                  <c:v>750</c:v>
                </c:pt>
                <c:pt idx="7410">
                  <c:v>750</c:v>
                </c:pt>
                <c:pt idx="7411">
                  <c:v>728</c:v>
                </c:pt>
                <c:pt idx="7412">
                  <c:v>728</c:v>
                </c:pt>
                <c:pt idx="7413">
                  <c:v>721</c:v>
                </c:pt>
                <c:pt idx="7414">
                  <c:v>731</c:v>
                </c:pt>
                <c:pt idx="7415">
                  <c:v>726</c:v>
                </c:pt>
                <c:pt idx="7416">
                  <c:v>723</c:v>
                </c:pt>
                <c:pt idx="7417">
                  <c:v>718</c:v>
                </c:pt>
                <c:pt idx="7418">
                  <c:v>721</c:v>
                </c:pt>
                <c:pt idx="7419">
                  <c:v>718</c:v>
                </c:pt>
                <c:pt idx="7420">
                  <c:v>723</c:v>
                </c:pt>
                <c:pt idx="7421">
                  <c:v>726</c:v>
                </c:pt>
                <c:pt idx="7422">
                  <c:v>723</c:v>
                </c:pt>
                <c:pt idx="7423">
                  <c:v>733</c:v>
                </c:pt>
                <c:pt idx="7424">
                  <c:v>720</c:v>
                </c:pt>
                <c:pt idx="7425">
                  <c:v>728</c:v>
                </c:pt>
                <c:pt idx="7426">
                  <c:v>728</c:v>
                </c:pt>
                <c:pt idx="7427">
                  <c:v>718</c:v>
                </c:pt>
                <c:pt idx="7428">
                  <c:v>718</c:v>
                </c:pt>
                <c:pt idx="7429">
                  <c:v>724</c:v>
                </c:pt>
                <c:pt idx="7430">
                  <c:v>726</c:v>
                </c:pt>
                <c:pt idx="7431">
                  <c:v>717</c:v>
                </c:pt>
                <c:pt idx="7432">
                  <c:v>715</c:v>
                </c:pt>
                <c:pt idx="7433">
                  <c:v>721</c:v>
                </c:pt>
                <c:pt idx="7434">
                  <c:v>723</c:v>
                </c:pt>
                <c:pt idx="7435">
                  <c:v>729</c:v>
                </c:pt>
                <c:pt idx="7436">
                  <c:v>716</c:v>
                </c:pt>
                <c:pt idx="7437">
                  <c:v>726</c:v>
                </c:pt>
                <c:pt idx="7438">
                  <c:v>724</c:v>
                </c:pt>
                <c:pt idx="7439">
                  <c:v>723</c:v>
                </c:pt>
                <c:pt idx="7440">
                  <c:v>726</c:v>
                </c:pt>
                <c:pt idx="7441">
                  <c:v>721</c:v>
                </c:pt>
                <c:pt idx="7442">
                  <c:v>718</c:v>
                </c:pt>
                <c:pt idx="7443">
                  <c:v>723</c:v>
                </c:pt>
                <c:pt idx="7444">
                  <c:v>726</c:v>
                </c:pt>
                <c:pt idx="7445">
                  <c:v>717</c:v>
                </c:pt>
                <c:pt idx="7446">
                  <c:v>726</c:v>
                </c:pt>
                <c:pt idx="7447">
                  <c:v>723</c:v>
                </c:pt>
                <c:pt idx="7448">
                  <c:v>718</c:v>
                </c:pt>
                <c:pt idx="7449">
                  <c:v>726</c:v>
                </c:pt>
                <c:pt idx="7450">
                  <c:v>723</c:v>
                </c:pt>
                <c:pt idx="7451">
                  <c:v>721</c:v>
                </c:pt>
                <c:pt idx="7452">
                  <c:v>723</c:v>
                </c:pt>
                <c:pt idx="7453">
                  <c:v>718</c:v>
                </c:pt>
                <c:pt idx="7454">
                  <c:v>726</c:v>
                </c:pt>
                <c:pt idx="7455">
                  <c:v>726</c:v>
                </c:pt>
                <c:pt idx="7456">
                  <c:v>716</c:v>
                </c:pt>
                <c:pt idx="7457">
                  <c:v>723</c:v>
                </c:pt>
                <c:pt idx="7458">
                  <c:v>717</c:v>
                </c:pt>
                <c:pt idx="7459">
                  <c:v>721</c:v>
                </c:pt>
                <c:pt idx="7460">
                  <c:v>723</c:v>
                </c:pt>
                <c:pt idx="7461">
                  <c:v>715</c:v>
                </c:pt>
                <c:pt idx="7462">
                  <c:v>721</c:v>
                </c:pt>
                <c:pt idx="7463">
                  <c:v>728</c:v>
                </c:pt>
                <c:pt idx="7464">
                  <c:v>721</c:v>
                </c:pt>
                <c:pt idx="7465">
                  <c:v>723</c:v>
                </c:pt>
                <c:pt idx="7466">
                  <c:v>731</c:v>
                </c:pt>
                <c:pt idx="7467">
                  <c:v>729</c:v>
                </c:pt>
                <c:pt idx="7468">
                  <c:v>718</c:v>
                </c:pt>
                <c:pt idx="7469">
                  <c:v>716</c:v>
                </c:pt>
                <c:pt idx="7470">
                  <c:v>715</c:v>
                </c:pt>
                <c:pt idx="7471">
                  <c:v>718</c:v>
                </c:pt>
                <c:pt idx="7472">
                  <c:v>721</c:v>
                </c:pt>
                <c:pt idx="7473">
                  <c:v>718</c:v>
                </c:pt>
                <c:pt idx="7474">
                  <c:v>718</c:v>
                </c:pt>
                <c:pt idx="7475">
                  <c:v>723</c:v>
                </c:pt>
                <c:pt idx="7476">
                  <c:v>726</c:v>
                </c:pt>
                <c:pt idx="7477">
                  <c:v>729</c:v>
                </c:pt>
                <c:pt idx="7478">
                  <c:v>718</c:v>
                </c:pt>
                <c:pt idx="7479">
                  <c:v>715</c:v>
                </c:pt>
                <c:pt idx="7480">
                  <c:v>715</c:v>
                </c:pt>
                <c:pt idx="7481">
                  <c:v>724</c:v>
                </c:pt>
                <c:pt idx="7482">
                  <c:v>718</c:v>
                </c:pt>
                <c:pt idx="7483">
                  <c:v>721</c:v>
                </c:pt>
                <c:pt idx="7484">
                  <c:v>723</c:v>
                </c:pt>
                <c:pt idx="7485">
                  <c:v>718</c:v>
                </c:pt>
                <c:pt idx="7486">
                  <c:v>721</c:v>
                </c:pt>
                <c:pt idx="7487">
                  <c:v>723</c:v>
                </c:pt>
                <c:pt idx="7488">
                  <c:v>715</c:v>
                </c:pt>
                <c:pt idx="7489">
                  <c:v>723</c:v>
                </c:pt>
                <c:pt idx="7490">
                  <c:v>728</c:v>
                </c:pt>
                <c:pt idx="7491">
                  <c:v>724</c:v>
                </c:pt>
                <c:pt idx="7492">
                  <c:v>718</c:v>
                </c:pt>
                <c:pt idx="7493">
                  <c:v>723</c:v>
                </c:pt>
                <c:pt idx="7494">
                  <c:v>724</c:v>
                </c:pt>
                <c:pt idx="7495">
                  <c:v>723</c:v>
                </c:pt>
                <c:pt idx="7496">
                  <c:v>723</c:v>
                </c:pt>
                <c:pt idx="7497">
                  <c:v>723</c:v>
                </c:pt>
                <c:pt idx="7498">
                  <c:v>718</c:v>
                </c:pt>
                <c:pt idx="7499">
                  <c:v>715</c:v>
                </c:pt>
                <c:pt idx="7500">
                  <c:v>721</c:v>
                </c:pt>
                <c:pt idx="7501">
                  <c:v>726</c:v>
                </c:pt>
                <c:pt idx="7502">
                  <c:v>721</c:v>
                </c:pt>
                <c:pt idx="7503">
                  <c:v>718</c:v>
                </c:pt>
                <c:pt idx="7504">
                  <c:v>728</c:v>
                </c:pt>
                <c:pt idx="7505">
                  <c:v>716</c:v>
                </c:pt>
                <c:pt idx="7506">
                  <c:v>717</c:v>
                </c:pt>
                <c:pt idx="7507">
                  <c:v>729</c:v>
                </c:pt>
                <c:pt idx="7508">
                  <c:v>718</c:v>
                </c:pt>
                <c:pt idx="7509">
                  <c:v>723</c:v>
                </c:pt>
                <c:pt idx="7510">
                  <c:v>725</c:v>
                </c:pt>
                <c:pt idx="7511">
                  <c:v>723</c:v>
                </c:pt>
                <c:pt idx="7512">
                  <c:v>722</c:v>
                </c:pt>
                <c:pt idx="7513">
                  <c:v>726</c:v>
                </c:pt>
                <c:pt idx="7514">
                  <c:v>728</c:v>
                </c:pt>
                <c:pt idx="7515">
                  <c:v>729</c:v>
                </c:pt>
                <c:pt idx="7516">
                  <c:v>726</c:v>
                </c:pt>
                <c:pt idx="7517">
                  <c:v>748</c:v>
                </c:pt>
                <c:pt idx="7518">
                  <c:v>750</c:v>
                </c:pt>
                <c:pt idx="7519">
                  <c:v>723</c:v>
                </c:pt>
                <c:pt idx="7520">
                  <c:v>748</c:v>
                </c:pt>
                <c:pt idx="7521">
                  <c:v>728</c:v>
                </c:pt>
                <c:pt idx="7522">
                  <c:v>728</c:v>
                </c:pt>
                <c:pt idx="7523">
                  <c:v>740</c:v>
                </c:pt>
                <c:pt idx="7524">
                  <c:v>736</c:v>
                </c:pt>
                <c:pt idx="7525">
                  <c:v>729</c:v>
                </c:pt>
                <c:pt idx="7526">
                  <c:v>728</c:v>
                </c:pt>
                <c:pt idx="7527">
                  <c:v>722</c:v>
                </c:pt>
                <c:pt idx="7528">
                  <c:v>736</c:v>
                </c:pt>
                <c:pt idx="7529">
                  <c:v>736</c:v>
                </c:pt>
                <c:pt idx="7530">
                  <c:v>721</c:v>
                </c:pt>
                <c:pt idx="7531">
                  <c:v>723</c:v>
                </c:pt>
                <c:pt idx="7532">
                  <c:v>718</c:v>
                </c:pt>
                <c:pt idx="7533">
                  <c:v>724</c:v>
                </c:pt>
                <c:pt idx="7534">
                  <c:v>726</c:v>
                </c:pt>
                <c:pt idx="7535">
                  <c:v>718</c:v>
                </c:pt>
                <c:pt idx="7536">
                  <c:v>716</c:v>
                </c:pt>
                <c:pt idx="7537">
                  <c:v>715</c:v>
                </c:pt>
                <c:pt idx="7538">
                  <c:v>724</c:v>
                </c:pt>
                <c:pt idx="7539">
                  <c:v>723</c:v>
                </c:pt>
                <c:pt idx="7540">
                  <c:v>721</c:v>
                </c:pt>
                <c:pt idx="7541">
                  <c:v>718</c:v>
                </c:pt>
                <c:pt idx="7542">
                  <c:v>718</c:v>
                </c:pt>
                <c:pt idx="7543">
                  <c:v>715</c:v>
                </c:pt>
                <c:pt idx="7544">
                  <c:v>726</c:v>
                </c:pt>
                <c:pt idx="7545">
                  <c:v>721</c:v>
                </c:pt>
                <c:pt idx="7546">
                  <c:v>723</c:v>
                </c:pt>
                <c:pt idx="7547">
                  <c:v>726</c:v>
                </c:pt>
                <c:pt idx="7548">
                  <c:v>723</c:v>
                </c:pt>
                <c:pt idx="7549">
                  <c:v>718</c:v>
                </c:pt>
                <c:pt idx="7550">
                  <c:v>726</c:v>
                </c:pt>
                <c:pt idx="7551">
                  <c:v>723</c:v>
                </c:pt>
                <c:pt idx="7552">
                  <c:v>736</c:v>
                </c:pt>
                <c:pt idx="7553">
                  <c:v>726</c:v>
                </c:pt>
                <c:pt idx="7554">
                  <c:v>728</c:v>
                </c:pt>
                <c:pt idx="7555">
                  <c:v>728</c:v>
                </c:pt>
                <c:pt idx="7556">
                  <c:v>728</c:v>
                </c:pt>
                <c:pt idx="7557">
                  <c:v>722</c:v>
                </c:pt>
                <c:pt idx="7558">
                  <c:v>715</c:v>
                </c:pt>
                <c:pt idx="7559">
                  <c:v>721</c:v>
                </c:pt>
                <c:pt idx="7560">
                  <c:v>718</c:v>
                </c:pt>
                <c:pt idx="7561">
                  <c:v>724</c:v>
                </c:pt>
                <c:pt idx="7562">
                  <c:v>728</c:v>
                </c:pt>
                <c:pt idx="7563">
                  <c:v>723</c:v>
                </c:pt>
                <c:pt idx="7564">
                  <c:v>715</c:v>
                </c:pt>
                <c:pt idx="7565">
                  <c:v>726</c:v>
                </c:pt>
                <c:pt idx="7566">
                  <c:v>718</c:v>
                </c:pt>
                <c:pt idx="7567">
                  <c:v>726</c:v>
                </c:pt>
                <c:pt idx="7568">
                  <c:v>723</c:v>
                </c:pt>
                <c:pt idx="7569">
                  <c:v>715</c:v>
                </c:pt>
                <c:pt idx="7570">
                  <c:v>727</c:v>
                </c:pt>
                <c:pt idx="7571">
                  <c:v>723</c:v>
                </c:pt>
                <c:pt idx="7572">
                  <c:v>726</c:v>
                </c:pt>
                <c:pt idx="7573">
                  <c:v>723</c:v>
                </c:pt>
                <c:pt idx="7574">
                  <c:v>729</c:v>
                </c:pt>
                <c:pt idx="7575">
                  <c:v>723</c:v>
                </c:pt>
                <c:pt idx="7576">
                  <c:v>731</c:v>
                </c:pt>
                <c:pt idx="7577">
                  <c:v>728</c:v>
                </c:pt>
                <c:pt idx="7578">
                  <c:v>731</c:v>
                </c:pt>
                <c:pt idx="7579">
                  <c:v>721</c:v>
                </c:pt>
                <c:pt idx="7580">
                  <c:v>720</c:v>
                </c:pt>
                <c:pt idx="7581">
                  <c:v>731</c:v>
                </c:pt>
                <c:pt idx="7582">
                  <c:v>723</c:v>
                </c:pt>
                <c:pt idx="7583">
                  <c:v>720</c:v>
                </c:pt>
                <c:pt idx="7584">
                  <c:v>736</c:v>
                </c:pt>
                <c:pt idx="7585">
                  <c:v>729</c:v>
                </c:pt>
                <c:pt idx="7586">
                  <c:v>718</c:v>
                </c:pt>
                <c:pt idx="7587">
                  <c:v>723</c:v>
                </c:pt>
                <c:pt idx="7588">
                  <c:v>723</c:v>
                </c:pt>
                <c:pt idx="7589">
                  <c:v>726</c:v>
                </c:pt>
                <c:pt idx="7590">
                  <c:v>726</c:v>
                </c:pt>
                <c:pt idx="7591">
                  <c:v>718</c:v>
                </c:pt>
                <c:pt idx="7592">
                  <c:v>721</c:v>
                </c:pt>
                <c:pt idx="7593">
                  <c:v>731</c:v>
                </c:pt>
                <c:pt idx="7594">
                  <c:v>731</c:v>
                </c:pt>
                <c:pt idx="7595">
                  <c:v>729</c:v>
                </c:pt>
                <c:pt idx="7596">
                  <c:v>723</c:v>
                </c:pt>
                <c:pt idx="7597">
                  <c:v>723</c:v>
                </c:pt>
                <c:pt idx="7598">
                  <c:v>721</c:v>
                </c:pt>
                <c:pt idx="7599">
                  <c:v>736</c:v>
                </c:pt>
                <c:pt idx="7600">
                  <c:v>726</c:v>
                </c:pt>
                <c:pt idx="7601">
                  <c:v>731</c:v>
                </c:pt>
                <c:pt idx="7602">
                  <c:v>731</c:v>
                </c:pt>
                <c:pt idx="7603">
                  <c:v>716</c:v>
                </c:pt>
                <c:pt idx="7604">
                  <c:v>726</c:v>
                </c:pt>
                <c:pt idx="7605">
                  <c:v>716</c:v>
                </c:pt>
                <c:pt idx="7606">
                  <c:v>717</c:v>
                </c:pt>
                <c:pt idx="7607">
                  <c:v>726</c:v>
                </c:pt>
                <c:pt idx="7608">
                  <c:v>726</c:v>
                </c:pt>
                <c:pt idx="7609">
                  <c:v>723</c:v>
                </c:pt>
                <c:pt idx="7610">
                  <c:v>729</c:v>
                </c:pt>
                <c:pt idx="7611">
                  <c:v>723</c:v>
                </c:pt>
                <c:pt idx="7612">
                  <c:v>718</c:v>
                </c:pt>
                <c:pt idx="7613">
                  <c:v>718</c:v>
                </c:pt>
                <c:pt idx="7614">
                  <c:v>723</c:v>
                </c:pt>
                <c:pt idx="7615">
                  <c:v>716</c:v>
                </c:pt>
                <c:pt idx="7616">
                  <c:v>726</c:v>
                </c:pt>
                <c:pt idx="7617">
                  <c:v>718</c:v>
                </c:pt>
                <c:pt idx="7618">
                  <c:v>721</c:v>
                </c:pt>
                <c:pt idx="7619">
                  <c:v>723</c:v>
                </c:pt>
                <c:pt idx="7620">
                  <c:v>717</c:v>
                </c:pt>
                <c:pt idx="7621">
                  <c:v>731</c:v>
                </c:pt>
                <c:pt idx="7622">
                  <c:v>723</c:v>
                </c:pt>
                <c:pt idx="7623">
                  <c:v>716</c:v>
                </c:pt>
                <c:pt idx="7624">
                  <c:v>723</c:v>
                </c:pt>
                <c:pt idx="7625">
                  <c:v>723</c:v>
                </c:pt>
                <c:pt idx="7626">
                  <c:v>715</c:v>
                </c:pt>
                <c:pt idx="7627">
                  <c:v>718</c:v>
                </c:pt>
                <c:pt idx="7628">
                  <c:v>745</c:v>
                </c:pt>
                <c:pt idx="7629">
                  <c:v>716</c:v>
                </c:pt>
                <c:pt idx="7630">
                  <c:v>750</c:v>
                </c:pt>
                <c:pt idx="7631">
                  <c:v>726</c:v>
                </c:pt>
                <c:pt idx="7632">
                  <c:v>731</c:v>
                </c:pt>
                <c:pt idx="7633">
                  <c:v>726</c:v>
                </c:pt>
                <c:pt idx="7634">
                  <c:v>731</c:v>
                </c:pt>
                <c:pt idx="7635">
                  <c:v>731</c:v>
                </c:pt>
                <c:pt idx="7636">
                  <c:v>723</c:v>
                </c:pt>
                <c:pt idx="7637">
                  <c:v>726</c:v>
                </c:pt>
                <c:pt idx="7638">
                  <c:v>721</c:v>
                </c:pt>
                <c:pt idx="7639">
                  <c:v>723</c:v>
                </c:pt>
                <c:pt idx="7640">
                  <c:v>718</c:v>
                </c:pt>
                <c:pt idx="7641">
                  <c:v>729</c:v>
                </c:pt>
                <c:pt idx="7642">
                  <c:v>718</c:v>
                </c:pt>
                <c:pt idx="7643">
                  <c:v>728</c:v>
                </c:pt>
                <c:pt idx="7644">
                  <c:v>723</c:v>
                </c:pt>
                <c:pt idx="7645">
                  <c:v>733</c:v>
                </c:pt>
                <c:pt idx="7646">
                  <c:v>726</c:v>
                </c:pt>
                <c:pt idx="7647">
                  <c:v>723</c:v>
                </c:pt>
                <c:pt idx="7648">
                  <c:v>731</c:v>
                </c:pt>
                <c:pt idx="7649">
                  <c:v>720</c:v>
                </c:pt>
                <c:pt idx="7650">
                  <c:v>728</c:v>
                </c:pt>
                <c:pt idx="7651">
                  <c:v>731</c:v>
                </c:pt>
                <c:pt idx="7652">
                  <c:v>733</c:v>
                </c:pt>
                <c:pt idx="7653">
                  <c:v>723</c:v>
                </c:pt>
                <c:pt idx="7654">
                  <c:v>720</c:v>
                </c:pt>
                <c:pt idx="7655">
                  <c:v>729</c:v>
                </c:pt>
                <c:pt idx="7656">
                  <c:v>732</c:v>
                </c:pt>
                <c:pt idx="7657">
                  <c:v>718</c:v>
                </c:pt>
                <c:pt idx="7658">
                  <c:v>731</c:v>
                </c:pt>
                <c:pt idx="7659">
                  <c:v>718</c:v>
                </c:pt>
                <c:pt idx="7660">
                  <c:v>718</c:v>
                </c:pt>
                <c:pt idx="7661">
                  <c:v>726</c:v>
                </c:pt>
                <c:pt idx="7662">
                  <c:v>729</c:v>
                </c:pt>
                <c:pt idx="7663">
                  <c:v>716</c:v>
                </c:pt>
                <c:pt idx="7664">
                  <c:v>726</c:v>
                </c:pt>
                <c:pt idx="7665">
                  <c:v>722</c:v>
                </c:pt>
                <c:pt idx="7666">
                  <c:v>736</c:v>
                </c:pt>
                <c:pt idx="7667">
                  <c:v>736</c:v>
                </c:pt>
                <c:pt idx="7668">
                  <c:v>726</c:v>
                </c:pt>
                <c:pt idx="7669">
                  <c:v>728</c:v>
                </c:pt>
                <c:pt idx="7670">
                  <c:v>721</c:v>
                </c:pt>
                <c:pt idx="7671">
                  <c:v>723</c:v>
                </c:pt>
                <c:pt idx="7672">
                  <c:v>723</c:v>
                </c:pt>
                <c:pt idx="7673">
                  <c:v>716</c:v>
                </c:pt>
                <c:pt idx="7674">
                  <c:v>718</c:v>
                </c:pt>
                <c:pt idx="7675">
                  <c:v>715</c:v>
                </c:pt>
                <c:pt idx="7676">
                  <c:v>721</c:v>
                </c:pt>
                <c:pt idx="7677">
                  <c:v>718</c:v>
                </c:pt>
                <c:pt idx="7678">
                  <c:v>721</c:v>
                </c:pt>
                <c:pt idx="7679">
                  <c:v>720</c:v>
                </c:pt>
                <c:pt idx="7680">
                  <c:v>728</c:v>
                </c:pt>
                <c:pt idx="7681">
                  <c:v>721</c:v>
                </c:pt>
                <c:pt idx="7682">
                  <c:v>728</c:v>
                </c:pt>
                <c:pt idx="7683">
                  <c:v>718</c:v>
                </c:pt>
                <c:pt idx="7684">
                  <c:v>724</c:v>
                </c:pt>
                <c:pt idx="7685">
                  <c:v>724</c:v>
                </c:pt>
                <c:pt idx="7686">
                  <c:v>715</c:v>
                </c:pt>
                <c:pt idx="7687">
                  <c:v>716</c:v>
                </c:pt>
                <c:pt idx="7688">
                  <c:v>723</c:v>
                </c:pt>
                <c:pt idx="7689">
                  <c:v>716</c:v>
                </c:pt>
                <c:pt idx="7690">
                  <c:v>726</c:v>
                </c:pt>
                <c:pt idx="7691">
                  <c:v>731</c:v>
                </c:pt>
                <c:pt idx="7692">
                  <c:v>716</c:v>
                </c:pt>
                <c:pt idx="7693">
                  <c:v>718</c:v>
                </c:pt>
                <c:pt idx="7694">
                  <c:v>721</c:v>
                </c:pt>
                <c:pt idx="7695">
                  <c:v>718</c:v>
                </c:pt>
                <c:pt idx="7696">
                  <c:v>723</c:v>
                </c:pt>
                <c:pt idx="7697">
                  <c:v>721</c:v>
                </c:pt>
                <c:pt idx="7698">
                  <c:v>716</c:v>
                </c:pt>
                <c:pt idx="7699">
                  <c:v>723</c:v>
                </c:pt>
                <c:pt idx="7700">
                  <c:v>726</c:v>
                </c:pt>
                <c:pt idx="7701">
                  <c:v>718</c:v>
                </c:pt>
                <c:pt idx="7702">
                  <c:v>723</c:v>
                </c:pt>
                <c:pt idx="7703">
                  <c:v>726</c:v>
                </c:pt>
                <c:pt idx="7704">
                  <c:v>723</c:v>
                </c:pt>
                <c:pt idx="7705">
                  <c:v>726</c:v>
                </c:pt>
                <c:pt idx="7706">
                  <c:v>720</c:v>
                </c:pt>
                <c:pt idx="7707">
                  <c:v>736</c:v>
                </c:pt>
                <c:pt idx="7708">
                  <c:v>726</c:v>
                </c:pt>
                <c:pt idx="7709">
                  <c:v>721</c:v>
                </c:pt>
                <c:pt idx="7710">
                  <c:v>723</c:v>
                </c:pt>
                <c:pt idx="7711">
                  <c:v>721</c:v>
                </c:pt>
                <c:pt idx="7712">
                  <c:v>723</c:v>
                </c:pt>
                <c:pt idx="7713">
                  <c:v>721</c:v>
                </c:pt>
                <c:pt idx="7714">
                  <c:v>721</c:v>
                </c:pt>
                <c:pt idx="7715">
                  <c:v>728</c:v>
                </c:pt>
                <c:pt idx="7716">
                  <c:v>724</c:v>
                </c:pt>
                <c:pt idx="7717">
                  <c:v>728</c:v>
                </c:pt>
                <c:pt idx="7718">
                  <c:v>731</c:v>
                </c:pt>
                <c:pt idx="7719">
                  <c:v>728</c:v>
                </c:pt>
                <c:pt idx="7720">
                  <c:v>728</c:v>
                </c:pt>
                <c:pt idx="7721">
                  <c:v>721</c:v>
                </c:pt>
                <c:pt idx="7722">
                  <c:v>721</c:v>
                </c:pt>
                <c:pt idx="7723">
                  <c:v>723</c:v>
                </c:pt>
                <c:pt idx="7724">
                  <c:v>744</c:v>
                </c:pt>
                <c:pt idx="7725">
                  <c:v>728</c:v>
                </c:pt>
                <c:pt idx="7726">
                  <c:v>726</c:v>
                </c:pt>
                <c:pt idx="7727">
                  <c:v>720</c:v>
                </c:pt>
                <c:pt idx="7728">
                  <c:v>723</c:v>
                </c:pt>
                <c:pt idx="7729">
                  <c:v>755</c:v>
                </c:pt>
                <c:pt idx="7730">
                  <c:v>745</c:v>
                </c:pt>
                <c:pt idx="7731">
                  <c:v>716</c:v>
                </c:pt>
                <c:pt idx="7732">
                  <c:v>750</c:v>
                </c:pt>
                <c:pt idx="7733">
                  <c:v>726</c:v>
                </c:pt>
                <c:pt idx="7734">
                  <c:v>721</c:v>
                </c:pt>
                <c:pt idx="7735">
                  <c:v>718</c:v>
                </c:pt>
                <c:pt idx="7736">
                  <c:v>721</c:v>
                </c:pt>
                <c:pt idx="7737">
                  <c:v>728</c:v>
                </c:pt>
                <c:pt idx="7738">
                  <c:v>728</c:v>
                </c:pt>
                <c:pt idx="7739">
                  <c:v>721</c:v>
                </c:pt>
                <c:pt idx="7740">
                  <c:v>728</c:v>
                </c:pt>
                <c:pt idx="7741">
                  <c:v>721</c:v>
                </c:pt>
                <c:pt idx="7742">
                  <c:v>720</c:v>
                </c:pt>
                <c:pt idx="7743">
                  <c:v>726</c:v>
                </c:pt>
                <c:pt idx="7744">
                  <c:v>721</c:v>
                </c:pt>
                <c:pt idx="7745">
                  <c:v>733</c:v>
                </c:pt>
                <c:pt idx="7746">
                  <c:v>721</c:v>
                </c:pt>
                <c:pt idx="7747">
                  <c:v>720</c:v>
                </c:pt>
                <c:pt idx="7748">
                  <c:v>728</c:v>
                </c:pt>
                <c:pt idx="7749">
                  <c:v>721</c:v>
                </c:pt>
                <c:pt idx="7750">
                  <c:v>718</c:v>
                </c:pt>
                <c:pt idx="7751">
                  <c:v>723</c:v>
                </c:pt>
                <c:pt idx="7752">
                  <c:v>721</c:v>
                </c:pt>
                <c:pt idx="7753">
                  <c:v>726</c:v>
                </c:pt>
                <c:pt idx="7754">
                  <c:v>721</c:v>
                </c:pt>
                <c:pt idx="7755">
                  <c:v>716</c:v>
                </c:pt>
                <c:pt idx="7756">
                  <c:v>718</c:v>
                </c:pt>
                <c:pt idx="7757">
                  <c:v>721</c:v>
                </c:pt>
                <c:pt idx="7758">
                  <c:v>720</c:v>
                </c:pt>
                <c:pt idx="7759">
                  <c:v>728</c:v>
                </c:pt>
                <c:pt idx="7760">
                  <c:v>726</c:v>
                </c:pt>
                <c:pt idx="7761">
                  <c:v>728</c:v>
                </c:pt>
                <c:pt idx="7762">
                  <c:v>731</c:v>
                </c:pt>
                <c:pt idx="7763">
                  <c:v>721</c:v>
                </c:pt>
                <c:pt idx="7764">
                  <c:v>726</c:v>
                </c:pt>
                <c:pt idx="7765">
                  <c:v>716</c:v>
                </c:pt>
                <c:pt idx="7766">
                  <c:v>723</c:v>
                </c:pt>
                <c:pt idx="7767">
                  <c:v>718</c:v>
                </c:pt>
                <c:pt idx="7768">
                  <c:v>724</c:v>
                </c:pt>
                <c:pt idx="7769">
                  <c:v>726</c:v>
                </c:pt>
                <c:pt idx="7770">
                  <c:v>718</c:v>
                </c:pt>
                <c:pt idx="7771">
                  <c:v>723</c:v>
                </c:pt>
                <c:pt idx="7772">
                  <c:v>723</c:v>
                </c:pt>
                <c:pt idx="7773">
                  <c:v>721</c:v>
                </c:pt>
                <c:pt idx="7774">
                  <c:v>723</c:v>
                </c:pt>
                <c:pt idx="7775">
                  <c:v>731</c:v>
                </c:pt>
                <c:pt idx="7776">
                  <c:v>721</c:v>
                </c:pt>
                <c:pt idx="7777">
                  <c:v>723</c:v>
                </c:pt>
                <c:pt idx="7778">
                  <c:v>722</c:v>
                </c:pt>
                <c:pt idx="7779">
                  <c:v>728</c:v>
                </c:pt>
                <c:pt idx="7780">
                  <c:v>723</c:v>
                </c:pt>
                <c:pt idx="7781">
                  <c:v>721</c:v>
                </c:pt>
                <c:pt idx="7782">
                  <c:v>716</c:v>
                </c:pt>
                <c:pt idx="7783">
                  <c:v>723</c:v>
                </c:pt>
                <c:pt idx="7784">
                  <c:v>721</c:v>
                </c:pt>
                <c:pt idx="7785">
                  <c:v>726</c:v>
                </c:pt>
                <c:pt idx="7786">
                  <c:v>721</c:v>
                </c:pt>
                <c:pt idx="7787">
                  <c:v>715</c:v>
                </c:pt>
                <c:pt idx="7788">
                  <c:v>731</c:v>
                </c:pt>
                <c:pt idx="7789">
                  <c:v>729</c:v>
                </c:pt>
                <c:pt idx="7790">
                  <c:v>728</c:v>
                </c:pt>
                <c:pt idx="7791">
                  <c:v>728</c:v>
                </c:pt>
                <c:pt idx="7792">
                  <c:v>728</c:v>
                </c:pt>
                <c:pt idx="7793">
                  <c:v>731</c:v>
                </c:pt>
                <c:pt idx="7794">
                  <c:v>724</c:v>
                </c:pt>
                <c:pt idx="7795">
                  <c:v>728</c:v>
                </c:pt>
                <c:pt idx="7796">
                  <c:v>721</c:v>
                </c:pt>
                <c:pt idx="7797">
                  <c:v>728</c:v>
                </c:pt>
                <c:pt idx="7798">
                  <c:v>723</c:v>
                </c:pt>
                <c:pt idx="7799">
                  <c:v>720</c:v>
                </c:pt>
                <c:pt idx="7800">
                  <c:v>720</c:v>
                </c:pt>
                <c:pt idx="7801">
                  <c:v>720</c:v>
                </c:pt>
                <c:pt idx="7802">
                  <c:v>726</c:v>
                </c:pt>
                <c:pt idx="7803">
                  <c:v>723</c:v>
                </c:pt>
                <c:pt idx="7804">
                  <c:v>721</c:v>
                </c:pt>
                <c:pt idx="7805">
                  <c:v>723</c:v>
                </c:pt>
                <c:pt idx="7806">
                  <c:v>716</c:v>
                </c:pt>
                <c:pt idx="7807">
                  <c:v>724</c:v>
                </c:pt>
                <c:pt idx="7808">
                  <c:v>716</c:v>
                </c:pt>
                <c:pt idx="7809">
                  <c:v>723</c:v>
                </c:pt>
                <c:pt idx="7810">
                  <c:v>718</c:v>
                </c:pt>
                <c:pt idx="7811">
                  <c:v>723</c:v>
                </c:pt>
                <c:pt idx="7812">
                  <c:v>723</c:v>
                </c:pt>
                <c:pt idx="7813">
                  <c:v>718</c:v>
                </c:pt>
                <c:pt idx="7814">
                  <c:v>728</c:v>
                </c:pt>
                <c:pt idx="7815">
                  <c:v>717</c:v>
                </c:pt>
                <c:pt idx="7816">
                  <c:v>723</c:v>
                </c:pt>
                <c:pt idx="7817">
                  <c:v>723</c:v>
                </c:pt>
                <c:pt idx="7818">
                  <c:v>728</c:v>
                </c:pt>
                <c:pt idx="7819">
                  <c:v>721</c:v>
                </c:pt>
                <c:pt idx="7820">
                  <c:v>726</c:v>
                </c:pt>
                <c:pt idx="7821">
                  <c:v>716</c:v>
                </c:pt>
                <c:pt idx="7822">
                  <c:v>718</c:v>
                </c:pt>
                <c:pt idx="7823">
                  <c:v>717</c:v>
                </c:pt>
                <c:pt idx="7824">
                  <c:v>721</c:v>
                </c:pt>
                <c:pt idx="7825">
                  <c:v>723</c:v>
                </c:pt>
                <c:pt idx="7826">
                  <c:v>720</c:v>
                </c:pt>
                <c:pt idx="7827">
                  <c:v>726</c:v>
                </c:pt>
                <c:pt idx="7828">
                  <c:v>731</c:v>
                </c:pt>
                <c:pt idx="7829">
                  <c:v>731</c:v>
                </c:pt>
                <c:pt idx="7830">
                  <c:v>723</c:v>
                </c:pt>
                <c:pt idx="7831">
                  <c:v>723</c:v>
                </c:pt>
                <c:pt idx="7832">
                  <c:v>720</c:v>
                </c:pt>
                <c:pt idx="7833">
                  <c:v>728</c:v>
                </c:pt>
                <c:pt idx="7834">
                  <c:v>753</c:v>
                </c:pt>
                <c:pt idx="7835">
                  <c:v>728</c:v>
                </c:pt>
                <c:pt idx="7836">
                  <c:v>755</c:v>
                </c:pt>
                <c:pt idx="7837">
                  <c:v>723</c:v>
                </c:pt>
                <c:pt idx="7838">
                  <c:v>728</c:v>
                </c:pt>
                <c:pt idx="7839">
                  <c:v>726</c:v>
                </c:pt>
                <c:pt idx="7840">
                  <c:v>736</c:v>
                </c:pt>
                <c:pt idx="7841">
                  <c:v>728</c:v>
                </c:pt>
                <c:pt idx="7842">
                  <c:v>738</c:v>
                </c:pt>
                <c:pt idx="7843">
                  <c:v>723</c:v>
                </c:pt>
                <c:pt idx="7844">
                  <c:v>718</c:v>
                </c:pt>
                <c:pt idx="7845">
                  <c:v>718</c:v>
                </c:pt>
                <c:pt idx="7846">
                  <c:v>718</c:v>
                </c:pt>
                <c:pt idx="7847">
                  <c:v>721</c:v>
                </c:pt>
                <c:pt idx="7848">
                  <c:v>718</c:v>
                </c:pt>
                <c:pt idx="7849">
                  <c:v>731</c:v>
                </c:pt>
                <c:pt idx="7850">
                  <c:v>716</c:v>
                </c:pt>
                <c:pt idx="7851">
                  <c:v>728</c:v>
                </c:pt>
                <c:pt idx="7852">
                  <c:v>716</c:v>
                </c:pt>
                <c:pt idx="7853">
                  <c:v>715</c:v>
                </c:pt>
                <c:pt idx="7854">
                  <c:v>715</c:v>
                </c:pt>
                <c:pt idx="7855">
                  <c:v>715</c:v>
                </c:pt>
                <c:pt idx="7856">
                  <c:v>715</c:v>
                </c:pt>
                <c:pt idx="7857">
                  <c:v>715</c:v>
                </c:pt>
                <c:pt idx="7858">
                  <c:v>726</c:v>
                </c:pt>
                <c:pt idx="7859">
                  <c:v>718</c:v>
                </c:pt>
                <c:pt idx="7860">
                  <c:v>721</c:v>
                </c:pt>
                <c:pt idx="7861">
                  <c:v>718</c:v>
                </c:pt>
                <c:pt idx="7862">
                  <c:v>721</c:v>
                </c:pt>
                <c:pt idx="7863">
                  <c:v>718</c:v>
                </c:pt>
                <c:pt idx="7864">
                  <c:v>718</c:v>
                </c:pt>
                <c:pt idx="7865">
                  <c:v>721</c:v>
                </c:pt>
                <c:pt idx="7866">
                  <c:v>716</c:v>
                </c:pt>
                <c:pt idx="7867">
                  <c:v>718</c:v>
                </c:pt>
                <c:pt idx="7868">
                  <c:v>721</c:v>
                </c:pt>
                <c:pt idx="7869">
                  <c:v>723</c:v>
                </c:pt>
                <c:pt idx="7870">
                  <c:v>717</c:v>
                </c:pt>
                <c:pt idx="7871">
                  <c:v>715</c:v>
                </c:pt>
                <c:pt idx="7872">
                  <c:v>718</c:v>
                </c:pt>
                <c:pt idx="7873">
                  <c:v>718</c:v>
                </c:pt>
                <c:pt idx="7874">
                  <c:v>721</c:v>
                </c:pt>
                <c:pt idx="7875">
                  <c:v>723</c:v>
                </c:pt>
                <c:pt idx="7876">
                  <c:v>726</c:v>
                </c:pt>
                <c:pt idx="7877">
                  <c:v>724</c:v>
                </c:pt>
                <c:pt idx="7878">
                  <c:v>723</c:v>
                </c:pt>
                <c:pt idx="7879">
                  <c:v>731</c:v>
                </c:pt>
                <c:pt idx="7880">
                  <c:v>723</c:v>
                </c:pt>
                <c:pt idx="7881">
                  <c:v>736</c:v>
                </c:pt>
                <c:pt idx="7882">
                  <c:v>726</c:v>
                </c:pt>
                <c:pt idx="7883">
                  <c:v>728</c:v>
                </c:pt>
                <c:pt idx="7884">
                  <c:v>731</c:v>
                </c:pt>
                <c:pt idx="7885">
                  <c:v>721</c:v>
                </c:pt>
                <c:pt idx="7886">
                  <c:v>728</c:v>
                </c:pt>
                <c:pt idx="7887">
                  <c:v>726</c:v>
                </c:pt>
                <c:pt idx="7888">
                  <c:v>731</c:v>
                </c:pt>
                <c:pt idx="7889">
                  <c:v>728</c:v>
                </c:pt>
                <c:pt idx="7890">
                  <c:v>720</c:v>
                </c:pt>
                <c:pt idx="7891">
                  <c:v>728</c:v>
                </c:pt>
                <c:pt idx="7892">
                  <c:v>726</c:v>
                </c:pt>
                <c:pt idx="7893">
                  <c:v>728</c:v>
                </c:pt>
                <c:pt idx="7894">
                  <c:v>723</c:v>
                </c:pt>
                <c:pt idx="7895">
                  <c:v>721</c:v>
                </c:pt>
                <c:pt idx="7896">
                  <c:v>728</c:v>
                </c:pt>
                <c:pt idx="7897">
                  <c:v>728</c:v>
                </c:pt>
                <c:pt idx="7898">
                  <c:v>726</c:v>
                </c:pt>
                <c:pt idx="7899">
                  <c:v>728</c:v>
                </c:pt>
                <c:pt idx="7900">
                  <c:v>726</c:v>
                </c:pt>
                <c:pt idx="7901">
                  <c:v>733</c:v>
                </c:pt>
                <c:pt idx="7902">
                  <c:v>723</c:v>
                </c:pt>
                <c:pt idx="7903">
                  <c:v>726</c:v>
                </c:pt>
                <c:pt idx="7904">
                  <c:v>731</c:v>
                </c:pt>
                <c:pt idx="7905">
                  <c:v>736</c:v>
                </c:pt>
                <c:pt idx="7906">
                  <c:v>721</c:v>
                </c:pt>
                <c:pt idx="7907">
                  <c:v>722</c:v>
                </c:pt>
                <c:pt idx="7908">
                  <c:v>729</c:v>
                </c:pt>
                <c:pt idx="7909">
                  <c:v>723</c:v>
                </c:pt>
                <c:pt idx="7910">
                  <c:v>731</c:v>
                </c:pt>
                <c:pt idx="7911">
                  <c:v>723</c:v>
                </c:pt>
                <c:pt idx="7912">
                  <c:v>722</c:v>
                </c:pt>
                <c:pt idx="7913">
                  <c:v>726</c:v>
                </c:pt>
                <c:pt idx="7914">
                  <c:v>728</c:v>
                </c:pt>
                <c:pt idx="7915">
                  <c:v>750</c:v>
                </c:pt>
                <c:pt idx="7916">
                  <c:v>721</c:v>
                </c:pt>
                <c:pt idx="7917">
                  <c:v>728</c:v>
                </c:pt>
                <c:pt idx="7918">
                  <c:v>721</c:v>
                </c:pt>
                <c:pt idx="7919">
                  <c:v>723</c:v>
                </c:pt>
                <c:pt idx="7920">
                  <c:v>724</c:v>
                </c:pt>
                <c:pt idx="7921">
                  <c:v>716</c:v>
                </c:pt>
                <c:pt idx="7922">
                  <c:v>717</c:v>
                </c:pt>
                <c:pt idx="7923">
                  <c:v>721</c:v>
                </c:pt>
                <c:pt idx="7924">
                  <c:v>726</c:v>
                </c:pt>
                <c:pt idx="7925">
                  <c:v>724</c:v>
                </c:pt>
                <c:pt idx="7926">
                  <c:v>726</c:v>
                </c:pt>
                <c:pt idx="7927">
                  <c:v>723</c:v>
                </c:pt>
                <c:pt idx="7928">
                  <c:v>716</c:v>
                </c:pt>
                <c:pt idx="7929">
                  <c:v>726</c:v>
                </c:pt>
                <c:pt idx="7930">
                  <c:v>716</c:v>
                </c:pt>
                <c:pt idx="7931">
                  <c:v>723</c:v>
                </c:pt>
                <c:pt idx="7932">
                  <c:v>731</c:v>
                </c:pt>
                <c:pt idx="7933">
                  <c:v>728</c:v>
                </c:pt>
                <c:pt idx="7934">
                  <c:v>731</c:v>
                </c:pt>
                <c:pt idx="7935">
                  <c:v>721</c:v>
                </c:pt>
                <c:pt idx="7936">
                  <c:v>723</c:v>
                </c:pt>
                <c:pt idx="7937">
                  <c:v>723</c:v>
                </c:pt>
                <c:pt idx="7938">
                  <c:v>731</c:v>
                </c:pt>
                <c:pt idx="7939">
                  <c:v>728</c:v>
                </c:pt>
                <c:pt idx="7940">
                  <c:v>723</c:v>
                </c:pt>
                <c:pt idx="7941">
                  <c:v>722</c:v>
                </c:pt>
                <c:pt idx="7942">
                  <c:v>721</c:v>
                </c:pt>
                <c:pt idx="7943">
                  <c:v>728</c:v>
                </c:pt>
                <c:pt idx="7944">
                  <c:v>723</c:v>
                </c:pt>
                <c:pt idx="7945">
                  <c:v>716</c:v>
                </c:pt>
                <c:pt idx="7946">
                  <c:v>718</c:v>
                </c:pt>
                <c:pt idx="7947">
                  <c:v>726</c:v>
                </c:pt>
                <c:pt idx="7948">
                  <c:v>724</c:v>
                </c:pt>
                <c:pt idx="7949">
                  <c:v>726</c:v>
                </c:pt>
                <c:pt idx="7950">
                  <c:v>716</c:v>
                </c:pt>
                <c:pt idx="7951">
                  <c:v>718</c:v>
                </c:pt>
                <c:pt idx="7952">
                  <c:v>723</c:v>
                </c:pt>
                <c:pt idx="7953">
                  <c:v>728</c:v>
                </c:pt>
                <c:pt idx="7954">
                  <c:v>726</c:v>
                </c:pt>
                <c:pt idx="7955">
                  <c:v>721</c:v>
                </c:pt>
                <c:pt idx="7956">
                  <c:v>718</c:v>
                </c:pt>
                <c:pt idx="7957">
                  <c:v>716</c:v>
                </c:pt>
                <c:pt idx="7958">
                  <c:v>716</c:v>
                </c:pt>
                <c:pt idx="7959">
                  <c:v>723</c:v>
                </c:pt>
                <c:pt idx="7960">
                  <c:v>724</c:v>
                </c:pt>
                <c:pt idx="7961">
                  <c:v>723</c:v>
                </c:pt>
                <c:pt idx="7962">
                  <c:v>718</c:v>
                </c:pt>
                <c:pt idx="7963">
                  <c:v>723</c:v>
                </c:pt>
                <c:pt idx="7964">
                  <c:v>723</c:v>
                </c:pt>
                <c:pt idx="7965">
                  <c:v>734</c:v>
                </c:pt>
                <c:pt idx="7966">
                  <c:v>721</c:v>
                </c:pt>
                <c:pt idx="7967">
                  <c:v>728</c:v>
                </c:pt>
                <c:pt idx="7968">
                  <c:v>723</c:v>
                </c:pt>
                <c:pt idx="7969">
                  <c:v>728</c:v>
                </c:pt>
                <c:pt idx="7970">
                  <c:v>723</c:v>
                </c:pt>
                <c:pt idx="7971">
                  <c:v>721</c:v>
                </c:pt>
                <c:pt idx="7972">
                  <c:v>722</c:v>
                </c:pt>
                <c:pt idx="7973">
                  <c:v>723</c:v>
                </c:pt>
                <c:pt idx="7974">
                  <c:v>718</c:v>
                </c:pt>
                <c:pt idx="7975">
                  <c:v>726</c:v>
                </c:pt>
                <c:pt idx="7976">
                  <c:v>724</c:v>
                </c:pt>
                <c:pt idx="7977">
                  <c:v>718</c:v>
                </c:pt>
                <c:pt idx="7978">
                  <c:v>723</c:v>
                </c:pt>
                <c:pt idx="7979">
                  <c:v>723</c:v>
                </c:pt>
                <c:pt idx="7980">
                  <c:v>726</c:v>
                </c:pt>
                <c:pt idx="7981">
                  <c:v>726</c:v>
                </c:pt>
                <c:pt idx="7982">
                  <c:v>718</c:v>
                </c:pt>
                <c:pt idx="7983">
                  <c:v>715</c:v>
                </c:pt>
                <c:pt idx="7984">
                  <c:v>723</c:v>
                </c:pt>
                <c:pt idx="7985">
                  <c:v>723</c:v>
                </c:pt>
                <c:pt idx="7986">
                  <c:v>721</c:v>
                </c:pt>
                <c:pt idx="7987">
                  <c:v>723</c:v>
                </c:pt>
                <c:pt idx="7988">
                  <c:v>716</c:v>
                </c:pt>
                <c:pt idx="7989">
                  <c:v>726</c:v>
                </c:pt>
                <c:pt idx="7990">
                  <c:v>723</c:v>
                </c:pt>
                <c:pt idx="7991">
                  <c:v>716</c:v>
                </c:pt>
                <c:pt idx="7992">
                  <c:v>723</c:v>
                </c:pt>
                <c:pt idx="7993">
                  <c:v>723</c:v>
                </c:pt>
                <c:pt idx="7994">
                  <c:v>723</c:v>
                </c:pt>
                <c:pt idx="7995">
                  <c:v>726</c:v>
                </c:pt>
                <c:pt idx="7996">
                  <c:v>716</c:v>
                </c:pt>
                <c:pt idx="7997">
                  <c:v>728</c:v>
                </c:pt>
                <c:pt idx="7998">
                  <c:v>718</c:v>
                </c:pt>
                <c:pt idx="7999">
                  <c:v>721</c:v>
                </c:pt>
                <c:pt idx="8000">
                  <c:v>723</c:v>
                </c:pt>
                <c:pt idx="8001">
                  <c:v>726</c:v>
                </c:pt>
                <c:pt idx="8002">
                  <c:v>726</c:v>
                </c:pt>
                <c:pt idx="8003">
                  <c:v>728</c:v>
                </c:pt>
                <c:pt idx="8004">
                  <c:v>723</c:v>
                </c:pt>
                <c:pt idx="8005">
                  <c:v>720</c:v>
                </c:pt>
                <c:pt idx="8006">
                  <c:v>733</c:v>
                </c:pt>
                <c:pt idx="8007">
                  <c:v>726</c:v>
                </c:pt>
                <c:pt idx="8008">
                  <c:v>726</c:v>
                </c:pt>
                <c:pt idx="8009">
                  <c:v>723</c:v>
                </c:pt>
                <c:pt idx="8010">
                  <c:v>716</c:v>
                </c:pt>
                <c:pt idx="8011">
                  <c:v>726</c:v>
                </c:pt>
                <c:pt idx="8012">
                  <c:v>723</c:v>
                </c:pt>
                <c:pt idx="8013">
                  <c:v>731</c:v>
                </c:pt>
                <c:pt idx="8014">
                  <c:v>723</c:v>
                </c:pt>
                <c:pt idx="8015">
                  <c:v>717</c:v>
                </c:pt>
                <c:pt idx="8016">
                  <c:v>721</c:v>
                </c:pt>
                <c:pt idx="8017">
                  <c:v>718</c:v>
                </c:pt>
                <c:pt idx="8018">
                  <c:v>716</c:v>
                </c:pt>
                <c:pt idx="8019">
                  <c:v>715</c:v>
                </c:pt>
                <c:pt idx="8020">
                  <c:v>715</c:v>
                </c:pt>
                <c:pt idx="8021">
                  <c:v>721</c:v>
                </c:pt>
                <c:pt idx="8022">
                  <c:v>723</c:v>
                </c:pt>
                <c:pt idx="8023">
                  <c:v>718</c:v>
                </c:pt>
                <c:pt idx="8024">
                  <c:v>724</c:v>
                </c:pt>
                <c:pt idx="8025">
                  <c:v>746</c:v>
                </c:pt>
                <c:pt idx="8026">
                  <c:v>718</c:v>
                </c:pt>
                <c:pt idx="8027">
                  <c:v>715</c:v>
                </c:pt>
                <c:pt idx="8028">
                  <c:v>728</c:v>
                </c:pt>
                <c:pt idx="8029">
                  <c:v>718</c:v>
                </c:pt>
                <c:pt idx="8030">
                  <c:v>728</c:v>
                </c:pt>
                <c:pt idx="8031">
                  <c:v>723</c:v>
                </c:pt>
                <c:pt idx="8032">
                  <c:v>726</c:v>
                </c:pt>
                <c:pt idx="8033">
                  <c:v>728</c:v>
                </c:pt>
                <c:pt idx="8034">
                  <c:v>728</c:v>
                </c:pt>
                <c:pt idx="8035">
                  <c:v>731</c:v>
                </c:pt>
                <c:pt idx="8036">
                  <c:v>723</c:v>
                </c:pt>
                <c:pt idx="8037">
                  <c:v>720</c:v>
                </c:pt>
                <c:pt idx="8038">
                  <c:v>726</c:v>
                </c:pt>
                <c:pt idx="8039">
                  <c:v>731</c:v>
                </c:pt>
                <c:pt idx="8040">
                  <c:v>731</c:v>
                </c:pt>
                <c:pt idx="8041">
                  <c:v>721</c:v>
                </c:pt>
                <c:pt idx="8042">
                  <c:v>733</c:v>
                </c:pt>
                <c:pt idx="8043">
                  <c:v>729</c:v>
                </c:pt>
                <c:pt idx="8044">
                  <c:v>728</c:v>
                </c:pt>
                <c:pt idx="8045">
                  <c:v>723</c:v>
                </c:pt>
                <c:pt idx="8046">
                  <c:v>721</c:v>
                </c:pt>
                <c:pt idx="8047">
                  <c:v>728</c:v>
                </c:pt>
                <c:pt idx="8048">
                  <c:v>728</c:v>
                </c:pt>
                <c:pt idx="8049">
                  <c:v>721</c:v>
                </c:pt>
                <c:pt idx="8050">
                  <c:v>715</c:v>
                </c:pt>
                <c:pt idx="8051">
                  <c:v>723</c:v>
                </c:pt>
                <c:pt idx="8052">
                  <c:v>729</c:v>
                </c:pt>
                <c:pt idx="8053">
                  <c:v>733</c:v>
                </c:pt>
                <c:pt idx="8054">
                  <c:v>728</c:v>
                </c:pt>
                <c:pt idx="8055">
                  <c:v>731</c:v>
                </c:pt>
                <c:pt idx="8056">
                  <c:v>728</c:v>
                </c:pt>
                <c:pt idx="8057">
                  <c:v>726</c:v>
                </c:pt>
                <c:pt idx="8058">
                  <c:v>723</c:v>
                </c:pt>
                <c:pt idx="8059">
                  <c:v>726</c:v>
                </c:pt>
                <c:pt idx="8060">
                  <c:v>724</c:v>
                </c:pt>
                <c:pt idx="8061">
                  <c:v>726</c:v>
                </c:pt>
                <c:pt idx="8062">
                  <c:v>718</c:v>
                </c:pt>
                <c:pt idx="8063">
                  <c:v>723</c:v>
                </c:pt>
                <c:pt idx="8064">
                  <c:v>726</c:v>
                </c:pt>
                <c:pt idx="8065">
                  <c:v>731</c:v>
                </c:pt>
                <c:pt idx="8066">
                  <c:v>726</c:v>
                </c:pt>
                <c:pt idx="8067">
                  <c:v>724</c:v>
                </c:pt>
                <c:pt idx="8068">
                  <c:v>726</c:v>
                </c:pt>
                <c:pt idx="8069">
                  <c:v>726</c:v>
                </c:pt>
                <c:pt idx="8070">
                  <c:v>723</c:v>
                </c:pt>
                <c:pt idx="8071">
                  <c:v>723</c:v>
                </c:pt>
                <c:pt idx="8072">
                  <c:v>724</c:v>
                </c:pt>
                <c:pt idx="8073">
                  <c:v>718</c:v>
                </c:pt>
                <c:pt idx="8074">
                  <c:v>721</c:v>
                </c:pt>
                <c:pt idx="8075">
                  <c:v>716</c:v>
                </c:pt>
                <c:pt idx="8076">
                  <c:v>726</c:v>
                </c:pt>
                <c:pt idx="8077">
                  <c:v>726</c:v>
                </c:pt>
                <c:pt idx="8078">
                  <c:v>723</c:v>
                </c:pt>
                <c:pt idx="8079">
                  <c:v>734</c:v>
                </c:pt>
                <c:pt idx="8080">
                  <c:v>728</c:v>
                </c:pt>
                <c:pt idx="8081">
                  <c:v>732</c:v>
                </c:pt>
                <c:pt idx="8082">
                  <c:v>721</c:v>
                </c:pt>
                <c:pt idx="8083">
                  <c:v>723</c:v>
                </c:pt>
                <c:pt idx="8084">
                  <c:v>728</c:v>
                </c:pt>
                <c:pt idx="8085">
                  <c:v>720</c:v>
                </c:pt>
                <c:pt idx="8086">
                  <c:v>731</c:v>
                </c:pt>
                <c:pt idx="8087">
                  <c:v>728</c:v>
                </c:pt>
                <c:pt idx="8088">
                  <c:v>718</c:v>
                </c:pt>
                <c:pt idx="8089">
                  <c:v>726</c:v>
                </c:pt>
                <c:pt idx="8090">
                  <c:v>716</c:v>
                </c:pt>
                <c:pt idx="8091">
                  <c:v>726</c:v>
                </c:pt>
                <c:pt idx="8092">
                  <c:v>718</c:v>
                </c:pt>
                <c:pt idx="8093">
                  <c:v>721</c:v>
                </c:pt>
                <c:pt idx="8094">
                  <c:v>718</c:v>
                </c:pt>
                <c:pt idx="8095">
                  <c:v>721</c:v>
                </c:pt>
                <c:pt idx="8096">
                  <c:v>728</c:v>
                </c:pt>
                <c:pt idx="8097">
                  <c:v>718</c:v>
                </c:pt>
                <c:pt idx="8098">
                  <c:v>718</c:v>
                </c:pt>
                <c:pt idx="8099">
                  <c:v>731</c:v>
                </c:pt>
                <c:pt idx="8100">
                  <c:v>721</c:v>
                </c:pt>
                <c:pt idx="8101">
                  <c:v>723</c:v>
                </c:pt>
                <c:pt idx="8102">
                  <c:v>728</c:v>
                </c:pt>
                <c:pt idx="8103">
                  <c:v>726</c:v>
                </c:pt>
                <c:pt idx="8104">
                  <c:v>741</c:v>
                </c:pt>
                <c:pt idx="8105">
                  <c:v>723</c:v>
                </c:pt>
                <c:pt idx="8106">
                  <c:v>720</c:v>
                </c:pt>
                <c:pt idx="8107">
                  <c:v>715</c:v>
                </c:pt>
                <c:pt idx="8108">
                  <c:v>721</c:v>
                </c:pt>
                <c:pt idx="8109">
                  <c:v>716</c:v>
                </c:pt>
                <c:pt idx="8110">
                  <c:v>726</c:v>
                </c:pt>
                <c:pt idx="8111">
                  <c:v>716</c:v>
                </c:pt>
                <c:pt idx="8112">
                  <c:v>715</c:v>
                </c:pt>
                <c:pt idx="8113">
                  <c:v>723</c:v>
                </c:pt>
                <c:pt idx="8114">
                  <c:v>716</c:v>
                </c:pt>
                <c:pt idx="8115">
                  <c:v>723</c:v>
                </c:pt>
                <c:pt idx="8116">
                  <c:v>731</c:v>
                </c:pt>
                <c:pt idx="8117">
                  <c:v>723</c:v>
                </c:pt>
                <c:pt idx="8118">
                  <c:v>723</c:v>
                </c:pt>
                <c:pt idx="8119">
                  <c:v>720</c:v>
                </c:pt>
                <c:pt idx="8120">
                  <c:v>728</c:v>
                </c:pt>
                <c:pt idx="8121">
                  <c:v>728</c:v>
                </c:pt>
                <c:pt idx="8122">
                  <c:v>731</c:v>
                </c:pt>
                <c:pt idx="8123">
                  <c:v>718</c:v>
                </c:pt>
                <c:pt idx="8124">
                  <c:v>721</c:v>
                </c:pt>
                <c:pt idx="8125">
                  <c:v>718</c:v>
                </c:pt>
                <c:pt idx="8126">
                  <c:v>723</c:v>
                </c:pt>
                <c:pt idx="8127">
                  <c:v>721</c:v>
                </c:pt>
                <c:pt idx="8128">
                  <c:v>723</c:v>
                </c:pt>
                <c:pt idx="8129">
                  <c:v>728</c:v>
                </c:pt>
                <c:pt idx="8130">
                  <c:v>729</c:v>
                </c:pt>
                <c:pt idx="8131">
                  <c:v>728</c:v>
                </c:pt>
                <c:pt idx="8132">
                  <c:v>728</c:v>
                </c:pt>
                <c:pt idx="8133">
                  <c:v>733</c:v>
                </c:pt>
                <c:pt idx="8134">
                  <c:v>736</c:v>
                </c:pt>
                <c:pt idx="8135">
                  <c:v>731</c:v>
                </c:pt>
                <c:pt idx="8136">
                  <c:v>718</c:v>
                </c:pt>
                <c:pt idx="8137">
                  <c:v>729</c:v>
                </c:pt>
                <c:pt idx="8138">
                  <c:v>718</c:v>
                </c:pt>
                <c:pt idx="8139">
                  <c:v>718</c:v>
                </c:pt>
                <c:pt idx="8140">
                  <c:v>723</c:v>
                </c:pt>
                <c:pt idx="8141">
                  <c:v>723</c:v>
                </c:pt>
                <c:pt idx="8142">
                  <c:v>721</c:v>
                </c:pt>
                <c:pt idx="8143">
                  <c:v>718</c:v>
                </c:pt>
                <c:pt idx="8144">
                  <c:v>718</c:v>
                </c:pt>
                <c:pt idx="8145">
                  <c:v>724</c:v>
                </c:pt>
                <c:pt idx="8146">
                  <c:v>728</c:v>
                </c:pt>
                <c:pt idx="8147">
                  <c:v>723</c:v>
                </c:pt>
                <c:pt idx="8148">
                  <c:v>723</c:v>
                </c:pt>
                <c:pt idx="8149">
                  <c:v>726</c:v>
                </c:pt>
                <c:pt idx="8150">
                  <c:v>726</c:v>
                </c:pt>
                <c:pt idx="8151">
                  <c:v>723</c:v>
                </c:pt>
                <c:pt idx="8152">
                  <c:v>723</c:v>
                </c:pt>
                <c:pt idx="8153">
                  <c:v>721</c:v>
                </c:pt>
                <c:pt idx="8154">
                  <c:v>717</c:v>
                </c:pt>
                <c:pt idx="8155">
                  <c:v>723</c:v>
                </c:pt>
                <c:pt idx="8156">
                  <c:v>726</c:v>
                </c:pt>
                <c:pt idx="8157">
                  <c:v>731</c:v>
                </c:pt>
                <c:pt idx="8158">
                  <c:v>731</c:v>
                </c:pt>
                <c:pt idx="8159">
                  <c:v>731</c:v>
                </c:pt>
                <c:pt idx="8160">
                  <c:v>736</c:v>
                </c:pt>
                <c:pt idx="8161">
                  <c:v>716</c:v>
                </c:pt>
                <c:pt idx="8162">
                  <c:v>731</c:v>
                </c:pt>
                <c:pt idx="8163">
                  <c:v>726</c:v>
                </c:pt>
                <c:pt idx="8164">
                  <c:v>726</c:v>
                </c:pt>
                <c:pt idx="8165">
                  <c:v>718</c:v>
                </c:pt>
                <c:pt idx="8166">
                  <c:v>716</c:v>
                </c:pt>
                <c:pt idx="8167">
                  <c:v>731</c:v>
                </c:pt>
                <c:pt idx="8168">
                  <c:v>723</c:v>
                </c:pt>
                <c:pt idx="8169">
                  <c:v>726</c:v>
                </c:pt>
                <c:pt idx="8170">
                  <c:v>718</c:v>
                </c:pt>
                <c:pt idx="8171">
                  <c:v>716</c:v>
                </c:pt>
                <c:pt idx="8172">
                  <c:v>750</c:v>
                </c:pt>
                <c:pt idx="8173">
                  <c:v>718</c:v>
                </c:pt>
                <c:pt idx="8174">
                  <c:v>715</c:v>
                </c:pt>
                <c:pt idx="8175">
                  <c:v>750</c:v>
                </c:pt>
                <c:pt idx="8176">
                  <c:v>721</c:v>
                </c:pt>
                <c:pt idx="8177">
                  <c:v>723</c:v>
                </c:pt>
                <c:pt idx="8178">
                  <c:v>728</c:v>
                </c:pt>
                <c:pt idx="8179">
                  <c:v>728</c:v>
                </c:pt>
                <c:pt idx="8180">
                  <c:v>723</c:v>
                </c:pt>
                <c:pt idx="8181">
                  <c:v>716</c:v>
                </c:pt>
                <c:pt idx="8182">
                  <c:v>723</c:v>
                </c:pt>
                <c:pt idx="8183">
                  <c:v>726</c:v>
                </c:pt>
                <c:pt idx="8184">
                  <c:v>716</c:v>
                </c:pt>
                <c:pt idx="8185">
                  <c:v>726</c:v>
                </c:pt>
                <c:pt idx="8186">
                  <c:v>718</c:v>
                </c:pt>
                <c:pt idx="8187">
                  <c:v>731</c:v>
                </c:pt>
                <c:pt idx="8188">
                  <c:v>718</c:v>
                </c:pt>
                <c:pt idx="8189">
                  <c:v>716</c:v>
                </c:pt>
                <c:pt idx="8190">
                  <c:v>715</c:v>
                </c:pt>
                <c:pt idx="8191">
                  <c:v>718</c:v>
                </c:pt>
                <c:pt idx="8192">
                  <c:v>721</c:v>
                </c:pt>
                <c:pt idx="8193">
                  <c:v>726</c:v>
                </c:pt>
                <c:pt idx="8194">
                  <c:v>718</c:v>
                </c:pt>
                <c:pt idx="8195">
                  <c:v>721</c:v>
                </c:pt>
                <c:pt idx="8196">
                  <c:v>736</c:v>
                </c:pt>
                <c:pt idx="8197">
                  <c:v>723</c:v>
                </c:pt>
                <c:pt idx="8198">
                  <c:v>721</c:v>
                </c:pt>
                <c:pt idx="8199">
                  <c:v>731</c:v>
                </c:pt>
                <c:pt idx="8200">
                  <c:v>721</c:v>
                </c:pt>
                <c:pt idx="8201">
                  <c:v>722</c:v>
                </c:pt>
                <c:pt idx="8202">
                  <c:v>731</c:v>
                </c:pt>
                <c:pt idx="8203">
                  <c:v>726</c:v>
                </c:pt>
                <c:pt idx="8204">
                  <c:v>728</c:v>
                </c:pt>
                <c:pt idx="8205">
                  <c:v>726</c:v>
                </c:pt>
                <c:pt idx="8206">
                  <c:v>728</c:v>
                </c:pt>
                <c:pt idx="8207">
                  <c:v>731</c:v>
                </c:pt>
                <c:pt idx="8208">
                  <c:v>718</c:v>
                </c:pt>
                <c:pt idx="8209">
                  <c:v>723</c:v>
                </c:pt>
                <c:pt idx="8210">
                  <c:v>716</c:v>
                </c:pt>
                <c:pt idx="8211">
                  <c:v>717</c:v>
                </c:pt>
                <c:pt idx="8212">
                  <c:v>717</c:v>
                </c:pt>
                <c:pt idx="8213">
                  <c:v>715</c:v>
                </c:pt>
                <c:pt idx="8214">
                  <c:v>718</c:v>
                </c:pt>
                <c:pt idx="8215">
                  <c:v>718</c:v>
                </c:pt>
                <c:pt idx="8216">
                  <c:v>724</c:v>
                </c:pt>
                <c:pt idx="8217">
                  <c:v>736</c:v>
                </c:pt>
                <c:pt idx="8218">
                  <c:v>728</c:v>
                </c:pt>
                <c:pt idx="8219">
                  <c:v>726</c:v>
                </c:pt>
                <c:pt idx="8220">
                  <c:v>726</c:v>
                </c:pt>
                <c:pt idx="8221">
                  <c:v>721</c:v>
                </c:pt>
                <c:pt idx="8222">
                  <c:v>733</c:v>
                </c:pt>
                <c:pt idx="8223">
                  <c:v>745</c:v>
                </c:pt>
                <c:pt idx="8224">
                  <c:v>736</c:v>
                </c:pt>
                <c:pt idx="8225">
                  <c:v>726</c:v>
                </c:pt>
                <c:pt idx="8226">
                  <c:v>716</c:v>
                </c:pt>
                <c:pt idx="8227">
                  <c:v>723</c:v>
                </c:pt>
                <c:pt idx="8228">
                  <c:v>723</c:v>
                </c:pt>
                <c:pt idx="8229">
                  <c:v>736</c:v>
                </c:pt>
                <c:pt idx="8230">
                  <c:v>728</c:v>
                </c:pt>
                <c:pt idx="8231">
                  <c:v>726</c:v>
                </c:pt>
                <c:pt idx="8232">
                  <c:v>726</c:v>
                </c:pt>
                <c:pt idx="8233">
                  <c:v>726</c:v>
                </c:pt>
                <c:pt idx="8234">
                  <c:v>729</c:v>
                </c:pt>
                <c:pt idx="8235">
                  <c:v>723</c:v>
                </c:pt>
                <c:pt idx="8236">
                  <c:v>723</c:v>
                </c:pt>
                <c:pt idx="8237">
                  <c:v>731</c:v>
                </c:pt>
                <c:pt idx="8238">
                  <c:v>723</c:v>
                </c:pt>
                <c:pt idx="8239">
                  <c:v>723</c:v>
                </c:pt>
                <c:pt idx="8240">
                  <c:v>723</c:v>
                </c:pt>
                <c:pt idx="8241">
                  <c:v>718</c:v>
                </c:pt>
                <c:pt idx="8242">
                  <c:v>721</c:v>
                </c:pt>
                <c:pt idx="8243">
                  <c:v>723</c:v>
                </c:pt>
                <c:pt idx="8244">
                  <c:v>723</c:v>
                </c:pt>
                <c:pt idx="8245">
                  <c:v>716</c:v>
                </c:pt>
                <c:pt idx="8246">
                  <c:v>723</c:v>
                </c:pt>
                <c:pt idx="8247">
                  <c:v>723</c:v>
                </c:pt>
                <c:pt idx="8248">
                  <c:v>728</c:v>
                </c:pt>
                <c:pt idx="8249">
                  <c:v>723</c:v>
                </c:pt>
                <c:pt idx="8250">
                  <c:v>715</c:v>
                </c:pt>
                <c:pt idx="8251">
                  <c:v>726</c:v>
                </c:pt>
                <c:pt idx="8252">
                  <c:v>728</c:v>
                </c:pt>
                <c:pt idx="8253">
                  <c:v>718</c:v>
                </c:pt>
                <c:pt idx="8254">
                  <c:v>718</c:v>
                </c:pt>
                <c:pt idx="8255">
                  <c:v>716</c:v>
                </c:pt>
                <c:pt idx="8256">
                  <c:v>726</c:v>
                </c:pt>
                <c:pt idx="8257">
                  <c:v>718</c:v>
                </c:pt>
                <c:pt idx="8258">
                  <c:v>721</c:v>
                </c:pt>
                <c:pt idx="8259">
                  <c:v>750</c:v>
                </c:pt>
                <c:pt idx="8260">
                  <c:v>716</c:v>
                </c:pt>
                <c:pt idx="8261">
                  <c:v>723</c:v>
                </c:pt>
                <c:pt idx="8262">
                  <c:v>723</c:v>
                </c:pt>
                <c:pt idx="8263">
                  <c:v>721</c:v>
                </c:pt>
                <c:pt idx="8264">
                  <c:v>733</c:v>
                </c:pt>
                <c:pt idx="8265">
                  <c:v>723</c:v>
                </c:pt>
                <c:pt idx="8266">
                  <c:v>726</c:v>
                </c:pt>
                <c:pt idx="8267">
                  <c:v>723</c:v>
                </c:pt>
                <c:pt idx="8268">
                  <c:v>726</c:v>
                </c:pt>
                <c:pt idx="8269">
                  <c:v>723</c:v>
                </c:pt>
                <c:pt idx="8270">
                  <c:v>740</c:v>
                </c:pt>
                <c:pt idx="8271">
                  <c:v>721</c:v>
                </c:pt>
                <c:pt idx="8272">
                  <c:v>731</c:v>
                </c:pt>
                <c:pt idx="8273">
                  <c:v>723</c:v>
                </c:pt>
                <c:pt idx="8274">
                  <c:v>720</c:v>
                </c:pt>
                <c:pt idx="8275">
                  <c:v>723</c:v>
                </c:pt>
                <c:pt idx="8276">
                  <c:v>723</c:v>
                </c:pt>
                <c:pt idx="8277">
                  <c:v>716</c:v>
                </c:pt>
                <c:pt idx="8278">
                  <c:v>723</c:v>
                </c:pt>
                <c:pt idx="8279">
                  <c:v>723</c:v>
                </c:pt>
                <c:pt idx="8280">
                  <c:v>724</c:v>
                </c:pt>
                <c:pt idx="8281">
                  <c:v>726</c:v>
                </c:pt>
                <c:pt idx="8282">
                  <c:v>721</c:v>
                </c:pt>
                <c:pt idx="8283">
                  <c:v>718</c:v>
                </c:pt>
                <c:pt idx="8284">
                  <c:v>718</c:v>
                </c:pt>
                <c:pt idx="8285">
                  <c:v>724</c:v>
                </c:pt>
                <c:pt idx="8286">
                  <c:v>718</c:v>
                </c:pt>
                <c:pt idx="8287">
                  <c:v>723</c:v>
                </c:pt>
                <c:pt idx="8288">
                  <c:v>723</c:v>
                </c:pt>
                <c:pt idx="8289">
                  <c:v>718</c:v>
                </c:pt>
                <c:pt idx="8290">
                  <c:v>731</c:v>
                </c:pt>
                <c:pt idx="8291">
                  <c:v>717</c:v>
                </c:pt>
                <c:pt idx="8292">
                  <c:v>731</c:v>
                </c:pt>
                <c:pt idx="8293">
                  <c:v>723</c:v>
                </c:pt>
                <c:pt idx="8294">
                  <c:v>717</c:v>
                </c:pt>
                <c:pt idx="8295">
                  <c:v>721</c:v>
                </c:pt>
                <c:pt idx="8296">
                  <c:v>716</c:v>
                </c:pt>
                <c:pt idx="8297">
                  <c:v>726</c:v>
                </c:pt>
                <c:pt idx="8298">
                  <c:v>716</c:v>
                </c:pt>
                <c:pt idx="8299">
                  <c:v>726</c:v>
                </c:pt>
                <c:pt idx="8300">
                  <c:v>726</c:v>
                </c:pt>
                <c:pt idx="8301">
                  <c:v>726</c:v>
                </c:pt>
                <c:pt idx="8302">
                  <c:v>718</c:v>
                </c:pt>
                <c:pt idx="8303">
                  <c:v>717</c:v>
                </c:pt>
                <c:pt idx="8304">
                  <c:v>716</c:v>
                </c:pt>
                <c:pt idx="8305">
                  <c:v>726</c:v>
                </c:pt>
                <c:pt idx="8306">
                  <c:v>715</c:v>
                </c:pt>
                <c:pt idx="8307">
                  <c:v>721</c:v>
                </c:pt>
                <c:pt idx="8308">
                  <c:v>723</c:v>
                </c:pt>
                <c:pt idx="8309">
                  <c:v>715</c:v>
                </c:pt>
                <c:pt idx="8310">
                  <c:v>726</c:v>
                </c:pt>
                <c:pt idx="8311">
                  <c:v>726</c:v>
                </c:pt>
                <c:pt idx="8312">
                  <c:v>721</c:v>
                </c:pt>
                <c:pt idx="8313">
                  <c:v>731</c:v>
                </c:pt>
                <c:pt idx="8314">
                  <c:v>736</c:v>
                </c:pt>
                <c:pt idx="8315">
                  <c:v>733</c:v>
                </c:pt>
                <c:pt idx="8316">
                  <c:v>736</c:v>
                </c:pt>
                <c:pt idx="8317">
                  <c:v>724</c:v>
                </c:pt>
                <c:pt idx="8318">
                  <c:v>718</c:v>
                </c:pt>
                <c:pt idx="8319">
                  <c:v>723</c:v>
                </c:pt>
                <c:pt idx="8320">
                  <c:v>716</c:v>
                </c:pt>
                <c:pt idx="8321">
                  <c:v>726</c:v>
                </c:pt>
                <c:pt idx="8322">
                  <c:v>721</c:v>
                </c:pt>
                <c:pt idx="8323">
                  <c:v>723</c:v>
                </c:pt>
                <c:pt idx="8324">
                  <c:v>726</c:v>
                </c:pt>
                <c:pt idx="8325">
                  <c:v>723</c:v>
                </c:pt>
                <c:pt idx="8326">
                  <c:v>718</c:v>
                </c:pt>
                <c:pt idx="8327">
                  <c:v>721</c:v>
                </c:pt>
                <c:pt idx="8328">
                  <c:v>723</c:v>
                </c:pt>
                <c:pt idx="8329">
                  <c:v>723</c:v>
                </c:pt>
                <c:pt idx="8330">
                  <c:v>723</c:v>
                </c:pt>
                <c:pt idx="8331">
                  <c:v>728</c:v>
                </c:pt>
                <c:pt idx="8332">
                  <c:v>726</c:v>
                </c:pt>
                <c:pt idx="8333">
                  <c:v>723</c:v>
                </c:pt>
                <c:pt idx="8334">
                  <c:v>723</c:v>
                </c:pt>
                <c:pt idx="8335">
                  <c:v>720</c:v>
                </c:pt>
                <c:pt idx="8336">
                  <c:v>720</c:v>
                </c:pt>
                <c:pt idx="8337">
                  <c:v>728</c:v>
                </c:pt>
                <c:pt idx="8338">
                  <c:v>723</c:v>
                </c:pt>
                <c:pt idx="8339">
                  <c:v>723</c:v>
                </c:pt>
                <c:pt idx="8340">
                  <c:v>716</c:v>
                </c:pt>
                <c:pt idx="8341">
                  <c:v>723</c:v>
                </c:pt>
                <c:pt idx="8342">
                  <c:v>717</c:v>
                </c:pt>
                <c:pt idx="8343">
                  <c:v>715</c:v>
                </c:pt>
                <c:pt idx="8344">
                  <c:v>723</c:v>
                </c:pt>
                <c:pt idx="8345">
                  <c:v>726</c:v>
                </c:pt>
                <c:pt idx="8346">
                  <c:v>716</c:v>
                </c:pt>
                <c:pt idx="8347">
                  <c:v>723</c:v>
                </c:pt>
                <c:pt idx="8348">
                  <c:v>726</c:v>
                </c:pt>
                <c:pt idx="8349">
                  <c:v>731</c:v>
                </c:pt>
                <c:pt idx="8350">
                  <c:v>731</c:v>
                </c:pt>
                <c:pt idx="8351">
                  <c:v>721</c:v>
                </c:pt>
                <c:pt idx="8352">
                  <c:v>716</c:v>
                </c:pt>
                <c:pt idx="8353">
                  <c:v>731</c:v>
                </c:pt>
                <c:pt idx="8354">
                  <c:v>716</c:v>
                </c:pt>
                <c:pt idx="8355">
                  <c:v>718</c:v>
                </c:pt>
                <c:pt idx="8356">
                  <c:v>723</c:v>
                </c:pt>
                <c:pt idx="8357">
                  <c:v>716</c:v>
                </c:pt>
                <c:pt idx="8358">
                  <c:v>723</c:v>
                </c:pt>
                <c:pt idx="8359">
                  <c:v>726</c:v>
                </c:pt>
                <c:pt idx="8360">
                  <c:v>728</c:v>
                </c:pt>
                <c:pt idx="8361">
                  <c:v>728</c:v>
                </c:pt>
                <c:pt idx="8362">
                  <c:v>722</c:v>
                </c:pt>
                <c:pt idx="8363">
                  <c:v>726</c:v>
                </c:pt>
                <c:pt idx="8364">
                  <c:v>731</c:v>
                </c:pt>
                <c:pt idx="8365">
                  <c:v>726</c:v>
                </c:pt>
                <c:pt idx="8366">
                  <c:v>718</c:v>
                </c:pt>
                <c:pt idx="8367">
                  <c:v>731</c:v>
                </c:pt>
                <c:pt idx="8368">
                  <c:v>718</c:v>
                </c:pt>
                <c:pt idx="8369">
                  <c:v>718</c:v>
                </c:pt>
                <c:pt idx="8370">
                  <c:v>721</c:v>
                </c:pt>
                <c:pt idx="8371">
                  <c:v>726</c:v>
                </c:pt>
                <c:pt idx="8372">
                  <c:v>731</c:v>
                </c:pt>
                <c:pt idx="8373">
                  <c:v>721</c:v>
                </c:pt>
                <c:pt idx="8374">
                  <c:v>728</c:v>
                </c:pt>
                <c:pt idx="8375">
                  <c:v>721</c:v>
                </c:pt>
                <c:pt idx="8376">
                  <c:v>731</c:v>
                </c:pt>
                <c:pt idx="8377">
                  <c:v>728</c:v>
                </c:pt>
                <c:pt idx="8378">
                  <c:v>720</c:v>
                </c:pt>
                <c:pt idx="8379">
                  <c:v>715</c:v>
                </c:pt>
                <c:pt idx="8380">
                  <c:v>715</c:v>
                </c:pt>
                <c:pt idx="8381">
                  <c:v>726</c:v>
                </c:pt>
                <c:pt idx="8382">
                  <c:v>723</c:v>
                </c:pt>
                <c:pt idx="8383">
                  <c:v>716</c:v>
                </c:pt>
                <c:pt idx="8384">
                  <c:v>728</c:v>
                </c:pt>
                <c:pt idx="8385">
                  <c:v>723</c:v>
                </c:pt>
                <c:pt idx="8386">
                  <c:v>724</c:v>
                </c:pt>
                <c:pt idx="8387">
                  <c:v>726</c:v>
                </c:pt>
                <c:pt idx="8388">
                  <c:v>716</c:v>
                </c:pt>
                <c:pt idx="8389">
                  <c:v>723</c:v>
                </c:pt>
                <c:pt idx="8390">
                  <c:v>718</c:v>
                </c:pt>
                <c:pt idx="8391">
                  <c:v>721</c:v>
                </c:pt>
                <c:pt idx="8392">
                  <c:v>750</c:v>
                </c:pt>
                <c:pt idx="8393">
                  <c:v>753</c:v>
                </c:pt>
                <c:pt idx="8394">
                  <c:v>733</c:v>
                </c:pt>
                <c:pt idx="8395">
                  <c:v>728</c:v>
                </c:pt>
                <c:pt idx="8396">
                  <c:v>755</c:v>
                </c:pt>
                <c:pt idx="8397">
                  <c:v>723</c:v>
                </c:pt>
                <c:pt idx="8398">
                  <c:v>721</c:v>
                </c:pt>
                <c:pt idx="8399">
                  <c:v>726</c:v>
                </c:pt>
                <c:pt idx="8400">
                  <c:v>726</c:v>
                </c:pt>
                <c:pt idx="8401">
                  <c:v>724</c:v>
                </c:pt>
                <c:pt idx="8402">
                  <c:v>723</c:v>
                </c:pt>
                <c:pt idx="8403">
                  <c:v>721</c:v>
                </c:pt>
                <c:pt idx="8404">
                  <c:v>723</c:v>
                </c:pt>
                <c:pt idx="8405">
                  <c:v>726</c:v>
                </c:pt>
                <c:pt idx="8406">
                  <c:v>726</c:v>
                </c:pt>
                <c:pt idx="8407">
                  <c:v>717</c:v>
                </c:pt>
                <c:pt idx="8408">
                  <c:v>724</c:v>
                </c:pt>
                <c:pt idx="8409">
                  <c:v>726</c:v>
                </c:pt>
                <c:pt idx="8410">
                  <c:v>718</c:v>
                </c:pt>
                <c:pt idx="8411">
                  <c:v>715</c:v>
                </c:pt>
                <c:pt idx="8412">
                  <c:v>728</c:v>
                </c:pt>
                <c:pt idx="8413">
                  <c:v>723</c:v>
                </c:pt>
                <c:pt idx="8414">
                  <c:v>728</c:v>
                </c:pt>
                <c:pt idx="8415">
                  <c:v>723</c:v>
                </c:pt>
                <c:pt idx="8416">
                  <c:v>726</c:v>
                </c:pt>
                <c:pt idx="8417">
                  <c:v>728</c:v>
                </c:pt>
                <c:pt idx="8418">
                  <c:v>723</c:v>
                </c:pt>
                <c:pt idx="8419">
                  <c:v>720</c:v>
                </c:pt>
                <c:pt idx="8420">
                  <c:v>736</c:v>
                </c:pt>
                <c:pt idx="8421">
                  <c:v>731</c:v>
                </c:pt>
                <c:pt idx="8422">
                  <c:v>726</c:v>
                </c:pt>
                <c:pt idx="8423">
                  <c:v>728</c:v>
                </c:pt>
                <c:pt idx="8424">
                  <c:v>721</c:v>
                </c:pt>
                <c:pt idx="8425">
                  <c:v>723</c:v>
                </c:pt>
                <c:pt idx="8426">
                  <c:v>726</c:v>
                </c:pt>
                <c:pt idx="8427">
                  <c:v>729</c:v>
                </c:pt>
                <c:pt idx="8428">
                  <c:v>723</c:v>
                </c:pt>
                <c:pt idx="8429">
                  <c:v>728</c:v>
                </c:pt>
                <c:pt idx="8430">
                  <c:v>716</c:v>
                </c:pt>
                <c:pt idx="8431">
                  <c:v>727</c:v>
                </c:pt>
                <c:pt idx="8432">
                  <c:v>723</c:v>
                </c:pt>
                <c:pt idx="8433">
                  <c:v>723</c:v>
                </c:pt>
                <c:pt idx="8434">
                  <c:v>721</c:v>
                </c:pt>
                <c:pt idx="8435">
                  <c:v>723</c:v>
                </c:pt>
                <c:pt idx="8436">
                  <c:v>717</c:v>
                </c:pt>
                <c:pt idx="8437">
                  <c:v>716</c:v>
                </c:pt>
                <c:pt idx="8438">
                  <c:v>726</c:v>
                </c:pt>
                <c:pt idx="8439">
                  <c:v>723</c:v>
                </c:pt>
                <c:pt idx="8440">
                  <c:v>726</c:v>
                </c:pt>
                <c:pt idx="8441">
                  <c:v>728</c:v>
                </c:pt>
                <c:pt idx="8442">
                  <c:v>728</c:v>
                </c:pt>
                <c:pt idx="8443">
                  <c:v>720</c:v>
                </c:pt>
                <c:pt idx="8444">
                  <c:v>720</c:v>
                </c:pt>
                <c:pt idx="8445">
                  <c:v>731</c:v>
                </c:pt>
                <c:pt idx="8446">
                  <c:v>723</c:v>
                </c:pt>
                <c:pt idx="8447">
                  <c:v>726</c:v>
                </c:pt>
                <c:pt idx="8448">
                  <c:v>720</c:v>
                </c:pt>
                <c:pt idx="8449">
                  <c:v>720</c:v>
                </c:pt>
                <c:pt idx="8450">
                  <c:v>721</c:v>
                </c:pt>
                <c:pt idx="8451">
                  <c:v>728</c:v>
                </c:pt>
                <c:pt idx="8452">
                  <c:v>733</c:v>
                </c:pt>
                <c:pt idx="8453">
                  <c:v>728</c:v>
                </c:pt>
                <c:pt idx="8454">
                  <c:v>733</c:v>
                </c:pt>
                <c:pt idx="8455">
                  <c:v>721</c:v>
                </c:pt>
                <c:pt idx="8456">
                  <c:v>723</c:v>
                </c:pt>
                <c:pt idx="8457">
                  <c:v>723</c:v>
                </c:pt>
                <c:pt idx="8458">
                  <c:v>726</c:v>
                </c:pt>
                <c:pt idx="8459">
                  <c:v>718</c:v>
                </c:pt>
                <c:pt idx="8460">
                  <c:v>718</c:v>
                </c:pt>
                <c:pt idx="8461">
                  <c:v>715</c:v>
                </c:pt>
                <c:pt idx="8462">
                  <c:v>723</c:v>
                </c:pt>
                <c:pt idx="8463">
                  <c:v>718</c:v>
                </c:pt>
                <c:pt idx="8464">
                  <c:v>723</c:v>
                </c:pt>
                <c:pt idx="8465">
                  <c:v>718</c:v>
                </c:pt>
                <c:pt idx="8466">
                  <c:v>729</c:v>
                </c:pt>
                <c:pt idx="8467">
                  <c:v>718</c:v>
                </c:pt>
                <c:pt idx="8468">
                  <c:v>726</c:v>
                </c:pt>
                <c:pt idx="8469">
                  <c:v>723</c:v>
                </c:pt>
                <c:pt idx="8470">
                  <c:v>726</c:v>
                </c:pt>
                <c:pt idx="8471">
                  <c:v>726</c:v>
                </c:pt>
                <c:pt idx="8472">
                  <c:v>723</c:v>
                </c:pt>
                <c:pt idx="8473">
                  <c:v>718</c:v>
                </c:pt>
                <c:pt idx="8474">
                  <c:v>716</c:v>
                </c:pt>
                <c:pt idx="8475">
                  <c:v>717</c:v>
                </c:pt>
                <c:pt idx="8476">
                  <c:v>717</c:v>
                </c:pt>
                <c:pt idx="8477">
                  <c:v>732</c:v>
                </c:pt>
                <c:pt idx="8478">
                  <c:v>750</c:v>
                </c:pt>
                <c:pt idx="8479">
                  <c:v>716</c:v>
                </c:pt>
                <c:pt idx="8480">
                  <c:v>723</c:v>
                </c:pt>
                <c:pt idx="8481">
                  <c:v>723</c:v>
                </c:pt>
                <c:pt idx="8482">
                  <c:v>726</c:v>
                </c:pt>
                <c:pt idx="8483">
                  <c:v>728</c:v>
                </c:pt>
                <c:pt idx="8484">
                  <c:v>721</c:v>
                </c:pt>
                <c:pt idx="8485">
                  <c:v>716</c:v>
                </c:pt>
                <c:pt idx="8486">
                  <c:v>740</c:v>
                </c:pt>
                <c:pt idx="8487">
                  <c:v>721</c:v>
                </c:pt>
                <c:pt idx="8488">
                  <c:v>728</c:v>
                </c:pt>
                <c:pt idx="8489">
                  <c:v>728</c:v>
                </c:pt>
                <c:pt idx="8490">
                  <c:v>721</c:v>
                </c:pt>
                <c:pt idx="8491">
                  <c:v>728</c:v>
                </c:pt>
                <c:pt idx="8492">
                  <c:v>726</c:v>
                </c:pt>
                <c:pt idx="8493">
                  <c:v>734</c:v>
                </c:pt>
                <c:pt idx="8494">
                  <c:v>721</c:v>
                </c:pt>
                <c:pt idx="8495">
                  <c:v>724</c:v>
                </c:pt>
                <c:pt idx="8496">
                  <c:v>718</c:v>
                </c:pt>
                <c:pt idx="8497">
                  <c:v>718</c:v>
                </c:pt>
                <c:pt idx="8498">
                  <c:v>726</c:v>
                </c:pt>
                <c:pt idx="8499">
                  <c:v>723</c:v>
                </c:pt>
                <c:pt idx="8500">
                  <c:v>721</c:v>
                </c:pt>
                <c:pt idx="8501">
                  <c:v>723</c:v>
                </c:pt>
                <c:pt idx="8502">
                  <c:v>723</c:v>
                </c:pt>
                <c:pt idx="8503">
                  <c:v>716</c:v>
                </c:pt>
                <c:pt idx="8504">
                  <c:v>726</c:v>
                </c:pt>
                <c:pt idx="8505">
                  <c:v>726</c:v>
                </c:pt>
                <c:pt idx="8506">
                  <c:v>718</c:v>
                </c:pt>
                <c:pt idx="8507">
                  <c:v>718</c:v>
                </c:pt>
                <c:pt idx="8508">
                  <c:v>716</c:v>
                </c:pt>
                <c:pt idx="8509">
                  <c:v>723</c:v>
                </c:pt>
                <c:pt idx="8510">
                  <c:v>717</c:v>
                </c:pt>
                <c:pt idx="8511">
                  <c:v>731</c:v>
                </c:pt>
                <c:pt idx="8512">
                  <c:v>718</c:v>
                </c:pt>
                <c:pt idx="8513">
                  <c:v>724</c:v>
                </c:pt>
                <c:pt idx="8514">
                  <c:v>731</c:v>
                </c:pt>
                <c:pt idx="8515">
                  <c:v>718</c:v>
                </c:pt>
                <c:pt idx="8516">
                  <c:v>726</c:v>
                </c:pt>
                <c:pt idx="8517">
                  <c:v>718</c:v>
                </c:pt>
                <c:pt idx="8518">
                  <c:v>728</c:v>
                </c:pt>
                <c:pt idx="8519">
                  <c:v>723</c:v>
                </c:pt>
                <c:pt idx="8520">
                  <c:v>721</c:v>
                </c:pt>
                <c:pt idx="8521">
                  <c:v>718</c:v>
                </c:pt>
                <c:pt idx="8522">
                  <c:v>726</c:v>
                </c:pt>
                <c:pt idx="8523">
                  <c:v>721</c:v>
                </c:pt>
                <c:pt idx="8524">
                  <c:v>717</c:v>
                </c:pt>
                <c:pt idx="8525">
                  <c:v>724</c:v>
                </c:pt>
                <c:pt idx="8526">
                  <c:v>723</c:v>
                </c:pt>
                <c:pt idx="8527">
                  <c:v>723</c:v>
                </c:pt>
                <c:pt idx="8528">
                  <c:v>734</c:v>
                </c:pt>
                <c:pt idx="8529">
                  <c:v>728</c:v>
                </c:pt>
                <c:pt idx="8530">
                  <c:v>723</c:v>
                </c:pt>
                <c:pt idx="8531">
                  <c:v>726</c:v>
                </c:pt>
                <c:pt idx="8532">
                  <c:v>722</c:v>
                </c:pt>
                <c:pt idx="8533">
                  <c:v>729</c:v>
                </c:pt>
                <c:pt idx="8534">
                  <c:v>723</c:v>
                </c:pt>
                <c:pt idx="8535">
                  <c:v>726</c:v>
                </c:pt>
                <c:pt idx="8536">
                  <c:v>723</c:v>
                </c:pt>
                <c:pt idx="8537">
                  <c:v>728</c:v>
                </c:pt>
                <c:pt idx="8538">
                  <c:v>728</c:v>
                </c:pt>
                <c:pt idx="8539">
                  <c:v>723</c:v>
                </c:pt>
                <c:pt idx="8540">
                  <c:v>715</c:v>
                </c:pt>
                <c:pt idx="8541">
                  <c:v>715</c:v>
                </c:pt>
                <c:pt idx="8542">
                  <c:v>715</c:v>
                </c:pt>
                <c:pt idx="8543">
                  <c:v>724</c:v>
                </c:pt>
                <c:pt idx="8544">
                  <c:v>723</c:v>
                </c:pt>
                <c:pt idx="8545">
                  <c:v>724</c:v>
                </c:pt>
                <c:pt idx="8546">
                  <c:v>723</c:v>
                </c:pt>
                <c:pt idx="8547">
                  <c:v>723</c:v>
                </c:pt>
                <c:pt idx="8548">
                  <c:v>716</c:v>
                </c:pt>
                <c:pt idx="8549">
                  <c:v>715</c:v>
                </c:pt>
                <c:pt idx="8550">
                  <c:v>723</c:v>
                </c:pt>
                <c:pt idx="8551">
                  <c:v>726</c:v>
                </c:pt>
                <c:pt idx="8552">
                  <c:v>718</c:v>
                </c:pt>
                <c:pt idx="8553">
                  <c:v>726</c:v>
                </c:pt>
                <c:pt idx="8554">
                  <c:v>731</c:v>
                </c:pt>
                <c:pt idx="8555">
                  <c:v>728</c:v>
                </c:pt>
                <c:pt idx="8556">
                  <c:v>721</c:v>
                </c:pt>
                <c:pt idx="8557">
                  <c:v>731</c:v>
                </c:pt>
                <c:pt idx="8558">
                  <c:v>723</c:v>
                </c:pt>
                <c:pt idx="8559">
                  <c:v>726</c:v>
                </c:pt>
                <c:pt idx="8560">
                  <c:v>726</c:v>
                </c:pt>
                <c:pt idx="8561">
                  <c:v>723</c:v>
                </c:pt>
                <c:pt idx="8562">
                  <c:v>721</c:v>
                </c:pt>
                <c:pt idx="8563">
                  <c:v>728</c:v>
                </c:pt>
                <c:pt idx="8564">
                  <c:v>728</c:v>
                </c:pt>
                <c:pt idx="8565">
                  <c:v>721</c:v>
                </c:pt>
                <c:pt idx="8566">
                  <c:v>723</c:v>
                </c:pt>
                <c:pt idx="8567">
                  <c:v>721</c:v>
                </c:pt>
                <c:pt idx="8568">
                  <c:v>728</c:v>
                </c:pt>
                <c:pt idx="8569">
                  <c:v>731</c:v>
                </c:pt>
                <c:pt idx="8570">
                  <c:v>721</c:v>
                </c:pt>
                <c:pt idx="8571">
                  <c:v>728</c:v>
                </c:pt>
                <c:pt idx="8572">
                  <c:v>728</c:v>
                </c:pt>
                <c:pt idx="8573">
                  <c:v>721</c:v>
                </c:pt>
                <c:pt idx="8574">
                  <c:v>728</c:v>
                </c:pt>
                <c:pt idx="8575">
                  <c:v>728</c:v>
                </c:pt>
                <c:pt idx="8576">
                  <c:v>721</c:v>
                </c:pt>
                <c:pt idx="8577">
                  <c:v>731</c:v>
                </c:pt>
                <c:pt idx="8578">
                  <c:v>722</c:v>
                </c:pt>
                <c:pt idx="8579">
                  <c:v>720</c:v>
                </c:pt>
                <c:pt idx="8580">
                  <c:v>715</c:v>
                </c:pt>
                <c:pt idx="8581">
                  <c:v>731</c:v>
                </c:pt>
                <c:pt idx="8582">
                  <c:v>718</c:v>
                </c:pt>
                <c:pt idx="8583">
                  <c:v>716</c:v>
                </c:pt>
                <c:pt idx="8584">
                  <c:v>726</c:v>
                </c:pt>
                <c:pt idx="8585">
                  <c:v>718</c:v>
                </c:pt>
                <c:pt idx="8586">
                  <c:v>716</c:v>
                </c:pt>
                <c:pt idx="8587">
                  <c:v>745</c:v>
                </c:pt>
                <c:pt idx="8588">
                  <c:v>750</c:v>
                </c:pt>
                <c:pt idx="8589">
                  <c:v>721</c:v>
                </c:pt>
                <c:pt idx="8590">
                  <c:v>745</c:v>
                </c:pt>
                <c:pt idx="8591">
                  <c:v>721</c:v>
                </c:pt>
                <c:pt idx="8592">
                  <c:v>716</c:v>
                </c:pt>
                <c:pt idx="8593">
                  <c:v>717</c:v>
                </c:pt>
                <c:pt idx="8594">
                  <c:v>715</c:v>
                </c:pt>
                <c:pt idx="8595">
                  <c:v>715</c:v>
                </c:pt>
                <c:pt idx="8596">
                  <c:v>715</c:v>
                </c:pt>
                <c:pt idx="8597">
                  <c:v>724</c:v>
                </c:pt>
                <c:pt idx="8598">
                  <c:v>718</c:v>
                </c:pt>
                <c:pt idx="8599">
                  <c:v>728</c:v>
                </c:pt>
                <c:pt idx="8600">
                  <c:v>726</c:v>
                </c:pt>
                <c:pt idx="8601">
                  <c:v>723</c:v>
                </c:pt>
                <c:pt idx="8602">
                  <c:v>731</c:v>
                </c:pt>
                <c:pt idx="8603">
                  <c:v>728</c:v>
                </c:pt>
                <c:pt idx="8604">
                  <c:v>722</c:v>
                </c:pt>
                <c:pt idx="8605">
                  <c:v>726</c:v>
                </c:pt>
                <c:pt idx="8606">
                  <c:v>723</c:v>
                </c:pt>
                <c:pt idx="8607">
                  <c:v>726</c:v>
                </c:pt>
                <c:pt idx="8608">
                  <c:v>726</c:v>
                </c:pt>
                <c:pt idx="8609">
                  <c:v>718</c:v>
                </c:pt>
                <c:pt idx="8610">
                  <c:v>724</c:v>
                </c:pt>
                <c:pt idx="8611">
                  <c:v>718</c:v>
                </c:pt>
                <c:pt idx="8612">
                  <c:v>726</c:v>
                </c:pt>
                <c:pt idx="8613">
                  <c:v>716</c:v>
                </c:pt>
                <c:pt idx="8614">
                  <c:v>723</c:v>
                </c:pt>
                <c:pt idx="8615">
                  <c:v>726</c:v>
                </c:pt>
                <c:pt idx="8616">
                  <c:v>716</c:v>
                </c:pt>
                <c:pt idx="8617">
                  <c:v>717</c:v>
                </c:pt>
                <c:pt idx="8618">
                  <c:v>718</c:v>
                </c:pt>
                <c:pt idx="8619">
                  <c:v>721</c:v>
                </c:pt>
                <c:pt idx="8620">
                  <c:v>731</c:v>
                </c:pt>
                <c:pt idx="8621">
                  <c:v>724</c:v>
                </c:pt>
                <c:pt idx="8622">
                  <c:v>731</c:v>
                </c:pt>
                <c:pt idx="8623">
                  <c:v>731</c:v>
                </c:pt>
                <c:pt idx="8624">
                  <c:v>731</c:v>
                </c:pt>
                <c:pt idx="8625">
                  <c:v>723</c:v>
                </c:pt>
                <c:pt idx="8626">
                  <c:v>729</c:v>
                </c:pt>
                <c:pt idx="8627">
                  <c:v>731</c:v>
                </c:pt>
                <c:pt idx="8628">
                  <c:v>723</c:v>
                </c:pt>
                <c:pt idx="8629">
                  <c:v>726</c:v>
                </c:pt>
                <c:pt idx="8630">
                  <c:v>723</c:v>
                </c:pt>
                <c:pt idx="8631">
                  <c:v>721</c:v>
                </c:pt>
                <c:pt idx="8632">
                  <c:v>723</c:v>
                </c:pt>
                <c:pt idx="8633">
                  <c:v>728</c:v>
                </c:pt>
                <c:pt idx="8634">
                  <c:v>726</c:v>
                </c:pt>
                <c:pt idx="8635">
                  <c:v>723</c:v>
                </c:pt>
                <c:pt idx="8636">
                  <c:v>721</c:v>
                </c:pt>
                <c:pt idx="8637">
                  <c:v>723</c:v>
                </c:pt>
                <c:pt idx="8638">
                  <c:v>723</c:v>
                </c:pt>
                <c:pt idx="8639">
                  <c:v>723</c:v>
                </c:pt>
                <c:pt idx="8640">
                  <c:v>723</c:v>
                </c:pt>
                <c:pt idx="8641">
                  <c:v>720</c:v>
                </c:pt>
                <c:pt idx="8642">
                  <c:v>728</c:v>
                </c:pt>
                <c:pt idx="8643">
                  <c:v>723</c:v>
                </c:pt>
                <c:pt idx="8644">
                  <c:v>726</c:v>
                </c:pt>
                <c:pt idx="8645">
                  <c:v>731</c:v>
                </c:pt>
                <c:pt idx="8646">
                  <c:v>731</c:v>
                </c:pt>
                <c:pt idx="8647">
                  <c:v>723</c:v>
                </c:pt>
                <c:pt idx="8648">
                  <c:v>733</c:v>
                </c:pt>
                <c:pt idx="8649">
                  <c:v>736</c:v>
                </c:pt>
                <c:pt idx="8650">
                  <c:v>723</c:v>
                </c:pt>
                <c:pt idx="8651">
                  <c:v>729</c:v>
                </c:pt>
                <c:pt idx="8652">
                  <c:v>728</c:v>
                </c:pt>
                <c:pt idx="8653">
                  <c:v>723</c:v>
                </c:pt>
                <c:pt idx="8654">
                  <c:v>724</c:v>
                </c:pt>
                <c:pt idx="8655">
                  <c:v>718</c:v>
                </c:pt>
                <c:pt idx="8656">
                  <c:v>723</c:v>
                </c:pt>
                <c:pt idx="8657">
                  <c:v>715</c:v>
                </c:pt>
                <c:pt idx="8658">
                  <c:v>723</c:v>
                </c:pt>
                <c:pt idx="8659">
                  <c:v>718</c:v>
                </c:pt>
                <c:pt idx="8660">
                  <c:v>723</c:v>
                </c:pt>
                <c:pt idx="8661">
                  <c:v>723</c:v>
                </c:pt>
                <c:pt idx="8662">
                  <c:v>721</c:v>
                </c:pt>
                <c:pt idx="8663">
                  <c:v>717</c:v>
                </c:pt>
                <c:pt idx="8664">
                  <c:v>724</c:v>
                </c:pt>
                <c:pt idx="8665">
                  <c:v>726</c:v>
                </c:pt>
                <c:pt idx="8666">
                  <c:v>723</c:v>
                </c:pt>
                <c:pt idx="8667">
                  <c:v>715</c:v>
                </c:pt>
                <c:pt idx="8668">
                  <c:v>726</c:v>
                </c:pt>
                <c:pt idx="8669">
                  <c:v>723</c:v>
                </c:pt>
                <c:pt idx="8670">
                  <c:v>728</c:v>
                </c:pt>
                <c:pt idx="8671">
                  <c:v>726</c:v>
                </c:pt>
                <c:pt idx="8672">
                  <c:v>726</c:v>
                </c:pt>
                <c:pt idx="8673">
                  <c:v>723</c:v>
                </c:pt>
                <c:pt idx="8674">
                  <c:v>716</c:v>
                </c:pt>
                <c:pt idx="8675">
                  <c:v>723</c:v>
                </c:pt>
                <c:pt idx="8676">
                  <c:v>728</c:v>
                </c:pt>
                <c:pt idx="8677">
                  <c:v>726</c:v>
                </c:pt>
                <c:pt idx="8678">
                  <c:v>723</c:v>
                </c:pt>
                <c:pt idx="8679">
                  <c:v>729</c:v>
                </c:pt>
                <c:pt idx="8680">
                  <c:v>726</c:v>
                </c:pt>
                <c:pt idx="8681">
                  <c:v>728</c:v>
                </c:pt>
                <c:pt idx="8682">
                  <c:v>728</c:v>
                </c:pt>
                <c:pt idx="8683">
                  <c:v>733</c:v>
                </c:pt>
                <c:pt idx="8684">
                  <c:v>723</c:v>
                </c:pt>
                <c:pt idx="8685">
                  <c:v>731</c:v>
                </c:pt>
                <c:pt idx="8686">
                  <c:v>728</c:v>
                </c:pt>
                <c:pt idx="8687">
                  <c:v>721</c:v>
                </c:pt>
                <c:pt idx="8688">
                  <c:v>717</c:v>
                </c:pt>
                <c:pt idx="8689">
                  <c:v>726</c:v>
                </c:pt>
                <c:pt idx="8690">
                  <c:v>731</c:v>
                </c:pt>
                <c:pt idx="8691">
                  <c:v>718</c:v>
                </c:pt>
                <c:pt idx="8692">
                  <c:v>721</c:v>
                </c:pt>
                <c:pt idx="8693">
                  <c:v>718</c:v>
                </c:pt>
                <c:pt idx="8694">
                  <c:v>731</c:v>
                </c:pt>
                <c:pt idx="8695">
                  <c:v>721</c:v>
                </c:pt>
                <c:pt idx="8696">
                  <c:v>745</c:v>
                </c:pt>
                <c:pt idx="8697">
                  <c:v>748</c:v>
                </c:pt>
                <c:pt idx="8698">
                  <c:v>745</c:v>
                </c:pt>
                <c:pt idx="8699">
                  <c:v>726</c:v>
                </c:pt>
                <c:pt idx="8700">
                  <c:v>721</c:v>
                </c:pt>
                <c:pt idx="8701">
                  <c:v>745</c:v>
                </c:pt>
                <c:pt idx="8702">
                  <c:v>721</c:v>
                </c:pt>
                <c:pt idx="8703">
                  <c:v>728</c:v>
                </c:pt>
                <c:pt idx="8704">
                  <c:v>723</c:v>
                </c:pt>
                <c:pt idx="8705">
                  <c:v>716</c:v>
                </c:pt>
                <c:pt idx="8706">
                  <c:v>731</c:v>
                </c:pt>
                <c:pt idx="8707">
                  <c:v>729</c:v>
                </c:pt>
                <c:pt idx="8708">
                  <c:v>731</c:v>
                </c:pt>
                <c:pt idx="8709">
                  <c:v>723</c:v>
                </c:pt>
                <c:pt idx="8710">
                  <c:v>734</c:v>
                </c:pt>
                <c:pt idx="8711">
                  <c:v>723</c:v>
                </c:pt>
                <c:pt idx="8712">
                  <c:v>723</c:v>
                </c:pt>
                <c:pt idx="8713">
                  <c:v>736</c:v>
                </c:pt>
                <c:pt idx="8714">
                  <c:v>723</c:v>
                </c:pt>
                <c:pt idx="8715">
                  <c:v>726</c:v>
                </c:pt>
                <c:pt idx="8716">
                  <c:v>736</c:v>
                </c:pt>
                <c:pt idx="8717">
                  <c:v>728</c:v>
                </c:pt>
                <c:pt idx="8718">
                  <c:v>724</c:v>
                </c:pt>
                <c:pt idx="8719">
                  <c:v>733</c:v>
                </c:pt>
                <c:pt idx="8720">
                  <c:v>723</c:v>
                </c:pt>
                <c:pt idx="8721">
                  <c:v>721</c:v>
                </c:pt>
                <c:pt idx="8722">
                  <c:v>736</c:v>
                </c:pt>
                <c:pt idx="8723">
                  <c:v>731</c:v>
                </c:pt>
                <c:pt idx="8724">
                  <c:v>723</c:v>
                </c:pt>
                <c:pt idx="8725">
                  <c:v>729</c:v>
                </c:pt>
                <c:pt idx="8726">
                  <c:v>726</c:v>
                </c:pt>
                <c:pt idx="8727">
                  <c:v>718</c:v>
                </c:pt>
                <c:pt idx="8728">
                  <c:v>718</c:v>
                </c:pt>
                <c:pt idx="8729">
                  <c:v>723</c:v>
                </c:pt>
                <c:pt idx="8730">
                  <c:v>726</c:v>
                </c:pt>
                <c:pt idx="8731">
                  <c:v>728</c:v>
                </c:pt>
                <c:pt idx="8732">
                  <c:v>721</c:v>
                </c:pt>
                <c:pt idx="8733">
                  <c:v>728</c:v>
                </c:pt>
                <c:pt idx="8734">
                  <c:v>728</c:v>
                </c:pt>
                <c:pt idx="8735">
                  <c:v>721</c:v>
                </c:pt>
                <c:pt idx="8736">
                  <c:v>731</c:v>
                </c:pt>
                <c:pt idx="8737">
                  <c:v>718</c:v>
                </c:pt>
                <c:pt idx="8738">
                  <c:v>724</c:v>
                </c:pt>
                <c:pt idx="8739">
                  <c:v>723</c:v>
                </c:pt>
                <c:pt idx="8740">
                  <c:v>717</c:v>
                </c:pt>
                <c:pt idx="8741">
                  <c:v>726</c:v>
                </c:pt>
                <c:pt idx="8742">
                  <c:v>726</c:v>
                </c:pt>
                <c:pt idx="8743">
                  <c:v>718</c:v>
                </c:pt>
                <c:pt idx="8744">
                  <c:v>716</c:v>
                </c:pt>
                <c:pt idx="8745">
                  <c:v>728</c:v>
                </c:pt>
                <c:pt idx="8746">
                  <c:v>721</c:v>
                </c:pt>
                <c:pt idx="8747">
                  <c:v>718</c:v>
                </c:pt>
                <c:pt idx="8748">
                  <c:v>726</c:v>
                </c:pt>
                <c:pt idx="8749">
                  <c:v>723</c:v>
                </c:pt>
                <c:pt idx="8750">
                  <c:v>717</c:v>
                </c:pt>
                <c:pt idx="8751">
                  <c:v>716</c:v>
                </c:pt>
                <c:pt idx="8752">
                  <c:v>715</c:v>
                </c:pt>
                <c:pt idx="8753">
                  <c:v>718</c:v>
                </c:pt>
                <c:pt idx="8754">
                  <c:v>716</c:v>
                </c:pt>
                <c:pt idx="8755">
                  <c:v>723</c:v>
                </c:pt>
                <c:pt idx="8756">
                  <c:v>718</c:v>
                </c:pt>
                <c:pt idx="8757">
                  <c:v>723</c:v>
                </c:pt>
                <c:pt idx="8758">
                  <c:v>728</c:v>
                </c:pt>
                <c:pt idx="8759">
                  <c:v>729</c:v>
                </c:pt>
                <c:pt idx="8760">
                  <c:v>721</c:v>
                </c:pt>
                <c:pt idx="8761">
                  <c:v>733</c:v>
                </c:pt>
                <c:pt idx="8762">
                  <c:v>721</c:v>
                </c:pt>
                <c:pt idx="8763">
                  <c:v>728</c:v>
                </c:pt>
                <c:pt idx="8764">
                  <c:v>726</c:v>
                </c:pt>
                <c:pt idx="8765">
                  <c:v>723</c:v>
                </c:pt>
                <c:pt idx="8766">
                  <c:v>718</c:v>
                </c:pt>
                <c:pt idx="8767">
                  <c:v>726</c:v>
                </c:pt>
                <c:pt idx="8768">
                  <c:v>731</c:v>
                </c:pt>
                <c:pt idx="8769">
                  <c:v>731</c:v>
                </c:pt>
                <c:pt idx="8770">
                  <c:v>728</c:v>
                </c:pt>
                <c:pt idx="8771">
                  <c:v>717</c:v>
                </c:pt>
                <c:pt idx="8772">
                  <c:v>724</c:v>
                </c:pt>
                <c:pt idx="8773">
                  <c:v>726</c:v>
                </c:pt>
                <c:pt idx="8774">
                  <c:v>731</c:v>
                </c:pt>
                <c:pt idx="8775">
                  <c:v>723</c:v>
                </c:pt>
                <c:pt idx="8776">
                  <c:v>723</c:v>
                </c:pt>
                <c:pt idx="8777">
                  <c:v>723</c:v>
                </c:pt>
                <c:pt idx="8778">
                  <c:v>726</c:v>
                </c:pt>
                <c:pt idx="8779">
                  <c:v>721</c:v>
                </c:pt>
                <c:pt idx="8780">
                  <c:v>723</c:v>
                </c:pt>
                <c:pt idx="8781">
                  <c:v>723</c:v>
                </c:pt>
                <c:pt idx="8782">
                  <c:v>716</c:v>
                </c:pt>
                <c:pt idx="8783">
                  <c:v>716</c:v>
                </c:pt>
                <c:pt idx="8784">
                  <c:v>717</c:v>
                </c:pt>
                <c:pt idx="8785">
                  <c:v>724</c:v>
                </c:pt>
                <c:pt idx="8786">
                  <c:v>718</c:v>
                </c:pt>
                <c:pt idx="8787">
                  <c:v>728</c:v>
                </c:pt>
                <c:pt idx="8788">
                  <c:v>726</c:v>
                </c:pt>
                <c:pt idx="8789">
                  <c:v>726</c:v>
                </c:pt>
                <c:pt idx="8790">
                  <c:v>731</c:v>
                </c:pt>
                <c:pt idx="8791">
                  <c:v>726</c:v>
                </c:pt>
                <c:pt idx="8792">
                  <c:v>726</c:v>
                </c:pt>
                <c:pt idx="8793">
                  <c:v>726</c:v>
                </c:pt>
                <c:pt idx="8794">
                  <c:v>723</c:v>
                </c:pt>
                <c:pt idx="8795">
                  <c:v>717</c:v>
                </c:pt>
                <c:pt idx="8796">
                  <c:v>721</c:v>
                </c:pt>
                <c:pt idx="8797">
                  <c:v>745</c:v>
                </c:pt>
                <c:pt idx="8798">
                  <c:v>718</c:v>
                </c:pt>
                <c:pt idx="8799">
                  <c:v>721</c:v>
                </c:pt>
                <c:pt idx="8800">
                  <c:v>750</c:v>
                </c:pt>
                <c:pt idx="8801">
                  <c:v>723</c:v>
                </c:pt>
                <c:pt idx="8802">
                  <c:v>721</c:v>
                </c:pt>
                <c:pt idx="8803">
                  <c:v>726</c:v>
                </c:pt>
                <c:pt idx="8804">
                  <c:v>731</c:v>
                </c:pt>
                <c:pt idx="8805">
                  <c:v>721</c:v>
                </c:pt>
                <c:pt idx="8806">
                  <c:v>723</c:v>
                </c:pt>
                <c:pt idx="8807">
                  <c:v>718</c:v>
                </c:pt>
                <c:pt idx="8808">
                  <c:v>726</c:v>
                </c:pt>
                <c:pt idx="8809">
                  <c:v>718</c:v>
                </c:pt>
                <c:pt idx="8810">
                  <c:v>726</c:v>
                </c:pt>
                <c:pt idx="8811">
                  <c:v>723</c:v>
                </c:pt>
                <c:pt idx="8812">
                  <c:v>721</c:v>
                </c:pt>
                <c:pt idx="8813">
                  <c:v>726</c:v>
                </c:pt>
                <c:pt idx="8814">
                  <c:v>723</c:v>
                </c:pt>
                <c:pt idx="8815">
                  <c:v>718</c:v>
                </c:pt>
                <c:pt idx="8816">
                  <c:v>726</c:v>
                </c:pt>
                <c:pt idx="8817">
                  <c:v>716</c:v>
                </c:pt>
                <c:pt idx="8818">
                  <c:v>728</c:v>
                </c:pt>
                <c:pt idx="8819">
                  <c:v>717</c:v>
                </c:pt>
                <c:pt idx="8820">
                  <c:v>716</c:v>
                </c:pt>
                <c:pt idx="8821">
                  <c:v>723</c:v>
                </c:pt>
                <c:pt idx="8822">
                  <c:v>726</c:v>
                </c:pt>
                <c:pt idx="8823">
                  <c:v>731</c:v>
                </c:pt>
                <c:pt idx="8824">
                  <c:v>723</c:v>
                </c:pt>
                <c:pt idx="8825">
                  <c:v>721</c:v>
                </c:pt>
                <c:pt idx="8826">
                  <c:v>728</c:v>
                </c:pt>
                <c:pt idx="8827">
                  <c:v>723</c:v>
                </c:pt>
                <c:pt idx="8828">
                  <c:v>726</c:v>
                </c:pt>
                <c:pt idx="8829">
                  <c:v>728</c:v>
                </c:pt>
                <c:pt idx="8830">
                  <c:v>726</c:v>
                </c:pt>
                <c:pt idx="8831">
                  <c:v>723</c:v>
                </c:pt>
                <c:pt idx="8832">
                  <c:v>731</c:v>
                </c:pt>
                <c:pt idx="8833">
                  <c:v>721</c:v>
                </c:pt>
                <c:pt idx="8834">
                  <c:v>736</c:v>
                </c:pt>
                <c:pt idx="8835">
                  <c:v>723</c:v>
                </c:pt>
                <c:pt idx="8836">
                  <c:v>726</c:v>
                </c:pt>
                <c:pt idx="8837">
                  <c:v>718</c:v>
                </c:pt>
                <c:pt idx="8838">
                  <c:v>726</c:v>
                </c:pt>
                <c:pt idx="8839">
                  <c:v>726</c:v>
                </c:pt>
                <c:pt idx="8840">
                  <c:v>723</c:v>
                </c:pt>
                <c:pt idx="8841">
                  <c:v>724</c:v>
                </c:pt>
                <c:pt idx="8842">
                  <c:v>718</c:v>
                </c:pt>
                <c:pt idx="8843">
                  <c:v>726</c:v>
                </c:pt>
                <c:pt idx="8844">
                  <c:v>718</c:v>
                </c:pt>
                <c:pt idx="8845">
                  <c:v>717</c:v>
                </c:pt>
                <c:pt idx="8846">
                  <c:v>721</c:v>
                </c:pt>
                <c:pt idx="8847">
                  <c:v>726</c:v>
                </c:pt>
                <c:pt idx="8848">
                  <c:v>718</c:v>
                </c:pt>
                <c:pt idx="8849">
                  <c:v>715</c:v>
                </c:pt>
                <c:pt idx="8850">
                  <c:v>726</c:v>
                </c:pt>
                <c:pt idx="8851">
                  <c:v>718</c:v>
                </c:pt>
                <c:pt idx="8852">
                  <c:v>715</c:v>
                </c:pt>
                <c:pt idx="8853">
                  <c:v>716</c:v>
                </c:pt>
                <c:pt idx="8854">
                  <c:v>718</c:v>
                </c:pt>
                <c:pt idx="8855">
                  <c:v>724</c:v>
                </c:pt>
                <c:pt idx="8856">
                  <c:v>718</c:v>
                </c:pt>
                <c:pt idx="8857">
                  <c:v>717</c:v>
                </c:pt>
                <c:pt idx="8858">
                  <c:v>724</c:v>
                </c:pt>
                <c:pt idx="8859">
                  <c:v>723</c:v>
                </c:pt>
                <c:pt idx="8860">
                  <c:v>726</c:v>
                </c:pt>
                <c:pt idx="8861">
                  <c:v>721</c:v>
                </c:pt>
                <c:pt idx="8862">
                  <c:v>721</c:v>
                </c:pt>
                <c:pt idx="8863">
                  <c:v>715</c:v>
                </c:pt>
                <c:pt idx="8864">
                  <c:v>723</c:v>
                </c:pt>
                <c:pt idx="8865">
                  <c:v>718</c:v>
                </c:pt>
                <c:pt idx="8866">
                  <c:v>723</c:v>
                </c:pt>
                <c:pt idx="8867">
                  <c:v>731</c:v>
                </c:pt>
                <c:pt idx="8868">
                  <c:v>721</c:v>
                </c:pt>
                <c:pt idx="8869">
                  <c:v>736</c:v>
                </c:pt>
                <c:pt idx="8870">
                  <c:v>723</c:v>
                </c:pt>
                <c:pt idx="8871">
                  <c:v>726</c:v>
                </c:pt>
                <c:pt idx="8872">
                  <c:v>731</c:v>
                </c:pt>
                <c:pt idx="8873">
                  <c:v>723</c:v>
                </c:pt>
                <c:pt idx="8874">
                  <c:v>718</c:v>
                </c:pt>
                <c:pt idx="8875">
                  <c:v>723</c:v>
                </c:pt>
                <c:pt idx="8876">
                  <c:v>721</c:v>
                </c:pt>
                <c:pt idx="8877">
                  <c:v>718</c:v>
                </c:pt>
                <c:pt idx="8878">
                  <c:v>723</c:v>
                </c:pt>
                <c:pt idx="8879">
                  <c:v>715</c:v>
                </c:pt>
                <c:pt idx="8880">
                  <c:v>723</c:v>
                </c:pt>
                <c:pt idx="8881">
                  <c:v>726</c:v>
                </c:pt>
                <c:pt idx="8882">
                  <c:v>728</c:v>
                </c:pt>
                <c:pt idx="8883">
                  <c:v>726</c:v>
                </c:pt>
                <c:pt idx="8884">
                  <c:v>728</c:v>
                </c:pt>
                <c:pt idx="8885">
                  <c:v>736</c:v>
                </c:pt>
                <c:pt idx="8886">
                  <c:v>726</c:v>
                </c:pt>
                <c:pt idx="8887">
                  <c:v>718</c:v>
                </c:pt>
                <c:pt idx="8888">
                  <c:v>723</c:v>
                </c:pt>
                <c:pt idx="8889">
                  <c:v>724</c:v>
                </c:pt>
                <c:pt idx="8890">
                  <c:v>731</c:v>
                </c:pt>
                <c:pt idx="8891">
                  <c:v>718</c:v>
                </c:pt>
                <c:pt idx="8892">
                  <c:v>728</c:v>
                </c:pt>
                <c:pt idx="8893">
                  <c:v>726</c:v>
                </c:pt>
                <c:pt idx="8894">
                  <c:v>731</c:v>
                </c:pt>
                <c:pt idx="8895">
                  <c:v>731</c:v>
                </c:pt>
                <c:pt idx="8896">
                  <c:v>716</c:v>
                </c:pt>
                <c:pt idx="8897">
                  <c:v>723</c:v>
                </c:pt>
                <c:pt idx="8898">
                  <c:v>731</c:v>
                </c:pt>
                <c:pt idx="8899">
                  <c:v>716</c:v>
                </c:pt>
                <c:pt idx="8900">
                  <c:v>718</c:v>
                </c:pt>
                <c:pt idx="8901">
                  <c:v>723</c:v>
                </c:pt>
                <c:pt idx="8902">
                  <c:v>715</c:v>
                </c:pt>
                <c:pt idx="8903">
                  <c:v>721</c:v>
                </c:pt>
                <c:pt idx="8904">
                  <c:v>718</c:v>
                </c:pt>
                <c:pt idx="8905">
                  <c:v>718</c:v>
                </c:pt>
                <c:pt idx="8906">
                  <c:v>723</c:v>
                </c:pt>
                <c:pt idx="8907">
                  <c:v>723</c:v>
                </c:pt>
                <c:pt idx="8908">
                  <c:v>728</c:v>
                </c:pt>
                <c:pt idx="8909">
                  <c:v>723</c:v>
                </c:pt>
                <c:pt idx="8910">
                  <c:v>742</c:v>
                </c:pt>
                <c:pt idx="8911">
                  <c:v>721</c:v>
                </c:pt>
                <c:pt idx="8912">
                  <c:v>722</c:v>
                </c:pt>
                <c:pt idx="8913">
                  <c:v>728</c:v>
                </c:pt>
                <c:pt idx="8914">
                  <c:v>716</c:v>
                </c:pt>
                <c:pt idx="8915">
                  <c:v>726</c:v>
                </c:pt>
                <c:pt idx="8916">
                  <c:v>721</c:v>
                </c:pt>
                <c:pt idx="8917">
                  <c:v>731</c:v>
                </c:pt>
                <c:pt idx="8918">
                  <c:v>723</c:v>
                </c:pt>
                <c:pt idx="8919">
                  <c:v>720</c:v>
                </c:pt>
                <c:pt idx="8920">
                  <c:v>726</c:v>
                </c:pt>
                <c:pt idx="8921">
                  <c:v>723</c:v>
                </c:pt>
                <c:pt idx="8922">
                  <c:v>729</c:v>
                </c:pt>
                <c:pt idx="8923">
                  <c:v>728</c:v>
                </c:pt>
                <c:pt idx="8924">
                  <c:v>728</c:v>
                </c:pt>
                <c:pt idx="8925">
                  <c:v>726</c:v>
                </c:pt>
                <c:pt idx="8926">
                  <c:v>733</c:v>
                </c:pt>
                <c:pt idx="8927">
                  <c:v>723</c:v>
                </c:pt>
                <c:pt idx="8928">
                  <c:v>723</c:v>
                </c:pt>
                <c:pt idx="8929">
                  <c:v>726</c:v>
                </c:pt>
                <c:pt idx="8930">
                  <c:v>716</c:v>
                </c:pt>
                <c:pt idx="8931">
                  <c:v>723</c:v>
                </c:pt>
                <c:pt idx="8932">
                  <c:v>717</c:v>
                </c:pt>
                <c:pt idx="8933">
                  <c:v>715</c:v>
                </c:pt>
                <c:pt idx="8934">
                  <c:v>724</c:v>
                </c:pt>
                <c:pt idx="8935">
                  <c:v>718</c:v>
                </c:pt>
                <c:pt idx="8936">
                  <c:v>726</c:v>
                </c:pt>
                <c:pt idx="8937">
                  <c:v>723</c:v>
                </c:pt>
                <c:pt idx="8938">
                  <c:v>718</c:v>
                </c:pt>
                <c:pt idx="8939">
                  <c:v>726</c:v>
                </c:pt>
                <c:pt idx="8940">
                  <c:v>723</c:v>
                </c:pt>
                <c:pt idx="8941">
                  <c:v>718</c:v>
                </c:pt>
                <c:pt idx="8942">
                  <c:v>726</c:v>
                </c:pt>
                <c:pt idx="8943">
                  <c:v>718</c:v>
                </c:pt>
                <c:pt idx="8944">
                  <c:v>723</c:v>
                </c:pt>
                <c:pt idx="8945">
                  <c:v>731</c:v>
                </c:pt>
                <c:pt idx="8946">
                  <c:v>723</c:v>
                </c:pt>
                <c:pt idx="8947">
                  <c:v>724</c:v>
                </c:pt>
                <c:pt idx="8948">
                  <c:v>720</c:v>
                </c:pt>
                <c:pt idx="8949">
                  <c:v>723</c:v>
                </c:pt>
                <c:pt idx="8950">
                  <c:v>728</c:v>
                </c:pt>
                <c:pt idx="8951">
                  <c:v>731</c:v>
                </c:pt>
                <c:pt idx="8952">
                  <c:v>733</c:v>
                </c:pt>
                <c:pt idx="8953">
                  <c:v>729</c:v>
                </c:pt>
                <c:pt idx="8954">
                  <c:v>732</c:v>
                </c:pt>
                <c:pt idx="8955">
                  <c:v>718</c:v>
                </c:pt>
                <c:pt idx="8956">
                  <c:v>723</c:v>
                </c:pt>
                <c:pt idx="8957">
                  <c:v>731</c:v>
                </c:pt>
                <c:pt idx="8958">
                  <c:v>721</c:v>
                </c:pt>
                <c:pt idx="8959">
                  <c:v>721</c:v>
                </c:pt>
                <c:pt idx="8960">
                  <c:v>729</c:v>
                </c:pt>
                <c:pt idx="8961">
                  <c:v>721</c:v>
                </c:pt>
                <c:pt idx="8962">
                  <c:v>731</c:v>
                </c:pt>
                <c:pt idx="8963">
                  <c:v>726</c:v>
                </c:pt>
                <c:pt idx="8964">
                  <c:v>731</c:v>
                </c:pt>
                <c:pt idx="8965">
                  <c:v>728</c:v>
                </c:pt>
                <c:pt idx="8966">
                  <c:v>731</c:v>
                </c:pt>
                <c:pt idx="8967">
                  <c:v>722</c:v>
                </c:pt>
                <c:pt idx="8968">
                  <c:v>726</c:v>
                </c:pt>
                <c:pt idx="8969">
                  <c:v>720</c:v>
                </c:pt>
                <c:pt idx="8970">
                  <c:v>731</c:v>
                </c:pt>
                <c:pt idx="8971">
                  <c:v>726</c:v>
                </c:pt>
                <c:pt idx="8972">
                  <c:v>718</c:v>
                </c:pt>
                <c:pt idx="8973">
                  <c:v>723</c:v>
                </c:pt>
                <c:pt idx="8974">
                  <c:v>721</c:v>
                </c:pt>
                <c:pt idx="8975">
                  <c:v>718</c:v>
                </c:pt>
                <c:pt idx="8976">
                  <c:v>716</c:v>
                </c:pt>
                <c:pt idx="8977">
                  <c:v>716</c:v>
                </c:pt>
                <c:pt idx="8978">
                  <c:v>718</c:v>
                </c:pt>
                <c:pt idx="8979">
                  <c:v>721</c:v>
                </c:pt>
                <c:pt idx="8980">
                  <c:v>718</c:v>
                </c:pt>
                <c:pt idx="8981">
                  <c:v>721</c:v>
                </c:pt>
                <c:pt idx="8982">
                  <c:v>718</c:v>
                </c:pt>
                <c:pt idx="8983">
                  <c:v>723</c:v>
                </c:pt>
                <c:pt idx="8984">
                  <c:v>731</c:v>
                </c:pt>
                <c:pt idx="8985">
                  <c:v>723</c:v>
                </c:pt>
                <c:pt idx="8986">
                  <c:v>731</c:v>
                </c:pt>
                <c:pt idx="8987">
                  <c:v>731</c:v>
                </c:pt>
                <c:pt idx="8988">
                  <c:v>728</c:v>
                </c:pt>
                <c:pt idx="8989">
                  <c:v>720</c:v>
                </c:pt>
                <c:pt idx="8990">
                  <c:v>723</c:v>
                </c:pt>
                <c:pt idx="8991">
                  <c:v>733</c:v>
                </c:pt>
                <c:pt idx="8992">
                  <c:v>716</c:v>
                </c:pt>
                <c:pt idx="8993">
                  <c:v>723</c:v>
                </c:pt>
                <c:pt idx="8994">
                  <c:v>724</c:v>
                </c:pt>
                <c:pt idx="8995">
                  <c:v>723</c:v>
                </c:pt>
                <c:pt idx="8996">
                  <c:v>723</c:v>
                </c:pt>
                <c:pt idx="8997">
                  <c:v>721</c:v>
                </c:pt>
                <c:pt idx="8998">
                  <c:v>731</c:v>
                </c:pt>
                <c:pt idx="8999">
                  <c:v>724</c:v>
                </c:pt>
                <c:pt idx="9000">
                  <c:v>728</c:v>
                </c:pt>
                <c:pt idx="9001">
                  <c:v>728</c:v>
                </c:pt>
                <c:pt idx="9002">
                  <c:v>731</c:v>
                </c:pt>
                <c:pt idx="9003">
                  <c:v>728</c:v>
                </c:pt>
                <c:pt idx="9004">
                  <c:v>729</c:v>
                </c:pt>
                <c:pt idx="9005">
                  <c:v>731</c:v>
                </c:pt>
                <c:pt idx="9006">
                  <c:v>736</c:v>
                </c:pt>
                <c:pt idx="9007">
                  <c:v>721</c:v>
                </c:pt>
                <c:pt idx="9008">
                  <c:v>722</c:v>
                </c:pt>
                <c:pt idx="9009">
                  <c:v>720</c:v>
                </c:pt>
                <c:pt idx="9010">
                  <c:v>720</c:v>
                </c:pt>
                <c:pt idx="9011">
                  <c:v>720</c:v>
                </c:pt>
                <c:pt idx="9012">
                  <c:v>731</c:v>
                </c:pt>
                <c:pt idx="9013">
                  <c:v>718</c:v>
                </c:pt>
                <c:pt idx="9014">
                  <c:v>721</c:v>
                </c:pt>
                <c:pt idx="9015">
                  <c:v>718</c:v>
                </c:pt>
                <c:pt idx="9016">
                  <c:v>721</c:v>
                </c:pt>
                <c:pt idx="9017">
                  <c:v>726</c:v>
                </c:pt>
                <c:pt idx="9018">
                  <c:v>745</c:v>
                </c:pt>
                <c:pt idx="9019">
                  <c:v>743</c:v>
                </c:pt>
                <c:pt idx="9020">
                  <c:v>718</c:v>
                </c:pt>
                <c:pt idx="9021">
                  <c:v>717</c:v>
                </c:pt>
                <c:pt idx="9022">
                  <c:v>731</c:v>
                </c:pt>
                <c:pt idx="9023">
                  <c:v>723</c:v>
                </c:pt>
                <c:pt idx="9024">
                  <c:v>724</c:v>
                </c:pt>
                <c:pt idx="9025">
                  <c:v>718</c:v>
                </c:pt>
                <c:pt idx="9026">
                  <c:v>717</c:v>
                </c:pt>
                <c:pt idx="9027">
                  <c:v>716</c:v>
                </c:pt>
                <c:pt idx="9028">
                  <c:v>731</c:v>
                </c:pt>
                <c:pt idx="9029">
                  <c:v>721</c:v>
                </c:pt>
                <c:pt idx="9030">
                  <c:v>716</c:v>
                </c:pt>
                <c:pt idx="9031">
                  <c:v>726</c:v>
                </c:pt>
                <c:pt idx="9032">
                  <c:v>720</c:v>
                </c:pt>
                <c:pt idx="9033">
                  <c:v>723</c:v>
                </c:pt>
                <c:pt idx="9034">
                  <c:v>718</c:v>
                </c:pt>
                <c:pt idx="9035">
                  <c:v>715</c:v>
                </c:pt>
                <c:pt idx="9036">
                  <c:v>723</c:v>
                </c:pt>
                <c:pt idx="9037">
                  <c:v>721</c:v>
                </c:pt>
                <c:pt idx="9038">
                  <c:v>723</c:v>
                </c:pt>
                <c:pt idx="9039">
                  <c:v>718</c:v>
                </c:pt>
                <c:pt idx="9040">
                  <c:v>726</c:v>
                </c:pt>
                <c:pt idx="9041">
                  <c:v>718</c:v>
                </c:pt>
                <c:pt idx="9042">
                  <c:v>721</c:v>
                </c:pt>
                <c:pt idx="9043">
                  <c:v>723</c:v>
                </c:pt>
                <c:pt idx="9044">
                  <c:v>723</c:v>
                </c:pt>
                <c:pt idx="9045">
                  <c:v>721</c:v>
                </c:pt>
                <c:pt idx="9046">
                  <c:v>731</c:v>
                </c:pt>
                <c:pt idx="9047">
                  <c:v>724</c:v>
                </c:pt>
                <c:pt idx="9048">
                  <c:v>723</c:v>
                </c:pt>
                <c:pt idx="9049">
                  <c:v>731</c:v>
                </c:pt>
                <c:pt idx="9050">
                  <c:v>736</c:v>
                </c:pt>
                <c:pt idx="9051">
                  <c:v>723</c:v>
                </c:pt>
                <c:pt idx="9052">
                  <c:v>728</c:v>
                </c:pt>
                <c:pt idx="9053">
                  <c:v>728</c:v>
                </c:pt>
                <c:pt idx="9054">
                  <c:v>718</c:v>
                </c:pt>
                <c:pt idx="9055">
                  <c:v>721</c:v>
                </c:pt>
                <c:pt idx="9056">
                  <c:v>723</c:v>
                </c:pt>
                <c:pt idx="9057">
                  <c:v>726</c:v>
                </c:pt>
                <c:pt idx="9058">
                  <c:v>723</c:v>
                </c:pt>
                <c:pt idx="9059">
                  <c:v>723</c:v>
                </c:pt>
                <c:pt idx="9060">
                  <c:v>726</c:v>
                </c:pt>
                <c:pt idx="9061">
                  <c:v>723</c:v>
                </c:pt>
                <c:pt idx="9062">
                  <c:v>723</c:v>
                </c:pt>
                <c:pt idx="9063">
                  <c:v>720</c:v>
                </c:pt>
                <c:pt idx="9064">
                  <c:v>731</c:v>
                </c:pt>
                <c:pt idx="9065">
                  <c:v>728</c:v>
                </c:pt>
                <c:pt idx="9066">
                  <c:v>728</c:v>
                </c:pt>
                <c:pt idx="9067">
                  <c:v>723</c:v>
                </c:pt>
                <c:pt idx="9068">
                  <c:v>726</c:v>
                </c:pt>
                <c:pt idx="9069">
                  <c:v>728</c:v>
                </c:pt>
                <c:pt idx="9070">
                  <c:v>728</c:v>
                </c:pt>
                <c:pt idx="9071">
                  <c:v>720</c:v>
                </c:pt>
                <c:pt idx="9072">
                  <c:v>728</c:v>
                </c:pt>
                <c:pt idx="9073">
                  <c:v>736</c:v>
                </c:pt>
                <c:pt idx="9074">
                  <c:v>716</c:v>
                </c:pt>
                <c:pt idx="9075">
                  <c:v>716</c:v>
                </c:pt>
                <c:pt idx="9076">
                  <c:v>721</c:v>
                </c:pt>
                <c:pt idx="9077">
                  <c:v>716</c:v>
                </c:pt>
                <c:pt idx="9078">
                  <c:v>723</c:v>
                </c:pt>
                <c:pt idx="9079">
                  <c:v>723</c:v>
                </c:pt>
                <c:pt idx="9080">
                  <c:v>723</c:v>
                </c:pt>
                <c:pt idx="9081">
                  <c:v>721</c:v>
                </c:pt>
                <c:pt idx="9082">
                  <c:v>718</c:v>
                </c:pt>
                <c:pt idx="9083">
                  <c:v>717</c:v>
                </c:pt>
                <c:pt idx="9084">
                  <c:v>724</c:v>
                </c:pt>
                <c:pt idx="9085">
                  <c:v>718</c:v>
                </c:pt>
                <c:pt idx="9086">
                  <c:v>723</c:v>
                </c:pt>
                <c:pt idx="9087">
                  <c:v>723</c:v>
                </c:pt>
                <c:pt idx="9088">
                  <c:v>718</c:v>
                </c:pt>
                <c:pt idx="9089">
                  <c:v>715</c:v>
                </c:pt>
                <c:pt idx="9090">
                  <c:v>726</c:v>
                </c:pt>
                <c:pt idx="9091">
                  <c:v>726</c:v>
                </c:pt>
                <c:pt idx="9092">
                  <c:v>716</c:v>
                </c:pt>
                <c:pt idx="9093">
                  <c:v>731</c:v>
                </c:pt>
                <c:pt idx="9094">
                  <c:v>721</c:v>
                </c:pt>
                <c:pt idx="9095">
                  <c:v>723</c:v>
                </c:pt>
                <c:pt idx="9096">
                  <c:v>728</c:v>
                </c:pt>
                <c:pt idx="9097">
                  <c:v>731</c:v>
                </c:pt>
                <c:pt idx="9098">
                  <c:v>723</c:v>
                </c:pt>
                <c:pt idx="9099">
                  <c:v>726</c:v>
                </c:pt>
                <c:pt idx="9100">
                  <c:v>728</c:v>
                </c:pt>
                <c:pt idx="9101">
                  <c:v>728</c:v>
                </c:pt>
                <c:pt idx="9102">
                  <c:v>721</c:v>
                </c:pt>
                <c:pt idx="9103">
                  <c:v>723</c:v>
                </c:pt>
                <c:pt idx="9104">
                  <c:v>723</c:v>
                </c:pt>
                <c:pt idx="9105">
                  <c:v>718</c:v>
                </c:pt>
                <c:pt idx="9106">
                  <c:v>723</c:v>
                </c:pt>
                <c:pt idx="9107">
                  <c:v>724</c:v>
                </c:pt>
                <c:pt idx="9108">
                  <c:v>726</c:v>
                </c:pt>
                <c:pt idx="9109">
                  <c:v>723</c:v>
                </c:pt>
                <c:pt idx="9110">
                  <c:v>728</c:v>
                </c:pt>
                <c:pt idx="9111">
                  <c:v>731</c:v>
                </c:pt>
                <c:pt idx="9112">
                  <c:v>726</c:v>
                </c:pt>
                <c:pt idx="9113">
                  <c:v>722</c:v>
                </c:pt>
                <c:pt idx="9114">
                  <c:v>728</c:v>
                </c:pt>
                <c:pt idx="9115">
                  <c:v>723</c:v>
                </c:pt>
                <c:pt idx="9116">
                  <c:v>726</c:v>
                </c:pt>
                <c:pt idx="9117">
                  <c:v>721</c:v>
                </c:pt>
                <c:pt idx="9118">
                  <c:v>723</c:v>
                </c:pt>
                <c:pt idx="9119">
                  <c:v>718</c:v>
                </c:pt>
                <c:pt idx="9120">
                  <c:v>716</c:v>
                </c:pt>
                <c:pt idx="9121">
                  <c:v>723</c:v>
                </c:pt>
                <c:pt idx="9122">
                  <c:v>723</c:v>
                </c:pt>
                <c:pt idx="9123">
                  <c:v>750</c:v>
                </c:pt>
                <c:pt idx="9124">
                  <c:v>731</c:v>
                </c:pt>
                <c:pt idx="9125">
                  <c:v>755</c:v>
                </c:pt>
                <c:pt idx="9126">
                  <c:v>728</c:v>
                </c:pt>
                <c:pt idx="9127">
                  <c:v>721</c:v>
                </c:pt>
                <c:pt idx="9128">
                  <c:v>718</c:v>
                </c:pt>
                <c:pt idx="9129">
                  <c:v>723</c:v>
                </c:pt>
                <c:pt idx="9130">
                  <c:v>716</c:v>
                </c:pt>
                <c:pt idx="9131">
                  <c:v>715</c:v>
                </c:pt>
                <c:pt idx="9132">
                  <c:v>723</c:v>
                </c:pt>
                <c:pt idx="9133">
                  <c:v>726</c:v>
                </c:pt>
                <c:pt idx="9134">
                  <c:v>723</c:v>
                </c:pt>
                <c:pt idx="9135">
                  <c:v>721</c:v>
                </c:pt>
                <c:pt idx="9136">
                  <c:v>723</c:v>
                </c:pt>
                <c:pt idx="9137">
                  <c:v>731</c:v>
                </c:pt>
                <c:pt idx="9138">
                  <c:v>734</c:v>
                </c:pt>
                <c:pt idx="9139">
                  <c:v>723</c:v>
                </c:pt>
                <c:pt idx="9140">
                  <c:v>728</c:v>
                </c:pt>
                <c:pt idx="9141">
                  <c:v>732</c:v>
                </c:pt>
                <c:pt idx="9142">
                  <c:v>731</c:v>
                </c:pt>
                <c:pt idx="9143">
                  <c:v>729</c:v>
                </c:pt>
                <c:pt idx="9144">
                  <c:v>726</c:v>
                </c:pt>
                <c:pt idx="9145">
                  <c:v>723</c:v>
                </c:pt>
                <c:pt idx="9146">
                  <c:v>721</c:v>
                </c:pt>
                <c:pt idx="9147">
                  <c:v>726</c:v>
                </c:pt>
                <c:pt idx="9148">
                  <c:v>724</c:v>
                </c:pt>
                <c:pt idx="9149">
                  <c:v>723</c:v>
                </c:pt>
                <c:pt idx="9150">
                  <c:v>731</c:v>
                </c:pt>
                <c:pt idx="9151">
                  <c:v>721</c:v>
                </c:pt>
                <c:pt idx="9152">
                  <c:v>728</c:v>
                </c:pt>
                <c:pt idx="9153">
                  <c:v>726</c:v>
                </c:pt>
                <c:pt idx="9154">
                  <c:v>728</c:v>
                </c:pt>
                <c:pt idx="9155">
                  <c:v>726</c:v>
                </c:pt>
                <c:pt idx="9156">
                  <c:v>715</c:v>
                </c:pt>
                <c:pt idx="9157">
                  <c:v>723</c:v>
                </c:pt>
                <c:pt idx="9158">
                  <c:v>716</c:v>
                </c:pt>
                <c:pt idx="9159">
                  <c:v>723</c:v>
                </c:pt>
                <c:pt idx="9160">
                  <c:v>727</c:v>
                </c:pt>
                <c:pt idx="9161">
                  <c:v>718</c:v>
                </c:pt>
                <c:pt idx="9162">
                  <c:v>723</c:v>
                </c:pt>
                <c:pt idx="9163">
                  <c:v>716</c:v>
                </c:pt>
                <c:pt idx="9164">
                  <c:v>718</c:v>
                </c:pt>
                <c:pt idx="9165">
                  <c:v>726</c:v>
                </c:pt>
                <c:pt idx="9166">
                  <c:v>723</c:v>
                </c:pt>
                <c:pt idx="9167">
                  <c:v>717</c:v>
                </c:pt>
                <c:pt idx="9168">
                  <c:v>721</c:v>
                </c:pt>
                <c:pt idx="9169">
                  <c:v>716</c:v>
                </c:pt>
                <c:pt idx="9170">
                  <c:v>723</c:v>
                </c:pt>
                <c:pt idx="9171">
                  <c:v>726</c:v>
                </c:pt>
                <c:pt idx="9172">
                  <c:v>723</c:v>
                </c:pt>
                <c:pt idx="9173">
                  <c:v>729</c:v>
                </c:pt>
                <c:pt idx="9174">
                  <c:v>716</c:v>
                </c:pt>
                <c:pt idx="9175">
                  <c:v>723</c:v>
                </c:pt>
                <c:pt idx="9176">
                  <c:v>724</c:v>
                </c:pt>
                <c:pt idx="9177">
                  <c:v>721</c:v>
                </c:pt>
                <c:pt idx="9178">
                  <c:v>728</c:v>
                </c:pt>
                <c:pt idx="9179">
                  <c:v>726</c:v>
                </c:pt>
                <c:pt idx="9180">
                  <c:v>731</c:v>
                </c:pt>
                <c:pt idx="9181">
                  <c:v>731</c:v>
                </c:pt>
                <c:pt idx="9182">
                  <c:v>728</c:v>
                </c:pt>
                <c:pt idx="9183">
                  <c:v>728</c:v>
                </c:pt>
                <c:pt idx="9184">
                  <c:v>716</c:v>
                </c:pt>
                <c:pt idx="9185">
                  <c:v>723</c:v>
                </c:pt>
                <c:pt idx="9186">
                  <c:v>726</c:v>
                </c:pt>
                <c:pt idx="9187">
                  <c:v>716</c:v>
                </c:pt>
                <c:pt idx="9188">
                  <c:v>718</c:v>
                </c:pt>
                <c:pt idx="9189">
                  <c:v>723</c:v>
                </c:pt>
                <c:pt idx="9190">
                  <c:v>716</c:v>
                </c:pt>
                <c:pt idx="9191">
                  <c:v>726</c:v>
                </c:pt>
                <c:pt idx="9192">
                  <c:v>726</c:v>
                </c:pt>
                <c:pt idx="9193">
                  <c:v>721</c:v>
                </c:pt>
                <c:pt idx="9194">
                  <c:v>718</c:v>
                </c:pt>
                <c:pt idx="9195">
                  <c:v>717</c:v>
                </c:pt>
                <c:pt idx="9196">
                  <c:v>721</c:v>
                </c:pt>
                <c:pt idx="9197">
                  <c:v>718</c:v>
                </c:pt>
                <c:pt idx="9198">
                  <c:v>724</c:v>
                </c:pt>
                <c:pt idx="9199">
                  <c:v>718</c:v>
                </c:pt>
                <c:pt idx="9200">
                  <c:v>723</c:v>
                </c:pt>
                <c:pt idx="9201">
                  <c:v>718</c:v>
                </c:pt>
                <c:pt idx="9202">
                  <c:v>731</c:v>
                </c:pt>
                <c:pt idx="9203">
                  <c:v>721</c:v>
                </c:pt>
                <c:pt idx="9204">
                  <c:v>718</c:v>
                </c:pt>
                <c:pt idx="9205">
                  <c:v>723</c:v>
                </c:pt>
                <c:pt idx="9206">
                  <c:v>718</c:v>
                </c:pt>
                <c:pt idx="9207">
                  <c:v>718</c:v>
                </c:pt>
                <c:pt idx="9208">
                  <c:v>716</c:v>
                </c:pt>
                <c:pt idx="9209">
                  <c:v>718</c:v>
                </c:pt>
                <c:pt idx="9210">
                  <c:v>718</c:v>
                </c:pt>
                <c:pt idx="9211">
                  <c:v>721</c:v>
                </c:pt>
                <c:pt idx="9212">
                  <c:v>723</c:v>
                </c:pt>
                <c:pt idx="9213">
                  <c:v>728</c:v>
                </c:pt>
                <c:pt idx="9214">
                  <c:v>726</c:v>
                </c:pt>
                <c:pt idx="9215">
                  <c:v>731</c:v>
                </c:pt>
                <c:pt idx="9216">
                  <c:v>728</c:v>
                </c:pt>
                <c:pt idx="9217">
                  <c:v>726</c:v>
                </c:pt>
                <c:pt idx="9218">
                  <c:v>718</c:v>
                </c:pt>
                <c:pt idx="9219">
                  <c:v>731</c:v>
                </c:pt>
                <c:pt idx="9220">
                  <c:v>726</c:v>
                </c:pt>
                <c:pt idx="9221">
                  <c:v>718</c:v>
                </c:pt>
                <c:pt idx="9222">
                  <c:v>724</c:v>
                </c:pt>
                <c:pt idx="9223">
                  <c:v>723</c:v>
                </c:pt>
                <c:pt idx="9224">
                  <c:v>731</c:v>
                </c:pt>
                <c:pt idx="9225">
                  <c:v>715</c:v>
                </c:pt>
                <c:pt idx="9226">
                  <c:v>715</c:v>
                </c:pt>
                <c:pt idx="9227">
                  <c:v>718</c:v>
                </c:pt>
                <c:pt idx="9228">
                  <c:v>726</c:v>
                </c:pt>
                <c:pt idx="9229">
                  <c:v>723</c:v>
                </c:pt>
                <c:pt idx="9230">
                  <c:v>721</c:v>
                </c:pt>
                <c:pt idx="9231">
                  <c:v>723</c:v>
                </c:pt>
                <c:pt idx="9232">
                  <c:v>750</c:v>
                </c:pt>
                <c:pt idx="9233">
                  <c:v>721</c:v>
                </c:pt>
                <c:pt idx="9234">
                  <c:v>723</c:v>
                </c:pt>
                <c:pt idx="9235">
                  <c:v>716</c:v>
                </c:pt>
                <c:pt idx="9236">
                  <c:v>723</c:v>
                </c:pt>
                <c:pt idx="9237">
                  <c:v>718</c:v>
                </c:pt>
                <c:pt idx="9238">
                  <c:v>721</c:v>
                </c:pt>
                <c:pt idx="9239">
                  <c:v>723</c:v>
                </c:pt>
                <c:pt idx="9240">
                  <c:v>718</c:v>
                </c:pt>
                <c:pt idx="9241">
                  <c:v>716</c:v>
                </c:pt>
                <c:pt idx="9242">
                  <c:v>726</c:v>
                </c:pt>
                <c:pt idx="9243">
                  <c:v>723</c:v>
                </c:pt>
                <c:pt idx="9244">
                  <c:v>731</c:v>
                </c:pt>
                <c:pt idx="9245">
                  <c:v>726</c:v>
                </c:pt>
                <c:pt idx="9246">
                  <c:v>721</c:v>
                </c:pt>
                <c:pt idx="9247">
                  <c:v>726</c:v>
                </c:pt>
                <c:pt idx="9248">
                  <c:v>721</c:v>
                </c:pt>
                <c:pt idx="9249">
                  <c:v>715</c:v>
                </c:pt>
                <c:pt idx="9250">
                  <c:v>723</c:v>
                </c:pt>
                <c:pt idx="9251">
                  <c:v>724</c:v>
                </c:pt>
                <c:pt idx="9252">
                  <c:v>718</c:v>
                </c:pt>
                <c:pt idx="9253">
                  <c:v>718</c:v>
                </c:pt>
                <c:pt idx="9254">
                  <c:v>726</c:v>
                </c:pt>
                <c:pt idx="9255">
                  <c:v>723</c:v>
                </c:pt>
                <c:pt idx="9256">
                  <c:v>728</c:v>
                </c:pt>
                <c:pt idx="9257">
                  <c:v>728</c:v>
                </c:pt>
                <c:pt idx="9258">
                  <c:v>724</c:v>
                </c:pt>
                <c:pt idx="9259">
                  <c:v>718</c:v>
                </c:pt>
                <c:pt idx="9260">
                  <c:v>717</c:v>
                </c:pt>
                <c:pt idx="9261">
                  <c:v>724</c:v>
                </c:pt>
                <c:pt idx="9262">
                  <c:v>716</c:v>
                </c:pt>
                <c:pt idx="9263">
                  <c:v>731</c:v>
                </c:pt>
                <c:pt idx="9264">
                  <c:v>721</c:v>
                </c:pt>
                <c:pt idx="9265">
                  <c:v>718</c:v>
                </c:pt>
                <c:pt idx="9266">
                  <c:v>721</c:v>
                </c:pt>
                <c:pt idx="9267">
                  <c:v>715</c:v>
                </c:pt>
                <c:pt idx="9268">
                  <c:v>723</c:v>
                </c:pt>
                <c:pt idx="9269">
                  <c:v>721</c:v>
                </c:pt>
                <c:pt idx="9270">
                  <c:v>726</c:v>
                </c:pt>
                <c:pt idx="9271">
                  <c:v>721</c:v>
                </c:pt>
                <c:pt idx="9272">
                  <c:v>726</c:v>
                </c:pt>
                <c:pt idx="9273">
                  <c:v>722</c:v>
                </c:pt>
                <c:pt idx="9274">
                  <c:v>720</c:v>
                </c:pt>
                <c:pt idx="9275">
                  <c:v>726</c:v>
                </c:pt>
                <c:pt idx="9276">
                  <c:v>731</c:v>
                </c:pt>
                <c:pt idx="9277">
                  <c:v>721</c:v>
                </c:pt>
                <c:pt idx="9278">
                  <c:v>723</c:v>
                </c:pt>
                <c:pt idx="9279">
                  <c:v>723</c:v>
                </c:pt>
                <c:pt idx="9280">
                  <c:v>720</c:v>
                </c:pt>
                <c:pt idx="9281">
                  <c:v>728</c:v>
                </c:pt>
                <c:pt idx="9282">
                  <c:v>726</c:v>
                </c:pt>
                <c:pt idx="9283">
                  <c:v>728</c:v>
                </c:pt>
                <c:pt idx="9284">
                  <c:v>728</c:v>
                </c:pt>
                <c:pt idx="9285">
                  <c:v>721</c:v>
                </c:pt>
                <c:pt idx="9286">
                  <c:v>723</c:v>
                </c:pt>
                <c:pt idx="9287">
                  <c:v>734</c:v>
                </c:pt>
                <c:pt idx="9288">
                  <c:v>721</c:v>
                </c:pt>
                <c:pt idx="9289">
                  <c:v>731</c:v>
                </c:pt>
                <c:pt idx="9290">
                  <c:v>729</c:v>
                </c:pt>
                <c:pt idx="9291">
                  <c:v>731</c:v>
                </c:pt>
                <c:pt idx="9292">
                  <c:v>723</c:v>
                </c:pt>
                <c:pt idx="9293">
                  <c:v>721</c:v>
                </c:pt>
                <c:pt idx="9294">
                  <c:v>731</c:v>
                </c:pt>
                <c:pt idx="9295">
                  <c:v>726</c:v>
                </c:pt>
                <c:pt idx="9296">
                  <c:v>726</c:v>
                </c:pt>
                <c:pt idx="9297">
                  <c:v>728</c:v>
                </c:pt>
                <c:pt idx="9298">
                  <c:v>721</c:v>
                </c:pt>
                <c:pt idx="9299">
                  <c:v>722</c:v>
                </c:pt>
                <c:pt idx="9300">
                  <c:v>723</c:v>
                </c:pt>
                <c:pt idx="9301">
                  <c:v>731</c:v>
                </c:pt>
                <c:pt idx="9302">
                  <c:v>736</c:v>
                </c:pt>
                <c:pt idx="9303">
                  <c:v>721</c:v>
                </c:pt>
                <c:pt idx="9304">
                  <c:v>723</c:v>
                </c:pt>
                <c:pt idx="9305">
                  <c:v>729</c:v>
                </c:pt>
                <c:pt idx="9306">
                  <c:v>723</c:v>
                </c:pt>
                <c:pt idx="9307">
                  <c:v>731</c:v>
                </c:pt>
                <c:pt idx="9308">
                  <c:v>716</c:v>
                </c:pt>
                <c:pt idx="9309">
                  <c:v>717</c:v>
                </c:pt>
                <c:pt idx="9310">
                  <c:v>721</c:v>
                </c:pt>
                <c:pt idx="9311">
                  <c:v>718</c:v>
                </c:pt>
                <c:pt idx="9312">
                  <c:v>717</c:v>
                </c:pt>
                <c:pt idx="9313">
                  <c:v>728</c:v>
                </c:pt>
                <c:pt idx="9314">
                  <c:v>723</c:v>
                </c:pt>
                <c:pt idx="9315">
                  <c:v>726</c:v>
                </c:pt>
                <c:pt idx="9316">
                  <c:v>731</c:v>
                </c:pt>
                <c:pt idx="9317">
                  <c:v>718</c:v>
                </c:pt>
                <c:pt idx="9318">
                  <c:v>715</c:v>
                </c:pt>
                <c:pt idx="9319">
                  <c:v>723</c:v>
                </c:pt>
                <c:pt idx="9320">
                  <c:v>721</c:v>
                </c:pt>
                <c:pt idx="9321">
                  <c:v>723</c:v>
                </c:pt>
                <c:pt idx="9322">
                  <c:v>718</c:v>
                </c:pt>
                <c:pt idx="9323">
                  <c:v>715</c:v>
                </c:pt>
                <c:pt idx="9324">
                  <c:v>726</c:v>
                </c:pt>
                <c:pt idx="9325">
                  <c:v>723</c:v>
                </c:pt>
                <c:pt idx="9326">
                  <c:v>726</c:v>
                </c:pt>
                <c:pt idx="9327">
                  <c:v>723</c:v>
                </c:pt>
                <c:pt idx="9328">
                  <c:v>731</c:v>
                </c:pt>
                <c:pt idx="9329">
                  <c:v>723</c:v>
                </c:pt>
                <c:pt idx="9330">
                  <c:v>715</c:v>
                </c:pt>
                <c:pt idx="9331">
                  <c:v>715</c:v>
                </c:pt>
                <c:pt idx="9332">
                  <c:v>731</c:v>
                </c:pt>
                <c:pt idx="9333">
                  <c:v>718</c:v>
                </c:pt>
                <c:pt idx="9334">
                  <c:v>718</c:v>
                </c:pt>
                <c:pt idx="9335">
                  <c:v>729</c:v>
                </c:pt>
                <c:pt idx="9336">
                  <c:v>718</c:v>
                </c:pt>
                <c:pt idx="9337">
                  <c:v>717</c:v>
                </c:pt>
                <c:pt idx="9338">
                  <c:v>721</c:v>
                </c:pt>
                <c:pt idx="9339">
                  <c:v>718</c:v>
                </c:pt>
                <c:pt idx="9340">
                  <c:v>724</c:v>
                </c:pt>
                <c:pt idx="9341">
                  <c:v>733</c:v>
                </c:pt>
                <c:pt idx="9342">
                  <c:v>743</c:v>
                </c:pt>
                <c:pt idx="9343">
                  <c:v>718</c:v>
                </c:pt>
                <c:pt idx="9344">
                  <c:v>723</c:v>
                </c:pt>
                <c:pt idx="9345">
                  <c:v>750</c:v>
                </c:pt>
                <c:pt idx="9346">
                  <c:v>750</c:v>
                </c:pt>
                <c:pt idx="9347">
                  <c:v>724</c:v>
                </c:pt>
                <c:pt idx="9348">
                  <c:v>726</c:v>
                </c:pt>
                <c:pt idx="9349">
                  <c:v>716</c:v>
                </c:pt>
                <c:pt idx="9350">
                  <c:v>728</c:v>
                </c:pt>
                <c:pt idx="9351">
                  <c:v>723</c:v>
                </c:pt>
                <c:pt idx="9352">
                  <c:v>721</c:v>
                </c:pt>
                <c:pt idx="9353">
                  <c:v>723</c:v>
                </c:pt>
                <c:pt idx="9354">
                  <c:v>728</c:v>
                </c:pt>
                <c:pt idx="9355">
                  <c:v>724</c:v>
                </c:pt>
                <c:pt idx="9356">
                  <c:v>723</c:v>
                </c:pt>
                <c:pt idx="9357">
                  <c:v>718</c:v>
                </c:pt>
                <c:pt idx="9358">
                  <c:v>718</c:v>
                </c:pt>
                <c:pt idx="9359">
                  <c:v>723</c:v>
                </c:pt>
                <c:pt idx="9360">
                  <c:v>716</c:v>
                </c:pt>
                <c:pt idx="9361">
                  <c:v>723</c:v>
                </c:pt>
                <c:pt idx="9362">
                  <c:v>731</c:v>
                </c:pt>
                <c:pt idx="9363">
                  <c:v>731</c:v>
                </c:pt>
                <c:pt idx="9364">
                  <c:v>736</c:v>
                </c:pt>
                <c:pt idx="9365">
                  <c:v>721</c:v>
                </c:pt>
                <c:pt idx="9366">
                  <c:v>723</c:v>
                </c:pt>
                <c:pt idx="9367">
                  <c:v>723</c:v>
                </c:pt>
                <c:pt idx="9368">
                  <c:v>721</c:v>
                </c:pt>
                <c:pt idx="9369">
                  <c:v>733</c:v>
                </c:pt>
                <c:pt idx="9370">
                  <c:v>721</c:v>
                </c:pt>
                <c:pt idx="9371">
                  <c:v>723</c:v>
                </c:pt>
                <c:pt idx="9372">
                  <c:v>723</c:v>
                </c:pt>
                <c:pt idx="9373">
                  <c:v>728</c:v>
                </c:pt>
                <c:pt idx="9374">
                  <c:v>723</c:v>
                </c:pt>
                <c:pt idx="9375">
                  <c:v>716</c:v>
                </c:pt>
                <c:pt idx="9376">
                  <c:v>723</c:v>
                </c:pt>
                <c:pt idx="9377">
                  <c:v>726</c:v>
                </c:pt>
                <c:pt idx="9378">
                  <c:v>716</c:v>
                </c:pt>
                <c:pt idx="9379">
                  <c:v>723</c:v>
                </c:pt>
                <c:pt idx="9380">
                  <c:v>716</c:v>
                </c:pt>
                <c:pt idx="9381">
                  <c:v>715</c:v>
                </c:pt>
                <c:pt idx="9382">
                  <c:v>731</c:v>
                </c:pt>
                <c:pt idx="9383">
                  <c:v>721</c:v>
                </c:pt>
                <c:pt idx="9384">
                  <c:v>720</c:v>
                </c:pt>
                <c:pt idx="9385">
                  <c:v>723</c:v>
                </c:pt>
                <c:pt idx="9386">
                  <c:v>736</c:v>
                </c:pt>
                <c:pt idx="9387">
                  <c:v>723</c:v>
                </c:pt>
                <c:pt idx="9388">
                  <c:v>724</c:v>
                </c:pt>
                <c:pt idx="9389">
                  <c:v>718</c:v>
                </c:pt>
                <c:pt idx="9390">
                  <c:v>726</c:v>
                </c:pt>
                <c:pt idx="9391">
                  <c:v>726</c:v>
                </c:pt>
                <c:pt idx="9392">
                  <c:v>718</c:v>
                </c:pt>
                <c:pt idx="9393">
                  <c:v>716</c:v>
                </c:pt>
                <c:pt idx="9394">
                  <c:v>715</c:v>
                </c:pt>
                <c:pt idx="9395">
                  <c:v>715</c:v>
                </c:pt>
                <c:pt idx="9396">
                  <c:v>729</c:v>
                </c:pt>
                <c:pt idx="9397">
                  <c:v>723</c:v>
                </c:pt>
                <c:pt idx="9398">
                  <c:v>722</c:v>
                </c:pt>
                <c:pt idx="9399">
                  <c:v>729</c:v>
                </c:pt>
                <c:pt idx="9400">
                  <c:v>728</c:v>
                </c:pt>
                <c:pt idx="9401">
                  <c:v>726</c:v>
                </c:pt>
                <c:pt idx="9402">
                  <c:v>718</c:v>
                </c:pt>
                <c:pt idx="9403">
                  <c:v>715</c:v>
                </c:pt>
                <c:pt idx="9404">
                  <c:v>716</c:v>
                </c:pt>
                <c:pt idx="9405">
                  <c:v>718</c:v>
                </c:pt>
                <c:pt idx="9406">
                  <c:v>721</c:v>
                </c:pt>
                <c:pt idx="9407">
                  <c:v>723</c:v>
                </c:pt>
                <c:pt idx="9408">
                  <c:v>723</c:v>
                </c:pt>
                <c:pt idx="9409">
                  <c:v>716</c:v>
                </c:pt>
                <c:pt idx="9410">
                  <c:v>723</c:v>
                </c:pt>
                <c:pt idx="9411">
                  <c:v>723</c:v>
                </c:pt>
                <c:pt idx="9412">
                  <c:v>726</c:v>
                </c:pt>
                <c:pt idx="9413">
                  <c:v>731</c:v>
                </c:pt>
                <c:pt idx="9414">
                  <c:v>718</c:v>
                </c:pt>
                <c:pt idx="9415">
                  <c:v>726</c:v>
                </c:pt>
                <c:pt idx="9416">
                  <c:v>723</c:v>
                </c:pt>
                <c:pt idx="9417">
                  <c:v>726</c:v>
                </c:pt>
                <c:pt idx="9418">
                  <c:v>718</c:v>
                </c:pt>
                <c:pt idx="9419">
                  <c:v>717</c:v>
                </c:pt>
                <c:pt idx="9420">
                  <c:v>726</c:v>
                </c:pt>
                <c:pt idx="9421">
                  <c:v>723</c:v>
                </c:pt>
                <c:pt idx="9422">
                  <c:v>729</c:v>
                </c:pt>
                <c:pt idx="9423">
                  <c:v>723</c:v>
                </c:pt>
                <c:pt idx="9424">
                  <c:v>731</c:v>
                </c:pt>
                <c:pt idx="9425">
                  <c:v>723</c:v>
                </c:pt>
                <c:pt idx="9426">
                  <c:v>728</c:v>
                </c:pt>
                <c:pt idx="9427">
                  <c:v>721</c:v>
                </c:pt>
                <c:pt idx="9428">
                  <c:v>726</c:v>
                </c:pt>
                <c:pt idx="9429">
                  <c:v>726</c:v>
                </c:pt>
                <c:pt idx="9430">
                  <c:v>728</c:v>
                </c:pt>
                <c:pt idx="9431">
                  <c:v>731</c:v>
                </c:pt>
                <c:pt idx="9432">
                  <c:v>721</c:v>
                </c:pt>
                <c:pt idx="9433">
                  <c:v>728</c:v>
                </c:pt>
                <c:pt idx="9434">
                  <c:v>722</c:v>
                </c:pt>
                <c:pt idx="9435">
                  <c:v>726</c:v>
                </c:pt>
                <c:pt idx="9436">
                  <c:v>723</c:v>
                </c:pt>
                <c:pt idx="9437">
                  <c:v>728</c:v>
                </c:pt>
                <c:pt idx="9438">
                  <c:v>736</c:v>
                </c:pt>
                <c:pt idx="9439">
                  <c:v>728</c:v>
                </c:pt>
                <c:pt idx="9440">
                  <c:v>720</c:v>
                </c:pt>
                <c:pt idx="9441">
                  <c:v>733</c:v>
                </c:pt>
                <c:pt idx="9442">
                  <c:v>723</c:v>
                </c:pt>
                <c:pt idx="9443">
                  <c:v>721</c:v>
                </c:pt>
                <c:pt idx="9444">
                  <c:v>733</c:v>
                </c:pt>
                <c:pt idx="9445">
                  <c:v>728</c:v>
                </c:pt>
                <c:pt idx="9446">
                  <c:v>721</c:v>
                </c:pt>
                <c:pt idx="9447">
                  <c:v>723</c:v>
                </c:pt>
                <c:pt idx="9448">
                  <c:v>721</c:v>
                </c:pt>
                <c:pt idx="9449">
                  <c:v>720</c:v>
                </c:pt>
                <c:pt idx="9450">
                  <c:v>728</c:v>
                </c:pt>
                <c:pt idx="9451">
                  <c:v>745</c:v>
                </c:pt>
                <c:pt idx="9452">
                  <c:v>718</c:v>
                </c:pt>
                <c:pt idx="9453">
                  <c:v>723</c:v>
                </c:pt>
                <c:pt idx="9454">
                  <c:v>723</c:v>
                </c:pt>
                <c:pt idx="9455">
                  <c:v>723</c:v>
                </c:pt>
                <c:pt idx="9456">
                  <c:v>718</c:v>
                </c:pt>
                <c:pt idx="9457">
                  <c:v>718</c:v>
                </c:pt>
                <c:pt idx="9458">
                  <c:v>715</c:v>
                </c:pt>
                <c:pt idx="9459">
                  <c:v>723</c:v>
                </c:pt>
                <c:pt idx="9460">
                  <c:v>723</c:v>
                </c:pt>
                <c:pt idx="9461">
                  <c:v>725</c:v>
                </c:pt>
                <c:pt idx="9462">
                  <c:v>723</c:v>
                </c:pt>
                <c:pt idx="9463">
                  <c:v>721</c:v>
                </c:pt>
                <c:pt idx="9464">
                  <c:v>734</c:v>
                </c:pt>
                <c:pt idx="9465">
                  <c:v>721</c:v>
                </c:pt>
                <c:pt idx="9466">
                  <c:v>721</c:v>
                </c:pt>
                <c:pt idx="9467">
                  <c:v>723</c:v>
                </c:pt>
                <c:pt idx="9468">
                  <c:v>734</c:v>
                </c:pt>
                <c:pt idx="9469">
                  <c:v>736</c:v>
                </c:pt>
                <c:pt idx="9470">
                  <c:v>723</c:v>
                </c:pt>
                <c:pt idx="9471">
                  <c:v>716</c:v>
                </c:pt>
                <c:pt idx="9472">
                  <c:v>718</c:v>
                </c:pt>
                <c:pt idx="9473">
                  <c:v>729</c:v>
                </c:pt>
                <c:pt idx="9474">
                  <c:v>718</c:v>
                </c:pt>
                <c:pt idx="9475">
                  <c:v>718</c:v>
                </c:pt>
                <c:pt idx="9476">
                  <c:v>723</c:v>
                </c:pt>
                <c:pt idx="9477">
                  <c:v>717</c:v>
                </c:pt>
                <c:pt idx="9478">
                  <c:v>721</c:v>
                </c:pt>
                <c:pt idx="9479">
                  <c:v>731</c:v>
                </c:pt>
                <c:pt idx="9480">
                  <c:v>728</c:v>
                </c:pt>
                <c:pt idx="9481">
                  <c:v>726</c:v>
                </c:pt>
                <c:pt idx="9482">
                  <c:v>731</c:v>
                </c:pt>
                <c:pt idx="9483">
                  <c:v>716</c:v>
                </c:pt>
                <c:pt idx="9484">
                  <c:v>726</c:v>
                </c:pt>
                <c:pt idx="9485">
                  <c:v>718</c:v>
                </c:pt>
                <c:pt idx="9486">
                  <c:v>724</c:v>
                </c:pt>
                <c:pt idx="9487">
                  <c:v>723</c:v>
                </c:pt>
                <c:pt idx="9488">
                  <c:v>723</c:v>
                </c:pt>
                <c:pt idx="9489">
                  <c:v>716</c:v>
                </c:pt>
                <c:pt idx="9490">
                  <c:v>718</c:v>
                </c:pt>
                <c:pt idx="9491">
                  <c:v>715</c:v>
                </c:pt>
                <c:pt idx="9492">
                  <c:v>723</c:v>
                </c:pt>
                <c:pt idx="9493">
                  <c:v>726</c:v>
                </c:pt>
                <c:pt idx="9494">
                  <c:v>729</c:v>
                </c:pt>
                <c:pt idx="9495">
                  <c:v>718</c:v>
                </c:pt>
                <c:pt idx="9496">
                  <c:v>726</c:v>
                </c:pt>
                <c:pt idx="9497">
                  <c:v>723</c:v>
                </c:pt>
                <c:pt idx="9498">
                  <c:v>723</c:v>
                </c:pt>
                <c:pt idx="9499">
                  <c:v>720</c:v>
                </c:pt>
                <c:pt idx="9500">
                  <c:v>728</c:v>
                </c:pt>
                <c:pt idx="9501">
                  <c:v>723</c:v>
                </c:pt>
                <c:pt idx="9502">
                  <c:v>729</c:v>
                </c:pt>
                <c:pt idx="9503">
                  <c:v>728</c:v>
                </c:pt>
                <c:pt idx="9504">
                  <c:v>723</c:v>
                </c:pt>
                <c:pt idx="9505">
                  <c:v>715</c:v>
                </c:pt>
                <c:pt idx="9506">
                  <c:v>715</c:v>
                </c:pt>
                <c:pt idx="9507">
                  <c:v>724</c:v>
                </c:pt>
                <c:pt idx="9508">
                  <c:v>723</c:v>
                </c:pt>
                <c:pt idx="9509">
                  <c:v>723</c:v>
                </c:pt>
                <c:pt idx="9510">
                  <c:v>715</c:v>
                </c:pt>
                <c:pt idx="9511">
                  <c:v>723</c:v>
                </c:pt>
                <c:pt idx="9512">
                  <c:v>718</c:v>
                </c:pt>
                <c:pt idx="9513">
                  <c:v>723</c:v>
                </c:pt>
                <c:pt idx="9514">
                  <c:v>728</c:v>
                </c:pt>
                <c:pt idx="9515">
                  <c:v>721</c:v>
                </c:pt>
                <c:pt idx="9516">
                  <c:v>731</c:v>
                </c:pt>
                <c:pt idx="9517">
                  <c:v>731</c:v>
                </c:pt>
                <c:pt idx="9518">
                  <c:v>733</c:v>
                </c:pt>
                <c:pt idx="9519">
                  <c:v>736</c:v>
                </c:pt>
                <c:pt idx="9520">
                  <c:v>724</c:v>
                </c:pt>
                <c:pt idx="9521">
                  <c:v>718</c:v>
                </c:pt>
                <c:pt idx="9522">
                  <c:v>718</c:v>
                </c:pt>
                <c:pt idx="9523">
                  <c:v>715</c:v>
                </c:pt>
                <c:pt idx="9524">
                  <c:v>726</c:v>
                </c:pt>
                <c:pt idx="9525">
                  <c:v>723</c:v>
                </c:pt>
                <c:pt idx="9526">
                  <c:v>726</c:v>
                </c:pt>
                <c:pt idx="9527">
                  <c:v>726</c:v>
                </c:pt>
                <c:pt idx="9528">
                  <c:v>717</c:v>
                </c:pt>
                <c:pt idx="9529">
                  <c:v>715</c:v>
                </c:pt>
                <c:pt idx="9530">
                  <c:v>731</c:v>
                </c:pt>
                <c:pt idx="9531">
                  <c:v>718</c:v>
                </c:pt>
                <c:pt idx="9532">
                  <c:v>715</c:v>
                </c:pt>
                <c:pt idx="9533">
                  <c:v>724</c:v>
                </c:pt>
                <c:pt idx="9534">
                  <c:v>718</c:v>
                </c:pt>
                <c:pt idx="9535">
                  <c:v>723</c:v>
                </c:pt>
                <c:pt idx="9536">
                  <c:v>715</c:v>
                </c:pt>
                <c:pt idx="9537">
                  <c:v>723</c:v>
                </c:pt>
                <c:pt idx="9538">
                  <c:v>726</c:v>
                </c:pt>
                <c:pt idx="9539">
                  <c:v>723</c:v>
                </c:pt>
                <c:pt idx="9540">
                  <c:v>726</c:v>
                </c:pt>
                <c:pt idx="9541">
                  <c:v>716</c:v>
                </c:pt>
                <c:pt idx="9542">
                  <c:v>723</c:v>
                </c:pt>
                <c:pt idx="9543">
                  <c:v>731</c:v>
                </c:pt>
                <c:pt idx="9544">
                  <c:v>716</c:v>
                </c:pt>
                <c:pt idx="9545">
                  <c:v>723</c:v>
                </c:pt>
                <c:pt idx="9546">
                  <c:v>716</c:v>
                </c:pt>
                <c:pt idx="9547">
                  <c:v>723</c:v>
                </c:pt>
                <c:pt idx="9548">
                  <c:v>728</c:v>
                </c:pt>
                <c:pt idx="9549">
                  <c:v>721</c:v>
                </c:pt>
                <c:pt idx="9550">
                  <c:v>726</c:v>
                </c:pt>
                <c:pt idx="9551">
                  <c:v>726</c:v>
                </c:pt>
                <c:pt idx="9552">
                  <c:v>728</c:v>
                </c:pt>
                <c:pt idx="9553">
                  <c:v>728</c:v>
                </c:pt>
                <c:pt idx="9554">
                  <c:v>721</c:v>
                </c:pt>
                <c:pt idx="9555">
                  <c:v>726</c:v>
                </c:pt>
                <c:pt idx="9556">
                  <c:v>723</c:v>
                </c:pt>
                <c:pt idx="9557">
                  <c:v>729</c:v>
                </c:pt>
                <c:pt idx="9558">
                  <c:v>728</c:v>
                </c:pt>
                <c:pt idx="9559">
                  <c:v>745</c:v>
                </c:pt>
                <c:pt idx="9560">
                  <c:v>718</c:v>
                </c:pt>
                <c:pt idx="9561">
                  <c:v>750</c:v>
                </c:pt>
                <c:pt idx="9562">
                  <c:v>743</c:v>
                </c:pt>
                <c:pt idx="9563">
                  <c:v>723</c:v>
                </c:pt>
                <c:pt idx="9564">
                  <c:v>731</c:v>
                </c:pt>
                <c:pt idx="9565">
                  <c:v>750</c:v>
                </c:pt>
                <c:pt idx="9566">
                  <c:v>750</c:v>
                </c:pt>
                <c:pt idx="9567">
                  <c:v>721</c:v>
                </c:pt>
                <c:pt idx="9568">
                  <c:v>731</c:v>
                </c:pt>
                <c:pt idx="9569">
                  <c:v>728</c:v>
                </c:pt>
                <c:pt idx="9570">
                  <c:v>736</c:v>
                </c:pt>
                <c:pt idx="9571">
                  <c:v>723</c:v>
                </c:pt>
                <c:pt idx="9572">
                  <c:v>716</c:v>
                </c:pt>
                <c:pt idx="9573">
                  <c:v>718</c:v>
                </c:pt>
                <c:pt idx="9574">
                  <c:v>729</c:v>
                </c:pt>
                <c:pt idx="9575">
                  <c:v>716</c:v>
                </c:pt>
                <c:pt idx="9576">
                  <c:v>723</c:v>
                </c:pt>
                <c:pt idx="9577">
                  <c:v>721</c:v>
                </c:pt>
                <c:pt idx="9578">
                  <c:v>723</c:v>
                </c:pt>
                <c:pt idx="9579">
                  <c:v>718</c:v>
                </c:pt>
                <c:pt idx="9580">
                  <c:v>721</c:v>
                </c:pt>
                <c:pt idx="9581">
                  <c:v>723</c:v>
                </c:pt>
                <c:pt idx="9582">
                  <c:v>731</c:v>
                </c:pt>
                <c:pt idx="9583">
                  <c:v>721</c:v>
                </c:pt>
                <c:pt idx="9584">
                  <c:v>736</c:v>
                </c:pt>
                <c:pt idx="9585">
                  <c:v>723</c:v>
                </c:pt>
                <c:pt idx="9586">
                  <c:v>728</c:v>
                </c:pt>
                <c:pt idx="9587">
                  <c:v>718</c:v>
                </c:pt>
                <c:pt idx="9588">
                  <c:v>721</c:v>
                </c:pt>
                <c:pt idx="9589">
                  <c:v>723</c:v>
                </c:pt>
                <c:pt idx="9590">
                  <c:v>726</c:v>
                </c:pt>
                <c:pt idx="9591">
                  <c:v>721</c:v>
                </c:pt>
                <c:pt idx="9592">
                  <c:v>723</c:v>
                </c:pt>
                <c:pt idx="9593">
                  <c:v>731</c:v>
                </c:pt>
                <c:pt idx="9594">
                  <c:v>718</c:v>
                </c:pt>
                <c:pt idx="9595">
                  <c:v>717</c:v>
                </c:pt>
                <c:pt idx="9596">
                  <c:v>716</c:v>
                </c:pt>
                <c:pt idx="9597">
                  <c:v>731</c:v>
                </c:pt>
                <c:pt idx="9598">
                  <c:v>723</c:v>
                </c:pt>
                <c:pt idx="9599">
                  <c:v>724</c:v>
                </c:pt>
                <c:pt idx="9600">
                  <c:v>726</c:v>
                </c:pt>
                <c:pt idx="9601">
                  <c:v>723</c:v>
                </c:pt>
                <c:pt idx="9602">
                  <c:v>723</c:v>
                </c:pt>
                <c:pt idx="9603">
                  <c:v>718</c:v>
                </c:pt>
                <c:pt idx="9604">
                  <c:v>721</c:v>
                </c:pt>
                <c:pt idx="9605">
                  <c:v>723</c:v>
                </c:pt>
                <c:pt idx="9606">
                  <c:v>729</c:v>
                </c:pt>
                <c:pt idx="9607">
                  <c:v>723</c:v>
                </c:pt>
                <c:pt idx="9608">
                  <c:v>723</c:v>
                </c:pt>
                <c:pt idx="9609">
                  <c:v>726</c:v>
                </c:pt>
                <c:pt idx="9610">
                  <c:v>728</c:v>
                </c:pt>
                <c:pt idx="9611">
                  <c:v>731</c:v>
                </c:pt>
                <c:pt idx="9612">
                  <c:v>723</c:v>
                </c:pt>
                <c:pt idx="9613">
                  <c:v>723</c:v>
                </c:pt>
                <c:pt idx="9614">
                  <c:v>729</c:v>
                </c:pt>
                <c:pt idx="9615">
                  <c:v>728</c:v>
                </c:pt>
                <c:pt idx="9616">
                  <c:v>727</c:v>
                </c:pt>
                <c:pt idx="9617">
                  <c:v>729</c:v>
                </c:pt>
                <c:pt idx="9618">
                  <c:v>723</c:v>
                </c:pt>
                <c:pt idx="9619">
                  <c:v>724</c:v>
                </c:pt>
                <c:pt idx="9620">
                  <c:v>715</c:v>
                </c:pt>
                <c:pt idx="9621">
                  <c:v>726</c:v>
                </c:pt>
                <c:pt idx="9622">
                  <c:v>724</c:v>
                </c:pt>
                <c:pt idx="9623">
                  <c:v>723</c:v>
                </c:pt>
                <c:pt idx="9624">
                  <c:v>723</c:v>
                </c:pt>
                <c:pt idx="9625">
                  <c:v>726</c:v>
                </c:pt>
                <c:pt idx="9626">
                  <c:v>728</c:v>
                </c:pt>
                <c:pt idx="9627">
                  <c:v>721</c:v>
                </c:pt>
                <c:pt idx="9628">
                  <c:v>721</c:v>
                </c:pt>
                <c:pt idx="9629">
                  <c:v>722</c:v>
                </c:pt>
                <c:pt idx="9630">
                  <c:v>731</c:v>
                </c:pt>
                <c:pt idx="9631">
                  <c:v>731</c:v>
                </c:pt>
                <c:pt idx="9632">
                  <c:v>716</c:v>
                </c:pt>
                <c:pt idx="9633">
                  <c:v>723</c:v>
                </c:pt>
                <c:pt idx="9634">
                  <c:v>728</c:v>
                </c:pt>
                <c:pt idx="9635">
                  <c:v>726</c:v>
                </c:pt>
                <c:pt idx="9636">
                  <c:v>731</c:v>
                </c:pt>
                <c:pt idx="9637">
                  <c:v>721</c:v>
                </c:pt>
                <c:pt idx="9638">
                  <c:v>723</c:v>
                </c:pt>
                <c:pt idx="9639">
                  <c:v>731</c:v>
                </c:pt>
                <c:pt idx="9640">
                  <c:v>721</c:v>
                </c:pt>
                <c:pt idx="9641">
                  <c:v>728</c:v>
                </c:pt>
                <c:pt idx="9642">
                  <c:v>726</c:v>
                </c:pt>
                <c:pt idx="9643">
                  <c:v>721</c:v>
                </c:pt>
                <c:pt idx="9644">
                  <c:v>736</c:v>
                </c:pt>
                <c:pt idx="9645">
                  <c:v>721</c:v>
                </c:pt>
                <c:pt idx="9646">
                  <c:v>728</c:v>
                </c:pt>
                <c:pt idx="9647">
                  <c:v>723</c:v>
                </c:pt>
                <c:pt idx="9648">
                  <c:v>726</c:v>
                </c:pt>
                <c:pt idx="9649">
                  <c:v>728</c:v>
                </c:pt>
                <c:pt idx="9650">
                  <c:v>723</c:v>
                </c:pt>
                <c:pt idx="9651">
                  <c:v>721</c:v>
                </c:pt>
                <c:pt idx="9652">
                  <c:v>718</c:v>
                </c:pt>
                <c:pt idx="9653">
                  <c:v>731</c:v>
                </c:pt>
                <c:pt idx="9654">
                  <c:v>724</c:v>
                </c:pt>
                <c:pt idx="9655">
                  <c:v>726</c:v>
                </c:pt>
                <c:pt idx="9656">
                  <c:v>728</c:v>
                </c:pt>
                <c:pt idx="9657">
                  <c:v>718</c:v>
                </c:pt>
                <c:pt idx="9658">
                  <c:v>726</c:v>
                </c:pt>
                <c:pt idx="9659">
                  <c:v>729</c:v>
                </c:pt>
                <c:pt idx="9660">
                  <c:v>723</c:v>
                </c:pt>
                <c:pt idx="9661">
                  <c:v>731</c:v>
                </c:pt>
                <c:pt idx="9662">
                  <c:v>721</c:v>
                </c:pt>
                <c:pt idx="9663">
                  <c:v>731</c:v>
                </c:pt>
                <c:pt idx="9664">
                  <c:v>726</c:v>
                </c:pt>
                <c:pt idx="9665">
                  <c:v>716</c:v>
                </c:pt>
                <c:pt idx="9666">
                  <c:v>728</c:v>
                </c:pt>
                <c:pt idx="9667">
                  <c:v>721</c:v>
                </c:pt>
                <c:pt idx="9668">
                  <c:v>728</c:v>
                </c:pt>
                <c:pt idx="9669">
                  <c:v>728</c:v>
                </c:pt>
                <c:pt idx="9670">
                  <c:v>721</c:v>
                </c:pt>
                <c:pt idx="9671">
                  <c:v>728</c:v>
                </c:pt>
                <c:pt idx="9672">
                  <c:v>743</c:v>
                </c:pt>
                <c:pt idx="9673">
                  <c:v>728</c:v>
                </c:pt>
                <c:pt idx="9674">
                  <c:v>723</c:v>
                </c:pt>
                <c:pt idx="9675">
                  <c:v>726</c:v>
                </c:pt>
                <c:pt idx="9676">
                  <c:v>728</c:v>
                </c:pt>
                <c:pt idx="9677">
                  <c:v>726</c:v>
                </c:pt>
                <c:pt idx="9678">
                  <c:v>731</c:v>
                </c:pt>
                <c:pt idx="9679">
                  <c:v>726</c:v>
                </c:pt>
                <c:pt idx="9680">
                  <c:v>726</c:v>
                </c:pt>
                <c:pt idx="9681">
                  <c:v>728</c:v>
                </c:pt>
                <c:pt idx="9682">
                  <c:v>722</c:v>
                </c:pt>
                <c:pt idx="9683">
                  <c:v>721</c:v>
                </c:pt>
                <c:pt idx="9684">
                  <c:v>728</c:v>
                </c:pt>
                <c:pt idx="9685">
                  <c:v>718</c:v>
                </c:pt>
                <c:pt idx="9686">
                  <c:v>716</c:v>
                </c:pt>
                <c:pt idx="9687">
                  <c:v>718</c:v>
                </c:pt>
                <c:pt idx="9688">
                  <c:v>716</c:v>
                </c:pt>
                <c:pt idx="9689">
                  <c:v>723</c:v>
                </c:pt>
                <c:pt idx="9690">
                  <c:v>723</c:v>
                </c:pt>
                <c:pt idx="9691">
                  <c:v>716</c:v>
                </c:pt>
                <c:pt idx="9692">
                  <c:v>716</c:v>
                </c:pt>
                <c:pt idx="9693">
                  <c:v>729</c:v>
                </c:pt>
                <c:pt idx="9694">
                  <c:v>716</c:v>
                </c:pt>
                <c:pt idx="9695">
                  <c:v>723</c:v>
                </c:pt>
                <c:pt idx="9696">
                  <c:v>718</c:v>
                </c:pt>
                <c:pt idx="9697">
                  <c:v>716</c:v>
                </c:pt>
                <c:pt idx="9698">
                  <c:v>723</c:v>
                </c:pt>
                <c:pt idx="9699">
                  <c:v>726</c:v>
                </c:pt>
                <c:pt idx="9700">
                  <c:v>721</c:v>
                </c:pt>
                <c:pt idx="9701">
                  <c:v>726</c:v>
                </c:pt>
                <c:pt idx="9702">
                  <c:v>724</c:v>
                </c:pt>
                <c:pt idx="9703">
                  <c:v>723</c:v>
                </c:pt>
                <c:pt idx="9704">
                  <c:v>723</c:v>
                </c:pt>
                <c:pt idx="9705">
                  <c:v>723</c:v>
                </c:pt>
                <c:pt idx="9706">
                  <c:v>728</c:v>
                </c:pt>
                <c:pt idx="9707">
                  <c:v>734</c:v>
                </c:pt>
                <c:pt idx="9708">
                  <c:v>728</c:v>
                </c:pt>
                <c:pt idx="9709">
                  <c:v>723</c:v>
                </c:pt>
                <c:pt idx="9710">
                  <c:v>720</c:v>
                </c:pt>
                <c:pt idx="9711">
                  <c:v>731</c:v>
                </c:pt>
                <c:pt idx="9712">
                  <c:v>721</c:v>
                </c:pt>
                <c:pt idx="9713">
                  <c:v>726</c:v>
                </c:pt>
                <c:pt idx="9714">
                  <c:v>721</c:v>
                </c:pt>
                <c:pt idx="9715">
                  <c:v>718</c:v>
                </c:pt>
                <c:pt idx="9716">
                  <c:v>718</c:v>
                </c:pt>
                <c:pt idx="9717">
                  <c:v>715</c:v>
                </c:pt>
                <c:pt idx="9718">
                  <c:v>731</c:v>
                </c:pt>
                <c:pt idx="9719">
                  <c:v>726</c:v>
                </c:pt>
                <c:pt idx="9720">
                  <c:v>716</c:v>
                </c:pt>
                <c:pt idx="9721">
                  <c:v>726</c:v>
                </c:pt>
                <c:pt idx="9722">
                  <c:v>723</c:v>
                </c:pt>
                <c:pt idx="9723">
                  <c:v>723</c:v>
                </c:pt>
                <c:pt idx="9724">
                  <c:v>723</c:v>
                </c:pt>
                <c:pt idx="9725">
                  <c:v>720</c:v>
                </c:pt>
                <c:pt idx="9726">
                  <c:v>720</c:v>
                </c:pt>
                <c:pt idx="9727">
                  <c:v>728</c:v>
                </c:pt>
                <c:pt idx="9728">
                  <c:v>721</c:v>
                </c:pt>
                <c:pt idx="9729">
                  <c:v>731</c:v>
                </c:pt>
                <c:pt idx="9730">
                  <c:v>729</c:v>
                </c:pt>
                <c:pt idx="9731">
                  <c:v>718</c:v>
                </c:pt>
                <c:pt idx="9732">
                  <c:v>717</c:v>
                </c:pt>
                <c:pt idx="9733">
                  <c:v>724</c:v>
                </c:pt>
                <c:pt idx="9734">
                  <c:v>723</c:v>
                </c:pt>
                <c:pt idx="9735">
                  <c:v>724</c:v>
                </c:pt>
                <c:pt idx="9736">
                  <c:v>726</c:v>
                </c:pt>
                <c:pt idx="9737">
                  <c:v>718</c:v>
                </c:pt>
                <c:pt idx="9738">
                  <c:v>723</c:v>
                </c:pt>
                <c:pt idx="9739">
                  <c:v>728</c:v>
                </c:pt>
                <c:pt idx="9740">
                  <c:v>722</c:v>
                </c:pt>
                <c:pt idx="9741">
                  <c:v>720</c:v>
                </c:pt>
                <c:pt idx="9742">
                  <c:v>728</c:v>
                </c:pt>
                <c:pt idx="9743">
                  <c:v>723</c:v>
                </c:pt>
                <c:pt idx="9744">
                  <c:v>731</c:v>
                </c:pt>
                <c:pt idx="9745">
                  <c:v>723</c:v>
                </c:pt>
                <c:pt idx="9746">
                  <c:v>722</c:v>
                </c:pt>
                <c:pt idx="9747">
                  <c:v>726</c:v>
                </c:pt>
                <c:pt idx="9748">
                  <c:v>723</c:v>
                </c:pt>
                <c:pt idx="9749">
                  <c:v>731</c:v>
                </c:pt>
                <c:pt idx="9750">
                  <c:v>721</c:v>
                </c:pt>
                <c:pt idx="9751">
                  <c:v>728</c:v>
                </c:pt>
                <c:pt idx="9752">
                  <c:v>723</c:v>
                </c:pt>
                <c:pt idx="9753">
                  <c:v>721</c:v>
                </c:pt>
                <c:pt idx="9754">
                  <c:v>731</c:v>
                </c:pt>
                <c:pt idx="9755">
                  <c:v>723</c:v>
                </c:pt>
                <c:pt idx="9756">
                  <c:v>723</c:v>
                </c:pt>
                <c:pt idx="9757">
                  <c:v>723</c:v>
                </c:pt>
                <c:pt idx="9758">
                  <c:v>721</c:v>
                </c:pt>
                <c:pt idx="9759">
                  <c:v>718</c:v>
                </c:pt>
                <c:pt idx="9760">
                  <c:v>718</c:v>
                </c:pt>
                <c:pt idx="9761">
                  <c:v>716</c:v>
                </c:pt>
                <c:pt idx="9762">
                  <c:v>718</c:v>
                </c:pt>
                <c:pt idx="9763">
                  <c:v>721</c:v>
                </c:pt>
                <c:pt idx="9764">
                  <c:v>718</c:v>
                </c:pt>
                <c:pt idx="9765">
                  <c:v>723</c:v>
                </c:pt>
                <c:pt idx="9766">
                  <c:v>723</c:v>
                </c:pt>
                <c:pt idx="9767">
                  <c:v>728</c:v>
                </c:pt>
                <c:pt idx="9768">
                  <c:v>720</c:v>
                </c:pt>
                <c:pt idx="9769">
                  <c:v>726</c:v>
                </c:pt>
                <c:pt idx="9770">
                  <c:v>723</c:v>
                </c:pt>
                <c:pt idx="9771">
                  <c:v>720</c:v>
                </c:pt>
                <c:pt idx="9772">
                  <c:v>720</c:v>
                </c:pt>
                <c:pt idx="9773">
                  <c:v>726</c:v>
                </c:pt>
                <c:pt idx="9774">
                  <c:v>723</c:v>
                </c:pt>
                <c:pt idx="9775">
                  <c:v>731</c:v>
                </c:pt>
                <c:pt idx="9776">
                  <c:v>728</c:v>
                </c:pt>
                <c:pt idx="9777">
                  <c:v>728</c:v>
                </c:pt>
                <c:pt idx="9778">
                  <c:v>731</c:v>
                </c:pt>
                <c:pt idx="9779">
                  <c:v>723</c:v>
                </c:pt>
                <c:pt idx="9780">
                  <c:v>750</c:v>
                </c:pt>
                <c:pt idx="9781">
                  <c:v>721</c:v>
                </c:pt>
                <c:pt idx="9782">
                  <c:v>728</c:v>
                </c:pt>
                <c:pt idx="9783">
                  <c:v>723</c:v>
                </c:pt>
                <c:pt idx="9784">
                  <c:v>733</c:v>
                </c:pt>
                <c:pt idx="9785">
                  <c:v>723</c:v>
                </c:pt>
                <c:pt idx="9786">
                  <c:v>720</c:v>
                </c:pt>
                <c:pt idx="9787">
                  <c:v>726</c:v>
                </c:pt>
                <c:pt idx="9788">
                  <c:v>723</c:v>
                </c:pt>
                <c:pt idx="9789">
                  <c:v>726</c:v>
                </c:pt>
                <c:pt idx="9790">
                  <c:v>723</c:v>
                </c:pt>
                <c:pt idx="9791">
                  <c:v>728</c:v>
                </c:pt>
                <c:pt idx="9792">
                  <c:v>721</c:v>
                </c:pt>
                <c:pt idx="9793">
                  <c:v>722</c:v>
                </c:pt>
                <c:pt idx="9794">
                  <c:v>734</c:v>
                </c:pt>
                <c:pt idx="9795">
                  <c:v>726</c:v>
                </c:pt>
                <c:pt idx="9796">
                  <c:v>723</c:v>
                </c:pt>
                <c:pt idx="9797">
                  <c:v>726</c:v>
                </c:pt>
                <c:pt idx="9798">
                  <c:v>723</c:v>
                </c:pt>
                <c:pt idx="9799">
                  <c:v>734</c:v>
                </c:pt>
                <c:pt idx="9800">
                  <c:v>732</c:v>
                </c:pt>
                <c:pt idx="9801">
                  <c:v>731</c:v>
                </c:pt>
                <c:pt idx="9802">
                  <c:v>729</c:v>
                </c:pt>
                <c:pt idx="9803">
                  <c:v>728</c:v>
                </c:pt>
                <c:pt idx="9804">
                  <c:v>728</c:v>
                </c:pt>
                <c:pt idx="9805">
                  <c:v>723</c:v>
                </c:pt>
                <c:pt idx="9806">
                  <c:v>723</c:v>
                </c:pt>
                <c:pt idx="9807">
                  <c:v>726</c:v>
                </c:pt>
                <c:pt idx="9808">
                  <c:v>726</c:v>
                </c:pt>
                <c:pt idx="9809">
                  <c:v>717</c:v>
                </c:pt>
                <c:pt idx="9810">
                  <c:v>721</c:v>
                </c:pt>
                <c:pt idx="9811">
                  <c:v>718</c:v>
                </c:pt>
                <c:pt idx="9812">
                  <c:v>723</c:v>
                </c:pt>
                <c:pt idx="9813">
                  <c:v>726</c:v>
                </c:pt>
                <c:pt idx="9814">
                  <c:v>718</c:v>
                </c:pt>
                <c:pt idx="9815">
                  <c:v>731</c:v>
                </c:pt>
                <c:pt idx="9816">
                  <c:v>726</c:v>
                </c:pt>
                <c:pt idx="9817">
                  <c:v>723</c:v>
                </c:pt>
                <c:pt idx="9818">
                  <c:v>721</c:v>
                </c:pt>
                <c:pt idx="9819">
                  <c:v>718</c:v>
                </c:pt>
                <c:pt idx="9820">
                  <c:v>718</c:v>
                </c:pt>
                <c:pt idx="9821">
                  <c:v>716</c:v>
                </c:pt>
                <c:pt idx="9822">
                  <c:v>723</c:v>
                </c:pt>
                <c:pt idx="9823">
                  <c:v>716</c:v>
                </c:pt>
                <c:pt idx="9824">
                  <c:v>715</c:v>
                </c:pt>
                <c:pt idx="9825">
                  <c:v>726</c:v>
                </c:pt>
                <c:pt idx="9826">
                  <c:v>726</c:v>
                </c:pt>
                <c:pt idx="9827">
                  <c:v>723</c:v>
                </c:pt>
                <c:pt idx="9828">
                  <c:v>731</c:v>
                </c:pt>
                <c:pt idx="9829">
                  <c:v>726</c:v>
                </c:pt>
                <c:pt idx="9830">
                  <c:v>722</c:v>
                </c:pt>
                <c:pt idx="9831">
                  <c:v>731</c:v>
                </c:pt>
                <c:pt idx="9832">
                  <c:v>728</c:v>
                </c:pt>
                <c:pt idx="9833">
                  <c:v>718</c:v>
                </c:pt>
                <c:pt idx="9834">
                  <c:v>716</c:v>
                </c:pt>
                <c:pt idx="9835">
                  <c:v>723</c:v>
                </c:pt>
                <c:pt idx="9836">
                  <c:v>726</c:v>
                </c:pt>
                <c:pt idx="9837">
                  <c:v>726</c:v>
                </c:pt>
                <c:pt idx="9838">
                  <c:v>723</c:v>
                </c:pt>
                <c:pt idx="9839">
                  <c:v>715</c:v>
                </c:pt>
                <c:pt idx="9840">
                  <c:v>731</c:v>
                </c:pt>
                <c:pt idx="9841">
                  <c:v>723</c:v>
                </c:pt>
                <c:pt idx="9842">
                  <c:v>720</c:v>
                </c:pt>
                <c:pt idx="9843">
                  <c:v>733</c:v>
                </c:pt>
                <c:pt idx="9844">
                  <c:v>728</c:v>
                </c:pt>
                <c:pt idx="9845">
                  <c:v>720</c:v>
                </c:pt>
                <c:pt idx="9846">
                  <c:v>728</c:v>
                </c:pt>
                <c:pt idx="9847">
                  <c:v>728</c:v>
                </c:pt>
                <c:pt idx="9848">
                  <c:v>716</c:v>
                </c:pt>
                <c:pt idx="9849">
                  <c:v>723</c:v>
                </c:pt>
                <c:pt idx="9850">
                  <c:v>718</c:v>
                </c:pt>
                <c:pt idx="9851">
                  <c:v>729</c:v>
                </c:pt>
                <c:pt idx="9852">
                  <c:v>723</c:v>
                </c:pt>
                <c:pt idx="9853">
                  <c:v>726</c:v>
                </c:pt>
                <c:pt idx="9854">
                  <c:v>723</c:v>
                </c:pt>
                <c:pt idx="9855">
                  <c:v>736</c:v>
                </c:pt>
                <c:pt idx="9856">
                  <c:v>721</c:v>
                </c:pt>
                <c:pt idx="9857">
                  <c:v>728</c:v>
                </c:pt>
                <c:pt idx="9858">
                  <c:v>728</c:v>
                </c:pt>
                <c:pt idx="9859">
                  <c:v>728</c:v>
                </c:pt>
                <c:pt idx="9860">
                  <c:v>718</c:v>
                </c:pt>
                <c:pt idx="9861">
                  <c:v>723</c:v>
                </c:pt>
                <c:pt idx="9862">
                  <c:v>726</c:v>
                </c:pt>
                <c:pt idx="9863">
                  <c:v>718</c:v>
                </c:pt>
                <c:pt idx="9864">
                  <c:v>718</c:v>
                </c:pt>
                <c:pt idx="9865">
                  <c:v>715</c:v>
                </c:pt>
                <c:pt idx="9866">
                  <c:v>731</c:v>
                </c:pt>
                <c:pt idx="9867">
                  <c:v>718</c:v>
                </c:pt>
                <c:pt idx="9868">
                  <c:v>723</c:v>
                </c:pt>
                <c:pt idx="9869">
                  <c:v>718</c:v>
                </c:pt>
                <c:pt idx="9870">
                  <c:v>729</c:v>
                </c:pt>
                <c:pt idx="9871">
                  <c:v>723</c:v>
                </c:pt>
                <c:pt idx="9872">
                  <c:v>717</c:v>
                </c:pt>
                <c:pt idx="9873">
                  <c:v>723</c:v>
                </c:pt>
                <c:pt idx="9874">
                  <c:v>723</c:v>
                </c:pt>
                <c:pt idx="9875">
                  <c:v>721</c:v>
                </c:pt>
                <c:pt idx="9876">
                  <c:v>733</c:v>
                </c:pt>
                <c:pt idx="9877">
                  <c:v>728</c:v>
                </c:pt>
                <c:pt idx="9878">
                  <c:v>721</c:v>
                </c:pt>
                <c:pt idx="9879">
                  <c:v>723</c:v>
                </c:pt>
                <c:pt idx="9880">
                  <c:v>721</c:v>
                </c:pt>
                <c:pt idx="9881">
                  <c:v>723</c:v>
                </c:pt>
                <c:pt idx="9882">
                  <c:v>731</c:v>
                </c:pt>
                <c:pt idx="9883">
                  <c:v>726</c:v>
                </c:pt>
                <c:pt idx="9884">
                  <c:v>728</c:v>
                </c:pt>
                <c:pt idx="9885">
                  <c:v>733</c:v>
                </c:pt>
                <c:pt idx="9886">
                  <c:v>721</c:v>
                </c:pt>
                <c:pt idx="9887">
                  <c:v>733</c:v>
                </c:pt>
                <c:pt idx="9888">
                  <c:v>721</c:v>
                </c:pt>
                <c:pt idx="9889">
                  <c:v>755</c:v>
                </c:pt>
                <c:pt idx="9890">
                  <c:v>723</c:v>
                </c:pt>
                <c:pt idx="9891">
                  <c:v>726</c:v>
                </c:pt>
                <c:pt idx="9892">
                  <c:v>750</c:v>
                </c:pt>
                <c:pt idx="9893">
                  <c:v>755</c:v>
                </c:pt>
                <c:pt idx="9894">
                  <c:v>716</c:v>
                </c:pt>
                <c:pt idx="9895">
                  <c:v>718</c:v>
                </c:pt>
                <c:pt idx="9896">
                  <c:v>726</c:v>
                </c:pt>
                <c:pt idx="9897">
                  <c:v>723</c:v>
                </c:pt>
                <c:pt idx="9898">
                  <c:v>718</c:v>
                </c:pt>
                <c:pt idx="9899">
                  <c:v>716</c:v>
                </c:pt>
                <c:pt idx="9900">
                  <c:v>723</c:v>
                </c:pt>
                <c:pt idx="9901">
                  <c:v>723</c:v>
                </c:pt>
                <c:pt idx="9902">
                  <c:v>715</c:v>
                </c:pt>
                <c:pt idx="9903">
                  <c:v>718</c:v>
                </c:pt>
                <c:pt idx="9904">
                  <c:v>718</c:v>
                </c:pt>
                <c:pt idx="9905">
                  <c:v>716</c:v>
                </c:pt>
                <c:pt idx="9906">
                  <c:v>726</c:v>
                </c:pt>
                <c:pt idx="9907">
                  <c:v>721</c:v>
                </c:pt>
                <c:pt idx="9908">
                  <c:v>721</c:v>
                </c:pt>
                <c:pt idx="9909">
                  <c:v>723</c:v>
                </c:pt>
                <c:pt idx="9910">
                  <c:v>726</c:v>
                </c:pt>
                <c:pt idx="9911">
                  <c:v>728</c:v>
                </c:pt>
                <c:pt idx="9912">
                  <c:v>726</c:v>
                </c:pt>
                <c:pt idx="9913">
                  <c:v>721</c:v>
                </c:pt>
                <c:pt idx="9914">
                  <c:v>723</c:v>
                </c:pt>
                <c:pt idx="9915">
                  <c:v>721</c:v>
                </c:pt>
                <c:pt idx="9916">
                  <c:v>718</c:v>
                </c:pt>
                <c:pt idx="9917">
                  <c:v>724</c:v>
                </c:pt>
                <c:pt idx="9918">
                  <c:v>721</c:v>
                </c:pt>
                <c:pt idx="9919">
                  <c:v>718</c:v>
                </c:pt>
                <c:pt idx="9920">
                  <c:v>723</c:v>
                </c:pt>
                <c:pt idx="9921">
                  <c:v>723</c:v>
                </c:pt>
                <c:pt idx="9922">
                  <c:v>726</c:v>
                </c:pt>
                <c:pt idx="9923">
                  <c:v>731</c:v>
                </c:pt>
                <c:pt idx="9924">
                  <c:v>726</c:v>
                </c:pt>
                <c:pt idx="9925">
                  <c:v>718</c:v>
                </c:pt>
                <c:pt idx="9926">
                  <c:v>726</c:v>
                </c:pt>
                <c:pt idx="9927">
                  <c:v>723</c:v>
                </c:pt>
                <c:pt idx="9928">
                  <c:v>717</c:v>
                </c:pt>
                <c:pt idx="9929">
                  <c:v>721</c:v>
                </c:pt>
                <c:pt idx="9930">
                  <c:v>718</c:v>
                </c:pt>
                <c:pt idx="9931">
                  <c:v>724</c:v>
                </c:pt>
                <c:pt idx="9932">
                  <c:v>723</c:v>
                </c:pt>
                <c:pt idx="9933">
                  <c:v>723</c:v>
                </c:pt>
                <c:pt idx="9934">
                  <c:v>724</c:v>
                </c:pt>
                <c:pt idx="9935">
                  <c:v>728</c:v>
                </c:pt>
                <c:pt idx="9936">
                  <c:v>726</c:v>
                </c:pt>
                <c:pt idx="9937">
                  <c:v>721</c:v>
                </c:pt>
                <c:pt idx="9938">
                  <c:v>717</c:v>
                </c:pt>
                <c:pt idx="9939">
                  <c:v>723</c:v>
                </c:pt>
                <c:pt idx="9940">
                  <c:v>718</c:v>
                </c:pt>
                <c:pt idx="9941">
                  <c:v>731</c:v>
                </c:pt>
                <c:pt idx="9942">
                  <c:v>731</c:v>
                </c:pt>
                <c:pt idx="9943">
                  <c:v>731</c:v>
                </c:pt>
                <c:pt idx="9944">
                  <c:v>729</c:v>
                </c:pt>
                <c:pt idx="9945">
                  <c:v>723</c:v>
                </c:pt>
                <c:pt idx="9946">
                  <c:v>723</c:v>
                </c:pt>
                <c:pt idx="9947">
                  <c:v>721</c:v>
                </c:pt>
                <c:pt idx="9948">
                  <c:v>728</c:v>
                </c:pt>
                <c:pt idx="9949">
                  <c:v>726</c:v>
                </c:pt>
                <c:pt idx="9950">
                  <c:v>728</c:v>
                </c:pt>
                <c:pt idx="9951">
                  <c:v>731</c:v>
                </c:pt>
                <c:pt idx="9952">
                  <c:v>721</c:v>
                </c:pt>
                <c:pt idx="9953">
                  <c:v>723</c:v>
                </c:pt>
                <c:pt idx="9954">
                  <c:v>728</c:v>
                </c:pt>
                <c:pt idx="9955">
                  <c:v>715</c:v>
                </c:pt>
                <c:pt idx="9956">
                  <c:v>728</c:v>
                </c:pt>
                <c:pt idx="9957">
                  <c:v>728</c:v>
                </c:pt>
                <c:pt idx="9958">
                  <c:v>731</c:v>
                </c:pt>
                <c:pt idx="9959">
                  <c:v>728</c:v>
                </c:pt>
                <c:pt idx="9960">
                  <c:v>729</c:v>
                </c:pt>
                <c:pt idx="9961">
                  <c:v>723</c:v>
                </c:pt>
                <c:pt idx="9962">
                  <c:v>731</c:v>
                </c:pt>
                <c:pt idx="9963">
                  <c:v>716</c:v>
                </c:pt>
                <c:pt idx="9964">
                  <c:v>731</c:v>
                </c:pt>
                <c:pt idx="9965">
                  <c:v>723</c:v>
                </c:pt>
                <c:pt idx="9966">
                  <c:v>716</c:v>
                </c:pt>
                <c:pt idx="9967">
                  <c:v>723</c:v>
                </c:pt>
                <c:pt idx="9968">
                  <c:v>721</c:v>
                </c:pt>
                <c:pt idx="9969">
                  <c:v>723</c:v>
                </c:pt>
                <c:pt idx="9970">
                  <c:v>723</c:v>
                </c:pt>
                <c:pt idx="9971">
                  <c:v>721</c:v>
                </c:pt>
                <c:pt idx="9972">
                  <c:v>718</c:v>
                </c:pt>
                <c:pt idx="9973">
                  <c:v>723</c:v>
                </c:pt>
                <c:pt idx="9974">
                  <c:v>720</c:v>
                </c:pt>
                <c:pt idx="9975">
                  <c:v>728</c:v>
                </c:pt>
                <c:pt idx="9976">
                  <c:v>731</c:v>
                </c:pt>
                <c:pt idx="9977">
                  <c:v>733</c:v>
                </c:pt>
                <c:pt idx="9978">
                  <c:v>728</c:v>
                </c:pt>
                <c:pt idx="9979">
                  <c:v>726</c:v>
                </c:pt>
                <c:pt idx="9980">
                  <c:v>722</c:v>
                </c:pt>
                <c:pt idx="9981">
                  <c:v>721</c:v>
                </c:pt>
                <c:pt idx="9982">
                  <c:v>726</c:v>
                </c:pt>
                <c:pt idx="9983">
                  <c:v>731</c:v>
                </c:pt>
                <c:pt idx="9984">
                  <c:v>724</c:v>
                </c:pt>
                <c:pt idx="9985">
                  <c:v>728</c:v>
                </c:pt>
                <c:pt idx="9986">
                  <c:v>731</c:v>
                </c:pt>
                <c:pt idx="9987">
                  <c:v>721</c:v>
                </c:pt>
                <c:pt idx="9988">
                  <c:v>728</c:v>
                </c:pt>
                <c:pt idx="9989">
                  <c:v>721</c:v>
                </c:pt>
                <c:pt idx="9990">
                  <c:v>736</c:v>
                </c:pt>
                <c:pt idx="9991">
                  <c:v>723</c:v>
                </c:pt>
                <c:pt idx="9992">
                  <c:v>726</c:v>
                </c:pt>
                <c:pt idx="9993">
                  <c:v>736</c:v>
                </c:pt>
                <c:pt idx="9994">
                  <c:v>726</c:v>
                </c:pt>
                <c:pt idx="9995">
                  <c:v>721</c:v>
                </c:pt>
                <c:pt idx="9996">
                  <c:v>722</c:v>
                </c:pt>
                <c:pt idx="9997">
                  <c:v>726</c:v>
                </c:pt>
                <c:pt idx="9998">
                  <c:v>721</c:v>
                </c:pt>
                <c:pt idx="9999">
                  <c:v>718</c:v>
                </c:pt>
                <c:pt idx="10000">
                  <c:v>723</c:v>
                </c:pt>
                <c:pt idx="10001">
                  <c:v>718</c:v>
                </c:pt>
                <c:pt idx="10002">
                  <c:v>723</c:v>
                </c:pt>
                <c:pt idx="10003">
                  <c:v>723</c:v>
                </c:pt>
                <c:pt idx="10004">
                  <c:v>718</c:v>
                </c:pt>
                <c:pt idx="10005">
                  <c:v>718</c:v>
                </c:pt>
                <c:pt idx="10006">
                  <c:v>726</c:v>
                </c:pt>
                <c:pt idx="10007">
                  <c:v>718</c:v>
                </c:pt>
                <c:pt idx="10008">
                  <c:v>726</c:v>
                </c:pt>
                <c:pt idx="10009">
                  <c:v>726</c:v>
                </c:pt>
                <c:pt idx="10010">
                  <c:v>723</c:v>
                </c:pt>
                <c:pt idx="10011">
                  <c:v>717</c:v>
                </c:pt>
                <c:pt idx="10012">
                  <c:v>721</c:v>
                </c:pt>
                <c:pt idx="10013">
                  <c:v>723</c:v>
                </c:pt>
                <c:pt idx="10014">
                  <c:v>728</c:v>
                </c:pt>
                <c:pt idx="10015">
                  <c:v>726</c:v>
                </c:pt>
                <c:pt idx="10016">
                  <c:v>728</c:v>
                </c:pt>
                <c:pt idx="10017">
                  <c:v>729</c:v>
                </c:pt>
                <c:pt idx="10018">
                  <c:v>723</c:v>
                </c:pt>
                <c:pt idx="10019">
                  <c:v>723</c:v>
                </c:pt>
                <c:pt idx="10020">
                  <c:v>716</c:v>
                </c:pt>
                <c:pt idx="10021">
                  <c:v>718</c:v>
                </c:pt>
                <c:pt idx="10022">
                  <c:v>716</c:v>
                </c:pt>
                <c:pt idx="10023">
                  <c:v>718</c:v>
                </c:pt>
                <c:pt idx="10024">
                  <c:v>718</c:v>
                </c:pt>
                <c:pt idx="10025">
                  <c:v>724</c:v>
                </c:pt>
                <c:pt idx="10026">
                  <c:v>723</c:v>
                </c:pt>
                <c:pt idx="10027">
                  <c:v>728</c:v>
                </c:pt>
                <c:pt idx="10028">
                  <c:v>721</c:v>
                </c:pt>
                <c:pt idx="10029">
                  <c:v>728</c:v>
                </c:pt>
                <c:pt idx="10030">
                  <c:v>726</c:v>
                </c:pt>
                <c:pt idx="10031">
                  <c:v>723</c:v>
                </c:pt>
                <c:pt idx="10032">
                  <c:v>726</c:v>
                </c:pt>
                <c:pt idx="10033">
                  <c:v>726</c:v>
                </c:pt>
                <c:pt idx="10034">
                  <c:v>723</c:v>
                </c:pt>
                <c:pt idx="10035">
                  <c:v>723</c:v>
                </c:pt>
                <c:pt idx="10036">
                  <c:v>723</c:v>
                </c:pt>
                <c:pt idx="10037">
                  <c:v>717</c:v>
                </c:pt>
                <c:pt idx="10038">
                  <c:v>731</c:v>
                </c:pt>
                <c:pt idx="10039">
                  <c:v>723</c:v>
                </c:pt>
                <c:pt idx="10040">
                  <c:v>728</c:v>
                </c:pt>
                <c:pt idx="10041">
                  <c:v>731</c:v>
                </c:pt>
                <c:pt idx="10042">
                  <c:v>731</c:v>
                </c:pt>
                <c:pt idx="10043">
                  <c:v>726</c:v>
                </c:pt>
                <c:pt idx="10044">
                  <c:v>731</c:v>
                </c:pt>
                <c:pt idx="10045">
                  <c:v>731</c:v>
                </c:pt>
                <c:pt idx="10046">
                  <c:v>726</c:v>
                </c:pt>
                <c:pt idx="10047">
                  <c:v>728</c:v>
                </c:pt>
                <c:pt idx="10048">
                  <c:v>724</c:v>
                </c:pt>
                <c:pt idx="10049">
                  <c:v>726</c:v>
                </c:pt>
                <c:pt idx="10050">
                  <c:v>724</c:v>
                </c:pt>
                <c:pt idx="10051">
                  <c:v>723</c:v>
                </c:pt>
                <c:pt idx="10052">
                  <c:v>718</c:v>
                </c:pt>
                <c:pt idx="10053">
                  <c:v>721</c:v>
                </c:pt>
                <c:pt idx="10054">
                  <c:v>723</c:v>
                </c:pt>
                <c:pt idx="10055">
                  <c:v>723</c:v>
                </c:pt>
                <c:pt idx="10056">
                  <c:v>726</c:v>
                </c:pt>
                <c:pt idx="10057">
                  <c:v>723</c:v>
                </c:pt>
                <c:pt idx="10058">
                  <c:v>716</c:v>
                </c:pt>
                <c:pt idx="10059">
                  <c:v>723</c:v>
                </c:pt>
                <c:pt idx="10060">
                  <c:v>718</c:v>
                </c:pt>
                <c:pt idx="10061">
                  <c:v>723</c:v>
                </c:pt>
                <c:pt idx="10062">
                  <c:v>723</c:v>
                </c:pt>
                <c:pt idx="10063">
                  <c:v>724</c:v>
                </c:pt>
                <c:pt idx="10064">
                  <c:v>723</c:v>
                </c:pt>
                <c:pt idx="10065">
                  <c:v>728</c:v>
                </c:pt>
                <c:pt idx="10066">
                  <c:v>728</c:v>
                </c:pt>
                <c:pt idx="10067">
                  <c:v>722</c:v>
                </c:pt>
                <c:pt idx="10068">
                  <c:v>726</c:v>
                </c:pt>
                <c:pt idx="10069">
                  <c:v>723</c:v>
                </c:pt>
                <c:pt idx="10070">
                  <c:v>723</c:v>
                </c:pt>
                <c:pt idx="10071">
                  <c:v>716</c:v>
                </c:pt>
                <c:pt idx="10072">
                  <c:v>723</c:v>
                </c:pt>
                <c:pt idx="10073">
                  <c:v>716</c:v>
                </c:pt>
                <c:pt idx="10074">
                  <c:v>723</c:v>
                </c:pt>
                <c:pt idx="10075">
                  <c:v>723</c:v>
                </c:pt>
                <c:pt idx="10076">
                  <c:v>716</c:v>
                </c:pt>
                <c:pt idx="10077">
                  <c:v>726</c:v>
                </c:pt>
                <c:pt idx="10078">
                  <c:v>726</c:v>
                </c:pt>
                <c:pt idx="10079">
                  <c:v>721</c:v>
                </c:pt>
                <c:pt idx="10080">
                  <c:v>718</c:v>
                </c:pt>
                <c:pt idx="10081">
                  <c:v>726</c:v>
                </c:pt>
                <c:pt idx="10082">
                  <c:v>723</c:v>
                </c:pt>
                <c:pt idx="10083">
                  <c:v>723</c:v>
                </c:pt>
                <c:pt idx="10084">
                  <c:v>723</c:v>
                </c:pt>
                <c:pt idx="10085">
                  <c:v>726</c:v>
                </c:pt>
                <c:pt idx="10086">
                  <c:v>723</c:v>
                </c:pt>
                <c:pt idx="10087">
                  <c:v>718</c:v>
                </c:pt>
                <c:pt idx="10088">
                  <c:v>717</c:v>
                </c:pt>
                <c:pt idx="10089">
                  <c:v>721</c:v>
                </c:pt>
                <c:pt idx="10090">
                  <c:v>723</c:v>
                </c:pt>
                <c:pt idx="10091">
                  <c:v>726</c:v>
                </c:pt>
                <c:pt idx="10092">
                  <c:v>723</c:v>
                </c:pt>
                <c:pt idx="10093">
                  <c:v>723</c:v>
                </c:pt>
                <c:pt idx="10094">
                  <c:v>721</c:v>
                </c:pt>
                <c:pt idx="10095">
                  <c:v>718</c:v>
                </c:pt>
                <c:pt idx="10096">
                  <c:v>723</c:v>
                </c:pt>
                <c:pt idx="10097">
                  <c:v>723</c:v>
                </c:pt>
                <c:pt idx="10098">
                  <c:v>716</c:v>
                </c:pt>
                <c:pt idx="10099">
                  <c:v>715</c:v>
                </c:pt>
                <c:pt idx="10100">
                  <c:v>715</c:v>
                </c:pt>
                <c:pt idx="10101">
                  <c:v>729</c:v>
                </c:pt>
                <c:pt idx="10102">
                  <c:v>716</c:v>
                </c:pt>
                <c:pt idx="10103">
                  <c:v>723</c:v>
                </c:pt>
                <c:pt idx="10104">
                  <c:v>724</c:v>
                </c:pt>
                <c:pt idx="10105">
                  <c:v>726</c:v>
                </c:pt>
                <c:pt idx="10106">
                  <c:v>750</c:v>
                </c:pt>
                <c:pt idx="10107">
                  <c:v>726</c:v>
                </c:pt>
                <c:pt idx="10108">
                  <c:v>728</c:v>
                </c:pt>
                <c:pt idx="10109">
                  <c:v>723</c:v>
                </c:pt>
                <c:pt idx="10110">
                  <c:v>721</c:v>
                </c:pt>
                <c:pt idx="10111">
                  <c:v>728</c:v>
                </c:pt>
                <c:pt idx="10112">
                  <c:v>721</c:v>
                </c:pt>
                <c:pt idx="10113">
                  <c:v>728</c:v>
                </c:pt>
                <c:pt idx="10114">
                  <c:v>728</c:v>
                </c:pt>
                <c:pt idx="10115">
                  <c:v>726</c:v>
                </c:pt>
                <c:pt idx="10116">
                  <c:v>720</c:v>
                </c:pt>
                <c:pt idx="10117">
                  <c:v>720</c:v>
                </c:pt>
                <c:pt idx="10118">
                  <c:v>721</c:v>
                </c:pt>
                <c:pt idx="10119">
                  <c:v>718</c:v>
                </c:pt>
                <c:pt idx="10120">
                  <c:v>718</c:v>
                </c:pt>
                <c:pt idx="10121">
                  <c:v>721</c:v>
                </c:pt>
                <c:pt idx="10122">
                  <c:v>718</c:v>
                </c:pt>
                <c:pt idx="10123">
                  <c:v>721</c:v>
                </c:pt>
                <c:pt idx="10124">
                  <c:v>726</c:v>
                </c:pt>
                <c:pt idx="10125">
                  <c:v>718</c:v>
                </c:pt>
                <c:pt idx="10126">
                  <c:v>721</c:v>
                </c:pt>
                <c:pt idx="10127">
                  <c:v>728</c:v>
                </c:pt>
                <c:pt idx="10128">
                  <c:v>728</c:v>
                </c:pt>
                <c:pt idx="10129">
                  <c:v>726</c:v>
                </c:pt>
                <c:pt idx="10130">
                  <c:v>723</c:v>
                </c:pt>
                <c:pt idx="10131">
                  <c:v>723</c:v>
                </c:pt>
                <c:pt idx="10132">
                  <c:v>726</c:v>
                </c:pt>
                <c:pt idx="10133">
                  <c:v>723</c:v>
                </c:pt>
                <c:pt idx="10134">
                  <c:v>728</c:v>
                </c:pt>
                <c:pt idx="10135">
                  <c:v>726</c:v>
                </c:pt>
                <c:pt idx="10136">
                  <c:v>723</c:v>
                </c:pt>
                <c:pt idx="10137">
                  <c:v>726</c:v>
                </c:pt>
                <c:pt idx="10138">
                  <c:v>728</c:v>
                </c:pt>
                <c:pt idx="10139">
                  <c:v>726</c:v>
                </c:pt>
                <c:pt idx="10140">
                  <c:v>739</c:v>
                </c:pt>
                <c:pt idx="10141">
                  <c:v>723</c:v>
                </c:pt>
                <c:pt idx="10142">
                  <c:v>723</c:v>
                </c:pt>
                <c:pt idx="10143">
                  <c:v>731</c:v>
                </c:pt>
                <c:pt idx="10144">
                  <c:v>723</c:v>
                </c:pt>
                <c:pt idx="10145">
                  <c:v>724</c:v>
                </c:pt>
                <c:pt idx="10146">
                  <c:v>731</c:v>
                </c:pt>
                <c:pt idx="10147">
                  <c:v>733</c:v>
                </c:pt>
                <c:pt idx="10148">
                  <c:v>721</c:v>
                </c:pt>
                <c:pt idx="10149">
                  <c:v>728</c:v>
                </c:pt>
                <c:pt idx="10150">
                  <c:v>721</c:v>
                </c:pt>
                <c:pt idx="10151">
                  <c:v>718</c:v>
                </c:pt>
                <c:pt idx="10152">
                  <c:v>723</c:v>
                </c:pt>
                <c:pt idx="10153">
                  <c:v>716</c:v>
                </c:pt>
                <c:pt idx="10154">
                  <c:v>728</c:v>
                </c:pt>
                <c:pt idx="10155">
                  <c:v>726</c:v>
                </c:pt>
                <c:pt idx="10156">
                  <c:v>718</c:v>
                </c:pt>
                <c:pt idx="10157">
                  <c:v>723</c:v>
                </c:pt>
                <c:pt idx="10158">
                  <c:v>723</c:v>
                </c:pt>
                <c:pt idx="10159">
                  <c:v>718</c:v>
                </c:pt>
                <c:pt idx="10160">
                  <c:v>731</c:v>
                </c:pt>
                <c:pt idx="10161">
                  <c:v>723</c:v>
                </c:pt>
                <c:pt idx="10162">
                  <c:v>715</c:v>
                </c:pt>
                <c:pt idx="10163">
                  <c:v>721</c:v>
                </c:pt>
                <c:pt idx="10164">
                  <c:v>726</c:v>
                </c:pt>
                <c:pt idx="10165">
                  <c:v>716</c:v>
                </c:pt>
                <c:pt idx="10166">
                  <c:v>723</c:v>
                </c:pt>
                <c:pt idx="10167">
                  <c:v>723</c:v>
                </c:pt>
                <c:pt idx="10168">
                  <c:v>724</c:v>
                </c:pt>
                <c:pt idx="10169">
                  <c:v>723</c:v>
                </c:pt>
                <c:pt idx="10170">
                  <c:v>723</c:v>
                </c:pt>
                <c:pt idx="10171">
                  <c:v>726</c:v>
                </c:pt>
                <c:pt idx="10172">
                  <c:v>718</c:v>
                </c:pt>
                <c:pt idx="10173">
                  <c:v>728</c:v>
                </c:pt>
                <c:pt idx="10174">
                  <c:v>726</c:v>
                </c:pt>
                <c:pt idx="10175">
                  <c:v>718</c:v>
                </c:pt>
                <c:pt idx="10176">
                  <c:v>723</c:v>
                </c:pt>
                <c:pt idx="10177">
                  <c:v>718</c:v>
                </c:pt>
                <c:pt idx="10178">
                  <c:v>726</c:v>
                </c:pt>
                <c:pt idx="10179">
                  <c:v>731</c:v>
                </c:pt>
                <c:pt idx="10180">
                  <c:v>728</c:v>
                </c:pt>
                <c:pt idx="10181">
                  <c:v>720</c:v>
                </c:pt>
                <c:pt idx="10182">
                  <c:v>733</c:v>
                </c:pt>
                <c:pt idx="10183">
                  <c:v>723</c:v>
                </c:pt>
                <c:pt idx="10184">
                  <c:v>721</c:v>
                </c:pt>
                <c:pt idx="10185">
                  <c:v>718</c:v>
                </c:pt>
                <c:pt idx="10186">
                  <c:v>715</c:v>
                </c:pt>
                <c:pt idx="10187">
                  <c:v>721</c:v>
                </c:pt>
                <c:pt idx="10188">
                  <c:v>723</c:v>
                </c:pt>
                <c:pt idx="10189">
                  <c:v>715</c:v>
                </c:pt>
                <c:pt idx="10190">
                  <c:v>726</c:v>
                </c:pt>
                <c:pt idx="10191">
                  <c:v>722</c:v>
                </c:pt>
                <c:pt idx="10192">
                  <c:v>731</c:v>
                </c:pt>
                <c:pt idx="10193">
                  <c:v>721</c:v>
                </c:pt>
                <c:pt idx="10194">
                  <c:v>722</c:v>
                </c:pt>
                <c:pt idx="10195">
                  <c:v>729</c:v>
                </c:pt>
                <c:pt idx="10196">
                  <c:v>728</c:v>
                </c:pt>
                <c:pt idx="10197">
                  <c:v>728</c:v>
                </c:pt>
                <c:pt idx="10198">
                  <c:v>723</c:v>
                </c:pt>
                <c:pt idx="10199">
                  <c:v>723</c:v>
                </c:pt>
                <c:pt idx="10200">
                  <c:v>726</c:v>
                </c:pt>
                <c:pt idx="10201">
                  <c:v>726</c:v>
                </c:pt>
                <c:pt idx="10202">
                  <c:v>726</c:v>
                </c:pt>
                <c:pt idx="10203">
                  <c:v>718</c:v>
                </c:pt>
                <c:pt idx="10204">
                  <c:v>718</c:v>
                </c:pt>
                <c:pt idx="10205">
                  <c:v>723</c:v>
                </c:pt>
                <c:pt idx="10206">
                  <c:v>726</c:v>
                </c:pt>
                <c:pt idx="10207">
                  <c:v>726</c:v>
                </c:pt>
                <c:pt idx="10208">
                  <c:v>723</c:v>
                </c:pt>
                <c:pt idx="10209">
                  <c:v>723</c:v>
                </c:pt>
                <c:pt idx="10210">
                  <c:v>717</c:v>
                </c:pt>
                <c:pt idx="10211">
                  <c:v>721</c:v>
                </c:pt>
                <c:pt idx="10212">
                  <c:v>723</c:v>
                </c:pt>
                <c:pt idx="10213">
                  <c:v>721</c:v>
                </c:pt>
                <c:pt idx="10214">
                  <c:v>718</c:v>
                </c:pt>
                <c:pt idx="10215">
                  <c:v>716</c:v>
                </c:pt>
                <c:pt idx="10216">
                  <c:v>745</c:v>
                </c:pt>
                <c:pt idx="10217">
                  <c:v>718</c:v>
                </c:pt>
                <c:pt idx="10218">
                  <c:v>724</c:v>
                </c:pt>
                <c:pt idx="10219">
                  <c:v>717</c:v>
                </c:pt>
                <c:pt idx="10220">
                  <c:v>745</c:v>
                </c:pt>
                <c:pt idx="10221">
                  <c:v>731</c:v>
                </c:pt>
                <c:pt idx="10222">
                  <c:v>718</c:v>
                </c:pt>
                <c:pt idx="10223">
                  <c:v>716</c:v>
                </c:pt>
                <c:pt idx="10224">
                  <c:v>716</c:v>
                </c:pt>
                <c:pt idx="10225">
                  <c:v>723</c:v>
                </c:pt>
                <c:pt idx="10226">
                  <c:v>716</c:v>
                </c:pt>
                <c:pt idx="10227">
                  <c:v>723</c:v>
                </c:pt>
                <c:pt idx="10228">
                  <c:v>728</c:v>
                </c:pt>
                <c:pt idx="10229">
                  <c:v>726</c:v>
                </c:pt>
                <c:pt idx="10230">
                  <c:v>723</c:v>
                </c:pt>
                <c:pt idx="10231">
                  <c:v>723</c:v>
                </c:pt>
                <c:pt idx="10232">
                  <c:v>726</c:v>
                </c:pt>
                <c:pt idx="10233">
                  <c:v>718</c:v>
                </c:pt>
                <c:pt idx="10234">
                  <c:v>718</c:v>
                </c:pt>
                <c:pt idx="10235">
                  <c:v>716</c:v>
                </c:pt>
                <c:pt idx="10236">
                  <c:v>723</c:v>
                </c:pt>
                <c:pt idx="10237">
                  <c:v>716</c:v>
                </c:pt>
                <c:pt idx="10238">
                  <c:v>717</c:v>
                </c:pt>
                <c:pt idx="10239">
                  <c:v>715</c:v>
                </c:pt>
                <c:pt idx="10240">
                  <c:v>723</c:v>
                </c:pt>
                <c:pt idx="10241">
                  <c:v>723</c:v>
                </c:pt>
                <c:pt idx="10242">
                  <c:v>731</c:v>
                </c:pt>
                <c:pt idx="10243">
                  <c:v>731</c:v>
                </c:pt>
                <c:pt idx="10244">
                  <c:v>721</c:v>
                </c:pt>
                <c:pt idx="10245">
                  <c:v>723</c:v>
                </c:pt>
                <c:pt idx="10246">
                  <c:v>722</c:v>
                </c:pt>
                <c:pt idx="10247">
                  <c:v>721</c:v>
                </c:pt>
                <c:pt idx="10248">
                  <c:v>721</c:v>
                </c:pt>
                <c:pt idx="10249">
                  <c:v>728</c:v>
                </c:pt>
                <c:pt idx="10250">
                  <c:v>728</c:v>
                </c:pt>
                <c:pt idx="10251">
                  <c:v>728</c:v>
                </c:pt>
                <c:pt idx="10252">
                  <c:v>726</c:v>
                </c:pt>
                <c:pt idx="10253">
                  <c:v>723</c:v>
                </c:pt>
                <c:pt idx="10254">
                  <c:v>723</c:v>
                </c:pt>
                <c:pt idx="10255">
                  <c:v>716</c:v>
                </c:pt>
                <c:pt idx="10256">
                  <c:v>723</c:v>
                </c:pt>
                <c:pt idx="10257">
                  <c:v>718</c:v>
                </c:pt>
                <c:pt idx="10258">
                  <c:v>716</c:v>
                </c:pt>
                <c:pt idx="10259">
                  <c:v>731</c:v>
                </c:pt>
                <c:pt idx="10260">
                  <c:v>726</c:v>
                </c:pt>
                <c:pt idx="10261">
                  <c:v>716</c:v>
                </c:pt>
                <c:pt idx="10262">
                  <c:v>718</c:v>
                </c:pt>
                <c:pt idx="10263">
                  <c:v>717</c:v>
                </c:pt>
                <c:pt idx="10264">
                  <c:v>716</c:v>
                </c:pt>
                <c:pt idx="10265">
                  <c:v>723</c:v>
                </c:pt>
                <c:pt idx="10266">
                  <c:v>718</c:v>
                </c:pt>
                <c:pt idx="10267">
                  <c:v>721</c:v>
                </c:pt>
                <c:pt idx="10268">
                  <c:v>718</c:v>
                </c:pt>
                <c:pt idx="10269">
                  <c:v>715</c:v>
                </c:pt>
                <c:pt idx="10270">
                  <c:v>726</c:v>
                </c:pt>
                <c:pt idx="10271">
                  <c:v>723</c:v>
                </c:pt>
                <c:pt idx="10272">
                  <c:v>729</c:v>
                </c:pt>
                <c:pt idx="10273">
                  <c:v>726</c:v>
                </c:pt>
                <c:pt idx="10274">
                  <c:v>731</c:v>
                </c:pt>
                <c:pt idx="10275">
                  <c:v>726</c:v>
                </c:pt>
                <c:pt idx="10276">
                  <c:v>731</c:v>
                </c:pt>
                <c:pt idx="10277">
                  <c:v>729</c:v>
                </c:pt>
                <c:pt idx="10278">
                  <c:v>728</c:v>
                </c:pt>
                <c:pt idx="10279">
                  <c:v>728</c:v>
                </c:pt>
                <c:pt idx="10280">
                  <c:v>721</c:v>
                </c:pt>
                <c:pt idx="10281">
                  <c:v>736</c:v>
                </c:pt>
                <c:pt idx="10282">
                  <c:v>721</c:v>
                </c:pt>
                <c:pt idx="10283">
                  <c:v>723</c:v>
                </c:pt>
                <c:pt idx="10284">
                  <c:v>716</c:v>
                </c:pt>
                <c:pt idx="10285">
                  <c:v>726</c:v>
                </c:pt>
                <c:pt idx="10286">
                  <c:v>731</c:v>
                </c:pt>
                <c:pt idx="10287">
                  <c:v>721</c:v>
                </c:pt>
                <c:pt idx="10288">
                  <c:v>715</c:v>
                </c:pt>
                <c:pt idx="10289">
                  <c:v>731</c:v>
                </c:pt>
                <c:pt idx="10290">
                  <c:v>729</c:v>
                </c:pt>
                <c:pt idx="10291">
                  <c:v>728</c:v>
                </c:pt>
                <c:pt idx="10292">
                  <c:v>733</c:v>
                </c:pt>
                <c:pt idx="10293">
                  <c:v>723</c:v>
                </c:pt>
                <c:pt idx="10294">
                  <c:v>728</c:v>
                </c:pt>
                <c:pt idx="10295">
                  <c:v>716</c:v>
                </c:pt>
                <c:pt idx="10296">
                  <c:v>731</c:v>
                </c:pt>
                <c:pt idx="10297">
                  <c:v>728</c:v>
                </c:pt>
                <c:pt idx="10298">
                  <c:v>721</c:v>
                </c:pt>
                <c:pt idx="10299">
                  <c:v>732</c:v>
                </c:pt>
                <c:pt idx="10300">
                  <c:v>723</c:v>
                </c:pt>
                <c:pt idx="10301">
                  <c:v>721</c:v>
                </c:pt>
                <c:pt idx="10302">
                  <c:v>723</c:v>
                </c:pt>
                <c:pt idx="10303">
                  <c:v>731</c:v>
                </c:pt>
                <c:pt idx="10304">
                  <c:v>721</c:v>
                </c:pt>
                <c:pt idx="10305">
                  <c:v>731</c:v>
                </c:pt>
                <c:pt idx="10306">
                  <c:v>734</c:v>
                </c:pt>
                <c:pt idx="10307">
                  <c:v>733</c:v>
                </c:pt>
                <c:pt idx="10308">
                  <c:v>723</c:v>
                </c:pt>
                <c:pt idx="10309">
                  <c:v>731</c:v>
                </c:pt>
                <c:pt idx="10310">
                  <c:v>731</c:v>
                </c:pt>
                <c:pt idx="10311">
                  <c:v>721</c:v>
                </c:pt>
                <c:pt idx="10312">
                  <c:v>737</c:v>
                </c:pt>
                <c:pt idx="10313">
                  <c:v>723</c:v>
                </c:pt>
                <c:pt idx="10314">
                  <c:v>729</c:v>
                </c:pt>
                <c:pt idx="10315">
                  <c:v>726</c:v>
                </c:pt>
                <c:pt idx="10316">
                  <c:v>726</c:v>
                </c:pt>
                <c:pt idx="10317">
                  <c:v>723</c:v>
                </c:pt>
                <c:pt idx="10318">
                  <c:v>718</c:v>
                </c:pt>
                <c:pt idx="10319">
                  <c:v>721</c:v>
                </c:pt>
                <c:pt idx="10320">
                  <c:v>723</c:v>
                </c:pt>
                <c:pt idx="10321">
                  <c:v>723</c:v>
                </c:pt>
                <c:pt idx="10322">
                  <c:v>728</c:v>
                </c:pt>
                <c:pt idx="10323">
                  <c:v>718</c:v>
                </c:pt>
                <c:pt idx="10324">
                  <c:v>723</c:v>
                </c:pt>
                <c:pt idx="10325">
                  <c:v>723</c:v>
                </c:pt>
                <c:pt idx="10326">
                  <c:v>723</c:v>
                </c:pt>
                <c:pt idx="10327">
                  <c:v>723</c:v>
                </c:pt>
                <c:pt idx="10328">
                  <c:v>745</c:v>
                </c:pt>
                <c:pt idx="10329">
                  <c:v>721</c:v>
                </c:pt>
                <c:pt idx="10330">
                  <c:v>728</c:v>
                </c:pt>
                <c:pt idx="10331">
                  <c:v>731</c:v>
                </c:pt>
                <c:pt idx="10332">
                  <c:v>728</c:v>
                </c:pt>
                <c:pt idx="10333">
                  <c:v>722</c:v>
                </c:pt>
                <c:pt idx="10334">
                  <c:v>721</c:v>
                </c:pt>
                <c:pt idx="10335">
                  <c:v>723</c:v>
                </c:pt>
                <c:pt idx="10336">
                  <c:v>723</c:v>
                </c:pt>
                <c:pt idx="10337">
                  <c:v>728</c:v>
                </c:pt>
                <c:pt idx="10338">
                  <c:v>723</c:v>
                </c:pt>
                <c:pt idx="10339">
                  <c:v>721</c:v>
                </c:pt>
                <c:pt idx="10340">
                  <c:v>728</c:v>
                </c:pt>
                <c:pt idx="10341">
                  <c:v>728</c:v>
                </c:pt>
                <c:pt idx="10342">
                  <c:v>729</c:v>
                </c:pt>
                <c:pt idx="10343">
                  <c:v>728</c:v>
                </c:pt>
                <c:pt idx="10344">
                  <c:v>721</c:v>
                </c:pt>
                <c:pt idx="10345">
                  <c:v>723</c:v>
                </c:pt>
                <c:pt idx="10346">
                  <c:v>723</c:v>
                </c:pt>
                <c:pt idx="10347">
                  <c:v>729</c:v>
                </c:pt>
                <c:pt idx="10348">
                  <c:v>716</c:v>
                </c:pt>
                <c:pt idx="10349">
                  <c:v>724</c:v>
                </c:pt>
                <c:pt idx="10350">
                  <c:v>726</c:v>
                </c:pt>
                <c:pt idx="10351">
                  <c:v>723</c:v>
                </c:pt>
                <c:pt idx="10352">
                  <c:v>721</c:v>
                </c:pt>
                <c:pt idx="10353">
                  <c:v>718</c:v>
                </c:pt>
                <c:pt idx="10354">
                  <c:v>726</c:v>
                </c:pt>
                <c:pt idx="10355">
                  <c:v>731</c:v>
                </c:pt>
                <c:pt idx="10356">
                  <c:v>718</c:v>
                </c:pt>
                <c:pt idx="10357">
                  <c:v>721</c:v>
                </c:pt>
                <c:pt idx="10358">
                  <c:v>718</c:v>
                </c:pt>
                <c:pt idx="10359">
                  <c:v>723</c:v>
                </c:pt>
                <c:pt idx="10360">
                  <c:v>718</c:v>
                </c:pt>
                <c:pt idx="10361">
                  <c:v>723</c:v>
                </c:pt>
                <c:pt idx="10362">
                  <c:v>716</c:v>
                </c:pt>
                <c:pt idx="10363">
                  <c:v>723</c:v>
                </c:pt>
                <c:pt idx="10364">
                  <c:v>718</c:v>
                </c:pt>
                <c:pt idx="10365">
                  <c:v>715</c:v>
                </c:pt>
                <c:pt idx="10366">
                  <c:v>726</c:v>
                </c:pt>
                <c:pt idx="10367">
                  <c:v>726</c:v>
                </c:pt>
                <c:pt idx="10368">
                  <c:v>724</c:v>
                </c:pt>
                <c:pt idx="10369">
                  <c:v>726</c:v>
                </c:pt>
                <c:pt idx="10370">
                  <c:v>721</c:v>
                </c:pt>
                <c:pt idx="10371">
                  <c:v>718</c:v>
                </c:pt>
                <c:pt idx="10372">
                  <c:v>723</c:v>
                </c:pt>
                <c:pt idx="10373">
                  <c:v>721</c:v>
                </c:pt>
                <c:pt idx="10374">
                  <c:v>726</c:v>
                </c:pt>
                <c:pt idx="10375">
                  <c:v>721</c:v>
                </c:pt>
                <c:pt idx="10376">
                  <c:v>723</c:v>
                </c:pt>
                <c:pt idx="10377">
                  <c:v>736</c:v>
                </c:pt>
                <c:pt idx="10378">
                  <c:v>721</c:v>
                </c:pt>
                <c:pt idx="10379">
                  <c:v>731</c:v>
                </c:pt>
                <c:pt idx="10380">
                  <c:v>728</c:v>
                </c:pt>
                <c:pt idx="10381">
                  <c:v>726</c:v>
                </c:pt>
                <c:pt idx="10382">
                  <c:v>723</c:v>
                </c:pt>
                <c:pt idx="10383">
                  <c:v>725</c:v>
                </c:pt>
                <c:pt idx="10384">
                  <c:v>715</c:v>
                </c:pt>
                <c:pt idx="10385">
                  <c:v>718</c:v>
                </c:pt>
                <c:pt idx="10386">
                  <c:v>723</c:v>
                </c:pt>
                <c:pt idx="10387">
                  <c:v>726</c:v>
                </c:pt>
                <c:pt idx="10388">
                  <c:v>731</c:v>
                </c:pt>
                <c:pt idx="10389">
                  <c:v>718</c:v>
                </c:pt>
                <c:pt idx="10390">
                  <c:v>731</c:v>
                </c:pt>
                <c:pt idx="10391">
                  <c:v>718</c:v>
                </c:pt>
                <c:pt idx="10392">
                  <c:v>724</c:v>
                </c:pt>
                <c:pt idx="10393">
                  <c:v>723</c:v>
                </c:pt>
                <c:pt idx="10394">
                  <c:v>728</c:v>
                </c:pt>
                <c:pt idx="10395">
                  <c:v>728</c:v>
                </c:pt>
                <c:pt idx="10396">
                  <c:v>723</c:v>
                </c:pt>
                <c:pt idx="10397">
                  <c:v>731</c:v>
                </c:pt>
                <c:pt idx="10398">
                  <c:v>728</c:v>
                </c:pt>
                <c:pt idx="10399">
                  <c:v>722</c:v>
                </c:pt>
                <c:pt idx="10400">
                  <c:v>716</c:v>
                </c:pt>
                <c:pt idx="10401">
                  <c:v>718</c:v>
                </c:pt>
                <c:pt idx="10402">
                  <c:v>725</c:v>
                </c:pt>
                <c:pt idx="10403">
                  <c:v>721</c:v>
                </c:pt>
                <c:pt idx="10404">
                  <c:v>723</c:v>
                </c:pt>
                <c:pt idx="10405">
                  <c:v>721</c:v>
                </c:pt>
                <c:pt idx="10406">
                  <c:v>716</c:v>
                </c:pt>
                <c:pt idx="10407">
                  <c:v>723</c:v>
                </c:pt>
                <c:pt idx="10408">
                  <c:v>716</c:v>
                </c:pt>
                <c:pt idx="10409">
                  <c:v>723</c:v>
                </c:pt>
                <c:pt idx="10410">
                  <c:v>723</c:v>
                </c:pt>
                <c:pt idx="10411">
                  <c:v>721</c:v>
                </c:pt>
                <c:pt idx="10412">
                  <c:v>726</c:v>
                </c:pt>
                <c:pt idx="10413">
                  <c:v>723</c:v>
                </c:pt>
                <c:pt idx="10414">
                  <c:v>723</c:v>
                </c:pt>
                <c:pt idx="10415">
                  <c:v>718</c:v>
                </c:pt>
                <c:pt idx="10416">
                  <c:v>718</c:v>
                </c:pt>
                <c:pt idx="10417">
                  <c:v>726</c:v>
                </c:pt>
                <c:pt idx="10418">
                  <c:v>726</c:v>
                </c:pt>
                <c:pt idx="10419">
                  <c:v>723</c:v>
                </c:pt>
                <c:pt idx="10420">
                  <c:v>715</c:v>
                </c:pt>
                <c:pt idx="10421">
                  <c:v>726</c:v>
                </c:pt>
                <c:pt idx="10422">
                  <c:v>718</c:v>
                </c:pt>
                <c:pt idx="10423">
                  <c:v>718</c:v>
                </c:pt>
                <c:pt idx="10424">
                  <c:v>718</c:v>
                </c:pt>
                <c:pt idx="10425">
                  <c:v>729</c:v>
                </c:pt>
                <c:pt idx="10426">
                  <c:v>731</c:v>
                </c:pt>
                <c:pt idx="10427">
                  <c:v>718</c:v>
                </c:pt>
                <c:pt idx="10428">
                  <c:v>723</c:v>
                </c:pt>
                <c:pt idx="10429">
                  <c:v>723</c:v>
                </c:pt>
                <c:pt idx="10430">
                  <c:v>716</c:v>
                </c:pt>
                <c:pt idx="10431">
                  <c:v>717</c:v>
                </c:pt>
                <c:pt idx="10432">
                  <c:v>721</c:v>
                </c:pt>
                <c:pt idx="10433">
                  <c:v>743</c:v>
                </c:pt>
                <c:pt idx="10434">
                  <c:v>750</c:v>
                </c:pt>
                <c:pt idx="10435">
                  <c:v>755</c:v>
                </c:pt>
                <c:pt idx="10436">
                  <c:v>755</c:v>
                </c:pt>
                <c:pt idx="10437">
                  <c:v>748</c:v>
                </c:pt>
                <c:pt idx="10438">
                  <c:v>728</c:v>
                </c:pt>
                <c:pt idx="10439">
                  <c:v>728</c:v>
                </c:pt>
                <c:pt idx="10440">
                  <c:v>721</c:v>
                </c:pt>
                <c:pt idx="10441">
                  <c:v>723</c:v>
                </c:pt>
                <c:pt idx="10442">
                  <c:v>729</c:v>
                </c:pt>
                <c:pt idx="10443">
                  <c:v>728</c:v>
                </c:pt>
                <c:pt idx="10444">
                  <c:v>731</c:v>
                </c:pt>
                <c:pt idx="10445">
                  <c:v>728</c:v>
                </c:pt>
                <c:pt idx="10446">
                  <c:v>726</c:v>
                </c:pt>
                <c:pt idx="10447">
                  <c:v>721</c:v>
                </c:pt>
                <c:pt idx="10448">
                  <c:v>728</c:v>
                </c:pt>
                <c:pt idx="10449">
                  <c:v>721</c:v>
                </c:pt>
                <c:pt idx="10450">
                  <c:v>718</c:v>
                </c:pt>
                <c:pt idx="10451">
                  <c:v>717</c:v>
                </c:pt>
                <c:pt idx="10452">
                  <c:v>726</c:v>
                </c:pt>
                <c:pt idx="10453">
                  <c:v>727</c:v>
                </c:pt>
                <c:pt idx="10454">
                  <c:v>721</c:v>
                </c:pt>
                <c:pt idx="10455">
                  <c:v>723</c:v>
                </c:pt>
                <c:pt idx="10456">
                  <c:v>726</c:v>
                </c:pt>
                <c:pt idx="10457">
                  <c:v>721</c:v>
                </c:pt>
                <c:pt idx="10458">
                  <c:v>726</c:v>
                </c:pt>
                <c:pt idx="10459">
                  <c:v>726</c:v>
                </c:pt>
                <c:pt idx="10460">
                  <c:v>731</c:v>
                </c:pt>
                <c:pt idx="10461">
                  <c:v>728</c:v>
                </c:pt>
                <c:pt idx="10462">
                  <c:v>731</c:v>
                </c:pt>
                <c:pt idx="10463">
                  <c:v>736</c:v>
                </c:pt>
                <c:pt idx="10464">
                  <c:v>729</c:v>
                </c:pt>
                <c:pt idx="10465">
                  <c:v>723</c:v>
                </c:pt>
                <c:pt idx="10466">
                  <c:v>722</c:v>
                </c:pt>
                <c:pt idx="10467">
                  <c:v>721</c:v>
                </c:pt>
                <c:pt idx="10468">
                  <c:v>733</c:v>
                </c:pt>
                <c:pt idx="10469">
                  <c:v>731</c:v>
                </c:pt>
                <c:pt idx="10470">
                  <c:v>721</c:v>
                </c:pt>
                <c:pt idx="10471">
                  <c:v>715</c:v>
                </c:pt>
                <c:pt idx="10472">
                  <c:v>726</c:v>
                </c:pt>
                <c:pt idx="10473">
                  <c:v>716</c:v>
                </c:pt>
                <c:pt idx="10474">
                  <c:v>731</c:v>
                </c:pt>
                <c:pt idx="10475">
                  <c:v>721</c:v>
                </c:pt>
                <c:pt idx="10476">
                  <c:v>726</c:v>
                </c:pt>
                <c:pt idx="10477">
                  <c:v>718</c:v>
                </c:pt>
                <c:pt idx="10478">
                  <c:v>715</c:v>
                </c:pt>
                <c:pt idx="10479">
                  <c:v>715</c:v>
                </c:pt>
                <c:pt idx="10480">
                  <c:v>731</c:v>
                </c:pt>
                <c:pt idx="10481">
                  <c:v>718</c:v>
                </c:pt>
                <c:pt idx="10482">
                  <c:v>731</c:v>
                </c:pt>
                <c:pt idx="10483">
                  <c:v>723</c:v>
                </c:pt>
                <c:pt idx="10484">
                  <c:v>721</c:v>
                </c:pt>
                <c:pt idx="10485">
                  <c:v>728</c:v>
                </c:pt>
                <c:pt idx="10486">
                  <c:v>728</c:v>
                </c:pt>
                <c:pt idx="10487">
                  <c:v>726</c:v>
                </c:pt>
                <c:pt idx="10488">
                  <c:v>720</c:v>
                </c:pt>
                <c:pt idx="10489">
                  <c:v>723</c:v>
                </c:pt>
                <c:pt idx="10490">
                  <c:v>724</c:v>
                </c:pt>
                <c:pt idx="10491">
                  <c:v>723</c:v>
                </c:pt>
                <c:pt idx="10492">
                  <c:v>726</c:v>
                </c:pt>
                <c:pt idx="10493">
                  <c:v>716</c:v>
                </c:pt>
                <c:pt idx="10494">
                  <c:v>723</c:v>
                </c:pt>
                <c:pt idx="10495">
                  <c:v>723</c:v>
                </c:pt>
                <c:pt idx="10496">
                  <c:v>721</c:v>
                </c:pt>
                <c:pt idx="10497">
                  <c:v>728</c:v>
                </c:pt>
                <c:pt idx="10498">
                  <c:v>721</c:v>
                </c:pt>
                <c:pt idx="10499">
                  <c:v>731</c:v>
                </c:pt>
                <c:pt idx="10500">
                  <c:v>723</c:v>
                </c:pt>
                <c:pt idx="10501">
                  <c:v>731</c:v>
                </c:pt>
                <c:pt idx="10502">
                  <c:v>723</c:v>
                </c:pt>
                <c:pt idx="10503">
                  <c:v>736</c:v>
                </c:pt>
                <c:pt idx="10504">
                  <c:v>731</c:v>
                </c:pt>
                <c:pt idx="10505">
                  <c:v>722</c:v>
                </c:pt>
                <c:pt idx="10506">
                  <c:v>734</c:v>
                </c:pt>
                <c:pt idx="10507">
                  <c:v>728</c:v>
                </c:pt>
                <c:pt idx="10508">
                  <c:v>728</c:v>
                </c:pt>
                <c:pt idx="10509">
                  <c:v>726</c:v>
                </c:pt>
                <c:pt idx="10510">
                  <c:v>728</c:v>
                </c:pt>
                <c:pt idx="10511">
                  <c:v>726</c:v>
                </c:pt>
                <c:pt idx="10512">
                  <c:v>723</c:v>
                </c:pt>
                <c:pt idx="10513">
                  <c:v>722</c:v>
                </c:pt>
                <c:pt idx="10514">
                  <c:v>729</c:v>
                </c:pt>
                <c:pt idx="10515">
                  <c:v>731</c:v>
                </c:pt>
                <c:pt idx="10516">
                  <c:v>723</c:v>
                </c:pt>
                <c:pt idx="10517">
                  <c:v>726</c:v>
                </c:pt>
                <c:pt idx="10518">
                  <c:v>718</c:v>
                </c:pt>
                <c:pt idx="10519">
                  <c:v>715</c:v>
                </c:pt>
                <c:pt idx="10520">
                  <c:v>718</c:v>
                </c:pt>
                <c:pt idx="10521">
                  <c:v>718</c:v>
                </c:pt>
                <c:pt idx="10522">
                  <c:v>715</c:v>
                </c:pt>
                <c:pt idx="10523">
                  <c:v>721</c:v>
                </c:pt>
                <c:pt idx="10524">
                  <c:v>723</c:v>
                </c:pt>
                <c:pt idx="10525">
                  <c:v>728</c:v>
                </c:pt>
                <c:pt idx="10526">
                  <c:v>731</c:v>
                </c:pt>
                <c:pt idx="10527">
                  <c:v>728</c:v>
                </c:pt>
                <c:pt idx="10528">
                  <c:v>721</c:v>
                </c:pt>
                <c:pt idx="10529">
                  <c:v>731</c:v>
                </c:pt>
                <c:pt idx="10530">
                  <c:v>729</c:v>
                </c:pt>
                <c:pt idx="10531">
                  <c:v>728</c:v>
                </c:pt>
                <c:pt idx="10532">
                  <c:v>718</c:v>
                </c:pt>
                <c:pt idx="10533">
                  <c:v>716</c:v>
                </c:pt>
                <c:pt idx="10534">
                  <c:v>723</c:v>
                </c:pt>
                <c:pt idx="10535">
                  <c:v>726</c:v>
                </c:pt>
                <c:pt idx="10536">
                  <c:v>716</c:v>
                </c:pt>
                <c:pt idx="10537">
                  <c:v>731</c:v>
                </c:pt>
                <c:pt idx="10538">
                  <c:v>716</c:v>
                </c:pt>
                <c:pt idx="10539">
                  <c:v>723</c:v>
                </c:pt>
                <c:pt idx="10540">
                  <c:v>726</c:v>
                </c:pt>
                <c:pt idx="10541">
                  <c:v>723</c:v>
                </c:pt>
                <c:pt idx="10542">
                  <c:v>748</c:v>
                </c:pt>
                <c:pt idx="10543">
                  <c:v>724</c:v>
                </c:pt>
                <c:pt idx="10544">
                  <c:v>728</c:v>
                </c:pt>
                <c:pt idx="10545">
                  <c:v>722</c:v>
                </c:pt>
                <c:pt idx="10546">
                  <c:v>726</c:v>
                </c:pt>
                <c:pt idx="10547">
                  <c:v>728</c:v>
                </c:pt>
                <c:pt idx="10548">
                  <c:v>723</c:v>
                </c:pt>
                <c:pt idx="10549">
                  <c:v>728</c:v>
                </c:pt>
                <c:pt idx="10550">
                  <c:v>752</c:v>
                </c:pt>
                <c:pt idx="10551">
                  <c:v>729</c:v>
                </c:pt>
                <c:pt idx="10552">
                  <c:v>723</c:v>
                </c:pt>
                <c:pt idx="10553">
                  <c:v>722</c:v>
                </c:pt>
                <c:pt idx="10554">
                  <c:v>726</c:v>
                </c:pt>
                <c:pt idx="10555">
                  <c:v>723</c:v>
                </c:pt>
                <c:pt idx="10556">
                  <c:v>726</c:v>
                </c:pt>
                <c:pt idx="10557">
                  <c:v>721</c:v>
                </c:pt>
                <c:pt idx="10558">
                  <c:v>726</c:v>
                </c:pt>
                <c:pt idx="10559">
                  <c:v>724</c:v>
                </c:pt>
                <c:pt idx="10560">
                  <c:v>723</c:v>
                </c:pt>
                <c:pt idx="10561">
                  <c:v>723</c:v>
                </c:pt>
                <c:pt idx="10562">
                  <c:v>726</c:v>
                </c:pt>
                <c:pt idx="10563">
                  <c:v>723</c:v>
                </c:pt>
                <c:pt idx="10564">
                  <c:v>721</c:v>
                </c:pt>
                <c:pt idx="10565">
                  <c:v>726</c:v>
                </c:pt>
                <c:pt idx="10566">
                  <c:v>718</c:v>
                </c:pt>
                <c:pt idx="10567">
                  <c:v>721</c:v>
                </c:pt>
                <c:pt idx="10568">
                  <c:v>731</c:v>
                </c:pt>
                <c:pt idx="10569">
                  <c:v>724</c:v>
                </c:pt>
                <c:pt idx="10570">
                  <c:v>715</c:v>
                </c:pt>
                <c:pt idx="10571">
                  <c:v>728</c:v>
                </c:pt>
                <c:pt idx="10572">
                  <c:v>716</c:v>
                </c:pt>
                <c:pt idx="10573">
                  <c:v>723</c:v>
                </c:pt>
                <c:pt idx="10574">
                  <c:v>718</c:v>
                </c:pt>
                <c:pt idx="10575">
                  <c:v>716</c:v>
                </c:pt>
                <c:pt idx="10576">
                  <c:v>723</c:v>
                </c:pt>
                <c:pt idx="10577">
                  <c:v>718</c:v>
                </c:pt>
                <c:pt idx="10578">
                  <c:v>723</c:v>
                </c:pt>
                <c:pt idx="10579">
                  <c:v>717</c:v>
                </c:pt>
                <c:pt idx="10580">
                  <c:v>715</c:v>
                </c:pt>
                <c:pt idx="10581">
                  <c:v>716</c:v>
                </c:pt>
                <c:pt idx="10582">
                  <c:v>728</c:v>
                </c:pt>
                <c:pt idx="10583">
                  <c:v>724</c:v>
                </c:pt>
                <c:pt idx="10584">
                  <c:v>718</c:v>
                </c:pt>
                <c:pt idx="10585">
                  <c:v>723</c:v>
                </c:pt>
                <c:pt idx="10586">
                  <c:v>723</c:v>
                </c:pt>
                <c:pt idx="10587">
                  <c:v>731</c:v>
                </c:pt>
                <c:pt idx="10588">
                  <c:v>716</c:v>
                </c:pt>
                <c:pt idx="10589">
                  <c:v>723</c:v>
                </c:pt>
                <c:pt idx="10590">
                  <c:v>718</c:v>
                </c:pt>
                <c:pt idx="10591">
                  <c:v>716</c:v>
                </c:pt>
                <c:pt idx="10592">
                  <c:v>723</c:v>
                </c:pt>
                <c:pt idx="10593">
                  <c:v>723</c:v>
                </c:pt>
                <c:pt idx="10594">
                  <c:v>716</c:v>
                </c:pt>
                <c:pt idx="10595">
                  <c:v>726</c:v>
                </c:pt>
                <c:pt idx="10596">
                  <c:v>723</c:v>
                </c:pt>
                <c:pt idx="10597">
                  <c:v>731</c:v>
                </c:pt>
                <c:pt idx="10598">
                  <c:v>718</c:v>
                </c:pt>
                <c:pt idx="10599">
                  <c:v>728</c:v>
                </c:pt>
                <c:pt idx="10600">
                  <c:v>718</c:v>
                </c:pt>
                <c:pt idx="10601">
                  <c:v>726</c:v>
                </c:pt>
                <c:pt idx="10602">
                  <c:v>721</c:v>
                </c:pt>
                <c:pt idx="10603">
                  <c:v>728</c:v>
                </c:pt>
                <c:pt idx="10604">
                  <c:v>723</c:v>
                </c:pt>
                <c:pt idx="10605">
                  <c:v>720</c:v>
                </c:pt>
                <c:pt idx="10606">
                  <c:v>720</c:v>
                </c:pt>
                <c:pt idx="10607">
                  <c:v>720</c:v>
                </c:pt>
                <c:pt idx="10608">
                  <c:v>718</c:v>
                </c:pt>
                <c:pt idx="10609">
                  <c:v>718</c:v>
                </c:pt>
                <c:pt idx="10610">
                  <c:v>718</c:v>
                </c:pt>
                <c:pt idx="10611">
                  <c:v>726</c:v>
                </c:pt>
                <c:pt idx="10612">
                  <c:v>726</c:v>
                </c:pt>
                <c:pt idx="10613">
                  <c:v>716</c:v>
                </c:pt>
                <c:pt idx="10614">
                  <c:v>723</c:v>
                </c:pt>
                <c:pt idx="10615">
                  <c:v>723</c:v>
                </c:pt>
                <c:pt idx="10616">
                  <c:v>729</c:v>
                </c:pt>
                <c:pt idx="10617">
                  <c:v>726</c:v>
                </c:pt>
                <c:pt idx="10618">
                  <c:v>718</c:v>
                </c:pt>
                <c:pt idx="10619">
                  <c:v>721</c:v>
                </c:pt>
                <c:pt idx="10620">
                  <c:v>722</c:v>
                </c:pt>
                <c:pt idx="10621">
                  <c:v>726</c:v>
                </c:pt>
                <c:pt idx="10622">
                  <c:v>733</c:v>
                </c:pt>
                <c:pt idx="10623">
                  <c:v>726</c:v>
                </c:pt>
                <c:pt idx="10624">
                  <c:v>728</c:v>
                </c:pt>
                <c:pt idx="10625">
                  <c:v>723</c:v>
                </c:pt>
                <c:pt idx="10626">
                  <c:v>736</c:v>
                </c:pt>
                <c:pt idx="10627">
                  <c:v>723</c:v>
                </c:pt>
                <c:pt idx="10628">
                  <c:v>733</c:v>
                </c:pt>
                <c:pt idx="10629">
                  <c:v>723</c:v>
                </c:pt>
                <c:pt idx="10630">
                  <c:v>720</c:v>
                </c:pt>
                <c:pt idx="10631">
                  <c:v>728</c:v>
                </c:pt>
                <c:pt idx="10632">
                  <c:v>723</c:v>
                </c:pt>
                <c:pt idx="10633">
                  <c:v>721</c:v>
                </c:pt>
                <c:pt idx="10634">
                  <c:v>731</c:v>
                </c:pt>
                <c:pt idx="10635">
                  <c:v>728</c:v>
                </c:pt>
                <c:pt idx="10636">
                  <c:v>721</c:v>
                </c:pt>
                <c:pt idx="10637">
                  <c:v>733</c:v>
                </c:pt>
                <c:pt idx="10638">
                  <c:v>721</c:v>
                </c:pt>
                <c:pt idx="10639">
                  <c:v>718</c:v>
                </c:pt>
                <c:pt idx="10640">
                  <c:v>731</c:v>
                </c:pt>
                <c:pt idx="10641">
                  <c:v>721</c:v>
                </c:pt>
                <c:pt idx="10642">
                  <c:v>723</c:v>
                </c:pt>
                <c:pt idx="10643">
                  <c:v>724</c:v>
                </c:pt>
                <c:pt idx="10644">
                  <c:v>723</c:v>
                </c:pt>
                <c:pt idx="10645">
                  <c:v>731</c:v>
                </c:pt>
                <c:pt idx="10646">
                  <c:v>729</c:v>
                </c:pt>
                <c:pt idx="10647">
                  <c:v>723</c:v>
                </c:pt>
                <c:pt idx="10648">
                  <c:v>722</c:v>
                </c:pt>
                <c:pt idx="10649">
                  <c:v>733</c:v>
                </c:pt>
                <c:pt idx="10650">
                  <c:v>723</c:v>
                </c:pt>
                <c:pt idx="10651">
                  <c:v>729</c:v>
                </c:pt>
                <c:pt idx="10652">
                  <c:v>723</c:v>
                </c:pt>
                <c:pt idx="10653">
                  <c:v>731</c:v>
                </c:pt>
                <c:pt idx="10654">
                  <c:v>718</c:v>
                </c:pt>
                <c:pt idx="10655">
                  <c:v>731</c:v>
                </c:pt>
                <c:pt idx="10656">
                  <c:v>721</c:v>
                </c:pt>
                <c:pt idx="10657">
                  <c:v>731</c:v>
                </c:pt>
                <c:pt idx="10658">
                  <c:v>731</c:v>
                </c:pt>
                <c:pt idx="10659">
                  <c:v>723</c:v>
                </c:pt>
                <c:pt idx="10660">
                  <c:v>723</c:v>
                </c:pt>
                <c:pt idx="10661">
                  <c:v>726</c:v>
                </c:pt>
                <c:pt idx="10662">
                  <c:v>726</c:v>
                </c:pt>
                <c:pt idx="10663">
                  <c:v>718</c:v>
                </c:pt>
                <c:pt idx="10664">
                  <c:v>723</c:v>
                </c:pt>
                <c:pt idx="10665">
                  <c:v>723</c:v>
                </c:pt>
                <c:pt idx="10666">
                  <c:v>715</c:v>
                </c:pt>
                <c:pt idx="10667">
                  <c:v>718</c:v>
                </c:pt>
                <c:pt idx="10668">
                  <c:v>723</c:v>
                </c:pt>
                <c:pt idx="10669">
                  <c:v>716</c:v>
                </c:pt>
                <c:pt idx="10670">
                  <c:v>718</c:v>
                </c:pt>
                <c:pt idx="10671">
                  <c:v>721</c:v>
                </c:pt>
                <c:pt idx="10672">
                  <c:v>731</c:v>
                </c:pt>
                <c:pt idx="10673">
                  <c:v>721</c:v>
                </c:pt>
                <c:pt idx="10674">
                  <c:v>715</c:v>
                </c:pt>
                <c:pt idx="10675">
                  <c:v>726</c:v>
                </c:pt>
                <c:pt idx="10676">
                  <c:v>716</c:v>
                </c:pt>
                <c:pt idx="10677">
                  <c:v>731</c:v>
                </c:pt>
                <c:pt idx="10678">
                  <c:v>723</c:v>
                </c:pt>
                <c:pt idx="10679">
                  <c:v>721</c:v>
                </c:pt>
                <c:pt idx="10680">
                  <c:v>715</c:v>
                </c:pt>
                <c:pt idx="10681">
                  <c:v>723</c:v>
                </c:pt>
                <c:pt idx="10682">
                  <c:v>743</c:v>
                </c:pt>
                <c:pt idx="10683">
                  <c:v>745</c:v>
                </c:pt>
                <c:pt idx="10684">
                  <c:v>723</c:v>
                </c:pt>
                <c:pt idx="10685">
                  <c:v>723</c:v>
                </c:pt>
                <c:pt idx="10686">
                  <c:v>718</c:v>
                </c:pt>
                <c:pt idx="10687">
                  <c:v>715</c:v>
                </c:pt>
                <c:pt idx="10688">
                  <c:v>718</c:v>
                </c:pt>
                <c:pt idx="10689">
                  <c:v>718</c:v>
                </c:pt>
                <c:pt idx="10690">
                  <c:v>724</c:v>
                </c:pt>
                <c:pt idx="10691">
                  <c:v>726</c:v>
                </c:pt>
                <c:pt idx="10692">
                  <c:v>724</c:v>
                </c:pt>
                <c:pt idx="10693">
                  <c:v>731</c:v>
                </c:pt>
                <c:pt idx="10694">
                  <c:v>726</c:v>
                </c:pt>
                <c:pt idx="10695">
                  <c:v>721</c:v>
                </c:pt>
                <c:pt idx="10696">
                  <c:v>723</c:v>
                </c:pt>
                <c:pt idx="10697">
                  <c:v>729</c:v>
                </c:pt>
                <c:pt idx="10698">
                  <c:v>721</c:v>
                </c:pt>
                <c:pt idx="10699">
                  <c:v>723</c:v>
                </c:pt>
                <c:pt idx="10700">
                  <c:v>721</c:v>
                </c:pt>
                <c:pt idx="10701">
                  <c:v>723</c:v>
                </c:pt>
                <c:pt idx="10702">
                  <c:v>724</c:v>
                </c:pt>
                <c:pt idx="10703">
                  <c:v>726</c:v>
                </c:pt>
                <c:pt idx="10704">
                  <c:v>716</c:v>
                </c:pt>
                <c:pt idx="10705">
                  <c:v>723</c:v>
                </c:pt>
                <c:pt idx="10706">
                  <c:v>723</c:v>
                </c:pt>
                <c:pt idx="10707">
                  <c:v>721</c:v>
                </c:pt>
                <c:pt idx="10708">
                  <c:v>718</c:v>
                </c:pt>
                <c:pt idx="10709">
                  <c:v>717</c:v>
                </c:pt>
                <c:pt idx="10710">
                  <c:v>726</c:v>
                </c:pt>
                <c:pt idx="10711">
                  <c:v>718</c:v>
                </c:pt>
                <c:pt idx="10712">
                  <c:v>729</c:v>
                </c:pt>
                <c:pt idx="10713">
                  <c:v>723</c:v>
                </c:pt>
                <c:pt idx="10714">
                  <c:v>726</c:v>
                </c:pt>
                <c:pt idx="10715">
                  <c:v>723</c:v>
                </c:pt>
                <c:pt idx="10716">
                  <c:v>731</c:v>
                </c:pt>
                <c:pt idx="10717">
                  <c:v>716</c:v>
                </c:pt>
                <c:pt idx="10718">
                  <c:v>723</c:v>
                </c:pt>
                <c:pt idx="10719">
                  <c:v>728</c:v>
                </c:pt>
                <c:pt idx="10720">
                  <c:v>721</c:v>
                </c:pt>
                <c:pt idx="10721">
                  <c:v>733</c:v>
                </c:pt>
                <c:pt idx="10722">
                  <c:v>723</c:v>
                </c:pt>
                <c:pt idx="10723">
                  <c:v>728</c:v>
                </c:pt>
                <c:pt idx="10724">
                  <c:v>723</c:v>
                </c:pt>
                <c:pt idx="10725">
                  <c:v>726</c:v>
                </c:pt>
                <c:pt idx="10726">
                  <c:v>721</c:v>
                </c:pt>
                <c:pt idx="10727">
                  <c:v>731</c:v>
                </c:pt>
                <c:pt idx="10728">
                  <c:v>721</c:v>
                </c:pt>
                <c:pt idx="10729">
                  <c:v>728</c:v>
                </c:pt>
                <c:pt idx="10730">
                  <c:v>731</c:v>
                </c:pt>
                <c:pt idx="10731">
                  <c:v>721</c:v>
                </c:pt>
                <c:pt idx="10732">
                  <c:v>723</c:v>
                </c:pt>
                <c:pt idx="10733">
                  <c:v>716</c:v>
                </c:pt>
                <c:pt idx="10734">
                  <c:v>723</c:v>
                </c:pt>
                <c:pt idx="10735">
                  <c:v>726</c:v>
                </c:pt>
                <c:pt idx="10736">
                  <c:v>723</c:v>
                </c:pt>
                <c:pt idx="10737">
                  <c:v>723</c:v>
                </c:pt>
                <c:pt idx="10738">
                  <c:v>729</c:v>
                </c:pt>
                <c:pt idx="10739">
                  <c:v>731</c:v>
                </c:pt>
                <c:pt idx="10740">
                  <c:v>723</c:v>
                </c:pt>
                <c:pt idx="10741">
                  <c:v>728</c:v>
                </c:pt>
                <c:pt idx="10742">
                  <c:v>728</c:v>
                </c:pt>
                <c:pt idx="10743">
                  <c:v>728</c:v>
                </c:pt>
                <c:pt idx="10744">
                  <c:v>717</c:v>
                </c:pt>
                <c:pt idx="10745">
                  <c:v>721</c:v>
                </c:pt>
                <c:pt idx="10746">
                  <c:v>723</c:v>
                </c:pt>
                <c:pt idx="10747">
                  <c:v>718</c:v>
                </c:pt>
                <c:pt idx="10748">
                  <c:v>726</c:v>
                </c:pt>
                <c:pt idx="10749">
                  <c:v>718</c:v>
                </c:pt>
                <c:pt idx="10750">
                  <c:v>716</c:v>
                </c:pt>
                <c:pt idx="10751">
                  <c:v>718</c:v>
                </c:pt>
                <c:pt idx="10752">
                  <c:v>723</c:v>
                </c:pt>
                <c:pt idx="10753">
                  <c:v>721</c:v>
                </c:pt>
                <c:pt idx="10754">
                  <c:v>723</c:v>
                </c:pt>
                <c:pt idx="10755">
                  <c:v>726</c:v>
                </c:pt>
                <c:pt idx="10756">
                  <c:v>721</c:v>
                </c:pt>
                <c:pt idx="10757">
                  <c:v>723</c:v>
                </c:pt>
                <c:pt idx="10758">
                  <c:v>723</c:v>
                </c:pt>
                <c:pt idx="10759">
                  <c:v>726</c:v>
                </c:pt>
                <c:pt idx="10760">
                  <c:v>726</c:v>
                </c:pt>
                <c:pt idx="10761">
                  <c:v>718</c:v>
                </c:pt>
                <c:pt idx="10762">
                  <c:v>715</c:v>
                </c:pt>
                <c:pt idx="10763">
                  <c:v>723</c:v>
                </c:pt>
                <c:pt idx="10764">
                  <c:v>718</c:v>
                </c:pt>
                <c:pt idx="10765">
                  <c:v>723</c:v>
                </c:pt>
                <c:pt idx="10766">
                  <c:v>723</c:v>
                </c:pt>
                <c:pt idx="10767">
                  <c:v>715</c:v>
                </c:pt>
                <c:pt idx="10768">
                  <c:v>721</c:v>
                </c:pt>
                <c:pt idx="10769">
                  <c:v>718</c:v>
                </c:pt>
                <c:pt idx="10770">
                  <c:v>721</c:v>
                </c:pt>
                <c:pt idx="10771">
                  <c:v>716</c:v>
                </c:pt>
                <c:pt idx="10772">
                  <c:v>726</c:v>
                </c:pt>
                <c:pt idx="10773">
                  <c:v>721</c:v>
                </c:pt>
                <c:pt idx="10774">
                  <c:v>723</c:v>
                </c:pt>
                <c:pt idx="10775">
                  <c:v>723</c:v>
                </c:pt>
                <c:pt idx="10776">
                  <c:v>726</c:v>
                </c:pt>
                <c:pt idx="10777">
                  <c:v>718</c:v>
                </c:pt>
                <c:pt idx="10778">
                  <c:v>717</c:v>
                </c:pt>
                <c:pt idx="10779">
                  <c:v>724</c:v>
                </c:pt>
                <c:pt idx="10780">
                  <c:v>726</c:v>
                </c:pt>
                <c:pt idx="10781">
                  <c:v>718</c:v>
                </c:pt>
                <c:pt idx="10782">
                  <c:v>726</c:v>
                </c:pt>
                <c:pt idx="10783">
                  <c:v>718</c:v>
                </c:pt>
                <c:pt idx="10784">
                  <c:v>723</c:v>
                </c:pt>
                <c:pt idx="10785">
                  <c:v>726</c:v>
                </c:pt>
                <c:pt idx="10786">
                  <c:v>726</c:v>
                </c:pt>
                <c:pt idx="10787">
                  <c:v>726</c:v>
                </c:pt>
                <c:pt idx="10788">
                  <c:v>731</c:v>
                </c:pt>
                <c:pt idx="10789">
                  <c:v>723</c:v>
                </c:pt>
                <c:pt idx="10790">
                  <c:v>726</c:v>
                </c:pt>
                <c:pt idx="10791">
                  <c:v>723</c:v>
                </c:pt>
                <c:pt idx="10792">
                  <c:v>723</c:v>
                </c:pt>
                <c:pt idx="10793">
                  <c:v>723</c:v>
                </c:pt>
                <c:pt idx="10794">
                  <c:v>717</c:v>
                </c:pt>
                <c:pt idx="10795">
                  <c:v>716</c:v>
                </c:pt>
                <c:pt idx="10796">
                  <c:v>723</c:v>
                </c:pt>
                <c:pt idx="10797">
                  <c:v>723</c:v>
                </c:pt>
                <c:pt idx="10798">
                  <c:v>731</c:v>
                </c:pt>
                <c:pt idx="10799">
                  <c:v>726</c:v>
                </c:pt>
                <c:pt idx="10800">
                  <c:v>716</c:v>
                </c:pt>
                <c:pt idx="10801">
                  <c:v>718</c:v>
                </c:pt>
                <c:pt idx="10802">
                  <c:v>723</c:v>
                </c:pt>
                <c:pt idx="10803">
                  <c:v>729</c:v>
                </c:pt>
                <c:pt idx="10804">
                  <c:v>723</c:v>
                </c:pt>
                <c:pt idx="10805">
                  <c:v>723</c:v>
                </c:pt>
                <c:pt idx="10806">
                  <c:v>716</c:v>
                </c:pt>
                <c:pt idx="10807">
                  <c:v>715</c:v>
                </c:pt>
                <c:pt idx="10808">
                  <c:v>718</c:v>
                </c:pt>
                <c:pt idx="10809">
                  <c:v>721</c:v>
                </c:pt>
                <c:pt idx="10810">
                  <c:v>715</c:v>
                </c:pt>
                <c:pt idx="10811">
                  <c:v>723</c:v>
                </c:pt>
                <c:pt idx="10812">
                  <c:v>723</c:v>
                </c:pt>
                <c:pt idx="10813">
                  <c:v>726</c:v>
                </c:pt>
                <c:pt idx="10814">
                  <c:v>726</c:v>
                </c:pt>
                <c:pt idx="10815">
                  <c:v>728</c:v>
                </c:pt>
                <c:pt idx="10816">
                  <c:v>755</c:v>
                </c:pt>
                <c:pt idx="10817">
                  <c:v>726</c:v>
                </c:pt>
                <c:pt idx="10818">
                  <c:v>728</c:v>
                </c:pt>
                <c:pt idx="10819">
                  <c:v>742</c:v>
                </c:pt>
                <c:pt idx="10820">
                  <c:v>721</c:v>
                </c:pt>
                <c:pt idx="10821">
                  <c:v>715</c:v>
                </c:pt>
                <c:pt idx="10822">
                  <c:v>726</c:v>
                </c:pt>
                <c:pt idx="10823">
                  <c:v>721</c:v>
                </c:pt>
                <c:pt idx="10824">
                  <c:v>723</c:v>
                </c:pt>
                <c:pt idx="10825">
                  <c:v>731</c:v>
                </c:pt>
                <c:pt idx="10826">
                  <c:v>721</c:v>
                </c:pt>
                <c:pt idx="10827">
                  <c:v>723</c:v>
                </c:pt>
                <c:pt idx="10828">
                  <c:v>729</c:v>
                </c:pt>
                <c:pt idx="10829">
                  <c:v>728</c:v>
                </c:pt>
                <c:pt idx="10830">
                  <c:v>728</c:v>
                </c:pt>
                <c:pt idx="10831">
                  <c:v>731</c:v>
                </c:pt>
                <c:pt idx="10832">
                  <c:v>723</c:v>
                </c:pt>
                <c:pt idx="10833">
                  <c:v>716</c:v>
                </c:pt>
                <c:pt idx="10834">
                  <c:v>723</c:v>
                </c:pt>
                <c:pt idx="10835">
                  <c:v>728</c:v>
                </c:pt>
                <c:pt idx="10836">
                  <c:v>731</c:v>
                </c:pt>
                <c:pt idx="10837">
                  <c:v>718</c:v>
                </c:pt>
                <c:pt idx="10838">
                  <c:v>715</c:v>
                </c:pt>
                <c:pt idx="10839">
                  <c:v>723</c:v>
                </c:pt>
                <c:pt idx="10840">
                  <c:v>718</c:v>
                </c:pt>
                <c:pt idx="10841">
                  <c:v>726</c:v>
                </c:pt>
                <c:pt idx="10842">
                  <c:v>723</c:v>
                </c:pt>
                <c:pt idx="10843">
                  <c:v>716</c:v>
                </c:pt>
                <c:pt idx="10844">
                  <c:v>723</c:v>
                </c:pt>
                <c:pt idx="10845">
                  <c:v>723</c:v>
                </c:pt>
                <c:pt idx="10846">
                  <c:v>716</c:v>
                </c:pt>
                <c:pt idx="10847">
                  <c:v>731</c:v>
                </c:pt>
                <c:pt idx="10848">
                  <c:v>723</c:v>
                </c:pt>
                <c:pt idx="10849">
                  <c:v>721</c:v>
                </c:pt>
                <c:pt idx="10850">
                  <c:v>726</c:v>
                </c:pt>
                <c:pt idx="10851">
                  <c:v>726</c:v>
                </c:pt>
                <c:pt idx="10852">
                  <c:v>716</c:v>
                </c:pt>
                <c:pt idx="10853">
                  <c:v>718</c:v>
                </c:pt>
                <c:pt idx="10854">
                  <c:v>723</c:v>
                </c:pt>
                <c:pt idx="10855">
                  <c:v>726</c:v>
                </c:pt>
                <c:pt idx="10856">
                  <c:v>731</c:v>
                </c:pt>
                <c:pt idx="10857">
                  <c:v>721</c:v>
                </c:pt>
                <c:pt idx="10858">
                  <c:v>723</c:v>
                </c:pt>
                <c:pt idx="10859">
                  <c:v>724</c:v>
                </c:pt>
                <c:pt idx="10860">
                  <c:v>723</c:v>
                </c:pt>
                <c:pt idx="10861">
                  <c:v>728</c:v>
                </c:pt>
                <c:pt idx="10862">
                  <c:v>726</c:v>
                </c:pt>
                <c:pt idx="10863">
                  <c:v>728</c:v>
                </c:pt>
                <c:pt idx="10864">
                  <c:v>731</c:v>
                </c:pt>
                <c:pt idx="10865">
                  <c:v>721</c:v>
                </c:pt>
                <c:pt idx="10866">
                  <c:v>728</c:v>
                </c:pt>
                <c:pt idx="10867">
                  <c:v>718</c:v>
                </c:pt>
                <c:pt idx="10868">
                  <c:v>715</c:v>
                </c:pt>
                <c:pt idx="10869">
                  <c:v>726</c:v>
                </c:pt>
                <c:pt idx="10870">
                  <c:v>721</c:v>
                </c:pt>
                <c:pt idx="10871">
                  <c:v>716</c:v>
                </c:pt>
                <c:pt idx="10872">
                  <c:v>717</c:v>
                </c:pt>
                <c:pt idx="10873">
                  <c:v>726</c:v>
                </c:pt>
                <c:pt idx="10874">
                  <c:v>726</c:v>
                </c:pt>
                <c:pt idx="10875">
                  <c:v>726</c:v>
                </c:pt>
                <c:pt idx="10876">
                  <c:v>726</c:v>
                </c:pt>
                <c:pt idx="10877">
                  <c:v>728</c:v>
                </c:pt>
                <c:pt idx="10878">
                  <c:v>721</c:v>
                </c:pt>
                <c:pt idx="10879">
                  <c:v>733</c:v>
                </c:pt>
                <c:pt idx="10880">
                  <c:v>723</c:v>
                </c:pt>
                <c:pt idx="10881">
                  <c:v>720</c:v>
                </c:pt>
                <c:pt idx="10882">
                  <c:v>715</c:v>
                </c:pt>
                <c:pt idx="10883">
                  <c:v>724</c:v>
                </c:pt>
                <c:pt idx="10884">
                  <c:v>726</c:v>
                </c:pt>
                <c:pt idx="10885">
                  <c:v>726</c:v>
                </c:pt>
                <c:pt idx="10886">
                  <c:v>721</c:v>
                </c:pt>
                <c:pt idx="10887">
                  <c:v>718</c:v>
                </c:pt>
                <c:pt idx="10888">
                  <c:v>723</c:v>
                </c:pt>
                <c:pt idx="10889">
                  <c:v>716</c:v>
                </c:pt>
                <c:pt idx="10890">
                  <c:v>731</c:v>
                </c:pt>
                <c:pt idx="10891">
                  <c:v>718</c:v>
                </c:pt>
                <c:pt idx="10892">
                  <c:v>726</c:v>
                </c:pt>
                <c:pt idx="10893">
                  <c:v>717</c:v>
                </c:pt>
                <c:pt idx="10894">
                  <c:v>721</c:v>
                </c:pt>
                <c:pt idx="10895">
                  <c:v>726</c:v>
                </c:pt>
                <c:pt idx="10896">
                  <c:v>728</c:v>
                </c:pt>
                <c:pt idx="10897">
                  <c:v>736</c:v>
                </c:pt>
                <c:pt idx="10898">
                  <c:v>733</c:v>
                </c:pt>
                <c:pt idx="10899">
                  <c:v>728</c:v>
                </c:pt>
                <c:pt idx="10900">
                  <c:v>736</c:v>
                </c:pt>
                <c:pt idx="10901">
                  <c:v>718</c:v>
                </c:pt>
                <c:pt idx="10902">
                  <c:v>718</c:v>
                </c:pt>
                <c:pt idx="10903">
                  <c:v>723</c:v>
                </c:pt>
                <c:pt idx="10904">
                  <c:v>726</c:v>
                </c:pt>
                <c:pt idx="10905">
                  <c:v>716</c:v>
                </c:pt>
                <c:pt idx="10906">
                  <c:v>726</c:v>
                </c:pt>
                <c:pt idx="10907">
                  <c:v>717</c:v>
                </c:pt>
                <c:pt idx="10908">
                  <c:v>726</c:v>
                </c:pt>
                <c:pt idx="10909">
                  <c:v>723</c:v>
                </c:pt>
                <c:pt idx="10910">
                  <c:v>726</c:v>
                </c:pt>
                <c:pt idx="10911">
                  <c:v>723</c:v>
                </c:pt>
                <c:pt idx="10912">
                  <c:v>736</c:v>
                </c:pt>
                <c:pt idx="10913">
                  <c:v>721</c:v>
                </c:pt>
                <c:pt idx="10914">
                  <c:v>722</c:v>
                </c:pt>
                <c:pt idx="10915">
                  <c:v>721</c:v>
                </c:pt>
                <c:pt idx="10916">
                  <c:v>721</c:v>
                </c:pt>
                <c:pt idx="10917">
                  <c:v>722</c:v>
                </c:pt>
                <c:pt idx="10918">
                  <c:v>721</c:v>
                </c:pt>
                <c:pt idx="10919">
                  <c:v>723</c:v>
                </c:pt>
                <c:pt idx="10920">
                  <c:v>731</c:v>
                </c:pt>
                <c:pt idx="10921">
                  <c:v>728</c:v>
                </c:pt>
                <c:pt idx="10922">
                  <c:v>728</c:v>
                </c:pt>
                <c:pt idx="10923">
                  <c:v>721</c:v>
                </c:pt>
                <c:pt idx="10924">
                  <c:v>717</c:v>
                </c:pt>
                <c:pt idx="10925">
                  <c:v>724</c:v>
                </c:pt>
                <c:pt idx="10926">
                  <c:v>728</c:v>
                </c:pt>
                <c:pt idx="10927">
                  <c:v>717</c:v>
                </c:pt>
                <c:pt idx="10928">
                  <c:v>721</c:v>
                </c:pt>
                <c:pt idx="10929">
                  <c:v>726</c:v>
                </c:pt>
                <c:pt idx="10930">
                  <c:v>731</c:v>
                </c:pt>
                <c:pt idx="10931">
                  <c:v>723</c:v>
                </c:pt>
                <c:pt idx="10932">
                  <c:v>723</c:v>
                </c:pt>
                <c:pt idx="10933">
                  <c:v>723</c:v>
                </c:pt>
                <c:pt idx="10934">
                  <c:v>718</c:v>
                </c:pt>
                <c:pt idx="10935">
                  <c:v>721</c:v>
                </c:pt>
                <c:pt idx="10936">
                  <c:v>731</c:v>
                </c:pt>
                <c:pt idx="10937">
                  <c:v>723</c:v>
                </c:pt>
                <c:pt idx="10938">
                  <c:v>723</c:v>
                </c:pt>
                <c:pt idx="10939">
                  <c:v>723</c:v>
                </c:pt>
                <c:pt idx="10940">
                  <c:v>721</c:v>
                </c:pt>
                <c:pt idx="10941">
                  <c:v>723</c:v>
                </c:pt>
                <c:pt idx="10942">
                  <c:v>718</c:v>
                </c:pt>
                <c:pt idx="10943">
                  <c:v>726</c:v>
                </c:pt>
                <c:pt idx="10944">
                  <c:v>723</c:v>
                </c:pt>
                <c:pt idx="10945">
                  <c:v>728</c:v>
                </c:pt>
                <c:pt idx="10946">
                  <c:v>723</c:v>
                </c:pt>
                <c:pt idx="10947">
                  <c:v>715</c:v>
                </c:pt>
                <c:pt idx="10948">
                  <c:v>723</c:v>
                </c:pt>
                <c:pt idx="10949">
                  <c:v>727</c:v>
                </c:pt>
                <c:pt idx="10950">
                  <c:v>731</c:v>
                </c:pt>
                <c:pt idx="10951">
                  <c:v>723</c:v>
                </c:pt>
                <c:pt idx="10952">
                  <c:v>716</c:v>
                </c:pt>
                <c:pt idx="10953">
                  <c:v>731</c:v>
                </c:pt>
                <c:pt idx="10954">
                  <c:v>718</c:v>
                </c:pt>
                <c:pt idx="10955">
                  <c:v>721</c:v>
                </c:pt>
                <c:pt idx="10956">
                  <c:v>736</c:v>
                </c:pt>
                <c:pt idx="10957">
                  <c:v>723</c:v>
                </c:pt>
                <c:pt idx="10958">
                  <c:v>726</c:v>
                </c:pt>
                <c:pt idx="10959">
                  <c:v>728</c:v>
                </c:pt>
                <c:pt idx="10960">
                  <c:v>723</c:v>
                </c:pt>
                <c:pt idx="10961">
                  <c:v>720</c:v>
                </c:pt>
                <c:pt idx="10962">
                  <c:v>728</c:v>
                </c:pt>
                <c:pt idx="10963">
                  <c:v>718</c:v>
                </c:pt>
                <c:pt idx="10964">
                  <c:v>716</c:v>
                </c:pt>
                <c:pt idx="10965">
                  <c:v>723</c:v>
                </c:pt>
                <c:pt idx="10966">
                  <c:v>726</c:v>
                </c:pt>
                <c:pt idx="10967">
                  <c:v>716</c:v>
                </c:pt>
                <c:pt idx="10968">
                  <c:v>727</c:v>
                </c:pt>
                <c:pt idx="10969">
                  <c:v>723</c:v>
                </c:pt>
                <c:pt idx="10970">
                  <c:v>718</c:v>
                </c:pt>
                <c:pt idx="10971">
                  <c:v>718</c:v>
                </c:pt>
                <c:pt idx="10972">
                  <c:v>721</c:v>
                </c:pt>
                <c:pt idx="10973">
                  <c:v>723</c:v>
                </c:pt>
                <c:pt idx="10974">
                  <c:v>726</c:v>
                </c:pt>
                <c:pt idx="10975">
                  <c:v>723</c:v>
                </c:pt>
                <c:pt idx="10976">
                  <c:v>731</c:v>
                </c:pt>
                <c:pt idx="10977">
                  <c:v>716</c:v>
                </c:pt>
                <c:pt idx="10978">
                  <c:v>718</c:v>
                </c:pt>
                <c:pt idx="10979">
                  <c:v>728</c:v>
                </c:pt>
                <c:pt idx="10980">
                  <c:v>726</c:v>
                </c:pt>
                <c:pt idx="10981">
                  <c:v>722</c:v>
                </c:pt>
                <c:pt idx="10982">
                  <c:v>726</c:v>
                </c:pt>
                <c:pt idx="10983">
                  <c:v>721</c:v>
                </c:pt>
                <c:pt idx="10984">
                  <c:v>731</c:v>
                </c:pt>
                <c:pt idx="10985">
                  <c:v>721</c:v>
                </c:pt>
                <c:pt idx="10986">
                  <c:v>731</c:v>
                </c:pt>
                <c:pt idx="10987">
                  <c:v>723</c:v>
                </c:pt>
                <c:pt idx="10988">
                  <c:v>728</c:v>
                </c:pt>
                <c:pt idx="10989">
                  <c:v>737</c:v>
                </c:pt>
                <c:pt idx="10990">
                  <c:v>731</c:v>
                </c:pt>
                <c:pt idx="10991">
                  <c:v>728</c:v>
                </c:pt>
                <c:pt idx="10992">
                  <c:v>733</c:v>
                </c:pt>
                <c:pt idx="10993">
                  <c:v>723</c:v>
                </c:pt>
                <c:pt idx="10994">
                  <c:v>723</c:v>
                </c:pt>
                <c:pt idx="10995">
                  <c:v>736</c:v>
                </c:pt>
                <c:pt idx="10996">
                  <c:v>731</c:v>
                </c:pt>
                <c:pt idx="10997">
                  <c:v>726</c:v>
                </c:pt>
                <c:pt idx="10998">
                  <c:v>736</c:v>
                </c:pt>
                <c:pt idx="10999">
                  <c:v>723</c:v>
                </c:pt>
                <c:pt idx="11000">
                  <c:v>728</c:v>
                </c:pt>
                <c:pt idx="11001">
                  <c:v>718</c:v>
                </c:pt>
                <c:pt idx="11002">
                  <c:v>725</c:v>
                </c:pt>
                <c:pt idx="11003">
                  <c:v>716</c:v>
                </c:pt>
                <c:pt idx="11004">
                  <c:v>718</c:v>
                </c:pt>
                <c:pt idx="11005">
                  <c:v>717</c:v>
                </c:pt>
                <c:pt idx="11006">
                  <c:v>721</c:v>
                </c:pt>
                <c:pt idx="11007">
                  <c:v>723</c:v>
                </c:pt>
                <c:pt idx="11008">
                  <c:v>716</c:v>
                </c:pt>
                <c:pt idx="11009">
                  <c:v>726</c:v>
                </c:pt>
                <c:pt idx="11010">
                  <c:v>723</c:v>
                </c:pt>
                <c:pt idx="11011">
                  <c:v>716</c:v>
                </c:pt>
                <c:pt idx="11012">
                  <c:v>723</c:v>
                </c:pt>
                <c:pt idx="11013">
                  <c:v>728</c:v>
                </c:pt>
                <c:pt idx="11014">
                  <c:v>728</c:v>
                </c:pt>
                <c:pt idx="11015">
                  <c:v>728</c:v>
                </c:pt>
                <c:pt idx="11016">
                  <c:v>728</c:v>
                </c:pt>
                <c:pt idx="11017">
                  <c:v>723</c:v>
                </c:pt>
                <c:pt idx="11018">
                  <c:v>726</c:v>
                </c:pt>
                <c:pt idx="11019">
                  <c:v>723</c:v>
                </c:pt>
                <c:pt idx="11020">
                  <c:v>723</c:v>
                </c:pt>
                <c:pt idx="11021">
                  <c:v>726</c:v>
                </c:pt>
                <c:pt idx="11022">
                  <c:v>717</c:v>
                </c:pt>
                <c:pt idx="11023">
                  <c:v>715</c:v>
                </c:pt>
                <c:pt idx="11024">
                  <c:v>721</c:v>
                </c:pt>
                <c:pt idx="11025">
                  <c:v>718</c:v>
                </c:pt>
                <c:pt idx="11026">
                  <c:v>721</c:v>
                </c:pt>
                <c:pt idx="11027">
                  <c:v>731</c:v>
                </c:pt>
                <c:pt idx="11028">
                  <c:v>728</c:v>
                </c:pt>
                <c:pt idx="11029">
                  <c:v>721</c:v>
                </c:pt>
                <c:pt idx="11030">
                  <c:v>736</c:v>
                </c:pt>
                <c:pt idx="11031">
                  <c:v>723</c:v>
                </c:pt>
                <c:pt idx="11032">
                  <c:v>736</c:v>
                </c:pt>
                <c:pt idx="11033">
                  <c:v>728</c:v>
                </c:pt>
                <c:pt idx="11034">
                  <c:v>731</c:v>
                </c:pt>
                <c:pt idx="11035">
                  <c:v>728</c:v>
                </c:pt>
                <c:pt idx="11036">
                  <c:v>723</c:v>
                </c:pt>
                <c:pt idx="11037">
                  <c:v>728</c:v>
                </c:pt>
                <c:pt idx="11038">
                  <c:v>728</c:v>
                </c:pt>
                <c:pt idx="11039">
                  <c:v>723</c:v>
                </c:pt>
                <c:pt idx="11040">
                  <c:v>721</c:v>
                </c:pt>
                <c:pt idx="11041">
                  <c:v>723</c:v>
                </c:pt>
                <c:pt idx="11042">
                  <c:v>731</c:v>
                </c:pt>
                <c:pt idx="11043">
                  <c:v>723</c:v>
                </c:pt>
                <c:pt idx="11044">
                  <c:v>726</c:v>
                </c:pt>
                <c:pt idx="11045">
                  <c:v>716</c:v>
                </c:pt>
                <c:pt idx="11046">
                  <c:v>717</c:v>
                </c:pt>
                <c:pt idx="11047">
                  <c:v>726</c:v>
                </c:pt>
                <c:pt idx="11048">
                  <c:v>715</c:v>
                </c:pt>
                <c:pt idx="11049">
                  <c:v>728</c:v>
                </c:pt>
                <c:pt idx="11050">
                  <c:v>723</c:v>
                </c:pt>
                <c:pt idx="11051">
                  <c:v>716</c:v>
                </c:pt>
                <c:pt idx="11052">
                  <c:v>718</c:v>
                </c:pt>
                <c:pt idx="11053">
                  <c:v>724</c:v>
                </c:pt>
                <c:pt idx="11054">
                  <c:v>716</c:v>
                </c:pt>
                <c:pt idx="11055">
                  <c:v>726</c:v>
                </c:pt>
                <c:pt idx="11056">
                  <c:v>716</c:v>
                </c:pt>
                <c:pt idx="11057">
                  <c:v>717</c:v>
                </c:pt>
                <c:pt idx="11058">
                  <c:v>721</c:v>
                </c:pt>
                <c:pt idx="11059">
                  <c:v>718</c:v>
                </c:pt>
                <c:pt idx="11060">
                  <c:v>715</c:v>
                </c:pt>
                <c:pt idx="11061">
                  <c:v>723</c:v>
                </c:pt>
                <c:pt idx="11062">
                  <c:v>726</c:v>
                </c:pt>
                <c:pt idx="11063">
                  <c:v>721</c:v>
                </c:pt>
                <c:pt idx="11064">
                  <c:v>723</c:v>
                </c:pt>
                <c:pt idx="11065">
                  <c:v>716</c:v>
                </c:pt>
                <c:pt idx="11066">
                  <c:v>718</c:v>
                </c:pt>
                <c:pt idx="11067">
                  <c:v>723</c:v>
                </c:pt>
                <c:pt idx="11068">
                  <c:v>726</c:v>
                </c:pt>
                <c:pt idx="11069">
                  <c:v>728</c:v>
                </c:pt>
                <c:pt idx="11070">
                  <c:v>723</c:v>
                </c:pt>
                <c:pt idx="11071">
                  <c:v>732</c:v>
                </c:pt>
                <c:pt idx="11072">
                  <c:v>738</c:v>
                </c:pt>
                <c:pt idx="11073">
                  <c:v>721</c:v>
                </c:pt>
                <c:pt idx="11074">
                  <c:v>731</c:v>
                </c:pt>
                <c:pt idx="11075">
                  <c:v>726</c:v>
                </c:pt>
                <c:pt idx="11076">
                  <c:v>731</c:v>
                </c:pt>
                <c:pt idx="11077">
                  <c:v>728</c:v>
                </c:pt>
                <c:pt idx="11078">
                  <c:v>721</c:v>
                </c:pt>
                <c:pt idx="11079">
                  <c:v>720</c:v>
                </c:pt>
                <c:pt idx="11080">
                  <c:v>723</c:v>
                </c:pt>
                <c:pt idx="11081">
                  <c:v>721</c:v>
                </c:pt>
                <c:pt idx="11082">
                  <c:v>726</c:v>
                </c:pt>
                <c:pt idx="11083">
                  <c:v>723</c:v>
                </c:pt>
                <c:pt idx="11084">
                  <c:v>716</c:v>
                </c:pt>
                <c:pt idx="11085">
                  <c:v>726</c:v>
                </c:pt>
                <c:pt idx="11086">
                  <c:v>723</c:v>
                </c:pt>
                <c:pt idx="11087">
                  <c:v>721</c:v>
                </c:pt>
                <c:pt idx="11088">
                  <c:v>718</c:v>
                </c:pt>
                <c:pt idx="11089">
                  <c:v>723</c:v>
                </c:pt>
                <c:pt idx="11090">
                  <c:v>723</c:v>
                </c:pt>
                <c:pt idx="11091">
                  <c:v>718</c:v>
                </c:pt>
                <c:pt idx="11092">
                  <c:v>721</c:v>
                </c:pt>
                <c:pt idx="11093">
                  <c:v>726</c:v>
                </c:pt>
                <c:pt idx="11094">
                  <c:v>748</c:v>
                </c:pt>
                <c:pt idx="11095">
                  <c:v>746</c:v>
                </c:pt>
                <c:pt idx="11096">
                  <c:v>745</c:v>
                </c:pt>
                <c:pt idx="11097">
                  <c:v>716</c:v>
                </c:pt>
                <c:pt idx="11098">
                  <c:v>723</c:v>
                </c:pt>
                <c:pt idx="11099">
                  <c:v>723</c:v>
                </c:pt>
                <c:pt idx="11100">
                  <c:v>716</c:v>
                </c:pt>
                <c:pt idx="11101">
                  <c:v>728</c:v>
                </c:pt>
                <c:pt idx="11102">
                  <c:v>726</c:v>
                </c:pt>
                <c:pt idx="11103">
                  <c:v>721</c:v>
                </c:pt>
                <c:pt idx="11104">
                  <c:v>717</c:v>
                </c:pt>
                <c:pt idx="11105">
                  <c:v>721</c:v>
                </c:pt>
                <c:pt idx="11106">
                  <c:v>726</c:v>
                </c:pt>
                <c:pt idx="11107">
                  <c:v>723</c:v>
                </c:pt>
                <c:pt idx="11108">
                  <c:v>716</c:v>
                </c:pt>
                <c:pt idx="11109">
                  <c:v>726</c:v>
                </c:pt>
                <c:pt idx="11110">
                  <c:v>726</c:v>
                </c:pt>
                <c:pt idx="11111">
                  <c:v>716</c:v>
                </c:pt>
                <c:pt idx="11112">
                  <c:v>718</c:v>
                </c:pt>
                <c:pt idx="11113">
                  <c:v>726</c:v>
                </c:pt>
                <c:pt idx="11114">
                  <c:v>723</c:v>
                </c:pt>
                <c:pt idx="11115">
                  <c:v>718</c:v>
                </c:pt>
                <c:pt idx="11116">
                  <c:v>716</c:v>
                </c:pt>
                <c:pt idx="11117">
                  <c:v>717</c:v>
                </c:pt>
                <c:pt idx="11118">
                  <c:v>723</c:v>
                </c:pt>
                <c:pt idx="11119">
                  <c:v>728</c:v>
                </c:pt>
                <c:pt idx="11120">
                  <c:v>731</c:v>
                </c:pt>
                <c:pt idx="11121">
                  <c:v>726</c:v>
                </c:pt>
                <c:pt idx="11122">
                  <c:v>728</c:v>
                </c:pt>
                <c:pt idx="11123">
                  <c:v>726</c:v>
                </c:pt>
                <c:pt idx="11124">
                  <c:v>728</c:v>
                </c:pt>
                <c:pt idx="11125">
                  <c:v>723</c:v>
                </c:pt>
                <c:pt idx="11126">
                  <c:v>716</c:v>
                </c:pt>
                <c:pt idx="11127">
                  <c:v>718</c:v>
                </c:pt>
                <c:pt idx="11128">
                  <c:v>723</c:v>
                </c:pt>
                <c:pt idx="11129">
                  <c:v>716</c:v>
                </c:pt>
                <c:pt idx="11130">
                  <c:v>723</c:v>
                </c:pt>
                <c:pt idx="11131">
                  <c:v>723</c:v>
                </c:pt>
                <c:pt idx="11132">
                  <c:v>729</c:v>
                </c:pt>
                <c:pt idx="11133">
                  <c:v>723</c:v>
                </c:pt>
                <c:pt idx="11134">
                  <c:v>736</c:v>
                </c:pt>
                <c:pt idx="11135">
                  <c:v>723</c:v>
                </c:pt>
                <c:pt idx="11136">
                  <c:v>723</c:v>
                </c:pt>
                <c:pt idx="11137">
                  <c:v>726</c:v>
                </c:pt>
                <c:pt idx="11138">
                  <c:v>731</c:v>
                </c:pt>
                <c:pt idx="11139">
                  <c:v>716</c:v>
                </c:pt>
                <c:pt idx="11140">
                  <c:v>723</c:v>
                </c:pt>
                <c:pt idx="11141">
                  <c:v>731</c:v>
                </c:pt>
                <c:pt idx="11142">
                  <c:v>721</c:v>
                </c:pt>
                <c:pt idx="11143">
                  <c:v>715</c:v>
                </c:pt>
                <c:pt idx="11144">
                  <c:v>727</c:v>
                </c:pt>
                <c:pt idx="11145">
                  <c:v>724</c:v>
                </c:pt>
                <c:pt idx="11146">
                  <c:v>718</c:v>
                </c:pt>
                <c:pt idx="11147">
                  <c:v>718</c:v>
                </c:pt>
                <c:pt idx="11148">
                  <c:v>715</c:v>
                </c:pt>
                <c:pt idx="11149">
                  <c:v>724</c:v>
                </c:pt>
                <c:pt idx="11150">
                  <c:v>718</c:v>
                </c:pt>
                <c:pt idx="11151">
                  <c:v>723</c:v>
                </c:pt>
                <c:pt idx="11152">
                  <c:v>715</c:v>
                </c:pt>
                <c:pt idx="11153">
                  <c:v>723</c:v>
                </c:pt>
                <c:pt idx="11154">
                  <c:v>718</c:v>
                </c:pt>
                <c:pt idx="11155">
                  <c:v>715</c:v>
                </c:pt>
                <c:pt idx="11156">
                  <c:v>715</c:v>
                </c:pt>
                <c:pt idx="11157">
                  <c:v>721</c:v>
                </c:pt>
                <c:pt idx="11158">
                  <c:v>718</c:v>
                </c:pt>
                <c:pt idx="11159">
                  <c:v>724</c:v>
                </c:pt>
                <c:pt idx="11160">
                  <c:v>723</c:v>
                </c:pt>
                <c:pt idx="11161">
                  <c:v>718</c:v>
                </c:pt>
                <c:pt idx="11162">
                  <c:v>715</c:v>
                </c:pt>
                <c:pt idx="11163">
                  <c:v>715</c:v>
                </c:pt>
                <c:pt idx="11164">
                  <c:v>726</c:v>
                </c:pt>
                <c:pt idx="11165">
                  <c:v>716</c:v>
                </c:pt>
                <c:pt idx="11166">
                  <c:v>723</c:v>
                </c:pt>
                <c:pt idx="11167">
                  <c:v>731</c:v>
                </c:pt>
                <c:pt idx="11168">
                  <c:v>731</c:v>
                </c:pt>
                <c:pt idx="11169">
                  <c:v>723</c:v>
                </c:pt>
                <c:pt idx="11170">
                  <c:v>721</c:v>
                </c:pt>
                <c:pt idx="11171">
                  <c:v>723</c:v>
                </c:pt>
                <c:pt idx="11172">
                  <c:v>718</c:v>
                </c:pt>
                <c:pt idx="11173">
                  <c:v>724</c:v>
                </c:pt>
                <c:pt idx="11174">
                  <c:v>726</c:v>
                </c:pt>
                <c:pt idx="11175">
                  <c:v>728</c:v>
                </c:pt>
                <c:pt idx="11176">
                  <c:v>720</c:v>
                </c:pt>
                <c:pt idx="11177">
                  <c:v>720</c:v>
                </c:pt>
                <c:pt idx="11178">
                  <c:v>728</c:v>
                </c:pt>
                <c:pt idx="11179">
                  <c:v>723</c:v>
                </c:pt>
                <c:pt idx="11180">
                  <c:v>731</c:v>
                </c:pt>
                <c:pt idx="11181">
                  <c:v>721</c:v>
                </c:pt>
                <c:pt idx="11182">
                  <c:v>718</c:v>
                </c:pt>
                <c:pt idx="11183">
                  <c:v>715</c:v>
                </c:pt>
                <c:pt idx="11184">
                  <c:v>723</c:v>
                </c:pt>
                <c:pt idx="11185">
                  <c:v>726</c:v>
                </c:pt>
                <c:pt idx="11186">
                  <c:v>716</c:v>
                </c:pt>
                <c:pt idx="11187">
                  <c:v>718</c:v>
                </c:pt>
                <c:pt idx="11188">
                  <c:v>718</c:v>
                </c:pt>
                <c:pt idx="11189">
                  <c:v>721</c:v>
                </c:pt>
                <c:pt idx="11190">
                  <c:v>728</c:v>
                </c:pt>
                <c:pt idx="11191">
                  <c:v>726</c:v>
                </c:pt>
                <c:pt idx="11192">
                  <c:v>716</c:v>
                </c:pt>
                <c:pt idx="11193">
                  <c:v>718</c:v>
                </c:pt>
                <c:pt idx="11194">
                  <c:v>723</c:v>
                </c:pt>
                <c:pt idx="11195">
                  <c:v>721</c:v>
                </c:pt>
                <c:pt idx="11196">
                  <c:v>723</c:v>
                </c:pt>
                <c:pt idx="11197">
                  <c:v>721</c:v>
                </c:pt>
                <c:pt idx="11198">
                  <c:v>723</c:v>
                </c:pt>
                <c:pt idx="11199">
                  <c:v>723</c:v>
                </c:pt>
                <c:pt idx="11200">
                  <c:v>716</c:v>
                </c:pt>
                <c:pt idx="11201">
                  <c:v>718</c:v>
                </c:pt>
                <c:pt idx="11202">
                  <c:v>716</c:v>
                </c:pt>
                <c:pt idx="11203">
                  <c:v>723</c:v>
                </c:pt>
                <c:pt idx="11204">
                  <c:v>728</c:v>
                </c:pt>
                <c:pt idx="11205">
                  <c:v>729</c:v>
                </c:pt>
                <c:pt idx="11206">
                  <c:v>723</c:v>
                </c:pt>
                <c:pt idx="11207">
                  <c:v>718</c:v>
                </c:pt>
                <c:pt idx="11208">
                  <c:v>723</c:v>
                </c:pt>
                <c:pt idx="11209">
                  <c:v>723</c:v>
                </c:pt>
                <c:pt idx="11210">
                  <c:v>716</c:v>
                </c:pt>
                <c:pt idx="11211">
                  <c:v>728</c:v>
                </c:pt>
                <c:pt idx="11212">
                  <c:v>726</c:v>
                </c:pt>
                <c:pt idx="11213">
                  <c:v>716</c:v>
                </c:pt>
                <c:pt idx="11214">
                  <c:v>715</c:v>
                </c:pt>
                <c:pt idx="11215">
                  <c:v>723</c:v>
                </c:pt>
                <c:pt idx="11216">
                  <c:v>716</c:v>
                </c:pt>
                <c:pt idx="11217">
                  <c:v>723</c:v>
                </c:pt>
                <c:pt idx="11218">
                  <c:v>718</c:v>
                </c:pt>
                <c:pt idx="11219">
                  <c:v>724</c:v>
                </c:pt>
                <c:pt idx="11220">
                  <c:v>718</c:v>
                </c:pt>
                <c:pt idx="11221">
                  <c:v>715</c:v>
                </c:pt>
                <c:pt idx="11222">
                  <c:v>715</c:v>
                </c:pt>
                <c:pt idx="11223">
                  <c:v>723</c:v>
                </c:pt>
                <c:pt idx="11224">
                  <c:v>728</c:v>
                </c:pt>
                <c:pt idx="11225">
                  <c:v>724</c:v>
                </c:pt>
                <c:pt idx="11226">
                  <c:v>723</c:v>
                </c:pt>
                <c:pt idx="11227">
                  <c:v>723</c:v>
                </c:pt>
                <c:pt idx="11228">
                  <c:v>726</c:v>
                </c:pt>
                <c:pt idx="11229">
                  <c:v>736</c:v>
                </c:pt>
                <c:pt idx="11230">
                  <c:v>736</c:v>
                </c:pt>
                <c:pt idx="11231">
                  <c:v>736</c:v>
                </c:pt>
                <c:pt idx="11232">
                  <c:v>728</c:v>
                </c:pt>
                <c:pt idx="11233">
                  <c:v>715</c:v>
                </c:pt>
                <c:pt idx="11234">
                  <c:v>728</c:v>
                </c:pt>
                <c:pt idx="11235">
                  <c:v>718</c:v>
                </c:pt>
                <c:pt idx="11236">
                  <c:v>750</c:v>
                </c:pt>
                <c:pt idx="11237">
                  <c:v>723</c:v>
                </c:pt>
                <c:pt idx="11238">
                  <c:v>716</c:v>
                </c:pt>
                <c:pt idx="11239">
                  <c:v>723</c:v>
                </c:pt>
                <c:pt idx="11240">
                  <c:v>722</c:v>
                </c:pt>
                <c:pt idx="11241">
                  <c:v>721</c:v>
                </c:pt>
                <c:pt idx="11242">
                  <c:v>728</c:v>
                </c:pt>
                <c:pt idx="11243">
                  <c:v>729</c:v>
                </c:pt>
                <c:pt idx="11244">
                  <c:v>723</c:v>
                </c:pt>
                <c:pt idx="11245">
                  <c:v>718</c:v>
                </c:pt>
                <c:pt idx="11246">
                  <c:v>721</c:v>
                </c:pt>
                <c:pt idx="11247">
                  <c:v>718</c:v>
                </c:pt>
                <c:pt idx="11248">
                  <c:v>717</c:v>
                </c:pt>
                <c:pt idx="11249">
                  <c:v>716</c:v>
                </c:pt>
                <c:pt idx="11250">
                  <c:v>723</c:v>
                </c:pt>
                <c:pt idx="11251">
                  <c:v>724</c:v>
                </c:pt>
                <c:pt idx="11252">
                  <c:v>723</c:v>
                </c:pt>
                <c:pt idx="11253">
                  <c:v>736</c:v>
                </c:pt>
                <c:pt idx="11254">
                  <c:v>731</c:v>
                </c:pt>
                <c:pt idx="11255">
                  <c:v>731</c:v>
                </c:pt>
                <c:pt idx="11256">
                  <c:v>726</c:v>
                </c:pt>
                <c:pt idx="11257">
                  <c:v>745</c:v>
                </c:pt>
                <c:pt idx="11258">
                  <c:v>748</c:v>
                </c:pt>
                <c:pt idx="11259">
                  <c:v>723</c:v>
                </c:pt>
                <c:pt idx="11260">
                  <c:v>726</c:v>
                </c:pt>
                <c:pt idx="11261">
                  <c:v>726</c:v>
                </c:pt>
                <c:pt idx="11262">
                  <c:v>726</c:v>
                </c:pt>
                <c:pt idx="11263">
                  <c:v>724</c:v>
                </c:pt>
                <c:pt idx="11264">
                  <c:v>718</c:v>
                </c:pt>
                <c:pt idx="11265">
                  <c:v>717</c:v>
                </c:pt>
                <c:pt idx="11266">
                  <c:v>716</c:v>
                </c:pt>
                <c:pt idx="11267">
                  <c:v>716</c:v>
                </c:pt>
                <c:pt idx="11268">
                  <c:v>717</c:v>
                </c:pt>
                <c:pt idx="11269">
                  <c:v>721</c:v>
                </c:pt>
                <c:pt idx="11270">
                  <c:v>718</c:v>
                </c:pt>
                <c:pt idx="11271">
                  <c:v>728</c:v>
                </c:pt>
                <c:pt idx="11272">
                  <c:v>718</c:v>
                </c:pt>
                <c:pt idx="11273">
                  <c:v>721</c:v>
                </c:pt>
                <c:pt idx="11274">
                  <c:v>726</c:v>
                </c:pt>
                <c:pt idx="11275">
                  <c:v>726</c:v>
                </c:pt>
                <c:pt idx="11276">
                  <c:v>721</c:v>
                </c:pt>
                <c:pt idx="11277">
                  <c:v>723</c:v>
                </c:pt>
                <c:pt idx="11278">
                  <c:v>731</c:v>
                </c:pt>
                <c:pt idx="11279">
                  <c:v>723</c:v>
                </c:pt>
                <c:pt idx="11280">
                  <c:v>717</c:v>
                </c:pt>
                <c:pt idx="11281">
                  <c:v>715</c:v>
                </c:pt>
                <c:pt idx="11282">
                  <c:v>718</c:v>
                </c:pt>
                <c:pt idx="11283">
                  <c:v>726</c:v>
                </c:pt>
                <c:pt idx="11284">
                  <c:v>723</c:v>
                </c:pt>
                <c:pt idx="11285">
                  <c:v>723</c:v>
                </c:pt>
                <c:pt idx="11286">
                  <c:v>721</c:v>
                </c:pt>
                <c:pt idx="11287">
                  <c:v>716</c:v>
                </c:pt>
                <c:pt idx="11288">
                  <c:v>717</c:v>
                </c:pt>
                <c:pt idx="11289">
                  <c:v>724</c:v>
                </c:pt>
                <c:pt idx="11290">
                  <c:v>723</c:v>
                </c:pt>
                <c:pt idx="11291">
                  <c:v>718</c:v>
                </c:pt>
                <c:pt idx="11292">
                  <c:v>723</c:v>
                </c:pt>
                <c:pt idx="11293">
                  <c:v>717</c:v>
                </c:pt>
                <c:pt idx="11294">
                  <c:v>715</c:v>
                </c:pt>
                <c:pt idx="11295">
                  <c:v>723</c:v>
                </c:pt>
                <c:pt idx="11296">
                  <c:v>731</c:v>
                </c:pt>
                <c:pt idx="11297">
                  <c:v>716</c:v>
                </c:pt>
                <c:pt idx="11298">
                  <c:v>728</c:v>
                </c:pt>
                <c:pt idx="11299">
                  <c:v>716</c:v>
                </c:pt>
                <c:pt idx="11300">
                  <c:v>723</c:v>
                </c:pt>
                <c:pt idx="11301">
                  <c:v>718</c:v>
                </c:pt>
                <c:pt idx="11302">
                  <c:v>715</c:v>
                </c:pt>
                <c:pt idx="11303">
                  <c:v>721</c:v>
                </c:pt>
                <c:pt idx="11304">
                  <c:v>736</c:v>
                </c:pt>
                <c:pt idx="11305">
                  <c:v>733</c:v>
                </c:pt>
                <c:pt idx="11306">
                  <c:v>728</c:v>
                </c:pt>
                <c:pt idx="11307">
                  <c:v>726</c:v>
                </c:pt>
                <c:pt idx="11308">
                  <c:v>723</c:v>
                </c:pt>
                <c:pt idx="11309">
                  <c:v>723</c:v>
                </c:pt>
                <c:pt idx="11310">
                  <c:v>721</c:v>
                </c:pt>
                <c:pt idx="11311">
                  <c:v>726</c:v>
                </c:pt>
                <c:pt idx="11312">
                  <c:v>728</c:v>
                </c:pt>
                <c:pt idx="11313">
                  <c:v>731</c:v>
                </c:pt>
                <c:pt idx="11314">
                  <c:v>718</c:v>
                </c:pt>
                <c:pt idx="11315">
                  <c:v>721</c:v>
                </c:pt>
                <c:pt idx="11316">
                  <c:v>723</c:v>
                </c:pt>
                <c:pt idx="11317">
                  <c:v>723</c:v>
                </c:pt>
                <c:pt idx="11318">
                  <c:v>716</c:v>
                </c:pt>
                <c:pt idx="11319">
                  <c:v>726</c:v>
                </c:pt>
                <c:pt idx="11320">
                  <c:v>723</c:v>
                </c:pt>
                <c:pt idx="11321">
                  <c:v>723</c:v>
                </c:pt>
                <c:pt idx="11322">
                  <c:v>718</c:v>
                </c:pt>
                <c:pt idx="11323">
                  <c:v>726</c:v>
                </c:pt>
                <c:pt idx="11324">
                  <c:v>721</c:v>
                </c:pt>
                <c:pt idx="11325">
                  <c:v>731</c:v>
                </c:pt>
                <c:pt idx="11326">
                  <c:v>731</c:v>
                </c:pt>
                <c:pt idx="11327">
                  <c:v>728</c:v>
                </c:pt>
                <c:pt idx="11328">
                  <c:v>722</c:v>
                </c:pt>
                <c:pt idx="11329">
                  <c:v>721</c:v>
                </c:pt>
                <c:pt idx="11330">
                  <c:v>728</c:v>
                </c:pt>
                <c:pt idx="11331">
                  <c:v>726</c:v>
                </c:pt>
                <c:pt idx="11332">
                  <c:v>733</c:v>
                </c:pt>
                <c:pt idx="11333">
                  <c:v>728</c:v>
                </c:pt>
                <c:pt idx="11334">
                  <c:v>736</c:v>
                </c:pt>
                <c:pt idx="11335">
                  <c:v>723</c:v>
                </c:pt>
                <c:pt idx="11336">
                  <c:v>731</c:v>
                </c:pt>
                <c:pt idx="11337">
                  <c:v>723</c:v>
                </c:pt>
                <c:pt idx="11338">
                  <c:v>726</c:v>
                </c:pt>
                <c:pt idx="11339">
                  <c:v>718</c:v>
                </c:pt>
                <c:pt idx="11340">
                  <c:v>718</c:v>
                </c:pt>
                <c:pt idx="11341">
                  <c:v>721</c:v>
                </c:pt>
                <c:pt idx="11342">
                  <c:v>731</c:v>
                </c:pt>
                <c:pt idx="11343">
                  <c:v>726</c:v>
                </c:pt>
                <c:pt idx="11344">
                  <c:v>723</c:v>
                </c:pt>
                <c:pt idx="11345">
                  <c:v>723</c:v>
                </c:pt>
                <c:pt idx="11346">
                  <c:v>716</c:v>
                </c:pt>
                <c:pt idx="11347">
                  <c:v>723</c:v>
                </c:pt>
                <c:pt idx="11348">
                  <c:v>718</c:v>
                </c:pt>
                <c:pt idx="11349">
                  <c:v>723</c:v>
                </c:pt>
                <c:pt idx="11350">
                  <c:v>726</c:v>
                </c:pt>
                <c:pt idx="11351">
                  <c:v>721</c:v>
                </c:pt>
                <c:pt idx="11352">
                  <c:v>723</c:v>
                </c:pt>
                <c:pt idx="11353">
                  <c:v>723</c:v>
                </c:pt>
                <c:pt idx="11354">
                  <c:v>723</c:v>
                </c:pt>
                <c:pt idx="11355">
                  <c:v>728</c:v>
                </c:pt>
                <c:pt idx="11356">
                  <c:v>721</c:v>
                </c:pt>
                <c:pt idx="11357">
                  <c:v>723</c:v>
                </c:pt>
                <c:pt idx="11358">
                  <c:v>722</c:v>
                </c:pt>
                <c:pt idx="11359">
                  <c:v>726</c:v>
                </c:pt>
                <c:pt idx="11360">
                  <c:v>731</c:v>
                </c:pt>
                <c:pt idx="11361">
                  <c:v>721</c:v>
                </c:pt>
                <c:pt idx="11362">
                  <c:v>715</c:v>
                </c:pt>
                <c:pt idx="11363">
                  <c:v>723</c:v>
                </c:pt>
                <c:pt idx="11364">
                  <c:v>743</c:v>
                </c:pt>
                <c:pt idx="11365">
                  <c:v>718</c:v>
                </c:pt>
                <c:pt idx="11366">
                  <c:v>718</c:v>
                </c:pt>
                <c:pt idx="11367">
                  <c:v>723</c:v>
                </c:pt>
                <c:pt idx="11368">
                  <c:v>718</c:v>
                </c:pt>
                <c:pt idx="11369">
                  <c:v>721</c:v>
                </c:pt>
                <c:pt idx="11370">
                  <c:v>723</c:v>
                </c:pt>
                <c:pt idx="11371">
                  <c:v>716</c:v>
                </c:pt>
                <c:pt idx="11372">
                  <c:v>718</c:v>
                </c:pt>
                <c:pt idx="11373">
                  <c:v>723</c:v>
                </c:pt>
                <c:pt idx="11374">
                  <c:v>726</c:v>
                </c:pt>
                <c:pt idx="11375">
                  <c:v>718</c:v>
                </c:pt>
                <c:pt idx="11376">
                  <c:v>716</c:v>
                </c:pt>
                <c:pt idx="11377">
                  <c:v>726</c:v>
                </c:pt>
                <c:pt idx="11378">
                  <c:v>728</c:v>
                </c:pt>
                <c:pt idx="11379">
                  <c:v>726</c:v>
                </c:pt>
                <c:pt idx="11380">
                  <c:v>723</c:v>
                </c:pt>
                <c:pt idx="11381">
                  <c:v>729</c:v>
                </c:pt>
                <c:pt idx="11382">
                  <c:v>726</c:v>
                </c:pt>
                <c:pt idx="11383">
                  <c:v>727</c:v>
                </c:pt>
                <c:pt idx="11384">
                  <c:v>724</c:v>
                </c:pt>
                <c:pt idx="11385">
                  <c:v>718</c:v>
                </c:pt>
                <c:pt idx="11386">
                  <c:v>726</c:v>
                </c:pt>
                <c:pt idx="11387">
                  <c:v>721</c:v>
                </c:pt>
                <c:pt idx="11388">
                  <c:v>726</c:v>
                </c:pt>
                <c:pt idx="11389">
                  <c:v>728</c:v>
                </c:pt>
                <c:pt idx="11390">
                  <c:v>726</c:v>
                </c:pt>
                <c:pt idx="11391">
                  <c:v>726</c:v>
                </c:pt>
                <c:pt idx="11392">
                  <c:v>721</c:v>
                </c:pt>
                <c:pt idx="11393">
                  <c:v>726</c:v>
                </c:pt>
                <c:pt idx="11394">
                  <c:v>728</c:v>
                </c:pt>
                <c:pt idx="11395">
                  <c:v>722</c:v>
                </c:pt>
                <c:pt idx="11396">
                  <c:v>715</c:v>
                </c:pt>
                <c:pt idx="11397">
                  <c:v>716</c:v>
                </c:pt>
                <c:pt idx="11398">
                  <c:v>723</c:v>
                </c:pt>
                <c:pt idx="11399">
                  <c:v>724</c:v>
                </c:pt>
                <c:pt idx="11400">
                  <c:v>723</c:v>
                </c:pt>
                <c:pt idx="11401">
                  <c:v>718</c:v>
                </c:pt>
                <c:pt idx="11402">
                  <c:v>728</c:v>
                </c:pt>
                <c:pt idx="11403">
                  <c:v>723</c:v>
                </c:pt>
                <c:pt idx="11404">
                  <c:v>731</c:v>
                </c:pt>
                <c:pt idx="11405">
                  <c:v>723</c:v>
                </c:pt>
                <c:pt idx="11406">
                  <c:v>736</c:v>
                </c:pt>
                <c:pt idx="11407">
                  <c:v>728</c:v>
                </c:pt>
                <c:pt idx="11408">
                  <c:v>731</c:v>
                </c:pt>
                <c:pt idx="11409">
                  <c:v>728</c:v>
                </c:pt>
                <c:pt idx="11410">
                  <c:v>723</c:v>
                </c:pt>
                <c:pt idx="11411">
                  <c:v>721</c:v>
                </c:pt>
                <c:pt idx="11412">
                  <c:v>728</c:v>
                </c:pt>
                <c:pt idx="11413">
                  <c:v>723</c:v>
                </c:pt>
                <c:pt idx="11414">
                  <c:v>728</c:v>
                </c:pt>
                <c:pt idx="11415">
                  <c:v>731</c:v>
                </c:pt>
                <c:pt idx="11416">
                  <c:v>721</c:v>
                </c:pt>
                <c:pt idx="11417">
                  <c:v>728</c:v>
                </c:pt>
                <c:pt idx="11418">
                  <c:v>728</c:v>
                </c:pt>
                <c:pt idx="11419">
                  <c:v>728</c:v>
                </c:pt>
                <c:pt idx="11420">
                  <c:v>728</c:v>
                </c:pt>
                <c:pt idx="11421">
                  <c:v>721</c:v>
                </c:pt>
                <c:pt idx="11422">
                  <c:v>731</c:v>
                </c:pt>
                <c:pt idx="11423">
                  <c:v>723</c:v>
                </c:pt>
                <c:pt idx="11424">
                  <c:v>726</c:v>
                </c:pt>
                <c:pt idx="11425">
                  <c:v>728</c:v>
                </c:pt>
                <c:pt idx="11426">
                  <c:v>736</c:v>
                </c:pt>
                <c:pt idx="11427">
                  <c:v>723</c:v>
                </c:pt>
                <c:pt idx="11428">
                  <c:v>723</c:v>
                </c:pt>
                <c:pt idx="11429">
                  <c:v>731</c:v>
                </c:pt>
                <c:pt idx="11430">
                  <c:v>722</c:v>
                </c:pt>
                <c:pt idx="11431">
                  <c:v>731</c:v>
                </c:pt>
                <c:pt idx="11432">
                  <c:v>731</c:v>
                </c:pt>
                <c:pt idx="11433">
                  <c:v>723</c:v>
                </c:pt>
                <c:pt idx="11434">
                  <c:v>716</c:v>
                </c:pt>
                <c:pt idx="11435">
                  <c:v>726</c:v>
                </c:pt>
                <c:pt idx="11436">
                  <c:v>724</c:v>
                </c:pt>
                <c:pt idx="11437">
                  <c:v>731</c:v>
                </c:pt>
                <c:pt idx="11438">
                  <c:v>718</c:v>
                </c:pt>
                <c:pt idx="11439">
                  <c:v>715</c:v>
                </c:pt>
                <c:pt idx="11440">
                  <c:v>715</c:v>
                </c:pt>
                <c:pt idx="11441">
                  <c:v>721</c:v>
                </c:pt>
                <c:pt idx="11442">
                  <c:v>728</c:v>
                </c:pt>
                <c:pt idx="11443">
                  <c:v>734</c:v>
                </c:pt>
                <c:pt idx="11444">
                  <c:v>723</c:v>
                </c:pt>
                <c:pt idx="11445">
                  <c:v>722</c:v>
                </c:pt>
                <c:pt idx="11446">
                  <c:v>726</c:v>
                </c:pt>
                <c:pt idx="11447">
                  <c:v>731</c:v>
                </c:pt>
                <c:pt idx="11448">
                  <c:v>721</c:v>
                </c:pt>
                <c:pt idx="11449">
                  <c:v>716</c:v>
                </c:pt>
                <c:pt idx="11450">
                  <c:v>728</c:v>
                </c:pt>
                <c:pt idx="11451">
                  <c:v>716</c:v>
                </c:pt>
                <c:pt idx="11452">
                  <c:v>723</c:v>
                </c:pt>
                <c:pt idx="11453">
                  <c:v>731</c:v>
                </c:pt>
                <c:pt idx="11454">
                  <c:v>716</c:v>
                </c:pt>
                <c:pt idx="11455">
                  <c:v>723</c:v>
                </c:pt>
                <c:pt idx="11456">
                  <c:v>726</c:v>
                </c:pt>
                <c:pt idx="11457">
                  <c:v>716</c:v>
                </c:pt>
                <c:pt idx="11458">
                  <c:v>731</c:v>
                </c:pt>
                <c:pt idx="11459">
                  <c:v>726</c:v>
                </c:pt>
                <c:pt idx="11460">
                  <c:v>731</c:v>
                </c:pt>
                <c:pt idx="11461">
                  <c:v>731</c:v>
                </c:pt>
                <c:pt idx="11462">
                  <c:v>726</c:v>
                </c:pt>
                <c:pt idx="11463">
                  <c:v>736</c:v>
                </c:pt>
                <c:pt idx="11464">
                  <c:v>723</c:v>
                </c:pt>
                <c:pt idx="11465">
                  <c:v>720</c:v>
                </c:pt>
                <c:pt idx="11466">
                  <c:v>723</c:v>
                </c:pt>
                <c:pt idx="11467">
                  <c:v>726</c:v>
                </c:pt>
                <c:pt idx="11468">
                  <c:v>718</c:v>
                </c:pt>
                <c:pt idx="11469">
                  <c:v>726</c:v>
                </c:pt>
                <c:pt idx="11470">
                  <c:v>721</c:v>
                </c:pt>
                <c:pt idx="11471">
                  <c:v>723</c:v>
                </c:pt>
                <c:pt idx="11472">
                  <c:v>716</c:v>
                </c:pt>
                <c:pt idx="11473">
                  <c:v>718</c:v>
                </c:pt>
                <c:pt idx="11474">
                  <c:v>723</c:v>
                </c:pt>
                <c:pt idx="11475">
                  <c:v>718</c:v>
                </c:pt>
                <c:pt idx="11476">
                  <c:v>723</c:v>
                </c:pt>
                <c:pt idx="11477">
                  <c:v>721</c:v>
                </c:pt>
                <c:pt idx="11478">
                  <c:v>723</c:v>
                </c:pt>
                <c:pt idx="11479">
                  <c:v>718</c:v>
                </c:pt>
                <c:pt idx="11480">
                  <c:v>721</c:v>
                </c:pt>
                <c:pt idx="11481">
                  <c:v>715</c:v>
                </c:pt>
                <c:pt idx="11482">
                  <c:v>723</c:v>
                </c:pt>
                <c:pt idx="11483">
                  <c:v>723</c:v>
                </c:pt>
                <c:pt idx="11484">
                  <c:v>723</c:v>
                </c:pt>
                <c:pt idx="11485">
                  <c:v>723</c:v>
                </c:pt>
                <c:pt idx="11486">
                  <c:v>716</c:v>
                </c:pt>
                <c:pt idx="11487">
                  <c:v>723</c:v>
                </c:pt>
                <c:pt idx="11488">
                  <c:v>723</c:v>
                </c:pt>
                <c:pt idx="11489">
                  <c:v>726</c:v>
                </c:pt>
                <c:pt idx="11490">
                  <c:v>723</c:v>
                </c:pt>
                <c:pt idx="11491">
                  <c:v>726</c:v>
                </c:pt>
                <c:pt idx="11492">
                  <c:v>723</c:v>
                </c:pt>
                <c:pt idx="11493">
                  <c:v>726</c:v>
                </c:pt>
                <c:pt idx="11494">
                  <c:v>721</c:v>
                </c:pt>
                <c:pt idx="11495">
                  <c:v>718</c:v>
                </c:pt>
                <c:pt idx="11496">
                  <c:v>745</c:v>
                </c:pt>
                <c:pt idx="11497">
                  <c:v>716</c:v>
                </c:pt>
                <c:pt idx="11498">
                  <c:v>718</c:v>
                </c:pt>
                <c:pt idx="11499">
                  <c:v>723</c:v>
                </c:pt>
                <c:pt idx="11500">
                  <c:v>721</c:v>
                </c:pt>
                <c:pt idx="11501">
                  <c:v>731</c:v>
                </c:pt>
                <c:pt idx="11502">
                  <c:v>721</c:v>
                </c:pt>
                <c:pt idx="11503">
                  <c:v>718</c:v>
                </c:pt>
                <c:pt idx="11504">
                  <c:v>724</c:v>
                </c:pt>
                <c:pt idx="11505">
                  <c:v>723</c:v>
                </c:pt>
                <c:pt idx="11506">
                  <c:v>723</c:v>
                </c:pt>
                <c:pt idx="11507">
                  <c:v>721</c:v>
                </c:pt>
                <c:pt idx="11508">
                  <c:v>723</c:v>
                </c:pt>
                <c:pt idx="11509">
                  <c:v>721</c:v>
                </c:pt>
                <c:pt idx="11510">
                  <c:v>731</c:v>
                </c:pt>
                <c:pt idx="11511">
                  <c:v>726</c:v>
                </c:pt>
                <c:pt idx="11512">
                  <c:v>721</c:v>
                </c:pt>
                <c:pt idx="11513">
                  <c:v>726</c:v>
                </c:pt>
                <c:pt idx="11514">
                  <c:v>723</c:v>
                </c:pt>
                <c:pt idx="11515">
                  <c:v>724</c:v>
                </c:pt>
                <c:pt idx="11516">
                  <c:v>718</c:v>
                </c:pt>
                <c:pt idx="11517">
                  <c:v>724</c:v>
                </c:pt>
                <c:pt idx="11518">
                  <c:v>723</c:v>
                </c:pt>
                <c:pt idx="11519">
                  <c:v>723</c:v>
                </c:pt>
                <c:pt idx="11520">
                  <c:v>721</c:v>
                </c:pt>
                <c:pt idx="11521">
                  <c:v>726</c:v>
                </c:pt>
                <c:pt idx="11522">
                  <c:v>718</c:v>
                </c:pt>
                <c:pt idx="11523">
                  <c:v>724</c:v>
                </c:pt>
                <c:pt idx="11524">
                  <c:v>726</c:v>
                </c:pt>
                <c:pt idx="11525">
                  <c:v>723</c:v>
                </c:pt>
                <c:pt idx="11526">
                  <c:v>723</c:v>
                </c:pt>
                <c:pt idx="11527">
                  <c:v>718</c:v>
                </c:pt>
                <c:pt idx="11528">
                  <c:v>718</c:v>
                </c:pt>
                <c:pt idx="11529">
                  <c:v>723</c:v>
                </c:pt>
                <c:pt idx="11530">
                  <c:v>726</c:v>
                </c:pt>
                <c:pt idx="11531">
                  <c:v>723</c:v>
                </c:pt>
                <c:pt idx="11532">
                  <c:v>718</c:v>
                </c:pt>
                <c:pt idx="11533">
                  <c:v>721</c:v>
                </c:pt>
                <c:pt idx="11534">
                  <c:v>723</c:v>
                </c:pt>
                <c:pt idx="11535">
                  <c:v>717</c:v>
                </c:pt>
                <c:pt idx="11536">
                  <c:v>721</c:v>
                </c:pt>
                <c:pt idx="11537">
                  <c:v>728</c:v>
                </c:pt>
                <c:pt idx="11538">
                  <c:v>723</c:v>
                </c:pt>
                <c:pt idx="11539">
                  <c:v>729</c:v>
                </c:pt>
                <c:pt idx="11540">
                  <c:v>723</c:v>
                </c:pt>
                <c:pt idx="11541">
                  <c:v>728</c:v>
                </c:pt>
                <c:pt idx="11542">
                  <c:v>728</c:v>
                </c:pt>
                <c:pt idx="11543">
                  <c:v>728</c:v>
                </c:pt>
                <c:pt idx="11544">
                  <c:v>721</c:v>
                </c:pt>
                <c:pt idx="11545">
                  <c:v>731</c:v>
                </c:pt>
                <c:pt idx="11546">
                  <c:v>728</c:v>
                </c:pt>
                <c:pt idx="11547">
                  <c:v>726</c:v>
                </c:pt>
                <c:pt idx="11548">
                  <c:v>723</c:v>
                </c:pt>
                <c:pt idx="11549">
                  <c:v>721</c:v>
                </c:pt>
                <c:pt idx="11550">
                  <c:v>726</c:v>
                </c:pt>
                <c:pt idx="11551">
                  <c:v>723</c:v>
                </c:pt>
                <c:pt idx="11552">
                  <c:v>721</c:v>
                </c:pt>
                <c:pt idx="11553">
                  <c:v>723</c:v>
                </c:pt>
                <c:pt idx="11554">
                  <c:v>726</c:v>
                </c:pt>
                <c:pt idx="11555">
                  <c:v>729</c:v>
                </c:pt>
                <c:pt idx="11556">
                  <c:v>728</c:v>
                </c:pt>
                <c:pt idx="11557">
                  <c:v>722</c:v>
                </c:pt>
                <c:pt idx="11558">
                  <c:v>726</c:v>
                </c:pt>
                <c:pt idx="11559">
                  <c:v>721</c:v>
                </c:pt>
                <c:pt idx="11560">
                  <c:v>733</c:v>
                </c:pt>
                <c:pt idx="11561">
                  <c:v>726</c:v>
                </c:pt>
                <c:pt idx="11562">
                  <c:v>728</c:v>
                </c:pt>
                <c:pt idx="11563">
                  <c:v>726</c:v>
                </c:pt>
                <c:pt idx="11564">
                  <c:v>721</c:v>
                </c:pt>
                <c:pt idx="11565">
                  <c:v>723</c:v>
                </c:pt>
                <c:pt idx="11566">
                  <c:v>726</c:v>
                </c:pt>
                <c:pt idx="11567">
                  <c:v>736</c:v>
                </c:pt>
                <c:pt idx="11568">
                  <c:v>723</c:v>
                </c:pt>
                <c:pt idx="11569">
                  <c:v>716</c:v>
                </c:pt>
                <c:pt idx="11570">
                  <c:v>715</c:v>
                </c:pt>
                <c:pt idx="11571">
                  <c:v>718</c:v>
                </c:pt>
                <c:pt idx="11572">
                  <c:v>721</c:v>
                </c:pt>
                <c:pt idx="11573">
                  <c:v>716</c:v>
                </c:pt>
                <c:pt idx="11574">
                  <c:v>728</c:v>
                </c:pt>
                <c:pt idx="11575">
                  <c:v>716</c:v>
                </c:pt>
                <c:pt idx="11576">
                  <c:v>723</c:v>
                </c:pt>
                <c:pt idx="11577">
                  <c:v>729</c:v>
                </c:pt>
                <c:pt idx="11578">
                  <c:v>731</c:v>
                </c:pt>
                <c:pt idx="11579">
                  <c:v>723</c:v>
                </c:pt>
                <c:pt idx="11580">
                  <c:v>726</c:v>
                </c:pt>
                <c:pt idx="11581">
                  <c:v>726</c:v>
                </c:pt>
                <c:pt idx="11582">
                  <c:v>721</c:v>
                </c:pt>
                <c:pt idx="11583">
                  <c:v>723</c:v>
                </c:pt>
                <c:pt idx="11584">
                  <c:v>718</c:v>
                </c:pt>
                <c:pt idx="11585">
                  <c:v>715</c:v>
                </c:pt>
                <c:pt idx="11586">
                  <c:v>726</c:v>
                </c:pt>
                <c:pt idx="11587">
                  <c:v>718</c:v>
                </c:pt>
                <c:pt idx="11588">
                  <c:v>716</c:v>
                </c:pt>
                <c:pt idx="11589">
                  <c:v>723</c:v>
                </c:pt>
                <c:pt idx="11590">
                  <c:v>726</c:v>
                </c:pt>
                <c:pt idx="11591">
                  <c:v>716</c:v>
                </c:pt>
                <c:pt idx="11592">
                  <c:v>723</c:v>
                </c:pt>
                <c:pt idx="11593">
                  <c:v>723</c:v>
                </c:pt>
                <c:pt idx="11594">
                  <c:v>726</c:v>
                </c:pt>
                <c:pt idx="11595">
                  <c:v>718</c:v>
                </c:pt>
                <c:pt idx="11596">
                  <c:v>724</c:v>
                </c:pt>
                <c:pt idx="11597">
                  <c:v>721</c:v>
                </c:pt>
                <c:pt idx="11598">
                  <c:v>722</c:v>
                </c:pt>
                <c:pt idx="11599">
                  <c:v>726</c:v>
                </c:pt>
                <c:pt idx="11600">
                  <c:v>728</c:v>
                </c:pt>
                <c:pt idx="11601">
                  <c:v>728</c:v>
                </c:pt>
                <c:pt idx="11602">
                  <c:v>729</c:v>
                </c:pt>
                <c:pt idx="11603">
                  <c:v>718</c:v>
                </c:pt>
                <c:pt idx="11604">
                  <c:v>717</c:v>
                </c:pt>
                <c:pt idx="11605">
                  <c:v>723</c:v>
                </c:pt>
                <c:pt idx="11606">
                  <c:v>723</c:v>
                </c:pt>
                <c:pt idx="11607">
                  <c:v>724</c:v>
                </c:pt>
                <c:pt idx="11608">
                  <c:v>716</c:v>
                </c:pt>
                <c:pt idx="11609">
                  <c:v>723</c:v>
                </c:pt>
                <c:pt idx="11610">
                  <c:v>723</c:v>
                </c:pt>
                <c:pt idx="11611">
                  <c:v>723</c:v>
                </c:pt>
                <c:pt idx="11612">
                  <c:v>721</c:v>
                </c:pt>
                <c:pt idx="11613">
                  <c:v>723</c:v>
                </c:pt>
                <c:pt idx="11614">
                  <c:v>723</c:v>
                </c:pt>
                <c:pt idx="11615">
                  <c:v>724</c:v>
                </c:pt>
                <c:pt idx="11616">
                  <c:v>723</c:v>
                </c:pt>
                <c:pt idx="11617">
                  <c:v>718</c:v>
                </c:pt>
                <c:pt idx="11618">
                  <c:v>731</c:v>
                </c:pt>
                <c:pt idx="11619">
                  <c:v>718</c:v>
                </c:pt>
                <c:pt idx="11620">
                  <c:v>715</c:v>
                </c:pt>
                <c:pt idx="11621">
                  <c:v>721</c:v>
                </c:pt>
                <c:pt idx="11622">
                  <c:v>723</c:v>
                </c:pt>
                <c:pt idx="11623">
                  <c:v>721</c:v>
                </c:pt>
                <c:pt idx="11624">
                  <c:v>720</c:v>
                </c:pt>
                <c:pt idx="11625">
                  <c:v>723</c:v>
                </c:pt>
                <c:pt idx="11626">
                  <c:v>721</c:v>
                </c:pt>
                <c:pt idx="11627">
                  <c:v>720</c:v>
                </c:pt>
                <c:pt idx="11628">
                  <c:v>731</c:v>
                </c:pt>
                <c:pt idx="11629">
                  <c:v>726</c:v>
                </c:pt>
                <c:pt idx="11630">
                  <c:v>723</c:v>
                </c:pt>
                <c:pt idx="11631">
                  <c:v>722</c:v>
                </c:pt>
                <c:pt idx="11632">
                  <c:v>726</c:v>
                </c:pt>
                <c:pt idx="11633">
                  <c:v>723</c:v>
                </c:pt>
                <c:pt idx="11634">
                  <c:v>726</c:v>
                </c:pt>
                <c:pt idx="11635">
                  <c:v>723</c:v>
                </c:pt>
                <c:pt idx="11636">
                  <c:v>723</c:v>
                </c:pt>
                <c:pt idx="11637">
                  <c:v>721</c:v>
                </c:pt>
                <c:pt idx="11638">
                  <c:v>736</c:v>
                </c:pt>
                <c:pt idx="11639">
                  <c:v>726</c:v>
                </c:pt>
                <c:pt idx="11640">
                  <c:v>731</c:v>
                </c:pt>
                <c:pt idx="11641">
                  <c:v>731</c:v>
                </c:pt>
                <c:pt idx="11642">
                  <c:v>731</c:v>
                </c:pt>
                <c:pt idx="11643">
                  <c:v>726</c:v>
                </c:pt>
                <c:pt idx="11644">
                  <c:v>724</c:v>
                </c:pt>
                <c:pt idx="11645">
                  <c:v>723</c:v>
                </c:pt>
                <c:pt idx="11646">
                  <c:v>718</c:v>
                </c:pt>
                <c:pt idx="11647">
                  <c:v>731</c:v>
                </c:pt>
                <c:pt idx="11648">
                  <c:v>718</c:v>
                </c:pt>
                <c:pt idx="11649">
                  <c:v>721</c:v>
                </c:pt>
                <c:pt idx="11650">
                  <c:v>723</c:v>
                </c:pt>
                <c:pt idx="11651">
                  <c:v>718</c:v>
                </c:pt>
                <c:pt idx="11652">
                  <c:v>723</c:v>
                </c:pt>
                <c:pt idx="11653">
                  <c:v>723</c:v>
                </c:pt>
                <c:pt idx="11654">
                  <c:v>724</c:v>
                </c:pt>
                <c:pt idx="11655">
                  <c:v>728</c:v>
                </c:pt>
                <c:pt idx="11656">
                  <c:v>726</c:v>
                </c:pt>
                <c:pt idx="11657">
                  <c:v>728</c:v>
                </c:pt>
                <c:pt idx="11658">
                  <c:v>723</c:v>
                </c:pt>
                <c:pt idx="11659">
                  <c:v>721</c:v>
                </c:pt>
                <c:pt idx="11660">
                  <c:v>736</c:v>
                </c:pt>
                <c:pt idx="11661">
                  <c:v>728</c:v>
                </c:pt>
                <c:pt idx="11662">
                  <c:v>720</c:v>
                </c:pt>
                <c:pt idx="11663">
                  <c:v>716</c:v>
                </c:pt>
                <c:pt idx="11664">
                  <c:v>723</c:v>
                </c:pt>
                <c:pt idx="11665">
                  <c:v>729</c:v>
                </c:pt>
                <c:pt idx="11666">
                  <c:v>718</c:v>
                </c:pt>
                <c:pt idx="11667">
                  <c:v>717</c:v>
                </c:pt>
                <c:pt idx="11668">
                  <c:v>721</c:v>
                </c:pt>
                <c:pt idx="11669">
                  <c:v>726</c:v>
                </c:pt>
                <c:pt idx="11670">
                  <c:v>745</c:v>
                </c:pt>
                <c:pt idx="11671">
                  <c:v>723</c:v>
                </c:pt>
                <c:pt idx="11672">
                  <c:v>718</c:v>
                </c:pt>
                <c:pt idx="11673">
                  <c:v>715</c:v>
                </c:pt>
                <c:pt idx="11674">
                  <c:v>723</c:v>
                </c:pt>
                <c:pt idx="11675">
                  <c:v>726</c:v>
                </c:pt>
                <c:pt idx="11676">
                  <c:v>716</c:v>
                </c:pt>
                <c:pt idx="11677">
                  <c:v>731</c:v>
                </c:pt>
                <c:pt idx="11678">
                  <c:v>726</c:v>
                </c:pt>
                <c:pt idx="11679">
                  <c:v>716</c:v>
                </c:pt>
                <c:pt idx="11680">
                  <c:v>715</c:v>
                </c:pt>
                <c:pt idx="11681">
                  <c:v>715</c:v>
                </c:pt>
                <c:pt idx="11682">
                  <c:v>724</c:v>
                </c:pt>
                <c:pt idx="11683">
                  <c:v>718</c:v>
                </c:pt>
                <c:pt idx="11684">
                  <c:v>723</c:v>
                </c:pt>
                <c:pt idx="11685">
                  <c:v>728</c:v>
                </c:pt>
                <c:pt idx="11686">
                  <c:v>728</c:v>
                </c:pt>
                <c:pt idx="11687">
                  <c:v>720</c:v>
                </c:pt>
                <c:pt idx="11688">
                  <c:v>726</c:v>
                </c:pt>
                <c:pt idx="11689">
                  <c:v>731</c:v>
                </c:pt>
                <c:pt idx="11690">
                  <c:v>721</c:v>
                </c:pt>
                <c:pt idx="11691">
                  <c:v>728</c:v>
                </c:pt>
                <c:pt idx="11692">
                  <c:v>726</c:v>
                </c:pt>
                <c:pt idx="11693">
                  <c:v>726</c:v>
                </c:pt>
                <c:pt idx="11694">
                  <c:v>723</c:v>
                </c:pt>
                <c:pt idx="11695">
                  <c:v>729</c:v>
                </c:pt>
                <c:pt idx="11696">
                  <c:v>718</c:v>
                </c:pt>
                <c:pt idx="11697">
                  <c:v>731</c:v>
                </c:pt>
                <c:pt idx="11698">
                  <c:v>728</c:v>
                </c:pt>
                <c:pt idx="11699">
                  <c:v>723</c:v>
                </c:pt>
                <c:pt idx="11700">
                  <c:v>731</c:v>
                </c:pt>
                <c:pt idx="11701">
                  <c:v>723</c:v>
                </c:pt>
                <c:pt idx="11702">
                  <c:v>731</c:v>
                </c:pt>
                <c:pt idx="11703">
                  <c:v>728</c:v>
                </c:pt>
                <c:pt idx="11704">
                  <c:v>718</c:v>
                </c:pt>
                <c:pt idx="11705">
                  <c:v>715</c:v>
                </c:pt>
                <c:pt idx="11706">
                  <c:v>726</c:v>
                </c:pt>
                <c:pt idx="11707">
                  <c:v>723</c:v>
                </c:pt>
                <c:pt idx="11708">
                  <c:v>716</c:v>
                </c:pt>
                <c:pt idx="11709">
                  <c:v>723</c:v>
                </c:pt>
                <c:pt idx="11710">
                  <c:v>723</c:v>
                </c:pt>
                <c:pt idx="11711">
                  <c:v>716</c:v>
                </c:pt>
                <c:pt idx="11712">
                  <c:v>728</c:v>
                </c:pt>
                <c:pt idx="11713">
                  <c:v>726</c:v>
                </c:pt>
                <c:pt idx="11714">
                  <c:v>721</c:v>
                </c:pt>
                <c:pt idx="11715">
                  <c:v>726</c:v>
                </c:pt>
                <c:pt idx="11716">
                  <c:v>721</c:v>
                </c:pt>
                <c:pt idx="11717">
                  <c:v>723</c:v>
                </c:pt>
                <c:pt idx="11718">
                  <c:v>718</c:v>
                </c:pt>
                <c:pt idx="11719">
                  <c:v>726</c:v>
                </c:pt>
                <c:pt idx="11720">
                  <c:v>726</c:v>
                </c:pt>
                <c:pt idx="11721">
                  <c:v>726</c:v>
                </c:pt>
                <c:pt idx="11722">
                  <c:v>716</c:v>
                </c:pt>
                <c:pt idx="11723">
                  <c:v>723</c:v>
                </c:pt>
                <c:pt idx="11724">
                  <c:v>721</c:v>
                </c:pt>
                <c:pt idx="11725">
                  <c:v>723</c:v>
                </c:pt>
                <c:pt idx="11726">
                  <c:v>723</c:v>
                </c:pt>
                <c:pt idx="11727">
                  <c:v>731</c:v>
                </c:pt>
                <c:pt idx="11728">
                  <c:v>718</c:v>
                </c:pt>
                <c:pt idx="11729">
                  <c:v>721</c:v>
                </c:pt>
                <c:pt idx="11730">
                  <c:v>726</c:v>
                </c:pt>
                <c:pt idx="11731">
                  <c:v>723</c:v>
                </c:pt>
                <c:pt idx="11732">
                  <c:v>723</c:v>
                </c:pt>
                <c:pt idx="11733">
                  <c:v>718</c:v>
                </c:pt>
                <c:pt idx="11734">
                  <c:v>721</c:v>
                </c:pt>
                <c:pt idx="11735">
                  <c:v>728</c:v>
                </c:pt>
                <c:pt idx="11736">
                  <c:v>716</c:v>
                </c:pt>
                <c:pt idx="11737">
                  <c:v>716</c:v>
                </c:pt>
                <c:pt idx="11738">
                  <c:v>728</c:v>
                </c:pt>
                <c:pt idx="11739">
                  <c:v>721</c:v>
                </c:pt>
                <c:pt idx="11740">
                  <c:v>720</c:v>
                </c:pt>
                <c:pt idx="11741">
                  <c:v>728</c:v>
                </c:pt>
                <c:pt idx="11742">
                  <c:v>721</c:v>
                </c:pt>
                <c:pt idx="11743">
                  <c:v>723</c:v>
                </c:pt>
                <c:pt idx="11744">
                  <c:v>718</c:v>
                </c:pt>
                <c:pt idx="11745">
                  <c:v>731</c:v>
                </c:pt>
                <c:pt idx="11746">
                  <c:v>723</c:v>
                </c:pt>
                <c:pt idx="11747">
                  <c:v>716</c:v>
                </c:pt>
                <c:pt idx="11748">
                  <c:v>715</c:v>
                </c:pt>
                <c:pt idx="11749">
                  <c:v>715</c:v>
                </c:pt>
                <c:pt idx="11750">
                  <c:v>713</c:v>
                </c:pt>
                <c:pt idx="11751">
                  <c:v>721</c:v>
                </c:pt>
                <c:pt idx="11752">
                  <c:v>728</c:v>
                </c:pt>
                <c:pt idx="11753">
                  <c:v>729</c:v>
                </c:pt>
                <c:pt idx="11754">
                  <c:v>728</c:v>
                </c:pt>
                <c:pt idx="11755">
                  <c:v>723</c:v>
                </c:pt>
                <c:pt idx="11756">
                  <c:v>720</c:v>
                </c:pt>
                <c:pt idx="11757">
                  <c:v>733</c:v>
                </c:pt>
                <c:pt idx="11758">
                  <c:v>721</c:v>
                </c:pt>
                <c:pt idx="11759">
                  <c:v>723</c:v>
                </c:pt>
                <c:pt idx="11760">
                  <c:v>718</c:v>
                </c:pt>
                <c:pt idx="11761">
                  <c:v>716</c:v>
                </c:pt>
                <c:pt idx="11762">
                  <c:v>731</c:v>
                </c:pt>
                <c:pt idx="11763">
                  <c:v>723</c:v>
                </c:pt>
                <c:pt idx="11764">
                  <c:v>728</c:v>
                </c:pt>
                <c:pt idx="11765">
                  <c:v>718</c:v>
                </c:pt>
                <c:pt idx="11766">
                  <c:v>715</c:v>
                </c:pt>
                <c:pt idx="11767">
                  <c:v>718</c:v>
                </c:pt>
                <c:pt idx="11768">
                  <c:v>726</c:v>
                </c:pt>
                <c:pt idx="11769">
                  <c:v>724</c:v>
                </c:pt>
                <c:pt idx="11770">
                  <c:v>718</c:v>
                </c:pt>
                <c:pt idx="11771">
                  <c:v>723</c:v>
                </c:pt>
                <c:pt idx="11772">
                  <c:v>731</c:v>
                </c:pt>
                <c:pt idx="11773">
                  <c:v>731</c:v>
                </c:pt>
                <c:pt idx="11774">
                  <c:v>721</c:v>
                </c:pt>
                <c:pt idx="11775">
                  <c:v>728</c:v>
                </c:pt>
                <c:pt idx="11776">
                  <c:v>731</c:v>
                </c:pt>
                <c:pt idx="11777">
                  <c:v>728</c:v>
                </c:pt>
                <c:pt idx="11778">
                  <c:v>726</c:v>
                </c:pt>
                <c:pt idx="11779">
                  <c:v>755</c:v>
                </c:pt>
                <c:pt idx="11780">
                  <c:v>750</c:v>
                </c:pt>
                <c:pt idx="11781">
                  <c:v>748</c:v>
                </c:pt>
                <c:pt idx="11782">
                  <c:v>723</c:v>
                </c:pt>
                <c:pt idx="11783">
                  <c:v>722</c:v>
                </c:pt>
                <c:pt idx="11784">
                  <c:v>743</c:v>
                </c:pt>
                <c:pt idx="11785">
                  <c:v>723</c:v>
                </c:pt>
                <c:pt idx="11786">
                  <c:v>721</c:v>
                </c:pt>
                <c:pt idx="11787">
                  <c:v>723</c:v>
                </c:pt>
                <c:pt idx="11788">
                  <c:v>728</c:v>
                </c:pt>
                <c:pt idx="11789">
                  <c:v>721</c:v>
                </c:pt>
                <c:pt idx="11790">
                  <c:v>728</c:v>
                </c:pt>
                <c:pt idx="11791">
                  <c:v>728</c:v>
                </c:pt>
                <c:pt idx="11792">
                  <c:v>721</c:v>
                </c:pt>
                <c:pt idx="11793">
                  <c:v>723</c:v>
                </c:pt>
                <c:pt idx="11794">
                  <c:v>716</c:v>
                </c:pt>
                <c:pt idx="11795">
                  <c:v>718</c:v>
                </c:pt>
                <c:pt idx="11796">
                  <c:v>726</c:v>
                </c:pt>
                <c:pt idx="11797">
                  <c:v>721</c:v>
                </c:pt>
                <c:pt idx="11798">
                  <c:v>718</c:v>
                </c:pt>
                <c:pt idx="11799">
                  <c:v>716</c:v>
                </c:pt>
                <c:pt idx="11800">
                  <c:v>718</c:v>
                </c:pt>
                <c:pt idx="11801">
                  <c:v>723</c:v>
                </c:pt>
                <c:pt idx="11802">
                  <c:v>721</c:v>
                </c:pt>
                <c:pt idx="11803">
                  <c:v>731</c:v>
                </c:pt>
                <c:pt idx="11804">
                  <c:v>726</c:v>
                </c:pt>
                <c:pt idx="11805">
                  <c:v>726</c:v>
                </c:pt>
                <c:pt idx="11806">
                  <c:v>723</c:v>
                </c:pt>
                <c:pt idx="11807">
                  <c:v>721</c:v>
                </c:pt>
                <c:pt idx="11808">
                  <c:v>736</c:v>
                </c:pt>
                <c:pt idx="11809">
                  <c:v>731</c:v>
                </c:pt>
                <c:pt idx="11810">
                  <c:v>721</c:v>
                </c:pt>
                <c:pt idx="11811">
                  <c:v>723</c:v>
                </c:pt>
                <c:pt idx="11812">
                  <c:v>726</c:v>
                </c:pt>
                <c:pt idx="11813">
                  <c:v>731</c:v>
                </c:pt>
                <c:pt idx="11814">
                  <c:v>728</c:v>
                </c:pt>
                <c:pt idx="11815">
                  <c:v>729</c:v>
                </c:pt>
                <c:pt idx="11816">
                  <c:v>728</c:v>
                </c:pt>
                <c:pt idx="11817">
                  <c:v>731</c:v>
                </c:pt>
                <c:pt idx="11818">
                  <c:v>726</c:v>
                </c:pt>
                <c:pt idx="11819">
                  <c:v>726</c:v>
                </c:pt>
                <c:pt idx="11820">
                  <c:v>721</c:v>
                </c:pt>
                <c:pt idx="11821">
                  <c:v>718</c:v>
                </c:pt>
                <c:pt idx="11822">
                  <c:v>717</c:v>
                </c:pt>
                <c:pt idx="11823">
                  <c:v>716</c:v>
                </c:pt>
                <c:pt idx="11824">
                  <c:v>723</c:v>
                </c:pt>
                <c:pt idx="11825">
                  <c:v>723</c:v>
                </c:pt>
                <c:pt idx="11826">
                  <c:v>716</c:v>
                </c:pt>
                <c:pt idx="11827">
                  <c:v>723</c:v>
                </c:pt>
                <c:pt idx="11828">
                  <c:v>723</c:v>
                </c:pt>
                <c:pt idx="11829">
                  <c:v>721</c:v>
                </c:pt>
                <c:pt idx="11830">
                  <c:v>717</c:v>
                </c:pt>
                <c:pt idx="11831">
                  <c:v>724</c:v>
                </c:pt>
                <c:pt idx="11832">
                  <c:v>721</c:v>
                </c:pt>
                <c:pt idx="11833">
                  <c:v>722</c:v>
                </c:pt>
                <c:pt idx="11834">
                  <c:v>726</c:v>
                </c:pt>
                <c:pt idx="11835">
                  <c:v>723</c:v>
                </c:pt>
                <c:pt idx="11836">
                  <c:v>723</c:v>
                </c:pt>
                <c:pt idx="11837">
                  <c:v>726</c:v>
                </c:pt>
                <c:pt idx="11838">
                  <c:v>723</c:v>
                </c:pt>
                <c:pt idx="11839">
                  <c:v>721</c:v>
                </c:pt>
                <c:pt idx="11840">
                  <c:v>721</c:v>
                </c:pt>
                <c:pt idx="11841">
                  <c:v>731</c:v>
                </c:pt>
                <c:pt idx="11842">
                  <c:v>726</c:v>
                </c:pt>
                <c:pt idx="11843">
                  <c:v>731</c:v>
                </c:pt>
                <c:pt idx="11844">
                  <c:v>728</c:v>
                </c:pt>
                <c:pt idx="11845">
                  <c:v>731</c:v>
                </c:pt>
                <c:pt idx="11846">
                  <c:v>723</c:v>
                </c:pt>
                <c:pt idx="11847">
                  <c:v>722</c:v>
                </c:pt>
                <c:pt idx="11848">
                  <c:v>726</c:v>
                </c:pt>
                <c:pt idx="11849">
                  <c:v>728</c:v>
                </c:pt>
                <c:pt idx="11850">
                  <c:v>734</c:v>
                </c:pt>
                <c:pt idx="11851">
                  <c:v>721</c:v>
                </c:pt>
                <c:pt idx="11852">
                  <c:v>728</c:v>
                </c:pt>
                <c:pt idx="11853">
                  <c:v>731</c:v>
                </c:pt>
                <c:pt idx="11854">
                  <c:v>723</c:v>
                </c:pt>
                <c:pt idx="11855">
                  <c:v>726</c:v>
                </c:pt>
                <c:pt idx="11856">
                  <c:v>721</c:v>
                </c:pt>
                <c:pt idx="11857">
                  <c:v>718</c:v>
                </c:pt>
                <c:pt idx="11858">
                  <c:v>726</c:v>
                </c:pt>
                <c:pt idx="11859">
                  <c:v>721</c:v>
                </c:pt>
                <c:pt idx="11860">
                  <c:v>723</c:v>
                </c:pt>
                <c:pt idx="11861">
                  <c:v>723</c:v>
                </c:pt>
                <c:pt idx="11862">
                  <c:v>718</c:v>
                </c:pt>
                <c:pt idx="11863">
                  <c:v>718</c:v>
                </c:pt>
                <c:pt idx="11864">
                  <c:v>726</c:v>
                </c:pt>
                <c:pt idx="11865">
                  <c:v>718</c:v>
                </c:pt>
                <c:pt idx="11866">
                  <c:v>717</c:v>
                </c:pt>
                <c:pt idx="11867">
                  <c:v>723</c:v>
                </c:pt>
                <c:pt idx="11868">
                  <c:v>736</c:v>
                </c:pt>
                <c:pt idx="11869">
                  <c:v>729</c:v>
                </c:pt>
                <c:pt idx="11870">
                  <c:v>723</c:v>
                </c:pt>
                <c:pt idx="11871">
                  <c:v>731</c:v>
                </c:pt>
                <c:pt idx="11872">
                  <c:v>723</c:v>
                </c:pt>
                <c:pt idx="11873">
                  <c:v>723</c:v>
                </c:pt>
                <c:pt idx="11874">
                  <c:v>726</c:v>
                </c:pt>
                <c:pt idx="11875">
                  <c:v>728</c:v>
                </c:pt>
                <c:pt idx="11876">
                  <c:v>728</c:v>
                </c:pt>
                <c:pt idx="11877">
                  <c:v>721</c:v>
                </c:pt>
                <c:pt idx="11878">
                  <c:v>728</c:v>
                </c:pt>
                <c:pt idx="11879">
                  <c:v>723</c:v>
                </c:pt>
                <c:pt idx="11880">
                  <c:v>724</c:v>
                </c:pt>
                <c:pt idx="11881">
                  <c:v>726</c:v>
                </c:pt>
                <c:pt idx="11882">
                  <c:v>726</c:v>
                </c:pt>
                <c:pt idx="11883">
                  <c:v>716</c:v>
                </c:pt>
                <c:pt idx="11884">
                  <c:v>717</c:v>
                </c:pt>
                <c:pt idx="11885">
                  <c:v>724</c:v>
                </c:pt>
                <c:pt idx="11886">
                  <c:v>723</c:v>
                </c:pt>
                <c:pt idx="11887">
                  <c:v>718</c:v>
                </c:pt>
                <c:pt idx="11888">
                  <c:v>745</c:v>
                </c:pt>
                <c:pt idx="11889">
                  <c:v>726</c:v>
                </c:pt>
                <c:pt idx="11890">
                  <c:v>723</c:v>
                </c:pt>
                <c:pt idx="11891">
                  <c:v>716</c:v>
                </c:pt>
                <c:pt idx="11892">
                  <c:v>723</c:v>
                </c:pt>
                <c:pt idx="11893">
                  <c:v>723</c:v>
                </c:pt>
                <c:pt idx="11894">
                  <c:v>721</c:v>
                </c:pt>
                <c:pt idx="11895">
                  <c:v>728</c:v>
                </c:pt>
                <c:pt idx="11896">
                  <c:v>729</c:v>
                </c:pt>
                <c:pt idx="11897">
                  <c:v>728</c:v>
                </c:pt>
                <c:pt idx="11898">
                  <c:v>731</c:v>
                </c:pt>
                <c:pt idx="11899">
                  <c:v>716</c:v>
                </c:pt>
                <c:pt idx="11900">
                  <c:v>718</c:v>
                </c:pt>
                <c:pt idx="11901">
                  <c:v>723</c:v>
                </c:pt>
                <c:pt idx="11902">
                  <c:v>715</c:v>
                </c:pt>
                <c:pt idx="11903">
                  <c:v>715</c:v>
                </c:pt>
                <c:pt idx="11904">
                  <c:v>715</c:v>
                </c:pt>
                <c:pt idx="11905">
                  <c:v>716</c:v>
                </c:pt>
                <c:pt idx="11906">
                  <c:v>731</c:v>
                </c:pt>
                <c:pt idx="11907">
                  <c:v>726</c:v>
                </c:pt>
                <c:pt idx="11908">
                  <c:v>731</c:v>
                </c:pt>
                <c:pt idx="11909">
                  <c:v>723</c:v>
                </c:pt>
                <c:pt idx="11910">
                  <c:v>721</c:v>
                </c:pt>
                <c:pt idx="11911">
                  <c:v>728</c:v>
                </c:pt>
                <c:pt idx="11912">
                  <c:v>718</c:v>
                </c:pt>
                <c:pt idx="11913">
                  <c:v>724</c:v>
                </c:pt>
                <c:pt idx="11914">
                  <c:v>718</c:v>
                </c:pt>
                <c:pt idx="11915">
                  <c:v>717</c:v>
                </c:pt>
                <c:pt idx="11916">
                  <c:v>715</c:v>
                </c:pt>
                <c:pt idx="11917">
                  <c:v>731</c:v>
                </c:pt>
                <c:pt idx="11918">
                  <c:v>718</c:v>
                </c:pt>
                <c:pt idx="11919">
                  <c:v>721</c:v>
                </c:pt>
                <c:pt idx="11920">
                  <c:v>731</c:v>
                </c:pt>
                <c:pt idx="11921">
                  <c:v>721</c:v>
                </c:pt>
                <c:pt idx="11922">
                  <c:v>731</c:v>
                </c:pt>
                <c:pt idx="11923">
                  <c:v>723</c:v>
                </c:pt>
                <c:pt idx="11924">
                  <c:v>726</c:v>
                </c:pt>
                <c:pt idx="11925">
                  <c:v>736</c:v>
                </c:pt>
                <c:pt idx="11926">
                  <c:v>718</c:v>
                </c:pt>
                <c:pt idx="11927">
                  <c:v>715</c:v>
                </c:pt>
                <c:pt idx="11928">
                  <c:v>715</c:v>
                </c:pt>
                <c:pt idx="11929">
                  <c:v>715</c:v>
                </c:pt>
                <c:pt idx="11930">
                  <c:v>713</c:v>
                </c:pt>
                <c:pt idx="11931">
                  <c:v>724</c:v>
                </c:pt>
                <c:pt idx="11932">
                  <c:v>726</c:v>
                </c:pt>
                <c:pt idx="11933">
                  <c:v>723</c:v>
                </c:pt>
                <c:pt idx="11934">
                  <c:v>726</c:v>
                </c:pt>
                <c:pt idx="11935">
                  <c:v>731</c:v>
                </c:pt>
                <c:pt idx="11936">
                  <c:v>718</c:v>
                </c:pt>
                <c:pt idx="11937">
                  <c:v>723</c:v>
                </c:pt>
                <c:pt idx="11938">
                  <c:v>723</c:v>
                </c:pt>
                <c:pt idx="11939">
                  <c:v>715</c:v>
                </c:pt>
                <c:pt idx="11940">
                  <c:v>715</c:v>
                </c:pt>
                <c:pt idx="11941">
                  <c:v>726</c:v>
                </c:pt>
                <c:pt idx="11942">
                  <c:v>723</c:v>
                </c:pt>
                <c:pt idx="11943">
                  <c:v>728</c:v>
                </c:pt>
                <c:pt idx="11944">
                  <c:v>716</c:v>
                </c:pt>
                <c:pt idx="11945">
                  <c:v>723</c:v>
                </c:pt>
                <c:pt idx="11946">
                  <c:v>726</c:v>
                </c:pt>
                <c:pt idx="11947">
                  <c:v>723</c:v>
                </c:pt>
                <c:pt idx="11948">
                  <c:v>732</c:v>
                </c:pt>
                <c:pt idx="11949">
                  <c:v>721</c:v>
                </c:pt>
                <c:pt idx="11950">
                  <c:v>722</c:v>
                </c:pt>
                <c:pt idx="11951">
                  <c:v>726</c:v>
                </c:pt>
                <c:pt idx="11952">
                  <c:v>723</c:v>
                </c:pt>
                <c:pt idx="11953">
                  <c:v>731</c:v>
                </c:pt>
                <c:pt idx="11954">
                  <c:v>728</c:v>
                </c:pt>
                <c:pt idx="11955">
                  <c:v>731</c:v>
                </c:pt>
                <c:pt idx="11956">
                  <c:v>728</c:v>
                </c:pt>
                <c:pt idx="11957">
                  <c:v>736</c:v>
                </c:pt>
                <c:pt idx="11958">
                  <c:v>721</c:v>
                </c:pt>
                <c:pt idx="11959">
                  <c:v>723</c:v>
                </c:pt>
                <c:pt idx="11960">
                  <c:v>723</c:v>
                </c:pt>
                <c:pt idx="11961">
                  <c:v>728</c:v>
                </c:pt>
                <c:pt idx="11962">
                  <c:v>733</c:v>
                </c:pt>
                <c:pt idx="11963">
                  <c:v>728</c:v>
                </c:pt>
                <c:pt idx="11964">
                  <c:v>731</c:v>
                </c:pt>
                <c:pt idx="11965">
                  <c:v>736</c:v>
                </c:pt>
                <c:pt idx="11966">
                  <c:v>726</c:v>
                </c:pt>
                <c:pt idx="11967">
                  <c:v>723</c:v>
                </c:pt>
                <c:pt idx="11968">
                  <c:v>723</c:v>
                </c:pt>
                <c:pt idx="11969">
                  <c:v>726</c:v>
                </c:pt>
                <c:pt idx="11970">
                  <c:v>726</c:v>
                </c:pt>
                <c:pt idx="11971">
                  <c:v>721</c:v>
                </c:pt>
                <c:pt idx="11972">
                  <c:v>717</c:v>
                </c:pt>
                <c:pt idx="11973">
                  <c:v>723</c:v>
                </c:pt>
                <c:pt idx="11974">
                  <c:v>716</c:v>
                </c:pt>
                <c:pt idx="11975">
                  <c:v>723</c:v>
                </c:pt>
                <c:pt idx="11976">
                  <c:v>718</c:v>
                </c:pt>
                <c:pt idx="11977">
                  <c:v>718</c:v>
                </c:pt>
                <c:pt idx="11978">
                  <c:v>723</c:v>
                </c:pt>
                <c:pt idx="11979">
                  <c:v>715</c:v>
                </c:pt>
                <c:pt idx="11980">
                  <c:v>723</c:v>
                </c:pt>
                <c:pt idx="11981">
                  <c:v>718</c:v>
                </c:pt>
                <c:pt idx="11982">
                  <c:v>715</c:v>
                </c:pt>
                <c:pt idx="11983">
                  <c:v>723</c:v>
                </c:pt>
                <c:pt idx="11984">
                  <c:v>716</c:v>
                </c:pt>
                <c:pt idx="11985">
                  <c:v>723</c:v>
                </c:pt>
                <c:pt idx="11986">
                  <c:v>726</c:v>
                </c:pt>
                <c:pt idx="11987">
                  <c:v>721</c:v>
                </c:pt>
                <c:pt idx="11988">
                  <c:v>731</c:v>
                </c:pt>
                <c:pt idx="11989">
                  <c:v>723</c:v>
                </c:pt>
                <c:pt idx="11990">
                  <c:v>716</c:v>
                </c:pt>
                <c:pt idx="11991">
                  <c:v>723</c:v>
                </c:pt>
                <c:pt idx="11992">
                  <c:v>724</c:v>
                </c:pt>
                <c:pt idx="11993">
                  <c:v>718</c:v>
                </c:pt>
                <c:pt idx="11994">
                  <c:v>723</c:v>
                </c:pt>
                <c:pt idx="11995">
                  <c:v>721</c:v>
                </c:pt>
                <c:pt idx="11996">
                  <c:v>723</c:v>
                </c:pt>
                <c:pt idx="11997">
                  <c:v>721</c:v>
                </c:pt>
                <c:pt idx="11998">
                  <c:v>745</c:v>
                </c:pt>
                <c:pt idx="11999">
                  <c:v>718</c:v>
                </c:pt>
                <c:pt idx="12000">
                  <c:v>743</c:v>
                </c:pt>
                <c:pt idx="12001">
                  <c:v>723</c:v>
                </c:pt>
                <c:pt idx="12002">
                  <c:v>723</c:v>
                </c:pt>
                <c:pt idx="12003">
                  <c:v>721</c:v>
                </c:pt>
                <c:pt idx="12004">
                  <c:v>723</c:v>
                </c:pt>
                <c:pt idx="12005">
                  <c:v>721</c:v>
                </c:pt>
                <c:pt idx="12006">
                  <c:v>718</c:v>
                </c:pt>
                <c:pt idx="12007">
                  <c:v>723</c:v>
                </c:pt>
                <c:pt idx="12008">
                  <c:v>724</c:v>
                </c:pt>
                <c:pt idx="12009">
                  <c:v>723</c:v>
                </c:pt>
                <c:pt idx="12010">
                  <c:v>718</c:v>
                </c:pt>
                <c:pt idx="12011">
                  <c:v>716</c:v>
                </c:pt>
                <c:pt idx="12012">
                  <c:v>716</c:v>
                </c:pt>
                <c:pt idx="12013">
                  <c:v>723</c:v>
                </c:pt>
                <c:pt idx="12014">
                  <c:v>721</c:v>
                </c:pt>
                <c:pt idx="12015">
                  <c:v>723</c:v>
                </c:pt>
                <c:pt idx="12016">
                  <c:v>729</c:v>
                </c:pt>
                <c:pt idx="12017">
                  <c:v>716</c:v>
                </c:pt>
                <c:pt idx="12018">
                  <c:v>726</c:v>
                </c:pt>
                <c:pt idx="12019">
                  <c:v>721</c:v>
                </c:pt>
                <c:pt idx="12020">
                  <c:v>723</c:v>
                </c:pt>
                <c:pt idx="12021">
                  <c:v>723</c:v>
                </c:pt>
                <c:pt idx="12022">
                  <c:v>728</c:v>
                </c:pt>
                <c:pt idx="12023">
                  <c:v>736</c:v>
                </c:pt>
                <c:pt idx="12024">
                  <c:v>728</c:v>
                </c:pt>
                <c:pt idx="12025">
                  <c:v>731</c:v>
                </c:pt>
                <c:pt idx="12026">
                  <c:v>721</c:v>
                </c:pt>
                <c:pt idx="12027">
                  <c:v>728</c:v>
                </c:pt>
                <c:pt idx="12028">
                  <c:v>722</c:v>
                </c:pt>
                <c:pt idx="12029">
                  <c:v>721</c:v>
                </c:pt>
                <c:pt idx="12030">
                  <c:v>723</c:v>
                </c:pt>
                <c:pt idx="12031">
                  <c:v>726</c:v>
                </c:pt>
                <c:pt idx="12032">
                  <c:v>731</c:v>
                </c:pt>
                <c:pt idx="12033">
                  <c:v>723</c:v>
                </c:pt>
                <c:pt idx="12034">
                  <c:v>729</c:v>
                </c:pt>
                <c:pt idx="12035">
                  <c:v>723</c:v>
                </c:pt>
                <c:pt idx="12036">
                  <c:v>736</c:v>
                </c:pt>
                <c:pt idx="12037">
                  <c:v>728</c:v>
                </c:pt>
                <c:pt idx="12038">
                  <c:v>741</c:v>
                </c:pt>
                <c:pt idx="12039">
                  <c:v>726</c:v>
                </c:pt>
                <c:pt idx="12040">
                  <c:v>716</c:v>
                </c:pt>
                <c:pt idx="12041">
                  <c:v>723</c:v>
                </c:pt>
                <c:pt idx="12042">
                  <c:v>716</c:v>
                </c:pt>
                <c:pt idx="12043">
                  <c:v>726</c:v>
                </c:pt>
                <c:pt idx="12044">
                  <c:v>718</c:v>
                </c:pt>
                <c:pt idx="12045">
                  <c:v>715</c:v>
                </c:pt>
                <c:pt idx="12046">
                  <c:v>727</c:v>
                </c:pt>
                <c:pt idx="12047">
                  <c:v>721</c:v>
                </c:pt>
                <c:pt idx="12048">
                  <c:v>718</c:v>
                </c:pt>
                <c:pt idx="12049">
                  <c:v>726</c:v>
                </c:pt>
                <c:pt idx="12050">
                  <c:v>736</c:v>
                </c:pt>
                <c:pt idx="12051">
                  <c:v>718</c:v>
                </c:pt>
                <c:pt idx="12052">
                  <c:v>721</c:v>
                </c:pt>
                <c:pt idx="12053">
                  <c:v>717</c:v>
                </c:pt>
                <c:pt idx="12054">
                  <c:v>728</c:v>
                </c:pt>
                <c:pt idx="12055">
                  <c:v>724</c:v>
                </c:pt>
                <c:pt idx="12056">
                  <c:v>723</c:v>
                </c:pt>
                <c:pt idx="12057">
                  <c:v>726</c:v>
                </c:pt>
                <c:pt idx="12058">
                  <c:v>716</c:v>
                </c:pt>
                <c:pt idx="12059">
                  <c:v>718</c:v>
                </c:pt>
                <c:pt idx="12060">
                  <c:v>721</c:v>
                </c:pt>
                <c:pt idx="12061">
                  <c:v>723</c:v>
                </c:pt>
                <c:pt idx="12062">
                  <c:v>726</c:v>
                </c:pt>
                <c:pt idx="12063">
                  <c:v>718</c:v>
                </c:pt>
                <c:pt idx="12064">
                  <c:v>726</c:v>
                </c:pt>
                <c:pt idx="12065">
                  <c:v>721</c:v>
                </c:pt>
                <c:pt idx="12066">
                  <c:v>718</c:v>
                </c:pt>
                <c:pt idx="12067">
                  <c:v>721</c:v>
                </c:pt>
                <c:pt idx="12068">
                  <c:v>723</c:v>
                </c:pt>
                <c:pt idx="12069">
                  <c:v>726</c:v>
                </c:pt>
                <c:pt idx="12070">
                  <c:v>726</c:v>
                </c:pt>
                <c:pt idx="12071">
                  <c:v>731</c:v>
                </c:pt>
                <c:pt idx="12072">
                  <c:v>718</c:v>
                </c:pt>
                <c:pt idx="12073">
                  <c:v>726</c:v>
                </c:pt>
                <c:pt idx="12074">
                  <c:v>723</c:v>
                </c:pt>
                <c:pt idx="12075">
                  <c:v>720</c:v>
                </c:pt>
                <c:pt idx="12076">
                  <c:v>731</c:v>
                </c:pt>
                <c:pt idx="12077">
                  <c:v>733</c:v>
                </c:pt>
                <c:pt idx="12078">
                  <c:v>728</c:v>
                </c:pt>
                <c:pt idx="12079">
                  <c:v>728</c:v>
                </c:pt>
                <c:pt idx="12080">
                  <c:v>721</c:v>
                </c:pt>
                <c:pt idx="12081">
                  <c:v>731</c:v>
                </c:pt>
                <c:pt idx="12082">
                  <c:v>723</c:v>
                </c:pt>
                <c:pt idx="12083">
                  <c:v>716</c:v>
                </c:pt>
                <c:pt idx="12084">
                  <c:v>726</c:v>
                </c:pt>
                <c:pt idx="12085">
                  <c:v>716</c:v>
                </c:pt>
                <c:pt idx="12086">
                  <c:v>718</c:v>
                </c:pt>
                <c:pt idx="12087">
                  <c:v>726</c:v>
                </c:pt>
                <c:pt idx="12088">
                  <c:v>716</c:v>
                </c:pt>
                <c:pt idx="12089">
                  <c:v>717</c:v>
                </c:pt>
                <c:pt idx="12090">
                  <c:v>728</c:v>
                </c:pt>
                <c:pt idx="12091">
                  <c:v>716</c:v>
                </c:pt>
                <c:pt idx="12092">
                  <c:v>723</c:v>
                </c:pt>
                <c:pt idx="12093">
                  <c:v>716</c:v>
                </c:pt>
                <c:pt idx="12094">
                  <c:v>716</c:v>
                </c:pt>
                <c:pt idx="12095">
                  <c:v>728</c:v>
                </c:pt>
                <c:pt idx="12096">
                  <c:v>721</c:v>
                </c:pt>
                <c:pt idx="12097">
                  <c:v>728</c:v>
                </c:pt>
                <c:pt idx="12098">
                  <c:v>723</c:v>
                </c:pt>
                <c:pt idx="12099">
                  <c:v>726</c:v>
                </c:pt>
                <c:pt idx="12100">
                  <c:v>726</c:v>
                </c:pt>
                <c:pt idx="12101">
                  <c:v>723</c:v>
                </c:pt>
                <c:pt idx="12102">
                  <c:v>723</c:v>
                </c:pt>
                <c:pt idx="12103">
                  <c:v>723</c:v>
                </c:pt>
                <c:pt idx="12104">
                  <c:v>748</c:v>
                </c:pt>
                <c:pt idx="12105">
                  <c:v>718</c:v>
                </c:pt>
                <c:pt idx="12106">
                  <c:v>723</c:v>
                </c:pt>
                <c:pt idx="12107">
                  <c:v>728</c:v>
                </c:pt>
                <c:pt idx="12108">
                  <c:v>718</c:v>
                </c:pt>
                <c:pt idx="12109">
                  <c:v>743</c:v>
                </c:pt>
                <c:pt idx="12110">
                  <c:v>718</c:v>
                </c:pt>
                <c:pt idx="12111">
                  <c:v>723</c:v>
                </c:pt>
                <c:pt idx="12112">
                  <c:v>740</c:v>
                </c:pt>
                <c:pt idx="12113">
                  <c:v>716</c:v>
                </c:pt>
                <c:pt idx="12114">
                  <c:v>721</c:v>
                </c:pt>
                <c:pt idx="12115">
                  <c:v>716</c:v>
                </c:pt>
                <c:pt idx="12116">
                  <c:v>723</c:v>
                </c:pt>
                <c:pt idx="12117">
                  <c:v>718</c:v>
                </c:pt>
                <c:pt idx="12118">
                  <c:v>726</c:v>
                </c:pt>
                <c:pt idx="12119">
                  <c:v>726</c:v>
                </c:pt>
                <c:pt idx="12120">
                  <c:v>724</c:v>
                </c:pt>
                <c:pt idx="12121">
                  <c:v>723</c:v>
                </c:pt>
                <c:pt idx="12122">
                  <c:v>723</c:v>
                </c:pt>
                <c:pt idx="12123">
                  <c:v>728</c:v>
                </c:pt>
                <c:pt idx="12124">
                  <c:v>728</c:v>
                </c:pt>
                <c:pt idx="12125">
                  <c:v>729</c:v>
                </c:pt>
                <c:pt idx="12126">
                  <c:v>723</c:v>
                </c:pt>
                <c:pt idx="12127">
                  <c:v>726</c:v>
                </c:pt>
                <c:pt idx="12128">
                  <c:v>728</c:v>
                </c:pt>
                <c:pt idx="12129">
                  <c:v>728</c:v>
                </c:pt>
                <c:pt idx="12130">
                  <c:v>729</c:v>
                </c:pt>
                <c:pt idx="12131">
                  <c:v>736</c:v>
                </c:pt>
                <c:pt idx="12132">
                  <c:v>731</c:v>
                </c:pt>
                <c:pt idx="12133">
                  <c:v>729</c:v>
                </c:pt>
                <c:pt idx="12134">
                  <c:v>725</c:v>
                </c:pt>
                <c:pt idx="12135">
                  <c:v>728</c:v>
                </c:pt>
                <c:pt idx="12136">
                  <c:v>729</c:v>
                </c:pt>
                <c:pt idx="12137">
                  <c:v>721</c:v>
                </c:pt>
                <c:pt idx="12138">
                  <c:v>723</c:v>
                </c:pt>
                <c:pt idx="12139">
                  <c:v>721</c:v>
                </c:pt>
                <c:pt idx="12140">
                  <c:v>723</c:v>
                </c:pt>
                <c:pt idx="12141">
                  <c:v>731</c:v>
                </c:pt>
                <c:pt idx="12142">
                  <c:v>721</c:v>
                </c:pt>
                <c:pt idx="12143">
                  <c:v>720</c:v>
                </c:pt>
                <c:pt idx="12144">
                  <c:v>723</c:v>
                </c:pt>
                <c:pt idx="12145">
                  <c:v>726</c:v>
                </c:pt>
                <c:pt idx="12146">
                  <c:v>728</c:v>
                </c:pt>
                <c:pt idx="12147">
                  <c:v>721</c:v>
                </c:pt>
                <c:pt idx="12148">
                  <c:v>723</c:v>
                </c:pt>
                <c:pt idx="12149">
                  <c:v>728</c:v>
                </c:pt>
                <c:pt idx="12150">
                  <c:v>721</c:v>
                </c:pt>
                <c:pt idx="12151">
                  <c:v>731</c:v>
                </c:pt>
                <c:pt idx="12152">
                  <c:v>728</c:v>
                </c:pt>
                <c:pt idx="12153">
                  <c:v>715</c:v>
                </c:pt>
                <c:pt idx="12154">
                  <c:v>723</c:v>
                </c:pt>
                <c:pt idx="12155">
                  <c:v>716</c:v>
                </c:pt>
                <c:pt idx="12156">
                  <c:v>726</c:v>
                </c:pt>
                <c:pt idx="12157">
                  <c:v>723</c:v>
                </c:pt>
                <c:pt idx="12158">
                  <c:v>723</c:v>
                </c:pt>
                <c:pt idx="12159">
                  <c:v>718</c:v>
                </c:pt>
                <c:pt idx="12160">
                  <c:v>726</c:v>
                </c:pt>
                <c:pt idx="12161">
                  <c:v>731</c:v>
                </c:pt>
                <c:pt idx="12162">
                  <c:v>728</c:v>
                </c:pt>
                <c:pt idx="12163">
                  <c:v>720</c:v>
                </c:pt>
                <c:pt idx="12164">
                  <c:v>741</c:v>
                </c:pt>
                <c:pt idx="12165">
                  <c:v>721</c:v>
                </c:pt>
                <c:pt idx="12166">
                  <c:v>726</c:v>
                </c:pt>
                <c:pt idx="12167">
                  <c:v>723</c:v>
                </c:pt>
                <c:pt idx="12168">
                  <c:v>716</c:v>
                </c:pt>
                <c:pt idx="12169">
                  <c:v>723</c:v>
                </c:pt>
                <c:pt idx="12170">
                  <c:v>718</c:v>
                </c:pt>
                <c:pt idx="12171">
                  <c:v>728</c:v>
                </c:pt>
                <c:pt idx="12172">
                  <c:v>718</c:v>
                </c:pt>
                <c:pt idx="12173">
                  <c:v>721</c:v>
                </c:pt>
                <c:pt idx="12174">
                  <c:v>731</c:v>
                </c:pt>
                <c:pt idx="12175">
                  <c:v>723</c:v>
                </c:pt>
                <c:pt idx="12176">
                  <c:v>731</c:v>
                </c:pt>
                <c:pt idx="12177">
                  <c:v>728</c:v>
                </c:pt>
                <c:pt idx="12178">
                  <c:v>721</c:v>
                </c:pt>
                <c:pt idx="12179">
                  <c:v>731</c:v>
                </c:pt>
                <c:pt idx="12180">
                  <c:v>723</c:v>
                </c:pt>
                <c:pt idx="12181">
                  <c:v>736</c:v>
                </c:pt>
                <c:pt idx="12182">
                  <c:v>723</c:v>
                </c:pt>
                <c:pt idx="12183">
                  <c:v>716</c:v>
                </c:pt>
                <c:pt idx="12184">
                  <c:v>723</c:v>
                </c:pt>
                <c:pt idx="12185">
                  <c:v>718</c:v>
                </c:pt>
                <c:pt idx="12186">
                  <c:v>726</c:v>
                </c:pt>
                <c:pt idx="12187">
                  <c:v>723</c:v>
                </c:pt>
                <c:pt idx="12188">
                  <c:v>717</c:v>
                </c:pt>
                <c:pt idx="12189">
                  <c:v>724</c:v>
                </c:pt>
                <c:pt idx="12190">
                  <c:v>723</c:v>
                </c:pt>
                <c:pt idx="12191">
                  <c:v>718</c:v>
                </c:pt>
                <c:pt idx="12192">
                  <c:v>723</c:v>
                </c:pt>
                <c:pt idx="12193">
                  <c:v>718</c:v>
                </c:pt>
                <c:pt idx="12194">
                  <c:v>721</c:v>
                </c:pt>
                <c:pt idx="12195">
                  <c:v>723</c:v>
                </c:pt>
                <c:pt idx="12196">
                  <c:v>718</c:v>
                </c:pt>
                <c:pt idx="12197">
                  <c:v>721</c:v>
                </c:pt>
                <c:pt idx="12198">
                  <c:v>718</c:v>
                </c:pt>
                <c:pt idx="12199">
                  <c:v>723</c:v>
                </c:pt>
                <c:pt idx="12200">
                  <c:v>718</c:v>
                </c:pt>
                <c:pt idx="12201">
                  <c:v>723</c:v>
                </c:pt>
                <c:pt idx="12202">
                  <c:v>715</c:v>
                </c:pt>
                <c:pt idx="12203">
                  <c:v>723</c:v>
                </c:pt>
                <c:pt idx="12204">
                  <c:v>723</c:v>
                </c:pt>
                <c:pt idx="12205">
                  <c:v>726</c:v>
                </c:pt>
                <c:pt idx="12206">
                  <c:v>723</c:v>
                </c:pt>
                <c:pt idx="12207">
                  <c:v>726</c:v>
                </c:pt>
                <c:pt idx="12208">
                  <c:v>731</c:v>
                </c:pt>
                <c:pt idx="12209">
                  <c:v>726</c:v>
                </c:pt>
                <c:pt idx="12210">
                  <c:v>723</c:v>
                </c:pt>
                <c:pt idx="12211">
                  <c:v>723</c:v>
                </c:pt>
                <c:pt idx="12212">
                  <c:v>721</c:v>
                </c:pt>
                <c:pt idx="12213">
                  <c:v>723</c:v>
                </c:pt>
                <c:pt idx="12214">
                  <c:v>723</c:v>
                </c:pt>
                <c:pt idx="12215">
                  <c:v>716</c:v>
                </c:pt>
                <c:pt idx="12216">
                  <c:v>723</c:v>
                </c:pt>
                <c:pt idx="12217">
                  <c:v>745</c:v>
                </c:pt>
                <c:pt idx="12218">
                  <c:v>723</c:v>
                </c:pt>
                <c:pt idx="12219">
                  <c:v>723</c:v>
                </c:pt>
                <c:pt idx="12220">
                  <c:v>726</c:v>
                </c:pt>
                <c:pt idx="12221">
                  <c:v>728</c:v>
                </c:pt>
                <c:pt idx="12222">
                  <c:v>731</c:v>
                </c:pt>
                <c:pt idx="12223">
                  <c:v>725</c:v>
                </c:pt>
                <c:pt idx="12224">
                  <c:v>721</c:v>
                </c:pt>
                <c:pt idx="12225">
                  <c:v>723</c:v>
                </c:pt>
                <c:pt idx="12226">
                  <c:v>721</c:v>
                </c:pt>
                <c:pt idx="12227">
                  <c:v>718</c:v>
                </c:pt>
                <c:pt idx="12228">
                  <c:v>724</c:v>
                </c:pt>
                <c:pt idx="12229">
                  <c:v>726</c:v>
                </c:pt>
                <c:pt idx="12230">
                  <c:v>723</c:v>
                </c:pt>
                <c:pt idx="12231">
                  <c:v>721</c:v>
                </c:pt>
                <c:pt idx="12232">
                  <c:v>726</c:v>
                </c:pt>
                <c:pt idx="12233">
                  <c:v>721</c:v>
                </c:pt>
                <c:pt idx="12234">
                  <c:v>726</c:v>
                </c:pt>
                <c:pt idx="12235">
                  <c:v>723</c:v>
                </c:pt>
                <c:pt idx="12236">
                  <c:v>716</c:v>
                </c:pt>
                <c:pt idx="12237">
                  <c:v>723</c:v>
                </c:pt>
                <c:pt idx="12238">
                  <c:v>718</c:v>
                </c:pt>
                <c:pt idx="12239">
                  <c:v>721</c:v>
                </c:pt>
                <c:pt idx="12240">
                  <c:v>723</c:v>
                </c:pt>
                <c:pt idx="12241">
                  <c:v>721</c:v>
                </c:pt>
                <c:pt idx="12242">
                  <c:v>723</c:v>
                </c:pt>
                <c:pt idx="12243">
                  <c:v>717</c:v>
                </c:pt>
                <c:pt idx="12244">
                  <c:v>721</c:v>
                </c:pt>
                <c:pt idx="12245">
                  <c:v>728</c:v>
                </c:pt>
                <c:pt idx="12246">
                  <c:v>721</c:v>
                </c:pt>
                <c:pt idx="12247">
                  <c:v>728</c:v>
                </c:pt>
                <c:pt idx="12248">
                  <c:v>723</c:v>
                </c:pt>
                <c:pt idx="12249">
                  <c:v>726</c:v>
                </c:pt>
                <c:pt idx="12250">
                  <c:v>736</c:v>
                </c:pt>
                <c:pt idx="12251">
                  <c:v>716</c:v>
                </c:pt>
                <c:pt idx="12252">
                  <c:v>718</c:v>
                </c:pt>
                <c:pt idx="12253">
                  <c:v>717</c:v>
                </c:pt>
                <c:pt idx="12254">
                  <c:v>731</c:v>
                </c:pt>
                <c:pt idx="12255">
                  <c:v>718</c:v>
                </c:pt>
                <c:pt idx="12256">
                  <c:v>715</c:v>
                </c:pt>
                <c:pt idx="12257">
                  <c:v>715</c:v>
                </c:pt>
                <c:pt idx="12258">
                  <c:v>721</c:v>
                </c:pt>
                <c:pt idx="12259">
                  <c:v>718</c:v>
                </c:pt>
                <c:pt idx="12260">
                  <c:v>724</c:v>
                </c:pt>
                <c:pt idx="12261">
                  <c:v>726</c:v>
                </c:pt>
                <c:pt idx="12262">
                  <c:v>726</c:v>
                </c:pt>
                <c:pt idx="12263">
                  <c:v>721</c:v>
                </c:pt>
                <c:pt idx="12264">
                  <c:v>726</c:v>
                </c:pt>
                <c:pt idx="12265">
                  <c:v>723</c:v>
                </c:pt>
                <c:pt idx="12266">
                  <c:v>728</c:v>
                </c:pt>
                <c:pt idx="12267">
                  <c:v>723</c:v>
                </c:pt>
                <c:pt idx="12268">
                  <c:v>729</c:v>
                </c:pt>
                <c:pt idx="12269">
                  <c:v>728</c:v>
                </c:pt>
                <c:pt idx="12270">
                  <c:v>728</c:v>
                </c:pt>
                <c:pt idx="12271">
                  <c:v>726</c:v>
                </c:pt>
                <c:pt idx="12272">
                  <c:v>728</c:v>
                </c:pt>
                <c:pt idx="12273">
                  <c:v>720</c:v>
                </c:pt>
                <c:pt idx="12274">
                  <c:v>731</c:v>
                </c:pt>
                <c:pt idx="12275">
                  <c:v>728</c:v>
                </c:pt>
                <c:pt idx="12276">
                  <c:v>731</c:v>
                </c:pt>
                <c:pt idx="12277">
                  <c:v>731</c:v>
                </c:pt>
                <c:pt idx="12278">
                  <c:v>721</c:v>
                </c:pt>
                <c:pt idx="12279">
                  <c:v>723</c:v>
                </c:pt>
                <c:pt idx="12280">
                  <c:v>721</c:v>
                </c:pt>
                <c:pt idx="12281">
                  <c:v>718</c:v>
                </c:pt>
                <c:pt idx="12282">
                  <c:v>718</c:v>
                </c:pt>
                <c:pt idx="12283">
                  <c:v>715</c:v>
                </c:pt>
                <c:pt idx="12284">
                  <c:v>731</c:v>
                </c:pt>
                <c:pt idx="12285">
                  <c:v>728</c:v>
                </c:pt>
                <c:pt idx="12286">
                  <c:v>721</c:v>
                </c:pt>
                <c:pt idx="12287">
                  <c:v>721</c:v>
                </c:pt>
                <c:pt idx="12288">
                  <c:v>728</c:v>
                </c:pt>
                <c:pt idx="12289">
                  <c:v>726</c:v>
                </c:pt>
                <c:pt idx="12290">
                  <c:v>728</c:v>
                </c:pt>
                <c:pt idx="12291">
                  <c:v>716</c:v>
                </c:pt>
                <c:pt idx="12292">
                  <c:v>723</c:v>
                </c:pt>
                <c:pt idx="12293">
                  <c:v>723</c:v>
                </c:pt>
                <c:pt idx="12294">
                  <c:v>731</c:v>
                </c:pt>
                <c:pt idx="12295">
                  <c:v>726</c:v>
                </c:pt>
                <c:pt idx="12296">
                  <c:v>721</c:v>
                </c:pt>
                <c:pt idx="12297">
                  <c:v>723</c:v>
                </c:pt>
                <c:pt idx="12298">
                  <c:v>723</c:v>
                </c:pt>
                <c:pt idx="12299">
                  <c:v>721</c:v>
                </c:pt>
                <c:pt idx="12300">
                  <c:v>718</c:v>
                </c:pt>
                <c:pt idx="12301">
                  <c:v>723</c:v>
                </c:pt>
                <c:pt idx="12302">
                  <c:v>731</c:v>
                </c:pt>
                <c:pt idx="12303">
                  <c:v>723</c:v>
                </c:pt>
                <c:pt idx="12304">
                  <c:v>724</c:v>
                </c:pt>
                <c:pt idx="12305">
                  <c:v>728</c:v>
                </c:pt>
                <c:pt idx="12306">
                  <c:v>728</c:v>
                </c:pt>
                <c:pt idx="12307">
                  <c:v>728</c:v>
                </c:pt>
                <c:pt idx="12308">
                  <c:v>728</c:v>
                </c:pt>
                <c:pt idx="12309">
                  <c:v>731</c:v>
                </c:pt>
                <c:pt idx="12310">
                  <c:v>736</c:v>
                </c:pt>
                <c:pt idx="12311">
                  <c:v>723</c:v>
                </c:pt>
                <c:pt idx="12312">
                  <c:v>731</c:v>
                </c:pt>
                <c:pt idx="12313">
                  <c:v>718</c:v>
                </c:pt>
                <c:pt idx="12314">
                  <c:v>721</c:v>
                </c:pt>
                <c:pt idx="12315">
                  <c:v>723</c:v>
                </c:pt>
                <c:pt idx="12316">
                  <c:v>717</c:v>
                </c:pt>
                <c:pt idx="12317">
                  <c:v>721</c:v>
                </c:pt>
                <c:pt idx="12318">
                  <c:v>723</c:v>
                </c:pt>
                <c:pt idx="12319">
                  <c:v>728</c:v>
                </c:pt>
                <c:pt idx="12320">
                  <c:v>736</c:v>
                </c:pt>
                <c:pt idx="12321">
                  <c:v>723</c:v>
                </c:pt>
                <c:pt idx="12322">
                  <c:v>729</c:v>
                </c:pt>
                <c:pt idx="12323">
                  <c:v>728</c:v>
                </c:pt>
                <c:pt idx="12324">
                  <c:v>723</c:v>
                </c:pt>
                <c:pt idx="12325">
                  <c:v>755</c:v>
                </c:pt>
                <c:pt idx="12326">
                  <c:v>728</c:v>
                </c:pt>
                <c:pt idx="12327">
                  <c:v>721</c:v>
                </c:pt>
                <c:pt idx="12328">
                  <c:v>731</c:v>
                </c:pt>
                <c:pt idx="12329">
                  <c:v>750</c:v>
                </c:pt>
                <c:pt idx="12330">
                  <c:v>721</c:v>
                </c:pt>
                <c:pt idx="12331">
                  <c:v>731</c:v>
                </c:pt>
                <c:pt idx="12332">
                  <c:v>723</c:v>
                </c:pt>
                <c:pt idx="12333">
                  <c:v>718</c:v>
                </c:pt>
                <c:pt idx="12334">
                  <c:v>718</c:v>
                </c:pt>
                <c:pt idx="12335">
                  <c:v>715</c:v>
                </c:pt>
                <c:pt idx="12336">
                  <c:v>716</c:v>
                </c:pt>
                <c:pt idx="12337">
                  <c:v>718</c:v>
                </c:pt>
                <c:pt idx="12338">
                  <c:v>716</c:v>
                </c:pt>
                <c:pt idx="12339">
                  <c:v>723</c:v>
                </c:pt>
                <c:pt idx="12340">
                  <c:v>716</c:v>
                </c:pt>
                <c:pt idx="12341">
                  <c:v>726</c:v>
                </c:pt>
                <c:pt idx="12342">
                  <c:v>723</c:v>
                </c:pt>
                <c:pt idx="12343">
                  <c:v>726</c:v>
                </c:pt>
                <c:pt idx="12344">
                  <c:v>726</c:v>
                </c:pt>
                <c:pt idx="12345">
                  <c:v>716</c:v>
                </c:pt>
                <c:pt idx="12346">
                  <c:v>726</c:v>
                </c:pt>
                <c:pt idx="12347">
                  <c:v>726</c:v>
                </c:pt>
                <c:pt idx="12348">
                  <c:v>729</c:v>
                </c:pt>
                <c:pt idx="12349">
                  <c:v>728</c:v>
                </c:pt>
                <c:pt idx="12350">
                  <c:v>726</c:v>
                </c:pt>
                <c:pt idx="12351">
                  <c:v>723</c:v>
                </c:pt>
                <c:pt idx="12352">
                  <c:v>718</c:v>
                </c:pt>
                <c:pt idx="12353">
                  <c:v>721</c:v>
                </c:pt>
                <c:pt idx="12354">
                  <c:v>731</c:v>
                </c:pt>
                <c:pt idx="12355">
                  <c:v>716</c:v>
                </c:pt>
                <c:pt idx="12356">
                  <c:v>723</c:v>
                </c:pt>
                <c:pt idx="12357">
                  <c:v>723</c:v>
                </c:pt>
                <c:pt idx="12358">
                  <c:v>716</c:v>
                </c:pt>
                <c:pt idx="12359">
                  <c:v>723</c:v>
                </c:pt>
                <c:pt idx="12360">
                  <c:v>723</c:v>
                </c:pt>
                <c:pt idx="12361">
                  <c:v>726</c:v>
                </c:pt>
                <c:pt idx="12362">
                  <c:v>723</c:v>
                </c:pt>
                <c:pt idx="12363">
                  <c:v>729</c:v>
                </c:pt>
                <c:pt idx="12364">
                  <c:v>728</c:v>
                </c:pt>
                <c:pt idx="12365">
                  <c:v>718</c:v>
                </c:pt>
                <c:pt idx="12366">
                  <c:v>718</c:v>
                </c:pt>
                <c:pt idx="12367">
                  <c:v>718</c:v>
                </c:pt>
                <c:pt idx="12368">
                  <c:v>716</c:v>
                </c:pt>
                <c:pt idx="12369">
                  <c:v>726</c:v>
                </c:pt>
                <c:pt idx="12370">
                  <c:v>723</c:v>
                </c:pt>
                <c:pt idx="12371">
                  <c:v>726</c:v>
                </c:pt>
                <c:pt idx="12372">
                  <c:v>723</c:v>
                </c:pt>
                <c:pt idx="12373">
                  <c:v>723</c:v>
                </c:pt>
                <c:pt idx="12374">
                  <c:v>728</c:v>
                </c:pt>
                <c:pt idx="12375">
                  <c:v>723</c:v>
                </c:pt>
                <c:pt idx="12376">
                  <c:v>721</c:v>
                </c:pt>
                <c:pt idx="12377">
                  <c:v>718</c:v>
                </c:pt>
                <c:pt idx="12378">
                  <c:v>723</c:v>
                </c:pt>
                <c:pt idx="12379">
                  <c:v>718</c:v>
                </c:pt>
                <c:pt idx="12380">
                  <c:v>717</c:v>
                </c:pt>
                <c:pt idx="12381">
                  <c:v>729</c:v>
                </c:pt>
                <c:pt idx="12382">
                  <c:v>718</c:v>
                </c:pt>
                <c:pt idx="12383">
                  <c:v>717</c:v>
                </c:pt>
                <c:pt idx="12384">
                  <c:v>716</c:v>
                </c:pt>
                <c:pt idx="12385">
                  <c:v>718</c:v>
                </c:pt>
                <c:pt idx="12386">
                  <c:v>716</c:v>
                </c:pt>
                <c:pt idx="12387">
                  <c:v>723</c:v>
                </c:pt>
                <c:pt idx="12388">
                  <c:v>726</c:v>
                </c:pt>
                <c:pt idx="12389">
                  <c:v>716</c:v>
                </c:pt>
                <c:pt idx="12390">
                  <c:v>715</c:v>
                </c:pt>
                <c:pt idx="12391">
                  <c:v>715</c:v>
                </c:pt>
                <c:pt idx="12392">
                  <c:v>724</c:v>
                </c:pt>
                <c:pt idx="12393">
                  <c:v>723</c:v>
                </c:pt>
                <c:pt idx="12394">
                  <c:v>724</c:v>
                </c:pt>
                <c:pt idx="12395">
                  <c:v>718</c:v>
                </c:pt>
                <c:pt idx="12396">
                  <c:v>726</c:v>
                </c:pt>
                <c:pt idx="12397">
                  <c:v>716</c:v>
                </c:pt>
                <c:pt idx="12398">
                  <c:v>726</c:v>
                </c:pt>
                <c:pt idx="12399">
                  <c:v>734</c:v>
                </c:pt>
                <c:pt idx="12400">
                  <c:v>728</c:v>
                </c:pt>
                <c:pt idx="12401">
                  <c:v>728</c:v>
                </c:pt>
                <c:pt idx="12402">
                  <c:v>729</c:v>
                </c:pt>
                <c:pt idx="12403">
                  <c:v>731</c:v>
                </c:pt>
                <c:pt idx="12404">
                  <c:v>728</c:v>
                </c:pt>
                <c:pt idx="12405">
                  <c:v>723</c:v>
                </c:pt>
                <c:pt idx="12406">
                  <c:v>736</c:v>
                </c:pt>
                <c:pt idx="12407">
                  <c:v>721</c:v>
                </c:pt>
                <c:pt idx="12408">
                  <c:v>728</c:v>
                </c:pt>
                <c:pt idx="12409">
                  <c:v>728</c:v>
                </c:pt>
                <c:pt idx="12410">
                  <c:v>728</c:v>
                </c:pt>
                <c:pt idx="12411">
                  <c:v>731</c:v>
                </c:pt>
                <c:pt idx="12412">
                  <c:v>721</c:v>
                </c:pt>
                <c:pt idx="12413">
                  <c:v>731</c:v>
                </c:pt>
                <c:pt idx="12414">
                  <c:v>723</c:v>
                </c:pt>
                <c:pt idx="12415">
                  <c:v>720</c:v>
                </c:pt>
                <c:pt idx="12416">
                  <c:v>731</c:v>
                </c:pt>
                <c:pt idx="12417">
                  <c:v>728</c:v>
                </c:pt>
                <c:pt idx="12418">
                  <c:v>731</c:v>
                </c:pt>
                <c:pt idx="12419">
                  <c:v>717</c:v>
                </c:pt>
                <c:pt idx="12420">
                  <c:v>723</c:v>
                </c:pt>
                <c:pt idx="12421">
                  <c:v>726</c:v>
                </c:pt>
                <c:pt idx="12422">
                  <c:v>723</c:v>
                </c:pt>
                <c:pt idx="12423">
                  <c:v>724</c:v>
                </c:pt>
                <c:pt idx="12424">
                  <c:v>726</c:v>
                </c:pt>
                <c:pt idx="12425">
                  <c:v>723</c:v>
                </c:pt>
                <c:pt idx="12426">
                  <c:v>728</c:v>
                </c:pt>
                <c:pt idx="12427">
                  <c:v>728</c:v>
                </c:pt>
                <c:pt idx="12428">
                  <c:v>729</c:v>
                </c:pt>
                <c:pt idx="12429">
                  <c:v>723</c:v>
                </c:pt>
                <c:pt idx="12430">
                  <c:v>723</c:v>
                </c:pt>
                <c:pt idx="12431">
                  <c:v>728</c:v>
                </c:pt>
                <c:pt idx="12432">
                  <c:v>728</c:v>
                </c:pt>
                <c:pt idx="12433">
                  <c:v>721</c:v>
                </c:pt>
                <c:pt idx="12434">
                  <c:v>723</c:v>
                </c:pt>
                <c:pt idx="12435">
                  <c:v>717</c:v>
                </c:pt>
                <c:pt idx="12436">
                  <c:v>726</c:v>
                </c:pt>
                <c:pt idx="12437">
                  <c:v>718</c:v>
                </c:pt>
                <c:pt idx="12438">
                  <c:v>715</c:v>
                </c:pt>
                <c:pt idx="12439">
                  <c:v>745</c:v>
                </c:pt>
                <c:pt idx="12440">
                  <c:v>723</c:v>
                </c:pt>
                <c:pt idx="12441">
                  <c:v>726</c:v>
                </c:pt>
                <c:pt idx="12442">
                  <c:v>723</c:v>
                </c:pt>
                <c:pt idx="12443">
                  <c:v>716</c:v>
                </c:pt>
                <c:pt idx="12444">
                  <c:v>716</c:v>
                </c:pt>
                <c:pt idx="12445">
                  <c:v>723</c:v>
                </c:pt>
                <c:pt idx="12446">
                  <c:v>728</c:v>
                </c:pt>
                <c:pt idx="12447">
                  <c:v>723</c:v>
                </c:pt>
                <c:pt idx="12448">
                  <c:v>720</c:v>
                </c:pt>
                <c:pt idx="12449">
                  <c:v>726</c:v>
                </c:pt>
                <c:pt idx="12450">
                  <c:v>723</c:v>
                </c:pt>
                <c:pt idx="12451">
                  <c:v>729</c:v>
                </c:pt>
                <c:pt idx="12452">
                  <c:v>723</c:v>
                </c:pt>
                <c:pt idx="12453">
                  <c:v>731</c:v>
                </c:pt>
                <c:pt idx="12454">
                  <c:v>726</c:v>
                </c:pt>
                <c:pt idx="12455">
                  <c:v>723</c:v>
                </c:pt>
                <c:pt idx="12456">
                  <c:v>720</c:v>
                </c:pt>
                <c:pt idx="12457">
                  <c:v>721</c:v>
                </c:pt>
                <c:pt idx="12458">
                  <c:v>728</c:v>
                </c:pt>
                <c:pt idx="12459">
                  <c:v>716</c:v>
                </c:pt>
                <c:pt idx="12460">
                  <c:v>717</c:v>
                </c:pt>
                <c:pt idx="12461">
                  <c:v>721</c:v>
                </c:pt>
                <c:pt idx="12462">
                  <c:v>723</c:v>
                </c:pt>
                <c:pt idx="12463">
                  <c:v>718</c:v>
                </c:pt>
                <c:pt idx="12464">
                  <c:v>716</c:v>
                </c:pt>
                <c:pt idx="12465">
                  <c:v>715</c:v>
                </c:pt>
                <c:pt idx="12466">
                  <c:v>718</c:v>
                </c:pt>
                <c:pt idx="12467">
                  <c:v>716</c:v>
                </c:pt>
                <c:pt idx="12468">
                  <c:v>723</c:v>
                </c:pt>
                <c:pt idx="12469">
                  <c:v>723</c:v>
                </c:pt>
                <c:pt idx="12470">
                  <c:v>716</c:v>
                </c:pt>
                <c:pt idx="12471">
                  <c:v>723</c:v>
                </c:pt>
                <c:pt idx="12472">
                  <c:v>717</c:v>
                </c:pt>
                <c:pt idx="12473">
                  <c:v>724</c:v>
                </c:pt>
                <c:pt idx="12474">
                  <c:v>731</c:v>
                </c:pt>
                <c:pt idx="12475">
                  <c:v>728</c:v>
                </c:pt>
                <c:pt idx="12476">
                  <c:v>723</c:v>
                </c:pt>
                <c:pt idx="12477">
                  <c:v>722</c:v>
                </c:pt>
                <c:pt idx="12478">
                  <c:v>720</c:v>
                </c:pt>
                <c:pt idx="12479">
                  <c:v>721</c:v>
                </c:pt>
                <c:pt idx="12480">
                  <c:v>736</c:v>
                </c:pt>
                <c:pt idx="12481">
                  <c:v>731</c:v>
                </c:pt>
                <c:pt idx="12482">
                  <c:v>718</c:v>
                </c:pt>
                <c:pt idx="12483">
                  <c:v>721</c:v>
                </c:pt>
                <c:pt idx="12484">
                  <c:v>723</c:v>
                </c:pt>
                <c:pt idx="12485">
                  <c:v>731</c:v>
                </c:pt>
                <c:pt idx="12486">
                  <c:v>726</c:v>
                </c:pt>
                <c:pt idx="12487">
                  <c:v>718</c:v>
                </c:pt>
                <c:pt idx="12488">
                  <c:v>721</c:v>
                </c:pt>
                <c:pt idx="12489">
                  <c:v>728</c:v>
                </c:pt>
                <c:pt idx="12490">
                  <c:v>718</c:v>
                </c:pt>
                <c:pt idx="12491">
                  <c:v>728</c:v>
                </c:pt>
                <c:pt idx="12492">
                  <c:v>723</c:v>
                </c:pt>
                <c:pt idx="12493">
                  <c:v>715</c:v>
                </c:pt>
                <c:pt idx="12494">
                  <c:v>726</c:v>
                </c:pt>
                <c:pt idx="12495">
                  <c:v>721</c:v>
                </c:pt>
                <c:pt idx="12496">
                  <c:v>723</c:v>
                </c:pt>
                <c:pt idx="12497">
                  <c:v>718</c:v>
                </c:pt>
                <c:pt idx="12498">
                  <c:v>723</c:v>
                </c:pt>
                <c:pt idx="12499">
                  <c:v>731</c:v>
                </c:pt>
                <c:pt idx="12500">
                  <c:v>716</c:v>
                </c:pt>
                <c:pt idx="12501">
                  <c:v>726</c:v>
                </c:pt>
                <c:pt idx="12502">
                  <c:v>723</c:v>
                </c:pt>
                <c:pt idx="12503">
                  <c:v>718</c:v>
                </c:pt>
                <c:pt idx="12504">
                  <c:v>723</c:v>
                </c:pt>
                <c:pt idx="12505">
                  <c:v>723</c:v>
                </c:pt>
                <c:pt idx="12506">
                  <c:v>718</c:v>
                </c:pt>
                <c:pt idx="12507">
                  <c:v>726</c:v>
                </c:pt>
                <c:pt idx="12508">
                  <c:v>716</c:v>
                </c:pt>
                <c:pt idx="12509">
                  <c:v>723</c:v>
                </c:pt>
                <c:pt idx="12510">
                  <c:v>723</c:v>
                </c:pt>
                <c:pt idx="12511">
                  <c:v>726</c:v>
                </c:pt>
                <c:pt idx="12512">
                  <c:v>726</c:v>
                </c:pt>
                <c:pt idx="12513">
                  <c:v>728</c:v>
                </c:pt>
                <c:pt idx="12514">
                  <c:v>728</c:v>
                </c:pt>
                <c:pt idx="12515">
                  <c:v>728</c:v>
                </c:pt>
                <c:pt idx="12516">
                  <c:v>728</c:v>
                </c:pt>
                <c:pt idx="12517">
                  <c:v>731</c:v>
                </c:pt>
                <c:pt idx="12518">
                  <c:v>736</c:v>
                </c:pt>
                <c:pt idx="12519">
                  <c:v>723</c:v>
                </c:pt>
                <c:pt idx="12520">
                  <c:v>731</c:v>
                </c:pt>
                <c:pt idx="12521">
                  <c:v>728</c:v>
                </c:pt>
                <c:pt idx="12522">
                  <c:v>728</c:v>
                </c:pt>
                <c:pt idx="12523">
                  <c:v>720</c:v>
                </c:pt>
                <c:pt idx="12524">
                  <c:v>720</c:v>
                </c:pt>
                <c:pt idx="12525">
                  <c:v>733</c:v>
                </c:pt>
                <c:pt idx="12526">
                  <c:v>721</c:v>
                </c:pt>
                <c:pt idx="12527">
                  <c:v>721</c:v>
                </c:pt>
                <c:pt idx="12528">
                  <c:v>731</c:v>
                </c:pt>
                <c:pt idx="12529">
                  <c:v>716</c:v>
                </c:pt>
                <c:pt idx="12530">
                  <c:v>723</c:v>
                </c:pt>
                <c:pt idx="12531">
                  <c:v>721</c:v>
                </c:pt>
                <c:pt idx="12532">
                  <c:v>723</c:v>
                </c:pt>
                <c:pt idx="12533">
                  <c:v>718</c:v>
                </c:pt>
                <c:pt idx="12534">
                  <c:v>721</c:v>
                </c:pt>
                <c:pt idx="12535">
                  <c:v>716</c:v>
                </c:pt>
                <c:pt idx="12536">
                  <c:v>718</c:v>
                </c:pt>
                <c:pt idx="12537">
                  <c:v>721</c:v>
                </c:pt>
                <c:pt idx="12538">
                  <c:v>731</c:v>
                </c:pt>
                <c:pt idx="12539">
                  <c:v>723</c:v>
                </c:pt>
                <c:pt idx="12540">
                  <c:v>724</c:v>
                </c:pt>
                <c:pt idx="12541">
                  <c:v>723</c:v>
                </c:pt>
                <c:pt idx="12542">
                  <c:v>723</c:v>
                </c:pt>
                <c:pt idx="12543">
                  <c:v>726</c:v>
                </c:pt>
                <c:pt idx="12544">
                  <c:v>728</c:v>
                </c:pt>
                <c:pt idx="12545">
                  <c:v>726</c:v>
                </c:pt>
                <c:pt idx="12546">
                  <c:v>720</c:v>
                </c:pt>
                <c:pt idx="12547">
                  <c:v>755</c:v>
                </c:pt>
                <c:pt idx="12548">
                  <c:v>726</c:v>
                </c:pt>
                <c:pt idx="12549">
                  <c:v>721</c:v>
                </c:pt>
                <c:pt idx="12550">
                  <c:v>745</c:v>
                </c:pt>
                <c:pt idx="12551">
                  <c:v>726</c:v>
                </c:pt>
                <c:pt idx="12552">
                  <c:v>731</c:v>
                </c:pt>
                <c:pt idx="12553">
                  <c:v>723</c:v>
                </c:pt>
                <c:pt idx="12554">
                  <c:v>716</c:v>
                </c:pt>
                <c:pt idx="12555">
                  <c:v>731</c:v>
                </c:pt>
                <c:pt idx="12556">
                  <c:v>726</c:v>
                </c:pt>
                <c:pt idx="12557">
                  <c:v>724</c:v>
                </c:pt>
                <c:pt idx="12558">
                  <c:v>726</c:v>
                </c:pt>
                <c:pt idx="12559">
                  <c:v>723</c:v>
                </c:pt>
                <c:pt idx="12560">
                  <c:v>718</c:v>
                </c:pt>
                <c:pt idx="12561">
                  <c:v>717</c:v>
                </c:pt>
                <c:pt idx="12562">
                  <c:v>715</c:v>
                </c:pt>
                <c:pt idx="12563">
                  <c:v>723</c:v>
                </c:pt>
                <c:pt idx="12564">
                  <c:v>723</c:v>
                </c:pt>
                <c:pt idx="12565">
                  <c:v>721</c:v>
                </c:pt>
                <c:pt idx="12566">
                  <c:v>726</c:v>
                </c:pt>
                <c:pt idx="12567">
                  <c:v>724</c:v>
                </c:pt>
                <c:pt idx="12568">
                  <c:v>726</c:v>
                </c:pt>
                <c:pt idx="12569">
                  <c:v>727</c:v>
                </c:pt>
                <c:pt idx="12570">
                  <c:v>724</c:v>
                </c:pt>
                <c:pt idx="12571">
                  <c:v>718</c:v>
                </c:pt>
                <c:pt idx="12572">
                  <c:v>723</c:v>
                </c:pt>
                <c:pt idx="12573">
                  <c:v>726</c:v>
                </c:pt>
                <c:pt idx="12574">
                  <c:v>723</c:v>
                </c:pt>
                <c:pt idx="12575">
                  <c:v>720</c:v>
                </c:pt>
                <c:pt idx="12576">
                  <c:v>721</c:v>
                </c:pt>
                <c:pt idx="12577">
                  <c:v>728</c:v>
                </c:pt>
                <c:pt idx="12578">
                  <c:v>726</c:v>
                </c:pt>
                <c:pt idx="12579">
                  <c:v>731</c:v>
                </c:pt>
                <c:pt idx="12580">
                  <c:v>716</c:v>
                </c:pt>
                <c:pt idx="12581">
                  <c:v>718</c:v>
                </c:pt>
                <c:pt idx="12582">
                  <c:v>726</c:v>
                </c:pt>
                <c:pt idx="12583">
                  <c:v>716</c:v>
                </c:pt>
                <c:pt idx="12584">
                  <c:v>723</c:v>
                </c:pt>
                <c:pt idx="12585">
                  <c:v>724</c:v>
                </c:pt>
                <c:pt idx="12586">
                  <c:v>718</c:v>
                </c:pt>
                <c:pt idx="12587">
                  <c:v>723</c:v>
                </c:pt>
                <c:pt idx="12588">
                  <c:v>723</c:v>
                </c:pt>
                <c:pt idx="12589">
                  <c:v>723</c:v>
                </c:pt>
                <c:pt idx="12590">
                  <c:v>721</c:v>
                </c:pt>
                <c:pt idx="12591">
                  <c:v>726</c:v>
                </c:pt>
                <c:pt idx="12592">
                  <c:v>722</c:v>
                </c:pt>
                <c:pt idx="12593">
                  <c:v>721</c:v>
                </c:pt>
                <c:pt idx="12594">
                  <c:v>726</c:v>
                </c:pt>
                <c:pt idx="12595">
                  <c:v>721</c:v>
                </c:pt>
                <c:pt idx="12596">
                  <c:v>718</c:v>
                </c:pt>
                <c:pt idx="12597">
                  <c:v>723</c:v>
                </c:pt>
                <c:pt idx="12598">
                  <c:v>723</c:v>
                </c:pt>
                <c:pt idx="12599">
                  <c:v>717</c:v>
                </c:pt>
                <c:pt idx="12600">
                  <c:v>721</c:v>
                </c:pt>
                <c:pt idx="12601">
                  <c:v>731</c:v>
                </c:pt>
                <c:pt idx="12602">
                  <c:v>726</c:v>
                </c:pt>
                <c:pt idx="12603">
                  <c:v>721</c:v>
                </c:pt>
                <c:pt idx="12604">
                  <c:v>726</c:v>
                </c:pt>
                <c:pt idx="12605">
                  <c:v>721</c:v>
                </c:pt>
                <c:pt idx="12606">
                  <c:v>721</c:v>
                </c:pt>
                <c:pt idx="12607">
                  <c:v>726</c:v>
                </c:pt>
                <c:pt idx="12608">
                  <c:v>731</c:v>
                </c:pt>
                <c:pt idx="12609">
                  <c:v>729</c:v>
                </c:pt>
                <c:pt idx="12610">
                  <c:v>721</c:v>
                </c:pt>
                <c:pt idx="12611">
                  <c:v>723</c:v>
                </c:pt>
                <c:pt idx="12612">
                  <c:v>723</c:v>
                </c:pt>
                <c:pt idx="12613">
                  <c:v>721</c:v>
                </c:pt>
                <c:pt idx="12614">
                  <c:v>723</c:v>
                </c:pt>
                <c:pt idx="12615">
                  <c:v>721</c:v>
                </c:pt>
                <c:pt idx="12616">
                  <c:v>718</c:v>
                </c:pt>
                <c:pt idx="12617">
                  <c:v>718</c:v>
                </c:pt>
                <c:pt idx="12618">
                  <c:v>716</c:v>
                </c:pt>
                <c:pt idx="12619">
                  <c:v>726</c:v>
                </c:pt>
                <c:pt idx="12620">
                  <c:v>726</c:v>
                </c:pt>
                <c:pt idx="12621">
                  <c:v>716</c:v>
                </c:pt>
                <c:pt idx="12622">
                  <c:v>723</c:v>
                </c:pt>
                <c:pt idx="12623">
                  <c:v>724</c:v>
                </c:pt>
                <c:pt idx="12624">
                  <c:v>718</c:v>
                </c:pt>
                <c:pt idx="12625">
                  <c:v>723</c:v>
                </c:pt>
                <c:pt idx="12626">
                  <c:v>728</c:v>
                </c:pt>
                <c:pt idx="12627">
                  <c:v>723</c:v>
                </c:pt>
                <c:pt idx="12628">
                  <c:v>726</c:v>
                </c:pt>
                <c:pt idx="12629">
                  <c:v>731</c:v>
                </c:pt>
                <c:pt idx="12630">
                  <c:v>723</c:v>
                </c:pt>
                <c:pt idx="12631">
                  <c:v>721</c:v>
                </c:pt>
                <c:pt idx="12632">
                  <c:v>723</c:v>
                </c:pt>
                <c:pt idx="12633">
                  <c:v>722</c:v>
                </c:pt>
                <c:pt idx="12634">
                  <c:v>726</c:v>
                </c:pt>
                <c:pt idx="12635">
                  <c:v>728</c:v>
                </c:pt>
                <c:pt idx="12636">
                  <c:v>728</c:v>
                </c:pt>
                <c:pt idx="12637">
                  <c:v>720</c:v>
                </c:pt>
                <c:pt idx="12638">
                  <c:v>715</c:v>
                </c:pt>
                <c:pt idx="12639">
                  <c:v>718</c:v>
                </c:pt>
                <c:pt idx="12640">
                  <c:v>716</c:v>
                </c:pt>
                <c:pt idx="12641">
                  <c:v>723</c:v>
                </c:pt>
                <c:pt idx="12642">
                  <c:v>716</c:v>
                </c:pt>
                <c:pt idx="12643">
                  <c:v>718</c:v>
                </c:pt>
                <c:pt idx="12644">
                  <c:v>723</c:v>
                </c:pt>
                <c:pt idx="12645">
                  <c:v>721</c:v>
                </c:pt>
                <c:pt idx="12646">
                  <c:v>723</c:v>
                </c:pt>
                <c:pt idx="12647">
                  <c:v>723</c:v>
                </c:pt>
                <c:pt idx="12648">
                  <c:v>726</c:v>
                </c:pt>
                <c:pt idx="12649">
                  <c:v>723</c:v>
                </c:pt>
                <c:pt idx="12650">
                  <c:v>716</c:v>
                </c:pt>
                <c:pt idx="12651">
                  <c:v>723</c:v>
                </c:pt>
                <c:pt idx="12652">
                  <c:v>723</c:v>
                </c:pt>
                <c:pt idx="12653">
                  <c:v>733</c:v>
                </c:pt>
                <c:pt idx="12654">
                  <c:v>723</c:v>
                </c:pt>
                <c:pt idx="12655">
                  <c:v>721</c:v>
                </c:pt>
                <c:pt idx="12656">
                  <c:v>728</c:v>
                </c:pt>
                <c:pt idx="12657">
                  <c:v>728</c:v>
                </c:pt>
                <c:pt idx="12658">
                  <c:v>743</c:v>
                </c:pt>
                <c:pt idx="12659">
                  <c:v>718</c:v>
                </c:pt>
                <c:pt idx="12660">
                  <c:v>723</c:v>
                </c:pt>
                <c:pt idx="12661">
                  <c:v>721</c:v>
                </c:pt>
                <c:pt idx="12662">
                  <c:v>726</c:v>
                </c:pt>
                <c:pt idx="12663">
                  <c:v>724</c:v>
                </c:pt>
                <c:pt idx="12664">
                  <c:v>718</c:v>
                </c:pt>
                <c:pt idx="12665">
                  <c:v>717</c:v>
                </c:pt>
                <c:pt idx="12666">
                  <c:v>721</c:v>
                </c:pt>
                <c:pt idx="12667">
                  <c:v>723</c:v>
                </c:pt>
                <c:pt idx="12668">
                  <c:v>720</c:v>
                </c:pt>
                <c:pt idx="12669">
                  <c:v>721</c:v>
                </c:pt>
                <c:pt idx="12670">
                  <c:v>728</c:v>
                </c:pt>
                <c:pt idx="12671">
                  <c:v>728</c:v>
                </c:pt>
                <c:pt idx="12672">
                  <c:v>723</c:v>
                </c:pt>
                <c:pt idx="12673">
                  <c:v>729</c:v>
                </c:pt>
                <c:pt idx="12674">
                  <c:v>723</c:v>
                </c:pt>
                <c:pt idx="12675">
                  <c:v>722</c:v>
                </c:pt>
                <c:pt idx="12676">
                  <c:v>720</c:v>
                </c:pt>
                <c:pt idx="12677">
                  <c:v>721</c:v>
                </c:pt>
                <c:pt idx="12678">
                  <c:v>728</c:v>
                </c:pt>
                <c:pt idx="12679">
                  <c:v>724</c:v>
                </c:pt>
                <c:pt idx="12680">
                  <c:v>723</c:v>
                </c:pt>
                <c:pt idx="12681">
                  <c:v>723</c:v>
                </c:pt>
                <c:pt idx="12682">
                  <c:v>723</c:v>
                </c:pt>
                <c:pt idx="12683">
                  <c:v>726</c:v>
                </c:pt>
                <c:pt idx="12684">
                  <c:v>721</c:v>
                </c:pt>
                <c:pt idx="12685">
                  <c:v>726</c:v>
                </c:pt>
                <c:pt idx="12686">
                  <c:v>723</c:v>
                </c:pt>
                <c:pt idx="12687">
                  <c:v>716</c:v>
                </c:pt>
                <c:pt idx="12688">
                  <c:v>717</c:v>
                </c:pt>
                <c:pt idx="12689">
                  <c:v>723</c:v>
                </c:pt>
                <c:pt idx="12690">
                  <c:v>723</c:v>
                </c:pt>
                <c:pt idx="12691">
                  <c:v>718</c:v>
                </c:pt>
                <c:pt idx="12692">
                  <c:v>723</c:v>
                </c:pt>
                <c:pt idx="12693">
                  <c:v>726</c:v>
                </c:pt>
                <c:pt idx="12694">
                  <c:v>721</c:v>
                </c:pt>
                <c:pt idx="12695">
                  <c:v>718</c:v>
                </c:pt>
                <c:pt idx="12696">
                  <c:v>723</c:v>
                </c:pt>
                <c:pt idx="12697">
                  <c:v>718</c:v>
                </c:pt>
                <c:pt idx="12698">
                  <c:v>718</c:v>
                </c:pt>
                <c:pt idx="12699">
                  <c:v>724</c:v>
                </c:pt>
                <c:pt idx="12700">
                  <c:v>723</c:v>
                </c:pt>
                <c:pt idx="12701">
                  <c:v>731</c:v>
                </c:pt>
                <c:pt idx="12702">
                  <c:v>724</c:v>
                </c:pt>
                <c:pt idx="12703">
                  <c:v>728</c:v>
                </c:pt>
                <c:pt idx="12704">
                  <c:v>726</c:v>
                </c:pt>
                <c:pt idx="12705">
                  <c:v>723</c:v>
                </c:pt>
                <c:pt idx="12706">
                  <c:v>723</c:v>
                </c:pt>
                <c:pt idx="12707">
                  <c:v>726</c:v>
                </c:pt>
                <c:pt idx="12708">
                  <c:v>723</c:v>
                </c:pt>
                <c:pt idx="12709">
                  <c:v>721</c:v>
                </c:pt>
                <c:pt idx="12710">
                  <c:v>715</c:v>
                </c:pt>
                <c:pt idx="12711">
                  <c:v>723</c:v>
                </c:pt>
                <c:pt idx="12712">
                  <c:v>716</c:v>
                </c:pt>
                <c:pt idx="12713">
                  <c:v>723</c:v>
                </c:pt>
                <c:pt idx="12714">
                  <c:v>726</c:v>
                </c:pt>
                <c:pt idx="12715">
                  <c:v>721</c:v>
                </c:pt>
                <c:pt idx="12716">
                  <c:v>723</c:v>
                </c:pt>
                <c:pt idx="12717">
                  <c:v>724</c:v>
                </c:pt>
                <c:pt idx="12718">
                  <c:v>723</c:v>
                </c:pt>
                <c:pt idx="12719">
                  <c:v>718</c:v>
                </c:pt>
                <c:pt idx="12720">
                  <c:v>726</c:v>
                </c:pt>
                <c:pt idx="12721">
                  <c:v>721</c:v>
                </c:pt>
                <c:pt idx="12722">
                  <c:v>721</c:v>
                </c:pt>
                <c:pt idx="12723">
                  <c:v>723</c:v>
                </c:pt>
                <c:pt idx="12724">
                  <c:v>718</c:v>
                </c:pt>
                <c:pt idx="12725">
                  <c:v>721</c:v>
                </c:pt>
                <c:pt idx="12726">
                  <c:v>726</c:v>
                </c:pt>
                <c:pt idx="12727">
                  <c:v>718</c:v>
                </c:pt>
                <c:pt idx="12728">
                  <c:v>726</c:v>
                </c:pt>
                <c:pt idx="12729">
                  <c:v>718</c:v>
                </c:pt>
                <c:pt idx="12730">
                  <c:v>721</c:v>
                </c:pt>
                <c:pt idx="12731">
                  <c:v>715</c:v>
                </c:pt>
                <c:pt idx="12732">
                  <c:v>723</c:v>
                </c:pt>
                <c:pt idx="12733">
                  <c:v>729</c:v>
                </c:pt>
                <c:pt idx="12734">
                  <c:v>728</c:v>
                </c:pt>
                <c:pt idx="12735">
                  <c:v>731</c:v>
                </c:pt>
                <c:pt idx="12736">
                  <c:v>726</c:v>
                </c:pt>
                <c:pt idx="12737">
                  <c:v>723</c:v>
                </c:pt>
                <c:pt idx="12738">
                  <c:v>718</c:v>
                </c:pt>
                <c:pt idx="12739">
                  <c:v>718</c:v>
                </c:pt>
                <c:pt idx="12740">
                  <c:v>731</c:v>
                </c:pt>
                <c:pt idx="12741">
                  <c:v>721</c:v>
                </c:pt>
                <c:pt idx="12742">
                  <c:v>716</c:v>
                </c:pt>
                <c:pt idx="12743">
                  <c:v>723</c:v>
                </c:pt>
                <c:pt idx="12744">
                  <c:v>724</c:v>
                </c:pt>
                <c:pt idx="12745">
                  <c:v>728</c:v>
                </c:pt>
                <c:pt idx="12746">
                  <c:v>736</c:v>
                </c:pt>
                <c:pt idx="12747">
                  <c:v>721</c:v>
                </c:pt>
                <c:pt idx="12748">
                  <c:v>728</c:v>
                </c:pt>
                <c:pt idx="12749">
                  <c:v>736</c:v>
                </c:pt>
                <c:pt idx="12750">
                  <c:v>728</c:v>
                </c:pt>
                <c:pt idx="12751">
                  <c:v>722</c:v>
                </c:pt>
                <c:pt idx="12752">
                  <c:v>726</c:v>
                </c:pt>
                <c:pt idx="12753">
                  <c:v>718</c:v>
                </c:pt>
                <c:pt idx="12754">
                  <c:v>718</c:v>
                </c:pt>
                <c:pt idx="12755">
                  <c:v>726</c:v>
                </c:pt>
                <c:pt idx="12756">
                  <c:v>718</c:v>
                </c:pt>
                <c:pt idx="12757">
                  <c:v>717</c:v>
                </c:pt>
                <c:pt idx="12758">
                  <c:v>724</c:v>
                </c:pt>
                <c:pt idx="12759">
                  <c:v>723</c:v>
                </c:pt>
                <c:pt idx="12760">
                  <c:v>728</c:v>
                </c:pt>
                <c:pt idx="12761">
                  <c:v>755</c:v>
                </c:pt>
                <c:pt idx="12762">
                  <c:v>728</c:v>
                </c:pt>
                <c:pt idx="12763">
                  <c:v>755</c:v>
                </c:pt>
                <c:pt idx="12764">
                  <c:v>728</c:v>
                </c:pt>
                <c:pt idx="12765">
                  <c:v>721</c:v>
                </c:pt>
                <c:pt idx="12766">
                  <c:v>716</c:v>
                </c:pt>
                <c:pt idx="12767">
                  <c:v>723</c:v>
                </c:pt>
                <c:pt idx="12768">
                  <c:v>716</c:v>
                </c:pt>
                <c:pt idx="12769">
                  <c:v>731</c:v>
                </c:pt>
                <c:pt idx="12770">
                  <c:v>724</c:v>
                </c:pt>
                <c:pt idx="12771">
                  <c:v>718</c:v>
                </c:pt>
                <c:pt idx="12772">
                  <c:v>723</c:v>
                </c:pt>
                <c:pt idx="12773">
                  <c:v>726</c:v>
                </c:pt>
                <c:pt idx="12774">
                  <c:v>726</c:v>
                </c:pt>
                <c:pt idx="12775">
                  <c:v>716</c:v>
                </c:pt>
                <c:pt idx="12776">
                  <c:v>726</c:v>
                </c:pt>
                <c:pt idx="12777">
                  <c:v>718</c:v>
                </c:pt>
                <c:pt idx="12778">
                  <c:v>721</c:v>
                </c:pt>
                <c:pt idx="12779">
                  <c:v>728</c:v>
                </c:pt>
                <c:pt idx="12780">
                  <c:v>723</c:v>
                </c:pt>
                <c:pt idx="12781">
                  <c:v>720</c:v>
                </c:pt>
                <c:pt idx="12782">
                  <c:v>720</c:v>
                </c:pt>
                <c:pt idx="12783">
                  <c:v>736</c:v>
                </c:pt>
                <c:pt idx="12784">
                  <c:v>726</c:v>
                </c:pt>
                <c:pt idx="12785">
                  <c:v>736</c:v>
                </c:pt>
                <c:pt idx="12786">
                  <c:v>726</c:v>
                </c:pt>
                <c:pt idx="12787">
                  <c:v>728</c:v>
                </c:pt>
                <c:pt idx="12788">
                  <c:v>731</c:v>
                </c:pt>
                <c:pt idx="12789">
                  <c:v>724</c:v>
                </c:pt>
                <c:pt idx="12790">
                  <c:v>724</c:v>
                </c:pt>
                <c:pt idx="12791">
                  <c:v>721</c:v>
                </c:pt>
                <c:pt idx="12792">
                  <c:v>731</c:v>
                </c:pt>
                <c:pt idx="12793">
                  <c:v>718</c:v>
                </c:pt>
                <c:pt idx="12794">
                  <c:v>716</c:v>
                </c:pt>
                <c:pt idx="12795">
                  <c:v>723</c:v>
                </c:pt>
                <c:pt idx="12796">
                  <c:v>726</c:v>
                </c:pt>
                <c:pt idx="12797">
                  <c:v>733</c:v>
                </c:pt>
                <c:pt idx="12798">
                  <c:v>723</c:v>
                </c:pt>
                <c:pt idx="12799">
                  <c:v>736</c:v>
                </c:pt>
                <c:pt idx="12800">
                  <c:v>728</c:v>
                </c:pt>
                <c:pt idx="12801">
                  <c:v>716</c:v>
                </c:pt>
                <c:pt idx="12802">
                  <c:v>715</c:v>
                </c:pt>
                <c:pt idx="12803">
                  <c:v>726</c:v>
                </c:pt>
                <c:pt idx="12804">
                  <c:v>716</c:v>
                </c:pt>
                <c:pt idx="12805">
                  <c:v>718</c:v>
                </c:pt>
                <c:pt idx="12806">
                  <c:v>718</c:v>
                </c:pt>
                <c:pt idx="12807">
                  <c:v>721</c:v>
                </c:pt>
                <c:pt idx="12808">
                  <c:v>718</c:v>
                </c:pt>
                <c:pt idx="12809">
                  <c:v>723</c:v>
                </c:pt>
                <c:pt idx="12810">
                  <c:v>723</c:v>
                </c:pt>
                <c:pt idx="12811">
                  <c:v>723</c:v>
                </c:pt>
                <c:pt idx="12812">
                  <c:v>721</c:v>
                </c:pt>
                <c:pt idx="12813">
                  <c:v>721</c:v>
                </c:pt>
                <c:pt idx="12814">
                  <c:v>726</c:v>
                </c:pt>
                <c:pt idx="12815">
                  <c:v>723</c:v>
                </c:pt>
                <c:pt idx="12816">
                  <c:v>723</c:v>
                </c:pt>
                <c:pt idx="12817">
                  <c:v>728</c:v>
                </c:pt>
                <c:pt idx="12818">
                  <c:v>731</c:v>
                </c:pt>
                <c:pt idx="12819">
                  <c:v>726</c:v>
                </c:pt>
                <c:pt idx="12820">
                  <c:v>723</c:v>
                </c:pt>
                <c:pt idx="12821">
                  <c:v>718</c:v>
                </c:pt>
                <c:pt idx="12822">
                  <c:v>716</c:v>
                </c:pt>
                <c:pt idx="12823">
                  <c:v>718</c:v>
                </c:pt>
                <c:pt idx="12824">
                  <c:v>721</c:v>
                </c:pt>
                <c:pt idx="12825">
                  <c:v>723</c:v>
                </c:pt>
                <c:pt idx="12826">
                  <c:v>723</c:v>
                </c:pt>
                <c:pt idx="12827">
                  <c:v>721</c:v>
                </c:pt>
                <c:pt idx="12828">
                  <c:v>723</c:v>
                </c:pt>
                <c:pt idx="12829">
                  <c:v>726</c:v>
                </c:pt>
                <c:pt idx="12830">
                  <c:v>716</c:v>
                </c:pt>
                <c:pt idx="12831">
                  <c:v>726</c:v>
                </c:pt>
                <c:pt idx="12832">
                  <c:v>716</c:v>
                </c:pt>
                <c:pt idx="12833">
                  <c:v>723</c:v>
                </c:pt>
                <c:pt idx="12834">
                  <c:v>723</c:v>
                </c:pt>
                <c:pt idx="12835">
                  <c:v>716</c:v>
                </c:pt>
                <c:pt idx="12836">
                  <c:v>723</c:v>
                </c:pt>
                <c:pt idx="12837">
                  <c:v>716</c:v>
                </c:pt>
                <c:pt idx="12838">
                  <c:v>723</c:v>
                </c:pt>
                <c:pt idx="12839">
                  <c:v>723</c:v>
                </c:pt>
                <c:pt idx="12840">
                  <c:v>728</c:v>
                </c:pt>
                <c:pt idx="12841">
                  <c:v>736</c:v>
                </c:pt>
                <c:pt idx="12842">
                  <c:v>734</c:v>
                </c:pt>
                <c:pt idx="12843">
                  <c:v>728</c:v>
                </c:pt>
                <c:pt idx="12844">
                  <c:v>741</c:v>
                </c:pt>
                <c:pt idx="12845">
                  <c:v>723</c:v>
                </c:pt>
                <c:pt idx="12846">
                  <c:v>728</c:v>
                </c:pt>
                <c:pt idx="12847">
                  <c:v>723</c:v>
                </c:pt>
                <c:pt idx="12848">
                  <c:v>723</c:v>
                </c:pt>
                <c:pt idx="12849">
                  <c:v>721</c:v>
                </c:pt>
                <c:pt idx="12850">
                  <c:v>723</c:v>
                </c:pt>
                <c:pt idx="12851">
                  <c:v>723</c:v>
                </c:pt>
                <c:pt idx="12852">
                  <c:v>721</c:v>
                </c:pt>
                <c:pt idx="12853">
                  <c:v>722</c:v>
                </c:pt>
                <c:pt idx="12854">
                  <c:v>731</c:v>
                </c:pt>
                <c:pt idx="12855">
                  <c:v>741</c:v>
                </c:pt>
                <c:pt idx="12856">
                  <c:v>736</c:v>
                </c:pt>
                <c:pt idx="12857">
                  <c:v>721</c:v>
                </c:pt>
                <c:pt idx="12858">
                  <c:v>722</c:v>
                </c:pt>
                <c:pt idx="12859">
                  <c:v>722</c:v>
                </c:pt>
                <c:pt idx="12860">
                  <c:v>723</c:v>
                </c:pt>
                <c:pt idx="12861">
                  <c:v>723</c:v>
                </c:pt>
                <c:pt idx="12862">
                  <c:v>721</c:v>
                </c:pt>
                <c:pt idx="12863">
                  <c:v>718</c:v>
                </c:pt>
                <c:pt idx="12864">
                  <c:v>726</c:v>
                </c:pt>
                <c:pt idx="12865">
                  <c:v>723</c:v>
                </c:pt>
                <c:pt idx="12866">
                  <c:v>718</c:v>
                </c:pt>
                <c:pt idx="12867">
                  <c:v>721</c:v>
                </c:pt>
                <c:pt idx="12868">
                  <c:v>731</c:v>
                </c:pt>
                <c:pt idx="12869">
                  <c:v>726</c:v>
                </c:pt>
                <c:pt idx="12870">
                  <c:v>716</c:v>
                </c:pt>
                <c:pt idx="12871">
                  <c:v>718</c:v>
                </c:pt>
                <c:pt idx="12872">
                  <c:v>717</c:v>
                </c:pt>
                <c:pt idx="12873">
                  <c:v>716</c:v>
                </c:pt>
                <c:pt idx="12874">
                  <c:v>726</c:v>
                </c:pt>
                <c:pt idx="12875">
                  <c:v>716</c:v>
                </c:pt>
                <c:pt idx="12876">
                  <c:v>718</c:v>
                </c:pt>
                <c:pt idx="12877">
                  <c:v>718</c:v>
                </c:pt>
                <c:pt idx="12878">
                  <c:v>721</c:v>
                </c:pt>
                <c:pt idx="12879">
                  <c:v>726</c:v>
                </c:pt>
                <c:pt idx="12880">
                  <c:v>718</c:v>
                </c:pt>
                <c:pt idx="12881">
                  <c:v>715</c:v>
                </c:pt>
                <c:pt idx="12882">
                  <c:v>718</c:v>
                </c:pt>
                <c:pt idx="12883">
                  <c:v>718</c:v>
                </c:pt>
                <c:pt idx="12884">
                  <c:v>715</c:v>
                </c:pt>
                <c:pt idx="12885">
                  <c:v>721</c:v>
                </c:pt>
                <c:pt idx="12886">
                  <c:v>718</c:v>
                </c:pt>
                <c:pt idx="12887">
                  <c:v>721</c:v>
                </c:pt>
                <c:pt idx="12888">
                  <c:v>728</c:v>
                </c:pt>
                <c:pt idx="12889">
                  <c:v>728</c:v>
                </c:pt>
                <c:pt idx="12890">
                  <c:v>726</c:v>
                </c:pt>
                <c:pt idx="12891">
                  <c:v>723</c:v>
                </c:pt>
                <c:pt idx="12892">
                  <c:v>721</c:v>
                </c:pt>
                <c:pt idx="12893">
                  <c:v>723</c:v>
                </c:pt>
                <c:pt idx="12894">
                  <c:v>736</c:v>
                </c:pt>
                <c:pt idx="12895">
                  <c:v>723</c:v>
                </c:pt>
                <c:pt idx="12896">
                  <c:v>731</c:v>
                </c:pt>
                <c:pt idx="12897">
                  <c:v>731</c:v>
                </c:pt>
                <c:pt idx="12898">
                  <c:v>722</c:v>
                </c:pt>
                <c:pt idx="12899">
                  <c:v>729</c:v>
                </c:pt>
                <c:pt idx="12900">
                  <c:v>721</c:v>
                </c:pt>
                <c:pt idx="12901">
                  <c:v>731</c:v>
                </c:pt>
                <c:pt idx="12902">
                  <c:v>729</c:v>
                </c:pt>
                <c:pt idx="12903">
                  <c:v>723</c:v>
                </c:pt>
                <c:pt idx="12904">
                  <c:v>728</c:v>
                </c:pt>
                <c:pt idx="12905">
                  <c:v>726</c:v>
                </c:pt>
                <c:pt idx="12906">
                  <c:v>722</c:v>
                </c:pt>
                <c:pt idx="12907">
                  <c:v>726</c:v>
                </c:pt>
                <c:pt idx="12908">
                  <c:v>731</c:v>
                </c:pt>
                <c:pt idx="12909">
                  <c:v>729</c:v>
                </c:pt>
                <c:pt idx="12910">
                  <c:v>716</c:v>
                </c:pt>
                <c:pt idx="12911">
                  <c:v>726</c:v>
                </c:pt>
                <c:pt idx="12912">
                  <c:v>721</c:v>
                </c:pt>
                <c:pt idx="12913">
                  <c:v>726</c:v>
                </c:pt>
                <c:pt idx="12914">
                  <c:v>731</c:v>
                </c:pt>
                <c:pt idx="12915">
                  <c:v>721</c:v>
                </c:pt>
                <c:pt idx="12916">
                  <c:v>723</c:v>
                </c:pt>
                <c:pt idx="12917">
                  <c:v>724</c:v>
                </c:pt>
                <c:pt idx="12918">
                  <c:v>723</c:v>
                </c:pt>
                <c:pt idx="12919">
                  <c:v>731</c:v>
                </c:pt>
                <c:pt idx="12920">
                  <c:v>721</c:v>
                </c:pt>
                <c:pt idx="12921">
                  <c:v>716</c:v>
                </c:pt>
                <c:pt idx="12922">
                  <c:v>726</c:v>
                </c:pt>
                <c:pt idx="12923">
                  <c:v>723</c:v>
                </c:pt>
                <c:pt idx="12924">
                  <c:v>726</c:v>
                </c:pt>
                <c:pt idx="12925">
                  <c:v>724</c:v>
                </c:pt>
                <c:pt idx="12926">
                  <c:v>718</c:v>
                </c:pt>
                <c:pt idx="12927">
                  <c:v>728</c:v>
                </c:pt>
                <c:pt idx="12928">
                  <c:v>731</c:v>
                </c:pt>
                <c:pt idx="12929">
                  <c:v>728</c:v>
                </c:pt>
                <c:pt idx="12930">
                  <c:v>722</c:v>
                </c:pt>
                <c:pt idx="12931">
                  <c:v>728</c:v>
                </c:pt>
                <c:pt idx="12932">
                  <c:v>722</c:v>
                </c:pt>
                <c:pt idx="12933">
                  <c:v>726</c:v>
                </c:pt>
                <c:pt idx="12934">
                  <c:v>731</c:v>
                </c:pt>
                <c:pt idx="12935">
                  <c:v>723</c:v>
                </c:pt>
                <c:pt idx="12936">
                  <c:v>721</c:v>
                </c:pt>
                <c:pt idx="12937">
                  <c:v>726</c:v>
                </c:pt>
                <c:pt idx="12938">
                  <c:v>723</c:v>
                </c:pt>
                <c:pt idx="12939">
                  <c:v>724</c:v>
                </c:pt>
                <c:pt idx="12940">
                  <c:v>723</c:v>
                </c:pt>
                <c:pt idx="12941">
                  <c:v>722</c:v>
                </c:pt>
                <c:pt idx="12942">
                  <c:v>726</c:v>
                </c:pt>
                <c:pt idx="12943">
                  <c:v>733</c:v>
                </c:pt>
                <c:pt idx="12944">
                  <c:v>721</c:v>
                </c:pt>
                <c:pt idx="12945">
                  <c:v>728</c:v>
                </c:pt>
                <c:pt idx="12946">
                  <c:v>723</c:v>
                </c:pt>
                <c:pt idx="12947">
                  <c:v>721</c:v>
                </c:pt>
                <c:pt idx="12948">
                  <c:v>728</c:v>
                </c:pt>
                <c:pt idx="12949">
                  <c:v>721</c:v>
                </c:pt>
                <c:pt idx="12950">
                  <c:v>731</c:v>
                </c:pt>
                <c:pt idx="12951">
                  <c:v>728</c:v>
                </c:pt>
                <c:pt idx="12952">
                  <c:v>726</c:v>
                </c:pt>
                <c:pt idx="12953">
                  <c:v>728</c:v>
                </c:pt>
                <c:pt idx="12954">
                  <c:v>723</c:v>
                </c:pt>
                <c:pt idx="12955">
                  <c:v>716</c:v>
                </c:pt>
                <c:pt idx="12956">
                  <c:v>717</c:v>
                </c:pt>
                <c:pt idx="12957">
                  <c:v>721</c:v>
                </c:pt>
                <c:pt idx="12958">
                  <c:v>718</c:v>
                </c:pt>
                <c:pt idx="12959">
                  <c:v>726</c:v>
                </c:pt>
                <c:pt idx="12960">
                  <c:v>721</c:v>
                </c:pt>
                <c:pt idx="12961">
                  <c:v>718</c:v>
                </c:pt>
                <c:pt idx="12962">
                  <c:v>723</c:v>
                </c:pt>
                <c:pt idx="12963">
                  <c:v>729</c:v>
                </c:pt>
                <c:pt idx="12964">
                  <c:v>723</c:v>
                </c:pt>
                <c:pt idx="12965">
                  <c:v>723</c:v>
                </c:pt>
                <c:pt idx="12966">
                  <c:v>726</c:v>
                </c:pt>
                <c:pt idx="12967">
                  <c:v>726</c:v>
                </c:pt>
                <c:pt idx="12968">
                  <c:v>734</c:v>
                </c:pt>
                <c:pt idx="12969">
                  <c:v>728</c:v>
                </c:pt>
                <c:pt idx="12970">
                  <c:v>733</c:v>
                </c:pt>
                <c:pt idx="12971">
                  <c:v>721</c:v>
                </c:pt>
                <c:pt idx="12972">
                  <c:v>731</c:v>
                </c:pt>
                <c:pt idx="12973">
                  <c:v>723</c:v>
                </c:pt>
                <c:pt idx="12974">
                  <c:v>723</c:v>
                </c:pt>
                <c:pt idx="12975">
                  <c:v>718</c:v>
                </c:pt>
                <c:pt idx="12976">
                  <c:v>715</c:v>
                </c:pt>
                <c:pt idx="12977">
                  <c:v>721</c:v>
                </c:pt>
                <c:pt idx="12978">
                  <c:v>718</c:v>
                </c:pt>
                <c:pt idx="12979">
                  <c:v>723</c:v>
                </c:pt>
                <c:pt idx="12980">
                  <c:v>745</c:v>
                </c:pt>
                <c:pt idx="12981">
                  <c:v>755</c:v>
                </c:pt>
                <c:pt idx="12982">
                  <c:v>723</c:v>
                </c:pt>
                <c:pt idx="12983">
                  <c:v>726</c:v>
                </c:pt>
                <c:pt idx="12984">
                  <c:v>728</c:v>
                </c:pt>
                <c:pt idx="12985">
                  <c:v>721</c:v>
                </c:pt>
                <c:pt idx="12986">
                  <c:v>733</c:v>
                </c:pt>
                <c:pt idx="12987">
                  <c:v>724</c:v>
                </c:pt>
                <c:pt idx="12988">
                  <c:v>718</c:v>
                </c:pt>
                <c:pt idx="12989">
                  <c:v>717</c:v>
                </c:pt>
                <c:pt idx="12990">
                  <c:v>716</c:v>
                </c:pt>
                <c:pt idx="12991">
                  <c:v>726</c:v>
                </c:pt>
                <c:pt idx="12992">
                  <c:v>724</c:v>
                </c:pt>
                <c:pt idx="12993">
                  <c:v>716</c:v>
                </c:pt>
                <c:pt idx="12994">
                  <c:v>731</c:v>
                </c:pt>
                <c:pt idx="12995">
                  <c:v>716</c:v>
                </c:pt>
                <c:pt idx="12996">
                  <c:v>715</c:v>
                </c:pt>
                <c:pt idx="12997">
                  <c:v>723</c:v>
                </c:pt>
                <c:pt idx="12998">
                  <c:v>716</c:v>
                </c:pt>
                <c:pt idx="12999">
                  <c:v>723</c:v>
                </c:pt>
                <c:pt idx="13000">
                  <c:v>723</c:v>
                </c:pt>
                <c:pt idx="13001">
                  <c:v>726</c:v>
                </c:pt>
                <c:pt idx="13002">
                  <c:v>718</c:v>
                </c:pt>
                <c:pt idx="13003">
                  <c:v>716</c:v>
                </c:pt>
                <c:pt idx="13004">
                  <c:v>718</c:v>
                </c:pt>
                <c:pt idx="13005">
                  <c:v>723</c:v>
                </c:pt>
                <c:pt idx="13006">
                  <c:v>724</c:v>
                </c:pt>
                <c:pt idx="13007">
                  <c:v>723</c:v>
                </c:pt>
                <c:pt idx="13008">
                  <c:v>723</c:v>
                </c:pt>
                <c:pt idx="13009">
                  <c:v>718</c:v>
                </c:pt>
                <c:pt idx="13010">
                  <c:v>726</c:v>
                </c:pt>
                <c:pt idx="13011">
                  <c:v>721</c:v>
                </c:pt>
                <c:pt idx="13012">
                  <c:v>723</c:v>
                </c:pt>
                <c:pt idx="13013">
                  <c:v>729</c:v>
                </c:pt>
                <c:pt idx="13014">
                  <c:v>728</c:v>
                </c:pt>
                <c:pt idx="13015">
                  <c:v>736</c:v>
                </c:pt>
                <c:pt idx="13016">
                  <c:v>728</c:v>
                </c:pt>
                <c:pt idx="13017">
                  <c:v>723</c:v>
                </c:pt>
                <c:pt idx="13018">
                  <c:v>726</c:v>
                </c:pt>
                <c:pt idx="13019">
                  <c:v>723</c:v>
                </c:pt>
                <c:pt idx="13020">
                  <c:v>723</c:v>
                </c:pt>
                <c:pt idx="13021">
                  <c:v>715</c:v>
                </c:pt>
                <c:pt idx="13022">
                  <c:v>723</c:v>
                </c:pt>
                <c:pt idx="13023">
                  <c:v>724</c:v>
                </c:pt>
                <c:pt idx="13024">
                  <c:v>726</c:v>
                </c:pt>
                <c:pt idx="13025">
                  <c:v>718</c:v>
                </c:pt>
                <c:pt idx="13026">
                  <c:v>721</c:v>
                </c:pt>
                <c:pt idx="13027">
                  <c:v>723</c:v>
                </c:pt>
                <c:pt idx="13028">
                  <c:v>724</c:v>
                </c:pt>
                <c:pt idx="13029">
                  <c:v>726</c:v>
                </c:pt>
                <c:pt idx="13030">
                  <c:v>723</c:v>
                </c:pt>
                <c:pt idx="13031">
                  <c:v>718</c:v>
                </c:pt>
                <c:pt idx="13032">
                  <c:v>723</c:v>
                </c:pt>
                <c:pt idx="13033">
                  <c:v>716</c:v>
                </c:pt>
                <c:pt idx="13034">
                  <c:v>723</c:v>
                </c:pt>
                <c:pt idx="13035">
                  <c:v>718</c:v>
                </c:pt>
                <c:pt idx="13036">
                  <c:v>715</c:v>
                </c:pt>
                <c:pt idx="13037">
                  <c:v>715</c:v>
                </c:pt>
                <c:pt idx="13038">
                  <c:v>718</c:v>
                </c:pt>
                <c:pt idx="13039">
                  <c:v>723</c:v>
                </c:pt>
                <c:pt idx="13040">
                  <c:v>736</c:v>
                </c:pt>
                <c:pt idx="13041">
                  <c:v>723</c:v>
                </c:pt>
                <c:pt idx="13042">
                  <c:v>724</c:v>
                </c:pt>
                <c:pt idx="13043">
                  <c:v>726</c:v>
                </c:pt>
                <c:pt idx="13044">
                  <c:v>723</c:v>
                </c:pt>
                <c:pt idx="13045">
                  <c:v>724</c:v>
                </c:pt>
                <c:pt idx="13046">
                  <c:v>718</c:v>
                </c:pt>
                <c:pt idx="13047">
                  <c:v>721</c:v>
                </c:pt>
                <c:pt idx="13048">
                  <c:v>731</c:v>
                </c:pt>
                <c:pt idx="13049">
                  <c:v>718</c:v>
                </c:pt>
                <c:pt idx="13050">
                  <c:v>715</c:v>
                </c:pt>
                <c:pt idx="13051">
                  <c:v>716</c:v>
                </c:pt>
                <c:pt idx="13052">
                  <c:v>731</c:v>
                </c:pt>
                <c:pt idx="13053">
                  <c:v>736</c:v>
                </c:pt>
                <c:pt idx="13054">
                  <c:v>723</c:v>
                </c:pt>
                <c:pt idx="13055">
                  <c:v>729</c:v>
                </c:pt>
                <c:pt idx="13056">
                  <c:v>731</c:v>
                </c:pt>
                <c:pt idx="13057">
                  <c:v>718</c:v>
                </c:pt>
                <c:pt idx="13058">
                  <c:v>721</c:v>
                </c:pt>
                <c:pt idx="13059">
                  <c:v>716</c:v>
                </c:pt>
                <c:pt idx="13060">
                  <c:v>729</c:v>
                </c:pt>
                <c:pt idx="13061">
                  <c:v>726</c:v>
                </c:pt>
                <c:pt idx="13062">
                  <c:v>723</c:v>
                </c:pt>
                <c:pt idx="13063">
                  <c:v>723</c:v>
                </c:pt>
                <c:pt idx="13064">
                  <c:v>718</c:v>
                </c:pt>
                <c:pt idx="13065">
                  <c:v>721</c:v>
                </c:pt>
                <c:pt idx="13066">
                  <c:v>726</c:v>
                </c:pt>
                <c:pt idx="13067">
                  <c:v>723</c:v>
                </c:pt>
                <c:pt idx="13068">
                  <c:v>728</c:v>
                </c:pt>
                <c:pt idx="13069">
                  <c:v>723</c:v>
                </c:pt>
                <c:pt idx="13070">
                  <c:v>716</c:v>
                </c:pt>
                <c:pt idx="13071">
                  <c:v>726</c:v>
                </c:pt>
                <c:pt idx="13072">
                  <c:v>723</c:v>
                </c:pt>
                <c:pt idx="13073">
                  <c:v>721</c:v>
                </c:pt>
                <c:pt idx="13074">
                  <c:v>717</c:v>
                </c:pt>
                <c:pt idx="13075">
                  <c:v>723</c:v>
                </c:pt>
                <c:pt idx="13076">
                  <c:v>731</c:v>
                </c:pt>
                <c:pt idx="13077">
                  <c:v>728</c:v>
                </c:pt>
                <c:pt idx="13078">
                  <c:v>731</c:v>
                </c:pt>
                <c:pt idx="13079">
                  <c:v>723</c:v>
                </c:pt>
                <c:pt idx="13080">
                  <c:v>728</c:v>
                </c:pt>
                <c:pt idx="13081">
                  <c:v>721</c:v>
                </c:pt>
                <c:pt idx="13082">
                  <c:v>728</c:v>
                </c:pt>
                <c:pt idx="13083">
                  <c:v>728</c:v>
                </c:pt>
                <c:pt idx="13084">
                  <c:v>728</c:v>
                </c:pt>
                <c:pt idx="13085">
                  <c:v>723</c:v>
                </c:pt>
                <c:pt idx="13086">
                  <c:v>726</c:v>
                </c:pt>
                <c:pt idx="13087">
                  <c:v>723</c:v>
                </c:pt>
                <c:pt idx="13088">
                  <c:v>728</c:v>
                </c:pt>
                <c:pt idx="13089">
                  <c:v>723</c:v>
                </c:pt>
                <c:pt idx="13090">
                  <c:v>723</c:v>
                </c:pt>
                <c:pt idx="13091">
                  <c:v>723</c:v>
                </c:pt>
                <c:pt idx="13092">
                  <c:v>718</c:v>
                </c:pt>
                <c:pt idx="13093">
                  <c:v>723</c:v>
                </c:pt>
                <c:pt idx="13094">
                  <c:v>750</c:v>
                </c:pt>
                <c:pt idx="13095">
                  <c:v>723</c:v>
                </c:pt>
                <c:pt idx="13096">
                  <c:v>716</c:v>
                </c:pt>
                <c:pt idx="13097">
                  <c:v>728</c:v>
                </c:pt>
                <c:pt idx="13098">
                  <c:v>723</c:v>
                </c:pt>
                <c:pt idx="13099">
                  <c:v>728</c:v>
                </c:pt>
                <c:pt idx="13100">
                  <c:v>728</c:v>
                </c:pt>
                <c:pt idx="13101">
                  <c:v>729</c:v>
                </c:pt>
                <c:pt idx="13102">
                  <c:v>723</c:v>
                </c:pt>
                <c:pt idx="13103">
                  <c:v>723</c:v>
                </c:pt>
                <c:pt idx="13104">
                  <c:v>728</c:v>
                </c:pt>
                <c:pt idx="13105">
                  <c:v>731</c:v>
                </c:pt>
                <c:pt idx="13106">
                  <c:v>726</c:v>
                </c:pt>
                <c:pt idx="13107">
                  <c:v>728</c:v>
                </c:pt>
                <c:pt idx="13108">
                  <c:v>731</c:v>
                </c:pt>
                <c:pt idx="13109">
                  <c:v>726</c:v>
                </c:pt>
                <c:pt idx="13110">
                  <c:v>731</c:v>
                </c:pt>
                <c:pt idx="13111">
                  <c:v>723</c:v>
                </c:pt>
                <c:pt idx="13112">
                  <c:v>717</c:v>
                </c:pt>
                <c:pt idx="13113">
                  <c:v>721</c:v>
                </c:pt>
                <c:pt idx="13114">
                  <c:v>723</c:v>
                </c:pt>
                <c:pt idx="13115">
                  <c:v>723</c:v>
                </c:pt>
                <c:pt idx="13116">
                  <c:v>724</c:v>
                </c:pt>
                <c:pt idx="13117">
                  <c:v>726</c:v>
                </c:pt>
                <c:pt idx="13118">
                  <c:v>723</c:v>
                </c:pt>
                <c:pt idx="13119">
                  <c:v>723</c:v>
                </c:pt>
                <c:pt idx="13120">
                  <c:v>723</c:v>
                </c:pt>
                <c:pt idx="13121">
                  <c:v>724</c:v>
                </c:pt>
                <c:pt idx="13122">
                  <c:v>726</c:v>
                </c:pt>
                <c:pt idx="13123">
                  <c:v>721</c:v>
                </c:pt>
                <c:pt idx="13124">
                  <c:v>720</c:v>
                </c:pt>
                <c:pt idx="13125">
                  <c:v>720</c:v>
                </c:pt>
                <c:pt idx="13126">
                  <c:v>723</c:v>
                </c:pt>
                <c:pt idx="13127">
                  <c:v>728</c:v>
                </c:pt>
                <c:pt idx="13128">
                  <c:v>723</c:v>
                </c:pt>
                <c:pt idx="13129">
                  <c:v>720</c:v>
                </c:pt>
                <c:pt idx="13130">
                  <c:v>716</c:v>
                </c:pt>
                <c:pt idx="13131">
                  <c:v>726</c:v>
                </c:pt>
                <c:pt idx="13132">
                  <c:v>729</c:v>
                </c:pt>
                <c:pt idx="13133">
                  <c:v>726</c:v>
                </c:pt>
                <c:pt idx="13134">
                  <c:v>723</c:v>
                </c:pt>
                <c:pt idx="13135">
                  <c:v>715</c:v>
                </c:pt>
                <c:pt idx="13136">
                  <c:v>718</c:v>
                </c:pt>
                <c:pt idx="13137">
                  <c:v>716</c:v>
                </c:pt>
                <c:pt idx="13138">
                  <c:v>731</c:v>
                </c:pt>
                <c:pt idx="13139">
                  <c:v>731</c:v>
                </c:pt>
                <c:pt idx="13140">
                  <c:v>716</c:v>
                </c:pt>
                <c:pt idx="13141">
                  <c:v>723</c:v>
                </c:pt>
                <c:pt idx="13142">
                  <c:v>718</c:v>
                </c:pt>
                <c:pt idx="13143">
                  <c:v>716</c:v>
                </c:pt>
                <c:pt idx="13144">
                  <c:v>723</c:v>
                </c:pt>
                <c:pt idx="13145">
                  <c:v>715</c:v>
                </c:pt>
                <c:pt idx="13146">
                  <c:v>726</c:v>
                </c:pt>
                <c:pt idx="13147">
                  <c:v>723</c:v>
                </c:pt>
                <c:pt idx="13148">
                  <c:v>717</c:v>
                </c:pt>
                <c:pt idx="13149">
                  <c:v>731</c:v>
                </c:pt>
                <c:pt idx="13150">
                  <c:v>718</c:v>
                </c:pt>
                <c:pt idx="13151">
                  <c:v>721</c:v>
                </c:pt>
                <c:pt idx="13152">
                  <c:v>723</c:v>
                </c:pt>
                <c:pt idx="13153">
                  <c:v>724</c:v>
                </c:pt>
                <c:pt idx="13154">
                  <c:v>723</c:v>
                </c:pt>
                <c:pt idx="13155">
                  <c:v>723</c:v>
                </c:pt>
                <c:pt idx="13156">
                  <c:v>721</c:v>
                </c:pt>
                <c:pt idx="13157">
                  <c:v>718</c:v>
                </c:pt>
                <c:pt idx="13158">
                  <c:v>715</c:v>
                </c:pt>
                <c:pt idx="13159">
                  <c:v>716</c:v>
                </c:pt>
                <c:pt idx="13160">
                  <c:v>717</c:v>
                </c:pt>
                <c:pt idx="13161">
                  <c:v>721</c:v>
                </c:pt>
                <c:pt idx="13162">
                  <c:v>723</c:v>
                </c:pt>
                <c:pt idx="13163">
                  <c:v>715</c:v>
                </c:pt>
                <c:pt idx="13164">
                  <c:v>721</c:v>
                </c:pt>
                <c:pt idx="13165">
                  <c:v>731</c:v>
                </c:pt>
                <c:pt idx="13166">
                  <c:v>734</c:v>
                </c:pt>
                <c:pt idx="13167">
                  <c:v>728</c:v>
                </c:pt>
                <c:pt idx="13168">
                  <c:v>728</c:v>
                </c:pt>
                <c:pt idx="13169">
                  <c:v>721</c:v>
                </c:pt>
                <c:pt idx="13170">
                  <c:v>728</c:v>
                </c:pt>
                <c:pt idx="13171">
                  <c:v>721</c:v>
                </c:pt>
                <c:pt idx="13172">
                  <c:v>721</c:v>
                </c:pt>
                <c:pt idx="13173">
                  <c:v>731</c:v>
                </c:pt>
                <c:pt idx="13174">
                  <c:v>726</c:v>
                </c:pt>
                <c:pt idx="13175">
                  <c:v>728</c:v>
                </c:pt>
                <c:pt idx="13176">
                  <c:v>726</c:v>
                </c:pt>
                <c:pt idx="13177">
                  <c:v>723</c:v>
                </c:pt>
                <c:pt idx="13178">
                  <c:v>723</c:v>
                </c:pt>
                <c:pt idx="13179">
                  <c:v>729</c:v>
                </c:pt>
                <c:pt idx="13180">
                  <c:v>728</c:v>
                </c:pt>
                <c:pt idx="13181">
                  <c:v>722</c:v>
                </c:pt>
                <c:pt idx="13182">
                  <c:v>726</c:v>
                </c:pt>
                <c:pt idx="13183">
                  <c:v>718</c:v>
                </c:pt>
                <c:pt idx="13184">
                  <c:v>724</c:v>
                </c:pt>
                <c:pt idx="13185">
                  <c:v>723</c:v>
                </c:pt>
                <c:pt idx="13186">
                  <c:v>717</c:v>
                </c:pt>
                <c:pt idx="13187">
                  <c:v>726</c:v>
                </c:pt>
                <c:pt idx="13188">
                  <c:v>718</c:v>
                </c:pt>
                <c:pt idx="13189">
                  <c:v>721</c:v>
                </c:pt>
                <c:pt idx="13190">
                  <c:v>723</c:v>
                </c:pt>
                <c:pt idx="13191">
                  <c:v>728</c:v>
                </c:pt>
                <c:pt idx="13192">
                  <c:v>723</c:v>
                </c:pt>
                <c:pt idx="13193">
                  <c:v>723</c:v>
                </c:pt>
                <c:pt idx="13194">
                  <c:v>726</c:v>
                </c:pt>
                <c:pt idx="13195">
                  <c:v>731</c:v>
                </c:pt>
                <c:pt idx="13196">
                  <c:v>723</c:v>
                </c:pt>
                <c:pt idx="13197">
                  <c:v>723</c:v>
                </c:pt>
                <c:pt idx="13198">
                  <c:v>718</c:v>
                </c:pt>
                <c:pt idx="13199">
                  <c:v>721</c:v>
                </c:pt>
                <c:pt idx="13200">
                  <c:v>723</c:v>
                </c:pt>
                <c:pt idx="13201">
                  <c:v>721</c:v>
                </c:pt>
                <c:pt idx="13202">
                  <c:v>723</c:v>
                </c:pt>
                <c:pt idx="13203">
                  <c:v>723</c:v>
                </c:pt>
                <c:pt idx="13204">
                  <c:v>716</c:v>
                </c:pt>
                <c:pt idx="13205">
                  <c:v>718</c:v>
                </c:pt>
                <c:pt idx="13206">
                  <c:v>723</c:v>
                </c:pt>
                <c:pt idx="13207">
                  <c:v>726</c:v>
                </c:pt>
                <c:pt idx="13208">
                  <c:v>718</c:v>
                </c:pt>
                <c:pt idx="13209">
                  <c:v>726</c:v>
                </c:pt>
                <c:pt idx="13210">
                  <c:v>726</c:v>
                </c:pt>
                <c:pt idx="13211">
                  <c:v>723</c:v>
                </c:pt>
                <c:pt idx="13212">
                  <c:v>716</c:v>
                </c:pt>
                <c:pt idx="13213">
                  <c:v>726</c:v>
                </c:pt>
                <c:pt idx="13214">
                  <c:v>718</c:v>
                </c:pt>
                <c:pt idx="13215">
                  <c:v>728</c:v>
                </c:pt>
                <c:pt idx="13216">
                  <c:v>718</c:v>
                </c:pt>
                <c:pt idx="13217">
                  <c:v>715</c:v>
                </c:pt>
                <c:pt idx="13218">
                  <c:v>731</c:v>
                </c:pt>
                <c:pt idx="13219">
                  <c:v>731</c:v>
                </c:pt>
                <c:pt idx="13220">
                  <c:v>731</c:v>
                </c:pt>
                <c:pt idx="13221">
                  <c:v>718</c:v>
                </c:pt>
                <c:pt idx="13222">
                  <c:v>716</c:v>
                </c:pt>
                <c:pt idx="13223">
                  <c:v>745</c:v>
                </c:pt>
                <c:pt idx="13224">
                  <c:v>723</c:v>
                </c:pt>
                <c:pt idx="13225">
                  <c:v>748</c:v>
                </c:pt>
                <c:pt idx="13226">
                  <c:v>723</c:v>
                </c:pt>
                <c:pt idx="13227">
                  <c:v>728</c:v>
                </c:pt>
                <c:pt idx="13228">
                  <c:v>721</c:v>
                </c:pt>
                <c:pt idx="13229">
                  <c:v>720</c:v>
                </c:pt>
                <c:pt idx="13230">
                  <c:v>728</c:v>
                </c:pt>
                <c:pt idx="13231">
                  <c:v>731</c:v>
                </c:pt>
                <c:pt idx="13232">
                  <c:v>718</c:v>
                </c:pt>
                <c:pt idx="13233">
                  <c:v>716</c:v>
                </c:pt>
                <c:pt idx="13234">
                  <c:v>718</c:v>
                </c:pt>
                <c:pt idx="13235">
                  <c:v>726</c:v>
                </c:pt>
                <c:pt idx="13236">
                  <c:v>729</c:v>
                </c:pt>
                <c:pt idx="13237">
                  <c:v>726</c:v>
                </c:pt>
                <c:pt idx="13238">
                  <c:v>731</c:v>
                </c:pt>
                <c:pt idx="13239">
                  <c:v>718</c:v>
                </c:pt>
                <c:pt idx="13240">
                  <c:v>723</c:v>
                </c:pt>
                <c:pt idx="13241">
                  <c:v>718</c:v>
                </c:pt>
                <c:pt idx="13242">
                  <c:v>718</c:v>
                </c:pt>
                <c:pt idx="13243">
                  <c:v>715</c:v>
                </c:pt>
                <c:pt idx="13244">
                  <c:v>721</c:v>
                </c:pt>
                <c:pt idx="13245">
                  <c:v>731</c:v>
                </c:pt>
                <c:pt idx="13246">
                  <c:v>726</c:v>
                </c:pt>
                <c:pt idx="13247">
                  <c:v>728</c:v>
                </c:pt>
                <c:pt idx="13248">
                  <c:v>728</c:v>
                </c:pt>
                <c:pt idx="13249">
                  <c:v>721</c:v>
                </c:pt>
                <c:pt idx="13250">
                  <c:v>723</c:v>
                </c:pt>
                <c:pt idx="13251">
                  <c:v>736</c:v>
                </c:pt>
                <c:pt idx="13252">
                  <c:v>729</c:v>
                </c:pt>
                <c:pt idx="13253">
                  <c:v>723</c:v>
                </c:pt>
                <c:pt idx="13254">
                  <c:v>721</c:v>
                </c:pt>
                <c:pt idx="13255">
                  <c:v>728</c:v>
                </c:pt>
                <c:pt idx="13256">
                  <c:v>731</c:v>
                </c:pt>
                <c:pt idx="13257">
                  <c:v>721</c:v>
                </c:pt>
                <c:pt idx="13258">
                  <c:v>736</c:v>
                </c:pt>
                <c:pt idx="13259">
                  <c:v>729</c:v>
                </c:pt>
                <c:pt idx="13260">
                  <c:v>736</c:v>
                </c:pt>
                <c:pt idx="13261">
                  <c:v>723</c:v>
                </c:pt>
                <c:pt idx="13262">
                  <c:v>720</c:v>
                </c:pt>
                <c:pt idx="13263">
                  <c:v>721</c:v>
                </c:pt>
                <c:pt idx="13264">
                  <c:v>726</c:v>
                </c:pt>
                <c:pt idx="13265">
                  <c:v>729</c:v>
                </c:pt>
                <c:pt idx="13266">
                  <c:v>723</c:v>
                </c:pt>
                <c:pt idx="13267">
                  <c:v>726</c:v>
                </c:pt>
                <c:pt idx="13268">
                  <c:v>716</c:v>
                </c:pt>
                <c:pt idx="13269">
                  <c:v>723</c:v>
                </c:pt>
                <c:pt idx="13270">
                  <c:v>721</c:v>
                </c:pt>
                <c:pt idx="13271">
                  <c:v>726</c:v>
                </c:pt>
                <c:pt idx="13272">
                  <c:v>716</c:v>
                </c:pt>
                <c:pt idx="13273">
                  <c:v>715</c:v>
                </c:pt>
                <c:pt idx="13274">
                  <c:v>715</c:v>
                </c:pt>
                <c:pt idx="13275">
                  <c:v>716</c:v>
                </c:pt>
                <c:pt idx="13276">
                  <c:v>723</c:v>
                </c:pt>
                <c:pt idx="13277">
                  <c:v>718</c:v>
                </c:pt>
                <c:pt idx="13278">
                  <c:v>721</c:v>
                </c:pt>
                <c:pt idx="13279">
                  <c:v>726</c:v>
                </c:pt>
                <c:pt idx="13280">
                  <c:v>721</c:v>
                </c:pt>
                <c:pt idx="13281">
                  <c:v>716</c:v>
                </c:pt>
                <c:pt idx="13282">
                  <c:v>723</c:v>
                </c:pt>
                <c:pt idx="13283">
                  <c:v>721</c:v>
                </c:pt>
                <c:pt idx="13284">
                  <c:v>728</c:v>
                </c:pt>
                <c:pt idx="13285">
                  <c:v>731</c:v>
                </c:pt>
                <c:pt idx="13286">
                  <c:v>726</c:v>
                </c:pt>
                <c:pt idx="13287">
                  <c:v>731</c:v>
                </c:pt>
                <c:pt idx="13288">
                  <c:v>731</c:v>
                </c:pt>
                <c:pt idx="13289">
                  <c:v>716</c:v>
                </c:pt>
                <c:pt idx="13290">
                  <c:v>723</c:v>
                </c:pt>
                <c:pt idx="13291">
                  <c:v>723</c:v>
                </c:pt>
                <c:pt idx="13292">
                  <c:v>721</c:v>
                </c:pt>
                <c:pt idx="13293">
                  <c:v>718</c:v>
                </c:pt>
                <c:pt idx="13294">
                  <c:v>723</c:v>
                </c:pt>
                <c:pt idx="13295">
                  <c:v>715</c:v>
                </c:pt>
                <c:pt idx="13296">
                  <c:v>723</c:v>
                </c:pt>
                <c:pt idx="13297">
                  <c:v>728</c:v>
                </c:pt>
                <c:pt idx="13298">
                  <c:v>723</c:v>
                </c:pt>
                <c:pt idx="13299">
                  <c:v>723</c:v>
                </c:pt>
                <c:pt idx="13300">
                  <c:v>718</c:v>
                </c:pt>
                <c:pt idx="13301">
                  <c:v>723</c:v>
                </c:pt>
                <c:pt idx="13302">
                  <c:v>717</c:v>
                </c:pt>
                <c:pt idx="13303">
                  <c:v>721</c:v>
                </c:pt>
                <c:pt idx="13304">
                  <c:v>728</c:v>
                </c:pt>
                <c:pt idx="13305">
                  <c:v>733</c:v>
                </c:pt>
                <c:pt idx="13306">
                  <c:v>721</c:v>
                </c:pt>
                <c:pt idx="13307">
                  <c:v>736</c:v>
                </c:pt>
                <c:pt idx="13308">
                  <c:v>736</c:v>
                </c:pt>
                <c:pt idx="13309">
                  <c:v>716</c:v>
                </c:pt>
                <c:pt idx="13310">
                  <c:v>723</c:v>
                </c:pt>
                <c:pt idx="13311">
                  <c:v>717</c:v>
                </c:pt>
                <c:pt idx="13312">
                  <c:v>721</c:v>
                </c:pt>
                <c:pt idx="13313">
                  <c:v>718</c:v>
                </c:pt>
                <c:pt idx="13314">
                  <c:v>726</c:v>
                </c:pt>
                <c:pt idx="13315">
                  <c:v>721</c:v>
                </c:pt>
                <c:pt idx="13316">
                  <c:v>718</c:v>
                </c:pt>
                <c:pt idx="13317">
                  <c:v>723</c:v>
                </c:pt>
                <c:pt idx="13318">
                  <c:v>718</c:v>
                </c:pt>
                <c:pt idx="13319">
                  <c:v>723</c:v>
                </c:pt>
                <c:pt idx="13320">
                  <c:v>729</c:v>
                </c:pt>
                <c:pt idx="13321">
                  <c:v>718</c:v>
                </c:pt>
                <c:pt idx="13322">
                  <c:v>723</c:v>
                </c:pt>
                <c:pt idx="13323">
                  <c:v>721</c:v>
                </c:pt>
                <c:pt idx="13324">
                  <c:v>726</c:v>
                </c:pt>
                <c:pt idx="13325">
                  <c:v>716</c:v>
                </c:pt>
                <c:pt idx="13326">
                  <c:v>726</c:v>
                </c:pt>
                <c:pt idx="13327">
                  <c:v>726</c:v>
                </c:pt>
                <c:pt idx="13328">
                  <c:v>716</c:v>
                </c:pt>
                <c:pt idx="13329">
                  <c:v>726</c:v>
                </c:pt>
                <c:pt idx="13330">
                  <c:v>731</c:v>
                </c:pt>
                <c:pt idx="13331">
                  <c:v>728</c:v>
                </c:pt>
                <c:pt idx="13332">
                  <c:v>717</c:v>
                </c:pt>
                <c:pt idx="13333">
                  <c:v>721</c:v>
                </c:pt>
                <c:pt idx="13334">
                  <c:v>723</c:v>
                </c:pt>
                <c:pt idx="13335">
                  <c:v>745</c:v>
                </c:pt>
                <c:pt idx="13336">
                  <c:v>716</c:v>
                </c:pt>
                <c:pt idx="13337">
                  <c:v>745</c:v>
                </c:pt>
                <c:pt idx="13338">
                  <c:v>723</c:v>
                </c:pt>
                <c:pt idx="13339">
                  <c:v>733</c:v>
                </c:pt>
                <c:pt idx="13340">
                  <c:v>726</c:v>
                </c:pt>
                <c:pt idx="13341">
                  <c:v>718</c:v>
                </c:pt>
                <c:pt idx="13342">
                  <c:v>729</c:v>
                </c:pt>
                <c:pt idx="13343">
                  <c:v>718</c:v>
                </c:pt>
                <c:pt idx="13344">
                  <c:v>717</c:v>
                </c:pt>
                <c:pt idx="13345">
                  <c:v>716</c:v>
                </c:pt>
                <c:pt idx="13346">
                  <c:v>718</c:v>
                </c:pt>
                <c:pt idx="13347">
                  <c:v>721</c:v>
                </c:pt>
                <c:pt idx="13348">
                  <c:v>723</c:v>
                </c:pt>
                <c:pt idx="13349">
                  <c:v>718</c:v>
                </c:pt>
                <c:pt idx="13350">
                  <c:v>716</c:v>
                </c:pt>
                <c:pt idx="13351">
                  <c:v>718</c:v>
                </c:pt>
                <c:pt idx="13352">
                  <c:v>718</c:v>
                </c:pt>
                <c:pt idx="13353">
                  <c:v>723</c:v>
                </c:pt>
                <c:pt idx="13354">
                  <c:v>718</c:v>
                </c:pt>
                <c:pt idx="13355">
                  <c:v>729</c:v>
                </c:pt>
                <c:pt idx="13356">
                  <c:v>723</c:v>
                </c:pt>
                <c:pt idx="13357">
                  <c:v>723</c:v>
                </c:pt>
                <c:pt idx="13358">
                  <c:v>728</c:v>
                </c:pt>
                <c:pt idx="13359">
                  <c:v>731</c:v>
                </c:pt>
                <c:pt idx="13360">
                  <c:v>729</c:v>
                </c:pt>
                <c:pt idx="13361">
                  <c:v>723</c:v>
                </c:pt>
                <c:pt idx="13362">
                  <c:v>720</c:v>
                </c:pt>
                <c:pt idx="13363">
                  <c:v>721</c:v>
                </c:pt>
                <c:pt idx="13364">
                  <c:v>718</c:v>
                </c:pt>
                <c:pt idx="13365">
                  <c:v>716</c:v>
                </c:pt>
                <c:pt idx="13366">
                  <c:v>726</c:v>
                </c:pt>
                <c:pt idx="13367">
                  <c:v>723</c:v>
                </c:pt>
                <c:pt idx="13368">
                  <c:v>716</c:v>
                </c:pt>
                <c:pt idx="13369">
                  <c:v>723</c:v>
                </c:pt>
                <c:pt idx="13370">
                  <c:v>726</c:v>
                </c:pt>
                <c:pt idx="13371">
                  <c:v>723</c:v>
                </c:pt>
                <c:pt idx="13372">
                  <c:v>736</c:v>
                </c:pt>
                <c:pt idx="13373">
                  <c:v>721</c:v>
                </c:pt>
                <c:pt idx="13374">
                  <c:v>728</c:v>
                </c:pt>
                <c:pt idx="13375">
                  <c:v>724</c:v>
                </c:pt>
                <c:pt idx="13376">
                  <c:v>726</c:v>
                </c:pt>
                <c:pt idx="13377">
                  <c:v>718</c:v>
                </c:pt>
                <c:pt idx="13378">
                  <c:v>729</c:v>
                </c:pt>
                <c:pt idx="13379">
                  <c:v>718</c:v>
                </c:pt>
                <c:pt idx="13380">
                  <c:v>717</c:v>
                </c:pt>
                <c:pt idx="13381">
                  <c:v>721</c:v>
                </c:pt>
                <c:pt idx="13382">
                  <c:v>717</c:v>
                </c:pt>
                <c:pt idx="13383">
                  <c:v>715</c:v>
                </c:pt>
                <c:pt idx="13384">
                  <c:v>721</c:v>
                </c:pt>
                <c:pt idx="13385">
                  <c:v>728</c:v>
                </c:pt>
                <c:pt idx="13386">
                  <c:v>721</c:v>
                </c:pt>
                <c:pt idx="13387">
                  <c:v>716</c:v>
                </c:pt>
                <c:pt idx="13388">
                  <c:v>726</c:v>
                </c:pt>
                <c:pt idx="13389">
                  <c:v>726</c:v>
                </c:pt>
                <c:pt idx="13390">
                  <c:v>723</c:v>
                </c:pt>
                <c:pt idx="13391">
                  <c:v>728</c:v>
                </c:pt>
                <c:pt idx="13392">
                  <c:v>734</c:v>
                </c:pt>
                <c:pt idx="13393">
                  <c:v>728</c:v>
                </c:pt>
                <c:pt idx="13394">
                  <c:v>726</c:v>
                </c:pt>
                <c:pt idx="13395">
                  <c:v>726</c:v>
                </c:pt>
                <c:pt idx="13396">
                  <c:v>728</c:v>
                </c:pt>
                <c:pt idx="13397">
                  <c:v>720</c:v>
                </c:pt>
                <c:pt idx="13398">
                  <c:v>721</c:v>
                </c:pt>
                <c:pt idx="13399">
                  <c:v>728</c:v>
                </c:pt>
                <c:pt idx="13400">
                  <c:v>731</c:v>
                </c:pt>
                <c:pt idx="13401">
                  <c:v>718</c:v>
                </c:pt>
                <c:pt idx="13402">
                  <c:v>721</c:v>
                </c:pt>
                <c:pt idx="13403">
                  <c:v>723</c:v>
                </c:pt>
                <c:pt idx="13404">
                  <c:v>723</c:v>
                </c:pt>
                <c:pt idx="13405">
                  <c:v>721</c:v>
                </c:pt>
                <c:pt idx="13406">
                  <c:v>723</c:v>
                </c:pt>
                <c:pt idx="13407">
                  <c:v>716</c:v>
                </c:pt>
                <c:pt idx="13408">
                  <c:v>726</c:v>
                </c:pt>
                <c:pt idx="13409">
                  <c:v>718</c:v>
                </c:pt>
                <c:pt idx="13410">
                  <c:v>716</c:v>
                </c:pt>
                <c:pt idx="13411">
                  <c:v>716</c:v>
                </c:pt>
                <c:pt idx="13412">
                  <c:v>717</c:v>
                </c:pt>
                <c:pt idx="13413">
                  <c:v>724</c:v>
                </c:pt>
                <c:pt idx="13414">
                  <c:v>726</c:v>
                </c:pt>
                <c:pt idx="13415">
                  <c:v>718</c:v>
                </c:pt>
                <c:pt idx="13416">
                  <c:v>721</c:v>
                </c:pt>
                <c:pt idx="13417">
                  <c:v>718</c:v>
                </c:pt>
                <c:pt idx="13418">
                  <c:v>721</c:v>
                </c:pt>
                <c:pt idx="13419">
                  <c:v>723</c:v>
                </c:pt>
                <c:pt idx="13420">
                  <c:v>726</c:v>
                </c:pt>
                <c:pt idx="13421">
                  <c:v>721</c:v>
                </c:pt>
                <c:pt idx="13422">
                  <c:v>723</c:v>
                </c:pt>
                <c:pt idx="13423">
                  <c:v>721</c:v>
                </c:pt>
                <c:pt idx="13424">
                  <c:v>728</c:v>
                </c:pt>
                <c:pt idx="13425">
                  <c:v>726</c:v>
                </c:pt>
                <c:pt idx="13426">
                  <c:v>731</c:v>
                </c:pt>
                <c:pt idx="13427">
                  <c:v>718</c:v>
                </c:pt>
                <c:pt idx="13428">
                  <c:v>723</c:v>
                </c:pt>
                <c:pt idx="13429">
                  <c:v>723</c:v>
                </c:pt>
                <c:pt idx="13430">
                  <c:v>723</c:v>
                </c:pt>
                <c:pt idx="13431">
                  <c:v>726</c:v>
                </c:pt>
                <c:pt idx="13432">
                  <c:v>718</c:v>
                </c:pt>
                <c:pt idx="13433">
                  <c:v>717</c:v>
                </c:pt>
                <c:pt idx="13434">
                  <c:v>715</c:v>
                </c:pt>
                <c:pt idx="13435">
                  <c:v>715</c:v>
                </c:pt>
                <c:pt idx="13436">
                  <c:v>715</c:v>
                </c:pt>
                <c:pt idx="13437">
                  <c:v>723</c:v>
                </c:pt>
                <c:pt idx="13438">
                  <c:v>718</c:v>
                </c:pt>
                <c:pt idx="13439">
                  <c:v>731</c:v>
                </c:pt>
                <c:pt idx="13440">
                  <c:v>723</c:v>
                </c:pt>
                <c:pt idx="13441">
                  <c:v>726</c:v>
                </c:pt>
                <c:pt idx="13442">
                  <c:v>721</c:v>
                </c:pt>
                <c:pt idx="13443">
                  <c:v>722</c:v>
                </c:pt>
                <c:pt idx="13444">
                  <c:v>721</c:v>
                </c:pt>
                <c:pt idx="13445">
                  <c:v>723</c:v>
                </c:pt>
                <c:pt idx="13446">
                  <c:v>731</c:v>
                </c:pt>
                <c:pt idx="13447">
                  <c:v>716</c:v>
                </c:pt>
                <c:pt idx="13448">
                  <c:v>723</c:v>
                </c:pt>
                <c:pt idx="13449">
                  <c:v>721</c:v>
                </c:pt>
                <c:pt idx="13450">
                  <c:v>723</c:v>
                </c:pt>
                <c:pt idx="13451">
                  <c:v>723</c:v>
                </c:pt>
                <c:pt idx="13452">
                  <c:v>716</c:v>
                </c:pt>
                <c:pt idx="13453">
                  <c:v>715</c:v>
                </c:pt>
                <c:pt idx="13454">
                  <c:v>715</c:v>
                </c:pt>
                <c:pt idx="13455">
                  <c:v>724</c:v>
                </c:pt>
                <c:pt idx="13456">
                  <c:v>726</c:v>
                </c:pt>
                <c:pt idx="13457">
                  <c:v>731</c:v>
                </c:pt>
                <c:pt idx="13458">
                  <c:v>728</c:v>
                </c:pt>
                <c:pt idx="13459">
                  <c:v>728</c:v>
                </c:pt>
                <c:pt idx="13460">
                  <c:v>721</c:v>
                </c:pt>
              </c:numCache>
            </c:numRef>
          </c:val>
          <c:smooth val="1"/>
        </c:ser>
        <c:ser>
          <c:idx val="1"/>
          <c:order val="1"/>
          <c:tx>
            <c:strRef>
              <c:f>Raw!$C$1</c:f>
              <c:strCache>
                <c:ptCount val="1"/>
                <c:pt idx="0">
                  <c:v>Speicherverbrauch in MB</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Raw!$C$2:$C$13462</c:f>
              <c:numCache>
                <c:formatCode>General</c:formatCode>
                <c:ptCount val="13461"/>
                <c:pt idx="0">
                  <c:v>260.421875</c:v>
                </c:pt>
                <c:pt idx="1">
                  <c:v>260.421875</c:v>
                </c:pt>
                <c:pt idx="2">
                  <c:v>260.421875</c:v>
                </c:pt>
                <c:pt idx="3">
                  <c:v>260.4296875</c:v>
                </c:pt>
                <c:pt idx="4">
                  <c:v>264.6640625</c:v>
                </c:pt>
                <c:pt idx="5">
                  <c:v>267.375</c:v>
                </c:pt>
                <c:pt idx="6">
                  <c:v>269.0234375</c:v>
                </c:pt>
                <c:pt idx="7">
                  <c:v>267.50390625</c:v>
                </c:pt>
                <c:pt idx="8">
                  <c:v>268.94140625</c:v>
                </c:pt>
                <c:pt idx="9">
                  <c:v>206.68359375</c:v>
                </c:pt>
                <c:pt idx="10">
                  <c:v>206.6953125</c:v>
                </c:pt>
                <c:pt idx="11">
                  <c:v>206.609375</c:v>
                </c:pt>
                <c:pt idx="12">
                  <c:v>206.609375</c:v>
                </c:pt>
                <c:pt idx="13">
                  <c:v>206.640625</c:v>
                </c:pt>
                <c:pt idx="14">
                  <c:v>206.63671875</c:v>
                </c:pt>
                <c:pt idx="15">
                  <c:v>206.57421875</c:v>
                </c:pt>
                <c:pt idx="16">
                  <c:v>205.57421875</c:v>
                </c:pt>
                <c:pt idx="17">
                  <c:v>205.60546875</c:v>
                </c:pt>
                <c:pt idx="18">
                  <c:v>205.57421875</c:v>
                </c:pt>
                <c:pt idx="19">
                  <c:v>205.609375</c:v>
                </c:pt>
                <c:pt idx="20">
                  <c:v>205.609375</c:v>
                </c:pt>
                <c:pt idx="21">
                  <c:v>205.609375</c:v>
                </c:pt>
                <c:pt idx="22">
                  <c:v>205.60546875</c:v>
                </c:pt>
                <c:pt idx="23">
                  <c:v>205.609375</c:v>
                </c:pt>
                <c:pt idx="24">
                  <c:v>205.64453125</c:v>
                </c:pt>
                <c:pt idx="25">
                  <c:v>205.73046875</c:v>
                </c:pt>
                <c:pt idx="26">
                  <c:v>205.73046875</c:v>
                </c:pt>
                <c:pt idx="27">
                  <c:v>205.7734375</c:v>
                </c:pt>
                <c:pt idx="28">
                  <c:v>205.7734375</c:v>
                </c:pt>
                <c:pt idx="29">
                  <c:v>205.703125</c:v>
                </c:pt>
                <c:pt idx="30">
                  <c:v>205.72265625</c:v>
                </c:pt>
                <c:pt idx="31">
                  <c:v>205.72265625</c:v>
                </c:pt>
                <c:pt idx="32">
                  <c:v>205.765625</c:v>
                </c:pt>
                <c:pt idx="33">
                  <c:v>205.72265625</c:v>
                </c:pt>
                <c:pt idx="34">
                  <c:v>205.76171875</c:v>
                </c:pt>
                <c:pt idx="35">
                  <c:v>205.72265625</c:v>
                </c:pt>
                <c:pt idx="36">
                  <c:v>205.72265625</c:v>
                </c:pt>
                <c:pt idx="37">
                  <c:v>205.71875</c:v>
                </c:pt>
                <c:pt idx="38">
                  <c:v>205.71875</c:v>
                </c:pt>
                <c:pt idx="39">
                  <c:v>205.71875</c:v>
                </c:pt>
                <c:pt idx="40">
                  <c:v>205.6875</c:v>
                </c:pt>
                <c:pt idx="41">
                  <c:v>205.71875</c:v>
                </c:pt>
                <c:pt idx="42">
                  <c:v>205.7265625</c:v>
                </c:pt>
                <c:pt idx="43">
                  <c:v>205.6953125</c:v>
                </c:pt>
                <c:pt idx="44">
                  <c:v>205.7265625</c:v>
                </c:pt>
                <c:pt idx="45">
                  <c:v>205.7265625</c:v>
                </c:pt>
                <c:pt idx="46">
                  <c:v>205.765625</c:v>
                </c:pt>
                <c:pt idx="47">
                  <c:v>205.76171875</c:v>
                </c:pt>
                <c:pt idx="48">
                  <c:v>205.79296875</c:v>
                </c:pt>
                <c:pt idx="49">
                  <c:v>205.8046875</c:v>
                </c:pt>
                <c:pt idx="50">
                  <c:v>205.8203125</c:v>
                </c:pt>
                <c:pt idx="51">
                  <c:v>207.265625</c:v>
                </c:pt>
                <c:pt idx="52">
                  <c:v>205.9296875</c:v>
                </c:pt>
                <c:pt idx="53">
                  <c:v>205.796875</c:v>
                </c:pt>
                <c:pt idx="54">
                  <c:v>206.59375</c:v>
                </c:pt>
                <c:pt idx="55">
                  <c:v>206.4453125</c:v>
                </c:pt>
                <c:pt idx="56">
                  <c:v>206.44140625</c:v>
                </c:pt>
                <c:pt idx="57">
                  <c:v>208.0234375</c:v>
                </c:pt>
                <c:pt idx="58">
                  <c:v>208.08984375</c:v>
                </c:pt>
                <c:pt idx="59">
                  <c:v>208.29296875</c:v>
                </c:pt>
                <c:pt idx="60">
                  <c:v>208.4921875</c:v>
                </c:pt>
                <c:pt idx="61">
                  <c:v>209.2265625</c:v>
                </c:pt>
                <c:pt idx="62">
                  <c:v>208.50390625</c:v>
                </c:pt>
                <c:pt idx="63">
                  <c:v>208.79296875</c:v>
                </c:pt>
                <c:pt idx="64">
                  <c:v>209.08984375</c:v>
                </c:pt>
                <c:pt idx="65">
                  <c:v>208.5</c:v>
                </c:pt>
                <c:pt idx="66">
                  <c:v>208.51171875</c:v>
                </c:pt>
                <c:pt idx="67">
                  <c:v>208.89453125</c:v>
                </c:pt>
                <c:pt idx="68">
                  <c:v>208.49609375</c:v>
                </c:pt>
                <c:pt idx="69">
                  <c:v>208.640625</c:v>
                </c:pt>
                <c:pt idx="70">
                  <c:v>208.83203125</c:v>
                </c:pt>
                <c:pt idx="71">
                  <c:v>207.34375</c:v>
                </c:pt>
                <c:pt idx="72">
                  <c:v>206.82421875</c:v>
                </c:pt>
                <c:pt idx="73">
                  <c:v>206.92578125</c:v>
                </c:pt>
                <c:pt idx="74">
                  <c:v>206.8828125</c:v>
                </c:pt>
                <c:pt idx="75">
                  <c:v>206.8515625</c:v>
                </c:pt>
                <c:pt idx="76">
                  <c:v>206.8828125</c:v>
                </c:pt>
                <c:pt idx="77">
                  <c:v>206.92578125</c:v>
                </c:pt>
                <c:pt idx="78">
                  <c:v>206.86328125</c:v>
                </c:pt>
                <c:pt idx="79">
                  <c:v>206.86328125</c:v>
                </c:pt>
                <c:pt idx="80">
                  <c:v>206.84765625</c:v>
                </c:pt>
                <c:pt idx="81">
                  <c:v>206.87890625</c:v>
                </c:pt>
                <c:pt idx="82">
                  <c:v>206.90234375</c:v>
                </c:pt>
                <c:pt idx="83">
                  <c:v>206.90625</c:v>
                </c:pt>
                <c:pt idx="84">
                  <c:v>206.97265625</c:v>
                </c:pt>
                <c:pt idx="85">
                  <c:v>206.86328125</c:v>
                </c:pt>
                <c:pt idx="86">
                  <c:v>206.87109375</c:v>
                </c:pt>
                <c:pt idx="87">
                  <c:v>206.87109375</c:v>
                </c:pt>
                <c:pt idx="88">
                  <c:v>206.84765625</c:v>
                </c:pt>
                <c:pt idx="89">
                  <c:v>206.88671875</c:v>
                </c:pt>
                <c:pt idx="90">
                  <c:v>206.81640625</c:v>
                </c:pt>
                <c:pt idx="91">
                  <c:v>206.8828125</c:v>
                </c:pt>
                <c:pt idx="92">
                  <c:v>206.8359375</c:v>
                </c:pt>
                <c:pt idx="93">
                  <c:v>206.8046875</c:v>
                </c:pt>
                <c:pt idx="94">
                  <c:v>206.86328125</c:v>
                </c:pt>
                <c:pt idx="95">
                  <c:v>206.90234375</c:v>
                </c:pt>
                <c:pt idx="96">
                  <c:v>206.8359375</c:v>
                </c:pt>
                <c:pt idx="97">
                  <c:v>206.875</c:v>
                </c:pt>
                <c:pt idx="98">
                  <c:v>206.8359375</c:v>
                </c:pt>
                <c:pt idx="99">
                  <c:v>206.8359375</c:v>
                </c:pt>
                <c:pt idx="100">
                  <c:v>206.8359375</c:v>
                </c:pt>
                <c:pt idx="101">
                  <c:v>206.875</c:v>
                </c:pt>
                <c:pt idx="102">
                  <c:v>206.8359375</c:v>
                </c:pt>
                <c:pt idx="103">
                  <c:v>206.87890625</c:v>
                </c:pt>
                <c:pt idx="104">
                  <c:v>206.83984375</c:v>
                </c:pt>
                <c:pt idx="105">
                  <c:v>206.859375</c:v>
                </c:pt>
                <c:pt idx="106">
                  <c:v>206.859375</c:v>
                </c:pt>
                <c:pt idx="107">
                  <c:v>206.85546875</c:v>
                </c:pt>
                <c:pt idx="108">
                  <c:v>206.85546875</c:v>
                </c:pt>
                <c:pt idx="109">
                  <c:v>206.828125</c:v>
                </c:pt>
                <c:pt idx="110">
                  <c:v>208.359375</c:v>
                </c:pt>
                <c:pt idx="111">
                  <c:v>206.87890625</c:v>
                </c:pt>
                <c:pt idx="112">
                  <c:v>206.88671875</c:v>
                </c:pt>
                <c:pt idx="113">
                  <c:v>206.84375</c:v>
                </c:pt>
                <c:pt idx="114">
                  <c:v>206.84375</c:v>
                </c:pt>
                <c:pt idx="115">
                  <c:v>206.88671875</c:v>
                </c:pt>
                <c:pt idx="116">
                  <c:v>206.87890625</c:v>
                </c:pt>
                <c:pt idx="117">
                  <c:v>206.84375</c:v>
                </c:pt>
                <c:pt idx="118">
                  <c:v>206.83984375</c:v>
                </c:pt>
                <c:pt idx="119">
                  <c:v>206.83984375</c:v>
                </c:pt>
                <c:pt idx="120">
                  <c:v>206.80859375</c:v>
                </c:pt>
                <c:pt idx="121">
                  <c:v>206.8359375</c:v>
                </c:pt>
                <c:pt idx="122">
                  <c:v>206.8359375</c:v>
                </c:pt>
                <c:pt idx="123">
                  <c:v>206.80859375</c:v>
                </c:pt>
                <c:pt idx="124">
                  <c:v>206.83984375</c:v>
                </c:pt>
                <c:pt idx="125">
                  <c:v>206.83984375</c:v>
                </c:pt>
                <c:pt idx="126">
                  <c:v>206.8828125</c:v>
                </c:pt>
                <c:pt idx="127">
                  <c:v>206.83984375</c:v>
                </c:pt>
                <c:pt idx="128">
                  <c:v>206.8515625</c:v>
                </c:pt>
                <c:pt idx="129">
                  <c:v>206.84375</c:v>
                </c:pt>
                <c:pt idx="130">
                  <c:v>206.88671875</c:v>
                </c:pt>
                <c:pt idx="131">
                  <c:v>206.84765625</c:v>
                </c:pt>
                <c:pt idx="132">
                  <c:v>206.84765625</c:v>
                </c:pt>
                <c:pt idx="133">
                  <c:v>206.81640625</c:v>
                </c:pt>
                <c:pt idx="134">
                  <c:v>206.88671875</c:v>
                </c:pt>
                <c:pt idx="135">
                  <c:v>206.88671875</c:v>
                </c:pt>
                <c:pt idx="136">
                  <c:v>206.87890625</c:v>
                </c:pt>
                <c:pt idx="137">
                  <c:v>206.83984375</c:v>
                </c:pt>
                <c:pt idx="138">
                  <c:v>206.90625</c:v>
                </c:pt>
                <c:pt idx="139">
                  <c:v>206.87109375</c:v>
                </c:pt>
                <c:pt idx="140">
                  <c:v>206.87109375</c:v>
                </c:pt>
                <c:pt idx="141">
                  <c:v>206.83984375</c:v>
                </c:pt>
                <c:pt idx="142">
                  <c:v>206.84375</c:v>
                </c:pt>
                <c:pt idx="143">
                  <c:v>206.84375</c:v>
                </c:pt>
                <c:pt idx="144">
                  <c:v>206.83984375</c:v>
                </c:pt>
                <c:pt idx="145">
                  <c:v>206.88671875</c:v>
                </c:pt>
                <c:pt idx="146">
                  <c:v>206.83984375</c:v>
                </c:pt>
                <c:pt idx="147">
                  <c:v>206.88671875</c:v>
                </c:pt>
                <c:pt idx="148">
                  <c:v>206.85546875</c:v>
                </c:pt>
                <c:pt idx="149">
                  <c:v>206.84765625</c:v>
                </c:pt>
                <c:pt idx="150">
                  <c:v>206.84765625</c:v>
                </c:pt>
                <c:pt idx="151">
                  <c:v>206.81640625</c:v>
                </c:pt>
                <c:pt idx="152">
                  <c:v>206.84375</c:v>
                </c:pt>
                <c:pt idx="153">
                  <c:v>206.859375</c:v>
                </c:pt>
                <c:pt idx="154">
                  <c:v>206.8359375</c:v>
                </c:pt>
                <c:pt idx="155">
                  <c:v>206.84375</c:v>
                </c:pt>
                <c:pt idx="156">
                  <c:v>206.890625</c:v>
                </c:pt>
                <c:pt idx="157">
                  <c:v>206.84375</c:v>
                </c:pt>
                <c:pt idx="158">
                  <c:v>206.87109375</c:v>
                </c:pt>
                <c:pt idx="159">
                  <c:v>206.84765625</c:v>
                </c:pt>
                <c:pt idx="160">
                  <c:v>206.8515625</c:v>
                </c:pt>
                <c:pt idx="161">
                  <c:v>268.1328125</c:v>
                </c:pt>
                <c:pt idx="162">
                  <c:v>269.9296875</c:v>
                </c:pt>
                <c:pt idx="163">
                  <c:v>269.7421875</c:v>
                </c:pt>
                <c:pt idx="164">
                  <c:v>269.8203125</c:v>
                </c:pt>
                <c:pt idx="165">
                  <c:v>269.83203125</c:v>
                </c:pt>
                <c:pt idx="166">
                  <c:v>270.36328125</c:v>
                </c:pt>
                <c:pt idx="167">
                  <c:v>270.5546875</c:v>
                </c:pt>
                <c:pt idx="168">
                  <c:v>270.48046875</c:v>
                </c:pt>
                <c:pt idx="169">
                  <c:v>270.5859375</c:v>
                </c:pt>
                <c:pt idx="170">
                  <c:v>270.8515625</c:v>
                </c:pt>
                <c:pt idx="171">
                  <c:v>271.04296875</c:v>
                </c:pt>
                <c:pt idx="172">
                  <c:v>273.453125</c:v>
                </c:pt>
                <c:pt idx="173">
                  <c:v>272.05078125</c:v>
                </c:pt>
                <c:pt idx="174">
                  <c:v>272.6484375</c:v>
                </c:pt>
                <c:pt idx="175">
                  <c:v>271.4609375</c:v>
                </c:pt>
                <c:pt idx="176">
                  <c:v>270.01953125</c:v>
                </c:pt>
                <c:pt idx="177">
                  <c:v>270.01953125</c:v>
                </c:pt>
                <c:pt idx="178">
                  <c:v>270.1796875</c:v>
                </c:pt>
                <c:pt idx="179">
                  <c:v>209.53125</c:v>
                </c:pt>
                <c:pt idx="180">
                  <c:v>209.40625</c:v>
                </c:pt>
                <c:pt idx="181">
                  <c:v>209.46875</c:v>
                </c:pt>
                <c:pt idx="182">
                  <c:v>209.46875</c:v>
                </c:pt>
                <c:pt idx="183">
                  <c:v>209.46484375</c:v>
                </c:pt>
                <c:pt idx="184">
                  <c:v>209.46484375</c:v>
                </c:pt>
                <c:pt idx="185">
                  <c:v>209.4921875</c:v>
                </c:pt>
                <c:pt idx="186">
                  <c:v>209.5234375</c:v>
                </c:pt>
                <c:pt idx="187">
                  <c:v>209.484375</c:v>
                </c:pt>
                <c:pt idx="188">
                  <c:v>209.50390625</c:v>
                </c:pt>
                <c:pt idx="189">
                  <c:v>209.50390625</c:v>
                </c:pt>
                <c:pt idx="190">
                  <c:v>209.44921875</c:v>
                </c:pt>
                <c:pt idx="191">
                  <c:v>209.48046875</c:v>
                </c:pt>
                <c:pt idx="192">
                  <c:v>209.45703125</c:v>
                </c:pt>
                <c:pt idx="193">
                  <c:v>209.50390625</c:v>
                </c:pt>
                <c:pt idx="194">
                  <c:v>209.4609375</c:v>
                </c:pt>
                <c:pt idx="195">
                  <c:v>209.4296875</c:v>
                </c:pt>
                <c:pt idx="196">
                  <c:v>209.45703125</c:v>
                </c:pt>
                <c:pt idx="197">
                  <c:v>209.45703125</c:v>
                </c:pt>
                <c:pt idx="198">
                  <c:v>209.48828125</c:v>
                </c:pt>
                <c:pt idx="199">
                  <c:v>209.4921875</c:v>
                </c:pt>
                <c:pt idx="200">
                  <c:v>210.953125</c:v>
                </c:pt>
                <c:pt idx="201">
                  <c:v>209.453125</c:v>
                </c:pt>
                <c:pt idx="202">
                  <c:v>209.49609375</c:v>
                </c:pt>
                <c:pt idx="203">
                  <c:v>209.453125</c:v>
                </c:pt>
                <c:pt idx="204">
                  <c:v>209.5</c:v>
                </c:pt>
                <c:pt idx="205">
                  <c:v>209.45703125</c:v>
                </c:pt>
                <c:pt idx="206">
                  <c:v>209.4921875</c:v>
                </c:pt>
                <c:pt idx="207">
                  <c:v>209.5859375</c:v>
                </c:pt>
                <c:pt idx="208">
                  <c:v>209.453125</c:v>
                </c:pt>
                <c:pt idx="209">
                  <c:v>209.42578125</c:v>
                </c:pt>
                <c:pt idx="210">
                  <c:v>209.453125</c:v>
                </c:pt>
                <c:pt idx="211">
                  <c:v>209.453125</c:v>
                </c:pt>
                <c:pt idx="212">
                  <c:v>209.453125</c:v>
                </c:pt>
                <c:pt idx="213">
                  <c:v>209.48046875</c:v>
                </c:pt>
                <c:pt idx="214">
                  <c:v>209.51953125</c:v>
                </c:pt>
                <c:pt idx="215">
                  <c:v>209.453125</c:v>
                </c:pt>
                <c:pt idx="216">
                  <c:v>209.51171875</c:v>
                </c:pt>
                <c:pt idx="217">
                  <c:v>209.51171875</c:v>
                </c:pt>
                <c:pt idx="218">
                  <c:v>209.453125</c:v>
                </c:pt>
                <c:pt idx="219">
                  <c:v>209.453125</c:v>
                </c:pt>
                <c:pt idx="220">
                  <c:v>209.453125</c:v>
                </c:pt>
                <c:pt idx="221">
                  <c:v>209.484375</c:v>
                </c:pt>
                <c:pt idx="222">
                  <c:v>210.51953125</c:v>
                </c:pt>
                <c:pt idx="223">
                  <c:v>209.5</c:v>
                </c:pt>
                <c:pt idx="224">
                  <c:v>209.48046875</c:v>
                </c:pt>
                <c:pt idx="225">
                  <c:v>209.48046875</c:v>
                </c:pt>
                <c:pt idx="226">
                  <c:v>209.4453125</c:v>
                </c:pt>
                <c:pt idx="227">
                  <c:v>209.4453125</c:v>
                </c:pt>
                <c:pt idx="228">
                  <c:v>209.5859375</c:v>
                </c:pt>
                <c:pt idx="229">
                  <c:v>209.44140625</c:v>
                </c:pt>
                <c:pt idx="230">
                  <c:v>209.47265625</c:v>
                </c:pt>
                <c:pt idx="231">
                  <c:v>209.515625</c:v>
                </c:pt>
                <c:pt idx="232">
                  <c:v>209.61328125</c:v>
                </c:pt>
                <c:pt idx="233">
                  <c:v>209.4765625</c:v>
                </c:pt>
                <c:pt idx="234">
                  <c:v>209.453125</c:v>
                </c:pt>
                <c:pt idx="235">
                  <c:v>209.45703125</c:v>
                </c:pt>
                <c:pt idx="236">
                  <c:v>209.42578125</c:v>
                </c:pt>
                <c:pt idx="237">
                  <c:v>209.453125</c:v>
                </c:pt>
                <c:pt idx="238">
                  <c:v>211</c:v>
                </c:pt>
                <c:pt idx="239">
                  <c:v>211.15234375</c:v>
                </c:pt>
                <c:pt idx="240">
                  <c:v>211.06640625</c:v>
                </c:pt>
                <c:pt idx="241">
                  <c:v>209.5703125</c:v>
                </c:pt>
                <c:pt idx="242">
                  <c:v>209.50390625</c:v>
                </c:pt>
                <c:pt idx="243">
                  <c:v>209.5078125</c:v>
                </c:pt>
                <c:pt idx="244">
                  <c:v>209.54296875</c:v>
                </c:pt>
                <c:pt idx="245">
                  <c:v>209.5078125</c:v>
                </c:pt>
                <c:pt idx="246">
                  <c:v>209.5078125</c:v>
                </c:pt>
                <c:pt idx="247">
                  <c:v>209.5078125</c:v>
                </c:pt>
                <c:pt idx="248">
                  <c:v>209.4765625</c:v>
                </c:pt>
                <c:pt idx="249">
                  <c:v>209.48828125</c:v>
                </c:pt>
                <c:pt idx="250">
                  <c:v>209.453125</c:v>
                </c:pt>
                <c:pt idx="251">
                  <c:v>209.453125</c:v>
                </c:pt>
                <c:pt idx="252">
                  <c:v>209.4921875</c:v>
                </c:pt>
                <c:pt idx="253">
                  <c:v>209.421875</c:v>
                </c:pt>
                <c:pt idx="254">
                  <c:v>209.44921875</c:v>
                </c:pt>
                <c:pt idx="255">
                  <c:v>209.44921875</c:v>
                </c:pt>
                <c:pt idx="256">
                  <c:v>209.49609375</c:v>
                </c:pt>
                <c:pt idx="257">
                  <c:v>209.453125</c:v>
                </c:pt>
                <c:pt idx="258">
                  <c:v>209.453125</c:v>
                </c:pt>
                <c:pt idx="259">
                  <c:v>209.421875</c:v>
                </c:pt>
                <c:pt idx="260">
                  <c:v>209.453125</c:v>
                </c:pt>
                <c:pt idx="261">
                  <c:v>209.5</c:v>
                </c:pt>
                <c:pt idx="262">
                  <c:v>209.48828125</c:v>
                </c:pt>
                <c:pt idx="263">
                  <c:v>209.44921875</c:v>
                </c:pt>
                <c:pt idx="264">
                  <c:v>209.44921875</c:v>
                </c:pt>
                <c:pt idx="265">
                  <c:v>209.4921875</c:v>
                </c:pt>
                <c:pt idx="266">
                  <c:v>209.48828125</c:v>
                </c:pt>
                <c:pt idx="267">
                  <c:v>209.4921875</c:v>
                </c:pt>
                <c:pt idx="268">
                  <c:v>209.453125</c:v>
                </c:pt>
                <c:pt idx="269">
                  <c:v>209.49609375</c:v>
                </c:pt>
                <c:pt idx="270">
                  <c:v>209.453125</c:v>
                </c:pt>
                <c:pt idx="271">
                  <c:v>209.453125</c:v>
                </c:pt>
                <c:pt idx="272">
                  <c:v>209.421875</c:v>
                </c:pt>
                <c:pt idx="273">
                  <c:v>209.453125</c:v>
                </c:pt>
                <c:pt idx="274">
                  <c:v>209.4921875</c:v>
                </c:pt>
                <c:pt idx="275">
                  <c:v>209.421875</c:v>
                </c:pt>
                <c:pt idx="276">
                  <c:v>209.453125</c:v>
                </c:pt>
                <c:pt idx="277">
                  <c:v>209.49609375</c:v>
                </c:pt>
                <c:pt idx="278">
                  <c:v>209.453125</c:v>
                </c:pt>
                <c:pt idx="279">
                  <c:v>209.453125</c:v>
                </c:pt>
                <c:pt idx="280">
                  <c:v>209.421875</c:v>
                </c:pt>
                <c:pt idx="281">
                  <c:v>209.453125</c:v>
                </c:pt>
                <c:pt idx="282">
                  <c:v>209.453125</c:v>
                </c:pt>
                <c:pt idx="283">
                  <c:v>209.453125</c:v>
                </c:pt>
                <c:pt idx="284">
                  <c:v>209.453125</c:v>
                </c:pt>
                <c:pt idx="285">
                  <c:v>209.421875</c:v>
                </c:pt>
                <c:pt idx="286">
                  <c:v>209.44921875</c:v>
                </c:pt>
                <c:pt idx="287">
                  <c:v>209.49609375</c:v>
                </c:pt>
                <c:pt idx="288">
                  <c:v>209.41796875</c:v>
                </c:pt>
                <c:pt idx="289">
                  <c:v>209.4140625</c:v>
                </c:pt>
                <c:pt idx="290">
                  <c:v>209.4140625</c:v>
                </c:pt>
                <c:pt idx="291">
                  <c:v>209.421875</c:v>
                </c:pt>
                <c:pt idx="292">
                  <c:v>209.421875</c:v>
                </c:pt>
                <c:pt idx="293">
                  <c:v>209.421875</c:v>
                </c:pt>
                <c:pt idx="294">
                  <c:v>209.421875</c:v>
                </c:pt>
                <c:pt idx="295">
                  <c:v>209.421875</c:v>
                </c:pt>
                <c:pt idx="296">
                  <c:v>209.453125</c:v>
                </c:pt>
                <c:pt idx="297">
                  <c:v>209.41796875</c:v>
                </c:pt>
                <c:pt idx="298">
                  <c:v>209.41796875</c:v>
                </c:pt>
                <c:pt idx="299">
                  <c:v>209.41796875</c:v>
                </c:pt>
                <c:pt idx="300">
                  <c:v>209.45703125</c:v>
                </c:pt>
                <c:pt idx="301">
                  <c:v>209.38671875</c:v>
                </c:pt>
                <c:pt idx="302">
                  <c:v>209.4140625</c:v>
                </c:pt>
                <c:pt idx="303">
                  <c:v>209.4140625</c:v>
                </c:pt>
                <c:pt idx="304">
                  <c:v>209.4296875</c:v>
                </c:pt>
                <c:pt idx="305">
                  <c:v>209.4140625</c:v>
                </c:pt>
                <c:pt idx="306">
                  <c:v>209.4140625</c:v>
                </c:pt>
                <c:pt idx="307">
                  <c:v>209.38671875</c:v>
                </c:pt>
                <c:pt idx="308">
                  <c:v>209.55078125</c:v>
                </c:pt>
                <c:pt idx="309">
                  <c:v>209.41796875</c:v>
                </c:pt>
                <c:pt idx="310">
                  <c:v>209.56640625</c:v>
                </c:pt>
                <c:pt idx="311">
                  <c:v>209.421875</c:v>
                </c:pt>
                <c:pt idx="312">
                  <c:v>209.390625</c:v>
                </c:pt>
                <c:pt idx="313">
                  <c:v>209.41796875</c:v>
                </c:pt>
                <c:pt idx="314">
                  <c:v>209.41796875</c:v>
                </c:pt>
                <c:pt idx="315">
                  <c:v>209.38671875</c:v>
                </c:pt>
                <c:pt idx="316">
                  <c:v>209.4140625</c:v>
                </c:pt>
                <c:pt idx="317">
                  <c:v>209.4140625</c:v>
                </c:pt>
                <c:pt idx="318">
                  <c:v>209.4140625</c:v>
                </c:pt>
                <c:pt idx="319">
                  <c:v>209.4140625</c:v>
                </c:pt>
                <c:pt idx="320">
                  <c:v>209.4140625</c:v>
                </c:pt>
                <c:pt idx="321">
                  <c:v>209.4140625</c:v>
                </c:pt>
                <c:pt idx="322">
                  <c:v>209.4140625</c:v>
                </c:pt>
                <c:pt idx="323">
                  <c:v>209.4296875</c:v>
                </c:pt>
                <c:pt idx="324">
                  <c:v>209.4140625</c:v>
                </c:pt>
                <c:pt idx="325">
                  <c:v>209.4140625</c:v>
                </c:pt>
                <c:pt idx="326">
                  <c:v>209.3828125</c:v>
                </c:pt>
                <c:pt idx="327">
                  <c:v>209.4140625</c:v>
                </c:pt>
                <c:pt idx="328">
                  <c:v>209.4140625</c:v>
                </c:pt>
                <c:pt idx="329">
                  <c:v>209.4140625</c:v>
                </c:pt>
                <c:pt idx="330">
                  <c:v>209.4140625</c:v>
                </c:pt>
                <c:pt idx="331">
                  <c:v>209.3828125</c:v>
                </c:pt>
                <c:pt idx="332">
                  <c:v>209.4453125</c:v>
                </c:pt>
                <c:pt idx="333">
                  <c:v>209.4453125</c:v>
                </c:pt>
                <c:pt idx="334">
                  <c:v>209.46875</c:v>
                </c:pt>
                <c:pt idx="335">
                  <c:v>209.421875</c:v>
                </c:pt>
                <c:pt idx="336">
                  <c:v>209.421875</c:v>
                </c:pt>
                <c:pt idx="337">
                  <c:v>209.421875</c:v>
                </c:pt>
                <c:pt idx="338">
                  <c:v>209.421875</c:v>
                </c:pt>
                <c:pt idx="339">
                  <c:v>209.421875</c:v>
                </c:pt>
                <c:pt idx="340">
                  <c:v>209.46875</c:v>
                </c:pt>
                <c:pt idx="341">
                  <c:v>211.09765625</c:v>
                </c:pt>
                <c:pt idx="342">
                  <c:v>209.47265625</c:v>
                </c:pt>
                <c:pt idx="343">
                  <c:v>209.5</c:v>
                </c:pt>
                <c:pt idx="344">
                  <c:v>209.48046875</c:v>
                </c:pt>
                <c:pt idx="345">
                  <c:v>209.515625</c:v>
                </c:pt>
                <c:pt idx="346">
                  <c:v>209.44921875</c:v>
                </c:pt>
                <c:pt idx="347">
                  <c:v>209.44921875</c:v>
                </c:pt>
                <c:pt idx="348">
                  <c:v>209.42578125</c:v>
                </c:pt>
                <c:pt idx="349">
                  <c:v>209.45703125</c:v>
                </c:pt>
                <c:pt idx="350">
                  <c:v>209.46875</c:v>
                </c:pt>
                <c:pt idx="351">
                  <c:v>209.4296875</c:v>
                </c:pt>
                <c:pt idx="352">
                  <c:v>209.47265625</c:v>
                </c:pt>
                <c:pt idx="353">
                  <c:v>209.3984375</c:v>
                </c:pt>
                <c:pt idx="354">
                  <c:v>209.4296875</c:v>
                </c:pt>
                <c:pt idx="355">
                  <c:v>209.4296875</c:v>
                </c:pt>
                <c:pt idx="356">
                  <c:v>209.42578125</c:v>
                </c:pt>
                <c:pt idx="357">
                  <c:v>209.46875</c:v>
                </c:pt>
                <c:pt idx="358">
                  <c:v>209.39453125</c:v>
                </c:pt>
                <c:pt idx="359">
                  <c:v>209.421875</c:v>
                </c:pt>
                <c:pt idx="360">
                  <c:v>209.45703125</c:v>
                </c:pt>
                <c:pt idx="361">
                  <c:v>209.42578125</c:v>
                </c:pt>
                <c:pt idx="362">
                  <c:v>209.42578125</c:v>
                </c:pt>
                <c:pt idx="363">
                  <c:v>209.3984375</c:v>
                </c:pt>
                <c:pt idx="364">
                  <c:v>209.42578125</c:v>
                </c:pt>
                <c:pt idx="365">
                  <c:v>209.42578125</c:v>
                </c:pt>
                <c:pt idx="366">
                  <c:v>209.39453125</c:v>
                </c:pt>
                <c:pt idx="367">
                  <c:v>209.421875</c:v>
                </c:pt>
                <c:pt idx="368">
                  <c:v>209.46484375</c:v>
                </c:pt>
                <c:pt idx="369">
                  <c:v>209.4609375</c:v>
                </c:pt>
                <c:pt idx="370">
                  <c:v>209.421875</c:v>
                </c:pt>
                <c:pt idx="371">
                  <c:v>209.39453125</c:v>
                </c:pt>
                <c:pt idx="372">
                  <c:v>209.42578125</c:v>
                </c:pt>
                <c:pt idx="373">
                  <c:v>209.42578125</c:v>
                </c:pt>
                <c:pt idx="374">
                  <c:v>209.47265625</c:v>
                </c:pt>
                <c:pt idx="375">
                  <c:v>209.4296875</c:v>
                </c:pt>
                <c:pt idx="376">
                  <c:v>209.46875</c:v>
                </c:pt>
                <c:pt idx="377">
                  <c:v>209.4296875</c:v>
                </c:pt>
                <c:pt idx="378">
                  <c:v>209.4296875</c:v>
                </c:pt>
                <c:pt idx="379">
                  <c:v>209.47265625</c:v>
                </c:pt>
                <c:pt idx="380">
                  <c:v>209.48828125</c:v>
                </c:pt>
                <c:pt idx="381">
                  <c:v>209.48828125</c:v>
                </c:pt>
                <c:pt idx="382">
                  <c:v>209.48828125</c:v>
                </c:pt>
                <c:pt idx="383">
                  <c:v>209.48828125</c:v>
                </c:pt>
                <c:pt idx="384">
                  <c:v>209.45703125</c:v>
                </c:pt>
                <c:pt idx="385">
                  <c:v>209.484375</c:v>
                </c:pt>
                <c:pt idx="386">
                  <c:v>209.484375</c:v>
                </c:pt>
                <c:pt idx="387">
                  <c:v>209.453125</c:v>
                </c:pt>
                <c:pt idx="388">
                  <c:v>209.48046875</c:v>
                </c:pt>
                <c:pt idx="389">
                  <c:v>209.5234375</c:v>
                </c:pt>
                <c:pt idx="390">
                  <c:v>209.48046875</c:v>
                </c:pt>
                <c:pt idx="391">
                  <c:v>209.48046875</c:v>
                </c:pt>
                <c:pt idx="392">
                  <c:v>209.453125</c:v>
                </c:pt>
                <c:pt idx="393">
                  <c:v>209.484375</c:v>
                </c:pt>
                <c:pt idx="394">
                  <c:v>209.484375</c:v>
                </c:pt>
                <c:pt idx="395">
                  <c:v>209.48828125</c:v>
                </c:pt>
                <c:pt idx="396">
                  <c:v>209.48828125</c:v>
                </c:pt>
                <c:pt idx="397">
                  <c:v>209.5234375</c:v>
                </c:pt>
                <c:pt idx="398">
                  <c:v>209.6171875</c:v>
                </c:pt>
                <c:pt idx="399">
                  <c:v>209.48828125</c:v>
                </c:pt>
                <c:pt idx="400">
                  <c:v>209.48828125</c:v>
                </c:pt>
                <c:pt idx="401">
                  <c:v>209.625</c:v>
                </c:pt>
                <c:pt idx="402">
                  <c:v>209.48828125</c:v>
                </c:pt>
                <c:pt idx="403">
                  <c:v>209.484375</c:v>
                </c:pt>
                <c:pt idx="404">
                  <c:v>209.484375</c:v>
                </c:pt>
                <c:pt idx="405">
                  <c:v>209.484375</c:v>
                </c:pt>
                <c:pt idx="406">
                  <c:v>209.5625</c:v>
                </c:pt>
                <c:pt idx="407">
                  <c:v>209.484375</c:v>
                </c:pt>
                <c:pt idx="408">
                  <c:v>209.48828125</c:v>
                </c:pt>
                <c:pt idx="409">
                  <c:v>209.48828125</c:v>
                </c:pt>
                <c:pt idx="410">
                  <c:v>209.48828125</c:v>
                </c:pt>
                <c:pt idx="411">
                  <c:v>209.484375</c:v>
                </c:pt>
                <c:pt idx="412">
                  <c:v>209.5234375</c:v>
                </c:pt>
                <c:pt idx="413">
                  <c:v>209.484375</c:v>
                </c:pt>
                <c:pt idx="414">
                  <c:v>209.484375</c:v>
                </c:pt>
                <c:pt idx="415">
                  <c:v>209.484375</c:v>
                </c:pt>
                <c:pt idx="416">
                  <c:v>209.45703125</c:v>
                </c:pt>
                <c:pt idx="417">
                  <c:v>209.48828125</c:v>
                </c:pt>
                <c:pt idx="418">
                  <c:v>209.48828125</c:v>
                </c:pt>
                <c:pt idx="419">
                  <c:v>209.48828125</c:v>
                </c:pt>
                <c:pt idx="420">
                  <c:v>209.48828125</c:v>
                </c:pt>
                <c:pt idx="421">
                  <c:v>209.45703125</c:v>
                </c:pt>
                <c:pt idx="422">
                  <c:v>209.48828125</c:v>
                </c:pt>
                <c:pt idx="423">
                  <c:v>209.53125</c:v>
                </c:pt>
                <c:pt idx="424">
                  <c:v>209.49609375</c:v>
                </c:pt>
                <c:pt idx="425">
                  <c:v>209.48828125</c:v>
                </c:pt>
                <c:pt idx="426">
                  <c:v>209.52734375</c:v>
                </c:pt>
                <c:pt idx="427">
                  <c:v>209.53125</c:v>
                </c:pt>
                <c:pt idx="428">
                  <c:v>209.48828125</c:v>
                </c:pt>
                <c:pt idx="429">
                  <c:v>209.45703125</c:v>
                </c:pt>
                <c:pt idx="430">
                  <c:v>209.48828125</c:v>
                </c:pt>
                <c:pt idx="431">
                  <c:v>209.53125</c:v>
                </c:pt>
                <c:pt idx="432">
                  <c:v>209.484375</c:v>
                </c:pt>
                <c:pt idx="433">
                  <c:v>209.484375</c:v>
                </c:pt>
                <c:pt idx="434">
                  <c:v>209.52734375</c:v>
                </c:pt>
                <c:pt idx="435">
                  <c:v>209.48046875</c:v>
                </c:pt>
                <c:pt idx="436">
                  <c:v>209.48046875</c:v>
                </c:pt>
                <c:pt idx="437">
                  <c:v>209.484375</c:v>
                </c:pt>
                <c:pt idx="438">
                  <c:v>209.484375</c:v>
                </c:pt>
                <c:pt idx="439">
                  <c:v>209.45703125</c:v>
                </c:pt>
                <c:pt idx="440">
                  <c:v>209.48828125</c:v>
                </c:pt>
                <c:pt idx="441">
                  <c:v>209.48828125</c:v>
                </c:pt>
                <c:pt idx="442">
                  <c:v>209.45703125</c:v>
                </c:pt>
                <c:pt idx="443">
                  <c:v>209.48828125</c:v>
                </c:pt>
                <c:pt idx="444">
                  <c:v>209.48828125</c:v>
                </c:pt>
                <c:pt idx="445">
                  <c:v>209.50390625</c:v>
                </c:pt>
                <c:pt idx="446">
                  <c:v>209.484375</c:v>
                </c:pt>
                <c:pt idx="447">
                  <c:v>209.484375</c:v>
                </c:pt>
                <c:pt idx="448">
                  <c:v>209.48046875</c:v>
                </c:pt>
                <c:pt idx="449">
                  <c:v>209.48046875</c:v>
                </c:pt>
                <c:pt idx="450">
                  <c:v>209.453125</c:v>
                </c:pt>
                <c:pt idx="451">
                  <c:v>209.52734375</c:v>
                </c:pt>
                <c:pt idx="452">
                  <c:v>209.52734375</c:v>
                </c:pt>
                <c:pt idx="453">
                  <c:v>209.484375</c:v>
                </c:pt>
                <c:pt idx="454">
                  <c:v>209.484375</c:v>
                </c:pt>
                <c:pt idx="455">
                  <c:v>209.453125</c:v>
                </c:pt>
                <c:pt idx="456">
                  <c:v>209.484375</c:v>
                </c:pt>
                <c:pt idx="457">
                  <c:v>209.484375</c:v>
                </c:pt>
                <c:pt idx="458">
                  <c:v>209.45703125</c:v>
                </c:pt>
                <c:pt idx="459">
                  <c:v>209.53125</c:v>
                </c:pt>
                <c:pt idx="460">
                  <c:v>209.48828125</c:v>
                </c:pt>
                <c:pt idx="461">
                  <c:v>209.484375</c:v>
                </c:pt>
                <c:pt idx="462">
                  <c:v>209.484375</c:v>
                </c:pt>
                <c:pt idx="463">
                  <c:v>209.453125</c:v>
                </c:pt>
                <c:pt idx="464">
                  <c:v>209.484375</c:v>
                </c:pt>
                <c:pt idx="465">
                  <c:v>209.484375</c:v>
                </c:pt>
                <c:pt idx="466">
                  <c:v>209.53125</c:v>
                </c:pt>
                <c:pt idx="467">
                  <c:v>209.52734375</c:v>
                </c:pt>
                <c:pt idx="468">
                  <c:v>209.48828125</c:v>
                </c:pt>
                <c:pt idx="469">
                  <c:v>209.53125</c:v>
                </c:pt>
                <c:pt idx="470">
                  <c:v>209.53125</c:v>
                </c:pt>
                <c:pt idx="471">
                  <c:v>209.48828125</c:v>
                </c:pt>
                <c:pt idx="472">
                  <c:v>209.52734375</c:v>
                </c:pt>
                <c:pt idx="473">
                  <c:v>209.48828125</c:v>
                </c:pt>
                <c:pt idx="474">
                  <c:v>209.48828125</c:v>
                </c:pt>
                <c:pt idx="475">
                  <c:v>209.53125</c:v>
                </c:pt>
                <c:pt idx="476">
                  <c:v>209.48828125</c:v>
                </c:pt>
                <c:pt idx="477">
                  <c:v>209.48828125</c:v>
                </c:pt>
                <c:pt idx="478">
                  <c:v>209.45703125</c:v>
                </c:pt>
                <c:pt idx="479">
                  <c:v>209.48828125</c:v>
                </c:pt>
                <c:pt idx="480">
                  <c:v>209.48828125</c:v>
                </c:pt>
                <c:pt idx="481">
                  <c:v>209.48828125</c:v>
                </c:pt>
                <c:pt idx="482">
                  <c:v>209.48828125</c:v>
                </c:pt>
                <c:pt idx="483">
                  <c:v>209.48828125</c:v>
                </c:pt>
                <c:pt idx="484">
                  <c:v>209.51953125</c:v>
                </c:pt>
                <c:pt idx="485">
                  <c:v>209.51953125</c:v>
                </c:pt>
                <c:pt idx="486">
                  <c:v>209.4921875</c:v>
                </c:pt>
                <c:pt idx="487">
                  <c:v>209.4921875</c:v>
                </c:pt>
                <c:pt idx="488">
                  <c:v>209.4609375</c:v>
                </c:pt>
                <c:pt idx="489">
                  <c:v>209.48828125</c:v>
                </c:pt>
                <c:pt idx="490">
                  <c:v>209.48828125</c:v>
                </c:pt>
                <c:pt idx="491">
                  <c:v>209.4609375</c:v>
                </c:pt>
                <c:pt idx="492">
                  <c:v>209.53125</c:v>
                </c:pt>
                <c:pt idx="493">
                  <c:v>209.4921875</c:v>
                </c:pt>
                <c:pt idx="494">
                  <c:v>209.53515625</c:v>
                </c:pt>
                <c:pt idx="495">
                  <c:v>209.52734375</c:v>
                </c:pt>
                <c:pt idx="496">
                  <c:v>209.53125</c:v>
                </c:pt>
                <c:pt idx="497">
                  <c:v>209.52734375</c:v>
                </c:pt>
                <c:pt idx="498">
                  <c:v>209.484375</c:v>
                </c:pt>
                <c:pt idx="499">
                  <c:v>209.4921875</c:v>
                </c:pt>
                <c:pt idx="500">
                  <c:v>209.4921875</c:v>
                </c:pt>
                <c:pt idx="501">
                  <c:v>209.5234375</c:v>
                </c:pt>
                <c:pt idx="502">
                  <c:v>209.48828125</c:v>
                </c:pt>
                <c:pt idx="503">
                  <c:v>209.5234375</c:v>
                </c:pt>
                <c:pt idx="504">
                  <c:v>209.48828125</c:v>
                </c:pt>
                <c:pt idx="505">
                  <c:v>209.48828125</c:v>
                </c:pt>
                <c:pt idx="506">
                  <c:v>209.46484375</c:v>
                </c:pt>
                <c:pt idx="507">
                  <c:v>209.6171875</c:v>
                </c:pt>
                <c:pt idx="508">
                  <c:v>209.625</c:v>
                </c:pt>
                <c:pt idx="509">
                  <c:v>209.46484375</c:v>
                </c:pt>
                <c:pt idx="510">
                  <c:v>209.49609375</c:v>
                </c:pt>
                <c:pt idx="511">
                  <c:v>209.49609375</c:v>
                </c:pt>
                <c:pt idx="512">
                  <c:v>209.4921875</c:v>
                </c:pt>
                <c:pt idx="513">
                  <c:v>209.4921875</c:v>
                </c:pt>
                <c:pt idx="514">
                  <c:v>209.4609375</c:v>
                </c:pt>
                <c:pt idx="515">
                  <c:v>209.4921875</c:v>
                </c:pt>
                <c:pt idx="516">
                  <c:v>209.4921875</c:v>
                </c:pt>
                <c:pt idx="517">
                  <c:v>270.30078125</c:v>
                </c:pt>
                <c:pt idx="518">
                  <c:v>270.3046875</c:v>
                </c:pt>
                <c:pt idx="519">
                  <c:v>270.3203125</c:v>
                </c:pt>
                <c:pt idx="520">
                  <c:v>209.68359375</c:v>
                </c:pt>
                <c:pt idx="521">
                  <c:v>209.640625</c:v>
                </c:pt>
                <c:pt idx="522">
                  <c:v>209.68359375</c:v>
                </c:pt>
                <c:pt idx="523">
                  <c:v>209.640625</c:v>
                </c:pt>
                <c:pt idx="524">
                  <c:v>209.640625</c:v>
                </c:pt>
                <c:pt idx="525">
                  <c:v>209.6328125</c:v>
                </c:pt>
                <c:pt idx="526">
                  <c:v>209.6328125</c:v>
                </c:pt>
                <c:pt idx="527">
                  <c:v>209.67578125</c:v>
                </c:pt>
                <c:pt idx="528">
                  <c:v>209.65625</c:v>
                </c:pt>
                <c:pt idx="529">
                  <c:v>209.65625</c:v>
                </c:pt>
                <c:pt idx="530">
                  <c:v>209.65625</c:v>
                </c:pt>
                <c:pt idx="531">
                  <c:v>209.6796875</c:v>
                </c:pt>
                <c:pt idx="532">
                  <c:v>209.65234375</c:v>
                </c:pt>
                <c:pt idx="533">
                  <c:v>209.73046875</c:v>
                </c:pt>
                <c:pt idx="534">
                  <c:v>209.65234375</c:v>
                </c:pt>
                <c:pt idx="535">
                  <c:v>209.65234375</c:v>
                </c:pt>
                <c:pt idx="536">
                  <c:v>209.65234375</c:v>
                </c:pt>
                <c:pt idx="537">
                  <c:v>209.65625</c:v>
                </c:pt>
                <c:pt idx="538">
                  <c:v>209.69140625</c:v>
                </c:pt>
                <c:pt idx="539">
                  <c:v>209.65234375</c:v>
                </c:pt>
                <c:pt idx="540">
                  <c:v>209.66015625</c:v>
                </c:pt>
                <c:pt idx="541">
                  <c:v>209.65234375</c:v>
                </c:pt>
                <c:pt idx="542">
                  <c:v>209.65234375</c:v>
                </c:pt>
                <c:pt idx="543">
                  <c:v>209.62109375</c:v>
                </c:pt>
                <c:pt idx="544">
                  <c:v>209.6484375</c:v>
                </c:pt>
                <c:pt idx="545">
                  <c:v>209.6484375</c:v>
                </c:pt>
                <c:pt idx="546">
                  <c:v>209.64453125</c:v>
                </c:pt>
                <c:pt idx="547">
                  <c:v>209.64453125</c:v>
                </c:pt>
                <c:pt idx="548">
                  <c:v>209.6171875</c:v>
                </c:pt>
                <c:pt idx="549">
                  <c:v>209.64453125</c:v>
                </c:pt>
                <c:pt idx="550">
                  <c:v>209.64453125</c:v>
                </c:pt>
                <c:pt idx="551">
                  <c:v>209.6953125</c:v>
                </c:pt>
                <c:pt idx="552">
                  <c:v>209.6484375</c:v>
                </c:pt>
                <c:pt idx="553">
                  <c:v>209.6484375</c:v>
                </c:pt>
                <c:pt idx="554">
                  <c:v>209.6796875</c:v>
                </c:pt>
                <c:pt idx="555">
                  <c:v>209.72265625</c:v>
                </c:pt>
                <c:pt idx="556">
                  <c:v>209.72265625</c:v>
                </c:pt>
                <c:pt idx="557">
                  <c:v>209.703125</c:v>
                </c:pt>
                <c:pt idx="558">
                  <c:v>209.67578125</c:v>
                </c:pt>
                <c:pt idx="559">
                  <c:v>209.6484375</c:v>
                </c:pt>
                <c:pt idx="560">
                  <c:v>209.703125</c:v>
                </c:pt>
                <c:pt idx="561">
                  <c:v>209.703125</c:v>
                </c:pt>
                <c:pt idx="562">
                  <c:v>209.69140625</c:v>
                </c:pt>
                <c:pt idx="563">
                  <c:v>209.6484375</c:v>
                </c:pt>
                <c:pt idx="564">
                  <c:v>209.69140625</c:v>
                </c:pt>
                <c:pt idx="565">
                  <c:v>209.65234375</c:v>
                </c:pt>
                <c:pt idx="566">
                  <c:v>209.69140625</c:v>
                </c:pt>
                <c:pt idx="567">
                  <c:v>209.65234375</c:v>
                </c:pt>
                <c:pt idx="568">
                  <c:v>209.69140625</c:v>
                </c:pt>
                <c:pt idx="569">
                  <c:v>209.65234375</c:v>
                </c:pt>
                <c:pt idx="570">
                  <c:v>209.65234375</c:v>
                </c:pt>
                <c:pt idx="571">
                  <c:v>209.65234375</c:v>
                </c:pt>
                <c:pt idx="572">
                  <c:v>209.6484375</c:v>
                </c:pt>
                <c:pt idx="573">
                  <c:v>209.68359375</c:v>
                </c:pt>
                <c:pt idx="574">
                  <c:v>209.62109375</c:v>
                </c:pt>
                <c:pt idx="575">
                  <c:v>209.6484375</c:v>
                </c:pt>
                <c:pt idx="576">
                  <c:v>209.6875</c:v>
                </c:pt>
                <c:pt idx="577">
                  <c:v>209.6484375</c:v>
                </c:pt>
                <c:pt idx="578">
                  <c:v>209.6484375</c:v>
                </c:pt>
                <c:pt idx="579">
                  <c:v>209.6875</c:v>
                </c:pt>
                <c:pt idx="580">
                  <c:v>209.62109375</c:v>
                </c:pt>
                <c:pt idx="581">
                  <c:v>209.69140625</c:v>
                </c:pt>
                <c:pt idx="582">
                  <c:v>209.65234375</c:v>
                </c:pt>
                <c:pt idx="583">
                  <c:v>209.65625</c:v>
                </c:pt>
                <c:pt idx="584">
                  <c:v>209.65625</c:v>
                </c:pt>
                <c:pt idx="585">
                  <c:v>209.625</c:v>
                </c:pt>
                <c:pt idx="586">
                  <c:v>209.6796875</c:v>
                </c:pt>
                <c:pt idx="587">
                  <c:v>209.6796875</c:v>
                </c:pt>
                <c:pt idx="588">
                  <c:v>209.6171875</c:v>
                </c:pt>
                <c:pt idx="589">
                  <c:v>209.6484375</c:v>
                </c:pt>
                <c:pt idx="590">
                  <c:v>209.6484375</c:v>
                </c:pt>
                <c:pt idx="591">
                  <c:v>209.65234375</c:v>
                </c:pt>
                <c:pt idx="592">
                  <c:v>209.65234375</c:v>
                </c:pt>
                <c:pt idx="593">
                  <c:v>209.62109375</c:v>
                </c:pt>
                <c:pt idx="594">
                  <c:v>209.65234375</c:v>
                </c:pt>
                <c:pt idx="595">
                  <c:v>209.65234375</c:v>
                </c:pt>
                <c:pt idx="596">
                  <c:v>209.68359375</c:v>
                </c:pt>
                <c:pt idx="597">
                  <c:v>209.6484375</c:v>
                </c:pt>
                <c:pt idx="598">
                  <c:v>209.6484375</c:v>
                </c:pt>
                <c:pt idx="599">
                  <c:v>209.6171875</c:v>
                </c:pt>
                <c:pt idx="600">
                  <c:v>209.64453125</c:v>
                </c:pt>
                <c:pt idx="601">
                  <c:v>209.64453125</c:v>
                </c:pt>
                <c:pt idx="602">
                  <c:v>209.6484375</c:v>
                </c:pt>
                <c:pt idx="603">
                  <c:v>209.6484375</c:v>
                </c:pt>
                <c:pt idx="604">
                  <c:v>209.6484375</c:v>
                </c:pt>
                <c:pt idx="605">
                  <c:v>209.69140625</c:v>
                </c:pt>
                <c:pt idx="606">
                  <c:v>209.67578125</c:v>
                </c:pt>
                <c:pt idx="607">
                  <c:v>209.71875</c:v>
                </c:pt>
                <c:pt idx="608">
                  <c:v>209.6953125</c:v>
                </c:pt>
                <c:pt idx="609">
                  <c:v>209.6484375</c:v>
                </c:pt>
                <c:pt idx="610">
                  <c:v>209.64453125</c:v>
                </c:pt>
                <c:pt idx="611">
                  <c:v>209.6875</c:v>
                </c:pt>
                <c:pt idx="612">
                  <c:v>209.64453125</c:v>
                </c:pt>
                <c:pt idx="613">
                  <c:v>209.68359375</c:v>
                </c:pt>
                <c:pt idx="614">
                  <c:v>209.64453125</c:v>
                </c:pt>
                <c:pt idx="615">
                  <c:v>209.64453125</c:v>
                </c:pt>
                <c:pt idx="616">
                  <c:v>209.64453125</c:v>
                </c:pt>
                <c:pt idx="617">
                  <c:v>209.77734375</c:v>
                </c:pt>
                <c:pt idx="618">
                  <c:v>209.7734375</c:v>
                </c:pt>
                <c:pt idx="619">
                  <c:v>209.64453125</c:v>
                </c:pt>
                <c:pt idx="620">
                  <c:v>209.64453125</c:v>
                </c:pt>
                <c:pt idx="621">
                  <c:v>209.69140625</c:v>
                </c:pt>
                <c:pt idx="622">
                  <c:v>209.6171875</c:v>
                </c:pt>
                <c:pt idx="623">
                  <c:v>209.6484375</c:v>
                </c:pt>
                <c:pt idx="624">
                  <c:v>209.71875</c:v>
                </c:pt>
                <c:pt idx="625">
                  <c:v>209.6171875</c:v>
                </c:pt>
                <c:pt idx="626">
                  <c:v>209.6484375</c:v>
                </c:pt>
                <c:pt idx="627">
                  <c:v>209.6484375</c:v>
                </c:pt>
                <c:pt idx="628">
                  <c:v>209.6171875</c:v>
                </c:pt>
                <c:pt idx="629">
                  <c:v>209.6484375</c:v>
                </c:pt>
                <c:pt idx="630">
                  <c:v>209.6484375</c:v>
                </c:pt>
                <c:pt idx="631">
                  <c:v>209.68359375</c:v>
                </c:pt>
                <c:pt idx="632">
                  <c:v>209.6796875</c:v>
                </c:pt>
                <c:pt idx="633">
                  <c:v>209.64453125</c:v>
                </c:pt>
                <c:pt idx="634">
                  <c:v>209.69140625</c:v>
                </c:pt>
                <c:pt idx="635">
                  <c:v>209.68359375</c:v>
                </c:pt>
                <c:pt idx="636">
                  <c:v>209.6484375</c:v>
                </c:pt>
                <c:pt idx="637">
                  <c:v>209.6484375</c:v>
                </c:pt>
                <c:pt idx="638">
                  <c:v>209.6171875</c:v>
                </c:pt>
                <c:pt idx="639">
                  <c:v>209.6953125</c:v>
                </c:pt>
                <c:pt idx="640">
                  <c:v>209.67578125</c:v>
                </c:pt>
                <c:pt idx="641">
                  <c:v>209.6484375</c:v>
                </c:pt>
                <c:pt idx="642">
                  <c:v>209.6484375</c:v>
                </c:pt>
                <c:pt idx="643">
                  <c:v>209.6484375</c:v>
                </c:pt>
                <c:pt idx="644">
                  <c:v>209.61328125</c:v>
                </c:pt>
                <c:pt idx="645">
                  <c:v>209.6875</c:v>
                </c:pt>
                <c:pt idx="646">
                  <c:v>209.64453125</c:v>
                </c:pt>
                <c:pt idx="647">
                  <c:v>209.69140625</c:v>
                </c:pt>
                <c:pt idx="648">
                  <c:v>209.6484375</c:v>
                </c:pt>
                <c:pt idx="649">
                  <c:v>209.6484375</c:v>
                </c:pt>
                <c:pt idx="650">
                  <c:v>209.640625</c:v>
                </c:pt>
                <c:pt idx="651">
                  <c:v>209.640625</c:v>
                </c:pt>
                <c:pt idx="652">
                  <c:v>209.68359375</c:v>
                </c:pt>
                <c:pt idx="653">
                  <c:v>209.6796875</c:v>
                </c:pt>
                <c:pt idx="654">
                  <c:v>209.64453125</c:v>
                </c:pt>
                <c:pt idx="655">
                  <c:v>209.6484375</c:v>
                </c:pt>
                <c:pt idx="656">
                  <c:v>209.6484375</c:v>
                </c:pt>
                <c:pt idx="657">
                  <c:v>209.6171875</c:v>
                </c:pt>
                <c:pt idx="658">
                  <c:v>209.6796875</c:v>
                </c:pt>
                <c:pt idx="659">
                  <c:v>209.64453125</c:v>
                </c:pt>
                <c:pt idx="660">
                  <c:v>209.64453125</c:v>
                </c:pt>
                <c:pt idx="661">
                  <c:v>209.64453125</c:v>
                </c:pt>
                <c:pt idx="662">
                  <c:v>209.6171875</c:v>
                </c:pt>
                <c:pt idx="663">
                  <c:v>209.6484375</c:v>
                </c:pt>
                <c:pt idx="664">
                  <c:v>209.67578125</c:v>
                </c:pt>
                <c:pt idx="665">
                  <c:v>209.67578125</c:v>
                </c:pt>
                <c:pt idx="666">
                  <c:v>209.6484375</c:v>
                </c:pt>
                <c:pt idx="667">
                  <c:v>209.6171875</c:v>
                </c:pt>
                <c:pt idx="668">
                  <c:v>209.6484375</c:v>
                </c:pt>
                <c:pt idx="669">
                  <c:v>209.6484375</c:v>
                </c:pt>
                <c:pt idx="670">
                  <c:v>209.62109375</c:v>
                </c:pt>
                <c:pt idx="671">
                  <c:v>209.6875</c:v>
                </c:pt>
                <c:pt idx="672">
                  <c:v>209.6484375</c:v>
                </c:pt>
                <c:pt idx="673">
                  <c:v>209.6484375</c:v>
                </c:pt>
                <c:pt idx="674">
                  <c:v>209.6484375</c:v>
                </c:pt>
                <c:pt idx="675">
                  <c:v>209.6484375</c:v>
                </c:pt>
                <c:pt idx="676">
                  <c:v>209.69140625</c:v>
                </c:pt>
                <c:pt idx="677">
                  <c:v>209.65234375</c:v>
                </c:pt>
                <c:pt idx="678">
                  <c:v>209.65234375</c:v>
                </c:pt>
                <c:pt idx="679">
                  <c:v>209.6953125</c:v>
                </c:pt>
                <c:pt idx="680">
                  <c:v>209.65234375</c:v>
                </c:pt>
                <c:pt idx="681">
                  <c:v>209.62109375</c:v>
                </c:pt>
                <c:pt idx="682">
                  <c:v>209.65234375</c:v>
                </c:pt>
                <c:pt idx="683">
                  <c:v>209.69140625</c:v>
                </c:pt>
                <c:pt idx="684">
                  <c:v>209.6484375</c:v>
                </c:pt>
                <c:pt idx="685">
                  <c:v>209.6484375</c:v>
                </c:pt>
                <c:pt idx="686">
                  <c:v>209.6171875</c:v>
                </c:pt>
                <c:pt idx="687">
                  <c:v>209.64453125</c:v>
                </c:pt>
                <c:pt idx="688">
                  <c:v>209.64453125</c:v>
                </c:pt>
                <c:pt idx="689">
                  <c:v>209.6953125</c:v>
                </c:pt>
                <c:pt idx="690">
                  <c:v>209.6484375</c:v>
                </c:pt>
                <c:pt idx="691">
                  <c:v>209.6484375</c:v>
                </c:pt>
                <c:pt idx="692">
                  <c:v>209.71875</c:v>
                </c:pt>
                <c:pt idx="693">
                  <c:v>209.67578125</c:v>
                </c:pt>
                <c:pt idx="694">
                  <c:v>272.21875</c:v>
                </c:pt>
                <c:pt idx="695">
                  <c:v>272.328125</c:v>
                </c:pt>
                <c:pt idx="696">
                  <c:v>272.48046875</c:v>
                </c:pt>
                <c:pt idx="697">
                  <c:v>272.41015625</c:v>
                </c:pt>
                <c:pt idx="698">
                  <c:v>270.828125</c:v>
                </c:pt>
                <c:pt idx="699">
                  <c:v>271.0078125</c:v>
                </c:pt>
                <c:pt idx="700">
                  <c:v>269.75390625</c:v>
                </c:pt>
                <c:pt idx="701">
                  <c:v>273.546875</c:v>
                </c:pt>
                <c:pt idx="702">
                  <c:v>272.11328125</c:v>
                </c:pt>
                <c:pt idx="703">
                  <c:v>270.59765625</c:v>
                </c:pt>
                <c:pt idx="704">
                  <c:v>270.42578125</c:v>
                </c:pt>
                <c:pt idx="705">
                  <c:v>270.7421875</c:v>
                </c:pt>
                <c:pt idx="706">
                  <c:v>270.671875</c:v>
                </c:pt>
                <c:pt idx="707">
                  <c:v>270.5859375</c:v>
                </c:pt>
                <c:pt idx="708">
                  <c:v>270.5234375</c:v>
                </c:pt>
                <c:pt idx="709">
                  <c:v>271.05078125</c:v>
                </c:pt>
                <c:pt idx="710">
                  <c:v>210.1171875</c:v>
                </c:pt>
                <c:pt idx="711">
                  <c:v>210.125</c:v>
                </c:pt>
                <c:pt idx="712">
                  <c:v>210.125</c:v>
                </c:pt>
                <c:pt idx="713">
                  <c:v>210.125</c:v>
                </c:pt>
                <c:pt idx="714">
                  <c:v>210.0859375</c:v>
                </c:pt>
                <c:pt idx="715">
                  <c:v>210.1171875</c:v>
                </c:pt>
                <c:pt idx="716">
                  <c:v>210.1171875</c:v>
                </c:pt>
                <c:pt idx="717">
                  <c:v>210.08203125</c:v>
                </c:pt>
                <c:pt idx="718">
                  <c:v>210.1484375</c:v>
                </c:pt>
                <c:pt idx="719">
                  <c:v>210.1484375</c:v>
                </c:pt>
                <c:pt idx="720">
                  <c:v>210.11328125</c:v>
                </c:pt>
                <c:pt idx="721">
                  <c:v>210.11328125</c:v>
                </c:pt>
                <c:pt idx="722">
                  <c:v>210.11328125</c:v>
                </c:pt>
                <c:pt idx="723">
                  <c:v>211.62109375</c:v>
                </c:pt>
                <c:pt idx="724">
                  <c:v>210.12109375</c:v>
                </c:pt>
                <c:pt idx="725">
                  <c:v>210.08984375</c:v>
                </c:pt>
                <c:pt idx="726">
                  <c:v>210.16796875</c:v>
                </c:pt>
                <c:pt idx="727">
                  <c:v>210.1640625</c:v>
                </c:pt>
                <c:pt idx="728">
                  <c:v>210.08203125</c:v>
                </c:pt>
                <c:pt idx="729">
                  <c:v>210.109375</c:v>
                </c:pt>
                <c:pt idx="730">
                  <c:v>210.140625</c:v>
                </c:pt>
                <c:pt idx="731">
                  <c:v>210.18359375</c:v>
                </c:pt>
                <c:pt idx="732">
                  <c:v>210.1171875</c:v>
                </c:pt>
                <c:pt idx="733">
                  <c:v>210.1171875</c:v>
                </c:pt>
                <c:pt idx="734">
                  <c:v>210.16015625</c:v>
                </c:pt>
                <c:pt idx="735">
                  <c:v>210.1171875</c:v>
                </c:pt>
                <c:pt idx="736">
                  <c:v>210.08984375</c:v>
                </c:pt>
                <c:pt idx="737">
                  <c:v>210.1171875</c:v>
                </c:pt>
                <c:pt idx="738">
                  <c:v>210.15625</c:v>
                </c:pt>
                <c:pt idx="739">
                  <c:v>210.16015625</c:v>
                </c:pt>
                <c:pt idx="740">
                  <c:v>210.15234375</c:v>
                </c:pt>
                <c:pt idx="741">
                  <c:v>210.28125</c:v>
                </c:pt>
                <c:pt idx="742">
                  <c:v>210.25</c:v>
                </c:pt>
                <c:pt idx="743">
                  <c:v>210.12109375</c:v>
                </c:pt>
                <c:pt idx="744">
                  <c:v>210.0859375</c:v>
                </c:pt>
                <c:pt idx="745">
                  <c:v>210.0859375</c:v>
                </c:pt>
                <c:pt idx="746">
                  <c:v>210.11328125</c:v>
                </c:pt>
                <c:pt idx="747">
                  <c:v>210.11328125</c:v>
                </c:pt>
                <c:pt idx="748">
                  <c:v>210.11328125</c:v>
                </c:pt>
                <c:pt idx="749">
                  <c:v>210.1171875</c:v>
                </c:pt>
                <c:pt idx="750">
                  <c:v>211.63671875</c:v>
                </c:pt>
                <c:pt idx="751">
                  <c:v>210.109375</c:v>
                </c:pt>
                <c:pt idx="752">
                  <c:v>210.1796875</c:v>
                </c:pt>
                <c:pt idx="753">
                  <c:v>210.13671875</c:v>
                </c:pt>
                <c:pt idx="754">
                  <c:v>210.09765625</c:v>
                </c:pt>
                <c:pt idx="755">
                  <c:v>210.12890625</c:v>
                </c:pt>
                <c:pt idx="756">
                  <c:v>210.12890625</c:v>
                </c:pt>
                <c:pt idx="757">
                  <c:v>210.1328125</c:v>
                </c:pt>
                <c:pt idx="758">
                  <c:v>210.1328125</c:v>
                </c:pt>
                <c:pt idx="759">
                  <c:v>210.1015625</c:v>
                </c:pt>
                <c:pt idx="760">
                  <c:v>210.12890625</c:v>
                </c:pt>
                <c:pt idx="761">
                  <c:v>210.171875</c:v>
                </c:pt>
                <c:pt idx="762">
                  <c:v>210.1171875</c:v>
                </c:pt>
                <c:pt idx="763">
                  <c:v>210.1171875</c:v>
                </c:pt>
                <c:pt idx="764">
                  <c:v>210.1171875</c:v>
                </c:pt>
                <c:pt idx="765">
                  <c:v>210.12109375</c:v>
                </c:pt>
                <c:pt idx="766">
                  <c:v>210.1640625</c:v>
                </c:pt>
                <c:pt idx="767">
                  <c:v>210.12109375</c:v>
                </c:pt>
                <c:pt idx="768">
                  <c:v>210.16015625</c:v>
                </c:pt>
                <c:pt idx="769">
                  <c:v>210.1640625</c:v>
                </c:pt>
                <c:pt idx="770">
                  <c:v>210.12109375</c:v>
                </c:pt>
                <c:pt idx="771">
                  <c:v>210.1640625</c:v>
                </c:pt>
                <c:pt idx="772">
                  <c:v>210.125</c:v>
                </c:pt>
                <c:pt idx="773">
                  <c:v>210.125</c:v>
                </c:pt>
                <c:pt idx="774">
                  <c:v>210.12890625</c:v>
                </c:pt>
                <c:pt idx="775">
                  <c:v>210.12890625</c:v>
                </c:pt>
                <c:pt idx="776">
                  <c:v>210.09765625</c:v>
                </c:pt>
                <c:pt idx="777">
                  <c:v>210.125</c:v>
                </c:pt>
                <c:pt idx="778">
                  <c:v>210.125</c:v>
                </c:pt>
                <c:pt idx="779">
                  <c:v>210.15625</c:v>
                </c:pt>
                <c:pt idx="780">
                  <c:v>210.1484375</c:v>
                </c:pt>
                <c:pt idx="781">
                  <c:v>210.1484375</c:v>
                </c:pt>
                <c:pt idx="782">
                  <c:v>210.12109375</c:v>
                </c:pt>
                <c:pt idx="783">
                  <c:v>210.12109375</c:v>
                </c:pt>
                <c:pt idx="784">
                  <c:v>210.09375</c:v>
                </c:pt>
                <c:pt idx="785">
                  <c:v>210.171875</c:v>
                </c:pt>
                <c:pt idx="786">
                  <c:v>210.12890625</c:v>
                </c:pt>
                <c:pt idx="787">
                  <c:v>210.125</c:v>
                </c:pt>
                <c:pt idx="788">
                  <c:v>210.125</c:v>
                </c:pt>
                <c:pt idx="789">
                  <c:v>210.125</c:v>
                </c:pt>
                <c:pt idx="790">
                  <c:v>210.1171875</c:v>
                </c:pt>
                <c:pt idx="791">
                  <c:v>210.1171875</c:v>
                </c:pt>
                <c:pt idx="792">
                  <c:v>210.12109375</c:v>
                </c:pt>
                <c:pt idx="793">
                  <c:v>210.12109375</c:v>
                </c:pt>
                <c:pt idx="794">
                  <c:v>210.1875</c:v>
                </c:pt>
                <c:pt idx="795">
                  <c:v>211.66015625</c:v>
                </c:pt>
                <c:pt idx="796">
                  <c:v>211.765625</c:v>
                </c:pt>
                <c:pt idx="797">
                  <c:v>210.51953125</c:v>
                </c:pt>
                <c:pt idx="798">
                  <c:v>210.21875</c:v>
                </c:pt>
                <c:pt idx="799">
                  <c:v>210.1171875</c:v>
                </c:pt>
                <c:pt idx="800">
                  <c:v>210.14453125</c:v>
                </c:pt>
                <c:pt idx="801">
                  <c:v>210.14453125</c:v>
                </c:pt>
                <c:pt idx="802">
                  <c:v>210.140625</c:v>
                </c:pt>
                <c:pt idx="803">
                  <c:v>210.18359375</c:v>
                </c:pt>
                <c:pt idx="804">
                  <c:v>210.11328125</c:v>
                </c:pt>
                <c:pt idx="805">
                  <c:v>210.18359375</c:v>
                </c:pt>
                <c:pt idx="806">
                  <c:v>210.125</c:v>
                </c:pt>
                <c:pt idx="807">
                  <c:v>210.09765625</c:v>
                </c:pt>
                <c:pt idx="808">
                  <c:v>210.1640625</c:v>
                </c:pt>
                <c:pt idx="809">
                  <c:v>210.16015625</c:v>
                </c:pt>
                <c:pt idx="810">
                  <c:v>210.12890625</c:v>
                </c:pt>
                <c:pt idx="811">
                  <c:v>210.12890625</c:v>
                </c:pt>
                <c:pt idx="812">
                  <c:v>210.16796875</c:v>
                </c:pt>
                <c:pt idx="813">
                  <c:v>210.125</c:v>
                </c:pt>
                <c:pt idx="814">
                  <c:v>210.125</c:v>
                </c:pt>
                <c:pt idx="815">
                  <c:v>210.1640625</c:v>
                </c:pt>
                <c:pt idx="816">
                  <c:v>210.125</c:v>
                </c:pt>
                <c:pt idx="817">
                  <c:v>210.125</c:v>
                </c:pt>
                <c:pt idx="818">
                  <c:v>210.1328125</c:v>
                </c:pt>
                <c:pt idx="819">
                  <c:v>210.20703125</c:v>
                </c:pt>
                <c:pt idx="820">
                  <c:v>210.12890625</c:v>
                </c:pt>
                <c:pt idx="821">
                  <c:v>210.203125</c:v>
                </c:pt>
                <c:pt idx="822">
                  <c:v>210.12890625</c:v>
                </c:pt>
                <c:pt idx="823">
                  <c:v>210.171875</c:v>
                </c:pt>
                <c:pt idx="824">
                  <c:v>210.16796875</c:v>
                </c:pt>
                <c:pt idx="825">
                  <c:v>210.16796875</c:v>
                </c:pt>
                <c:pt idx="826">
                  <c:v>210.12890625</c:v>
                </c:pt>
                <c:pt idx="827">
                  <c:v>210.12890625</c:v>
                </c:pt>
                <c:pt idx="828">
                  <c:v>210.125</c:v>
                </c:pt>
                <c:pt idx="829">
                  <c:v>210.125</c:v>
                </c:pt>
                <c:pt idx="830">
                  <c:v>210.09375</c:v>
                </c:pt>
                <c:pt idx="831">
                  <c:v>210.12109375</c:v>
                </c:pt>
                <c:pt idx="832">
                  <c:v>210.12109375</c:v>
                </c:pt>
                <c:pt idx="833">
                  <c:v>210.16015625</c:v>
                </c:pt>
                <c:pt idx="834">
                  <c:v>210.16015625</c:v>
                </c:pt>
                <c:pt idx="835">
                  <c:v>210.12109375</c:v>
                </c:pt>
                <c:pt idx="836">
                  <c:v>210.125</c:v>
                </c:pt>
                <c:pt idx="837">
                  <c:v>210.125</c:v>
                </c:pt>
                <c:pt idx="838">
                  <c:v>210.12890625</c:v>
                </c:pt>
                <c:pt idx="839">
                  <c:v>210.12890625</c:v>
                </c:pt>
                <c:pt idx="840">
                  <c:v>210.09765625</c:v>
                </c:pt>
                <c:pt idx="841">
                  <c:v>210.12890625</c:v>
                </c:pt>
                <c:pt idx="842">
                  <c:v>210.12890625</c:v>
                </c:pt>
                <c:pt idx="843">
                  <c:v>210.16015625</c:v>
                </c:pt>
                <c:pt idx="844">
                  <c:v>210.1953125</c:v>
                </c:pt>
                <c:pt idx="845">
                  <c:v>210.15234375</c:v>
                </c:pt>
                <c:pt idx="846">
                  <c:v>210.1484375</c:v>
                </c:pt>
                <c:pt idx="847">
                  <c:v>210.19140625</c:v>
                </c:pt>
                <c:pt idx="848">
                  <c:v>210.22265625</c:v>
                </c:pt>
                <c:pt idx="849">
                  <c:v>210.18359375</c:v>
                </c:pt>
                <c:pt idx="850">
                  <c:v>210.12890625</c:v>
                </c:pt>
                <c:pt idx="851">
                  <c:v>210.15625</c:v>
                </c:pt>
                <c:pt idx="852">
                  <c:v>210.125</c:v>
                </c:pt>
                <c:pt idx="853">
                  <c:v>210.09375</c:v>
                </c:pt>
                <c:pt idx="854">
                  <c:v>210.12109375</c:v>
                </c:pt>
                <c:pt idx="855">
                  <c:v>210.12109375</c:v>
                </c:pt>
                <c:pt idx="856">
                  <c:v>210.09375</c:v>
                </c:pt>
                <c:pt idx="857">
                  <c:v>210.125</c:v>
                </c:pt>
                <c:pt idx="858">
                  <c:v>210.125</c:v>
                </c:pt>
                <c:pt idx="859">
                  <c:v>210.125</c:v>
                </c:pt>
                <c:pt idx="860">
                  <c:v>210.125</c:v>
                </c:pt>
                <c:pt idx="861">
                  <c:v>210.140625</c:v>
                </c:pt>
                <c:pt idx="862">
                  <c:v>210.12890625</c:v>
                </c:pt>
                <c:pt idx="863">
                  <c:v>210.171875</c:v>
                </c:pt>
                <c:pt idx="864">
                  <c:v>210.125</c:v>
                </c:pt>
                <c:pt idx="865">
                  <c:v>210.125</c:v>
                </c:pt>
                <c:pt idx="866">
                  <c:v>210.125</c:v>
                </c:pt>
                <c:pt idx="867">
                  <c:v>210.125</c:v>
                </c:pt>
                <c:pt idx="868">
                  <c:v>210.125</c:v>
                </c:pt>
                <c:pt idx="869">
                  <c:v>210.125</c:v>
                </c:pt>
                <c:pt idx="870">
                  <c:v>210.16796875</c:v>
                </c:pt>
                <c:pt idx="871">
                  <c:v>210.12890625</c:v>
                </c:pt>
                <c:pt idx="872">
                  <c:v>210.20703125</c:v>
                </c:pt>
                <c:pt idx="873">
                  <c:v>210.16015625</c:v>
                </c:pt>
                <c:pt idx="874">
                  <c:v>210.1796875</c:v>
                </c:pt>
                <c:pt idx="875">
                  <c:v>210.12890625</c:v>
                </c:pt>
                <c:pt idx="876">
                  <c:v>210.17578125</c:v>
                </c:pt>
                <c:pt idx="877">
                  <c:v>210.09765625</c:v>
                </c:pt>
                <c:pt idx="878">
                  <c:v>210.15625</c:v>
                </c:pt>
                <c:pt idx="879">
                  <c:v>210.19921875</c:v>
                </c:pt>
                <c:pt idx="880">
                  <c:v>210.12890625</c:v>
                </c:pt>
                <c:pt idx="881">
                  <c:v>210.12890625</c:v>
                </c:pt>
                <c:pt idx="882">
                  <c:v>210.1015625</c:v>
                </c:pt>
                <c:pt idx="883">
                  <c:v>210.125</c:v>
                </c:pt>
                <c:pt idx="884">
                  <c:v>210.125</c:v>
                </c:pt>
                <c:pt idx="885">
                  <c:v>210.16796875</c:v>
                </c:pt>
                <c:pt idx="886">
                  <c:v>210.19140625</c:v>
                </c:pt>
                <c:pt idx="887">
                  <c:v>210.1484375</c:v>
                </c:pt>
                <c:pt idx="888">
                  <c:v>210.1640625</c:v>
                </c:pt>
                <c:pt idx="889">
                  <c:v>210.12109375</c:v>
                </c:pt>
                <c:pt idx="890">
                  <c:v>210.12109375</c:v>
                </c:pt>
                <c:pt idx="891">
                  <c:v>210.15234375</c:v>
                </c:pt>
                <c:pt idx="892">
                  <c:v>210.1640625</c:v>
                </c:pt>
                <c:pt idx="893">
                  <c:v>210.125</c:v>
                </c:pt>
                <c:pt idx="894">
                  <c:v>210.15234375</c:v>
                </c:pt>
                <c:pt idx="895">
                  <c:v>210.19140625</c:v>
                </c:pt>
                <c:pt idx="896">
                  <c:v>210.15234375</c:v>
                </c:pt>
                <c:pt idx="897">
                  <c:v>210.15234375</c:v>
                </c:pt>
                <c:pt idx="898">
                  <c:v>210.09765625</c:v>
                </c:pt>
                <c:pt idx="899">
                  <c:v>210.12109375</c:v>
                </c:pt>
                <c:pt idx="900">
                  <c:v>210.1484375</c:v>
                </c:pt>
                <c:pt idx="901">
                  <c:v>210.1484375</c:v>
                </c:pt>
                <c:pt idx="902">
                  <c:v>210.16015625</c:v>
                </c:pt>
                <c:pt idx="903">
                  <c:v>210.125</c:v>
                </c:pt>
                <c:pt idx="904">
                  <c:v>210.12890625</c:v>
                </c:pt>
                <c:pt idx="905">
                  <c:v>210.12890625</c:v>
                </c:pt>
                <c:pt idx="906">
                  <c:v>210.16796875</c:v>
                </c:pt>
                <c:pt idx="907">
                  <c:v>210.12890625</c:v>
                </c:pt>
                <c:pt idx="908">
                  <c:v>210.12890625</c:v>
                </c:pt>
                <c:pt idx="909">
                  <c:v>210.17578125</c:v>
                </c:pt>
                <c:pt idx="910">
                  <c:v>210.1328125</c:v>
                </c:pt>
                <c:pt idx="911">
                  <c:v>210.1328125</c:v>
                </c:pt>
                <c:pt idx="912">
                  <c:v>210.17578125</c:v>
                </c:pt>
                <c:pt idx="913">
                  <c:v>210.13671875</c:v>
                </c:pt>
                <c:pt idx="914">
                  <c:v>210.1640625</c:v>
                </c:pt>
                <c:pt idx="915">
                  <c:v>210.15625</c:v>
                </c:pt>
                <c:pt idx="916">
                  <c:v>210.12890625</c:v>
                </c:pt>
                <c:pt idx="917">
                  <c:v>210.125</c:v>
                </c:pt>
                <c:pt idx="918">
                  <c:v>210.16796875</c:v>
                </c:pt>
                <c:pt idx="919">
                  <c:v>210.1640625</c:v>
                </c:pt>
                <c:pt idx="920">
                  <c:v>210.12890625</c:v>
                </c:pt>
                <c:pt idx="921">
                  <c:v>210.12890625</c:v>
                </c:pt>
                <c:pt idx="922">
                  <c:v>210.1953125</c:v>
                </c:pt>
                <c:pt idx="923">
                  <c:v>210.16015625</c:v>
                </c:pt>
                <c:pt idx="924">
                  <c:v>210.16015625</c:v>
                </c:pt>
                <c:pt idx="925">
                  <c:v>210.16015625</c:v>
                </c:pt>
                <c:pt idx="926">
                  <c:v>210.1328125</c:v>
                </c:pt>
                <c:pt idx="927">
                  <c:v>210.1328125</c:v>
                </c:pt>
                <c:pt idx="928">
                  <c:v>210.19921875</c:v>
                </c:pt>
                <c:pt idx="929">
                  <c:v>210.16015625</c:v>
                </c:pt>
                <c:pt idx="930">
                  <c:v>210.20703125</c:v>
                </c:pt>
                <c:pt idx="931">
                  <c:v>210.1640625</c:v>
                </c:pt>
                <c:pt idx="932">
                  <c:v>210.13671875</c:v>
                </c:pt>
                <c:pt idx="933">
                  <c:v>210.13671875</c:v>
                </c:pt>
                <c:pt idx="934">
                  <c:v>210.13671875</c:v>
                </c:pt>
                <c:pt idx="935">
                  <c:v>210.1796875</c:v>
                </c:pt>
                <c:pt idx="936">
                  <c:v>210.1796875</c:v>
                </c:pt>
                <c:pt idx="937">
                  <c:v>210.10546875</c:v>
                </c:pt>
                <c:pt idx="938">
                  <c:v>210.1328125</c:v>
                </c:pt>
                <c:pt idx="939">
                  <c:v>210.1328125</c:v>
                </c:pt>
                <c:pt idx="940">
                  <c:v>210.1484375</c:v>
                </c:pt>
                <c:pt idx="941">
                  <c:v>210.13671875</c:v>
                </c:pt>
                <c:pt idx="942">
                  <c:v>210.13671875</c:v>
                </c:pt>
                <c:pt idx="943">
                  <c:v>210.109375</c:v>
                </c:pt>
                <c:pt idx="944">
                  <c:v>210.140625</c:v>
                </c:pt>
                <c:pt idx="945">
                  <c:v>210.140625</c:v>
                </c:pt>
                <c:pt idx="946">
                  <c:v>210.10546875</c:v>
                </c:pt>
                <c:pt idx="947">
                  <c:v>210.13671875</c:v>
                </c:pt>
                <c:pt idx="948">
                  <c:v>210.13671875</c:v>
                </c:pt>
                <c:pt idx="949">
                  <c:v>210.1328125</c:v>
                </c:pt>
                <c:pt idx="950">
                  <c:v>210.17578125</c:v>
                </c:pt>
                <c:pt idx="951">
                  <c:v>210.10546875</c:v>
                </c:pt>
                <c:pt idx="952">
                  <c:v>210.20703125</c:v>
                </c:pt>
                <c:pt idx="953">
                  <c:v>210.1640625</c:v>
                </c:pt>
                <c:pt idx="954">
                  <c:v>210.1328125</c:v>
                </c:pt>
                <c:pt idx="955">
                  <c:v>210.1328125</c:v>
                </c:pt>
                <c:pt idx="956">
                  <c:v>210.1328125</c:v>
                </c:pt>
                <c:pt idx="957">
                  <c:v>210.17578125</c:v>
                </c:pt>
                <c:pt idx="958">
                  <c:v>210.10546875</c:v>
                </c:pt>
                <c:pt idx="959">
                  <c:v>210.13671875</c:v>
                </c:pt>
                <c:pt idx="960">
                  <c:v>210.13671875</c:v>
                </c:pt>
                <c:pt idx="961">
                  <c:v>210.13671875</c:v>
                </c:pt>
                <c:pt idx="962">
                  <c:v>210.13671875</c:v>
                </c:pt>
                <c:pt idx="963">
                  <c:v>210.17578125</c:v>
                </c:pt>
                <c:pt idx="964">
                  <c:v>210.1796875</c:v>
                </c:pt>
                <c:pt idx="965">
                  <c:v>210.13671875</c:v>
                </c:pt>
                <c:pt idx="966">
                  <c:v>210.13671875</c:v>
                </c:pt>
                <c:pt idx="967">
                  <c:v>210.1796875</c:v>
                </c:pt>
                <c:pt idx="968">
                  <c:v>210.18359375</c:v>
                </c:pt>
                <c:pt idx="969">
                  <c:v>210.13671875</c:v>
                </c:pt>
                <c:pt idx="970">
                  <c:v>210.10546875</c:v>
                </c:pt>
                <c:pt idx="971">
                  <c:v>210.13671875</c:v>
                </c:pt>
                <c:pt idx="972">
                  <c:v>210.1796875</c:v>
                </c:pt>
                <c:pt idx="973">
                  <c:v>210.13671875</c:v>
                </c:pt>
                <c:pt idx="974">
                  <c:v>210.13671875</c:v>
                </c:pt>
                <c:pt idx="975">
                  <c:v>210.13671875</c:v>
                </c:pt>
                <c:pt idx="976">
                  <c:v>210.10546875</c:v>
                </c:pt>
                <c:pt idx="977">
                  <c:v>210.13671875</c:v>
                </c:pt>
                <c:pt idx="978">
                  <c:v>210.1640625</c:v>
                </c:pt>
                <c:pt idx="979">
                  <c:v>210.1328125</c:v>
                </c:pt>
                <c:pt idx="980">
                  <c:v>210.1953125</c:v>
                </c:pt>
                <c:pt idx="981">
                  <c:v>210.1953125</c:v>
                </c:pt>
                <c:pt idx="982">
                  <c:v>210.19921875</c:v>
                </c:pt>
                <c:pt idx="983">
                  <c:v>210.1640625</c:v>
                </c:pt>
                <c:pt idx="984">
                  <c:v>210.1015625</c:v>
                </c:pt>
                <c:pt idx="985">
                  <c:v>210.12890625</c:v>
                </c:pt>
                <c:pt idx="986">
                  <c:v>210.17578125</c:v>
                </c:pt>
                <c:pt idx="987">
                  <c:v>210.1015625</c:v>
                </c:pt>
                <c:pt idx="988">
                  <c:v>210.1328125</c:v>
                </c:pt>
                <c:pt idx="989">
                  <c:v>210.16796875</c:v>
                </c:pt>
                <c:pt idx="990">
                  <c:v>210.13671875</c:v>
                </c:pt>
                <c:pt idx="991">
                  <c:v>210.13671875</c:v>
                </c:pt>
                <c:pt idx="992">
                  <c:v>210.1328125</c:v>
                </c:pt>
                <c:pt idx="993">
                  <c:v>210.1640625</c:v>
                </c:pt>
                <c:pt idx="994">
                  <c:v>210.13671875</c:v>
                </c:pt>
                <c:pt idx="995">
                  <c:v>210.1328125</c:v>
                </c:pt>
                <c:pt idx="996">
                  <c:v>210.1328125</c:v>
                </c:pt>
                <c:pt idx="997">
                  <c:v>210.1328125</c:v>
                </c:pt>
                <c:pt idx="998">
                  <c:v>210.17578125</c:v>
                </c:pt>
                <c:pt idx="999">
                  <c:v>210.1328125</c:v>
                </c:pt>
                <c:pt idx="1000">
                  <c:v>210.13671875</c:v>
                </c:pt>
                <c:pt idx="1001">
                  <c:v>210.13671875</c:v>
                </c:pt>
                <c:pt idx="1002">
                  <c:v>210.13671875</c:v>
                </c:pt>
                <c:pt idx="1003">
                  <c:v>210.1328125</c:v>
                </c:pt>
                <c:pt idx="1004">
                  <c:v>210.1328125</c:v>
                </c:pt>
                <c:pt idx="1005">
                  <c:v>210.12890625</c:v>
                </c:pt>
                <c:pt idx="1006">
                  <c:v>210.16015625</c:v>
                </c:pt>
                <c:pt idx="1007">
                  <c:v>210.16015625</c:v>
                </c:pt>
                <c:pt idx="1008">
                  <c:v>210.20703125</c:v>
                </c:pt>
                <c:pt idx="1009">
                  <c:v>210.1640625</c:v>
                </c:pt>
                <c:pt idx="1010">
                  <c:v>210.1796875</c:v>
                </c:pt>
                <c:pt idx="1011">
                  <c:v>210.17578125</c:v>
                </c:pt>
                <c:pt idx="1012">
                  <c:v>210.13671875</c:v>
                </c:pt>
                <c:pt idx="1013">
                  <c:v>210.13671875</c:v>
                </c:pt>
                <c:pt idx="1014">
                  <c:v>210.13671875</c:v>
                </c:pt>
                <c:pt idx="1015">
                  <c:v>210.13671875</c:v>
                </c:pt>
                <c:pt idx="1016">
                  <c:v>210.20703125</c:v>
                </c:pt>
                <c:pt idx="1017">
                  <c:v>210.16796875</c:v>
                </c:pt>
                <c:pt idx="1018">
                  <c:v>210.16796875</c:v>
                </c:pt>
                <c:pt idx="1019">
                  <c:v>210.1640625</c:v>
                </c:pt>
                <c:pt idx="1020">
                  <c:v>210.1328125</c:v>
                </c:pt>
                <c:pt idx="1021">
                  <c:v>210.12890625</c:v>
                </c:pt>
                <c:pt idx="1022">
                  <c:v>210.12890625</c:v>
                </c:pt>
                <c:pt idx="1023">
                  <c:v>210.12890625</c:v>
                </c:pt>
                <c:pt idx="1024">
                  <c:v>210.13671875</c:v>
                </c:pt>
                <c:pt idx="1025">
                  <c:v>210.13671875</c:v>
                </c:pt>
                <c:pt idx="1026">
                  <c:v>210.16015625</c:v>
                </c:pt>
                <c:pt idx="1027">
                  <c:v>210.16015625</c:v>
                </c:pt>
                <c:pt idx="1028">
                  <c:v>210.1328125</c:v>
                </c:pt>
                <c:pt idx="1029">
                  <c:v>210.12109375</c:v>
                </c:pt>
                <c:pt idx="1030">
                  <c:v>210.2578125</c:v>
                </c:pt>
                <c:pt idx="1031">
                  <c:v>210.12109375</c:v>
                </c:pt>
                <c:pt idx="1032">
                  <c:v>210.1640625</c:v>
                </c:pt>
                <c:pt idx="1033">
                  <c:v>210.12109375</c:v>
                </c:pt>
                <c:pt idx="1034">
                  <c:v>210.12890625</c:v>
                </c:pt>
                <c:pt idx="1035">
                  <c:v>210.12890625</c:v>
                </c:pt>
                <c:pt idx="1036">
                  <c:v>210.171875</c:v>
                </c:pt>
                <c:pt idx="1037">
                  <c:v>210.125</c:v>
                </c:pt>
                <c:pt idx="1038">
                  <c:v>210.125</c:v>
                </c:pt>
                <c:pt idx="1039">
                  <c:v>210.125</c:v>
                </c:pt>
                <c:pt idx="1040">
                  <c:v>210.125</c:v>
                </c:pt>
                <c:pt idx="1041">
                  <c:v>210.140625</c:v>
                </c:pt>
                <c:pt idx="1042">
                  <c:v>210.1640625</c:v>
                </c:pt>
                <c:pt idx="1043">
                  <c:v>210.203125</c:v>
                </c:pt>
                <c:pt idx="1044">
                  <c:v>210.1328125</c:v>
                </c:pt>
                <c:pt idx="1045">
                  <c:v>210.1328125</c:v>
                </c:pt>
                <c:pt idx="1046">
                  <c:v>210.1328125</c:v>
                </c:pt>
                <c:pt idx="1047">
                  <c:v>210.09765625</c:v>
                </c:pt>
                <c:pt idx="1048">
                  <c:v>210.12890625</c:v>
                </c:pt>
                <c:pt idx="1049">
                  <c:v>210.12890625</c:v>
                </c:pt>
                <c:pt idx="1050">
                  <c:v>210.1015625</c:v>
                </c:pt>
                <c:pt idx="1051">
                  <c:v>210.1328125</c:v>
                </c:pt>
                <c:pt idx="1052">
                  <c:v>210.1796875</c:v>
                </c:pt>
                <c:pt idx="1053">
                  <c:v>210.12890625</c:v>
                </c:pt>
                <c:pt idx="1054">
                  <c:v>210.12890625</c:v>
                </c:pt>
                <c:pt idx="1055">
                  <c:v>210.09765625</c:v>
                </c:pt>
                <c:pt idx="1056">
                  <c:v>210.16015625</c:v>
                </c:pt>
                <c:pt idx="1057">
                  <c:v>210.19921875</c:v>
                </c:pt>
                <c:pt idx="1058">
                  <c:v>210.140625</c:v>
                </c:pt>
                <c:pt idx="1059">
                  <c:v>210.140625</c:v>
                </c:pt>
                <c:pt idx="1060">
                  <c:v>210.109375</c:v>
                </c:pt>
                <c:pt idx="1061">
                  <c:v>210.109375</c:v>
                </c:pt>
                <c:pt idx="1062">
                  <c:v>210.18359375</c:v>
                </c:pt>
                <c:pt idx="1063">
                  <c:v>210.18359375</c:v>
                </c:pt>
                <c:pt idx="1064">
                  <c:v>210.109375</c:v>
                </c:pt>
                <c:pt idx="1065">
                  <c:v>210.13671875</c:v>
                </c:pt>
                <c:pt idx="1066">
                  <c:v>210.13671875</c:v>
                </c:pt>
                <c:pt idx="1067">
                  <c:v>210.10546875</c:v>
                </c:pt>
                <c:pt idx="1068">
                  <c:v>210.1640625</c:v>
                </c:pt>
                <c:pt idx="1069">
                  <c:v>210.1640625</c:v>
                </c:pt>
                <c:pt idx="1070">
                  <c:v>210.13671875</c:v>
                </c:pt>
                <c:pt idx="1071">
                  <c:v>210.13671875</c:v>
                </c:pt>
                <c:pt idx="1072">
                  <c:v>210.10546875</c:v>
                </c:pt>
                <c:pt idx="1073">
                  <c:v>210.13671875</c:v>
                </c:pt>
                <c:pt idx="1074">
                  <c:v>210.1796875</c:v>
                </c:pt>
                <c:pt idx="1075">
                  <c:v>210.13671875</c:v>
                </c:pt>
                <c:pt idx="1076">
                  <c:v>210.17578125</c:v>
                </c:pt>
                <c:pt idx="1077">
                  <c:v>210.10546875</c:v>
                </c:pt>
                <c:pt idx="1078">
                  <c:v>210.171875</c:v>
                </c:pt>
                <c:pt idx="1079">
                  <c:v>210.171875</c:v>
                </c:pt>
                <c:pt idx="1080">
                  <c:v>210.13671875</c:v>
                </c:pt>
                <c:pt idx="1081">
                  <c:v>210.13671875</c:v>
                </c:pt>
                <c:pt idx="1082">
                  <c:v>210.1328125</c:v>
                </c:pt>
                <c:pt idx="1083">
                  <c:v>210.203125</c:v>
                </c:pt>
                <c:pt idx="1084">
                  <c:v>210.1640625</c:v>
                </c:pt>
                <c:pt idx="1085">
                  <c:v>210.1328125</c:v>
                </c:pt>
                <c:pt idx="1086">
                  <c:v>210.1640625</c:v>
                </c:pt>
                <c:pt idx="1087">
                  <c:v>210.1640625</c:v>
                </c:pt>
                <c:pt idx="1088">
                  <c:v>210.12890625</c:v>
                </c:pt>
                <c:pt idx="1089">
                  <c:v>210.171875</c:v>
                </c:pt>
                <c:pt idx="1090">
                  <c:v>210.12890625</c:v>
                </c:pt>
                <c:pt idx="1091">
                  <c:v>210.12890625</c:v>
                </c:pt>
                <c:pt idx="1092">
                  <c:v>210.12890625</c:v>
                </c:pt>
                <c:pt idx="1093">
                  <c:v>210.12890625</c:v>
                </c:pt>
                <c:pt idx="1094">
                  <c:v>210.12890625</c:v>
                </c:pt>
                <c:pt idx="1095">
                  <c:v>210.09765625</c:v>
                </c:pt>
                <c:pt idx="1096">
                  <c:v>210.15625</c:v>
                </c:pt>
                <c:pt idx="1097">
                  <c:v>210.15625</c:v>
                </c:pt>
                <c:pt idx="1098">
                  <c:v>210.1328125</c:v>
                </c:pt>
                <c:pt idx="1099">
                  <c:v>210.171875</c:v>
                </c:pt>
                <c:pt idx="1100">
                  <c:v>210.140625</c:v>
                </c:pt>
                <c:pt idx="1101">
                  <c:v>210.1328125</c:v>
                </c:pt>
                <c:pt idx="1102">
                  <c:v>210.1328125</c:v>
                </c:pt>
                <c:pt idx="1103">
                  <c:v>210.12890625</c:v>
                </c:pt>
                <c:pt idx="1104">
                  <c:v>210.12890625</c:v>
                </c:pt>
                <c:pt idx="1105">
                  <c:v>210.09765625</c:v>
                </c:pt>
                <c:pt idx="1106">
                  <c:v>210.125</c:v>
                </c:pt>
                <c:pt idx="1107">
                  <c:v>210.125</c:v>
                </c:pt>
                <c:pt idx="1108">
                  <c:v>210.12890625</c:v>
                </c:pt>
                <c:pt idx="1109">
                  <c:v>210.16015625</c:v>
                </c:pt>
                <c:pt idx="1110">
                  <c:v>210.171875</c:v>
                </c:pt>
                <c:pt idx="1111">
                  <c:v>210.13671875</c:v>
                </c:pt>
                <c:pt idx="1112">
                  <c:v>210.13671875</c:v>
                </c:pt>
                <c:pt idx="1113">
                  <c:v>210.13671875</c:v>
                </c:pt>
                <c:pt idx="1114">
                  <c:v>210.10546875</c:v>
                </c:pt>
                <c:pt idx="1115">
                  <c:v>210.17578125</c:v>
                </c:pt>
                <c:pt idx="1116">
                  <c:v>210.1328125</c:v>
                </c:pt>
                <c:pt idx="1117">
                  <c:v>210.10546875</c:v>
                </c:pt>
                <c:pt idx="1118">
                  <c:v>210.1640625</c:v>
                </c:pt>
                <c:pt idx="1119">
                  <c:v>210.20703125</c:v>
                </c:pt>
                <c:pt idx="1120">
                  <c:v>210.13671875</c:v>
                </c:pt>
                <c:pt idx="1121">
                  <c:v>210.13671875</c:v>
                </c:pt>
                <c:pt idx="1122">
                  <c:v>210.13671875</c:v>
                </c:pt>
                <c:pt idx="1123">
                  <c:v>210.13671875</c:v>
                </c:pt>
                <c:pt idx="1124">
                  <c:v>210.1328125</c:v>
                </c:pt>
                <c:pt idx="1125">
                  <c:v>210.171875</c:v>
                </c:pt>
                <c:pt idx="1126">
                  <c:v>210.140625</c:v>
                </c:pt>
                <c:pt idx="1127">
                  <c:v>210.140625</c:v>
                </c:pt>
                <c:pt idx="1128">
                  <c:v>210.18359375</c:v>
                </c:pt>
                <c:pt idx="1129">
                  <c:v>210.140625</c:v>
                </c:pt>
                <c:pt idx="1130">
                  <c:v>210.140625</c:v>
                </c:pt>
                <c:pt idx="1131">
                  <c:v>210.1796875</c:v>
                </c:pt>
                <c:pt idx="1132">
                  <c:v>210.13671875</c:v>
                </c:pt>
                <c:pt idx="1133">
                  <c:v>210.13671875</c:v>
                </c:pt>
                <c:pt idx="1134">
                  <c:v>210.140625</c:v>
                </c:pt>
                <c:pt idx="1135">
                  <c:v>210.18359375</c:v>
                </c:pt>
                <c:pt idx="1136">
                  <c:v>210.140625</c:v>
                </c:pt>
                <c:pt idx="1137">
                  <c:v>210.16796875</c:v>
                </c:pt>
                <c:pt idx="1138">
                  <c:v>210.20703125</c:v>
                </c:pt>
                <c:pt idx="1139">
                  <c:v>210.13671875</c:v>
                </c:pt>
                <c:pt idx="1140">
                  <c:v>210.140625</c:v>
                </c:pt>
                <c:pt idx="1141">
                  <c:v>210.140625</c:v>
                </c:pt>
                <c:pt idx="1142">
                  <c:v>210.14453125</c:v>
                </c:pt>
                <c:pt idx="1143">
                  <c:v>210.14453125</c:v>
                </c:pt>
                <c:pt idx="1144">
                  <c:v>210.11328125</c:v>
                </c:pt>
                <c:pt idx="1145">
                  <c:v>210.14453125</c:v>
                </c:pt>
                <c:pt idx="1146">
                  <c:v>210.14453125</c:v>
                </c:pt>
                <c:pt idx="1147">
                  <c:v>210.1796875</c:v>
                </c:pt>
                <c:pt idx="1148">
                  <c:v>210.14453125</c:v>
                </c:pt>
                <c:pt idx="1149">
                  <c:v>210.14453125</c:v>
                </c:pt>
                <c:pt idx="1150">
                  <c:v>210.18359375</c:v>
                </c:pt>
                <c:pt idx="1151">
                  <c:v>210.14453125</c:v>
                </c:pt>
                <c:pt idx="1152">
                  <c:v>210.11328125</c:v>
                </c:pt>
                <c:pt idx="1153">
                  <c:v>210.14453125</c:v>
                </c:pt>
                <c:pt idx="1154">
                  <c:v>210.14453125</c:v>
                </c:pt>
                <c:pt idx="1155">
                  <c:v>210.140625</c:v>
                </c:pt>
                <c:pt idx="1156">
                  <c:v>210.140625</c:v>
                </c:pt>
                <c:pt idx="1157">
                  <c:v>210.109375</c:v>
                </c:pt>
                <c:pt idx="1158">
                  <c:v>210.1796875</c:v>
                </c:pt>
                <c:pt idx="1159">
                  <c:v>210.13671875</c:v>
                </c:pt>
                <c:pt idx="1160">
                  <c:v>210.13671875</c:v>
                </c:pt>
                <c:pt idx="1161">
                  <c:v>210.13671875</c:v>
                </c:pt>
                <c:pt idx="1162">
                  <c:v>210.17578125</c:v>
                </c:pt>
                <c:pt idx="1163">
                  <c:v>210.13671875</c:v>
                </c:pt>
                <c:pt idx="1164">
                  <c:v>210.13671875</c:v>
                </c:pt>
                <c:pt idx="1165">
                  <c:v>210.140625</c:v>
                </c:pt>
                <c:pt idx="1166">
                  <c:v>210.18359375</c:v>
                </c:pt>
                <c:pt idx="1167">
                  <c:v>210.11328125</c:v>
                </c:pt>
                <c:pt idx="1168">
                  <c:v>210.14453125</c:v>
                </c:pt>
                <c:pt idx="1169">
                  <c:v>210.14453125</c:v>
                </c:pt>
                <c:pt idx="1170">
                  <c:v>210.140625</c:v>
                </c:pt>
                <c:pt idx="1171">
                  <c:v>210.1796875</c:v>
                </c:pt>
                <c:pt idx="1172">
                  <c:v>210.140625</c:v>
                </c:pt>
                <c:pt idx="1173">
                  <c:v>210.140625</c:v>
                </c:pt>
                <c:pt idx="1174">
                  <c:v>210.18359375</c:v>
                </c:pt>
                <c:pt idx="1175">
                  <c:v>210.14453125</c:v>
                </c:pt>
                <c:pt idx="1176">
                  <c:v>210.14453125</c:v>
                </c:pt>
                <c:pt idx="1177">
                  <c:v>210.15234375</c:v>
                </c:pt>
                <c:pt idx="1178">
                  <c:v>210.18359375</c:v>
                </c:pt>
                <c:pt idx="1179">
                  <c:v>210.140625</c:v>
                </c:pt>
                <c:pt idx="1180">
                  <c:v>210.140625</c:v>
                </c:pt>
                <c:pt idx="1181">
                  <c:v>210.140625</c:v>
                </c:pt>
                <c:pt idx="1182">
                  <c:v>210.140625</c:v>
                </c:pt>
                <c:pt idx="1183">
                  <c:v>210.18359375</c:v>
                </c:pt>
                <c:pt idx="1184">
                  <c:v>210.14453125</c:v>
                </c:pt>
                <c:pt idx="1185">
                  <c:v>210.14453125</c:v>
                </c:pt>
                <c:pt idx="1186">
                  <c:v>210.11328125</c:v>
                </c:pt>
                <c:pt idx="1187">
                  <c:v>210.18359375</c:v>
                </c:pt>
                <c:pt idx="1188">
                  <c:v>210.21875</c:v>
                </c:pt>
                <c:pt idx="1189">
                  <c:v>210.14453125</c:v>
                </c:pt>
                <c:pt idx="1190">
                  <c:v>210.1796875</c:v>
                </c:pt>
                <c:pt idx="1191">
                  <c:v>210.13671875</c:v>
                </c:pt>
                <c:pt idx="1192">
                  <c:v>210.1796875</c:v>
                </c:pt>
                <c:pt idx="1193">
                  <c:v>210.1796875</c:v>
                </c:pt>
                <c:pt idx="1194">
                  <c:v>210.15234375</c:v>
                </c:pt>
                <c:pt idx="1195">
                  <c:v>210.140625</c:v>
                </c:pt>
                <c:pt idx="1196">
                  <c:v>210.140625</c:v>
                </c:pt>
                <c:pt idx="1197">
                  <c:v>210.1796875</c:v>
                </c:pt>
                <c:pt idx="1198">
                  <c:v>210.140625</c:v>
                </c:pt>
                <c:pt idx="1199">
                  <c:v>210.140625</c:v>
                </c:pt>
                <c:pt idx="1200">
                  <c:v>210.140625</c:v>
                </c:pt>
                <c:pt idx="1201">
                  <c:v>210.140625</c:v>
                </c:pt>
                <c:pt idx="1202">
                  <c:v>210.109375</c:v>
                </c:pt>
                <c:pt idx="1203">
                  <c:v>210.140625</c:v>
                </c:pt>
                <c:pt idx="1204">
                  <c:v>210.140625</c:v>
                </c:pt>
                <c:pt idx="1205">
                  <c:v>210.14453125</c:v>
                </c:pt>
                <c:pt idx="1206">
                  <c:v>210.14453125</c:v>
                </c:pt>
                <c:pt idx="1207">
                  <c:v>210.15625</c:v>
                </c:pt>
                <c:pt idx="1208">
                  <c:v>210.13671875</c:v>
                </c:pt>
                <c:pt idx="1209">
                  <c:v>210.1796875</c:v>
                </c:pt>
                <c:pt idx="1210">
                  <c:v>210.10546875</c:v>
                </c:pt>
                <c:pt idx="1211">
                  <c:v>210.1328125</c:v>
                </c:pt>
                <c:pt idx="1212">
                  <c:v>210.1328125</c:v>
                </c:pt>
                <c:pt idx="1213">
                  <c:v>210.13671875</c:v>
                </c:pt>
                <c:pt idx="1214">
                  <c:v>210.13671875</c:v>
                </c:pt>
                <c:pt idx="1215">
                  <c:v>210.13671875</c:v>
                </c:pt>
                <c:pt idx="1216">
                  <c:v>210.140625</c:v>
                </c:pt>
                <c:pt idx="1217">
                  <c:v>210.140625</c:v>
                </c:pt>
                <c:pt idx="1218">
                  <c:v>210.14453125</c:v>
                </c:pt>
                <c:pt idx="1219">
                  <c:v>210.1875</c:v>
                </c:pt>
                <c:pt idx="1220">
                  <c:v>210.1796875</c:v>
                </c:pt>
                <c:pt idx="1221">
                  <c:v>210.140625</c:v>
                </c:pt>
                <c:pt idx="1222">
                  <c:v>210.140625</c:v>
                </c:pt>
                <c:pt idx="1223">
                  <c:v>210.109375</c:v>
                </c:pt>
                <c:pt idx="1224">
                  <c:v>210.18359375</c:v>
                </c:pt>
                <c:pt idx="1225">
                  <c:v>210.140625</c:v>
                </c:pt>
                <c:pt idx="1226">
                  <c:v>210.11328125</c:v>
                </c:pt>
                <c:pt idx="1227">
                  <c:v>210.11328125</c:v>
                </c:pt>
                <c:pt idx="1228">
                  <c:v>210.140625</c:v>
                </c:pt>
                <c:pt idx="1229">
                  <c:v>210.140625</c:v>
                </c:pt>
                <c:pt idx="1230">
                  <c:v>210.109375</c:v>
                </c:pt>
                <c:pt idx="1231">
                  <c:v>210.1796875</c:v>
                </c:pt>
                <c:pt idx="1232">
                  <c:v>210.140625</c:v>
                </c:pt>
                <c:pt idx="1233">
                  <c:v>210.14453125</c:v>
                </c:pt>
                <c:pt idx="1234">
                  <c:v>210.14453125</c:v>
                </c:pt>
                <c:pt idx="1235">
                  <c:v>210.14453125</c:v>
                </c:pt>
                <c:pt idx="1236">
                  <c:v>210.20703125</c:v>
                </c:pt>
                <c:pt idx="1237">
                  <c:v>210.16796875</c:v>
                </c:pt>
                <c:pt idx="1238">
                  <c:v>210.1328125</c:v>
                </c:pt>
                <c:pt idx="1239">
                  <c:v>210.17578125</c:v>
                </c:pt>
                <c:pt idx="1240">
                  <c:v>210.1015625</c:v>
                </c:pt>
                <c:pt idx="1241">
                  <c:v>210.12890625</c:v>
                </c:pt>
                <c:pt idx="1242">
                  <c:v>210.171875</c:v>
                </c:pt>
                <c:pt idx="1243">
                  <c:v>210.17578125</c:v>
                </c:pt>
                <c:pt idx="1244">
                  <c:v>210.1328125</c:v>
                </c:pt>
                <c:pt idx="1245">
                  <c:v>210.1328125</c:v>
                </c:pt>
                <c:pt idx="1246">
                  <c:v>210.13671875</c:v>
                </c:pt>
                <c:pt idx="1247">
                  <c:v>210.17578125</c:v>
                </c:pt>
                <c:pt idx="1248">
                  <c:v>210.17578125</c:v>
                </c:pt>
                <c:pt idx="1249">
                  <c:v>210.26171875</c:v>
                </c:pt>
                <c:pt idx="1250">
                  <c:v>210.1328125</c:v>
                </c:pt>
                <c:pt idx="1251">
                  <c:v>210.26171875</c:v>
                </c:pt>
                <c:pt idx="1252">
                  <c:v>210.16015625</c:v>
                </c:pt>
                <c:pt idx="1253">
                  <c:v>210.1328125</c:v>
                </c:pt>
                <c:pt idx="1254">
                  <c:v>210.12890625</c:v>
                </c:pt>
                <c:pt idx="1255">
                  <c:v>210.12890625</c:v>
                </c:pt>
                <c:pt idx="1256">
                  <c:v>210.19921875</c:v>
                </c:pt>
                <c:pt idx="1257">
                  <c:v>210.12890625</c:v>
                </c:pt>
                <c:pt idx="1258">
                  <c:v>210.140625</c:v>
                </c:pt>
                <c:pt idx="1259">
                  <c:v>210.16796875</c:v>
                </c:pt>
                <c:pt idx="1260">
                  <c:v>210.12890625</c:v>
                </c:pt>
                <c:pt idx="1261">
                  <c:v>210.12890625</c:v>
                </c:pt>
                <c:pt idx="1262">
                  <c:v>210.12890625</c:v>
                </c:pt>
                <c:pt idx="1263">
                  <c:v>210.14453125</c:v>
                </c:pt>
                <c:pt idx="1264">
                  <c:v>210.17578125</c:v>
                </c:pt>
                <c:pt idx="1265">
                  <c:v>210.12890625</c:v>
                </c:pt>
                <c:pt idx="1266">
                  <c:v>210.09765625</c:v>
                </c:pt>
                <c:pt idx="1267">
                  <c:v>210.17578125</c:v>
                </c:pt>
                <c:pt idx="1268">
                  <c:v>210.12890625</c:v>
                </c:pt>
                <c:pt idx="1269">
                  <c:v>210.16796875</c:v>
                </c:pt>
                <c:pt idx="1270">
                  <c:v>210.12890625</c:v>
                </c:pt>
                <c:pt idx="1271">
                  <c:v>210.14453125</c:v>
                </c:pt>
                <c:pt idx="1272">
                  <c:v>210.171875</c:v>
                </c:pt>
                <c:pt idx="1273">
                  <c:v>210.12890625</c:v>
                </c:pt>
                <c:pt idx="1274">
                  <c:v>210.1015625</c:v>
                </c:pt>
                <c:pt idx="1275">
                  <c:v>210.12890625</c:v>
                </c:pt>
                <c:pt idx="1276">
                  <c:v>210.12890625</c:v>
                </c:pt>
                <c:pt idx="1277">
                  <c:v>210.09765625</c:v>
                </c:pt>
                <c:pt idx="1278">
                  <c:v>210.12890625</c:v>
                </c:pt>
                <c:pt idx="1279">
                  <c:v>210.16796875</c:v>
                </c:pt>
                <c:pt idx="1280">
                  <c:v>210.171875</c:v>
                </c:pt>
                <c:pt idx="1281">
                  <c:v>210.12890625</c:v>
                </c:pt>
                <c:pt idx="1282">
                  <c:v>210.171875</c:v>
                </c:pt>
                <c:pt idx="1283">
                  <c:v>210.171875</c:v>
                </c:pt>
                <c:pt idx="1284">
                  <c:v>210.16796875</c:v>
                </c:pt>
                <c:pt idx="1285">
                  <c:v>210.1328125</c:v>
                </c:pt>
                <c:pt idx="1286">
                  <c:v>210.1328125</c:v>
                </c:pt>
                <c:pt idx="1287">
                  <c:v>210.1015625</c:v>
                </c:pt>
                <c:pt idx="1288">
                  <c:v>210.1015625</c:v>
                </c:pt>
                <c:pt idx="1289">
                  <c:v>210.1328125</c:v>
                </c:pt>
                <c:pt idx="1290">
                  <c:v>210.1328125</c:v>
                </c:pt>
                <c:pt idx="1291">
                  <c:v>210.1015625</c:v>
                </c:pt>
                <c:pt idx="1292">
                  <c:v>210.1015625</c:v>
                </c:pt>
                <c:pt idx="1293">
                  <c:v>210.1328125</c:v>
                </c:pt>
                <c:pt idx="1294">
                  <c:v>210.17578125</c:v>
                </c:pt>
                <c:pt idx="1295">
                  <c:v>210.1015625</c:v>
                </c:pt>
                <c:pt idx="1296">
                  <c:v>210.12890625</c:v>
                </c:pt>
                <c:pt idx="1297">
                  <c:v>210.12890625</c:v>
                </c:pt>
                <c:pt idx="1298">
                  <c:v>210.12890625</c:v>
                </c:pt>
                <c:pt idx="1299">
                  <c:v>210.12890625</c:v>
                </c:pt>
                <c:pt idx="1300">
                  <c:v>210.1328125</c:v>
                </c:pt>
                <c:pt idx="1301">
                  <c:v>210.1640625</c:v>
                </c:pt>
                <c:pt idx="1302">
                  <c:v>210.140625</c:v>
                </c:pt>
                <c:pt idx="1303">
                  <c:v>210.15234375</c:v>
                </c:pt>
                <c:pt idx="1304">
                  <c:v>210.140625</c:v>
                </c:pt>
                <c:pt idx="1305">
                  <c:v>210.140625</c:v>
                </c:pt>
                <c:pt idx="1306">
                  <c:v>210.1484375</c:v>
                </c:pt>
                <c:pt idx="1307">
                  <c:v>210.13671875</c:v>
                </c:pt>
                <c:pt idx="1308">
                  <c:v>210.1796875</c:v>
                </c:pt>
                <c:pt idx="1309">
                  <c:v>210.13671875</c:v>
                </c:pt>
                <c:pt idx="1310">
                  <c:v>210.1796875</c:v>
                </c:pt>
                <c:pt idx="1311">
                  <c:v>210.1796875</c:v>
                </c:pt>
                <c:pt idx="1312">
                  <c:v>210.13671875</c:v>
                </c:pt>
                <c:pt idx="1313">
                  <c:v>210.13671875</c:v>
                </c:pt>
                <c:pt idx="1314">
                  <c:v>210.140625</c:v>
                </c:pt>
                <c:pt idx="1315">
                  <c:v>210.140625</c:v>
                </c:pt>
                <c:pt idx="1316">
                  <c:v>210.1796875</c:v>
                </c:pt>
                <c:pt idx="1317">
                  <c:v>210.13671875</c:v>
                </c:pt>
                <c:pt idx="1318">
                  <c:v>210.16796875</c:v>
                </c:pt>
                <c:pt idx="1319">
                  <c:v>210.20703125</c:v>
                </c:pt>
                <c:pt idx="1320">
                  <c:v>210.203125</c:v>
                </c:pt>
                <c:pt idx="1321">
                  <c:v>210.203125</c:v>
                </c:pt>
                <c:pt idx="1322">
                  <c:v>210.16796875</c:v>
                </c:pt>
                <c:pt idx="1323">
                  <c:v>210.1328125</c:v>
                </c:pt>
                <c:pt idx="1324">
                  <c:v>210.1328125</c:v>
                </c:pt>
                <c:pt idx="1325">
                  <c:v>210.1328125</c:v>
                </c:pt>
                <c:pt idx="1326">
                  <c:v>210.1328125</c:v>
                </c:pt>
                <c:pt idx="1327">
                  <c:v>210.18359375</c:v>
                </c:pt>
                <c:pt idx="1328">
                  <c:v>210.13671875</c:v>
                </c:pt>
                <c:pt idx="1329">
                  <c:v>210.109375</c:v>
                </c:pt>
                <c:pt idx="1330">
                  <c:v>210.13671875</c:v>
                </c:pt>
                <c:pt idx="1331">
                  <c:v>210.13671875</c:v>
                </c:pt>
                <c:pt idx="1332">
                  <c:v>210.13671875</c:v>
                </c:pt>
                <c:pt idx="1333">
                  <c:v>210.13671875</c:v>
                </c:pt>
                <c:pt idx="1334">
                  <c:v>210.13671875</c:v>
                </c:pt>
                <c:pt idx="1335">
                  <c:v>210.16796875</c:v>
                </c:pt>
                <c:pt idx="1336">
                  <c:v>210.1796875</c:v>
                </c:pt>
                <c:pt idx="1337">
                  <c:v>210.1328125</c:v>
                </c:pt>
                <c:pt idx="1338">
                  <c:v>210.171875</c:v>
                </c:pt>
                <c:pt idx="1339">
                  <c:v>210.1328125</c:v>
                </c:pt>
                <c:pt idx="1340">
                  <c:v>210.125</c:v>
                </c:pt>
                <c:pt idx="1341">
                  <c:v>210.16796875</c:v>
                </c:pt>
                <c:pt idx="1342">
                  <c:v>210.12890625</c:v>
                </c:pt>
                <c:pt idx="1343">
                  <c:v>210.203125</c:v>
                </c:pt>
                <c:pt idx="1344">
                  <c:v>210.1328125</c:v>
                </c:pt>
                <c:pt idx="1345">
                  <c:v>210.13671875</c:v>
                </c:pt>
                <c:pt idx="1346">
                  <c:v>210.13671875</c:v>
                </c:pt>
                <c:pt idx="1347">
                  <c:v>210.10546875</c:v>
                </c:pt>
                <c:pt idx="1348">
                  <c:v>210.13671875</c:v>
                </c:pt>
                <c:pt idx="1349">
                  <c:v>210.13671875</c:v>
                </c:pt>
                <c:pt idx="1350">
                  <c:v>210.13671875</c:v>
                </c:pt>
                <c:pt idx="1351">
                  <c:v>210.13671875</c:v>
                </c:pt>
                <c:pt idx="1352">
                  <c:v>210.10546875</c:v>
                </c:pt>
                <c:pt idx="1353">
                  <c:v>210.1796875</c:v>
                </c:pt>
                <c:pt idx="1354">
                  <c:v>210.13671875</c:v>
                </c:pt>
                <c:pt idx="1355">
                  <c:v>210.140625</c:v>
                </c:pt>
                <c:pt idx="1356">
                  <c:v>210.140625</c:v>
                </c:pt>
                <c:pt idx="1357">
                  <c:v>210.18359375</c:v>
                </c:pt>
                <c:pt idx="1358">
                  <c:v>210.13671875</c:v>
                </c:pt>
                <c:pt idx="1359">
                  <c:v>210.13671875</c:v>
                </c:pt>
                <c:pt idx="1360">
                  <c:v>210.13671875</c:v>
                </c:pt>
                <c:pt idx="1361">
                  <c:v>210.13671875</c:v>
                </c:pt>
                <c:pt idx="1362">
                  <c:v>210.13671875</c:v>
                </c:pt>
                <c:pt idx="1363">
                  <c:v>210.140625</c:v>
                </c:pt>
                <c:pt idx="1364">
                  <c:v>210.140625</c:v>
                </c:pt>
                <c:pt idx="1365">
                  <c:v>210.109375</c:v>
                </c:pt>
                <c:pt idx="1366">
                  <c:v>210.171875</c:v>
                </c:pt>
                <c:pt idx="1367">
                  <c:v>210.171875</c:v>
                </c:pt>
                <c:pt idx="1368">
                  <c:v>210.109375</c:v>
                </c:pt>
                <c:pt idx="1369">
                  <c:v>210.13671875</c:v>
                </c:pt>
                <c:pt idx="1370">
                  <c:v>210.13671875</c:v>
                </c:pt>
                <c:pt idx="1371">
                  <c:v>210.10546875</c:v>
                </c:pt>
                <c:pt idx="1372">
                  <c:v>210.13671875</c:v>
                </c:pt>
                <c:pt idx="1373">
                  <c:v>210.13671875</c:v>
                </c:pt>
                <c:pt idx="1374">
                  <c:v>210.1796875</c:v>
                </c:pt>
                <c:pt idx="1375">
                  <c:v>210.140625</c:v>
                </c:pt>
                <c:pt idx="1376">
                  <c:v>210.140625</c:v>
                </c:pt>
                <c:pt idx="1377">
                  <c:v>210.140625</c:v>
                </c:pt>
                <c:pt idx="1378">
                  <c:v>210.18359375</c:v>
                </c:pt>
                <c:pt idx="1379">
                  <c:v>210.140625</c:v>
                </c:pt>
                <c:pt idx="1380">
                  <c:v>210.1796875</c:v>
                </c:pt>
                <c:pt idx="1381">
                  <c:v>210.13671875</c:v>
                </c:pt>
                <c:pt idx="1382">
                  <c:v>210.17578125</c:v>
                </c:pt>
                <c:pt idx="1383">
                  <c:v>210.13671875</c:v>
                </c:pt>
                <c:pt idx="1384">
                  <c:v>210.18359375</c:v>
                </c:pt>
                <c:pt idx="1385">
                  <c:v>210.13671875</c:v>
                </c:pt>
                <c:pt idx="1386">
                  <c:v>210.17578125</c:v>
                </c:pt>
                <c:pt idx="1387">
                  <c:v>210.13671875</c:v>
                </c:pt>
                <c:pt idx="1388">
                  <c:v>210.1640625</c:v>
                </c:pt>
                <c:pt idx="1389">
                  <c:v>210.2109375</c:v>
                </c:pt>
                <c:pt idx="1390">
                  <c:v>210.13671875</c:v>
                </c:pt>
                <c:pt idx="1391">
                  <c:v>210.13671875</c:v>
                </c:pt>
                <c:pt idx="1392">
                  <c:v>210.13671875</c:v>
                </c:pt>
                <c:pt idx="1393">
                  <c:v>210.13671875</c:v>
                </c:pt>
                <c:pt idx="1394">
                  <c:v>210.13671875</c:v>
                </c:pt>
                <c:pt idx="1395">
                  <c:v>210.13671875</c:v>
                </c:pt>
                <c:pt idx="1396">
                  <c:v>210.109375</c:v>
                </c:pt>
                <c:pt idx="1397">
                  <c:v>210.140625</c:v>
                </c:pt>
                <c:pt idx="1398">
                  <c:v>210.140625</c:v>
                </c:pt>
                <c:pt idx="1399">
                  <c:v>210.109375</c:v>
                </c:pt>
                <c:pt idx="1400">
                  <c:v>210.17578125</c:v>
                </c:pt>
                <c:pt idx="1401">
                  <c:v>210.13671875</c:v>
                </c:pt>
                <c:pt idx="1402">
                  <c:v>210.17578125</c:v>
                </c:pt>
                <c:pt idx="1403">
                  <c:v>210.13671875</c:v>
                </c:pt>
                <c:pt idx="1404">
                  <c:v>210.1640625</c:v>
                </c:pt>
                <c:pt idx="1405">
                  <c:v>210.203125</c:v>
                </c:pt>
                <c:pt idx="1406">
                  <c:v>210.1328125</c:v>
                </c:pt>
                <c:pt idx="1407">
                  <c:v>210.1328125</c:v>
                </c:pt>
                <c:pt idx="1408">
                  <c:v>210.1328125</c:v>
                </c:pt>
                <c:pt idx="1409">
                  <c:v>210.10546875</c:v>
                </c:pt>
                <c:pt idx="1410">
                  <c:v>210.13671875</c:v>
                </c:pt>
                <c:pt idx="1411">
                  <c:v>210.13671875</c:v>
                </c:pt>
                <c:pt idx="1412">
                  <c:v>210.1796875</c:v>
                </c:pt>
                <c:pt idx="1413">
                  <c:v>210.1796875</c:v>
                </c:pt>
                <c:pt idx="1414">
                  <c:v>210.1796875</c:v>
                </c:pt>
                <c:pt idx="1415">
                  <c:v>210.10546875</c:v>
                </c:pt>
                <c:pt idx="1416">
                  <c:v>210.13671875</c:v>
                </c:pt>
                <c:pt idx="1417">
                  <c:v>210.13671875</c:v>
                </c:pt>
                <c:pt idx="1418">
                  <c:v>210.140625</c:v>
                </c:pt>
                <c:pt idx="1419">
                  <c:v>210.18359375</c:v>
                </c:pt>
                <c:pt idx="1420">
                  <c:v>210.140625</c:v>
                </c:pt>
                <c:pt idx="1421">
                  <c:v>210.140625</c:v>
                </c:pt>
                <c:pt idx="1422">
                  <c:v>210.13671875</c:v>
                </c:pt>
                <c:pt idx="1423">
                  <c:v>210.20703125</c:v>
                </c:pt>
                <c:pt idx="1424">
                  <c:v>210.1640625</c:v>
                </c:pt>
                <c:pt idx="1425">
                  <c:v>210.1640625</c:v>
                </c:pt>
                <c:pt idx="1426">
                  <c:v>210.1796875</c:v>
                </c:pt>
                <c:pt idx="1427">
                  <c:v>210.14453125</c:v>
                </c:pt>
                <c:pt idx="1428">
                  <c:v>210.16796875</c:v>
                </c:pt>
                <c:pt idx="1429">
                  <c:v>210.16796875</c:v>
                </c:pt>
                <c:pt idx="1430">
                  <c:v>210.109375</c:v>
                </c:pt>
                <c:pt idx="1431">
                  <c:v>210.18359375</c:v>
                </c:pt>
                <c:pt idx="1432">
                  <c:v>210.140625</c:v>
                </c:pt>
                <c:pt idx="1433">
                  <c:v>210.18359375</c:v>
                </c:pt>
                <c:pt idx="1434">
                  <c:v>210.140625</c:v>
                </c:pt>
                <c:pt idx="1435">
                  <c:v>210.140625</c:v>
                </c:pt>
                <c:pt idx="1436">
                  <c:v>210.140625</c:v>
                </c:pt>
                <c:pt idx="1437">
                  <c:v>210.18359375</c:v>
                </c:pt>
                <c:pt idx="1438">
                  <c:v>210.16796875</c:v>
                </c:pt>
                <c:pt idx="1439">
                  <c:v>210.16796875</c:v>
                </c:pt>
                <c:pt idx="1440">
                  <c:v>210.10546875</c:v>
                </c:pt>
                <c:pt idx="1441">
                  <c:v>210.13671875</c:v>
                </c:pt>
                <c:pt idx="1442">
                  <c:v>210.1796875</c:v>
                </c:pt>
                <c:pt idx="1443">
                  <c:v>210.10546875</c:v>
                </c:pt>
                <c:pt idx="1444">
                  <c:v>210.1328125</c:v>
                </c:pt>
                <c:pt idx="1445">
                  <c:v>210.1328125</c:v>
                </c:pt>
                <c:pt idx="1446">
                  <c:v>210.171875</c:v>
                </c:pt>
                <c:pt idx="1447">
                  <c:v>210.12890625</c:v>
                </c:pt>
                <c:pt idx="1448">
                  <c:v>210.171875</c:v>
                </c:pt>
                <c:pt idx="1449">
                  <c:v>210.12890625</c:v>
                </c:pt>
                <c:pt idx="1450">
                  <c:v>210.12890625</c:v>
                </c:pt>
                <c:pt idx="1451">
                  <c:v>210.12890625</c:v>
                </c:pt>
                <c:pt idx="1452">
                  <c:v>210.13671875</c:v>
                </c:pt>
                <c:pt idx="1453">
                  <c:v>210.13671875</c:v>
                </c:pt>
                <c:pt idx="1454">
                  <c:v>210.1328125</c:v>
                </c:pt>
                <c:pt idx="1455">
                  <c:v>210.1328125</c:v>
                </c:pt>
                <c:pt idx="1456">
                  <c:v>210.1328125</c:v>
                </c:pt>
                <c:pt idx="1457">
                  <c:v>210.12890625</c:v>
                </c:pt>
                <c:pt idx="1458">
                  <c:v>210.16796875</c:v>
                </c:pt>
                <c:pt idx="1459">
                  <c:v>210.12890625</c:v>
                </c:pt>
                <c:pt idx="1460">
                  <c:v>210.12890625</c:v>
                </c:pt>
                <c:pt idx="1461">
                  <c:v>210.12890625</c:v>
                </c:pt>
                <c:pt idx="1462">
                  <c:v>210.1328125</c:v>
                </c:pt>
                <c:pt idx="1463">
                  <c:v>210.1328125</c:v>
                </c:pt>
                <c:pt idx="1464">
                  <c:v>210.1796875</c:v>
                </c:pt>
                <c:pt idx="1465">
                  <c:v>210.13671875</c:v>
                </c:pt>
                <c:pt idx="1466">
                  <c:v>210.18359375</c:v>
                </c:pt>
                <c:pt idx="1467">
                  <c:v>210.13671875</c:v>
                </c:pt>
                <c:pt idx="1468">
                  <c:v>210.13671875</c:v>
                </c:pt>
                <c:pt idx="1469">
                  <c:v>210.13671875</c:v>
                </c:pt>
                <c:pt idx="1470">
                  <c:v>210.2734375</c:v>
                </c:pt>
                <c:pt idx="1471">
                  <c:v>210.10546875</c:v>
                </c:pt>
                <c:pt idx="1472">
                  <c:v>210.1328125</c:v>
                </c:pt>
                <c:pt idx="1473">
                  <c:v>210.1328125</c:v>
                </c:pt>
                <c:pt idx="1474">
                  <c:v>210.1015625</c:v>
                </c:pt>
                <c:pt idx="1475">
                  <c:v>210.2109375</c:v>
                </c:pt>
                <c:pt idx="1476">
                  <c:v>210.1328125</c:v>
                </c:pt>
                <c:pt idx="1477">
                  <c:v>210.10546875</c:v>
                </c:pt>
                <c:pt idx="1478">
                  <c:v>210.1796875</c:v>
                </c:pt>
                <c:pt idx="1479">
                  <c:v>210.13671875</c:v>
                </c:pt>
                <c:pt idx="1480">
                  <c:v>210.13671875</c:v>
                </c:pt>
                <c:pt idx="1481">
                  <c:v>210.16796875</c:v>
                </c:pt>
                <c:pt idx="1482">
                  <c:v>210.2109375</c:v>
                </c:pt>
                <c:pt idx="1483">
                  <c:v>210.13671875</c:v>
                </c:pt>
                <c:pt idx="1484">
                  <c:v>210.18359375</c:v>
                </c:pt>
                <c:pt idx="1485">
                  <c:v>210.18359375</c:v>
                </c:pt>
                <c:pt idx="1486">
                  <c:v>210.140625</c:v>
                </c:pt>
                <c:pt idx="1487">
                  <c:v>210.140625</c:v>
                </c:pt>
                <c:pt idx="1488">
                  <c:v>210.10546875</c:v>
                </c:pt>
                <c:pt idx="1489">
                  <c:v>210.13671875</c:v>
                </c:pt>
                <c:pt idx="1490">
                  <c:v>210.13671875</c:v>
                </c:pt>
                <c:pt idx="1491">
                  <c:v>210.13671875</c:v>
                </c:pt>
                <c:pt idx="1492">
                  <c:v>210.13671875</c:v>
                </c:pt>
                <c:pt idx="1493">
                  <c:v>210.10546875</c:v>
                </c:pt>
                <c:pt idx="1494">
                  <c:v>210.10546875</c:v>
                </c:pt>
                <c:pt idx="1495">
                  <c:v>210.17578125</c:v>
                </c:pt>
                <c:pt idx="1496">
                  <c:v>210.1328125</c:v>
                </c:pt>
                <c:pt idx="1497">
                  <c:v>210.14453125</c:v>
                </c:pt>
                <c:pt idx="1498">
                  <c:v>210.1328125</c:v>
                </c:pt>
                <c:pt idx="1499">
                  <c:v>210.1328125</c:v>
                </c:pt>
                <c:pt idx="1500">
                  <c:v>210.10546875</c:v>
                </c:pt>
                <c:pt idx="1501">
                  <c:v>210.13671875</c:v>
                </c:pt>
                <c:pt idx="1502">
                  <c:v>210.13671875</c:v>
                </c:pt>
                <c:pt idx="1503">
                  <c:v>210.171875</c:v>
                </c:pt>
                <c:pt idx="1504">
                  <c:v>210.16796875</c:v>
                </c:pt>
                <c:pt idx="1505">
                  <c:v>210.13671875</c:v>
                </c:pt>
                <c:pt idx="1506">
                  <c:v>210.13671875</c:v>
                </c:pt>
                <c:pt idx="1507">
                  <c:v>210.1796875</c:v>
                </c:pt>
                <c:pt idx="1508">
                  <c:v>210.17578125</c:v>
                </c:pt>
                <c:pt idx="1509">
                  <c:v>210.17578125</c:v>
                </c:pt>
                <c:pt idx="1510">
                  <c:v>210.21875</c:v>
                </c:pt>
                <c:pt idx="1511">
                  <c:v>210.17578125</c:v>
                </c:pt>
                <c:pt idx="1512">
                  <c:v>210.1484375</c:v>
                </c:pt>
                <c:pt idx="1513">
                  <c:v>210.14453125</c:v>
                </c:pt>
                <c:pt idx="1514">
                  <c:v>210.14453125</c:v>
                </c:pt>
                <c:pt idx="1515">
                  <c:v>210.1796875</c:v>
                </c:pt>
                <c:pt idx="1516">
                  <c:v>210.140625</c:v>
                </c:pt>
                <c:pt idx="1517">
                  <c:v>210.140625</c:v>
                </c:pt>
                <c:pt idx="1518">
                  <c:v>210.140625</c:v>
                </c:pt>
                <c:pt idx="1519">
                  <c:v>210.16796875</c:v>
                </c:pt>
                <c:pt idx="1520">
                  <c:v>210.13671875</c:v>
                </c:pt>
                <c:pt idx="1521">
                  <c:v>210.140625</c:v>
                </c:pt>
                <c:pt idx="1522">
                  <c:v>210.140625</c:v>
                </c:pt>
                <c:pt idx="1523">
                  <c:v>210.16015625</c:v>
                </c:pt>
                <c:pt idx="1524">
                  <c:v>210.14453125</c:v>
                </c:pt>
                <c:pt idx="1525">
                  <c:v>210.14453125</c:v>
                </c:pt>
                <c:pt idx="1526">
                  <c:v>210.16015625</c:v>
                </c:pt>
                <c:pt idx="1527">
                  <c:v>210.13671875</c:v>
                </c:pt>
                <c:pt idx="1528">
                  <c:v>210.13671875</c:v>
                </c:pt>
                <c:pt idx="1529">
                  <c:v>210.13671875</c:v>
                </c:pt>
                <c:pt idx="1530">
                  <c:v>210.13671875</c:v>
                </c:pt>
                <c:pt idx="1531">
                  <c:v>210.17578125</c:v>
                </c:pt>
                <c:pt idx="1532">
                  <c:v>210.140625</c:v>
                </c:pt>
                <c:pt idx="1533">
                  <c:v>210.140625</c:v>
                </c:pt>
                <c:pt idx="1534">
                  <c:v>210.140625</c:v>
                </c:pt>
                <c:pt idx="1535">
                  <c:v>210.140625</c:v>
                </c:pt>
                <c:pt idx="1536">
                  <c:v>210.171875</c:v>
                </c:pt>
                <c:pt idx="1537">
                  <c:v>210.171875</c:v>
                </c:pt>
                <c:pt idx="1538">
                  <c:v>210.14453125</c:v>
                </c:pt>
                <c:pt idx="1539">
                  <c:v>210.14453125</c:v>
                </c:pt>
                <c:pt idx="1540">
                  <c:v>210.14453125</c:v>
                </c:pt>
                <c:pt idx="1541">
                  <c:v>210.14453125</c:v>
                </c:pt>
                <c:pt idx="1542">
                  <c:v>210.1171875</c:v>
                </c:pt>
                <c:pt idx="1543">
                  <c:v>210.140625</c:v>
                </c:pt>
                <c:pt idx="1544">
                  <c:v>210.140625</c:v>
                </c:pt>
                <c:pt idx="1545">
                  <c:v>210.109375</c:v>
                </c:pt>
                <c:pt idx="1546">
                  <c:v>210.13671875</c:v>
                </c:pt>
                <c:pt idx="1547">
                  <c:v>210.17578125</c:v>
                </c:pt>
                <c:pt idx="1548">
                  <c:v>210.14453125</c:v>
                </c:pt>
                <c:pt idx="1549">
                  <c:v>210.14453125</c:v>
                </c:pt>
                <c:pt idx="1550">
                  <c:v>210.1171875</c:v>
                </c:pt>
                <c:pt idx="1551">
                  <c:v>210.1484375</c:v>
                </c:pt>
                <c:pt idx="1552">
                  <c:v>210.1484375</c:v>
                </c:pt>
                <c:pt idx="1553">
                  <c:v>210.14453125</c:v>
                </c:pt>
                <c:pt idx="1554">
                  <c:v>210.14453125</c:v>
                </c:pt>
                <c:pt idx="1555">
                  <c:v>210.15625</c:v>
                </c:pt>
                <c:pt idx="1556">
                  <c:v>210.1796875</c:v>
                </c:pt>
                <c:pt idx="1557">
                  <c:v>210.140625</c:v>
                </c:pt>
                <c:pt idx="1558">
                  <c:v>210.14453125</c:v>
                </c:pt>
                <c:pt idx="1559">
                  <c:v>210.14453125</c:v>
                </c:pt>
                <c:pt idx="1560">
                  <c:v>210.2109375</c:v>
                </c:pt>
                <c:pt idx="1561">
                  <c:v>210.171875</c:v>
                </c:pt>
                <c:pt idx="1562">
                  <c:v>210.21484375</c:v>
                </c:pt>
                <c:pt idx="1563">
                  <c:v>210.16796875</c:v>
                </c:pt>
                <c:pt idx="1564">
                  <c:v>210.140625</c:v>
                </c:pt>
                <c:pt idx="1565">
                  <c:v>210.11328125</c:v>
                </c:pt>
                <c:pt idx="1566">
                  <c:v>210.140625</c:v>
                </c:pt>
                <c:pt idx="1567">
                  <c:v>210.140625</c:v>
                </c:pt>
                <c:pt idx="1568">
                  <c:v>210.11328125</c:v>
                </c:pt>
                <c:pt idx="1569">
                  <c:v>210.140625</c:v>
                </c:pt>
                <c:pt idx="1570">
                  <c:v>210.140625</c:v>
                </c:pt>
                <c:pt idx="1571">
                  <c:v>210.18359375</c:v>
                </c:pt>
                <c:pt idx="1572">
                  <c:v>210.171875</c:v>
                </c:pt>
                <c:pt idx="1573">
                  <c:v>210.171875</c:v>
                </c:pt>
                <c:pt idx="1574">
                  <c:v>210.140625</c:v>
                </c:pt>
                <c:pt idx="1575">
                  <c:v>210.140625</c:v>
                </c:pt>
                <c:pt idx="1576">
                  <c:v>210.26171875</c:v>
                </c:pt>
                <c:pt idx="1577">
                  <c:v>210.140625</c:v>
                </c:pt>
                <c:pt idx="1578">
                  <c:v>210.11328125</c:v>
                </c:pt>
                <c:pt idx="1579">
                  <c:v>210.14453125</c:v>
                </c:pt>
                <c:pt idx="1580">
                  <c:v>210.171875</c:v>
                </c:pt>
                <c:pt idx="1581">
                  <c:v>210.3046875</c:v>
                </c:pt>
                <c:pt idx="1582">
                  <c:v>210.171875</c:v>
                </c:pt>
                <c:pt idx="1583">
                  <c:v>210.30859375</c:v>
                </c:pt>
                <c:pt idx="1584">
                  <c:v>210.13671875</c:v>
                </c:pt>
                <c:pt idx="1585">
                  <c:v>210.1796875</c:v>
                </c:pt>
                <c:pt idx="1586">
                  <c:v>210.20703125</c:v>
                </c:pt>
                <c:pt idx="1587">
                  <c:v>210.1640625</c:v>
                </c:pt>
                <c:pt idx="1588">
                  <c:v>210.13671875</c:v>
                </c:pt>
                <c:pt idx="1589">
                  <c:v>210.13671875</c:v>
                </c:pt>
                <c:pt idx="1590">
                  <c:v>210.13671875</c:v>
                </c:pt>
                <c:pt idx="1591">
                  <c:v>210.13671875</c:v>
                </c:pt>
                <c:pt idx="1592">
                  <c:v>210.13671875</c:v>
                </c:pt>
                <c:pt idx="1593">
                  <c:v>210.13671875</c:v>
                </c:pt>
                <c:pt idx="1594">
                  <c:v>210.109375</c:v>
                </c:pt>
                <c:pt idx="1595">
                  <c:v>210.13671875</c:v>
                </c:pt>
                <c:pt idx="1596">
                  <c:v>210.13671875</c:v>
                </c:pt>
                <c:pt idx="1597">
                  <c:v>210.140625</c:v>
                </c:pt>
                <c:pt idx="1598">
                  <c:v>210.18359375</c:v>
                </c:pt>
                <c:pt idx="1599">
                  <c:v>210.15625</c:v>
                </c:pt>
                <c:pt idx="1600">
                  <c:v>210.140625</c:v>
                </c:pt>
                <c:pt idx="1601">
                  <c:v>210.140625</c:v>
                </c:pt>
                <c:pt idx="1602">
                  <c:v>210.17578125</c:v>
                </c:pt>
                <c:pt idx="1603">
                  <c:v>210.140625</c:v>
                </c:pt>
                <c:pt idx="1604">
                  <c:v>210.1484375</c:v>
                </c:pt>
                <c:pt idx="1605">
                  <c:v>210.14453125</c:v>
                </c:pt>
                <c:pt idx="1606">
                  <c:v>210.14453125</c:v>
                </c:pt>
                <c:pt idx="1607">
                  <c:v>210.11328125</c:v>
                </c:pt>
                <c:pt idx="1608">
                  <c:v>210.14453125</c:v>
                </c:pt>
                <c:pt idx="1609">
                  <c:v>210.14453125</c:v>
                </c:pt>
                <c:pt idx="1610">
                  <c:v>210.21484375</c:v>
                </c:pt>
                <c:pt idx="1611">
                  <c:v>210.171875</c:v>
                </c:pt>
                <c:pt idx="1612">
                  <c:v>210.140625</c:v>
                </c:pt>
                <c:pt idx="1613">
                  <c:v>210.21484375</c:v>
                </c:pt>
                <c:pt idx="1614">
                  <c:v>210.14453125</c:v>
                </c:pt>
                <c:pt idx="1615">
                  <c:v>210.11328125</c:v>
                </c:pt>
                <c:pt idx="1616">
                  <c:v>210.171875</c:v>
                </c:pt>
                <c:pt idx="1617">
                  <c:v>210.171875</c:v>
                </c:pt>
                <c:pt idx="1618">
                  <c:v>210.11328125</c:v>
                </c:pt>
                <c:pt idx="1619">
                  <c:v>210.14453125</c:v>
                </c:pt>
                <c:pt idx="1620">
                  <c:v>210.1875</c:v>
                </c:pt>
                <c:pt idx="1621">
                  <c:v>210.14453125</c:v>
                </c:pt>
                <c:pt idx="1622">
                  <c:v>210.14453125</c:v>
                </c:pt>
                <c:pt idx="1623">
                  <c:v>210.11328125</c:v>
                </c:pt>
                <c:pt idx="1624">
                  <c:v>210.14453125</c:v>
                </c:pt>
                <c:pt idx="1625">
                  <c:v>210.14453125</c:v>
                </c:pt>
                <c:pt idx="1626">
                  <c:v>210.11328125</c:v>
                </c:pt>
                <c:pt idx="1627">
                  <c:v>210.14453125</c:v>
                </c:pt>
                <c:pt idx="1628">
                  <c:v>210.18359375</c:v>
                </c:pt>
                <c:pt idx="1629">
                  <c:v>210.14453125</c:v>
                </c:pt>
                <c:pt idx="1630">
                  <c:v>210.14453125</c:v>
                </c:pt>
                <c:pt idx="1631">
                  <c:v>210.11328125</c:v>
                </c:pt>
                <c:pt idx="1632">
                  <c:v>210.140625</c:v>
                </c:pt>
                <c:pt idx="1633">
                  <c:v>210.140625</c:v>
                </c:pt>
                <c:pt idx="1634">
                  <c:v>210.13671875</c:v>
                </c:pt>
                <c:pt idx="1635">
                  <c:v>210.13671875</c:v>
                </c:pt>
                <c:pt idx="1636">
                  <c:v>210.109375</c:v>
                </c:pt>
                <c:pt idx="1637">
                  <c:v>210.140625</c:v>
                </c:pt>
                <c:pt idx="1638">
                  <c:v>210.171875</c:v>
                </c:pt>
                <c:pt idx="1639">
                  <c:v>210.20703125</c:v>
                </c:pt>
                <c:pt idx="1640">
                  <c:v>210.18359375</c:v>
                </c:pt>
                <c:pt idx="1641">
                  <c:v>210.109375</c:v>
                </c:pt>
                <c:pt idx="1642">
                  <c:v>210.16796875</c:v>
                </c:pt>
                <c:pt idx="1643">
                  <c:v>210.16796875</c:v>
                </c:pt>
                <c:pt idx="1644">
                  <c:v>210.14453125</c:v>
                </c:pt>
                <c:pt idx="1645">
                  <c:v>210.14453125</c:v>
                </c:pt>
                <c:pt idx="1646">
                  <c:v>210.11328125</c:v>
                </c:pt>
                <c:pt idx="1647">
                  <c:v>210.19140625</c:v>
                </c:pt>
                <c:pt idx="1648">
                  <c:v>210.14453125</c:v>
                </c:pt>
                <c:pt idx="1649">
                  <c:v>210.1875</c:v>
                </c:pt>
                <c:pt idx="1650">
                  <c:v>210.1484375</c:v>
                </c:pt>
                <c:pt idx="1651">
                  <c:v>210.1484375</c:v>
                </c:pt>
                <c:pt idx="1652">
                  <c:v>210.1484375</c:v>
                </c:pt>
                <c:pt idx="1653">
                  <c:v>210.19140625</c:v>
                </c:pt>
                <c:pt idx="1654">
                  <c:v>210.1875</c:v>
                </c:pt>
                <c:pt idx="1655">
                  <c:v>210.18359375</c:v>
                </c:pt>
                <c:pt idx="1656">
                  <c:v>210.14453125</c:v>
                </c:pt>
                <c:pt idx="1657">
                  <c:v>210.1796875</c:v>
                </c:pt>
                <c:pt idx="1658">
                  <c:v>210.1796875</c:v>
                </c:pt>
                <c:pt idx="1659">
                  <c:v>210.1171875</c:v>
                </c:pt>
                <c:pt idx="1660">
                  <c:v>210.18359375</c:v>
                </c:pt>
                <c:pt idx="1661">
                  <c:v>210.1875</c:v>
                </c:pt>
                <c:pt idx="1662">
                  <c:v>210.1171875</c:v>
                </c:pt>
                <c:pt idx="1663">
                  <c:v>210.18359375</c:v>
                </c:pt>
                <c:pt idx="1664">
                  <c:v>210.1484375</c:v>
                </c:pt>
                <c:pt idx="1665">
                  <c:v>210.1484375</c:v>
                </c:pt>
                <c:pt idx="1666">
                  <c:v>210.1484375</c:v>
                </c:pt>
                <c:pt idx="1667">
                  <c:v>210.19140625</c:v>
                </c:pt>
                <c:pt idx="1668">
                  <c:v>210.17578125</c:v>
                </c:pt>
                <c:pt idx="1669">
                  <c:v>210.21484375</c:v>
                </c:pt>
                <c:pt idx="1670">
                  <c:v>210.140625</c:v>
                </c:pt>
                <c:pt idx="1671">
                  <c:v>210.140625</c:v>
                </c:pt>
                <c:pt idx="1672">
                  <c:v>210.140625</c:v>
                </c:pt>
                <c:pt idx="1673">
                  <c:v>210.140625</c:v>
                </c:pt>
                <c:pt idx="1674">
                  <c:v>210.140625</c:v>
                </c:pt>
                <c:pt idx="1675">
                  <c:v>210.140625</c:v>
                </c:pt>
                <c:pt idx="1676">
                  <c:v>210.16796875</c:v>
                </c:pt>
                <c:pt idx="1677">
                  <c:v>210.16796875</c:v>
                </c:pt>
                <c:pt idx="1678">
                  <c:v>210.14453125</c:v>
                </c:pt>
                <c:pt idx="1679">
                  <c:v>210.18359375</c:v>
                </c:pt>
                <c:pt idx="1680">
                  <c:v>210.18359375</c:v>
                </c:pt>
                <c:pt idx="1681">
                  <c:v>210.21484375</c:v>
                </c:pt>
                <c:pt idx="1682">
                  <c:v>210.140625</c:v>
                </c:pt>
                <c:pt idx="1683">
                  <c:v>210.140625</c:v>
                </c:pt>
                <c:pt idx="1684">
                  <c:v>210.18359375</c:v>
                </c:pt>
                <c:pt idx="1685">
                  <c:v>210.26953125</c:v>
                </c:pt>
                <c:pt idx="1686">
                  <c:v>210.140625</c:v>
                </c:pt>
                <c:pt idx="1687">
                  <c:v>210.140625</c:v>
                </c:pt>
                <c:pt idx="1688">
                  <c:v>210.18359375</c:v>
                </c:pt>
                <c:pt idx="1689">
                  <c:v>210.140625</c:v>
                </c:pt>
                <c:pt idx="1690">
                  <c:v>210.109375</c:v>
                </c:pt>
                <c:pt idx="1691">
                  <c:v>210.17578125</c:v>
                </c:pt>
                <c:pt idx="1692">
                  <c:v>210.171875</c:v>
                </c:pt>
                <c:pt idx="1693">
                  <c:v>210.171875</c:v>
                </c:pt>
                <c:pt idx="1694">
                  <c:v>210.171875</c:v>
                </c:pt>
                <c:pt idx="1695">
                  <c:v>210.16796875</c:v>
                </c:pt>
                <c:pt idx="1696">
                  <c:v>210.1796875</c:v>
                </c:pt>
                <c:pt idx="1697">
                  <c:v>210.140625</c:v>
                </c:pt>
                <c:pt idx="1698">
                  <c:v>210.1796875</c:v>
                </c:pt>
                <c:pt idx="1699">
                  <c:v>210.140625</c:v>
                </c:pt>
                <c:pt idx="1700">
                  <c:v>210.11328125</c:v>
                </c:pt>
                <c:pt idx="1701">
                  <c:v>210.14453125</c:v>
                </c:pt>
                <c:pt idx="1702">
                  <c:v>210.18359375</c:v>
                </c:pt>
                <c:pt idx="1703">
                  <c:v>210.14453125</c:v>
                </c:pt>
                <c:pt idx="1704">
                  <c:v>210.14453125</c:v>
                </c:pt>
                <c:pt idx="1705">
                  <c:v>210.1875</c:v>
                </c:pt>
                <c:pt idx="1706">
                  <c:v>210.17578125</c:v>
                </c:pt>
                <c:pt idx="1707">
                  <c:v>210.13671875</c:v>
                </c:pt>
                <c:pt idx="1708">
                  <c:v>210.10546875</c:v>
                </c:pt>
                <c:pt idx="1709">
                  <c:v>210.17578125</c:v>
                </c:pt>
                <c:pt idx="1710">
                  <c:v>210.1796875</c:v>
                </c:pt>
                <c:pt idx="1711">
                  <c:v>210.11328125</c:v>
                </c:pt>
                <c:pt idx="1712">
                  <c:v>212.42578125</c:v>
                </c:pt>
                <c:pt idx="1713">
                  <c:v>212.03125</c:v>
                </c:pt>
                <c:pt idx="1714">
                  <c:v>210.921875</c:v>
                </c:pt>
                <c:pt idx="1715">
                  <c:v>210.921875</c:v>
                </c:pt>
                <c:pt idx="1716">
                  <c:v>212.38671875</c:v>
                </c:pt>
                <c:pt idx="1717">
                  <c:v>210.91796875</c:v>
                </c:pt>
                <c:pt idx="1718">
                  <c:v>210.95703125</c:v>
                </c:pt>
                <c:pt idx="1719">
                  <c:v>210.890625</c:v>
                </c:pt>
                <c:pt idx="1720">
                  <c:v>210.9609375</c:v>
                </c:pt>
                <c:pt idx="1721">
                  <c:v>210.921875</c:v>
                </c:pt>
                <c:pt idx="1722">
                  <c:v>211.0546875</c:v>
                </c:pt>
                <c:pt idx="1723">
                  <c:v>211.02734375</c:v>
                </c:pt>
                <c:pt idx="1724">
                  <c:v>210.87109375</c:v>
                </c:pt>
                <c:pt idx="1725">
                  <c:v>211.02734375</c:v>
                </c:pt>
                <c:pt idx="1726">
                  <c:v>210.90234375</c:v>
                </c:pt>
                <c:pt idx="1727">
                  <c:v>210.90234375</c:v>
                </c:pt>
                <c:pt idx="1728">
                  <c:v>210.9296875</c:v>
                </c:pt>
                <c:pt idx="1729">
                  <c:v>211.05078125</c:v>
                </c:pt>
                <c:pt idx="1730">
                  <c:v>210.96484375</c:v>
                </c:pt>
                <c:pt idx="1731">
                  <c:v>210.890625</c:v>
                </c:pt>
                <c:pt idx="1732">
                  <c:v>210.890625</c:v>
                </c:pt>
                <c:pt idx="1733">
                  <c:v>210.93359375</c:v>
                </c:pt>
                <c:pt idx="1734">
                  <c:v>210.86328125</c:v>
                </c:pt>
                <c:pt idx="1735">
                  <c:v>210.88671875</c:v>
                </c:pt>
                <c:pt idx="1736">
                  <c:v>210.9296875</c:v>
                </c:pt>
                <c:pt idx="1737">
                  <c:v>210.85546875</c:v>
                </c:pt>
                <c:pt idx="1738">
                  <c:v>210.88671875</c:v>
                </c:pt>
                <c:pt idx="1739">
                  <c:v>210.88671875</c:v>
                </c:pt>
                <c:pt idx="1740">
                  <c:v>210.93359375</c:v>
                </c:pt>
                <c:pt idx="1741">
                  <c:v>210.89453125</c:v>
                </c:pt>
                <c:pt idx="1742">
                  <c:v>210.89453125</c:v>
                </c:pt>
                <c:pt idx="1743">
                  <c:v>210.93359375</c:v>
                </c:pt>
                <c:pt idx="1744">
                  <c:v>210.921875</c:v>
                </c:pt>
                <c:pt idx="1745">
                  <c:v>210.91796875</c:v>
                </c:pt>
                <c:pt idx="1746">
                  <c:v>210.88671875</c:v>
                </c:pt>
                <c:pt idx="1747">
                  <c:v>210.859375</c:v>
                </c:pt>
                <c:pt idx="1748">
                  <c:v>210.88671875</c:v>
                </c:pt>
                <c:pt idx="1749">
                  <c:v>210.88671875</c:v>
                </c:pt>
                <c:pt idx="1750">
                  <c:v>210.90234375</c:v>
                </c:pt>
                <c:pt idx="1751">
                  <c:v>210.890625</c:v>
                </c:pt>
                <c:pt idx="1752">
                  <c:v>210.890625</c:v>
                </c:pt>
                <c:pt idx="1753">
                  <c:v>210.86328125</c:v>
                </c:pt>
                <c:pt idx="1754">
                  <c:v>210.890625</c:v>
                </c:pt>
                <c:pt idx="1755">
                  <c:v>210.890625</c:v>
                </c:pt>
                <c:pt idx="1756">
                  <c:v>210.9296875</c:v>
                </c:pt>
                <c:pt idx="1757">
                  <c:v>210.9296875</c:v>
                </c:pt>
                <c:pt idx="1758">
                  <c:v>210.890625</c:v>
                </c:pt>
                <c:pt idx="1759">
                  <c:v>210.86328125</c:v>
                </c:pt>
                <c:pt idx="1760">
                  <c:v>210.9296875</c:v>
                </c:pt>
                <c:pt idx="1761">
                  <c:v>210.890625</c:v>
                </c:pt>
                <c:pt idx="1762">
                  <c:v>210.859375</c:v>
                </c:pt>
                <c:pt idx="1763">
                  <c:v>210.88671875</c:v>
                </c:pt>
                <c:pt idx="1764">
                  <c:v>210.88671875</c:v>
                </c:pt>
                <c:pt idx="1765">
                  <c:v>210.859375</c:v>
                </c:pt>
                <c:pt idx="1766">
                  <c:v>210.890625</c:v>
                </c:pt>
                <c:pt idx="1767">
                  <c:v>210.890625</c:v>
                </c:pt>
                <c:pt idx="1768">
                  <c:v>210.86328125</c:v>
                </c:pt>
                <c:pt idx="1769">
                  <c:v>210.89453125</c:v>
                </c:pt>
                <c:pt idx="1770">
                  <c:v>210.9375</c:v>
                </c:pt>
                <c:pt idx="1771">
                  <c:v>210.890625</c:v>
                </c:pt>
                <c:pt idx="1772">
                  <c:v>210.890625</c:v>
                </c:pt>
                <c:pt idx="1773">
                  <c:v>210.859375</c:v>
                </c:pt>
                <c:pt idx="1774">
                  <c:v>210.8828125</c:v>
                </c:pt>
                <c:pt idx="1775">
                  <c:v>210.8828125</c:v>
                </c:pt>
                <c:pt idx="1776">
                  <c:v>210.8828125</c:v>
                </c:pt>
                <c:pt idx="1777">
                  <c:v>210.8828125</c:v>
                </c:pt>
                <c:pt idx="1778">
                  <c:v>210.859375</c:v>
                </c:pt>
                <c:pt idx="1779">
                  <c:v>210.92578125</c:v>
                </c:pt>
                <c:pt idx="1780">
                  <c:v>210.88671875</c:v>
                </c:pt>
                <c:pt idx="1781">
                  <c:v>210.88671875</c:v>
                </c:pt>
                <c:pt idx="1782">
                  <c:v>210.93359375</c:v>
                </c:pt>
                <c:pt idx="1783">
                  <c:v>210.890625</c:v>
                </c:pt>
                <c:pt idx="1784">
                  <c:v>210.90625</c:v>
                </c:pt>
                <c:pt idx="1785">
                  <c:v>210.9375</c:v>
                </c:pt>
                <c:pt idx="1786">
                  <c:v>210.9375</c:v>
                </c:pt>
                <c:pt idx="1787">
                  <c:v>210.86328125</c:v>
                </c:pt>
                <c:pt idx="1788">
                  <c:v>210.91796875</c:v>
                </c:pt>
                <c:pt idx="1789">
                  <c:v>210.91796875</c:v>
                </c:pt>
                <c:pt idx="1790">
                  <c:v>210.859375</c:v>
                </c:pt>
                <c:pt idx="1791">
                  <c:v>210.9296875</c:v>
                </c:pt>
                <c:pt idx="1792">
                  <c:v>210.890625</c:v>
                </c:pt>
                <c:pt idx="1793">
                  <c:v>210.88671875</c:v>
                </c:pt>
                <c:pt idx="1794">
                  <c:v>210.921875</c:v>
                </c:pt>
                <c:pt idx="1795">
                  <c:v>210.921875</c:v>
                </c:pt>
                <c:pt idx="1796">
                  <c:v>210.8984375</c:v>
                </c:pt>
                <c:pt idx="1797">
                  <c:v>210.9375</c:v>
                </c:pt>
                <c:pt idx="1798">
                  <c:v>210.8984375</c:v>
                </c:pt>
                <c:pt idx="1799">
                  <c:v>210.8984375</c:v>
                </c:pt>
                <c:pt idx="1800">
                  <c:v>210.92578125</c:v>
                </c:pt>
                <c:pt idx="1801">
                  <c:v>210.921875</c:v>
                </c:pt>
                <c:pt idx="1802">
                  <c:v>210.921875</c:v>
                </c:pt>
                <c:pt idx="1803">
                  <c:v>210.96484375</c:v>
                </c:pt>
                <c:pt idx="1804">
                  <c:v>210.92578125</c:v>
                </c:pt>
                <c:pt idx="1805">
                  <c:v>210.92578125</c:v>
                </c:pt>
                <c:pt idx="1806">
                  <c:v>210.8984375</c:v>
                </c:pt>
                <c:pt idx="1807">
                  <c:v>210.8984375</c:v>
                </c:pt>
                <c:pt idx="1808">
                  <c:v>210.8671875</c:v>
                </c:pt>
                <c:pt idx="1809">
                  <c:v>210.8984375</c:v>
                </c:pt>
                <c:pt idx="1810">
                  <c:v>210.9375</c:v>
                </c:pt>
                <c:pt idx="1811">
                  <c:v>210.9375</c:v>
                </c:pt>
                <c:pt idx="1812">
                  <c:v>210.8984375</c:v>
                </c:pt>
                <c:pt idx="1813">
                  <c:v>210.8984375</c:v>
                </c:pt>
                <c:pt idx="1814">
                  <c:v>210.9375</c:v>
                </c:pt>
                <c:pt idx="1815">
                  <c:v>210.89453125</c:v>
                </c:pt>
                <c:pt idx="1816">
                  <c:v>210.89453125</c:v>
                </c:pt>
                <c:pt idx="1817">
                  <c:v>210.8984375</c:v>
                </c:pt>
                <c:pt idx="1818">
                  <c:v>210.8984375</c:v>
                </c:pt>
                <c:pt idx="1819">
                  <c:v>210.8984375</c:v>
                </c:pt>
                <c:pt idx="1820">
                  <c:v>210.94140625</c:v>
                </c:pt>
                <c:pt idx="1821">
                  <c:v>210.8984375</c:v>
                </c:pt>
                <c:pt idx="1822">
                  <c:v>210.8671875</c:v>
                </c:pt>
                <c:pt idx="1823">
                  <c:v>210.8984375</c:v>
                </c:pt>
                <c:pt idx="1824">
                  <c:v>210.8984375</c:v>
                </c:pt>
                <c:pt idx="1825">
                  <c:v>210.94140625</c:v>
                </c:pt>
                <c:pt idx="1826">
                  <c:v>210.90234375</c:v>
                </c:pt>
                <c:pt idx="1827">
                  <c:v>210.90234375</c:v>
                </c:pt>
                <c:pt idx="1828">
                  <c:v>210.87109375</c:v>
                </c:pt>
                <c:pt idx="1829">
                  <c:v>210.87109375</c:v>
                </c:pt>
                <c:pt idx="1830">
                  <c:v>210.9375</c:v>
                </c:pt>
                <c:pt idx="1831">
                  <c:v>210.8984375</c:v>
                </c:pt>
                <c:pt idx="1832">
                  <c:v>210.8671875</c:v>
                </c:pt>
                <c:pt idx="1833">
                  <c:v>210.8984375</c:v>
                </c:pt>
                <c:pt idx="1834">
                  <c:v>210.8984375</c:v>
                </c:pt>
                <c:pt idx="1835">
                  <c:v>210.87109375</c:v>
                </c:pt>
                <c:pt idx="1836">
                  <c:v>211.03125</c:v>
                </c:pt>
                <c:pt idx="1837">
                  <c:v>210.90625</c:v>
                </c:pt>
                <c:pt idx="1838">
                  <c:v>210.90625</c:v>
                </c:pt>
                <c:pt idx="1839">
                  <c:v>210.90625</c:v>
                </c:pt>
                <c:pt idx="1840">
                  <c:v>210.94921875</c:v>
                </c:pt>
                <c:pt idx="1841">
                  <c:v>210.8984375</c:v>
                </c:pt>
                <c:pt idx="1842">
                  <c:v>210.8984375</c:v>
                </c:pt>
                <c:pt idx="1843">
                  <c:v>210.89453125</c:v>
                </c:pt>
                <c:pt idx="1844">
                  <c:v>210.92578125</c:v>
                </c:pt>
                <c:pt idx="1845">
                  <c:v>210.8984375</c:v>
                </c:pt>
                <c:pt idx="1846">
                  <c:v>210.8984375</c:v>
                </c:pt>
                <c:pt idx="1847">
                  <c:v>210.8984375</c:v>
                </c:pt>
                <c:pt idx="1848">
                  <c:v>210.94140625</c:v>
                </c:pt>
                <c:pt idx="1849">
                  <c:v>210.8984375</c:v>
                </c:pt>
                <c:pt idx="1850">
                  <c:v>210.89453125</c:v>
                </c:pt>
                <c:pt idx="1851">
                  <c:v>210.921875</c:v>
                </c:pt>
                <c:pt idx="1852">
                  <c:v>210.921875</c:v>
                </c:pt>
                <c:pt idx="1853">
                  <c:v>210.92578125</c:v>
                </c:pt>
                <c:pt idx="1854">
                  <c:v>210.89453125</c:v>
                </c:pt>
                <c:pt idx="1855">
                  <c:v>210.90625</c:v>
                </c:pt>
                <c:pt idx="1856">
                  <c:v>210.9375</c:v>
                </c:pt>
                <c:pt idx="1857">
                  <c:v>210.8984375</c:v>
                </c:pt>
                <c:pt idx="1858">
                  <c:v>210.8671875</c:v>
                </c:pt>
                <c:pt idx="1859">
                  <c:v>210.89453125</c:v>
                </c:pt>
                <c:pt idx="1860">
                  <c:v>210.93359375</c:v>
                </c:pt>
                <c:pt idx="1861">
                  <c:v>210.890625</c:v>
                </c:pt>
                <c:pt idx="1862">
                  <c:v>210.92578125</c:v>
                </c:pt>
                <c:pt idx="1863">
                  <c:v>210.86328125</c:v>
                </c:pt>
                <c:pt idx="1864">
                  <c:v>210.93359375</c:v>
                </c:pt>
                <c:pt idx="1865">
                  <c:v>210.890625</c:v>
                </c:pt>
                <c:pt idx="1866">
                  <c:v>210.89453125</c:v>
                </c:pt>
                <c:pt idx="1867">
                  <c:v>210.89453125</c:v>
                </c:pt>
                <c:pt idx="1868">
                  <c:v>210.8671875</c:v>
                </c:pt>
                <c:pt idx="1869">
                  <c:v>212.41796875</c:v>
                </c:pt>
                <c:pt idx="1870">
                  <c:v>210.92578125</c:v>
                </c:pt>
                <c:pt idx="1871">
                  <c:v>210.9375</c:v>
                </c:pt>
                <c:pt idx="1872">
                  <c:v>210.89453125</c:v>
                </c:pt>
                <c:pt idx="1873">
                  <c:v>210.86328125</c:v>
                </c:pt>
                <c:pt idx="1874">
                  <c:v>210.89453125</c:v>
                </c:pt>
                <c:pt idx="1875">
                  <c:v>210.89453125</c:v>
                </c:pt>
                <c:pt idx="1876">
                  <c:v>210.8984375</c:v>
                </c:pt>
                <c:pt idx="1877">
                  <c:v>210.92578125</c:v>
                </c:pt>
                <c:pt idx="1878">
                  <c:v>210.89453125</c:v>
                </c:pt>
                <c:pt idx="1879">
                  <c:v>210.9375</c:v>
                </c:pt>
                <c:pt idx="1880">
                  <c:v>210.89453125</c:v>
                </c:pt>
                <c:pt idx="1881">
                  <c:v>210.86328125</c:v>
                </c:pt>
                <c:pt idx="1882">
                  <c:v>210.92578125</c:v>
                </c:pt>
                <c:pt idx="1883">
                  <c:v>210.96484375</c:v>
                </c:pt>
                <c:pt idx="1884">
                  <c:v>210.8984375</c:v>
                </c:pt>
                <c:pt idx="1885">
                  <c:v>210.8984375</c:v>
                </c:pt>
                <c:pt idx="1886">
                  <c:v>210.8671875</c:v>
                </c:pt>
                <c:pt idx="1887">
                  <c:v>210.89453125</c:v>
                </c:pt>
                <c:pt idx="1888">
                  <c:v>212.42578125</c:v>
                </c:pt>
                <c:pt idx="1889">
                  <c:v>210.9453125</c:v>
                </c:pt>
                <c:pt idx="1890">
                  <c:v>210.94140625</c:v>
                </c:pt>
                <c:pt idx="1891">
                  <c:v>210.9453125</c:v>
                </c:pt>
                <c:pt idx="1892">
                  <c:v>210.90625</c:v>
                </c:pt>
                <c:pt idx="1893">
                  <c:v>210.90625</c:v>
                </c:pt>
                <c:pt idx="1894">
                  <c:v>210.9453125</c:v>
                </c:pt>
                <c:pt idx="1895">
                  <c:v>210.8984375</c:v>
                </c:pt>
                <c:pt idx="1896">
                  <c:v>210.8984375</c:v>
                </c:pt>
                <c:pt idx="1897">
                  <c:v>210.89453125</c:v>
                </c:pt>
                <c:pt idx="1898">
                  <c:v>210.89453125</c:v>
                </c:pt>
                <c:pt idx="1899">
                  <c:v>210.86328125</c:v>
                </c:pt>
                <c:pt idx="1900">
                  <c:v>210.89453125</c:v>
                </c:pt>
                <c:pt idx="1901">
                  <c:v>210.89453125</c:v>
                </c:pt>
                <c:pt idx="1902">
                  <c:v>210.8671875</c:v>
                </c:pt>
                <c:pt idx="1903">
                  <c:v>210.89453125</c:v>
                </c:pt>
                <c:pt idx="1904">
                  <c:v>210.89453125</c:v>
                </c:pt>
                <c:pt idx="1905">
                  <c:v>211.0234375</c:v>
                </c:pt>
                <c:pt idx="1906">
                  <c:v>210.890625</c:v>
                </c:pt>
                <c:pt idx="1907">
                  <c:v>210.9296875</c:v>
                </c:pt>
                <c:pt idx="1908">
                  <c:v>211.01953125</c:v>
                </c:pt>
                <c:pt idx="1909">
                  <c:v>210.890625</c:v>
                </c:pt>
                <c:pt idx="1910">
                  <c:v>211.0234375</c:v>
                </c:pt>
                <c:pt idx="1911">
                  <c:v>210.89453125</c:v>
                </c:pt>
                <c:pt idx="1912">
                  <c:v>210.89453125</c:v>
                </c:pt>
                <c:pt idx="1913">
                  <c:v>210.8671875</c:v>
                </c:pt>
                <c:pt idx="1914">
                  <c:v>210.9375</c:v>
                </c:pt>
                <c:pt idx="1915">
                  <c:v>211.6015625</c:v>
                </c:pt>
                <c:pt idx="1916">
                  <c:v>210.90234375</c:v>
                </c:pt>
                <c:pt idx="1917">
                  <c:v>210.90234375</c:v>
                </c:pt>
                <c:pt idx="1918">
                  <c:v>210.9453125</c:v>
                </c:pt>
                <c:pt idx="1919">
                  <c:v>210.95703125</c:v>
                </c:pt>
                <c:pt idx="1920">
                  <c:v>210.90625</c:v>
                </c:pt>
                <c:pt idx="1921">
                  <c:v>210.90625</c:v>
                </c:pt>
                <c:pt idx="1922">
                  <c:v>210.90625</c:v>
                </c:pt>
                <c:pt idx="1923">
                  <c:v>210.91015625</c:v>
                </c:pt>
                <c:pt idx="1924">
                  <c:v>210.91015625</c:v>
                </c:pt>
                <c:pt idx="1925">
                  <c:v>210.8828125</c:v>
                </c:pt>
                <c:pt idx="1926">
                  <c:v>210.9140625</c:v>
                </c:pt>
                <c:pt idx="1927">
                  <c:v>210.9140625</c:v>
                </c:pt>
                <c:pt idx="1928">
                  <c:v>210.9140625</c:v>
                </c:pt>
                <c:pt idx="1929">
                  <c:v>210.9140625</c:v>
                </c:pt>
                <c:pt idx="1930">
                  <c:v>210.8828125</c:v>
                </c:pt>
                <c:pt idx="1931">
                  <c:v>210.9140625</c:v>
                </c:pt>
                <c:pt idx="1932">
                  <c:v>210.9140625</c:v>
                </c:pt>
                <c:pt idx="1933">
                  <c:v>210.8828125</c:v>
                </c:pt>
                <c:pt idx="1934">
                  <c:v>210.9140625</c:v>
                </c:pt>
                <c:pt idx="1935">
                  <c:v>210.9453125</c:v>
                </c:pt>
                <c:pt idx="1936">
                  <c:v>210.984375</c:v>
                </c:pt>
                <c:pt idx="1937">
                  <c:v>210.95703125</c:v>
                </c:pt>
                <c:pt idx="1938">
                  <c:v>210.8828125</c:v>
                </c:pt>
                <c:pt idx="1939">
                  <c:v>210.9140625</c:v>
                </c:pt>
                <c:pt idx="1940">
                  <c:v>210.9140625</c:v>
                </c:pt>
                <c:pt idx="1941">
                  <c:v>210.94921875</c:v>
                </c:pt>
                <c:pt idx="1942">
                  <c:v>210.9140625</c:v>
                </c:pt>
                <c:pt idx="1943">
                  <c:v>210.953125</c:v>
                </c:pt>
                <c:pt idx="1944">
                  <c:v>210.9140625</c:v>
                </c:pt>
                <c:pt idx="1945">
                  <c:v>210.94921875</c:v>
                </c:pt>
                <c:pt idx="1946">
                  <c:v>210.91015625</c:v>
                </c:pt>
                <c:pt idx="1947">
                  <c:v>210.91015625</c:v>
                </c:pt>
                <c:pt idx="1948">
                  <c:v>210.94140625</c:v>
                </c:pt>
                <c:pt idx="1949">
                  <c:v>210.94140625</c:v>
                </c:pt>
                <c:pt idx="1950">
                  <c:v>210.91015625</c:v>
                </c:pt>
                <c:pt idx="1951">
                  <c:v>210.91015625</c:v>
                </c:pt>
                <c:pt idx="1952">
                  <c:v>210.91015625</c:v>
                </c:pt>
                <c:pt idx="1953">
                  <c:v>210.90625</c:v>
                </c:pt>
                <c:pt idx="1954">
                  <c:v>210.93359375</c:v>
                </c:pt>
                <c:pt idx="1955">
                  <c:v>210.9765625</c:v>
                </c:pt>
                <c:pt idx="1956">
                  <c:v>210.9765625</c:v>
                </c:pt>
                <c:pt idx="1957">
                  <c:v>210.93359375</c:v>
                </c:pt>
                <c:pt idx="1958">
                  <c:v>210.97265625</c:v>
                </c:pt>
                <c:pt idx="1959">
                  <c:v>210.96875</c:v>
                </c:pt>
                <c:pt idx="1960">
                  <c:v>210.94140625</c:v>
                </c:pt>
                <c:pt idx="1961">
                  <c:v>210.90234375</c:v>
                </c:pt>
                <c:pt idx="1962">
                  <c:v>210.90234375</c:v>
                </c:pt>
                <c:pt idx="1963">
                  <c:v>210.90625</c:v>
                </c:pt>
                <c:pt idx="1964">
                  <c:v>210.90625</c:v>
                </c:pt>
                <c:pt idx="1965">
                  <c:v>210.9453125</c:v>
                </c:pt>
                <c:pt idx="1966">
                  <c:v>210.89453125</c:v>
                </c:pt>
                <c:pt idx="1967">
                  <c:v>210.89453125</c:v>
                </c:pt>
                <c:pt idx="1968">
                  <c:v>210.93359375</c:v>
                </c:pt>
                <c:pt idx="1969">
                  <c:v>210.9296875</c:v>
                </c:pt>
                <c:pt idx="1970">
                  <c:v>210.86328125</c:v>
                </c:pt>
                <c:pt idx="1971">
                  <c:v>210.89453125</c:v>
                </c:pt>
                <c:pt idx="1972">
                  <c:v>210.89453125</c:v>
                </c:pt>
                <c:pt idx="1973">
                  <c:v>210.89453125</c:v>
                </c:pt>
                <c:pt idx="1974">
                  <c:v>210.8984375</c:v>
                </c:pt>
                <c:pt idx="1975">
                  <c:v>210.8984375</c:v>
                </c:pt>
                <c:pt idx="1976">
                  <c:v>210.97265625</c:v>
                </c:pt>
                <c:pt idx="1977">
                  <c:v>210.97265625</c:v>
                </c:pt>
                <c:pt idx="1978">
                  <c:v>271.58203125</c:v>
                </c:pt>
                <c:pt idx="1979">
                  <c:v>272.17578125</c:v>
                </c:pt>
                <c:pt idx="1980">
                  <c:v>270.72265625</c:v>
                </c:pt>
                <c:pt idx="1981">
                  <c:v>270.81640625</c:v>
                </c:pt>
                <c:pt idx="1982">
                  <c:v>270.6953125</c:v>
                </c:pt>
                <c:pt idx="1983">
                  <c:v>271.1640625</c:v>
                </c:pt>
                <c:pt idx="1984">
                  <c:v>270.3984375</c:v>
                </c:pt>
                <c:pt idx="1985">
                  <c:v>270.4609375</c:v>
                </c:pt>
                <c:pt idx="1986">
                  <c:v>270.61328125</c:v>
                </c:pt>
                <c:pt idx="1987">
                  <c:v>269.58984375</c:v>
                </c:pt>
                <c:pt idx="1988">
                  <c:v>270.375</c:v>
                </c:pt>
                <c:pt idx="1989">
                  <c:v>270.48828125</c:v>
                </c:pt>
                <c:pt idx="1990">
                  <c:v>210.37109375</c:v>
                </c:pt>
                <c:pt idx="1991">
                  <c:v>210.33984375</c:v>
                </c:pt>
                <c:pt idx="1992">
                  <c:v>210.33984375</c:v>
                </c:pt>
                <c:pt idx="1993">
                  <c:v>210.37890625</c:v>
                </c:pt>
                <c:pt idx="1994">
                  <c:v>210.48046875</c:v>
                </c:pt>
                <c:pt idx="1995">
                  <c:v>210.43359375</c:v>
                </c:pt>
                <c:pt idx="1996">
                  <c:v>210.4765625</c:v>
                </c:pt>
                <c:pt idx="1997">
                  <c:v>210.43359375</c:v>
                </c:pt>
                <c:pt idx="1998">
                  <c:v>210.4296875</c:v>
                </c:pt>
                <c:pt idx="1999">
                  <c:v>210.4296875</c:v>
                </c:pt>
                <c:pt idx="2000">
                  <c:v>210.47265625</c:v>
                </c:pt>
                <c:pt idx="2001">
                  <c:v>210.4296875</c:v>
                </c:pt>
                <c:pt idx="2002">
                  <c:v>210.4296875</c:v>
                </c:pt>
                <c:pt idx="2003">
                  <c:v>210.43359375</c:v>
                </c:pt>
                <c:pt idx="2004">
                  <c:v>210.43359375</c:v>
                </c:pt>
                <c:pt idx="2005">
                  <c:v>210.43359375</c:v>
                </c:pt>
                <c:pt idx="2006">
                  <c:v>210.4375</c:v>
                </c:pt>
                <c:pt idx="2007">
                  <c:v>210.4375</c:v>
                </c:pt>
                <c:pt idx="2008">
                  <c:v>210.4375</c:v>
                </c:pt>
                <c:pt idx="2009">
                  <c:v>209.640625</c:v>
                </c:pt>
                <c:pt idx="2010">
                  <c:v>209.6796875</c:v>
                </c:pt>
                <c:pt idx="2011">
                  <c:v>209.63671875</c:v>
                </c:pt>
                <c:pt idx="2012">
                  <c:v>209.63671875</c:v>
                </c:pt>
                <c:pt idx="2013">
                  <c:v>209.60546875</c:v>
                </c:pt>
                <c:pt idx="2014">
                  <c:v>209.63671875</c:v>
                </c:pt>
                <c:pt idx="2015">
                  <c:v>209.63671875</c:v>
                </c:pt>
                <c:pt idx="2016">
                  <c:v>209.671875</c:v>
                </c:pt>
                <c:pt idx="2017">
                  <c:v>209.63671875</c:v>
                </c:pt>
                <c:pt idx="2018">
                  <c:v>209.671875</c:v>
                </c:pt>
                <c:pt idx="2019">
                  <c:v>209.63671875</c:v>
                </c:pt>
                <c:pt idx="2020">
                  <c:v>209.63671875</c:v>
                </c:pt>
                <c:pt idx="2021">
                  <c:v>209.609375</c:v>
                </c:pt>
                <c:pt idx="2022">
                  <c:v>209.640625</c:v>
                </c:pt>
                <c:pt idx="2023">
                  <c:v>209.640625</c:v>
                </c:pt>
                <c:pt idx="2024">
                  <c:v>209.640625</c:v>
                </c:pt>
                <c:pt idx="2025">
                  <c:v>209.640625</c:v>
                </c:pt>
                <c:pt idx="2026">
                  <c:v>211.12890625</c:v>
                </c:pt>
                <c:pt idx="2027">
                  <c:v>209.7109375</c:v>
                </c:pt>
                <c:pt idx="2028">
                  <c:v>209.66796875</c:v>
                </c:pt>
                <c:pt idx="2029">
                  <c:v>209.6640625</c:v>
                </c:pt>
                <c:pt idx="2030">
                  <c:v>209.6640625</c:v>
                </c:pt>
                <c:pt idx="2031">
                  <c:v>209.6640625</c:v>
                </c:pt>
                <c:pt idx="2032">
                  <c:v>209.67578125</c:v>
                </c:pt>
                <c:pt idx="2033">
                  <c:v>209.63671875</c:v>
                </c:pt>
                <c:pt idx="2034">
                  <c:v>209.640625</c:v>
                </c:pt>
                <c:pt idx="2035">
                  <c:v>209.640625</c:v>
                </c:pt>
                <c:pt idx="2036">
                  <c:v>209.67578125</c:v>
                </c:pt>
                <c:pt idx="2037">
                  <c:v>209.63671875</c:v>
                </c:pt>
                <c:pt idx="2038">
                  <c:v>209.63671875</c:v>
                </c:pt>
                <c:pt idx="2039">
                  <c:v>209.63671875</c:v>
                </c:pt>
                <c:pt idx="2040">
                  <c:v>209.63671875</c:v>
                </c:pt>
                <c:pt idx="2041">
                  <c:v>209.609375</c:v>
                </c:pt>
                <c:pt idx="2042">
                  <c:v>209.67578125</c:v>
                </c:pt>
                <c:pt idx="2043">
                  <c:v>209.63671875</c:v>
                </c:pt>
                <c:pt idx="2044">
                  <c:v>209.67578125</c:v>
                </c:pt>
                <c:pt idx="2045">
                  <c:v>209.67578125</c:v>
                </c:pt>
                <c:pt idx="2046">
                  <c:v>209.67578125</c:v>
                </c:pt>
                <c:pt idx="2047">
                  <c:v>209.63671875</c:v>
                </c:pt>
                <c:pt idx="2048">
                  <c:v>209.63671875</c:v>
                </c:pt>
                <c:pt idx="2049">
                  <c:v>209.60546875</c:v>
                </c:pt>
                <c:pt idx="2050">
                  <c:v>209.63671875</c:v>
                </c:pt>
                <c:pt idx="2051">
                  <c:v>209.63671875</c:v>
                </c:pt>
                <c:pt idx="2052">
                  <c:v>209.67578125</c:v>
                </c:pt>
                <c:pt idx="2053">
                  <c:v>209.640625</c:v>
                </c:pt>
                <c:pt idx="2054">
                  <c:v>209.640625</c:v>
                </c:pt>
                <c:pt idx="2055">
                  <c:v>209.63671875</c:v>
                </c:pt>
                <c:pt idx="2056">
                  <c:v>209.76953125</c:v>
                </c:pt>
                <c:pt idx="2057">
                  <c:v>209.60546875</c:v>
                </c:pt>
                <c:pt idx="2058">
                  <c:v>209.765625</c:v>
                </c:pt>
                <c:pt idx="2059">
                  <c:v>209.6328125</c:v>
                </c:pt>
                <c:pt idx="2060">
                  <c:v>209.63671875</c:v>
                </c:pt>
                <c:pt idx="2061">
                  <c:v>209.765625</c:v>
                </c:pt>
                <c:pt idx="2062">
                  <c:v>209.609375</c:v>
                </c:pt>
                <c:pt idx="2063">
                  <c:v>209.63671875</c:v>
                </c:pt>
                <c:pt idx="2064">
                  <c:v>209.63671875</c:v>
                </c:pt>
                <c:pt idx="2065">
                  <c:v>209.60546875</c:v>
                </c:pt>
                <c:pt idx="2066">
                  <c:v>209.6328125</c:v>
                </c:pt>
                <c:pt idx="2067">
                  <c:v>209.6328125</c:v>
                </c:pt>
                <c:pt idx="2068">
                  <c:v>209.60546875</c:v>
                </c:pt>
                <c:pt idx="2069">
                  <c:v>209.63671875</c:v>
                </c:pt>
                <c:pt idx="2070">
                  <c:v>209.63671875</c:v>
                </c:pt>
                <c:pt idx="2071">
                  <c:v>209.62109375</c:v>
                </c:pt>
                <c:pt idx="2072">
                  <c:v>209.69140625</c:v>
                </c:pt>
                <c:pt idx="2073">
                  <c:v>209.65234375</c:v>
                </c:pt>
                <c:pt idx="2074">
                  <c:v>209.62109375</c:v>
                </c:pt>
                <c:pt idx="2075">
                  <c:v>209.6484375</c:v>
                </c:pt>
                <c:pt idx="2076">
                  <c:v>209.6484375</c:v>
                </c:pt>
                <c:pt idx="2077">
                  <c:v>209.6171875</c:v>
                </c:pt>
                <c:pt idx="2078">
                  <c:v>209.6796875</c:v>
                </c:pt>
                <c:pt idx="2079">
                  <c:v>209.6796875</c:v>
                </c:pt>
                <c:pt idx="2080">
                  <c:v>209.65234375</c:v>
                </c:pt>
                <c:pt idx="2081">
                  <c:v>209.6875</c:v>
                </c:pt>
                <c:pt idx="2082">
                  <c:v>209.625</c:v>
                </c:pt>
                <c:pt idx="2083">
                  <c:v>209.6875</c:v>
                </c:pt>
                <c:pt idx="2084">
                  <c:v>209.65234375</c:v>
                </c:pt>
                <c:pt idx="2085">
                  <c:v>209.6953125</c:v>
                </c:pt>
                <c:pt idx="2086">
                  <c:v>209.68359375</c:v>
                </c:pt>
                <c:pt idx="2087">
                  <c:v>209.68359375</c:v>
                </c:pt>
                <c:pt idx="2088">
                  <c:v>209.7109375</c:v>
                </c:pt>
                <c:pt idx="2089">
                  <c:v>209.74609375</c:v>
                </c:pt>
                <c:pt idx="2090">
                  <c:v>209.68359375</c:v>
                </c:pt>
                <c:pt idx="2091">
                  <c:v>209.68359375</c:v>
                </c:pt>
                <c:pt idx="2092">
                  <c:v>209.68359375</c:v>
                </c:pt>
                <c:pt idx="2093">
                  <c:v>209.69140625</c:v>
                </c:pt>
                <c:pt idx="2094">
                  <c:v>209.69140625</c:v>
                </c:pt>
                <c:pt idx="2095">
                  <c:v>209.6875</c:v>
                </c:pt>
                <c:pt idx="2096">
                  <c:v>209.6875</c:v>
                </c:pt>
                <c:pt idx="2097">
                  <c:v>211.81640625</c:v>
                </c:pt>
                <c:pt idx="2098">
                  <c:v>211.7265625</c:v>
                </c:pt>
                <c:pt idx="2099">
                  <c:v>211.91796875</c:v>
                </c:pt>
                <c:pt idx="2100">
                  <c:v>212.27734375</c:v>
                </c:pt>
                <c:pt idx="2101">
                  <c:v>211.8046875</c:v>
                </c:pt>
                <c:pt idx="2102">
                  <c:v>212.421875</c:v>
                </c:pt>
                <c:pt idx="2103">
                  <c:v>212.1875</c:v>
                </c:pt>
                <c:pt idx="2104">
                  <c:v>211.92578125</c:v>
                </c:pt>
                <c:pt idx="2105">
                  <c:v>211.828125</c:v>
                </c:pt>
                <c:pt idx="2106">
                  <c:v>212.46875</c:v>
                </c:pt>
                <c:pt idx="2107">
                  <c:v>211.7734375</c:v>
                </c:pt>
                <c:pt idx="2108">
                  <c:v>211.83203125</c:v>
                </c:pt>
                <c:pt idx="2109">
                  <c:v>212.0703125</c:v>
                </c:pt>
                <c:pt idx="2110">
                  <c:v>212.28515625</c:v>
                </c:pt>
                <c:pt idx="2111">
                  <c:v>211.78515625</c:v>
                </c:pt>
                <c:pt idx="2112">
                  <c:v>210.296875</c:v>
                </c:pt>
                <c:pt idx="2113">
                  <c:v>212.33203125</c:v>
                </c:pt>
                <c:pt idx="2114">
                  <c:v>211.75</c:v>
                </c:pt>
                <c:pt idx="2115">
                  <c:v>211.77734375</c:v>
                </c:pt>
                <c:pt idx="2116">
                  <c:v>212.21875</c:v>
                </c:pt>
                <c:pt idx="2117">
                  <c:v>211.76171875</c:v>
                </c:pt>
                <c:pt idx="2118">
                  <c:v>211.8125</c:v>
                </c:pt>
                <c:pt idx="2119">
                  <c:v>212.12890625</c:v>
                </c:pt>
                <c:pt idx="2120">
                  <c:v>212.5234375</c:v>
                </c:pt>
                <c:pt idx="2121">
                  <c:v>211.8671875</c:v>
                </c:pt>
                <c:pt idx="2122">
                  <c:v>212.0703125</c:v>
                </c:pt>
                <c:pt idx="2123">
                  <c:v>212.453125</c:v>
                </c:pt>
                <c:pt idx="2124">
                  <c:v>211.80078125</c:v>
                </c:pt>
                <c:pt idx="2125">
                  <c:v>212.0625</c:v>
                </c:pt>
                <c:pt idx="2126">
                  <c:v>212.3203125</c:v>
                </c:pt>
                <c:pt idx="2127">
                  <c:v>211.80859375</c:v>
                </c:pt>
                <c:pt idx="2128">
                  <c:v>211.8125</c:v>
                </c:pt>
                <c:pt idx="2129">
                  <c:v>212.18359375</c:v>
                </c:pt>
                <c:pt idx="2130">
                  <c:v>210.4609375</c:v>
                </c:pt>
                <c:pt idx="2131">
                  <c:v>210.20703125</c:v>
                </c:pt>
                <c:pt idx="2132">
                  <c:v>210.20703125</c:v>
                </c:pt>
                <c:pt idx="2133">
                  <c:v>210.20703125</c:v>
                </c:pt>
                <c:pt idx="2134">
                  <c:v>210.20703125</c:v>
                </c:pt>
                <c:pt idx="2135">
                  <c:v>210.20703125</c:v>
                </c:pt>
                <c:pt idx="2136">
                  <c:v>210.18359375</c:v>
                </c:pt>
                <c:pt idx="2137">
                  <c:v>210.1953125</c:v>
                </c:pt>
                <c:pt idx="2138">
                  <c:v>210.1953125</c:v>
                </c:pt>
                <c:pt idx="2139">
                  <c:v>210.1953125</c:v>
                </c:pt>
                <c:pt idx="2140">
                  <c:v>210.23828125</c:v>
                </c:pt>
                <c:pt idx="2141">
                  <c:v>210.203125</c:v>
                </c:pt>
                <c:pt idx="2142">
                  <c:v>210.203125</c:v>
                </c:pt>
                <c:pt idx="2143">
                  <c:v>210.171875</c:v>
                </c:pt>
                <c:pt idx="2144">
                  <c:v>210.16015625</c:v>
                </c:pt>
                <c:pt idx="2145">
                  <c:v>210.16015625</c:v>
                </c:pt>
                <c:pt idx="2146">
                  <c:v>210.12890625</c:v>
                </c:pt>
                <c:pt idx="2147">
                  <c:v>210.15234375</c:v>
                </c:pt>
                <c:pt idx="2148">
                  <c:v>210.15234375</c:v>
                </c:pt>
                <c:pt idx="2149">
                  <c:v>210.125</c:v>
                </c:pt>
                <c:pt idx="2150">
                  <c:v>210.1796875</c:v>
                </c:pt>
                <c:pt idx="2151">
                  <c:v>210.1796875</c:v>
                </c:pt>
                <c:pt idx="2152">
                  <c:v>210.19921875</c:v>
                </c:pt>
                <c:pt idx="2153">
                  <c:v>210.19921875</c:v>
                </c:pt>
                <c:pt idx="2154">
                  <c:v>210.1953125</c:v>
                </c:pt>
                <c:pt idx="2155">
                  <c:v>210.1953125</c:v>
                </c:pt>
                <c:pt idx="2156">
                  <c:v>210.15625</c:v>
                </c:pt>
                <c:pt idx="2157">
                  <c:v>210.203125</c:v>
                </c:pt>
                <c:pt idx="2158">
                  <c:v>210.16015625</c:v>
                </c:pt>
                <c:pt idx="2159">
                  <c:v>210.16015625</c:v>
                </c:pt>
                <c:pt idx="2160">
                  <c:v>210.37890625</c:v>
                </c:pt>
                <c:pt idx="2161">
                  <c:v>210.1796875</c:v>
                </c:pt>
                <c:pt idx="2162">
                  <c:v>210.1484375</c:v>
                </c:pt>
                <c:pt idx="2163">
                  <c:v>210.1796875</c:v>
                </c:pt>
                <c:pt idx="2164">
                  <c:v>210.14453125</c:v>
                </c:pt>
                <c:pt idx="2165">
                  <c:v>210.1484375</c:v>
                </c:pt>
                <c:pt idx="2166">
                  <c:v>210.17578125</c:v>
                </c:pt>
                <c:pt idx="2167">
                  <c:v>210.14453125</c:v>
                </c:pt>
                <c:pt idx="2168">
                  <c:v>210.15234375</c:v>
                </c:pt>
                <c:pt idx="2169">
                  <c:v>210.15234375</c:v>
                </c:pt>
                <c:pt idx="2170">
                  <c:v>210.1796875</c:v>
                </c:pt>
                <c:pt idx="2171">
                  <c:v>210.21484375</c:v>
                </c:pt>
                <c:pt idx="2172">
                  <c:v>210.19921875</c:v>
                </c:pt>
                <c:pt idx="2173">
                  <c:v>210.1796875</c:v>
                </c:pt>
                <c:pt idx="2174">
                  <c:v>210.1796875</c:v>
                </c:pt>
                <c:pt idx="2175">
                  <c:v>210.1484375</c:v>
                </c:pt>
                <c:pt idx="2176">
                  <c:v>210.1796875</c:v>
                </c:pt>
                <c:pt idx="2177">
                  <c:v>210.14453125</c:v>
                </c:pt>
                <c:pt idx="2178">
                  <c:v>210.1171875</c:v>
                </c:pt>
                <c:pt idx="2179">
                  <c:v>210.1484375</c:v>
                </c:pt>
                <c:pt idx="2180">
                  <c:v>210.1875</c:v>
                </c:pt>
                <c:pt idx="2181">
                  <c:v>210.1484375</c:v>
                </c:pt>
                <c:pt idx="2182">
                  <c:v>210.1484375</c:v>
                </c:pt>
                <c:pt idx="2183">
                  <c:v>210.1171875</c:v>
                </c:pt>
                <c:pt idx="2184">
                  <c:v>210.14453125</c:v>
                </c:pt>
                <c:pt idx="2185">
                  <c:v>210.1875</c:v>
                </c:pt>
                <c:pt idx="2186">
                  <c:v>210.1171875</c:v>
                </c:pt>
                <c:pt idx="2187">
                  <c:v>210.1484375</c:v>
                </c:pt>
                <c:pt idx="2188">
                  <c:v>211.6796875</c:v>
                </c:pt>
                <c:pt idx="2189">
                  <c:v>211.66015625</c:v>
                </c:pt>
                <c:pt idx="2190">
                  <c:v>211.66015625</c:v>
                </c:pt>
                <c:pt idx="2191">
                  <c:v>211.66015625</c:v>
                </c:pt>
                <c:pt idx="2192">
                  <c:v>211.6875</c:v>
                </c:pt>
                <c:pt idx="2193">
                  <c:v>210.1875</c:v>
                </c:pt>
                <c:pt idx="2194">
                  <c:v>210.234375</c:v>
                </c:pt>
                <c:pt idx="2195">
                  <c:v>210.16015625</c:v>
                </c:pt>
                <c:pt idx="2196">
                  <c:v>210.12890625</c:v>
                </c:pt>
                <c:pt idx="2197">
                  <c:v>210.2890625</c:v>
                </c:pt>
                <c:pt idx="2198">
                  <c:v>210.15625</c:v>
                </c:pt>
                <c:pt idx="2199">
                  <c:v>210.15234375</c:v>
                </c:pt>
                <c:pt idx="2200">
                  <c:v>210.31640625</c:v>
                </c:pt>
                <c:pt idx="2201">
                  <c:v>210.18359375</c:v>
                </c:pt>
                <c:pt idx="2202">
                  <c:v>210.203125</c:v>
                </c:pt>
                <c:pt idx="2203">
                  <c:v>210.16015625</c:v>
                </c:pt>
                <c:pt idx="2204">
                  <c:v>210.16015625</c:v>
                </c:pt>
                <c:pt idx="2205">
                  <c:v>211.6875</c:v>
                </c:pt>
                <c:pt idx="2206">
                  <c:v>211.71875</c:v>
                </c:pt>
                <c:pt idx="2207">
                  <c:v>211.6875</c:v>
                </c:pt>
                <c:pt idx="2208">
                  <c:v>211.68359375</c:v>
                </c:pt>
                <c:pt idx="2209">
                  <c:v>211.6875</c:v>
                </c:pt>
                <c:pt idx="2210">
                  <c:v>211.65625</c:v>
                </c:pt>
                <c:pt idx="2211">
                  <c:v>211.65625</c:v>
                </c:pt>
                <c:pt idx="2212">
                  <c:v>210.22265625</c:v>
                </c:pt>
                <c:pt idx="2213">
                  <c:v>210.17578125</c:v>
                </c:pt>
                <c:pt idx="2214">
                  <c:v>210.17578125</c:v>
                </c:pt>
                <c:pt idx="2215">
                  <c:v>210.2109375</c:v>
                </c:pt>
                <c:pt idx="2216">
                  <c:v>210.203125</c:v>
                </c:pt>
                <c:pt idx="2217">
                  <c:v>211.7109375</c:v>
                </c:pt>
                <c:pt idx="2218">
                  <c:v>210.21484375</c:v>
                </c:pt>
                <c:pt idx="2219">
                  <c:v>210.25</c:v>
                </c:pt>
                <c:pt idx="2220">
                  <c:v>210.18359375</c:v>
                </c:pt>
                <c:pt idx="2221">
                  <c:v>210.18359375</c:v>
                </c:pt>
                <c:pt idx="2222">
                  <c:v>210.2109375</c:v>
                </c:pt>
                <c:pt idx="2223">
                  <c:v>210.25</c:v>
                </c:pt>
                <c:pt idx="2224">
                  <c:v>210.1875</c:v>
                </c:pt>
                <c:pt idx="2225">
                  <c:v>210.140625</c:v>
                </c:pt>
                <c:pt idx="2226">
                  <c:v>210.140625</c:v>
                </c:pt>
                <c:pt idx="2227">
                  <c:v>210.140625</c:v>
                </c:pt>
                <c:pt idx="2228">
                  <c:v>210.140625</c:v>
                </c:pt>
                <c:pt idx="2229">
                  <c:v>210.140625</c:v>
                </c:pt>
                <c:pt idx="2230">
                  <c:v>210.11328125</c:v>
                </c:pt>
                <c:pt idx="2231">
                  <c:v>210.18359375</c:v>
                </c:pt>
                <c:pt idx="2232">
                  <c:v>210.14453125</c:v>
                </c:pt>
                <c:pt idx="2233">
                  <c:v>210.11328125</c:v>
                </c:pt>
                <c:pt idx="2234">
                  <c:v>210.140625</c:v>
                </c:pt>
                <c:pt idx="2235">
                  <c:v>210.140625</c:v>
                </c:pt>
                <c:pt idx="2236">
                  <c:v>210.140625</c:v>
                </c:pt>
                <c:pt idx="2237">
                  <c:v>210.109375</c:v>
                </c:pt>
                <c:pt idx="2238">
                  <c:v>210.140625</c:v>
                </c:pt>
                <c:pt idx="2239">
                  <c:v>210.140625</c:v>
                </c:pt>
                <c:pt idx="2240">
                  <c:v>210.11328125</c:v>
                </c:pt>
                <c:pt idx="2241">
                  <c:v>210.1875</c:v>
                </c:pt>
                <c:pt idx="2242">
                  <c:v>210.1875</c:v>
                </c:pt>
                <c:pt idx="2243">
                  <c:v>210.11328125</c:v>
                </c:pt>
                <c:pt idx="2244">
                  <c:v>210.2109375</c:v>
                </c:pt>
                <c:pt idx="2245">
                  <c:v>210.21484375</c:v>
                </c:pt>
                <c:pt idx="2246">
                  <c:v>210.14453125</c:v>
                </c:pt>
                <c:pt idx="2247">
                  <c:v>210.14453125</c:v>
                </c:pt>
                <c:pt idx="2248">
                  <c:v>210.11328125</c:v>
                </c:pt>
                <c:pt idx="2249">
                  <c:v>210.14453125</c:v>
                </c:pt>
                <c:pt idx="2250">
                  <c:v>210.14453125</c:v>
                </c:pt>
                <c:pt idx="2251">
                  <c:v>210.14453125</c:v>
                </c:pt>
                <c:pt idx="2252">
                  <c:v>210.1875</c:v>
                </c:pt>
                <c:pt idx="2253">
                  <c:v>210.11328125</c:v>
                </c:pt>
                <c:pt idx="2254">
                  <c:v>210.140625</c:v>
                </c:pt>
                <c:pt idx="2255">
                  <c:v>210.140625</c:v>
                </c:pt>
                <c:pt idx="2256">
                  <c:v>210.140625</c:v>
                </c:pt>
                <c:pt idx="2257">
                  <c:v>210.18359375</c:v>
                </c:pt>
                <c:pt idx="2258">
                  <c:v>210.11328125</c:v>
                </c:pt>
                <c:pt idx="2259">
                  <c:v>210.14453125</c:v>
                </c:pt>
                <c:pt idx="2260">
                  <c:v>210.14453125</c:v>
                </c:pt>
                <c:pt idx="2261">
                  <c:v>210.11328125</c:v>
                </c:pt>
                <c:pt idx="2262">
                  <c:v>210.1796875</c:v>
                </c:pt>
                <c:pt idx="2263">
                  <c:v>210.1875</c:v>
                </c:pt>
                <c:pt idx="2264">
                  <c:v>210.17578125</c:v>
                </c:pt>
                <c:pt idx="2265">
                  <c:v>210.13671875</c:v>
                </c:pt>
                <c:pt idx="2266">
                  <c:v>210.13671875</c:v>
                </c:pt>
                <c:pt idx="2267">
                  <c:v>210.13671875</c:v>
                </c:pt>
                <c:pt idx="2268">
                  <c:v>210.1796875</c:v>
                </c:pt>
                <c:pt idx="2269">
                  <c:v>210.13671875</c:v>
                </c:pt>
                <c:pt idx="2270">
                  <c:v>210.203125</c:v>
                </c:pt>
                <c:pt idx="2271">
                  <c:v>210.17578125</c:v>
                </c:pt>
                <c:pt idx="2272">
                  <c:v>210.19140625</c:v>
                </c:pt>
                <c:pt idx="2273">
                  <c:v>210.1484375</c:v>
                </c:pt>
                <c:pt idx="2274">
                  <c:v>210.12109375</c:v>
                </c:pt>
                <c:pt idx="2275">
                  <c:v>210.15234375</c:v>
                </c:pt>
                <c:pt idx="2276">
                  <c:v>210.15234375</c:v>
                </c:pt>
                <c:pt idx="2277">
                  <c:v>210.16015625</c:v>
                </c:pt>
                <c:pt idx="2278">
                  <c:v>210.1875</c:v>
                </c:pt>
                <c:pt idx="2279">
                  <c:v>210.2265625</c:v>
                </c:pt>
                <c:pt idx="2280">
                  <c:v>210.1875</c:v>
                </c:pt>
                <c:pt idx="2281">
                  <c:v>210.23046875</c:v>
                </c:pt>
                <c:pt idx="2282">
                  <c:v>210.22265625</c:v>
                </c:pt>
                <c:pt idx="2283">
                  <c:v>210.140625</c:v>
                </c:pt>
                <c:pt idx="2284">
                  <c:v>210.109375</c:v>
                </c:pt>
                <c:pt idx="2285">
                  <c:v>210.140625</c:v>
                </c:pt>
                <c:pt idx="2286">
                  <c:v>210.1796875</c:v>
                </c:pt>
                <c:pt idx="2287">
                  <c:v>210.18359375</c:v>
                </c:pt>
                <c:pt idx="2288">
                  <c:v>210.140625</c:v>
                </c:pt>
                <c:pt idx="2289">
                  <c:v>210.140625</c:v>
                </c:pt>
                <c:pt idx="2290">
                  <c:v>210.140625</c:v>
                </c:pt>
                <c:pt idx="2291">
                  <c:v>210.140625</c:v>
                </c:pt>
                <c:pt idx="2292">
                  <c:v>210.140625</c:v>
                </c:pt>
                <c:pt idx="2293">
                  <c:v>210.140625</c:v>
                </c:pt>
                <c:pt idx="2294">
                  <c:v>210.109375</c:v>
                </c:pt>
                <c:pt idx="2295">
                  <c:v>210.140625</c:v>
                </c:pt>
                <c:pt idx="2296">
                  <c:v>210.140625</c:v>
                </c:pt>
                <c:pt idx="2297">
                  <c:v>210.11328125</c:v>
                </c:pt>
                <c:pt idx="2298">
                  <c:v>210.1796875</c:v>
                </c:pt>
                <c:pt idx="2299">
                  <c:v>210.140625</c:v>
                </c:pt>
                <c:pt idx="2300">
                  <c:v>210.140625</c:v>
                </c:pt>
                <c:pt idx="2301">
                  <c:v>210.140625</c:v>
                </c:pt>
                <c:pt idx="2302">
                  <c:v>210.1484375</c:v>
                </c:pt>
                <c:pt idx="2303">
                  <c:v>210.1484375</c:v>
                </c:pt>
                <c:pt idx="2304">
                  <c:v>210.1484375</c:v>
                </c:pt>
                <c:pt idx="2305">
                  <c:v>210.12109375</c:v>
                </c:pt>
                <c:pt idx="2306">
                  <c:v>210.15234375</c:v>
                </c:pt>
                <c:pt idx="2307">
                  <c:v>210.19140625</c:v>
                </c:pt>
                <c:pt idx="2308">
                  <c:v>210.1484375</c:v>
                </c:pt>
                <c:pt idx="2309">
                  <c:v>210.1484375</c:v>
                </c:pt>
                <c:pt idx="2310">
                  <c:v>210.1171875</c:v>
                </c:pt>
                <c:pt idx="2311">
                  <c:v>210.1484375</c:v>
                </c:pt>
                <c:pt idx="2312">
                  <c:v>210.1484375</c:v>
                </c:pt>
                <c:pt idx="2313">
                  <c:v>210.1484375</c:v>
                </c:pt>
                <c:pt idx="2314">
                  <c:v>210.1875</c:v>
                </c:pt>
                <c:pt idx="2315">
                  <c:v>210.1484375</c:v>
                </c:pt>
                <c:pt idx="2316">
                  <c:v>210.1484375</c:v>
                </c:pt>
                <c:pt idx="2317">
                  <c:v>210.1875</c:v>
                </c:pt>
                <c:pt idx="2318">
                  <c:v>210.1484375</c:v>
                </c:pt>
                <c:pt idx="2319">
                  <c:v>210.1484375</c:v>
                </c:pt>
                <c:pt idx="2320">
                  <c:v>210.1484375</c:v>
                </c:pt>
                <c:pt idx="2321">
                  <c:v>210.1484375</c:v>
                </c:pt>
                <c:pt idx="2322">
                  <c:v>210.1953125</c:v>
                </c:pt>
                <c:pt idx="2323">
                  <c:v>210.15234375</c:v>
                </c:pt>
                <c:pt idx="2324">
                  <c:v>210.15234375</c:v>
                </c:pt>
                <c:pt idx="2325">
                  <c:v>210.15234375</c:v>
                </c:pt>
                <c:pt idx="2326">
                  <c:v>210.19140625</c:v>
                </c:pt>
                <c:pt idx="2327">
                  <c:v>210.15234375</c:v>
                </c:pt>
                <c:pt idx="2328">
                  <c:v>210.19140625</c:v>
                </c:pt>
                <c:pt idx="2329">
                  <c:v>210.1484375</c:v>
                </c:pt>
                <c:pt idx="2330">
                  <c:v>210.1484375</c:v>
                </c:pt>
                <c:pt idx="2331">
                  <c:v>210.27734375</c:v>
                </c:pt>
                <c:pt idx="2332">
                  <c:v>210.1484375</c:v>
                </c:pt>
                <c:pt idx="2333">
                  <c:v>210.12109375</c:v>
                </c:pt>
                <c:pt idx="2334">
                  <c:v>210.15234375</c:v>
                </c:pt>
                <c:pt idx="2335">
                  <c:v>210.15234375</c:v>
                </c:pt>
                <c:pt idx="2336">
                  <c:v>210.1484375</c:v>
                </c:pt>
                <c:pt idx="2337">
                  <c:v>210.17578125</c:v>
                </c:pt>
                <c:pt idx="2338">
                  <c:v>210.19140625</c:v>
                </c:pt>
                <c:pt idx="2339">
                  <c:v>210.14453125</c:v>
                </c:pt>
                <c:pt idx="2340">
                  <c:v>210.14453125</c:v>
                </c:pt>
                <c:pt idx="2341">
                  <c:v>210.1875</c:v>
                </c:pt>
                <c:pt idx="2342">
                  <c:v>210.1484375</c:v>
                </c:pt>
                <c:pt idx="2343">
                  <c:v>210.1484375</c:v>
                </c:pt>
                <c:pt idx="2344">
                  <c:v>210.19140625</c:v>
                </c:pt>
                <c:pt idx="2345">
                  <c:v>211.6875</c:v>
                </c:pt>
                <c:pt idx="2346">
                  <c:v>210.2265625</c:v>
                </c:pt>
                <c:pt idx="2347">
                  <c:v>210.1875</c:v>
                </c:pt>
                <c:pt idx="2348">
                  <c:v>210.17578125</c:v>
                </c:pt>
                <c:pt idx="2349">
                  <c:v>211.6875</c:v>
                </c:pt>
                <c:pt idx="2350">
                  <c:v>210.26171875</c:v>
                </c:pt>
                <c:pt idx="2351">
                  <c:v>210.1875</c:v>
                </c:pt>
                <c:pt idx="2352">
                  <c:v>210.19140625</c:v>
                </c:pt>
                <c:pt idx="2353">
                  <c:v>210.15625</c:v>
                </c:pt>
                <c:pt idx="2354">
                  <c:v>210.15625</c:v>
                </c:pt>
                <c:pt idx="2355">
                  <c:v>210.15625</c:v>
                </c:pt>
                <c:pt idx="2356">
                  <c:v>210.19140625</c:v>
                </c:pt>
                <c:pt idx="2357">
                  <c:v>210.15625</c:v>
                </c:pt>
                <c:pt idx="2358">
                  <c:v>210.19140625</c:v>
                </c:pt>
                <c:pt idx="2359">
                  <c:v>210.1953125</c:v>
                </c:pt>
                <c:pt idx="2360">
                  <c:v>210.15625</c:v>
                </c:pt>
                <c:pt idx="2361">
                  <c:v>210.15625</c:v>
                </c:pt>
                <c:pt idx="2362">
                  <c:v>210.23046875</c:v>
                </c:pt>
                <c:pt idx="2363">
                  <c:v>210.15625</c:v>
                </c:pt>
                <c:pt idx="2364">
                  <c:v>210.15625</c:v>
                </c:pt>
                <c:pt idx="2365">
                  <c:v>210.15625</c:v>
                </c:pt>
                <c:pt idx="2366">
                  <c:v>210.125</c:v>
                </c:pt>
                <c:pt idx="2367">
                  <c:v>210.19140625</c:v>
                </c:pt>
                <c:pt idx="2368">
                  <c:v>210.15234375</c:v>
                </c:pt>
                <c:pt idx="2369">
                  <c:v>210.12109375</c:v>
                </c:pt>
                <c:pt idx="2370">
                  <c:v>210.15234375</c:v>
                </c:pt>
                <c:pt idx="2371">
                  <c:v>210.15234375</c:v>
                </c:pt>
                <c:pt idx="2372">
                  <c:v>210.16015625</c:v>
                </c:pt>
                <c:pt idx="2373">
                  <c:v>210.19140625</c:v>
                </c:pt>
                <c:pt idx="2374">
                  <c:v>210.19140625</c:v>
                </c:pt>
                <c:pt idx="2375">
                  <c:v>210.23046875</c:v>
                </c:pt>
                <c:pt idx="2376">
                  <c:v>210.1875</c:v>
                </c:pt>
                <c:pt idx="2377">
                  <c:v>210.1875</c:v>
                </c:pt>
                <c:pt idx="2378">
                  <c:v>210.1875</c:v>
                </c:pt>
                <c:pt idx="2379">
                  <c:v>210.2265625</c:v>
                </c:pt>
                <c:pt idx="2380">
                  <c:v>210.125</c:v>
                </c:pt>
                <c:pt idx="2381">
                  <c:v>210.1953125</c:v>
                </c:pt>
                <c:pt idx="2382">
                  <c:v>210.18359375</c:v>
                </c:pt>
                <c:pt idx="2383">
                  <c:v>210.18359375</c:v>
                </c:pt>
                <c:pt idx="2384">
                  <c:v>210.15625</c:v>
                </c:pt>
                <c:pt idx="2385">
                  <c:v>210.125</c:v>
                </c:pt>
                <c:pt idx="2386">
                  <c:v>210.2578125</c:v>
                </c:pt>
                <c:pt idx="2387">
                  <c:v>210.2578125</c:v>
                </c:pt>
                <c:pt idx="2388">
                  <c:v>211.78125</c:v>
                </c:pt>
                <c:pt idx="2389">
                  <c:v>210.25</c:v>
                </c:pt>
                <c:pt idx="2390">
                  <c:v>210.22265625</c:v>
                </c:pt>
                <c:pt idx="2391">
                  <c:v>210.22265625</c:v>
                </c:pt>
                <c:pt idx="2392">
                  <c:v>210.25</c:v>
                </c:pt>
                <c:pt idx="2393">
                  <c:v>210.25</c:v>
                </c:pt>
                <c:pt idx="2394">
                  <c:v>210.22265625</c:v>
                </c:pt>
                <c:pt idx="2395">
                  <c:v>210.25390625</c:v>
                </c:pt>
                <c:pt idx="2396">
                  <c:v>210.25390625</c:v>
                </c:pt>
                <c:pt idx="2397">
                  <c:v>210.265625</c:v>
                </c:pt>
                <c:pt idx="2398">
                  <c:v>210.27734375</c:v>
                </c:pt>
                <c:pt idx="2399">
                  <c:v>210.27734375</c:v>
                </c:pt>
                <c:pt idx="2400">
                  <c:v>210.3125</c:v>
                </c:pt>
                <c:pt idx="2401">
                  <c:v>210.2734375</c:v>
                </c:pt>
                <c:pt idx="2402">
                  <c:v>210.22265625</c:v>
                </c:pt>
                <c:pt idx="2403">
                  <c:v>210.24609375</c:v>
                </c:pt>
                <c:pt idx="2404">
                  <c:v>210.24609375</c:v>
                </c:pt>
                <c:pt idx="2405">
                  <c:v>210.21875</c:v>
                </c:pt>
                <c:pt idx="2406">
                  <c:v>210.25</c:v>
                </c:pt>
                <c:pt idx="2407">
                  <c:v>210.25</c:v>
                </c:pt>
                <c:pt idx="2408">
                  <c:v>210.29296875</c:v>
                </c:pt>
                <c:pt idx="2409">
                  <c:v>210.25390625</c:v>
                </c:pt>
                <c:pt idx="2410">
                  <c:v>210.296875</c:v>
                </c:pt>
                <c:pt idx="2411">
                  <c:v>210.25</c:v>
                </c:pt>
                <c:pt idx="2412">
                  <c:v>210.25</c:v>
                </c:pt>
                <c:pt idx="2413">
                  <c:v>210.22265625</c:v>
                </c:pt>
                <c:pt idx="2414">
                  <c:v>210.27734375</c:v>
                </c:pt>
                <c:pt idx="2415">
                  <c:v>210.3203125</c:v>
                </c:pt>
                <c:pt idx="2416">
                  <c:v>210.26171875</c:v>
                </c:pt>
                <c:pt idx="2417">
                  <c:v>210.24609375</c:v>
                </c:pt>
                <c:pt idx="2418">
                  <c:v>210.28515625</c:v>
                </c:pt>
                <c:pt idx="2419">
                  <c:v>210.2421875</c:v>
                </c:pt>
                <c:pt idx="2420">
                  <c:v>210.2421875</c:v>
                </c:pt>
                <c:pt idx="2421">
                  <c:v>210.234375</c:v>
                </c:pt>
                <c:pt idx="2422">
                  <c:v>210.3046875</c:v>
                </c:pt>
                <c:pt idx="2423">
                  <c:v>210.26171875</c:v>
                </c:pt>
                <c:pt idx="2424">
                  <c:v>210.29296875</c:v>
                </c:pt>
                <c:pt idx="2425">
                  <c:v>210.25390625</c:v>
                </c:pt>
                <c:pt idx="2426">
                  <c:v>210.25390625</c:v>
                </c:pt>
                <c:pt idx="2427">
                  <c:v>210.25</c:v>
                </c:pt>
                <c:pt idx="2428">
                  <c:v>210.22265625</c:v>
                </c:pt>
                <c:pt idx="2429">
                  <c:v>210.1953125</c:v>
                </c:pt>
                <c:pt idx="2430">
                  <c:v>210.2265625</c:v>
                </c:pt>
                <c:pt idx="2431">
                  <c:v>210.2265625</c:v>
                </c:pt>
                <c:pt idx="2432">
                  <c:v>210.19921875</c:v>
                </c:pt>
                <c:pt idx="2433">
                  <c:v>210.23046875</c:v>
                </c:pt>
                <c:pt idx="2434">
                  <c:v>210.265625</c:v>
                </c:pt>
                <c:pt idx="2435">
                  <c:v>210.2265625</c:v>
                </c:pt>
                <c:pt idx="2436">
                  <c:v>210.2265625</c:v>
                </c:pt>
                <c:pt idx="2437">
                  <c:v>211.75390625</c:v>
                </c:pt>
                <c:pt idx="2438">
                  <c:v>210.26171875</c:v>
                </c:pt>
                <c:pt idx="2439">
                  <c:v>210.26171875</c:v>
                </c:pt>
                <c:pt idx="2440">
                  <c:v>210.26171875</c:v>
                </c:pt>
                <c:pt idx="2441">
                  <c:v>210.29296875</c:v>
                </c:pt>
                <c:pt idx="2442">
                  <c:v>210.265625</c:v>
                </c:pt>
                <c:pt idx="2443">
                  <c:v>210.2265625</c:v>
                </c:pt>
                <c:pt idx="2444">
                  <c:v>210.2265625</c:v>
                </c:pt>
                <c:pt idx="2445">
                  <c:v>210.1953125</c:v>
                </c:pt>
                <c:pt idx="2446">
                  <c:v>210.2265625</c:v>
                </c:pt>
                <c:pt idx="2447">
                  <c:v>210.2734375</c:v>
                </c:pt>
                <c:pt idx="2448">
                  <c:v>210.1953125</c:v>
                </c:pt>
                <c:pt idx="2449">
                  <c:v>210.26953125</c:v>
                </c:pt>
                <c:pt idx="2450">
                  <c:v>210.26953125</c:v>
                </c:pt>
                <c:pt idx="2451">
                  <c:v>210.1953125</c:v>
                </c:pt>
                <c:pt idx="2452">
                  <c:v>210.2890625</c:v>
                </c:pt>
                <c:pt idx="2453">
                  <c:v>210.25</c:v>
                </c:pt>
                <c:pt idx="2454">
                  <c:v>210.21875</c:v>
                </c:pt>
                <c:pt idx="2455">
                  <c:v>210.25</c:v>
                </c:pt>
                <c:pt idx="2456">
                  <c:v>210.25</c:v>
                </c:pt>
                <c:pt idx="2457">
                  <c:v>210.2890625</c:v>
                </c:pt>
                <c:pt idx="2458">
                  <c:v>210.2578125</c:v>
                </c:pt>
                <c:pt idx="2459">
                  <c:v>210.2578125</c:v>
                </c:pt>
                <c:pt idx="2460">
                  <c:v>211.78515625</c:v>
                </c:pt>
                <c:pt idx="2461">
                  <c:v>210.24609375</c:v>
                </c:pt>
                <c:pt idx="2462">
                  <c:v>210.21484375</c:v>
                </c:pt>
                <c:pt idx="2463">
                  <c:v>210.21484375</c:v>
                </c:pt>
                <c:pt idx="2464">
                  <c:v>210.25</c:v>
                </c:pt>
                <c:pt idx="2465">
                  <c:v>210.25</c:v>
                </c:pt>
                <c:pt idx="2466">
                  <c:v>210.296875</c:v>
                </c:pt>
                <c:pt idx="2467">
                  <c:v>210.24609375</c:v>
                </c:pt>
                <c:pt idx="2468">
                  <c:v>210.24609375</c:v>
                </c:pt>
                <c:pt idx="2469">
                  <c:v>210.28125</c:v>
                </c:pt>
                <c:pt idx="2470">
                  <c:v>210.28515625</c:v>
                </c:pt>
                <c:pt idx="2471">
                  <c:v>211.734375</c:v>
                </c:pt>
                <c:pt idx="2472">
                  <c:v>210.29296875</c:v>
                </c:pt>
                <c:pt idx="2473">
                  <c:v>211.78515625</c:v>
                </c:pt>
                <c:pt idx="2474">
                  <c:v>212.1796875</c:v>
                </c:pt>
                <c:pt idx="2475">
                  <c:v>212.3046875</c:v>
                </c:pt>
                <c:pt idx="2476">
                  <c:v>211.890625</c:v>
                </c:pt>
                <c:pt idx="2477">
                  <c:v>211.890625</c:v>
                </c:pt>
                <c:pt idx="2478">
                  <c:v>212</c:v>
                </c:pt>
                <c:pt idx="2479">
                  <c:v>212.1484375</c:v>
                </c:pt>
                <c:pt idx="2480">
                  <c:v>211.94921875</c:v>
                </c:pt>
                <c:pt idx="2481">
                  <c:v>211.87890625</c:v>
                </c:pt>
                <c:pt idx="2482">
                  <c:v>210.375</c:v>
                </c:pt>
                <c:pt idx="2483">
                  <c:v>210.265625</c:v>
                </c:pt>
                <c:pt idx="2484">
                  <c:v>210.26171875</c:v>
                </c:pt>
                <c:pt idx="2485">
                  <c:v>210.26171875</c:v>
                </c:pt>
                <c:pt idx="2486">
                  <c:v>210.26953125</c:v>
                </c:pt>
                <c:pt idx="2487">
                  <c:v>210.34375</c:v>
                </c:pt>
                <c:pt idx="2488">
                  <c:v>210.34375</c:v>
                </c:pt>
                <c:pt idx="2489">
                  <c:v>210.2890625</c:v>
                </c:pt>
                <c:pt idx="2490">
                  <c:v>210.26171875</c:v>
                </c:pt>
                <c:pt idx="2491">
                  <c:v>211.75</c:v>
                </c:pt>
                <c:pt idx="2492">
                  <c:v>210.27734375</c:v>
                </c:pt>
                <c:pt idx="2493">
                  <c:v>210.31640625</c:v>
                </c:pt>
                <c:pt idx="2494">
                  <c:v>210.24609375</c:v>
                </c:pt>
                <c:pt idx="2495">
                  <c:v>210.25390625</c:v>
                </c:pt>
                <c:pt idx="2496">
                  <c:v>210.28125</c:v>
                </c:pt>
                <c:pt idx="2497">
                  <c:v>210.25390625</c:v>
                </c:pt>
                <c:pt idx="2498">
                  <c:v>210.25390625</c:v>
                </c:pt>
                <c:pt idx="2499">
                  <c:v>210.25390625</c:v>
                </c:pt>
                <c:pt idx="2500">
                  <c:v>210.29296875</c:v>
                </c:pt>
                <c:pt idx="2501">
                  <c:v>210.25</c:v>
                </c:pt>
                <c:pt idx="2502">
                  <c:v>210.29296875</c:v>
                </c:pt>
                <c:pt idx="2503">
                  <c:v>210.29296875</c:v>
                </c:pt>
                <c:pt idx="2504">
                  <c:v>210.29296875</c:v>
                </c:pt>
                <c:pt idx="2505">
                  <c:v>210.265625</c:v>
                </c:pt>
                <c:pt idx="2506">
                  <c:v>210.265625</c:v>
                </c:pt>
                <c:pt idx="2507">
                  <c:v>210.24609375</c:v>
                </c:pt>
                <c:pt idx="2508">
                  <c:v>210.3203125</c:v>
                </c:pt>
                <c:pt idx="2509">
                  <c:v>210.31640625</c:v>
                </c:pt>
                <c:pt idx="2510">
                  <c:v>210.21875</c:v>
                </c:pt>
                <c:pt idx="2511">
                  <c:v>210.2890625</c:v>
                </c:pt>
                <c:pt idx="2512">
                  <c:v>210.25</c:v>
                </c:pt>
                <c:pt idx="2513">
                  <c:v>210.21875</c:v>
                </c:pt>
                <c:pt idx="2514">
                  <c:v>210.21875</c:v>
                </c:pt>
                <c:pt idx="2515">
                  <c:v>210.25</c:v>
                </c:pt>
                <c:pt idx="2516">
                  <c:v>210.25</c:v>
                </c:pt>
                <c:pt idx="2517">
                  <c:v>210.21875</c:v>
                </c:pt>
                <c:pt idx="2518">
                  <c:v>210.24609375</c:v>
                </c:pt>
                <c:pt idx="2519">
                  <c:v>210.24609375</c:v>
                </c:pt>
                <c:pt idx="2520">
                  <c:v>210.21484375</c:v>
                </c:pt>
                <c:pt idx="2521">
                  <c:v>210.24609375</c:v>
                </c:pt>
                <c:pt idx="2522">
                  <c:v>210.28125</c:v>
                </c:pt>
                <c:pt idx="2523">
                  <c:v>210.25</c:v>
                </c:pt>
                <c:pt idx="2524">
                  <c:v>210.25</c:v>
                </c:pt>
                <c:pt idx="2525">
                  <c:v>210.25</c:v>
                </c:pt>
                <c:pt idx="2526">
                  <c:v>210.33984375</c:v>
                </c:pt>
                <c:pt idx="2527">
                  <c:v>210.27734375</c:v>
                </c:pt>
                <c:pt idx="2528">
                  <c:v>210.21875</c:v>
                </c:pt>
                <c:pt idx="2529">
                  <c:v>210.24609375</c:v>
                </c:pt>
                <c:pt idx="2530">
                  <c:v>210.24609375</c:v>
                </c:pt>
                <c:pt idx="2531">
                  <c:v>210.24609375</c:v>
                </c:pt>
                <c:pt idx="2532">
                  <c:v>210.24609375</c:v>
                </c:pt>
                <c:pt idx="2533">
                  <c:v>210.21875</c:v>
                </c:pt>
                <c:pt idx="2534">
                  <c:v>210.21875</c:v>
                </c:pt>
                <c:pt idx="2535">
                  <c:v>210.24609375</c:v>
                </c:pt>
                <c:pt idx="2536">
                  <c:v>210.24609375</c:v>
                </c:pt>
                <c:pt idx="2537">
                  <c:v>210.21875</c:v>
                </c:pt>
                <c:pt idx="2538">
                  <c:v>210.25</c:v>
                </c:pt>
                <c:pt idx="2539">
                  <c:v>210.25</c:v>
                </c:pt>
                <c:pt idx="2540">
                  <c:v>210.22265625</c:v>
                </c:pt>
                <c:pt idx="2541">
                  <c:v>210.25390625</c:v>
                </c:pt>
                <c:pt idx="2542">
                  <c:v>210.296875</c:v>
                </c:pt>
                <c:pt idx="2543">
                  <c:v>210.2734375</c:v>
                </c:pt>
                <c:pt idx="2544">
                  <c:v>210.2734375</c:v>
                </c:pt>
                <c:pt idx="2545">
                  <c:v>210.2421875</c:v>
                </c:pt>
                <c:pt idx="2546">
                  <c:v>210.26953125</c:v>
                </c:pt>
                <c:pt idx="2547">
                  <c:v>210.25</c:v>
                </c:pt>
                <c:pt idx="2548">
                  <c:v>210.22265625</c:v>
                </c:pt>
                <c:pt idx="2549">
                  <c:v>211.68359375</c:v>
                </c:pt>
                <c:pt idx="2550">
                  <c:v>210.27734375</c:v>
                </c:pt>
                <c:pt idx="2551">
                  <c:v>210.25</c:v>
                </c:pt>
                <c:pt idx="2552">
                  <c:v>210.28125</c:v>
                </c:pt>
                <c:pt idx="2553">
                  <c:v>210.2421875</c:v>
                </c:pt>
                <c:pt idx="2554">
                  <c:v>210.2109375</c:v>
                </c:pt>
                <c:pt idx="2555">
                  <c:v>210.28515625</c:v>
                </c:pt>
                <c:pt idx="2556">
                  <c:v>211.80078125</c:v>
                </c:pt>
                <c:pt idx="2557">
                  <c:v>210.30078125</c:v>
                </c:pt>
                <c:pt idx="2558">
                  <c:v>210.2890625</c:v>
                </c:pt>
                <c:pt idx="2559">
                  <c:v>210.33203125</c:v>
                </c:pt>
                <c:pt idx="2560">
                  <c:v>210.265625</c:v>
                </c:pt>
                <c:pt idx="2561">
                  <c:v>210.30078125</c:v>
                </c:pt>
                <c:pt idx="2562">
                  <c:v>210.265625</c:v>
                </c:pt>
                <c:pt idx="2563">
                  <c:v>271.1796875</c:v>
                </c:pt>
                <c:pt idx="2564">
                  <c:v>271.40625</c:v>
                </c:pt>
                <c:pt idx="2565">
                  <c:v>210.703125</c:v>
                </c:pt>
                <c:pt idx="2566">
                  <c:v>210.71484375</c:v>
                </c:pt>
                <c:pt idx="2567">
                  <c:v>210.70703125</c:v>
                </c:pt>
                <c:pt idx="2568">
                  <c:v>210.70703125</c:v>
                </c:pt>
                <c:pt idx="2569">
                  <c:v>210.66796875</c:v>
                </c:pt>
                <c:pt idx="2570">
                  <c:v>210.6953125</c:v>
                </c:pt>
                <c:pt idx="2571">
                  <c:v>210.69921875</c:v>
                </c:pt>
                <c:pt idx="2572">
                  <c:v>210.6796875</c:v>
                </c:pt>
                <c:pt idx="2573">
                  <c:v>210.66015625</c:v>
                </c:pt>
                <c:pt idx="2574">
                  <c:v>210.6875</c:v>
                </c:pt>
                <c:pt idx="2575">
                  <c:v>212.22265625</c:v>
                </c:pt>
                <c:pt idx="2576">
                  <c:v>210.69921875</c:v>
                </c:pt>
                <c:pt idx="2577">
                  <c:v>210.703125</c:v>
                </c:pt>
                <c:pt idx="2578">
                  <c:v>210.70703125</c:v>
                </c:pt>
                <c:pt idx="2579">
                  <c:v>210.72265625</c:v>
                </c:pt>
                <c:pt idx="2580">
                  <c:v>210.7109375</c:v>
                </c:pt>
                <c:pt idx="2581">
                  <c:v>210.6953125</c:v>
                </c:pt>
                <c:pt idx="2582">
                  <c:v>210.6953125</c:v>
                </c:pt>
                <c:pt idx="2583">
                  <c:v>210.73828125</c:v>
                </c:pt>
                <c:pt idx="2584">
                  <c:v>210.69140625</c:v>
                </c:pt>
                <c:pt idx="2585">
                  <c:v>210.69140625</c:v>
                </c:pt>
                <c:pt idx="2586">
                  <c:v>210.73046875</c:v>
                </c:pt>
                <c:pt idx="2587">
                  <c:v>210.69140625</c:v>
                </c:pt>
                <c:pt idx="2588">
                  <c:v>210.73046875</c:v>
                </c:pt>
                <c:pt idx="2589">
                  <c:v>210.73046875</c:v>
                </c:pt>
                <c:pt idx="2590">
                  <c:v>210.69140625</c:v>
                </c:pt>
                <c:pt idx="2591">
                  <c:v>210.69140625</c:v>
                </c:pt>
                <c:pt idx="2592">
                  <c:v>210.6875</c:v>
                </c:pt>
                <c:pt idx="2593">
                  <c:v>210.6875</c:v>
                </c:pt>
                <c:pt idx="2594">
                  <c:v>210.71875</c:v>
                </c:pt>
                <c:pt idx="2595">
                  <c:v>210.71484375</c:v>
                </c:pt>
                <c:pt idx="2596">
                  <c:v>210.75</c:v>
                </c:pt>
                <c:pt idx="2597">
                  <c:v>210.6875</c:v>
                </c:pt>
                <c:pt idx="2598">
                  <c:v>212.21484375</c:v>
                </c:pt>
                <c:pt idx="2599">
                  <c:v>210.7265625</c:v>
                </c:pt>
                <c:pt idx="2600">
                  <c:v>210.69921875</c:v>
                </c:pt>
                <c:pt idx="2601">
                  <c:v>209.8984375</c:v>
                </c:pt>
                <c:pt idx="2602">
                  <c:v>209.91015625</c:v>
                </c:pt>
                <c:pt idx="2603">
                  <c:v>209.890625</c:v>
                </c:pt>
                <c:pt idx="2604">
                  <c:v>209.890625</c:v>
                </c:pt>
                <c:pt idx="2605">
                  <c:v>209.86328125</c:v>
                </c:pt>
                <c:pt idx="2606">
                  <c:v>209.86328125</c:v>
                </c:pt>
                <c:pt idx="2607">
                  <c:v>209.8359375</c:v>
                </c:pt>
                <c:pt idx="2608">
                  <c:v>209.9921875</c:v>
                </c:pt>
                <c:pt idx="2609">
                  <c:v>209.9921875</c:v>
                </c:pt>
                <c:pt idx="2610">
                  <c:v>209.9296875</c:v>
                </c:pt>
                <c:pt idx="2611">
                  <c:v>209.9296875</c:v>
                </c:pt>
                <c:pt idx="2612">
                  <c:v>209.8984375</c:v>
                </c:pt>
                <c:pt idx="2613">
                  <c:v>209.9296875</c:v>
                </c:pt>
                <c:pt idx="2614">
                  <c:v>209.953125</c:v>
                </c:pt>
                <c:pt idx="2615">
                  <c:v>209.98828125</c:v>
                </c:pt>
                <c:pt idx="2616">
                  <c:v>209.921875</c:v>
                </c:pt>
                <c:pt idx="2617">
                  <c:v>209.9609375</c:v>
                </c:pt>
                <c:pt idx="2618">
                  <c:v>209.953125</c:v>
                </c:pt>
                <c:pt idx="2619">
                  <c:v>209.9140625</c:v>
                </c:pt>
                <c:pt idx="2620">
                  <c:v>209.91796875</c:v>
                </c:pt>
                <c:pt idx="2621">
                  <c:v>209.9609375</c:v>
                </c:pt>
                <c:pt idx="2622">
                  <c:v>209.92578125</c:v>
                </c:pt>
                <c:pt idx="2623">
                  <c:v>209.9296875</c:v>
                </c:pt>
                <c:pt idx="2624">
                  <c:v>209.9296875</c:v>
                </c:pt>
                <c:pt idx="2625">
                  <c:v>209.96875</c:v>
                </c:pt>
                <c:pt idx="2626">
                  <c:v>209.92578125</c:v>
                </c:pt>
                <c:pt idx="2627">
                  <c:v>209.92578125</c:v>
                </c:pt>
                <c:pt idx="2628">
                  <c:v>209.96875</c:v>
                </c:pt>
                <c:pt idx="2629">
                  <c:v>209.92578125</c:v>
                </c:pt>
                <c:pt idx="2630">
                  <c:v>209.96875</c:v>
                </c:pt>
                <c:pt idx="2631">
                  <c:v>209.92578125</c:v>
                </c:pt>
                <c:pt idx="2632">
                  <c:v>209.92578125</c:v>
                </c:pt>
                <c:pt idx="2633">
                  <c:v>209.9296875</c:v>
                </c:pt>
                <c:pt idx="2634">
                  <c:v>209.9296875</c:v>
                </c:pt>
                <c:pt idx="2635">
                  <c:v>209.953125</c:v>
                </c:pt>
                <c:pt idx="2636">
                  <c:v>209.984375</c:v>
                </c:pt>
                <c:pt idx="2637">
                  <c:v>209.984375</c:v>
                </c:pt>
                <c:pt idx="2638">
                  <c:v>209.953125</c:v>
                </c:pt>
                <c:pt idx="2639">
                  <c:v>209.984375</c:v>
                </c:pt>
                <c:pt idx="2640">
                  <c:v>210.01171875</c:v>
                </c:pt>
                <c:pt idx="2641">
                  <c:v>209.953125</c:v>
                </c:pt>
                <c:pt idx="2642">
                  <c:v>209.9296875</c:v>
                </c:pt>
                <c:pt idx="2643">
                  <c:v>209.9296875</c:v>
                </c:pt>
                <c:pt idx="2644">
                  <c:v>209.8984375</c:v>
                </c:pt>
                <c:pt idx="2645">
                  <c:v>209.92578125</c:v>
                </c:pt>
                <c:pt idx="2646">
                  <c:v>209.92578125</c:v>
                </c:pt>
                <c:pt idx="2647">
                  <c:v>209.89453125</c:v>
                </c:pt>
                <c:pt idx="2648">
                  <c:v>209.92578125</c:v>
                </c:pt>
                <c:pt idx="2649">
                  <c:v>209.9609375</c:v>
                </c:pt>
                <c:pt idx="2650">
                  <c:v>209.8984375</c:v>
                </c:pt>
                <c:pt idx="2651">
                  <c:v>209.92578125</c:v>
                </c:pt>
                <c:pt idx="2652">
                  <c:v>209.92578125</c:v>
                </c:pt>
                <c:pt idx="2653">
                  <c:v>209.89453125</c:v>
                </c:pt>
                <c:pt idx="2654">
                  <c:v>209.9609375</c:v>
                </c:pt>
                <c:pt idx="2655">
                  <c:v>209.95703125</c:v>
                </c:pt>
                <c:pt idx="2656">
                  <c:v>209.984375</c:v>
                </c:pt>
                <c:pt idx="2657">
                  <c:v>209.984375</c:v>
                </c:pt>
                <c:pt idx="2658">
                  <c:v>210.00390625</c:v>
                </c:pt>
                <c:pt idx="2659">
                  <c:v>209.99609375</c:v>
                </c:pt>
                <c:pt idx="2660">
                  <c:v>209.98828125</c:v>
                </c:pt>
                <c:pt idx="2661">
                  <c:v>209.9921875</c:v>
                </c:pt>
                <c:pt idx="2662">
                  <c:v>209.9609375</c:v>
                </c:pt>
                <c:pt idx="2663">
                  <c:v>210</c:v>
                </c:pt>
                <c:pt idx="2664">
                  <c:v>209.9609375</c:v>
                </c:pt>
                <c:pt idx="2665">
                  <c:v>209.9609375</c:v>
                </c:pt>
                <c:pt idx="2666">
                  <c:v>209.95703125</c:v>
                </c:pt>
                <c:pt idx="2667">
                  <c:v>209.91796875</c:v>
                </c:pt>
                <c:pt idx="2668">
                  <c:v>209.91796875</c:v>
                </c:pt>
                <c:pt idx="2669">
                  <c:v>209.9140625</c:v>
                </c:pt>
                <c:pt idx="2670">
                  <c:v>209.9140625</c:v>
                </c:pt>
                <c:pt idx="2671">
                  <c:v>209.890625</c:v>
                </c:pt>
                <c:pt idx="2672">
                  <c:v>209.9921875</c:v>
                </c:pt>
                <c:pt idx="2673">
                  <c:v>209.98828125</c:v>
                </c:pt>
                <c:pt idx="2674">
                  <c:v>209.890625</c:v>
                </c:pt>
                <c:pt idx="2675">
                  <c:v>209.95703125</c:v>
                </c:pt>
                <c:pt idx="2676">
                  <c:v>209.9140625</c:v>
                </c:pt>
                <c:pt idx="2677">
                  <c:v>209.91015625</c:v>
                </c:pt>
                <c:pt idx="2678">
                  <c:v>209.94921875</c:v>
                </c:pt>
                <c:pt idx="2679">
                  <c:v>209.91015625</c:v>
                </c:pt>
                <c:pt idx="2680">
                  <c:v>209.91796875</c:v>
                </c:pt>
                <c:pt idx="2681">
                  <c:v>209.91796875</c:v>
                </c:pt>
                <c:pt idx="2682">
                  <c:v>209.91796875</c:v>
                </c:pt>
                <c:pt idx="2683">
                  <c:v>209.91796875</c:v>
                </c:pt>
                <c:pt idx="2684">
                  <c:v>209.91796875</c:v>
                </c:pt>
                <c:pt idx="2685">
                  <c:v>209.921875</c:v>
                </c:pt>
                <c:pt idx="2686">
                  <c:v>209.96484375</c:v>
                </c:pt>
                <c:pt idx="2687">
                  <c:v>209.96875</c:v>
                </c:pt>
                <c:pt idx="2688">
                  <c:v>209.92578125</c:v>
                </c:pt>
                <c:pt idx="2689">
                  <c:v>209.92578125</c:v>
                </c:pt>
                <c:pt idx="2690">
                  <c:v>209.98828125</c:v>
                </c:pt>
                <c:pt idx="2691">
                  <c:v>209.984375</c:v>
                </c:pt>
                <c:pt idx="2692">
                  <c:v>209.98046875</c:v>
                </c:pt>
                <c:pt idx="2693">
                  <c:v>210.0234375</c:v>
                </c:pt>
                <c:pt idx="2694">
                  <c:v>209.98046875</c:v>
                </c:pt>
                <c:pt idx="2695">
                  <c:v>209.984375</c:v>
                </c:pt>
                <c:pt idx="2696">
                  <c:v>209.984375</c:v>
                </c:pt>
                <c:pt idx="2697">
                  <c:v>210.109375</c:v>
                </c:pt>
                <c:pt idx="2698">
                  <c:v>209.95703125</c:v>
                </c:pt>
                <c:pt idx="2699">
                  <c:v>209.95703125</c:v>
                </c:pt>
                <c:pt idx="2700">
                  <c:v>209.953125</c:v>
                </c:pt>
                <c:pt idx="2701">
                  <c:v>209.953125</c:v>
                </c:pt>
                <c:pt idx="2702">
                  <c:v>209.92578125</c:v>
                </c:pt>
                <c:pt idx="2703">
                  <c:v>209.95703125</c:v>
                </c:pt>
                <c:pt idx="2704">
                  <c:v>209.984375</c:v>
                </c:pt>
                <c:pt idx="2705">
                  <c:v>209.95703125</c:v>
                </c:pt>
                <c:pt idx="2706">
                  <c:v>210.62890625</c:v>
                </c:pt>
                <c:pt idx="2707">
                  <c:v>210.03125</c:v>
                </c:pt>
                <c:pt idx="2708">
                  <c:v>210.0234375</c:v>
                </c:pt>
                <c:pt idx="2709">
                  <c:v>209.9765625</c:v>
                </c:pt>
                <c:pt idx="2710">
                  <c:v>209.9765625</c:v>
                </c:pt>
                <c:pt idx="2711">
                  <c:v>210.015625</c:v>
                </c:pt>
                <c:pt idx="2712">
                  <c:v>209.9453125</c:v>
                </c:pt>
                <c:pt idx="2713">
                  <c:v>209.97265625</c:v>
                </c:pt>
                <c:pt idx="2714">
                  <c:v>209.97265625</c:v>
                </c:pt>
                <c:pt idx="2715">
                  <c:v>210.01171875</c:v>
                </c:pt>
                <c:pt idx="2716">
                  <c:v>210.01953125</c:v>
                </c:pt>
                <c:pt idx="2717">
                  <c:v>209.984375</c:v>
                </c:pt>
                <c:pt idx="2718">
                  <c:v>209.9609375</c:v>
                </c:pt>
                <c:pt idx="2719">
                  <c:v>209.9609375</c:v>
                </c:pt>
                <c:pt idx="2720">
                  <c:v>209.9609375</c:v>
                </c:pt>
                <c:pt idx="2721">
                  <c:v>209.95703125</c:v>
                </c:pt>
                <c:pt idx="2722">
                  <c:v>209.95703125</c:v>
                </c:pt>
                <c:pt idx="2723">
                  <c:v>209.92578125</c:v>
                </c:pt>
                <c:pt idx="2724">
                  <c:v>209.953125</c:v>
                </c:pt>
                <c:pt idx="2725">
                  <c:v>209.953125</c:v>
                </c:pt>
                <c:pt idx="2726">
                  <c:v>209.95703125</c:v>
                </c:pt>
                <c:pt idx="2727">
                  <c:v>209.95703125</c:v>
                </c:pt>
                <c:pt idx="2728">
                  <c:v>209.9609375</c:v>
                </c:pt>
                <c:pt idx="2729">
                  <c:v>209.9609375</c:v>
                </c:pt>
                <c:pt idx="2730">
                  <c:v>209.9609375</c:v>
                </c:pt>
                <c:pt idx="2731">
                  <c:v>210.00390625</c:v>
                </c:pt>
                <c:pt idx="2732">
                  <c:v>209.9609375</c:v>
                </c:pt>
                <c:pt idx="2733">
                  <c:v>209.9296875</c:v>
                </c:pt>
                <c:pt idx="2734">
                  <c:v>209.95703125</c:v>
                </c:pt>
                <c:pt idx="2735">
                  <c:v>209.95703125</c:v>
                </c:pt>
                <c:pt idx="2736">
                  <c:v>209.95703125</c:v>
                </c:pt>
                <c:pt idx="2737">
                  <c:v>209.95703125</c:v>
                </c:pt>
                <c:pt idx="2738">
                  <c:v>209.95703125</c:v>
                </c:pt>
                <c:pt idx="2739">
                  <c:v>209.9609375</c:v>
                </c:pt>
                <c:pt idx="2740">
                  <c:v>209.98828125</c:v>
                </c:pt>
                <c:pt idx="2741">
                  <c:v>209.98828125</c:v>
                </c:pt>
                <c:pt idx="2742">
                  <c:v>209.95703125</c:v>
                </c:pt>
                <c:pt idx="2743">
                  <c:v>209.95703125</c:v>
                </c:pt>
                <c:pt idx="2744">
                  <c:v>209.9921875</c:v>
                </c:pt>
                <c:pt idx="2745">
                  <c:v>209.9921875</c:v>
                </c:pt>
                <c:pt idx="2746">
                  <c:v>209.93359375</c:v>
                </c:pt>
                <c:pt idx="2747">
                  <c:v>209.9609375</c:v>
                </c:pt>
                <c:pt idx="2748">
                  <c:v>209.9609375</c:v>
                </c:pt>
                <c:pt idx="2749">
                  <c:v>209.9296875</c:v>
                </c:pt>
                <c:pt idx="2750">
                  <c:v>209.9609375</c:v>
                </c:pt>
                <c:pt idx="2751">
                  <c:v>211.5</c:v>
                </c:pt>
                <c:pt idx="2752">
                  <c:v>210</c:v>
                </c:pt>
                <c:pt idx="2753">
                  <c:v>210</c:v>
                </c:pt>
                <c:pt idx="2754">
                  <c:v>211.1875</c:v>
                </c:pt>
                <c:pt idx="2755">
                  <c:v>210.07421875</c:v>
                </c:pt>
                <c:pt idx="2756">
                  <c:v>210.03515625</c:v>
                </c:pt>
                <c:pt idx="2757">
                  <c:v>210.03515625</c:v>
                </c:pt>
                <c:pt idx="2758">
                  <c:v>210.03515625</c:v>
                </c:pt>
                <c:pt idx="2759">
                  <c:v>210.00390625</c:v>
                </c:pt>
                <c:pt idx="2760">
                  <c:v>210.1015625</c:v>
                </c:pt>
                <c:pt idx="2761">
                  <c:v>210.1015625</c:v>
                </c:pt>
                <c:pt idx="2762">
                  <c:v>210.0703125</c:v>
                </c:pt>
                <c:pt idx="2763">
                  <c:v>210.02734375</c:v>
                </c:pt>
                <c:pt idx="2764">
                  <c:v>210.02734375</c:v>
                </c:pt>
                <c:pt idx="2765">
                  <c:v>210.03125</c:v>
                </c:pt>
                <c:pt idx="2766">
                  <c:v>210.0625</c:v>
                </c:pt>
                <c:pt idx="2767">
                  <c:v>210.06640625</c:v>
                </c:pt>
                <c:pt idx="2768">
                  <c:v>210.078125</c:v>
                </c:pt>
                <c:pt idx="2769">
                  <c:v>210.03515625</c:v>
                </c:pt>
                <c:pt idx="2770">
                  <c:v>210.13671875</c:v>
                </c:pt>
                <c:pt idx="2771">
                  <c:v>210.08984375</c:v>
                </c:pt>
                <c:pt idx="2772">
                  <c:v>210.0546875</c:v>
                </c:pt>
                <c:pt idx="2773">
                  <c:v>210.0546875</c:v>
                </c:pt>
                <c:pt idx="2774">
                  <c:v>210.0546875</c:v>
                </c:pt>
                <c:pt idx="2775">
                  <c:v>210.05859375</c:v>
                </c:pt>
                <c:pt idx="2776">
                  <c:v>210.06640625</c:v>
                </c:pt>
                <c:pt idx="2777">
                  <c:v>210.02734375</c:v>
                </c:pt>
                <c:pt idx="2778">
                  <c:v>210.02734375</c:v>
                </c:pt>
                <c:pt idx="2779">
                  <c:v>210.02734375</c:v>
                </c:pt>
                <c:pt idx="2780">
                  <c:v>210.02734375</c:v>
                </c:pt>
                <c:pt idx="2781">
                  <c:v>210.15625</c:v>
                </c:pt>
                <c:pt idx="2782">
                  <c:v>209.99609375</c:v>
                </c:pt>
                <c:pt idx="2783">
                  <c:v>210.02734375</c:v>
                </c:pt>
                <c:pt idx="2784">
                  <c:v>210.02734375</c:v>
                </c:pt>
                <c:pt idx="2785">
                  <c:v>210.02734375</c:v>
                </c:pt>
                <c:pt idx="2786">
                  <c:v>210.06640625</c:v>
                </c:pt>
                <c:pt idx="2787">
                  <c:v>209.99609375</c:v>
                </c:pt>
                <c:pt idx="2788">
                  <c:v>210.02734375</c:v>
                </c:pt>
                <c:pt idx="2789">
                  <c:v>210.02734375</c:v>
                </c:pt>
                <c:pt idx="2790">
                  <c:v>210.03125</c:v>
                </c:pt>
                <c:pt idx="2791">
                  <c:v>210.0546875</c:v>
                </c:pt>
                <c:pt idx="2792">
                  <c:v>210.01953125</c:v>
                </c:pt>
                <c:pt idx="2793">
                  <c:v>209.9921875</c:v>
                </c:pt>
                <c:pt idx="2794">
                  <c:v>210.0234375</c:v>
                </c:pt>
                <c:pt idx="2795">
                  <c:v>210.06640625</c:v>
                </c:pt>
                <c:pt idx="2796">
                  <c:v>210.0234375</c:v>
                </c:pt>
                <c:pt idx="2797">
                  <c:v>210.0234375</c:v>
                </c:pt>
                <c:pt idx="2798">
                  <c:v>210.0234375</c:v>
                </c:pt>
                <c:pt idx="2799">
                  <c:v>210.0234375</c:v>
                </c:pt>
                <c:pt idx="2800">
                  <c:v>210.0234375</c:v>
                </c:pt>
                <c:pt idx="2801">
                  <c:v>210.04296875</c:v>
                </c:pt>
                <c:pt idx="2802">
                  <c:v>210.02734375</c:v>
                </c:pt>
                <c:pt idx="2803">
                  <c:v>210.02734375</c:v>
                </c:pt>
                <c:pt idx="2804">
                  <c:v>211.578125</c:v>
                </c:pt>
                <c:pt idx="2805">
                  <c:v>210.06640625</c:v>
                </c:pt>
                <c:pt idx="2806">
                  <c:v>210.06640625</c:v>
                </c:pt>
                <c:pt idx="2807">
                  <c:v>210.01171875</c:v>
                </c:pt>
                <c:pt idx="2808">
                  <c:v>210.07421875</c:v>
                </c:pt>
                <c:pt idx="2809">
                  <c:v>210.07421875</c:v>
                </c:pt>
                <c:pt idx="2810">
                  <c:v>210.0859375</c:v>
                </c:pt>
                <c:pt idx="2811">
                  <c:v>210.0859375</c:v>
                </c:pt>
                <c:pt idx="2812">
                  <c:v>210.05859375</c:v>
                </c:pt>
                <c:pt idx="2813">
                  <c:v>210.046875</c:v>
                </c:pt>
                <c:pt idx="2814">
                  <c:v>210.08203125</c:v>
                </c:pt>
                <c:pt idx="2815">
                  <c:v>211.35546875</c:v>
                </c:pt>
                <c:pt idx="2816">
                  <c:v>210.05859375</c:v>
                </c:pt>
                <c:pt idx="2817">
                  <c:v>210.09375</c:v>
                </c:pt>
                <c:pt idx="2818">
                  <c:v>210.09375</c:v>
                </c:pt>
                <c:pt idx="2819">
                  <c:v>210.05859375</c:v>
                </c:pt>
                <c:pt idx="2820">
                  <c:v>210.0546875</c:v>
                </c:pt>
                <c:pt idx="2821">
                  <c:v>210.08203125</c:v>
                </c:pt>
                <c:pt idx="2822">
                  <c:v>210.0546875</c:v>
                </c:pt>
                <c:pt idx="2823">
                  <c:v>210.0546875</c:v>
                </c:pt>
                <c:pt idx="2824">
                  <c:v>210.0546875</c:v>
                </c:pt>
                <c:pt idx="2825">
                  <c:v>210.02734375</c:v>
                </c:pt>
                <c:pt idx="2826">
                  <c:v>210.0546875</c:v>
                </c:pt>
                <c:pt idx="2827">
                  <c:v>210.0546875</c:v>
                </c:pt>
                <c:pt idx="2828">
                  <c:v>210.0546875</c:v>
                </c:pt>
                <c:pt idx="2829">
                  <c:v>210.0546875</c:v>
                </c:pt>
                <c:pt idx="2830">
                  <c:v>210.0703125</c:v>
                </c:pt>
                <c:pt idx="2831">
                  <c:v>210.05859375</c:v>
                </c:pt>
                <c:pt idx="2832">
                  <c:v>210.05859375</c:v>
                </c:pt>
                <c:pt idx="2833">
                  <c:v>210.09765625</c:v>
                </c:pt>
                <c:pt idx="2834">
                  <c:v>210.05859375</c:v>
                </c:pt>
                <c:pt idx="2835">
                  <c:v>210.02734375</c:v>
                </c:pt>
                <c:pt idx="2836">
                  <c:v>210.05859375</c:v>
                </c:pt>
                <c:pt idx="2837">
                  <c:v>210.05859375</c:v>
                </c:pt>
                <c:pt idx="2838">
                  <c:v>210.1015625</c:v>
                </c:pt>
                <c:pt idx="2839">
                  <c:v>210.1015625</c:v>
                </c:pt>
                <c:pt idx="2840">
                  <c:v>210.05859375</c:v>
                </c:pt>
                <c:pt idx="2841">
                  <c:v>210.0546875</c:v>
                </c:pt>
                <c:pt idx="2842">
                  <c:v>210.09765625</c:v>
                </c:pt>
                <c:pt idx="2843">
                  <c:v>210.0546875</c:v>
                </c:pt>
                <c:pt idx="2844">
                  <c:v>210.0546875</c:v>
                </c:pt>
                <c:pt idx="2845">
                  <c:v>210.1015625</c:v>
                </c:pt>
                <c:pt idx="2846">
                  <c:v>210.05859375</c:v>
                </c:pt>
                <c:pt idx="2847">
                  <c:v>210.05859375</c:v>
                </c:pt>
                <c:pt idx="2848">
                  <c:v>210.18359375</c:v>
                </c:pt>
                <c:pt idx="2849">
                  <c:v>210.0625</c:v>
                </c:pt>
                <c:pt idx="2850">
                  <c:v>210.09765625</c:v>
                </c:pt>
                <c:pt idx="2851">
                  <c:v>210.1875</c:v>
                </c:pt>
                <c:pt idx="2852">
                  <c:v>210.08203125</c:v>
                </c:pt>
                <c:pt idx="2853">
                  <c:v>210.08203125</c:v>
                </c:pt>
                <c:pt idx="2854">
                  <c:v>210.08203125</c:v>
                </c:pt>
                <c:pt idx="2855">
                  <c:v>210.08203125</c:v>
                </c:pt>
                <c:pt idx="2856">
                  <c:v>210.0234375</c:v>
                </c:pt>
                <c:pt idx="2857">
                  <c:v>210.09375</c:v>
                </c:pt>
                <c:pt idx="2858">
                  <c:v>210.09375</c:v>
                </c:pt>
                <c:pt idx="2859">
                  <c:v>210.05859375</c:v>
                </c:pt>
                <c:pt idx="2860">
                  <c:v>210.12890625</c:v>
                </c:pt>
                <c:pt idx="2861">
                  <c:v>210.12890625</c:v>
                </c:pt>
                <c:pt idx="2862">
                  <c:v>210.06640625</c:v>
                </c:pt>
                <c:pt idx="2863">
                  <c:v>210.06640625</c:v>
                </c:pt>
                <c:pt idx="2864">
                  <c:v>210.0625</c:v>
                </c:pt>
                <c:pt idx="2865">
                  <c:v>210.0625</c:v>
                </c:pt>
                <c:pt idx="2866">
                  <c:v>210.10546875</c:v>
                </c:pt>
                <c:pt idx="2867">
                  <c:v>210.1015625</c:v>
                </c:pt>
                <c:pt idx="2868">
                  <c:v>210.05859375</c:v>
                </c:pt>
                <c:pt idx="2869">
                  <c:v>210.1015625</c:v>
                </c:pt>
                <c:pt idx="2870">
                  <c:v>210.05859375</c:v>
                </c:pt>
                <c:pt idx="2871">
                  <c:v>272.37109375</c:v>
                </c:pt>
                <c:pt idx="2872">
                  <c:v>271.00390625</c:v>
                </c:pt>
                <c:pt idx="2873">
                  <c:v>270.9375</c:v>
                </c:pt>
                <c:pt idx="2874">
                  <c:v>271.48828125</c:v>
                </c:pt>
                <c:pt idx="2875">
                  <c:v>272.17578125</c:v>
                </c:pt>
                <c:pt idx="2876">
                  <c:v>211.171875</c:v>
                </c:pt>
                <c:pt idx="2877">
                  <c:v>211.25390625</c:v>
                </c:pt>
                <c:pt idx="2878">
                  <c:v>211.2109375</c:v>
                </c:pt>
                <c:pt idx="2879">
                  <c:v>211.17578125</c:v>
                </c:pt>
                <c:pt idx="2880">
                  <c:v>211.20703125</c:v>
                </c:pt>
                <c:pt idx="2881">
                  <c:v>211.20703125</c:v>
                </c:pt>
                <c:pt idx="2882">
                  <c:v>211.24609375</c:v>
                </c:pt>
                <c:pt idx="2883">
                  <c:v>211.20703125</c:v>
                </c:pt>
                <c:pt idx="2884">
                  <c:v>211.20703125</c:v>
                </c:pt>
                <c:pt idx="2885">
                  <c:v>211.203125</c:v>
                </c:pt>
                <c:pt idx="2886">
                  <c:v>211.203125</c:v>
                </c:pt>
                <c:pt idx="2887">
                  <c:v>211.171875</c:v>
                </c:pt>
                <c:pt idx="2888">
                  <c:v>211.203125</c:v>
                </c:pt>
                <c:pt idx="2889">
                  <c:v>211.203125</c:v>
                </c:pt>
                <c:pt idx="2890">
                  <c:v>211.17578125</c:v>
                </c:pt>
                <c:pt idx="2891">
                  <c:v>211.24609375</c:v>
                </c:pt>
                <c:pt idx="2892">
                  <c:v>211.20703125</c:v>
                </c:pt>
                <c:pt idx="2893">
                  <c:v>211.17578125</c:v>
                </c:pt>
                <c:pt idx="2894">
                  <c:v>211.2421875</c:v>
                </c:pt>
                <c:pt idx="2895">
                  <c:v>211.26171875</c:v>
                </c:pt>
                <c:pt idx="2896">
                  <c:v>211.21484375</c:v>
                </c:pt>
                <c:pt idx="2897">
                  <c:v>211.21484375</c:v>
                </c:pt>
                <c:pt idx="2898">
                  <c:v>211.2265625</c:v>
                </c:pt>
                <c:pt idx="2899">
                  <c:v>272.33203125</c:v>
                </c:pt>
                <c:pt idx="2900">
                  <c:v>272.12890625</c:v>
                </c:pt>
                <c:pt idx="2901">
                  <c:v>272.36328125</c:v>
                </c:pt>
                <c:pt idx="2902">
                  <c:v>272.52734375</c:v>
                </c:pt>
                <c:pt idx="2903">
                  <c:v>272.26953125</c:v>
                </c:pt>
                <c:pt idx="2904">
                  <c:v>272.26171875</c:v>
                </c:pt>
                <c:pt idx="2905">
                  <c:v>272.24609375</c:v>
                </c:pt>
                <c:pt idx="2906">
                  <c:v>272.51953125</c:v>
                </c:pt>
                <c:pt idx="2907">
                  <c:v>272.30859375</c:v>
                </c:pt>
                <c:pt idx="2908">
                  <c:v>272.3046875</c:v>
                </c:pt>
                <c:pt idx="2909">
                  <c:v>272.30859375</c:v>
                </c:pt>
                <c:pt idx="2910">
                  <c:v>272.2578125</c:v>
                </c:pt>
                <c:pt idx="2911">
                  <c:v>272.5703125</c:v>
                </c:pt>
                <c:pt idx="2912">
                  <c:v>272.38671875</c:v>
                </c:pt>
                <c:pt idx="2913">
                  <c:v>272.3359375</c:v>
                </c:pt>
                <c:pt idx="2914">
                  <c:v>272.5390625</c:v>
                </c:pt>
                <c:pt idx="2915">
                  <c:v>272.5859375</c:v>
                </c:pt>
                <c:pt idx="2916">
                  <c:v>272.578125</c:v>
                </c:pt>
                <c:pt idx="2917">
                  <c:v>272.31640625</c:v>
                </c:pt>
                <c:pt idx="2918">
                  <c:v>272.62109375</c:v>
                </c:pt>
                <c:pt idx="2919">
                  <c:v>272.62109375</c:v>
                </c:pt>
                <c:pt idx="2920">
                  <c:v>272.64453125</c:v>
                </c:pt>
                <c:pt idx="2921">
                  <c:v>272.60546875</c:v>
                </c:pt>
                <c:pt idx="2922">
                  <c:v>272.625</c:v>
                </c:pt>
                <c:pt idx="2923">
                  <c:v>272.390625</c:v>
                </c:pt>
                <c:pt idx="2924">
                  <c:v>274.11328125</c:v>
                </c:pt>
                <c:pt idx="2925">
                  <c:v>272.90625</c:v>
                </c:pt>
                <c:pt idx="2926">
                  <c:v>273.1015625</c:v>
                </c:pt>
                <c:pt idx="2927">
                  <c:v>272.27734375</c:v>
                </c:pt>
                <c:pt idx="2928">
                  <c:v>271.83203125</c:v>
                </c:pt>
                <c:pt idx="2929">
                  <c:v>273.83984375</c:v>
                </c:pt>
                <c:pt idx="2930">
                  <c:v>272.3046875</c:v>
                </c:pt>
                <c:pt idx="2931">
                  <c:v>272.3515625</c:v>
                </c:pt>
                <c:pt idx="2932">
                  <c:v>272.3984375</c:v>
                </c:pt>
                <c:pt idx="2933">
                  <c:v>272.31640625</c:v>
                </c:pt>
                <c:pt idx="2934">
                  <c:v>272.34765625</c:v>
                </c:pt>
                <c:pt idx="2935">
                  <c:v>273.87109375</c:v>
                </c:pt>
                <c:pt idx="2936">
                  <c:v>211.671875</c:v>
                </c:pt>
                <c:pt idx="2937">
                  <c:v>211.703125</c:v>
                </c:pt>
                <c:pt idx="2938">
                  <c:v>211.73828125</c:v>
                </c:pt>
                <c:pt idx="2939">
                  <c:v>211.734375</c:v>
                </c:pt>
                <c:pt idx="2940">
                  <c:v>211.7109375</c:v>
                </c:pt>
                <c:pt idx="2941">
                  <c:v>211.6796875</c:v>
                </c:pt>
                <c:pt idx="2942">
                  <c:v>211.75</c:v>
                </c:pt>
                <c:pt idx="2943">
                  <c:v>211.6953125</c:v>
                </c:pt>
                <c:pt idx="2944">
                  <c:v>211.6953125</c:v>
                </c:pt>
                <c:pt idx="2945">
                  <c:v>211.69140625</c:v>
                </c:pt>
                <c:pt idx="2946">
                  <c:v>211.69140625</c:v>
                </c:pt>
                <c:pt idx="2947">
                  <c:v>211.66015625</c:v>
                </c:pt>
                <c:pt idx="2948">
                  <c:v>211.69140625</c:v>
                </c:pt>
                <c:pt idx="2949">
                  <c:v>211.71875</c:v>
                </c:pt>
                <c:pt idx="2950">
                  <c:v>211.67578125</c:v>
                </c:pt>
                <c:pt idx="2951">
                  <c:v>211.67578125</c:v>
                </c:pt>
                <c:pt idx="2952">
                  <c:v>211.734375</c:v>
                </c:pt>
                <c:pt idx="2953">
                  <c:v>211.69140625</c:v>
                </c:pt>
                <c:pt idx="2954">
                  <c:v>211.73046875</c:v>
                </c:pt>
                <c:pt idx="2955">
                  <c:v>211.6953125</c:v>
                </c:pt>
                <c:pt idx="2956">
                  <c:v>211.72265625</c:v>
                </c:pt>
                <c:pt idx="2957">
                  <c:v>211.69140625</c:v>
                </c:pt>
                <c:pt idx="2958">
                  <c:v>211.7421875</c:v>
                </c:pt>
                <c:pt idx="2959">
                  <c:v>211.7421875</c:v>
                </c:pt>
                <c:pt idx="2960">
                  <c:v>211.75390625</c:v>
                </c:pt>
                <c:pt idx="2961">
                  <c:v>211.7109375</c:v>
                </c:pt>
                <c:pt idx="2962">
                  <c:v>211.6796875</c:v>
                </c:pt>
                <c:pt idx="2963">
                  <c:v>211.7265625</c:v>
                </c:pt>
                <c:pt idx="2964">
                  <c:v>211.68359375</c:v>
                </c:pt>
                <c:pt idx="2965">
                  <c:v>211.65625</c:v>
                </c:pt>
                <c:pt idx="2966">
                  <c:v>211.6875</c:v>
                </c:pt>
                <c:pt idx="2967">
                  <c:v>211.6875</c:v>
                </c:pt>
                <c:pt idx="2968">
                  <c:v>211.71484375</c:v>
                </c:pt>
                <c:pt idx="2969">
                  <c:v>211.71484375</c:v>
                </c:pt>
                <c:pt idx="2970">
                  <c:v>211.73046875</c:v>
                </c:pt>
                <c:pt idx="2971">
                  <c:v>211.6875</c:v>
                </c:pt>
                <c:pt idx="2972">
                  <c:v>211.71484375</c:v>
                </c:pt>
                <c:pt idx="2973">
                  <c:v>211.71875</c:v>
                </c:pt>
                <c:pt idx="2974">
                  <c:v>211.71875</c:v>
                </c:pt>
                <c:pt idx="2975">
                  <c:v>211.6875</c:v>
                </c:pt>
                <c:pt idx="2976">
                  <c:v>211.71875</c:v>
                </c:pt>
                <c:pt idx="2977">
                  <c:v>211.71875</c:v>
                </c:pt>
                <c:pt idx="2978">
                  <c:v>211.71875</c:v>
                </c:pt>
                <c:pt idx="2979">
                  <c:v>211.71875</c:v>
                </c:pt>
                <c:pt idx="2980">
                  <c:v>211.71484375</c:v>
                </c:pt>
                <c:pt idx="2981">
                  <c:v>211.78515625</c:v>
                </c:pt>
                <c:pt idx="2982">
                  <c:v>211.71484375</c:v>
                </c:pt>
                <c:pt idx="2983">
                  <c:v>211.7578125</c:v>
                </c:pt>
                <c:pt idx="2984">
                  <c:v>211.71484375</c:v>
                </c:pt>
                <c:pt idx="2985">
                  <c:v>211.6875</c:v>
                </c:pt>
                <c:pt idx="2986">
                  <c:v>211.734375</c:v>
                </c:pt>
                <c:pt idx="2987">
                  <c:v>211.69140625</c:v>
                </c:pt>
                <c:pt idx="2988">
                  <c:v>211.6875</c:v>
                </c:pt>
                <c:pt idx="2989">
                  <c:v>211.6875</c:v>
                </c:pt>
                <c:pt idx="2990">
                  <c:v>211.6953125</c:v>
                </c:pt>
                <c:pt idx="2991">
                  <c:v>211.6875</c:v>
                </c:pt>
                <c:pt idx="2992">
                  <c:v>211.6875</c:v>
                </c:pt>
                <c:pt idx="2993">
                  <c:v>211.66015625</c:v>
                </c:pt>
                <c:pt idx="2994">
                  <c:v>211.69140625</c:v>
                </c:pt>
                <c:pt idx="2995">
                  <c:v>211.69140625</c:v>
                </c:pt>
                <c:pt idx="2996">
                  <c:v>211.72265625</c:v>
                </c:pt>
                <c:pt idx="2997">
                  <c:v>211.72265625</c:v>
                </c:pt>
                <c:pt idx="2998">
                  <c:v>211.6640625</c:v>
                </c:pt>
                <c:pt idx="2999">
                  <c:v>211.69140625</c:v>
                </c:pt>
                <c:pt idx="3000">
                  <c:v>211.69140625</c:v>
                </c:pt>
                <c:pt idx="3001">
                  <c:v>211.6796875</c:v>
                </c:pt>
                <c:pt idx="3002">
                  <c:v>211.7109375</c:v>
                </c:pt>
                <c:pt idx="3003">
                  <c:v>211.7109375</c:v>
                </c:pt>
                <c:pt idx="3004">
                  <c:v>211.73828125</c:v>
                </c:pt>
                <c:pt idx="3005">
                  <c:v>211.73828125</c:v>
                </c:pt>
                <c:pt idx="3006">
                  <c:v>211.6796875</c:v>
                </c:pt>
                <c:pt idx="3007">
                  <c:v>211.7109375</c:v>
                </c:pt>
                <c:pt idx="3008">
                  <c:v>211.7109375</c:v>
                </c:pt>
                <c:pt idx="3009">
                  <c:v>211.75390625</c:v>
                </c:pt>
                <c:pt idx="3010">
                  <c:v>211.71484375</c:v>
                </c:pt>
                <c:pt idx="3011">
                  <c:v>211.71484375</c:v>
                </c:pt>
                <c:pt idx="3012">
                  <c:v>213.25</c:v>
                </c:pt>
                <c:pt idx="3013">
                  <c:v>211.75</c:v>
                </c:pt>
                <c:pt idx="3014">
                  <c:v>211.71875</c:v>
                </c:pt>
                <c:pt idx="3015">
                  <c:v>211.79296875</c:v>
                </c:pt>
                <c:pt idx="3016">
                  <c:v>211.72265625</c:v>
                </c:pt>
                <c:pt idx="3017">
                  <c:v>211.6953125</c:v>
                </c:pt>
                <c:pt idx="3018">
                  <c:v>211.75</c:v>
                </c:pt>
                <c:pt idx="3019">
                  <c:v>211.75</c:v>
                </c:pt>
                <c:pt idx="3020">
                  <c:v>211.71875</c:v>
                </c:pt>
                <c:pt idx="3021">
                  <c:v>211.71875</c:v>
                </c:pt>
                <c:pt idx="3022">
                  <c:v>211.69140625</c:v>
                </c:pt>
                <c:pt idx="3023">
                  <c:v>211.765625</c:v>
                </c:pt>
                <c:pt idx="3024">
                  <c:v>211.72265625</c:v>
                </c:pt>
                <c:pt idx="3025">
                  <c:v>211.7265625</c:v>
                </c:pt>
                <c:pt idx="3026">
                  <c:v>211.7890625</c:v>
                </c:pt>
                <c:pt idx="3027">
                  <c:v>211.7890625</c:v>
                </c:pt>
                <c:pt idx="3028">
                  <c:v>211.74609375</c:v>
                </c:pt>
                <c:pt idx="3029">
                  <c:v>211.7890625</c:v>
                </c:pt>
                <c:pt idx="3030">
                  <c:v>211.75</c:v>
                </c:pt>
                <c:pt idx="3031">
                  <c:v>211.75</c:v>
                </c:pt>
                <c:pt idx="3032">
                  <c:v>211.7734375</c:v>
                </c:pt>
                <c:pt idx="3033">
                  <c:v>211.73046875</c:v>
                </c:pt>
                <c:pt idx="3034">
                  <c:v>211.76171875</c:v>
                </c:pt>
                <c:pt idx="3035">
                  <c:v>211.80078125</c:v>
                </c:pt>
                <c:pt idx="3036">
                  <c:v>211.72265625</c:v>
                </c:pt>
                <c:pt idx="3037">
                  <c:v>211.69140625</c:v>
                </c:pt>
                <c:pt idx="3038">
                  <c:v>211.7578125</c:v>
                </c:pt>
                <c:pt idx="3039">
                  <c:v>211.71875</c:v>
                </c:pt>
                <c:pt idx="3040">
                  <c:v>211.75</c:v>
                </c:pt>
                <c:pt idx="3041">
                  <c:v>211.7890625</c:v>
                </c:pt>
                <c:pt idx="3042">
                  <c:v>211.72265625</c:v>
                </c:pt>
                <c:pt idx="3043">
                  <c:v>211.75390625</c:v>
                </c:pt>
                <c:pt idx="3044">
                  <c:v>211.72265625</c:v>
                </c:pt>
                <c:pt idx="3045">
                  <c:v>211.76171875</c:v>
                </c:pt>
                <c:pt idx="3046">
                  <c:v>211.76953125</c:v>
                </c:pt>
                <c:pt idx="3047">
                  <c:v>211.765625</c:v>
                </c:pt>
                <c:pt idx="3048">
                  <c:v>211.7578125</c:v>
                </c:pt>
                <c:pt idx="3049">
                  <c:v>211.71484375</c:v>
                </c:pt>
                <c:pt idx="3050">
                  <c:v>211.71484375</c:v>
                </c:pt>
                <c:pt idx="3051">
                  <c:v>211.71875</c:v>
                </c:pt>
                <c:pt idx="3052">
                  <c:v>211.71875</c:v>
                </c:pt>
                <c:pt idx="3053">
                  <c:v>211.71875</c:v>
                </c:pt>
                <c:pt idx="3054">
                  <c:v>211.76953125</c:v>
                </c:pt>
                <c:pt idx="3055">
                  <c:v>211.72265625</c:v>
                </c:pt>
                <c:pt idx="3056">
                  <c:v>211.71875</c:v>
                </c:pt>
                <c:pt idx="3057">
                  <c:v>211.74609375</c:v>
                </c:pt>
                <c:pt idx="3058">
                  <c:v>211.74609375</c:v>
                </c:pt>
                <c:pt idx="3059">
                  <c:v>211.73828125</c:v>
                </c:pt>
                <c:pt idx="3060">
                  <c:v>211.8125</c:v>
                </c:pt>
                <c:pt idx="3061">
                  <c:v>211.7421875</c:v>
                </c:pt>
                <c:pt idx="3062">
                  <c:v>211.71484375</c:v>
                </c:pt>
                <c:pt idx="3063">
                  <c:v>211.74609375</c:v>
                </c:pt>
                <c:pt idx="3064">
                  <c:v>211.72265625</c:v>
                </c:pt>
                <c:pt idx="3065">
                  <c:v>211.75390625</c:v>
                </c:pt>
                <c:pt idx="3066">
                  <c:v>211.78125</c:v>
                </c:pt>
                <c:pt idx="3067">
                  <c:v>211.77734375</c:v>
                </c:pt>
                <c:pt idx="3068">
                  <c:v>211.71875</c:v>
                </c:pt>
                <c:pt idx="3069">
                  <c:v>213.2109375</c:v>
                </c:pt>
                <c:pt idx="3070">
                  <c:v>211.7421875</c:v>
                </c:pt>
                <c:pt idx="3071">
                  <c:v>211.74609375</c:v>
                </c:pt>
                <c:pt idx="3072">
                  <c:v>211.77734375</c:v>
                </c:pt>
                <c:pt idx="3073">
                  <c:v>211.81640625</c:v>
                </c:pt>
                <c:pt idx="3074">
                  <c:v>211.6875</c:v>
                </c:pt>
                <c:pt idx="3075">
                  <c:v>211.7578125</c:v>
                </c:pt>
                <c:pt idx="3076">
                  <c:v>211.71484375</c:v>
                </c:pt>
                <c:pt idx="3077">
                  <c:v>211.75390625</c:v>
                </c:pt>
                <c:pt idx="3078">
                  <c:v>211.7578125</c:v>
                </c:pt>
                <c:pt idx="3079">
                  <c:v>211.71484375</c:v>
                </c:pt>
                <c:pt idx="3080">
                  <c:v>211.7421875</c:v>
                </c:pt>
                <c:pt idx="3081">
                  <c:v>211.78515625</c:v>
                </c:pt>
                <c:pt idx="3082">
                  <c:v>211.7109375</c:v>
                </c:pt>
                <c:pt idx="3083">
                  <c:v>211.7109375</c:v>
                </c:pt>
                <c:pt idx="3084">
                  <c:v>211.7109375</c:v>
                </c:pt>
                <c:pt idx="3085">
                  <c:v>211.73828125</c:v>
                </c:pt>
                <c:pt idx="3086">
                  <c:v>211.71484375</c:v>
                </c:pt>
                <c:pt idx="3087">
                  <c:v>211.7265625</c:v>
                </c:pt>
                <c:pt idx="3088">
                  <c:v>211.7421875</c:v>
                </c:pt>
                <c:pt idx="3089">
                  <c:v>211.7421875</c:v>
                </c:pt>
                <c:pt idx="3090">
                  <c:v>211.78515625</c:v>
                </c:pt>
                <c:pt idx="3091">
                  <c:v>211.7421875</c:v>
                </c:pt>
                <c:pt idx="3092">
                  <c:v>211.71484375</c:v>
                </c:pt>
                <c:pt idx="3093">
                  <c:v>211.7578125</c:v>
                </c:pt>
                <c:pt idx="3094">
                  <c:v>211.71875</c:v>
                </c:pt>
                <c:pt idx="3095">
                  <c:v>211.71484375</c:v>
                </c:pt>
                <c:pt idx="3096">
                  <c:v>211.71484375</c:v>
                </c:pt>
                <c:pt idx="3097">
                  <c:v>211.71484375</c:v>
                </c:pt>
                <c:pt idx="3098">
                  <c:v>211.7421875</c:v>
                </c:pt>
                <c:pt idx="3099">
                  <c:v>211.73828125</c:v>
                </c:pt>
                <c:pt idx="3100">
                  <c:v>211.7109375</c:v>
                </c:pt>
                <c:pt idx="3101">
                  <c:v>211.74609375</c:v>
                </c:pt>
                <c:pt idx="3102">
                  <c:v>211.75390625</c:v>
                </c:pt>
                <c:pt idx="3103">
                  <c:v>211.7109375</c:v>
                </c:pt>
                <c:pt idx="3104">
                  <c:v>211.75390625</c:v>
                </c:pt>
                <c:pt idx="3105">
                  <c:v>211.71484375</c:v>
                </c:pt>
                <c:pt idx="3106">
                  <c:v>211.71484375</c:v>
                </c:pt>
                <c:pt idx="3107">
                  <c:v>211.71484375</c:v>
                </c:pt>
                <c:pt idx="3108">
                  <c:v>211.7109375</c:v>
                </c:pt>
                <c:pt idx="3109">
                  <c:v>211.7109375</c:v>
                </c:pt>
                <c:pt idx="3110">
                  <c:v>211.6796875</c:v>
                </c:pt>
                <c:pt idx="3111">
                  <c:v>211.75</c:v>
                </c:pt>
                <c:pt idx="3112">
                  <c:v>211.7109375</c:v>
                </c:pt>
                <c:pt idx="3113">
                  <c:v>211.7109375</c:v>
                </c:pt>
                <c:pt idx="3114">
                  <c:v>211.78125</c:v>
                </c:pt>
                <c:pt idx="3115">
                  <c:v>211.73828125</c:v>
                </c:pt>
                <c:pt idx="3116">
                  <c:v>211.84375</c:v>
                </c:pt>
                <c:pt idx="3117">
                  <c:v>211.70703125</c:v>
                </c:pt>
                <c:pt idx="3118">
                  <c:v>211.70703125</c:v>
                </c:pt>
                <c:pt idx="3119">
                  <c:v>211.73828125</c:v>
                </c:pt>
                <c:pt idx="3120">
                  <c:v>211.78125</c:v>
                </c:pt>
                <c:pt idx="3121">
                  <c:v>211.78515625</c:v>
                </c:pt>
                <c:pt idx="3122">
                  <c:v>211.7109375</c:v>
                </c:pt>
                <c:pt idx="3123">
                  <c:v>211.75</c:v>
                </c:pt>
                <c:pt idx="3124">
                  <c:v>211.7109375</c:v>
                </c:pt>
                <c:pt idx="3125">
                  <c:v>211.7109375</c:v>
                </c:pt>
                <c:pt idx="3126">
                  <c:v>211.70703125</c:v>
                </c:pt>
                <c:pt idx="3127">
                  <c:v>211.75</c:v>
                </c:pt>
                <c:pt idx="3128">
                  <c:v>211.78515625</c:v>
                </c:pt>
                <c:pt idx="3129">
                  <c:v>211.73828125</c:v>
                </c:pt>
                <c:pt idx="3130">
                  <c:v>211.6953125</c:v>
                </c:pt>
                <c:pt idx="3131">
                  <c:v>211.73046875</c:v>
                </c:pt>
                <c:pt idx="3132">
                  <c:v>211.73046875</c:v>
                </c:pt>
                <c:pt idx="3133">
                  <c:v>211.69921875</c:v>
                </c:pt>
                <c:pt idx="3134">
                  <c:v>211.76171875</c:v>
                </c:pt>
                <c:pt idx="3135">
                  <c:v>211.72265625</c:v>
                </c:pt>
                <c:pt idx="3136">
                  <c:v>211.71875</c:v>
                </c:pt>
                <c:pt idx="3137">
                  <c:v>211.71875</c:v>
                </c:pt>
                <c:pt idx="3138">
                  <c:v>211.6953125</c:v>
                </c:pt>
                <c:pt idx="3139">
                  <c:v>211.72265625</c:v>
                </c:pt>
                <c:pt idx="3140">
                  <c:v>211.72265625</c:v>
                </c:pt>
                <c:pt idx="3141">
                  <c:v>211.76171875</c:v>
                </c:pt>
                <c:pt idx="3142">
                  <c:v>211.71875</c:v>
                </c:pt>
                <c:pt idx="3143">
                  <c:v>211.69140625</c:v>
                </c:pt>
                <c:pt idx="3144">
                  <c:v>211.765625</c:v>
                </c:pt>
                <c:pt idx="3145">
                  <c:v>211.796875</c:v>
                </c:pt>
                <c:pt idx="3146">
                  <c:v>211.7265625</c:v>
                </c:pt>
                <c:pt idx="3147">
                  <c:v>211.71484375</c:v>
                </c:pt>
                <c:pt idx="3148">
                  <c:v>211.71484375</c:v>
                </c:pt>
                <c:pt idx="3149">
                  <c:v>211.71875</c:v>
                </c:pt>
                <c:pt idx="3150">
                  <c:v>211.74609375</c:v>
                </c:pt>
                <c:pt idx="3151">
                  <c:v>211.72265625</c:v>
                </c:pt>
                <c:pt idx="3152">
                  <c:v>211.72265625</c:v>
                </c:pt>
                <c:pt idx="3153">
                  <c:v>211.72265625</c:v>
                </c:pt>
                <c:pt idx="3154">
                  <c:v>211.71875</c:v>
                </c:pt>
                <c:pt idx="3155">
                  <c:v>211.75</c:v>
                </c:pt>
                <c:pt idx="3156">
                  <c:v>211.71875</c:v>
                </c:pt>
                <c:pt idx="3157">
                  <c:v>211.73046875</c:v>
                </c:pt>
                <c:pt idx="3158">
                  <c:v>211.71875</c:v>
                </c:pt>
                <c:pt idx="3159">
                  <c:v>211.71875</c:v>
                </c:pt>
                <c:pt idx="3160">
                  <c:v>211.7578125</c:v>
                </c:pt>
                <c:pt idx="3161">
                  <c:v>211.76171875</c:v>
                </c:pt>
                <c:pt idx="3162">
                  <c:v>211.71875</c:v>
                </c:pt>
                <c:pt idx="3163">
                  <c:v>211.71875</c:v>
                </c:pt>
                <c:pt idx="3164">
                  <c:v>211.74609375</c:v>
                </c:pt>
                <c:pt idx="3165">
                  <c:v>211.71484375</c:v>
                </c:pt>
                <c:pt idx="3166">
                  <c:v>211.71484375</c:v>
                </c:pt>
                <c:pt idx="3167">
                  <c:v>211.7578125</c:v>
                </c:pt>
                <c:pt idx="3168">
                  <c:v>211.7421875</c:v>
                </c:pt>
                <c:pt idx="3169">
                  <c:v>211.7421875</c:v>
                </c:pt>
                <c:pt idx="3170">
                  <c:v>211.6875</c:v>
                </c:pt>
                <c:pt idx="3171">
                  <c:v>211.71484375</c:v>
                </c:pt>
                <c:pt idx="3172">
                  <c:v>211.71484375</c:v>
                </c:pt>
                <c:pt idx="3173">
                  <c:v>211.6875</c:v>
                </c:pt>
                <c:pt idx="3174">
                  <c:v>211.76171875</c:v>
                </c:pt>
                <c:pt idx="3175">
                  <c:v>211.71875</c:v>
                </c:pt>
                <c:pt idx="3176">
                  <c:v>211.69140625</c:v>
                </c:pt>
                <c:pt idx="3177">
                  <c:v>211.71875</c:v>
                </c:pt>
                <c:pt idx="3178">
                  <c:v>211.7578125</c:v>
                </c:pt>
                <c:pt idx="3179">
                  <c:v>211.765625</c:v>
                </c:pt>
                <c:pt idx="3180">
                  <c:v>211.72265625</c:v>
                </c:pt>
                <c:pt idx="3181">
                  <c:v>211.72265625</c:v>
                </c:pt>
                <c:pt idx="3182">
                  <c:v>211.69140625</c:v>
                </c:pt>
                <c:pt idx="3183">
                  <c:v>211.75390625</c:v>
                </c:pt>
                <c:pt idx="3184">
                  <c:v>211.71484375</c:v>
                </c:pt>
                <c:pt idx="3185">
                  <c:v>211.68359375</c:v>
                </c:pt>
                <c:pt idx="3186">
                  <c:v>211.7109375</c:v>
                </c:pt>
                <c:pt idx="3187">
                  <c:v>211.7109375</c:v>
                </c:pt>
                <c:pt idx="3188">
                  <c:v>211.74609375</c:v>
                </c:pt>
                <c:pt idx="3189">
                  <c:v>211.74609375</c:v>
                </c:pt>
                <c:pt idx="3190">
                  <c:v>211.76171875</c:v>
                </c:pt>
                <c:pt idx="3191">
                  <c:v>211.71875</c:v>
                </c:pt>
                <c:pt idx="3192">
                  <c:v>211.71875</c:v>
                </c:pt>
                <c:pt idx="3193">
                  <c:v>211.6875</c:v>
                </c:pt>
                <c:pt idx="3194">
                  <c:v>211.75</c:v>
                </c:pt>
                <c:pt idx="3195">
                  <c:v>211.75</c:v>
                </c:pt>
                <c:pt idx="3196">
                  <c:v>211.7890625</c:v>
                </c:pt>
                <c:pt idx="3197">
                  <c:v>211.75</c:v>
                </c:pt>
                <c:pt idx="3198">
                  <c:v>211.8125</c:v>
                </c:pt>
                <c:pt idx="3199">
                  <c:v>211.7734375</c:v>
                </c:pt>
                <c:pt idx="3200">
                  <c:v>211.7734375</c:v>
                </c:pt>
                <c:pt idx="3201">
                  <c:v>211.765625</c:v>
                </c:pt>
                <c:pt idx="3202">
                  <c:v>211.734375</c:v>
                </c:pt>
                <c:pt idx="3203">
                  <c:v>211.734375</c:v>
                </c:pt>
                <c:pt idx="3204">
                  <c:v>211.73046875</c:v>
                </c:pt>
                <c:pt idx="3205">
                  <c:v>211.85546875</c:v>
                </c:pt>
                <c:pt idx="3206">
                  <c:v>211.73046875</c:v>
                </c:pt>
                <c:pt idx="3207">
                  <c:v>211.7265625</c:v>
                </c:pt>
                <c:pt idx="3208">
                  <c:v>211.7265625</c:v>
                </c:pt>
                <c:pt idx="3209">
                  <c:v>211.69921875</c:v>
                </c:pt>
                <c:pt idx="3210">
                  <c:v>211.73046875</c:v>
                </c:pt>
                <c:pt idx="3211">
                  <c:v>211.73046875</c:v>
                </c:pt>
                <c:pt idx="3212">
                  <c:v>211.703125</c:v>
                </c:pt>
                <c:pt idx="3213">
                  <c:v>211.73046875</c:v>
                </c:pt>
                <c:pt idx="3214">
                  <c:v>211.76171875</c:v>
                </c:pt>
                <c:pt idx="3215">
                  <c:v>211.73046875</c:v>
                </c:pt>
                <c:pt idx="3216">
                  <c:v>212.9609375</c:v>
                </c:pt>
                <c:pt idx="3217">
                  <c:v>211.80078125</c:v>
                </c:pt>
                <c:pt idx="3218">
                  <c:v>211.76171875</c:v>
                </c:pt>
                <c:pt idx="3219">
                  <c:v>211.76171875</c:v>
                </c:pt>
                <c:pt idx="3220">
                  <c:v>211.734375</c:v>
                </c:pt>
                <c:pt idx="3221">
                  <c:v>211.72265625</c:v>
                </c:pt>
                <c:pt idx="3222">
                  <c:v>211.72265625</c:v>
                </c:pt>
                <c:pt idx="3223">
                  <c:v>211.69140625</c:v>
                </c:pt>
                <c:pt idx="3224">
                  <c:v>211.72265625</c:v>
                </c:pt>
                <c:pt idx="3225">
                  <c:v>211.72265625</c:v>
                </c:pt>
                <c:pt idx="3226">
                  <c:v>211.828125</c:v>
                </c:pt>
                <c:pt idx="3227">
                  <c:v>211.75</c:v>
                </c:pt>
                <c:pt idx="3228">
                  <c:v>211.75</c:v>
                </c:pt>
                <c:pt idx="3229">
                  <c:v>211.75</c:v>
                </c:pt>
                <c:pt idx="3230">
                  <c:v>211.7578125</c:v>
                </c:pt>
                <c:pt idx="3231">
                  <c:v>211.72265625</c:v>
                </c:pt>
                <c:pt idx="3232">
                  <c:v>211.72265625</c:v>
                </c:pt>
                <c:pt idx="3233">
                  <c:v>211.72265625</c:v>
                </c:pt>
                <c:pt idx="3234">
                  <c:v>211.7265625</c:v>
                </c:pt>
                <c:pt idx="3235">
                  <c:v>211.7265625</c:v>
                </c:pt>
                <c:pt idx="3236">
                  <c:v>212.94921875</c:v>
                </c:pt>
                <c:pt idx="3237">
                  <c:v>213.30078125</c:v>
                </c:pt>
                <c:pt idx="3238">
                  <c:v>213.30078125</c:v>
                </c:pt>
                <c:pt idx="3239">
                  <c:v>211.76953125</c:v>
                </c:pt>
                <c:pt idx="3240">
                  <c:v>211.765625</c:v>
                </c:pt>
                <c:pt idx="3241">
                  <c:v>211.80859375</c:v>
                </c:pt>
                <c:pt idx="3242">
                  <c:v>211.734375</c:v>
                </c:pt>
                <c:pt idx="3243">
                  <c:v>211.765625</c:v>
                </c:pt>
                <c:pt idx="3244">
                  <c:v>211.78125</c:v>
                </c:pt>
                <c:pt idx="3245">
                  <c:v>211.78515625</c:v>
                </c:pt>
                <c:pt idx="3246">
                  <c:v>211.7421875</c:v>
                </c:pt>
                <c:pt idx="3247">
                  <c:v>211.7421875</c:v>
                </c:pt>
                <c:pt idx="3248">
                  <c:v>211.80859375</c:v>
                </c:pt>
                <c:pt idx="3249">
                  <c:v>211.76953125</c:v>
                </c:pt>
                <c:pt idx="3250">
                  <c:v>211.70703125</c:v>
                </c:pt>
                <c:pt idx="3251">
                  <c:v>211.734375</c:v>
                </c:pt>
                <c:pt idx="3252">
                  <c:v>211.7734375</c:v>
                </c:pt>
                <c:pt idx="3253">
                  <c:v>211.703125</c:v>
                </c:pt>
                <c:pt idx="3254">
                  <c:v>213.1015625</c:v>
                </c:pt>
                <c:pt idx="3255">
                  <c:v>211.75390625</c:v>
                </c:pt>
                <c:pt idx="3256">
                  <c:v>211.7890625</c:v>
                </c:pt>
                <c:pt idx="3257">
                  <c:v>211.82421875</c:v>
                </c:pt>
                <c:pt idx="3258">
                  <c:v>211.73046875</c:v>
                </c:pt>
                <c:pt idx="3259">
                  <c:v>211.76171875</c:v>
                </c:pt>
                <c:pt idx="3260">
                  <c:v>211.76953125</c:v>
                </c:pt>
                <c:pt idx="3261">
                  <c:v>211.7265625</c:v>
                </c:pt>
                <c:pt idx="3262">
                  <c:v>211.7265625</c:v>
                </c:pt>
                <c:pt idx="3263">
                  <c:v>213.26171875</c:v>
                </c:pt>
                <c:pt idx="3264">
                  <c:v>211.78515625</c:v>
                </c:pt>
                <c:pt idx="3265">
                  <c:v>211.78515625</c:v>
                </c:pt>
                <c:pt idx="3266">
                  <c:v>211.72265625</c:v>
                </c:pt>
                <c:pt idx="3267">
                  <c:v>211.7265625</c:v>
                </c:pt>
                <c:pt idx="3268">
                  <c:v>211.7265625</c:v>
                </c:pt>
                <c:pt idx="3269">
                  <c:v>211.69921875</c:v>
                </c:pt>
                <c:pt idx="3270">
                  <c:v>211.7265625</c:v>
                </c:pt>
                <c:pt idx="3271">
                  <c:v>211.7265625</c:v>
                </c:pt>
                <c:pt idx="3272">
                  <c:v>211.69140625</c:v>
                </c:pt>
                <c:pt idx="3273">
                  <c:v>211.7578125</c:v>
                </c:pt>
                <c:pt idx="3274">
                  <c:v>211.7421875</c:v>
                </c:pt>
                <c:pt idx="3275">
                  <c:v>211.74609375</c:v>
                </c:pt>
                <c:pt idx="3276">
                  <c:v>211.74609375</c:v>
                </c:pt>
                <c:pt idx="3277">
                  <c:v>211.72265625</c:v>
                </c:pt>
                <c:pt idx="3278">
                  <c:v>211.78515625</c:v>
                </c:pt>
                <c:pt idx="3279">
                  <c:v>211.78515625</c:v>
                </c:pt>
                <c:pt idx="3280">
                  <c:v>211.75390625</c:v>
                </c:pt>
                <c:pt idx="3281">
                  <c:v>211.75390625</c:v>
                </c:pt>
                <c:pt idx="3282">
                  <c:v>211.69140625</c:v>
                </c:pt>
                <c:pt idx="3283">
                  <c:v>211.72265625</c:v>
                </c:pt>
                <c:pt idx="3284">
                  <c:v>211.72265625</c:v>
                </c:pt>
                <c:pt idx="3285">
                  <c:v>211.7578125</c:v>
                </c:pt>
                <c:pt idx="3286">
                  <c:v>211.71875</c:v>
                </c:pt>
                <c:pt idx="3287">
                  <c:v>211.71875</c:v>
                </c:pt>
                <c:pt idx="3288">
                  <c:v>211.74609375</c:v>
                </c:pt>
                <c:pt idx="3289">
                  <c:v>211.78515625</c:v>
                </c:pt>
                <c:pt idx="3290">
                  <c:v>211.75</c:v>
                </c:pt>
                <c:pt idx="3291">
                  <c:v>211.75</c:v>
                </c:pt>
                <c:pt idx="3292">
                  <c:v>211.75</c:v>
                </c:pt>
                <c:pt idx="3293">
                  <c:v>211.75</c:v>
                </c:pt>
                <c:pt idx="3294">
                  <c:v>211.72265625</c:v>
                </c:pt>
                <c:pt idx="3295">
                  <c:v>211.71875</c:v>
                </c:pt>
                <c:pt idx="3296">
                  <c:v>211.78515625</c:v>
                </c:pt>
                <c:pt idx="3297">
                  <c:v>211.74609375</c:v>
                </c:pt>
                <c:pt idx="3298">
                  <c:v>211.74609375</c:v>
                </c:pt>
                <c:pt idx="3299">
                  <c:v>211.74609375</c:v>
                </c:pt>
                <c:pt idx="3300">
                  <c:v>211.76171875</c:v>
                </c:pt>
                <c:pt idx="3301">
                  <c:v>211.76171875</c:v>
                </c:pt>
                <c:pt idx="3302">
                  <c:v>211.7578125</c:v>
                </c:pt>
                <c:pt idx="3303">
                  <c:v>211.71484375</c:v>
                </c:pt>
                <c:pt idx="3304">
                  <c:v>211.71484375</c:v>
                </c:pt>
                <c:pt idx="3305">
                  <c:v>211.71875</c:v>
                </c:pt>
                <c:pt idx="3306">
                  <c:v>211.78515625</c:v>
                </c:pt>
                <c:pt idx="3307">
                  <c:v>211.75</c:v>
                </c:pt>
                <c:pt idx="3308">
                  <c:v>211.75</c:v>
                </c:pt>
                <c:pt idx="3309">
                  <c:v>211.75</c:v>
                </c:pt>
                <c:pt idx="3310">
                  <c:v>211.75</c:v>
                </c:pt>
                <c:pt idx="3311">
                  <c:v>211.78515625</c:v>
                </c:pt>
                <c:pt idx="3312">
                  <c:v>211.71875</c:v>
                </c:pt>
                <c:pt idx="3313">
                  <c:v>211.71875</c:v>
                </c:pt>
                <c:pt idx="3314">
                  <c:v>211.71875</c:v>
                </c:pt>
                <c:pt idx="3315">
                  <c:v>211.84765625</c:v>
                </c:pt>
                <c:pt idx="3316">
                  <c:v>211.71484375</c:v>
                </c:pt>
                <c:pt idx="3317">
                  <c:v>211.71484375</c:v>
                </c:pt>
                <c:pt idx="3318">
                  <c:v>211.83984375</c:v>
                </c:pt>
                <c:pt idx="3319">
                  <c:v>211.7109375</c:v>
                </c:pt>
                <c:pt idx="3320">
                  <c:v>211.7109375</c:v>
                </c:pt>
                <c:pt idx="3321">
                  <c:v>211.71484375</c:v>
                </c:pt>
                <c:pt idx="3322">
                  <c:v>211.71484375</c:v>
                </c:pt>
                <c:pt idx="3323">
                  <c:v>211.6875</c:v>
                </c:pt>
                <c:pt idx="3324">
                  <c:v>211.765625</c:v>
                </c:pt>
                <c:pt idx="3325">
                  <c:v>211.71875</c:v>
                </c:pt>
                <c:pt idx="3326">
                  <c:v>211.765625</c:v>
                </c:pt>
                <c:pt idx="3327">
                  <c:v>211.71875</c:v>
                </c:pt>
                <c:pt idx="3328">
                  <c:v>211.71875</c:v>
                </c:pt>
                <c:pt idx="3329">
                  <c:v>211.71875</c:v>
                </c:pt>
                <c:pt idx="3330">
                  <c:v>211.71875</c:v>
                </c:pt>
                <c:pt idx="3331">
                  <c:v>211.71484375</c:v>
                </c:pt>
                <c:pt idx="3332">
                  <c:v>211.75</c:v>
                </c:pt>
                <c:pt idx="3333">
                  <c:v>211.75</c:v>
                </c:pt>
                <c:pt idx="3334">
                  <c:v>211.72265625</c:v>
                </c:pt>
                <c:pt idx="3335">
                  <c:v>211.72265625</c:v>
                </c:pt>
                <c:pt idx="3336">
                  <c:v>211.765625</c:v>
                </c:pt>
                <c:pt idx="3337">
                  <c:v>211.72265625</c:v>
                </c:pt>
                <c:pt idx="3338">
                  <c:v>211.72265625</c:v>
                </c:pt>
                <c:pt idx="3339">
                  <c:v>211.76171875</c:v>
                </c:pt>
                <c:pt idx="3340">
                  <c:v>211.72265625</c:v>
                </c:pt>
                <c:pt idx="3341">
                  <c:v>211.6953125</c:v>
                </c:pt>
                <c:pt idx="3342">
                  <c:v>211.79296875</c:v>
                </c:pt>
                <c:pt idx="3343">
                  <c:v>211.7890625</c:v>
                </c:pt>
                <c:pt idx="3344">
                  <c:v>211.74609375</c:v>
                </c:pt>
                <c:pt idx="3345">
                  <c:v>211.74609375</c:v>
                </c:pt>
                <c:pt idx="3346">
                  <c:v>211.69140625</c:v>
                </c:pt>
                <c:pt idx="3347">
                  <c:v>211.76171875</c:v>
                </c:pt>
                <c:pt idx="3348">
                  <c:v>211.75390625</c:v>
                </c:pt>
                <c:pt idx="3349">
                  <c:v>211.7265625</c:v>
                </c:pt>
                <c:pt idx="3350">
                  <c:v>211.79296875</c:v>
                </c:pt>
                <c:pt idx="3351">
                  <c:v>211.75390625</c:v>
                </c:pt>
                <c:pt idx="3352">
                  <c:v>211.72265625</c:v>
                </c:pt>
                <c:pt idx="3353">
                  <c:v>211.765625</c:v>
                </c:pt>
                <c:pt idx="3354">
                  <c:v>211.6953125</c:v>
                </c:pt>
                <c:pt idx="3355">
                  <c:v>211.72265625</c:v>
                </c:pt>
                <c:pt idx="3356">
                  <c:v>211.7578125</c:v>
                </c:pt>
                <c:pt idx="3357">
                  <c:v>211.73828125</c:v>
                </c:pt>
                <c:pt idx="3358">
                  <c:v>211.72265625</c:v>
                </c:pt>
                <c:pt idx="3359">
                  <c:v>211.72265625</c:v>
                </c:pt>
                <c:pt idx="3360">
                  <c:v>211.796875</c:v>
                </c:pt>
                <c:pt idx="3361">
                  <c:v>211.796875</c:v>
                </c:pt>
                <c:pt idx="3362">
                  <c:v>211.76953125</c:v>
                </c:pt>
                <c:pt idx="3363">
                  <c:v>211.73046875</c:v>
                </c:pt>
                <c:pt idx="3364">
                  <c:v>211.73046875</c:v>
                </c:pt>
                <c:pt idx="3365">
                  <c:v>211.73046875</c:v>
                </c:pt>
                <c:pt idx="3366">
                  <c:v>211.75</c:v>
                </c:pt>
                <c:pt idx="3367">
                  <c:v>211.75</c:v>
                </c:pt>
                <c:pt idx="3368">
                  <c:v>211.71875</c:v>
                </c:pt>
                <c:pt idx="3369">
                  <c:v>211.71875</c:v>
                </c:pt>
                <c:pt idx="3370">
                  <c:v>211.71875</c:v>
                </c:pt>
                <c:pt idx="3371">
                  <c:v>211.76953125</c:v>
                </c:pt>
                <c:pt idx="3372">
                  <c:v>211.7578125</c:v>
                </c:pt>
                <c:pt idx="3373">
                  <c:v>211.7265625</c:v>
                </c:pt>
                <c:pt idx="3374">
                  <c:v>211.76953125</c:v>
                </c:pt>
                <c:pt idx="3375">
                  <c:v>211.765625</c:v>
                </c:pt>
                <c:pt idx="3376">
                  <c:v>211.7265625</c:v>
                </c:pt>
                <c:pt idx="3377">
                  <c:v>211.765625</c:v>
                </c:pt>
                <c:pt idx="3378">
                  <c:v>211.7265625</c:v>
                </c:pt>
                <c:pt idx="3379">
                  <c:v>211.7578125</c:v>
                </c:pt>
                <c:pt idx="3380">
                  <c:v>211.796875</c:v>
                </c:pt>
                <c:pt idx="3381">
                  <c:v>211.79296875</c:v>
                </c:pt>
                <c:pt idx="3382">
                  <c:v>211.7265625</c:v>
                </c:pt>
                <c:pt idx="3383">
                  <c:v>211.7265625</c:v>
                </c:pt>
                <c:pt idx="3384">
                  <c:v>211.69921875</c:v>
                </c:pt>
                <c:pt idx="3385">
                  <c:v>211.7265625</c:v>
                </c:pt>
                <c:pt idx="3386">
                  <c:v>211.75390625</c:v>
                </c:pt>
                <c:pt idx="3387">
                  <c:v>211.75390625</c:v>
                </c:pt>
                <c:pt idx="3388">
                  <c:v>211.72265625</c:v>
                </c:pt>
                <c:pt idx="3389">
                  <c:v>211.69140625</c:v>
                </c:pt>
                <c:pt idx="3390">
                  <c:v>211.74609375</c:v>
                </c:pt>
                <c:pt idx="3391">
                  <c:v>211.74609375</c:v>
                </c:pt>
                <c:pt idx="3392">
                  <c:v>211.69140625</c:v>
                </c:pt>
                <c:pt idx="3393">
                  <c:v>211.71875</c:v>
                </c:pt>
                <c:pt idx="3394">
                  <c:v>211.71875</c:v>
                </c:pt>
                <c:pt idx="3395">
                  <c:v>211.69140625</c:v>
                </c:pt>
                <c:pt idx="3396">
                  <c:v>211.74609375</c:v>
                </c:pt>
                <c:pt idx="3397">
                  <c:v>211.74609375</c:v>
                </c:pt>
                <c:pt idx="3398">
                  <c:v>211.7265625</c:v>
                </c:pt>
                <c:pt idx="3399">
                  <c:v>211.76171875</c:v>
                </c:pt>
                <c:pt idx="3400">
                  <c:v>211.6953125</c:v>
                </c:pt>
                <c:pt idx="3401">
                  <c:v>211.7265625</c:v>
                </c:pt>
                <c:pt idx="3402">
                  <c:v>211.7265625</c:v>
                </c:pt>
                <c:pt idx="3403">
                  <c:v>211.6953125</c:v>
                </c:pt>
                <c:pt idx="3404">
                  <c:v>211.72265625</c:v>
                </c:pt>
                <c:pt idx="3405">
                  <c:v>211.72265625</c:v>
                </c:pt>
                <c:pt idx="3406">
                  <c:v>211.71875</c:v>
                </c:pt>
                <c:pt idx="3407">
                  <c:v>211.71875</c:v>
                </c:pt>
                <c:pt idx="3408">
                  <c:v>272.3828125</c:v>
                </c:pt>
                <c:pt idx="3409">
                  <c:v>272.2890625</c:v>
                </c:pt>
                <c:pt idx="3410">
                  <c:v>272.66015625</c:v>
                </c:pt>
                <c:pt idx="3411">
                  <c:v>211.23046875</c:v>
                </c:pt>
                <c:pt idx="3412">
                  <c:v>211.1484375</c:v>
                </c:pt>
                <c:pt idx="3413">
                  <c:v>211.2109375</c:v>
                </c:pt>
                <c:pt idx="3414">
                  <c:v>211.2109375</c:v>
                </c:pt>
                <c:pt idx="3415">
                  <c:v>211.23828125</c:v>
                </c:pt>
                <c:pt idx="3416">
                  <c:v>211.19921875</c:v>
                </c:pt>
                <c:pt idx="3417">
                  <c:v>211.2421875</c:v>
                </c:pt>
                <c:pt idx="3418">
                  <c:v>211.23828125</c:v>
                </c:pt>
                <c:pt idx="3419">
                  <c:v>211.1953125</c:v>
                </c:pt>
                <c:pt idx="3420">
                  <c:v>211.16796875</c:v>
                </c:pt>
                <c:pt idx="3421">
                  <c:v>211.19921875</c:v>
                </c:pt>
                <c:pt idx="3422">
                  <c:v>211.19921875</c:v>
                </c:pt>
                <c:pt idx="3423">
                  <c:v>211.19921875</c:v>
                </c:pt>
                <c:pt idx="3424">
                  <c:v>211.19921875</c:v>
                </c:pt>
                <c:pt idx="3425">
                  <c:v>211.16796875</c:v>
                </c:pt>
                <c:pt idx="3426">
                  <c:v>211.1953125</c:v>
                </c:pt>
                <c:pt idx="3427">
                  <c:v>211.32421875</c:v>
                </c:pt>
                <c:pt idx="3428">
                  <c:v>211.23828125</c:v>
                </c:pt>
                <c:pt idx="3429">
                  <c:v>211.19921875</c:v>
                </c:pt>
                <c:pt idx="3430">
                  <c:v>211.3671875</c:v>
                </c:pt>
                <c:pt idx="3431">
                  <c:v>211.23046875</c:v>
                </c:pt>
                <c:pt idx="3432">
                  <c:v>211.2421875</c:v>
                </c:pt>
                <c:pt idx="3433">
                  <c:v>211.2421875</c:v>
                </c:pt>
                <c:pt idx="3434">
                  <c:v>211.203125</c:v>
                </c:pt>
                <c:pt idx="3435">
                  <c:v>211.23828125</c:v>
                </c:pt>
                <c:pt idx="3436">
                  <c:v>211.20703125</c:v>
                </c:pt>
                <c:pt idx="3437">
                  <c:v>211.20703125</c:v>
                </c:pt>
                <c:pt idx="3438">
                  <c:v>211.25</c:v>
                </c:pt>
                <c:pt idx="3439">
                  <c:v>211.27734375</c:v>
                </c:pt>
                <c:pt idx="3440">
                  <c:v>211.20703125</c:v>
                </c:pt>
                <c:pt idx="3441">
                  <c:v>211.25</c:v>
                </c:pt>
                <c:pt idx="3442">
                  <c:v>211.23828125</c:v>
                </c:pt>
                <c:pt idx="3443">
                  <c:v>211.23828125</c:v>
                </c:pt>
                <c:pt idx="3444">
                  <c:v>211.28515625</c:v>
                </c:pt>
                <c:pt idx="3445">
                  <c:v>211.25390625</c:v>
                </c:pt>
                <c:pt idx="3446">
                  <c:v>211.20703125</c:v>
                </c:pt>
                <c:pt idx="3447">
                  <c:v>211.2578125</c:v>
                </c:pt>
                <c:pt idx="3448">
                  <c:v>211.23828125</c:v>
                </c:pt>
                <c:pt idx="3449">
                  <c:v>211.20703125</c:v>
                </c:pt>
                <c:pt idx="3450">
                  <c:v>211.20703125</c:v>
                </c:pt>
                <c:pt idx="3451">
                  <c:v>211.20703125</c:v>
                </c:pt>
                <c:pt idx="3452">
                  <c:v>211.17578125</c:v>
                </c:pt>
                <c:pt idx="3453">
                  <c:v>211.20703125</c:v>
                </c:pt>
                <c:pt idx="3454">
                  <c:v>211.2421875</c:v>
                </c:pt>
                <c:pt idx="3455">
                  <c:v>211.2109375</c:v>
                </c:pt>
                <c:pt idx="3456">
                  <c:v>211.25</c:v>
                </c:pt>
                <c:pt idx="3457">
                  <c:v>211.24609375</c:v>
                </c:pt>
                <c:pt idx="3458">
                  <c:v>211.203125</c:v>
                </c:pt>
                <c:pt idx="3459">
                  <c:v>211.26953125</c:v>
                </c:pt>
                <c:pt idx="3460">
                  <c:v>211.203125</c:v>
                </c:pt>
                <c:pt idx="3461">
                  <c:v>211.203125</c:v>
                </c:pt>
                <c:pt idx="3462">
                  <c:v>211.203125</c:v>
                </c:pt>
                <c:pt idx="3463">
                  <c:v>211.17578125</c:v>
                </c:pt>
                <c:pt idx="3464">
                  <c:v>211.203125</c:v>
                </c:pt>
                <c:pt idx="3465">
                  <c:v>211.203125</c:v>
                </c:pt>
                <c:pt idx="3466">
                  <c:v>211.17578125</c:v>
                </c:pt>
                <c:pt idx="3467">
                  <c:v>211.203125</c:v>
                </c:pt>
                <c:pt idx="3468">
                  <c:v>211.203125</c:v>
                </c:pt>
                <c:pt idx="3469">
                  <c:v>211.203125</c:v>
                </c:pt>
                <c:pt idx="3470">
                  <c:v>211.203125</c:v>
                </c:pt>
                <c:pt idx="3471">
                  <c:v>211.25</c:v>
                </c:pt>
                <c:pt idx="3472">
                  <c:v>211.25</c:v>
                </c:pt>
                <c:pt idx="3473">
                  <c:v>212.796875</c:v>
                </c:pt>
                <c:pt idx="3474">
                  <c:v>211.25390625</c:v>
                </c:pt>
                <c:pt idx="3475">
                  <c:v>211.2578125</c:v>
                </c:pt>
                <c:pt idx="3476">
                  <c:v>211.25390625</c:v>
                </c:pt>
                <c:pt idx="3477">
                  <c:v>211.26953125</c:v>
                </c:pt>
                <c:pt idx="3478">
                  <c:v>211.19921875</c:v>
                </c:pt>
                <c:pt idx="3479">
                  <c:v>211.23046875</c:v>
                </c:pt>
                <c:pt idx="3480">
                  <c:v>211.23046875</c:v>
                </c:pt>
                <c:pt idx="3481">
                  <c:v>211.203125</c:v>
                </c:pt>
                <c:pt idx="3482">
                  <c:v>211.2734375</c:v>
                </c:pt>
                <c:pt idx="3483">
                  <c:v>211.234375</c:v>
                </c:pt>
                <c:pt idx="3484">
                  <c:v>211.26953125</c:v>
                </c:pt>
                <c:pt idx="3485">
                  <c:v>211.234375</c:v>
                </c:pt>
                <c:pt idx="3486">
                  <c:v>211.2734375</c:v>
                </c:pt>
                <c:pt idx="3487">
                  <c:v>211.23046875</c:v>
                </c:pt>
                <c:pt idx="3488">
                  <c:v>211.23046875</c:v>
                </c:pt>
                <c:pt idx="3489">
                  <c:v>211.19921875</c:v>
                </c:pt>
                <c:pt idx="3490">
                  <c:v>211.2265625</c:v>
                </c:pt>
                <c:pt idx="3491">
                  <c:v>212.484375</c:v>
                </c:pt>
                <c:pt idx="3492">
                  <c:v>211.25390625</c:v>
                </c:pt>
                <c:pt idx="3493">
                  <c:v>211.2890625</c:v>
                </c:pt>
                <c:pt idx="3494">
                  <c:v>211.2265625</c:v>
                </c:pt>
                <c:pt idx="3495">
                  <c:v>211.25390625</c:v>
                </c:pt>
                <c:pt idx="3496">
                  <c:v>211.23828125</c:v>
                </c:pt>
                <c:pt idx="3497">
                  <c:v>211.2421875</c:v>
                </c:pt>
                <c:pt idx="3498">
                  <c:v>211.28515625</c:v>
                </c:pt>
                <c:pt idx="3499">
                  <c:v>211.21484375</c:v>
                </c:pt>
                <c:pt idx="3500">
                  <c:v>211.23828125</c:v>
                </c:pt>
                <c:pt idx="3501">
                  <c:v>211.23828125</c:v>
                </c:pt>
                <c:pt idx="3502">
                  <c:v>211.2421875</c:v>
                </c:pt>
                <c:pt idx="3503">
                  <c:v>211.2421875</c:v>
                </c:pt>
                <c:pt idx="3504">
                  <c:v>211.21875</c:v>
                </c:pt>
                <c:pt idx="3505">
                  <c:v>211.25</c:v>
                </c:pt>
                <c:pt idx="3506">
                  <c:v>211.25</c:v>
                </c:pt>
                <c:pt idx="3507">
                  <c:v>211.25</c:v>
                </c:pt>
                <c:pt idx="3508">
                  <c:v>211.25</c:v>
                </c:pt>
                <c:pt idx="3509">
                  <c:v>211.21875</c:v>
                </c:pt>
                <c:pt idx="3510">
                  <c:v>211.4453125</c:v>
                </c:pt>
                <c:pt idx="3511">
                  <c:v>211.40625</c:v>
                </c:pt>
                <c:pt idx="3512">
                  <c:v>211.40625</c:v>
                </c:pt>
                <c:pt idx="3513">
                  <c:v>211.40625</c:v>
                </c:pt>
                <c:pt idx="3514">
                  <c:v>211.40625</c:v>
                </c:pt>
                <c:pt idx="3515">
                  <c:v>211.40234375</c:v>
                </c:pt>
                <c:pt idx="3516">
                  <c:v>211.53515625</c:v>
                </c:pt>
                <c:pt idx="3517">
                  <c:v>211.53515625</c:v>
                </c:pt>
                <c:pt idx="3518">
                  <c:v>211.3984375</c:v>
                </c:pt>
                <c:pt idx="3519">
                  <c:v>211.53125</c:v>
                </c:pt>
                <c:pt idx="3520">
                  <c:v>211.3984375</c:v>
                </c:pt>
                <c:pt idx="3521">
                  <c:v>211.42578125</c:v>
                </c:pt>
                <c:pt idx="3522">
                  <c:v>211.39453125</c:v>
                </c:pt>
                <c:pt idx="3523">
                  <c:v>211.3671875</c:v>
                </c:pt>
                <c:pt idx="3524">
                  <c:v>211.39453125</c:v>
                </c:pt>
                <c:pt idx="3525">
                  <c:v>211.39453125</c:v>
                </c:pt>
                <c:pt idx="3526">
                  <c:v>211.44140625</c:v>
                </c:pt>
                <c:pt idx="3527">
                  <c:v>211.39453125</c:v>
                </c:pt>
                <c:pt idx="3528">
                  <c:v>211.43359375</c:v>
                </c:pt>
                <c:pt idx="3529">
                  <c:v>211.3984375</c:v>
                </c:pt>
                <c:pt idx="3530">
                  <c:v>211.44140625</c:v>
                </c:pt>
                <c:pt idx="3531">
                  <c:v>211.4140625</c:v>
                </c:pt>
                <c:pt idx="3532">
                  <c:v>211.3984375</c:v>
                </c:pt>
                <c:pt idx="3533">
                  <c:v>211.3984375</c:v>
                </c:pt>
                <c:pt idx="3534">
                  <c:v>211.3671875</c:v>
                </c:pt>
                <c:pt idx="3535">
                  <c:v>211.44140625</c:v>
                </c:pt>
                <c:pt idx="3536">
                  <c:v>211.44140625</c:v>
                </c:pt>
                <c:pt idx="3537">
                  <c:v>211.37109375</c:v>
                </c:pt>
                <c:pt idx="3538">
                  <c:v>211.40234375</c:v>
                </c:pt>
                <c:pt idx="3539">
                  <c:v>211.40234375</c:v>
                </c:pt>
                <c:pt idx="3540">
                  <c:v>211.37109375</c:v>
                </c:pt>
                <c:pt idx="3541">
                  <c:v>211.44140625</c:v>
                </c:pt>
                <c:pt idx="3542">
                  <c:v>211.3984375</c:v>
                </c:pt>
                <c:pt idx="3543">
                  <c:v>211.3984375</c:v>
                </c:pt>
                <c:pt idx="3544">
                  <c:v>211.4375</c:v>
                </c:pt>
                <c:pt idx="3545">
                  <c:v>211.37109375</c:v>
                </c:pt>
                <c:pt idx="3546">
                  <c:v>212.9296875</c:v>
                </c:pt>
                <c:pt idx="3547">
                  <c:v>211.44140625</c:v>
                </c:pt>
                <c:pt idx="3548">
                  <c:v>211.39453125</c:v>
                </c:pt>
                <c:pt idx="3549">
                  <c:v>211.4921875</c:v>
                </c:pt>
                <c:pt idx="3550">
                  <c:v>211.48828125</c:v>
                </c:pt>
                <c:pt idx="3551">
                  <c:v>211.53125</c:v>
                </c:pt>
                <c:pt idx="3552">
                  <c:v>211.4609375</c:v>
                </c:pt>
                <c:pt idx="3553">
                  <c:v>211.4765625</c:v>
                </c:pt>
                <c:pt idx="3554">
                  <c:v>211.4375</c:v>
                </c:pt>
                <c:pt idx="3555">
                  <c:v>211.40625</c:v>
                </c:pt>
                <c:pt idx="3556">
                  <c:v>211.43359375</c:v>
                </c:pt>
                <c:pt idx="3557">
                  <c:v>211.47265625</c:v>
                </c:pt>
                <c:pt idx="3558">
                  <c:v>211.4375</c:v>
                </c:pt>
                <c:pt idx="3559">
                  <c:v>211.4375</c:v>
                </c:pt>
                <c:pt idx="3560">
                  <c:v>211.41015625</c:v>
                </c:pt>
                <c:pt idx="3561">
                  <c:v>211.48046875</c:v>
                </c:pt>
                <c:pt idx="3562">
                  <c:v>211.44140625</c:v>
                </c:pt>
                <c:pt idx="3563">
                  <c:v>211.44921875</c:v>
                </c:pt>
                <c:pt idx="3564">
                  <c:v>211.4375</c:v>
                </c:pt>
                <c:pt idx="3565">
                  <c:v>211.4765625</c:v>
                </c:pt>
                <c:pt idx="3566">
                  <c:v>211.40625</c:v>
                </c:pt>
                <c:pt idx="3567">
                  <c:v>211.4765625</c:v>
                </c:pt>
                <c:pt idx="3568">
                  <c:v>211.47265625</c:v>
                </c:pt>
                <c:pt idx="3569">
                  <c:v>211.4453125</c:v>
                </c:pt>
                <c:pt idx="3570">
                  <c:v>211.4375</c:v>
                </c:pt>
                <c:pt idx="3571">
                  <c:v>211.4375</c:v>
                </c:pt>
                <c:pt idx="3572">
                  <c:v>211.4375</c:v>
                </c:pt>
                <c:pt idx="3573">
                  <c:v>211.4375</c:v>
                </c:pt>
                <c:pt idx="3574">
                  <c:v>211.40625</c:v>
                </c:pt>
                <c:pt idx="3575">
                  <c:v>211.43359375</c:v>
                </c:pt>
                <c:pt idx="3576">
                  <c:v>211.43359375</c:v>
                </c:pt>
                <c:pt idx="3577">
                  <c:v>211.40625</c:v>
                </c:pt>
                <c:pt idx="3578">
                  <c:v>211.4375</c:v>
                </c:pt>
                <c:pt idx="3579">
                  <c:v>211.48046875</c:v>
                </c:pt>
                <c:pt idx="3580">
                  <c:v>211.46875</c:v>
                </c:pt>
                <c:pt idx="3581">
                  <c:v>211.46875</c:v>
                </c:pt>
                <c:pt idx="3582">
                  <c:v>211.4375</c:v>
                </c:pt>
                <c:pt idx="3583">
                  <c:v>211.47265625</c:v>
                </c:pt>
                <c:pt idx="3584">
                  <c:v>211.4453125</c:v>
                </c:pt>
                <c:pt idx="3585">
                  <c:v>211.4375</c:v>
                </c:pt>
                <c:pt idx="3586">
                  <c:v>211.4375</c:v>
                </c:pt>
                <c:pt idx="3587">
                  <c:v>211.40234375</c:v>
                </c:pt>
                <c:pt idx="3588">
                  <c:v>211.47265625</c:v>
                </c:pt>
                <c:pt idx="3589">
                  <c:v>211.4296875</c:v>
                </c:pt>
                <c:pt idx="3590">
                  <c:v>211.4765625</c:v>
                </c:pt>
                <c:pt idx="3591">
                  <c:v>211.43359375</c:v>
                </c:pt>
                <c:pt idx="3592">
                  <c:v>211.47265625</c:v>
                </c:pt>
                <c:pt idx="3593">
                  <c:v>211.43359375</c:v>
                </c:pt>
                <c:pt idx="3594">
                  <c:v>212.97265625</c:v>
                </c:pt>
                <c:pt idx="3595">
                  <c:v>211.515625</c:v>
                </c:pt>
                <c:pt idx="3596">
                  <c:v>211.4765625</c:v>
                </c:pt>
                <c:pt idx="3597">
                  <c:v>211.515625</c:v>
                </c:pt>
                <c:pt idx="3598">
                  <c:v>211.51953125</c:v>
                </c:pt>
                <c:pt idx="3599">
                  <c:v>211.453125</c:v>
                </c:pt>
                <c:pt idx="3600">
                  <c:v>212.98828125</c:v>
                </c:pt>
                <c:pt idx="3601">
                  <c:v>211.45703125</c:v>
                </c:pt>
                <c:pt idx="3602">
                  <c:v>211.48828125</c:v>
                </c:pt>
                <c:pt idx="3603">
                  <c:v>212.98828125</c:v>
                </c:pt>
                <c:pt idx="3604">
                  <c:v>212.984375</c:v>
                </c:pt>
                <c:pt idx="3605">
                  <c:v>212.984375</c:v>
                </c:pt>
                <c:pt idx="3606">
                  <c:v>212.953125</c:v>
                </c:pt>
                <c:pt idx="3607">
                  <c:v>211.453125</c:v>
                </c:pt>
                <c:pt idx="3608">
                  <c:v>211.484375</c:v>
                </c:pt>
                <c:pt idx="3609">
                  <c:v>211.46484375</c:v>
                </c:pt>
                <c:pt idx="3610">
                  <c:v>211.46484375</c:v>
                </c:pt>
                <c:pt idx="3611">
                  <c:v>211.46484375</c:v>
                </c:pt>
                <c:pt idx="3612">
                  <c:v>211.49609375</c:v>
                </c:pt>
                <c:pt idx="3613">
                  <c:v>211.49609375</c:v>
                </c:pt>
                <c:pt idx="3614">
                  <c:v>211.46484375</c:v>
                </c:pt>
                <c:pt idx="3615">
                  <c:v>211.46484375</c:v>
                </c:pt>
                <c:pt idx="3616">
                  <c:v>211.453125</c:v>
                </c:pt>
                <c:pt idx="3617">
                  <c:v>211.5859375</c:v>
                </c:pt>
                <c:pt idx="3618">
                  <c:v>211.453125</c:v>
                </c:pt>
                <c:pt idx="3619">
                  <c:v>211.453125</c:v>
                </c:pt>
                <c:pt idx="3620">
                  <c:v>211.42578125</c:v>
                </c:pt>
                <c:pt idx="3621">
                  <c:v>211.5859375</c:v>
                </c:pt>
                <c:pt idx="3622">
                  <c:v>211.453125</c:v>
                </c:pt>
                <c:pt idx="3623">
                  <c:v>211.48828125</c:v>
                </c:pt>
                <c:pt idx="3624">
                  <c:v>211.4921875</c:v>
                </c:pt>
                <c:pt idx="3625">
                  <c:v>211.44921875</c:v>
                </c:pt>
                <c:pt idx="3626">
                  <c:v>211.48046875</c:v>
                </c:pt>
                <c:pt idx="3627">
                  <c:v>211.48046875</c:v>
                </c:pt>
                <c:pt idx="3628">
                  <c:v>211.44921875</c:v>
                </c:pt>
                <c:pt idx="3629">
                  <c:v>211.515625</c:v>
                </c:pt>
                <c:pt idx="3630">
                  <c:v>211.49609375</c:v>
                </c:pt>
                <c:pt idx="3631">
                  <c:v>211.41796875</c:v>
                </c:pt>
                <c:pt idx="3632">
                  <c:v>211.44921875</c:v>
                </c:pt>
                <c:pt idx="3633">
                  <c:v>211.44921875</c:v>
                </c:pt>
                <c:pt idx="3634">
                  <c:v>211.44921875</c:v>
                </c:pt>
                <c:pt idx="3635">
                  <c:v>211.48046875</c:v>
                </c:pt>
                <c:pt idx="3636">
                  <c:v>211.453125</c:v>
                </c:pt>
                <c:pt idx="3637">
                  <c:v>211.421875</c:v>
                </c:pt>
                <c:pt idx="3638">
                  <c:v>211.4765625</c:v>
                </c:pt>
                <c:pt idx="3639">
                  <c:v>211.4765625</c:v>
                </c:pt>
                <c:pt idx="3640">
                  <c:v>211.51953125</c:v>
                </c:pt>
                <c:pt idx="3641">
                  <c:v>211.4765625</c:v>
                </c:pt>
                <c:pt idx="3642">
                  <c:v>211.44921875</c:v>
                </c:pt>
                <c:pt idx="3643">
                  <c:v>211.453125</c:v>
                </c:pt>
                <c:pt idx="3644">
                  <c:v>211.453125</c:v>
                </c:pt>
                <c:pt idx="3645">
                  <c:v>211.4921875</c:v>
                </c:pt>
                <c:pt idx="3646">
                  <c:v>211.453125</c:v>
                </c:pt>
                <c:pt idx="3647">
                  <c:v>211.453125</c:v>
                </c:pt>
                <c:pt idx="3648">
                  <c:v>211.44921875</c:v>
                </c:pt>
                <c:pt idx="3649">
                  <c:v>211.44921875</c:v>
                </c:pt>
                <c:pt idx="3650">
                  <c:v>211.421875</c:v>
                </c:pt>
                <c:pt idx="3651">
                  <c:v>211.4921875</c:v>
                </c:pt>
                <c:pt idx="3652">
                  <c:v>211.44921875</c:v>
                </c:pt>
                <c:pt idx="3653">
                  <c:v>212.9296875</c:v>
                </c:pt>
                <c:pt idx="3654">
                  <c:v>211.45703125</c:v>
                </c:pt>
                <c:pt idx="3655">
                  <c:v>211.45703125</c:v>
                </c:pt>
                <c:pt idx="3656">
                  <c:v>211.4609375</c:v>
                </c:pt>
                <c:pt idx="3657">
                  <c:v>211.4921875</c:v>
                </c:pt>
                <c:pt idx="3658">
                  <c:v>211.4921875</c:v>
                </c:pt>
                <c:pt idx="3659">
                  <c:v>211.49609375</c:v>
                </c:pt>
                <c:pt idx="3660">
                  <c:v>211.46484375</c:v>
                </c:pt>
                <c:pt idx="3661">
                  <c:v>211.43359375</c:v>
                </c:pt>
                <c:pt idx="3662">
                  <c:v>211.46484375</c:v>
                </c:pt>
                <c:pt idx="3663">
                  <c:v>211.46484375</c:v>
                </c:pt>
                <c:pt idx="3664">
                  <c:v>211.51171875</c:v>
                </c:pt>
                <c:pt idx="3665">
                  <c:v>211.46484375</c:v>
                </c:pt>
                <c:pt idx="3666">
                  <c:v>211.46484375</c:v>
                </c:pt>
                <c:pt idx="3667">
                  <c:v>211.46484375</c:v>
                </c:pt>
                <c:pt idx="3668">
                  <c:v>211.46875</c:v>
                </c:pt>
                <c:pt idx="3669">
                  <c:v>211.50390625</c:v>
                </c:pt>
                <c:pt idx="3670">
                  <c:v>211.46875</c:v>
                </c:pt>
                <c:pt idx="3671">
                  <c:v>211.46875</c:v>
                </c:pt>
                <c:pt idx="3672">
                  <c:v>211.4375</c:v>
                </c:pt>
                <c:pt idx="3673">
                  <c:v>211.5</c:v>
                </c:pt>
                <c:pt idx="3674">
                  <c:v>211.46484375</c:v>
                </c:pt>
                <c:pt idx="3675">
                  <c:v>211.46484375</c:v>
                </c:pt>
                <c:pt idx="3676">
                  <c:v>211.50390625</c:v>
                </c:pt>
                <c:pt idx="3677">
                  <c:v>211.4375</c:v>
                </c:pt>
                <c:pt idx="3678">
                  <c:v>211.46484375</c:v>
                </c:pt>
                <c:pt idx="3679">
                  <c:v>211.46484375</c:v>
                </c:pt>
                <c:pt idx="3680">
                  <c:v>211.5</c:v>
                </c:pt>
                <c:pt idx="3681">
                  <c:v>211.46484375</c:v>
                </c:pt>
                <c:pt idx="3682">
                  <c:v>211.46484375</c:v>
                </c:pt>
                <c:pt idx="3683">
                  <c:v>211.46484375</c:v>
                </c:pt>
                <c:pt idx="3684">
                  <c:v>211.46484375</c:v>
                </c:pt>
                <c:pt idx="3685">
                  <c:v>211.46484375</c:v>
                </c:pt>
                <c:pt idx="3686">
                  <c:v>211.46484375</c:v>
                </c:pt>
                <c:pt idx="3687">
                  <c:v>211.46484375</c:v>
                </c:pt>
                <c:pt idx="3688">
                  <c:v>211.5078125</c:v>
                </c:pt>
                <c:pt idx="3689">
                  <c:v>211.46484375</c:v>
                </c:pt>
                <c:pt idx="3690">
                  <c:v>211.46484375</c:v>
                </c:pt>
                <c:pt idx="3691">
                  <c:v>211.50390625</c:v>
                </c:pt>
                <c:pt idx="3692">
                  <c:v>211.46484375</c:v>
                </c:pt>
                <c:pt idx="3693">
                  <c:v>211.4375</c:v>
                </c:pt>
                <c:pt idx="3694">
                  <c:v>211.4921875</c:v>
                </c:pt>
                <c:pt idx="3695">
                  <c:v>211.53515625</c:v>
                </c:pt>
                <c:pt idx="3696">
                  <c:v>211.50390625</c:v>
                </c:pt>
                <c:pt idx="3697">
                  <c:v>211.45703125</c:v>
                </c:pt>
                <c:pt idx="3698">
                  <c:v>211.48828125</c:v>
                </c:pt>
                <c:pt idx="3699">
                  <c:v>211.4921875</c:v>
                </c:pt>
                <c:pt idx="3700">
                  <c:v>211.46484375</c:v>
                </c:pt>
                <c:pt idx="3701">
                  <c:v>211.46875</c:v>
                </c:pt>
                <c:pt idx="3702">
                  <c:v>211.5</c:v>
                </c:pt>
                <c:pt idx="3703">
                  <c:v>211.5</c:v>
                </c:pt>
                <c:pt idx="3704">
                  <c:v>211.53515625</c:v>
                </c:pt>
                <c:pt idx="3705">
                  <c:v>211.6328125</c:v>
                </c:pt>
                <c:pt idx="3706">
                  <c:v>211.46875</c:v>
                </c:pt>
                <c:pt idx="3707">
                  <c:v>211.46875</c:v>
                </c:pt>
                <c:pt idx="3708">
                  <c:v>211.46484375</c:v>
                </c:pt>
                <c:pt idx="3709">
                  <c:v>211.4921875</c:v>
                </c:pt>
                <c:pt idx="3710">
                  <c:v>211.46484375</c:v>
                </c:pt>
                <c:pt idx="3711">
                  <c:v>211.46484375</c:v>
                </c:pt>
                <c:pt idx="3712">
                  <c:v>211.5078125</c:v>
                </c:pt>
                <c:pt idx="3713">
                  <c:v>211.46484375</c:v>
                </c:pt>
                <c:pt idx="3714">
                  <c:v>211.46484375</c:v>
                </c:pt>
                <c:pt idx="3715">
                  <c:v>211.46484375</c:v>
                </c:pt>
                <c:pt idx="3716">
                  <c:v>211.46484375</c:v>
                </c:pt>
                <c:pt idx="3717">
                  <c:v>211.46484375</c:v>
                </c:pt>
                <c:pt idx="3718">
                  <c:v>211.5</c:v>
                </c:pt>
                <c:pt idx="3719">
                  <c:v>211.4609375</c:v>
                </c:pt>
                <c:pt idx="3720">
                  <c:v>211.4609375</c:v>
                </c:pt>
                <c:pt idx="3721">
                  <c:v>211.4921875</c:v>
                </c:pt>
                <c:pt idx="3722">
                  <c:v>211.46484375</c:v>
                </c:pt>
                <c:pt idx="3723">
                  <c:v>211.43359375</c:v>
                </c:pt>
                <c:pt idx="3724">
                  <c:v>211.50390625</c:v>
                </c:pt>
                <c:pt idx="3725">
                  <c:v>211.4609375</c:v>
                </c:pt>
                <c:pt idx="3726">
                  <c:v>211.46484375</c:v>
                </c:pt>
                <c:pt idx="3727">
                  <c:v>211.46484375</c:v>
                </c:pt>
                <c:pt idx="3728">
                  <c:v>211.46484375</c:v>
                </c:pt>
                <c:pt idx="3729">
                  <c:v>211.46484375</c:v>
                </c:pt>
                <c:pt idx="3730">
                  <c:v>211.4375</c:v>
                </c:pt>
                <c:pt idx="3731">
                  <c:v>211.47265625</c:v>
                </c:pt>
                <c:pt idx="3732">
                  <c:v>211.47265625</c:v>
                </c:pt>
                <c:pt idx="3733">
                  <c:v>211.47265625</c:v>
                </c:pt>
                <c:pt idx="3734">
                  <c:v>211.46484375</c:v>
                </c:pt>
                <c:pt idx="3735">
                  <c:v>211.48046875</c:v>
                </c:pt>
                <c:pt idx="3736">
                  <c:v>211.4921875</c:v>
                </c:pt>
                <c:pt idx="3737">
                  <c:v>211.56640625</c:v>
                </c:pt>
                <c:pt idx="3738">
                  <c:v>211.4296875</c:v>
                </c:pt>
                <c:pt idx="3739">
                  <c:v>211.45703125</c:v>
                </c:pt>
                <c:pt idx="3740">
                  <c:v>211.45703125</c:v>
                </c:pt>
                <c:pt idx="3741">
                  <c:v>211.45703125</c:v>
                </c:pt>
                <c:pt idx="3742">
                  <c:v>211.45703125</c:v>
                </c:pt>
                <c:pt idx="3743">
                  <c:v>211.4296875</c:v>
                </c:pt>
                <c:pt idx="3744">
                  <c:v>211.45703125</c:v>
                </c:pt>
                <c:pt idx="3745">
                  <c:v>211.45703125</c:v>
                </c:pt>
                <c:pt idx="3746">
                  <c:v>211.453125</c:v>
                </c:pt>
                <c:pt idx="3747">
                  <c:v>211.48046875</c:v>
                </c:pt>
                <c:pt idx="3748">
                  <c:v>211.44921875</c:v>
                </c:pt>
                <c:pt idx="3749">
                  <c:v>211.421875</c:v>
                </c:pt>
                <c:pt idx="3750">
                  <c:v>211.484375</c:v>
                </c:pt>
                <c:pt idx="3751">
                  <c:v>211.484375</c:v>
                </c:pt>
                <c:pt idx="3752">
                  <c:v>211.5078125</c:v>
                </c:pt>
                <c:pt idx="3753">
                  <c:v>211.46484375</c:v>
                </c:pt>
                <c:pt idx="3754">
                  <c:v>211.46484375</c:v>
                </c:pt>
                <c:pt idx="3755">
                  <c:v>211.43359375</c:v>
                </c:pt>
                <c:pt idx="3756">
                  <c:v>211.4921875</c:v>
                </c:pt>
                <c:pt idx="3757">
                  <c:v>211.53515625</c:v>
                </c:pt>
                <c:pt idx="3758">
                  <c:v>211.43359375</c:v>
                </c:pt>
                <c:pt idx="3759">
                  <c:v>211.5</c:v>
                </c:pt>
                <c:pt idx="3760">
                  <c:v>211.50390625</c:v>
                </c:pt>
                <c:pt idx="3761">
                  <c:v>211.4609375</c:v>
                </c:pt>
                <c:pt idx="3762">
                  <c:v>211.4921875</c:v>
                </c:pt>
                <c:pt idx="3763">
                  <c:v>211.4921875</c:v>
                </c:pt>
                <c:pt idx="3764">
                  <c:v>211.53125</c:v>
                </c:pt>
                <c:pt idx="3765">
                  <c:v>211.4921875</c:v>
                </c:pt>
                <c:pt idx="3766">
                  <c:v>211.4609375</c:v>
                </c:pt>
                <c:pt idx="3767">
                  <c:v>211.4921875</c:v>
                </c:pt>
                <c:pt idx="3768">
                  <c:v>211.46484375</c:v>
                </c:pt>
                <c:pt idx="3769">
                  <c:v>211.46484375</c:v>
                </c:pt>
                <c:pt idx="3770">
                  <c:v>211.50390625</c:v>
                </c:pt>
                <c:pt idx="3771">
                  <c:v>211.47265625</c:v>
                </c:pt>
                <c:pt idx="3772">
                  <c:v>211.5078125</c:v>
                </c:pt>
                <c:pt idx="3773">
                  <c:v>211.46484375</c:v>
                </c:pt>
                <c:pt idx="3774">
                  <c:v>211.43359375</c:v>
                </c:pt>
                <c:pt idx="3775">
                  <c:v>211.50390625</c:v>
                </c:pt>
                <c:pt idx="3776">
                  <c:v>211.46484375</c:v>
                </c:pt>
                <c:pt idx="3777">
                  <c:v>211.4609375</c:v>
                </c:pt>
                <c:pt idx="3778">
                  <c:v>211.4921875</c:v>
                </c:pt>
                <c:pt idx="3779">
                  <c:v>211.50390625</c:v>
                </c:pt>
                <c:pt idx="3780">
                  <c:v>211.45703125</c:v>
                </c:pt>
                <c:pt idx="3781">
                  <c:v>211.45703125</c:v>
                </c:pt>
                <c:pt idx="3782">
                  <c:v>211.47265625</c:v>
                </c:pt>
                <c:pt idx="3783">
                  <c:v>211.45703125</c:v>
                </c:pt>
                <c:pt idx="3784">
                  <c:v>211.45703125</c:v>
                </c:pt>
                <c:pt idx="3785">
                  <c:v>211.4296875</c:v>
                </c:pt>
                <c:pt idx="3786">
                  <c:v>211.4609375</c:v>
                </c:pt>
                <c:pt idx="3787">
                  <c:v>211.4609375</c:v>
                </c:pt>
                <c:pt idx="3788">
                  <c:v>211.46484375</c:v>
                </c:pt>
                <c:pt idx="3789">
                  <c:v>211.53515625</c:v>
                </c:pt>
                <c:pt idx="3790">
                  <c:v>211.5078125</c:v>
                </c:pt>
                <c:pt idx="3791">
                  <c:v>211.43359375</c:v>
                </c:pt>
                <c:pt idx="3792">
                  <c:v>211.50390625</c:v>
                </c:pt>
                <c:pt idx="3793">
                  <c:v>211.4609375</c:v>
                </c:pt>
                <c:pt idx="3794">
                  <c:v>211.4609375</c:v>
                </c:pt>
                <c:pt idx="3795">
                  <c:v>211.4609375</c:v>
                </c:pt>
                <c:pt idx="3796">
                  <c:v>211.45703125</c:v>
                </c:pt>
                <c:pt idx="3797">
                  <c:v>211.48828125</c:v>
                </c:pt>
                <c:pt idx="3798">
                  <c:v>211.52734375</c:v>
                </c:pt>
                <c:pt idx="3799">
                  <c:v>211.4609375</c:v>
                </c:pt>
                <c:pt idx="3800">
                  <c:v>211.4921875</c:v>
                </c:pt>
                <c:pt idx="3801">
                  <c:v>211.4921875</c:v>
                </c:pt>
                <c:pt idx="3802">
                  <c:v>211.4609375</c:v>
                </c:pt>
                <c:pt idx="3803">
                  <c:v>211.50390625</c:v>
                </c:pt>
                <c:pt idx="3804">
                  <c:v>211.4296875</c:v>
                </c:pt>
                <c:pt idx="3805">
                  <c:v>211.45703125</c:v>
                </c:pt>
                <c:pt idx="3806">
                  <c:v>211.45703125</c:v>
                </c:pt>
                <c:pt idx="3807">
                  <c:v>211.42578125</c:v>
                </c:pt>
                <c:pt idx="3808">
                  <c:v>211.453125</c:v>
                </c:pt>
                <c:pt idx="3809">
                  <c:v>211.453125</c:v>
                </c:pt>
                <c:pt idx="3810">
                  <c:v>211.45703125</c:v>
                </c:pt>
                <c:pt idx="3811">
                  <c:v>211.45703125</c:v>
                </c:pt>
                <c:pt idx="3812">
                  <c:v>211.4296875</c:v>
                </c:pt>
                <c:pt idx="3813">
                  <c:v>211.50390625</c:v>
                </c:pt>
                <c:pt idx="3814">
                  <c:v>211.4921875</c:v>
                </c:pt>
                <c:pt idx="3815">
                  <c:v>211.53515625</c:v>
                </c:pt>
                <c:pt idx="3816">
                  <c:v>211.4921875</c:v>
                </c:pt>
                <c:pt idx="3817">
                  <c:v>211.4609375</c:v>
                </c:pt>
                <c:pt idx="3818">
                  <c:v>211.50390625</c:v>
                </c:pt>
                <c:pt idx="3819">
                  <c:v>211.5078125</c:v>
                </c:pt>
                <c:pt idx="3820">
                  <c:v>211.4609375</c:v>
                </c:pt>
                <c:pt idx="3821">
                  <c:v>211.50390625</c:v>
                </c:pt>
                <c:pt idx="3822">
                  <c:v>211.45703125</c:v>
                </c:pt>
                <c:pt idx="3823">
                  <c:v>211.45703125</c:v>
                </c:pt>
                <c:pt idx="3824">
                  <c:v>211.49609375</c:v>
                </c:pt>
                <c:pt idx="3825">
                  <c:v>211.45703125</c:v>
                </c:pt>
                <c:pt idx="3826">
                  <c:v>211.45703125</c:v>
                </c:pt>
                <c:pt idx="3827">
                  <c:v>211.45703125</c:v>
                </c:pt>
                <c:pt idx="3828">
                  <c:v>211.50390625</c:v>
                </c:pt>
                <c:pt idx="3829">
                  <c:v>211.4609375</c:v>
                </c:pt>
                <c:pt idx="3830">
                  <c:v>211.4609375</c:v>
                </c:pt>
                <c:pt idx="3831">
                  <c:v>211.4609375</c:v>
                </c:pt>
                <c:pt idx="3832">
                  <c:v>211.5</c:v>
                </c:pt>
                <c:pt idx="3833">
                  <c:v>211.4609375</c:v>
                </c:pt>
                <c:pt idx="3834">
                  <c:v>211.48828125</c:v>
                </c:pt>
                <c:pt idx="3835">
                  <c:v>211.48828125</c:v>
                </c:pt>
                <c:pt idx="3836">
                  <c:v>211.4609375</c:v>
                </c:pt>
                <c:pt idx="3837">
                  <c:v>211.4609375</c:v>
                </c:pt>
                <c:pt idx="3838">
                  <c:v>211.4609375</c:v>
                </c:pt>
                <c:pt idx="3839">
                  <c:v>211.4609375</c:v>
                </c:pt>
                <c:pt idx="3840">
                  <c:v>211.5</c:v>
                </c:pt>
                <c:pt idx="3841">
                  <c:v>211.43359375</c:v>
                </c:pt>
                <c:pt idx="3842">
                  <c:v>211.59375</c:v>
                </c:pt>
                <c:pt idx="3843">
                  <c:v>211.59375</c:v>
                </c:pt>
                <c:pt idx="3844">
                  <c:v>211.45703125</c:v>
                </c:pt>
                <c:pt idx="3845">
                  <c:v>211.484375</c:v>
                </c:pt>
                <c:pt idx="3846">
                  <c:v>211.45703125</c:v>
                </c:pt>
                <c:pt idx="3847">
                  <c:v>211.4609375</c:v>
                </c:pt>
                <c:pt idx="3848">
                  <c:v>211.4609375</c:v>
                </c:pt>
                <c:pt idx="3849">
                  <c:v>211.43359375</c:v>
                </c:pt>
                <c:pt idx="3850">
                  <c:v>211.50390625</c:v>
                </c:pt>
                <c:pt idx="3851">
                  <c:v>211.50390625</c:v>
                </c:pt>
                <c:pt idx="3852">
                  <c:v>211.4609375</c:v>
                </c:pt>
                <c:pt idx="3853">
                  <c:v>211.4609375</c:v>
                </c:pt>
                <c:pt idx="3854">
                  <c:v>211.43359375</c:v>
                </c:pt>
                <c:pt idx="3855">
                  <c:v>211.46484375</c:v>
                </c:pt>
                <c:pt idx="3856">
                  <c:v>211.53515625</c:v>
                </c:pt>
                <c:pt idx="3857">
                  <c:v>211.49609375</c:v>
                </c:pt>
                <c:pt idx="3858">
                  <c:v>211.5078125</c:v>
                </c:pt>
                <c:pt idx="3859">
                  <c:v>211.46875</c:v>
                </c:pt>
                <c:pt idx="3860">
                  <c:v>211.51171875</c:v>
                </c:pt>
                <c:pt idx="3861">
                  <c:v>211.5078125</c:v>
                </c:pt>
                <c:pt idx="3862">
                  <c:v>211.46875</c:v>
                </c:pt>
                <c:pt idx="3863">
                  <c:v>211.46875</c:v>
                </c:pt>
                <c:pt idx="3864">
                  <c:v>211.5390625</c:v>
                </c:pt>
                <c:pt idx="3865">
                  <c:v>211.5</c:v>
                </c:pt>
                <c:pt idx="3866">
                  <c:v>211.44140625</c:v>
                </c:pt>
                <c:pt idx="3867">
                  <c:v>211.47265625</c:v>
                </c:pt>
                <c:pt idx="3868">
                  <c:v>211.546875</c:v>
                </c:pt>
                <c:pt idx="3869">
                  <c:v>211.5390625</c:v>
                </c:pt>
                <c:pt idx="3870">
                  <c:v>211.51171875</c:v>
                </c:pt>
                <c:pt idx="3871">
                  <c:v>211.46875</c:v>
                </c:pt>
                <c:pt idx="3872">
                  <c:v>211.5</c:v>
                </c:pt>
                <c:pt idx="3873">
                  <c:v>211.5</c:v>
                </c:pt>
                <c:pt idx="3874">
                  <c:v>211.515625</c:v>
                </c:pt>
                <c:pt idx="3875">
                  <c:v>211.51171875</c:v>
                </c:pt>
                <c:pt idx="3876">
                  <c:v>211.51953125</c:v>
                </c:pt>
                <c:pt idx="3877">
                  <c:v>211.515625</c:v>
                </c:pt>
                <c:pt idx="3878">
                  <c:v>211.4765625</c:v>
                </c:pt>
                <c:pt idx="3879">
                  <c:v>211.47265625</c:v>
                </c:pt>
                <c:pt idx="3880">
                  <c:v>211.47265625</c:v>
                </c:pt>
                <c:pt idx="3881">
                  <c:v>211.44140625</c:v>
                </c:pt>
                <c:pt idx="3882">
                  <c:v>211.49609375</c:v>
                </c:pt>
                <c:pt idx="3883">
                  <c:v>211.49609375</c:v>
                </c:pt>
                <c:pt idx="3884">
                  <c:v>211.5</c:v>
                </c:pt>
                <c:pt idx="3885">
                  <c:v>211.54296875</c:v>
                </c:pt>
                <c:pt idx="3886">
                  <c:v>211.5390625</c:v>
                </c:pt>
                <c:pt idx="3887">
                  <c:v>211.5</c:v>
                </c:pt>
                <c:pt idx="3888">
                  <c:v>211.5</c:v>
                </c:pt>
                <c:pt idx="3889">
                  <c:v>211.5390625</c:v>
                </c:pt>
                <c:pt idx="3890">
                  <c:v>211.5078125</c:v>
                </c:pt>
                <c:pt idx="3891">
                  <c:v>211.4453125</c:v>
                </c:pt>
                <c:pt idx="3892">
                  <c:v>211.515625</c:v>
                </c:pt>
                <c:pt idx="3893">
                  <c:v>211.51171875</c:v>
                </c:pt>
                <c:pt idx="3894">
                  <c:v>211.47265625</c:v>
                </c:pt>
                <c:pt idx="3895">
                  <c:v>211.50390625</c:v>
                </c:pt>
                <c:pt idx="3896">
                  <c:v>211.546875</c:v>
                </c:pt>
                <c:pt idx="3897">
                  <c:v>211.5078125</c:v>
                </c:pt>
                <c:pt idx="3898">
                  <c:v>211.4765625</c:v>
                </c:pt>
                <c:pt idx="3899">
                  <c:v>211.4453125</c:v>
                </c:pt>
                <c:pt idx="3900">
                  <c:v>211.51953125</c:v>
                </c:pt>
                <c:pt idx="3901">
                  <c:v>211.4765625</c:v>
                </c:pt>
                <c:pt idx="3902">
                  <c:v>211.47265625</c:v>
                </c:pt>
                <c:pt idx="3903">
                  <c:v>211.47265625</c:v>
                </c:pt>
                <c:pt idx="3904">
                  <c:v>211.44140625</c:v>
                </c:pt>
                <c:pt idx="3905">
                  <c:v>211.51171875</c:v>
                </c:pt>
                <c:pt idx="3906">
                  <c:v>211.46875</c:v>
                </c:pt>
                <c:pt idx="3907">
                  <c:v>211.44140625</c:v>
                </c:pt>
                <c:pt idx="3908">
                  <c:v>211.47265625</c:v>
                </c:pt>
                <c:pt idx="3909">
                  <c:v>211.47265625</c:v>
                </c:pt>
                <c:pt idx="3910">
                  <c:v>211.51171875</c:v>
                </c:pt>
                <c:pt idx="3911">
                  <c:v>211.51171875</c:v>
                </c:pt>
                <c:pt idx="3912">
                  <c:v>211.44140625</c:v>
                </c:pt>
                <c:pt idx="3913">
                  <c:v>211.47265625</c:v>
                </c:pt>
                <c:pt idx="3914">
                  <c:v>211.47265625</c:v>
                </c:pt>
                <c:pt idx="3915">
                  <c:v>211.4453125</c:v>
                </c:pt>
                <c:pt idx="3916">
                  <c:v>211.5078125</c:v>
                </c:pt>
                <c:pt idx="3917">
                  <c:v>211.5078125</c:v>
                </c:pt>
                <c:pt idx="3918">
                  <c:v>211.4765625</c:v>
                </c:pt>
                <c:pt idx="3919">
                  <c:v>211.50390625</c:v>
                </c:pt>
                <c:pt idx="3920">
                  <c:v>211.47265625</c:v>
                </c:pt>
                <c:pt idx="3921">
                  <c:v>211.4453125</c:v>
                </c:pt>
                <c:pt idx="3922">
                  <c:v>211.50390625</c:v>
                </c:pt>
                <c:pt idx="3923">
                  <c:v>211.50390625</c:v>
                </c:pt>
                <c:pt idx="3924">
                  <c:v>211.51953125</c:v>
                </c:pt>
                <c:pt idx="3925">
                  <c:v>211.47265625</c:v>
                </c:pt>
                <c:pt idx="3926">
                  <c:v>211.515625</c:v>
                </c:pt>
                <c:pt idx="3927">
                  <c:v>211.5078125</c:v>
                </c:pt>
                <c:pt idx="3928">
                  <c:v>211.5078125</c:v>
                </c:pt>
                <c:pt idx="3929">
                  <c:v>211.4375</c:v>
                </c:pt>
                <c:pt idx="3930">
                  <c:v>211.46484375</c:v>
                </c:pt>
                <c:pt idx="3931">
                  <c:v>211.46484375</c:v>
                </c:pt>
                <c:pt idx="3932">
                  <c:v>211.4375</c:v>
                </c:pt>
                <c:pt idx="3933">
                  <c:v>211.4375</c:v>
                </c:pt>
                <c:pt idx="3934">
                  <c:v>211.46875</c:v>
                </c:pt>
                <c:pt idx="3935">
                  <c:v>211.51171875</c:v>
                </c:pt>
                <c:pt idx="3936">
                  <c:v>211.4453125</c:v>
                </c:pt>
                <c:pt idx="3937">
                  <c:v>211.515625</c:v>
                </c:pt>
                <c:pt idx="3938">
                  <c:v>211.5</c:v>
                </c:pt>
                <c:pt idx="3939">
                  <c:v>211.5390625</c:v>
                </c:pt>
                <c:pt idx="3940">
                  <c:v>211.46875</c:v>
                </c:pt>
                <c:pt idx="3941">
                  <c:v>211.46875</c:v>
                </c:pt>
                <c:pt idx="3942">
                  <c:v>211.53515625</c:v>
                </c:pt>
                <c:pt idx="3943">
                  <c:v>211.49609375</c:v>
                </c:pt>
                <c:pt idx="3944">
                  <c:v>211.53515625</c:v>
                </c:pt>
                <c:pt idx="3945">
                  <c:v>211.49609375</c:v>
                </c:pt>
                <c:pt idx="3946">
                  <c:v>211.5078125</c:v>
                </c:pt>
                <c:pt idx="3947">
                  <c:v>211.46875</c:v>
                </c:pt>
                <c:pt idx="3948">
                  <c:v>211.46875</c:v>
                </c:pt>
                <c:pt idx="3949">
                  <c:v>211.59375</c:v>
                </c:pt>
                <c:pt idx="3950">
                  <c:v>211.46875</c:v>
                </c:pt>
                <c:pt idx="3951">
                  <c:v>211.46875</c:v>
                </c:pt>
                <c:pt idx="3952">
                  <c:v>211.625</c:v>
                </c:pt>
                <c:pt idx="3953">
                  <c:v>211.53515625</c:v>
                </c:pt>
                <c:pt idx="3954">
                  <c:v>211.46875</c:v>
                </c:pt>
                <c:pt idx="3955">
                  <c:v>211.46875</c:v>
                </c:pt>
                <c:pt idx="3956">
                  <c:v>211.46875</c:v>
                </c:pt>
                <c:pt idx="3957">
                  <c:v>211.46875</c:v>
                </c:pt>
                <c:pt idx="3958">
                  <c:v>211.47265625</c:v>
                </c:pt>
                <c:pt idx="3959">
                  <c:v>211.47265625</c:v>
                </c:pt>
                <c:pt idx="3960">
                  <c:v>211.44140625</c:v>
                </c:pt>
                <c:pt idx="3961">
                  <c:v>211.46875</c:v>
                </c:pt>
                <c:pt idx="3962">
                  <c:v>211.46875</c:v>
                </c:pt>
                <c:pt idx="3963">
                  <c:v>211.46875</c:v>
                </c:pt>
                <c:pt idx="3964">
                  <c:v>211.46875</c:v>
                </c:pt>
                <c:pt idx="3965">
                  <c:v>211.44140625</c:v>
                </c:pt>
                <c:pt idx="3966">
                  <c:v>211.51171875</c:v>
                </c:pt>
                <c:pt idx="3967">
                  <c:v>211.46875</c:v>
                </c:pt>
                <c:pt idx="3968">
                  <c:v>211.44140625</c:v>
                </c:pt>
                <c:pt idx="3969">
                  <c:v>211.515625</c:v>
                </c:pt>
                <c:pt idx="3970">
                  <c:v>211.5</c:v>
                </c:pt>
                <c:pt idx="3971">
                  <c:v>211.49609375</c:v>
                </c:pt>
                <c:pt idx="3972">
                  <c:v>211.46875</c:v>
                </c:pt>
                <c:pt idx="3973">
                  <c:v>211.4375</c:v>
                </c:pt>
                <c:pt idx="3974">
                  <c:v>211.46484375</c:v>
                </c:pt>
                <c:pt idx="3975">
                  <c:v>211.46484375</c:v>
                </c:pt>
                <c:pt idx="3976">
                  <c:v>211.4375</c:v>
                </c:pt>
                <c:pt idx="3977">
                  <c:v>211.46875</c:v>
                </c:pt>
                <c:pt idx="3978">
                  <c:v>211.46875</c:v>
                </c:pt>
                <c:pt idx="3979">
                  <c:v>211.51171875</c:v>
                </c:pt>
                <c:pt idx="3980">
                  <c:v>211.53515625</c:v>
                </c:pt>
                <c:pt idx="3981">
                  <c:v>211.46875</c:v>
                </c:pt>
                <c:pt idx="3982">
                  <c:v>211.46484375</c:v>
                </c:pt>
                <c:pt idx="3983">
                  <c:v>211.5</c:v>
                </c:pt>
                <c:pt idx="3984">
                  <c:v>211.5</c:v>
                </c:pt>
                <c:pt idx="3985">
                  <c:v>211.46484375</c:v>
                </c:pt>
                <c:pt idx="3986">
                  <c:v>211.4375</c:v>
                </c:pt>
                <c:pt idx="3987">
                  <c:v>211.46484375</c:v>
                </c:pt>
                <c:pt idx="3988">
                  <c:v>211.46484375</c:v>
                </c:pt>
                <c:pt idx="3989">
                  <c:v>211.43359375</c:v>
                </c:pt>
                <c:pt idx="3990">
                  <c:v>211.46484375</c:v>
                </c:pt>
                <c:pt idx="3991">
                  <c:v>211.50390625</c:v>
                </c:pt>
                <c:pt idx="3992">
                  <c:v>211.4375</c:v>
                </c:pt>
                <c:pt idx="3993">
                  <c:v>211.46484375</c:v>
                </c:pt>
                <c:pt idx="3994">
                  <c:v>211.5078125</c:v>
                </c:pt>
                <c:pt idx="3995">
                  <c:v>211.43359375</c:v>
                </c:pt>
                <c:pt idx="3996">
                  <c:v>211.4609375</c:v>
                </c:pt>
                <c:pt idx="3997">
                  <c:v>211.4609375</c:v>
                </c:pt>
                <c:pt idx="3998">
                  <c:v>211.43359375</c:v>
                </c:pt>
                <c:pt idx="3999">
                  <c:v>211.4609375</c:v>
                </c:pt>
                <c:pt idx="4000">
                  <c:v>211.50390625</c:v>
                </c:pt>
                <c:pt idx="4001">
                  <c:v>211.5078125</c:v>
                </c:pt>
                <c:pt idx="4002">
                  <c:v>211.46484375</c:v>
                </c:pt>
                <c:pt idx="4003">
                  <c:v>211.4765625</c:v>
                </c:pt>
                <c:pt idx="4004">
                  <c:v>211.46484375</c:v>
                </c:pt>
                <c:pt idx="4005">
                  <c:v>211.50390625</c:v>
                </c:pt>
                <c:pt idx="4006">
                  <c:v>211.46484375</c:v>
                </c:pt>
                <c:pt idx="4007">
                  <c:v>211.46484375</c:v>
                </c:pt>
                <c:pt idx="4008">
                  <c:v>211.46484375</c:v>
                </c:pt>
                <c:pt idx="4009">
                  <c:v>211.46484375</c:v>
                </c:pt>
                <c:pt idx="4010">
                  <c:v>211.51171875</c:v>
                </c:pt>
                <c:pt idx="4011">
                  <c:v>211.46875</c:v>
                </c:pt>
                <c:pt idx="4012">
                  <c:v>211.4375</c:v>
                </c:pt>
                <c:pt idx="4013">
                  <c:v>211.51171875</c:v>
                </c:pt>
                <c:pt idx="4014">
                  <c:v>211.46875</c:v>
                </c:pt>
                <c:pt idx="4015">
                  <c:v>211.46875</c:v>
                </c:pt>
                <c:pt idx="4016">
                  <c:v>211.51171875</c:v>
                </c:pt>
                <c:pt idx="4017">
                  <c:v>211.4375</c:v>
                </c:pt>
                <c:pt idx="4018">
                  <c:v>211.46875</c:v>
                </c:pt>
                <c:pt idx="4019">
                  <c:v>211.51171875</c:v>
                </c:pt>
                <c:pt idx="4020">
                  <c:v>211.50390625</c:v>
                </c:pt>
                <c:pt idx="4021">
                  <c:v>211.4609375</c:v>
                </c:pt>
                <c:pt idx="4022">
                  <c:v>211.4296875</c:v>
                </c:pt>
                <c:pt idx="4023">
                  <c:v>211.45703125</c:v>
                </c:pt>
                <c:pt idx="4024">
                  <c:v>211.45703125</c:v>
                </c:pt>
                <c:pt idx="4025">
                  <c:v>211.43359375</c:v>
                </c:pt>
                <c:pt idx="4026">
                  <c:v>211.46484375</c:v>
                </c:pt>
                <c:pt idx="4027">
                  <c:v>211.46484375</c:v>
                </c:pt>
                <c:pt idx="4028">
                  <c:v>211.4375</c:v>
                </c:pt>
                <c:pt idx="4029">
                  <c:v>211.4375</c:v>
                </c:pt>
                <c:pt idx="4030">
                  <c:v>211.46875</c:v>
                </c:pt>
                <c:pt idx="4031">
                  <c:v>211.46875</c:v>
                </c:pt>
                <c:pt idx="4032">
                  <c:v>211.4375</c:v>
                </c:pt>
                <c:pt idx="4033">
                  <c:v>211.46484375</c:v>
                </c:pt>
                <c:pt idx="4034">
                  <c:v>211.46484375</c:v>
                </c:pt>
                <c:pt idx="4035">
                  <c:v>211.50390625</c:v>
                </c:pt>
                <c:pt idx="4036">
                  <c:v>211.4609375</c:v>
                </c:pt>
                <c:pt idx="4037">
                  <c:v>211.4609375</c:v>
                </c:pt>
                <c:pt idx="4038">
                  <c:v>211.4609375</c:v>
                </c:pt>
                <c:pt idx="4039">
                  <c:v>211.4609375</c:v>
                </c:pt>
                <c:pt idx="4040">
                  <c:v>211.43359375</c:v>
                </c:pt>
                <c:pt idx="4041">
                  <c:v>211.46484375</c:v>
                </c:pt>
                <c:pt idx="4042">
                  <c:v>211.46484375</c:v>
                </c:pt>
                <c:pt idx="4043">
                  <c:v>211.46484375</c:v>
                </c:pt>
                <c:pt idx="4044">
                  <c:v>211.46875</c:v>
                </c:pt>
                <c:pt idx="4045">
                  <c:v>211.46875</c:v>
                </c:pt>
                <c:pt idx="4046">
                  <c:v>211.50390625</c:v>
                </c:pt>
                <c:pt idx="4047">
                  <c:v>211.5078125</c:v>
                </c:pt>
                <c:pt idx="4048">
                  <c:v>211.46484375</c:v>
                </c:pt>
                <c:pt idx="4049">
                  <c:v>211.46484375</c:v>
                </c:pt>
                <c:pt idx="4050">
                  <c:v>211.46484375</c:v>
                </c:pt>
                <c:pt idx="4051">
                  <c:v>211.46484375</c:v>
                </c:pt>
                <c:pt idx="4052">
                  <c:v>211.46875</c:v>
                </c:pt>
                <c:pt idx="4053">
                  <c:v>211.46875</c:v>
                </c:pt>
                <c:pt idx="4054">
                  <c:v>211.46875</c:v>
                </c:pt>
                <c:pt idx="4055">
                  <c:v>211.46875</c:v>
                </c:pt>
                <c:pt idx="4056">
                  <c:v>211.51171875</c:v>
                </c:pt>
                <c:pt idx="4057">
                  <c:v>211.46875</c:v>
                </c:pt>
                <c:pt idx="4058">
                  <c:v>211.46875</c:v>
                </c:pt>
                <c:pt idx="4059">
                  <c:v>211.46875</c:v>
                </c:pt>
                <c:pt idx="4060">
                  <c:v>211.6015625</c:v>
                </c:pt>
                <c:pt idx="4061">
                  <c:v>211.46875</c:v>
                </c:pt>
                <c:pt idx="4062">
                  <c:v>211.60546875</c:v>
                </c:pt>
                <c:pt idx="4063">
                  <c:v>211.6015625</c:v>
                </c:pt>
                <c:pt idx="4064">
                  <c:v>211.4609375</c:v>
                </c:pt>
                <c:pt idx="4065">
                  <c:v>211.4609375</c:v>
                </c:pt>
                <c:pt idx="4066">
                  <c:v>211.43359375</c:v>
                </c:pt>
                <c:pt idx="4067">
                  <c:v>211.45703125</c:v>
                </c:pt>
                <c:pt idx="4068">
                  <c:v>211.48828125</c:v>
                </c:pt>
                <c:pt idx="4069">
                  <c:v>211.4609375</c:v>
                </c:pt>
                <c:pt idx="4070">
                  <c:v>211.5</c:v>
                </c:pt>
                <c:pt idx="4071">
                  <c:v>211.46484375</c:v>
                </c:pt>
                <c:pt idx="4072">
                  <c:v>211.50390625</c:v>
                </c:pt>
                <c:pt idx="4073">
                  <c:v>211.546875</c:v>
                </c:pt>
                <c:pt idx="4074">
                  <c:v>211.4453125</c:v>
                </c:pt>
                <c:pt idx="4075">
                  <c:v>211.515625</c:v>
                </c:pt>
                <c:pt idx="4076">
                  <c:v>211.4765625</c:v>
                </c:pt>
                <c:pt idx="4077">
                  <c:v>211.484375</c:v>
                </c:pt>
                <c:pt idx="4078">
                  <c:v>211.51171875</c:v>
                </c:pt>
                <c:pt idx="4079">
                  <c:v>211.47265625</c:v>
                </c:pt>
                <c:pt idx="4080">
                  <c:v>211.54296875</c:v>
                </c:pt>
                <c:pt idx="4081">
                  <c:v>211.546875</c:v>
                </c:pt>
                <c:pt idx="4082">
                  <c:v>211.47265625</c:v>
                </c:pt>
                <c:pt idx="4083">
                  <c:v>211.51171875</c:v>
                </c:pt>
                <c:pt idx="4084">
                  <c:v>211.47265625</c:v>
                </c:pt>
                <c:pt idx="4085">
                  <c:v>211.51171875</c:v>
                </c:pt>
                <c:pt idx="4086">
                  <c:v>211.47265625</c:v>
                </c:pt>
                <c:pt idx="4087">
                  <c:v>211.515625</c:v>
                </c:pt>
                <c:pt idx="4088">
                  <c:v>211.515625</c:v>
                </c:pt>
                <c:pt idx="4089">
                  <c:v>211.4765625</c:v>
                </c:pt>
                <c:pt idx="4090">
                  <c:v>211.4453125</c:v>
                </c:pt>
                <c:pt idx="4091">
                  <c:v>211.4765625</c:v>
                </c:pt>
                <c:pt idx="4092">
                  <c:v>211.515625</c:v>
                </c:pt>
                <c:pt idx="4093">
                  <c:v>211.51171875</c:v>
                </c:pt>
                <c:pt idx="4094">
                  <c:v>211.4765625</c:v>
                </c:pt>
                <c:pt idx="4095">
                  <c:v>211.47265625</c:v>
                </c:pt>
                <c:pt idx="4096">
                  <c:v>211.47265625</c:v>
                </c:pt>
                <c:pt idx="4097">
                  <c:v>211.47265625</c:v>
                </c:pt>
                <c:pt idx="4098">
                  <c:v>211.44140625</c:v>
                </c:pt>
                <c:pt idx="4099">
                  <c:v>211.44140625</c:v>
                </c:pt>
                <c:pt idx="4100">
                  <c:v>211.47265625</c:v>
                </c:pt>
                <c:pt idx="4101">
                  <c:v>211.47265625</c:v>
                </c:pt>
                <c:pt idx="4102">
                  <c:v>211.4453125</c:v>
                </c:pt>
                <c:pt idx="4103">
                  <c:v>211.515625</c:v>
                </c:pt>
                <c:pt idx="4104">
                  <c:v>211.54296875</c:v>
                </c:pt>
                <c:pt idx="4105">
                  <c:v>211.53515625</c:v>
                </c:pt>
                <c:pt idx="4106">
                  <c:v>211.47265625</c:v>
                </c:pt>
                <c:pt idx="4107">
                  <c:v>211.47265625</c:v>
                </c:pt>
                <c:pt idx="4108">
                  <c:v>211.47265625</c:v>
                </c:pt>
                <c:pt idx="4109">
                  <c:v>211.47265625</c:v>
                </c:pt>
                <c:pt idx="4110">
                  <c:v>211.546875</c:v>
                </c:pt>
                <c:pt idx="4111">
                  <c:v>211.546875</c:v>
                </c:pt>
                <c:pt idx="4112">
                  <c:v>211.4453125</c:v>
                </c:pt>
                <c:pt idx="4113">
                  <c:v>211.48046875</c:v>
                </c:pt>
                <c:pt idx="4114">
                  <c:v>211.48046875</c:v>
                </c:pt>
                <c:pt idx="4115">
                  <c:v>211.44921875</c:v>
                </c:pt>
                <c:pt idx="4116">
                  <c:v>211.4765625</c:v>
                </c:pt>
                <c:pt idx="4117">
                  <c:v>211.51953125</c:v>
                </c:pt>
                <c:pt idx="4118">
                  <c:v>211.48046875</c:v>
                </c:pt>
                <c:pt idx="4119">
                  <c:v>211.47265625</c:v>
                </c:pt>
                <c:pt idx="4120">
                  <c:v>211.515625</c:v>
                </c:pt>
                <c:pt idx="4121">
                  <c:v>211.4453125</c:v>
                </c:pt>
                <c:pt idx="4122">
                  <c:v>211.515625</c:v>
                </c:pt>
                <c:pt idx="4123">
                  <c:v>211.4765625</c:v>
                </c:pt>
                <c:pt idx="4124">
                  <c:v>211.4453125</c:v>
                </c:pt>
                <c:pt idx="4125">
                  <c:v>211.47265625</c:v>
                </c:pt>
                <c:pt idx="4126">
                  <c:v>211.50390625</c:v>
                </c:pt>
                <c:pt idx="4127">
                  <c:v>211.50390625</c:v>
                </c:pt>
                <c:pt idx="4128">
                  <c:v>211.54296875</c:v>
                </c:pt>
                <c:pt idx="4129">
                  <c:v>211.51953125</c:v>
                </c:pt>
                <c:pt idx="4130">
                  <c:v>211.5078125</c:v>
                </c:pt>
                <c:pt idx="4131">
                  <c:v>211.5078125</c:v>
                </c:pt>
                <c:pt idx="4132">
                  <c:v>211.4453125</c:v>
                </c:pt>
                <c:pt idx="4133">
                  <c:v>211.5234375</c:v>
                </c:pt>
                <c:pt idx="4134">
                  <c:v>211.4765625</c:v>
                </c:pt>
                <c:pt idx="4135">
                  <c:v>211.47265625</c:v>
                </c:pt>
                <c:pt idx="4136">
                  <c:v>211.47265625</c:v>
                </c:pt>
                <c:pt idx="4137">
                  <c:v>211.47265625</c:v>
                </c:pt>
                <c:pt idx="4138">
                  <c:v>211.47265625</c:v>
                </c:pt>
                <c:pt idx="4139">
                  <c:v>211.47265625</c:v>
                </c:pt>
                <c:pt idx="4140">
                  <c:v>211.47265625</c:v>
                </c:pt>
                <c:pt idx="4141">
                  <c:v>211.47265625</c:v>
                </c:pt>
                <c:pt idx="4142">
                  <c:v>211.47265625</c:v>
                </c:pt>
                <c:pt idx="4143">
                  <c:v>211.4765625</c:v>
                </c:pt>
                <c:pt idx="4144">
                  <c:v>211.4765625</c:v>
                </c:pt>
                <c:pt idx="4145">
                  <c:v>211.4765625</c:v>
                </c:pt>
                <c:pt idx="4146">
                  <c:v>211.4765625</c:v>
                </c:pt>
                <c:pt idx="4147">
                  <c:v>211.4765625</c:v>
                </c:pt>
                <c:pt idx="4148">
                  <c:v>211.4765625</c:v>
                </c:pt>
                <c:pt idx="4149">
                  <c:v>211.4765625</c:v>
                </c:pt>
                <c:pt idx="4150">
                  <c:v>211.47265625</c:v>
                </c:pt>
                <c:pt idx="4151">
                  <c:v>211.47265625</c:v>
                </c:pt>
                <c:pt idx="4152">
                  <c:v>211.4765625</c:v>
                </c:pt>
                <c:pt idx="4153">
                  <c:v>211.5078125</c:v>
                </c:pt>
                <c:pt idx="4154">
                  <c:v>211.546875</c:v>
                </c:pt>
                <c:pt idx="4155">
                  <c:v>211.50390625</c:v>
                </c:pt>
                <c:pt idx="4156">
                  <c:v>211.47265625</c:v>
                </c:pt>
                <c:pt idx="4157">
                  <c:v>211.47265625</c:v>
                </c:pt>
                <c:pt idx="4158">
                  <c:v>211.46875</c:v>
                </c:pt>
                <c:pt idx="4159">
                  <c:v>211.46875</c:v>
                </c:pt>
                <c:pt idx="4160">
                  <c:v>211.5078125</c:v>
                </c:pt>
                <c:pt idx="4161">
                  <c:v>211.46875</c:v>
                </c:pt>
                <c:pt idx="4162">
                  <c:v>211.4765625</c:v>
                </c:pt>
                <c:pt idx="4163">
                  <c:v>211.4765625</c:v>
                </c:pt>
                <c:pt idx="4164">
                  <c:v>211.4765625</c:v>
                </c:pt>
                <c:pt idx="4165">
                  <c:v>211.48046875</c:v>
                </c:pt>
                <c:pt idx="4166">
                  <c:v>211.48046875</c:v>
                </c:pt>
                <c:pt idx="4167">
                  <c:v>211.48046875</c:v>
                </c:pt>
                <c:pt idx="4168">
                  <c:v>211.4765625</c:v>
                </c:pt>
                <c:pt idx="4169">
                  <c:v>211.4765625</c:v>
                </c:pt>
                <c:pt idx="4170">
                  <c:v>211.51171875</c:v>
                </c:pt>
                <c:pt idx="4171">
                  <c:v>211.51171875</c:v>
                </c:pt>
                <c:pt idx="4172">
                  <c:v>211.44921875</c:v>
                </c:pt>
                <c:pt idx="4173">
                  <c:v>211.4765625</c:v>
                </c:pt>
                <c:pt idx="4174">
                  <c:v>211.4765625</c:v>
                </c:pt>
                <c:pt idx="4175">
                  <c:v>211.4453125</c:v>
                </c:pt>
                <c:pt idx="4176">
                  <c:v>211.4765625</c:v>
                </c:pt>
                <c:pt idx="4177">
                  <c:v>211.4765625</c:v>
                </c:pt>
                <c:pt idx="4178">
                  <c:v>211.4921875</c:v>
                </c:pt>
                <c:pt idx="4179">
                  <c:v>211.4765625</c:v>
                </c:pt>
                <c:pt idx="4180">
                  <c:v>211.4765625</c:v>
                </c:pt>
                <c:pt idx="4181">
                  <c:v>211.51953125</c:v>
                </c:pt>
                <c:pt idx="4182">
                  <c:v>211.515625</c:v>
                </c:pt>
                <c:pt idx="4183">
                  <c:v>211.4765625</c:v>
                </c:pt>
                <c:pt idx="4184">
                  <c:v>211.4765625</c:v>
                </c:pt>
                <c:pt idx="4185">
                  <c:v>211.4765625</c:v>
                </c:pt>
                <c:pt idx="4186">
                  <c:v>211.4765625</c:v>
                </c:pt>
                <c:pt idx="4187">
                  <c:v>211.4765625</c:v>
                </c:pt>
                <c:pt idx="4188">
                  <c:v>211.44921875</c:v>
                </c:pt>
                <c:pt idx="4189">
                  <c:v>211.48046875</c:v>
                </c:pt>
                <c:pt idx="4190">
                  <c:v>211.51171875</c:v>
                </c:pt>
                <c:pt idx="4191">
                  <c:v>211.5078125</c:v>
                </c:pt>
                <c:pt idx="4192">
                  <c:v>211.4765625</c:v>
                </c:pt>
                <c:pt idx="4193">
                  <c:v>211.4453125</c:v>
                </c:pt>
                <c:pt idx="4194">
                  <c:v>211.46875</c:v>
                </c:pt>
                <c:pt idx="4195">
                  <c:v>211.46875</c:v>
                </c:pt>
                <c:pt idx="4196">
                  <c:v>211.47265625</c:v>
                </c:pt>
                <c:pt idx="4197">
                  <c:v>211.515625</c:v>
                </c:pt>
                <c:pt idx="4198">
                  <c:v>211.44921875</c:v>
                </c:pt>
                <c:pt idx="4199">
                  <c:v>211.4765625</c:v>
                </c:pt>
                <c:pt idx="4200">
                  <c:v>211.4765625</c:v>
                </c:pt>
                <c:pt idx="4201">
                  <c:v>211.4453125</c:v>
                </c:pt>
                <c:pt idx="4202">
                  <c:v>211.47265625</c:v>
                </c:pt>
                <c:pt idx="4203">
                  <c:v>211.515625</c:v>
                </c:pt>
                <c:pt idx="4204">
                  <c:v>211.4453125</c:v>
                </c:pt>
                <c:pt idx="4205">
                  <c:v>211.515625</c:v>
                </c:pt>
                <c:pt idx="4206">
                  <c:v>211.47265625</c:v>
                </c:pt>
                <c:pt idx="4207">
                  <c:v>211.4765625</c:v>
                </c:pt>
                <c:pt idx="4208">
                  <c:v>211.5078125</c:v>
                </c:pt>
                <c:pt idx="4209">
                  <c:v>211.48046875</c:v>
                </c:pt>
                <c:pt idx="4210">
                  <c:v>211.51171875</c:v>
                </c:pt>
                <c:pt idx="4211">
                  <c:v>211.55078125</c:v>
                </c:pt>
                <c:pt idx="4212">
                  <c:v>211.5078125</c:v>
                </c:pt>
                <c:pt idx="4213">
                  <c:v>211.5078125</c:v>
                </c:pt>
                <c:pt idx="4214">
                  <c:v>211.47265625</c:v>
                </c:pt>
                <c:pt idx="4215">
                  <c:v>211.47265625</c:v>
                </c:pt>
                <c:pt idx="4216">
                  <c:v>211.5078125</c:v>
                </c:pt>
                <c:pt idx="4217">
                  <c:v>211.515625</c:v>
                </c:pt>
                <c:pt idx="4218">
                  <c:v>211.515625</c:v>
                </c:pt>
                <c:pt idx="4219">
                  <c:v>211.4765625</c:v>
                </c:pt>
                <c:pt idx="4220">
                  <c:v>211.515625</c:v>
                </c:pt>
                <c:pt idx="4221">
                  <c:v>211.4765625</c:v>
                </c:pt>
                <c:pt idx="4222">
                  <c:v>211.4453125</c:v>
                </c:pt>
                <c:pt idx="4223">
                  <c:v>211.515625</c:v>
                </c:pt>
                <c:pt idx="4224">
                  <c:v>211.4765625</c:v>
                </c:pt>
                <c:pt idx="4225">
                  <c:v>211.4453125</c:v>
                </c:pt>
                <c:pt idx="4226">
                  <c:v>211.47265625</c:v>
                </c:pt>
                <c:pt idx="4227">
                  <c:v>211.47265625</c:v>
                </c:pt>
                <c:pt idx="4228">
                  <c:v>211.46875</c:v>
                </c:pt>
                <c:pt idx="4229">
                  <c:v>211.5</c:v>
                </c:pt>
                <c:pt idx="4230">
                  <c:v>211.46875</c:v>
                </c:pt>
                <c:pt idx="4231">
                  <c:v>211.44140625</c:v>
                </c:pt>
                <c:pt idx="4232">
                  <c:v>211.47265625</c:v>
                </c:pt>
                <c:pt idx="4233">
                  <c:v>211.47265625</c:v>
                </c:pt>
                <c:pt idx="4234">
                  <c:v>211.51171875</c:v>
                </c:pt>
                <c:pt idx="4235">
                  <c:v>211.51171875</c:v>
                </c:pt>
                <c:pt idx="4236">
                  <c:v>211.44140625</c:v>
                </c:pt>
                <c:pt idx="4237">
                  <c:v>211.47265625</c:v>
                </c:pt>
                <c:pt idx="4238">
                  <c:v>211.47265625</c:v>
                </c:pt>
                <c:pt idx="4239">
                  <c:v>211.5078125</c:v>
                </c:pt>
                <c:pt idx="4240">
                  <c:v>211.5078125</c:v>
                </c:pt>
                <c:pt idx="4241">
                  <c:v>211.5078125</c:v>
                </c:pt>
                <c:pt idx="4242">
                  <c:v>211.46484375</c:v>
                </c:pt>
                <c:pt idx="4243">
                  <c:v>211.46484375</c:v>
                </c:pt>
                <c:pt idx="4244">
                  <c:v>211.5390625</c:v>
                </c:pt>
                <c:pt idx="4245">
                  <c:v>211.5</c:v>
                </c:pt>
                <c:pt idx="4246">
                  <c:v>211.46875</c:v>
                </c:pt>
                <c:pt idx="4247">
                  <c:v>211.46875</c:v>
                </c:pt>
                <c:pt idx="4248">
                  <c:v>211.49609375</c:v>
                </c:pt>
                <c:pt idx="4249">
                  <c:v>211.46484375</c:v>
                </c:pt>
                <c:pt idx="4250">
                  <c:v>211.46484375</c:v>
                </c:pt>
                <c:pt idx="4251">
                  <c:v>211.51171875</c:v>
                </c:pt>
                <c:pt idx="4252">
                  <c:v>211.47265625</c:v>
                </c:pt>
                <c:pt idx="4253">
                  <c:v>211.47265625</c:v>
                </c:pt>
                <c:pt idx="4254">
                  <c:v>211.5</c:v>
                </c:pt>
                <c:pt idx="4255">
                  <c:v>211.5</c:v>
                </c:pt>
                <c:pt idx="4256">
                  <c:v>211.47265625</c:v>
                </c:pt>
                <c:pt idx="4257">
                  <c:v>211.44140625</c:v>
                </c:pt>
                <c:pt idx="4258">
                  <c:v>211.47265625</c:v>
                </c:pt>
                <c:pt idx="4259">
                  <c:v>211.51171875</c:v>
                </c:pt>
                <c:pt idx="4260">
                  <c:v>211.44140625</c:v>
                </c:pt>
                <c:pt idx="4261">
                  <c:v>211.515625</c:v>
                </c:pt>
                <c:pt idx="4262">
                  <c:v>211.47265625</c:v>
                </c:pt>
                <c:pt idx="4263">
                  <c:v>211.46875</c:v>
                </c:pt>
                <c:pt idx="4264">
                  <c:v>211.49609375</c:v>
                </c:pt>
                <c:pt idx="4265">
                  <c:v>211.46484375</c:v>
                </c:pt>
                <c:pt idx="4266">
                  <c:v>211.49609375</c:v>
                </c:pt>
                <c:pt idx="4267">
                  <c:v>211.49609375</c:v>
                </c:pt>
                <c:pt idx="4268">
                  <c:v>211.44140625</c:v>
                </c:pt>
                <c:pt idx="4269">
                  <c:v>211.47265625</c:v>
                </c:pt>
                <c:pt idx="4270">
                  <c:v>211.47265625</c:v>
                </c:pt>
                <c:pt idx="4271">
                  <c:v>211.47265625</c:v>
                </c:pt>
                <c:pt idx="4272">
                  <c:v>211.51171875</c:v>
                </c:pt>
                <c:pt idx="4273">
                  <c:v>211.515625</c:v>
                </c:pt>
                <c:pt idx="4274">
                  <c:v>211.47265625</c:v>
                </c:pt>
                <c:pt idx="4275">
                  <c:v>211.47265625</c:v>
                </c:pt>
                <c:pt idx="4276">
                  <c:v>211.46875</c:v>
                </c:pt>
                <c:pt idx="4277">
                  <c:v>211.6015625</c:v>
                </c:pt>
                <c:pt idx="4278">
                  <c:v>211.4375</c:v>
                </c:pt>
                <c:pt idx="4279">
                  <c:v>211.46875</c:v>
                </c:pt>
                <c:pt idx="4280">
                  <c:v>211.5</c:v>
                </c:pt>
                <c:pt idx="4281">
                  <c:v>211.640625</c:v>
                </c:pt>
                <c:pt idx="4282">
                  <c:v>211.4765625</c:v>
                </c:pt>
                <c:pt idx="4283">
                  <c:v>211.4765625</c:v>
                </c:pt>
                <c:pt idx="4284">
                  <c:v>211.47265625</c:v>
                </c:pt>
                <c:pt idx="4285">
                  <c:v>211.47265625</c:v>
                </c:pt>
                <c:pt idx="4286">
                  <c:v>211.44140625</c:v>
                </c:pt>
                <c:pt idx="4287">
                  <c:v>211.47265625</c:v>
                </c:pt>
                <c:pt idx="4288">
                  <c:v>211.51171875</c:v>
                </c:pt>
                <c:pt idx="4289">
                  <c:v>211.47265625</c:v>
                </c:pt>
                <c:pt idx="4290">
                  <c:v>211.515625</c:v>
                </c:pt>
                <c:pt idx="4291">
                  <c:v>211.44140625</c:v>
                </c:pt>
                <c:pt idx="4292">
                  <c:v>211.47265625</c:v>
                </c:pt>
                <c:pt idx="4293">
                  <c:v>211.515625</c:v>
                </c:pt>
                <c:pt idx="4294">
                  <c:v>211.4453125</c:v>
                </c:pt>
                <c:pt idx="4295">
                  <c:v>211.4765625</c:v>
                </c:pt>
                <c:pt idx="4296">
                  <c:v>211.51953125</c:v>
                </c:pt>
                <c:pt idx="4297">
                  <c:v>211.4765625</c:v>
                </c:pt>
                <c:pt idx="4298">
                  <c:v>211.4765625</c:v>
                </c:pt>
                <c:pt idx="4299">
                  <c:v>211.4453125</c:v>
                </c:pt>
                <c:pt idx="4300">
                  <c:v>211.47265625</c:v>
                </c:pt>
                <c:pt idx="4301">
                  <c:v>211.47265625</c:v>
                </c:pt>
                <c:pt idx="4302">
                  <c:v>211.47265625</c:v>
                </c:pt>
                <c:pt idx="4303">
                  <c:v>211.47265625</c:v>
                </c:pt>
                <c:pt idx="4304">
                  <c:v>211.47265625</c:v>
                </c:pt>
                <c:pt idx="4305">
                  <c:v>211.47265625</c:v>
                </c:pt>
                <c:pt idx="4306">
                  <c:v>211.51171875</c:v>
                </c:pt>
                <c:pt idx="4307">
                  <c:v>211.51953125</c:v>
                </c:pt>
                <c:pt idx="4308">
                  <c:v>211.51953125</c:v>
                </c:pt>
                <c:pt idx="4309">
                  <c:v>211.4765625</c:v>
                </c:pt>
                <c:pt idx="4310">
                  <c:v>211.47265625</c:v>
                </c:pt>
                <c:pt idx="4311">
                  <c:v>211.51171875</c:v>
                </c:pt>
                <c:pt idx="4312">
                  <c:v>211.44140625</c:v>
                </c:pt>
                <c:pt idx="4313">
                  <c:v>211.515625</c:v>
                </c:pt>
                <c:pt idx="4314">
                  <c:v>211.515625</c:v>
                </c:pt>
                <c:pt idx="4315">
                  <c:v>211.4765625</c:v>
                </c:pt>
                <c:pt idx="4316">
                  <c:v>211.4765625</c:v>
                </c:pt>
                <c:pt idx="4317">
                  <c:v>211.51953125</c:v>
                </c:pt>
                <c:pt idx="4318">
                  <c:v>211.47265625</c:v>
                </c:pt>
                <c:pt idx="4319">
                  <c:v>211.47265625</c:v>
                </c:pt>
                <c:pt idx="4320">
                  <c:v>211.44140625</c:v>
                </c:pt>
                <c:pt idx="4321">
                  <c:v>211.515625</c:v>
                </c:pt>
                <c:pt idx="4322">
                  <c:v>211.47265625</c:v>
                </c:pt>
                <c:pt idx="4323">
                  <c:v>211.4765625</c:v>
                </c:pt>
                <c:pt idx="4324">
                  <c:v>211.5078125</c:v>
                </c:pt>
                <c:pt idx="4325">
                  <c:v>211.5390625</c:v>
                </c:pt>
                <c:pt idx="4326">
                  <c:v>211.4765625</c:v>
                </c:pt>
                <c:pt idx="4327">
                  <c:v>211.4765625</c:v>
                </c:pt>
                <c:pt idx="4328">
                  <c:v>211.47265625</c:v>
                </c:pt>
                <c:pt idx="4329">
                  <c:v>211.47265625</c:v>
                </c:pt>
                <c:pt idx="4330">
                  <c:v>211.4765625</c:v>
                </c:pt>
                <c:pt idx="4331">
                  <c:v>211.4765625</c:v>
                </c:pt>
                <c:pt idx="4332">
                  <c:v>211.48046875</c:v>
                </c:pt>
                <c:pt idx="4333">
                  <c:v>211.5078125</c:v>
                </c:pt>
                <c:pt idx="4334">
                  <c:v>211.4765625</c:v>
                </c:pt>
                <c:pt idx="4335">
                  <c:v>211.47265625</c:v>
                </c:pt>
                <c:pt idx="4336">
                  <c:v>211.5078125</c:v>
                </c:pt>
                <c:pt idx="4337">
                  <c:v>211.4453125</c:v>
                </c:pt>
                <c:pt idx="4338">
                  <c:v>211.47265625</c:v>
                </c:pt>
                <c:pt idx="4339">
                  <c:v>211.47265625</c:v>
                </c:pt>
                <c:pt idx="4340">
                  <c:v>211.47265625</c:v>
                </c:pt>
                <c:pt idx="4341">
                  <c:v>211.51171875</c:v>
                </c:pt>
                <c:pt idx="4342">
                  <c:v>211.46875</c:v>
                </c:pt>
                <c:pt idx="4343">
                  <c:v>211.46875</c:v>
                </c:pt>
                <c:pt idx="4344">
                  <c:v>211.46875</c:v>
                </c:pt>
                <c:pt idx="4345">
                  <c:v>211.48828125</c:v>
                </c:pt>
                <c:pt idx="4346">
                  <c:v>211.4765625</c:v>
                </c:pt>
                <c:pt idx="4347">
                  <c:v>211.4765625</c:v>
                </c:pt>
                <c:pt idx="4348">
                  <c:v>211.5234375</c:v>
                </c:pt>
                <c:pt idx="4349">
                  <c:v>211.5234375</c:v>
                </c:pt>
                <c:pt idx="4350">
                  <c:v>211.51171875</c:v>
                </c:pt>
                <c:pt idx="4351">
                  <c:v>211.51171875</c:v>
                </c:pt>
                <c:pt idx="4352">
                  <c:v>211.48046875</c:v>
                </c:pt>
                <c:pt idx="4353">
                  <c:v>211.515625</c:v>
                </c:pt>
                <c:pt idx="4354">
                  <c:v>211.51953125</c:v>
                </c:pt>
                <c:pt idx="4355">
                  <c:v>211.48046875</c:v>
                </c:pt>
                <c:pt idx="4356">
                  <c:v>211.51953125</c:v>
                </c:pt>
                <c:pt idx="4357">
                  <c:v>211.48046875</c:v>
                </c:pt>
                <c:pt idx="4358">
                  <c:v>211.5234375</c:v>
                </c:pt>
                <c:pt idx="4359">
                  <c:v>211.5234375</c:v>
                </c:pt>
                <c:pt idx="4360">
                  <c:v>211.484375</c:v>
                </c:pt>
                <c:pt idx="4361">
                  <c:v>211.484375</c:v>
                </c:pt>
                <c:pt idx="4362">
                  <c:v>211.484375</c:v>
                </c:pt>
                <c:pt idx="4363">
                  <c:v>211.484375</c:v>
                </c:pt>
                <c:pt idx="4364">
                  <c:v>211.484375</c:v>
                </c:pt>
                <c:pt idx="4365">
                  <c:v>211.484375</c:v>
                </c:pt>
                <c:pt idx="4366">
                  <c:v>211.48046875</c:v>
                </c:pt>
                <c:pt idx="4367">
                  <c:v>211.51953125</c:v>
                </c:pt>
                <c:pt idx="4368">
                  <c:v>211.44921875</c:v>
                </c:pt>
                <c:pt idx="4369">
                  <c:v>211.51953125</c:v>
                </c:pt>
                <c:pt idx="4370">
                  <c:v>211.4765625</c:v>
                </c:pt>
                <c:pt idx="4371">
                  <c:v>211.44921875</c:v>
                </c:pt>
                <c:pt idx="4372">
                  <c:v>211.51171875</c:v>
                </c:pt>
                <c:pt idx="4373">
                  <c:v>211.51171875</c:v>
                </c:pt>
                <c:pt idx="4374">
                  <c:v>211.453125</c:v>
                </c:pt>
                <c:pt idx="4375">
                  <c:v>211.52734375</c:v>
                </c:pt>
                <c:pt idx="4376">
                  <c:v>211.5078125</c:v>
                </c:pt>
                <c:pt idx="4377">
                  <c:v>211.50390625</c:v>
                </c:pt>
                <c:pt idx="4378">
                  <c:v>211.515625</c:v>
                </c:pt>
                <c:pt idx="4379">
                  <c:v>211.4765625</c:v>
                </c:pt>
                <c:pt idx="4380">
                  <c:v>211.46875</c:v>
                </c:pt>
                <c:pt idx="4381">
                  <c:v>211.46875</c:v>
                </c:pt>
                <c:pt idx="4382">
                  <c:v>211.51171875</c:v>
                </c:pt>
                <c:pt idx="4383">
                  <c:v>211.50390625</c:v>
                </c:pt>
                <c:pt idx="4384">
                  <c:v>211.59375</c:v>
                </c:pt>
                <c:pt idx="4385">
                  <c:v>211.4765625</c:v>
                </c:pt>
                <c:pt idx="4386">
                  <c:v>211.4765625</c:v>
                </c:pt>
                <c:pt idx="4387">
                  <c:v>211.60546875</c:v>
                </c:pt>
                <c:pt idx="4388">
                  <c:v>211.51953125</c:v>
                </c:pt>
                <c:pt idx="4389">
                  <c:v>211.4765625</c:v>
                </c:pt>
                <c:pt idx="4390">
                  <c:v>211.4453125</c:v>
                </c:pt>
                <c:pt idx="4391">
                  <c:v>211.4765625</c:v>
                </c:pt>
                <c:pt idx="4392">
                  <c:v>211.5625</c:v>
                </c:pt>
                <c:pt idx="4393">
                  <c:v>211.4453125</c:v>
                </c:pt>
                <c:pt idx="4394">
                  <c:v>211.54296875</c:v>
                </c:pt>
                <c:pt idx="4395">
                  <c:v>211.50390625</c:v>
                </c:pt>
                <c:pt idx="4396">
                  <c:v>211.48046875</c:v>
                </c:pt>
                <c:pt idx="4397">
                  <c:v>211.48046875</c:v>
                </c:pt>
                <c:pt idx="4398">
                  <c:v>211.4765625</c:v>
                </c:pt>
                <c:pt idx="4399">
                  <c:v>211.54296875</c:v>
                </c:pt>
                <c:pt idx="4400">
                  <c:v>211.47265625</c:v>
                </c:pt>
                <c:pt idx="4401">
                  <c:v>211.44140625</c:v>
                </c:pt>
                <c:pt idx="4402">
                  <c:v>211.47265625</c:v>
                </c:pt>
                <c:pt idx="4403">
                  <c:v>211.47265625</c:v>
                </c:pt>
                <c:pt idx="4404">
                  <c:v>211.5</c:v>
                </c:pt>
                <c:pt idx="4405">
                  <c:v>211.5</c:v>
                </c:pt>
                <c:pt idx="4406">
                  <c:v>211.4453125</c:v>
                </c:pt>
                <c:pt idx="4407">
                  <c:v>211.4765625</c:v>
                </c:pt>
                <c:pt idx="4408">
                  <c:v>211.51953125</c:v>
                </c:pt>
                <c:pt idx="4409">
                  <c:v>211.47265625</c:v>
                </c:pt>
                <c:pt idx="4410">
                  <c:v>211.5078125</c:v>
                </c:pt>
                <c:pt idx="4411">
                  <c:v>211.51171875</c:v>
                </c:pt>
                <c:pt idx="4412">
                  <c:v>211.50390625</c:v>
                </c:pt>
                <c:pt idx="4413">
                  <c:v>211.54296875</c:v>
                </c:pt>
                <c:pt idx="4414">
                  <c:v>211.48046875</c:v>
                </c:pt>
                <c:pt idx="4415">
                  <c:v>211.48046875</c:v>
                </c:pt>
                <c:pt idx="4416">
                  <c:v>211.44921875</c:v>
                </c:pt>
                <c:pt idx="4417">
                  <c:v>211.515625</c:v>
                </c:pt>
                <c:pt idx="4418">
                  <c:v>211.546875</c:v>
                </c:pt>
                <c:pt idx="4419">
                  <c:v>211.48046875</c:v>
                </c:pt>
                <c:pt idx="4420">
                  <c:v>211.48046875</c:v>
                </c:pt>
                <c:pt idx="4421">
                  <c:v>211.48046875</c:v>
                </c:pt>
                <c:pt idx="4422">
                  <c:v>211.44921875</c:v>
                </c:pt>
                <c:pt idx="4423">
                  <c:v>211.4765625</c:v>
                </c:pt>
                <c:pt idx="4424">
                  <c:v>211.51953125</c:v>
                </c:pt>
                <c:pt idx="4425">
                  <c:v>211.5234375</c:v>
                </c:pt>
                <c:pt idx="4426">
                  <c:v>211.5234375</c:v>
                </c:pt>
                <c:pt idx="4427">
                  <c:v>211.5234375</c:v>
                </c:pt>
                <c:pt idx="4428">
                  <c:v>211.484375</c:v>
                </c:pt>
                <c:pt idx="4429">
                  <c:v>211.5234375</c:v>
                </c:pt>
                <c:pt idx="4430">
                  <c:v>211.51953125</c:v>
                </c:pt>
                <c:pt idx="4431">
                  <c:v>211.5234375</c:v>
                </c:pt>
                <c:pt idx="4432">
                  <c:v>211.515625</c:v>
                </c:pt>
                <c:pt idx="4433">
                  <c:v>211.5078125</c:v>
                </c:pt>
                <c:pt idx="4434">
                  <c:v>211.5234375</c:v>
                </c:pt>
                <c:pt idx="4435">
                  <c:v>211.453125</c:v>
                </c:pt>
                <c:pt idx="4436">
                  <c:v>211.4765625</c:v>
                </c:pt>
                <c:pt idx="4437">
                  <c:v>211.4765625</c:v>
                </c:pt>
                <c:pt idx="4438">
                  <c:v>211.4765625</c:v>
                </c:pt>
                <c:pt idx="4439">
                  <c:v>211.4765625</c:v>
                </c:pt>
                <c:pt idx="4440">
                  <c:v>211.453125</c:v>
                </c:pt>
                <c:pt idx="4441">
                  <c:v>211.484375</c:v>
                </c:pt>
                <c:pt idx="4442">
                  <c:v>211.484375</c:v>
                </c:pt>
                <c:pt idx="4443">
                  <c:v>211.453125</c:v>
                </c:pt>
                <c:pt idx="4444">
                  <c:v>211.48046875</c:v>
                </c:pt>
                <c:pt idx="4445">
                  <c:v>211.48046875</c:v>
                </c:pt>
                <c:pt idx="4446">
                  <c:v>211.44921875</c:v>
                </c:pt>
                <c:pt idx="4447">
                  <c:v>211.4765625</c:v>
                </c:pt>
                <c:pt idx="4448">
                  <c:v>211.4765625</c:v>
                </c:pt>
                <c:pt idx="4449">
                  <c:v>211.51171875</c:v>
                </c:pt>
                <c:pt idx="4450">
                  <c:v>211.4765625</c:v>
                </c:pt>
                <c:pt idx="4451">
                  <c:v>211.484375</c:v>
                </c:pt>
                <c:pt idx="4452">
                  <c:v>211.48046875</c:v>
                </c:pt>
                <c:pt idx="4453">
                  <c:v>211.5234375</c:v>
                </c:pt>
                <c:pt idx="4454">
                  <c:v>211.51953125</c:v>
                </c:pt>
                <c:pt idx="4455">
                  <c:v>211.48046875</c:v>
                </c:pt>
                <c:pt idx="4456">
                  <c:v>211.48046875</c:v>
                </c:pt>
                <c:pt idx="4457">
                  <c:v>211.5234375</c:v>
                </c:pt>
                <c:pt idx="4458">
                  <c:v>211.48046875</c:v>
                </c:pt>
                <c:pt idx="4459">
                  <c:v>211.51953125</c:v>
                </c:pt>
                <c:pt idx="4460">
                  <c:v>211.48046875</c:v>
                </c:pt>
                <c:pt idx="4461">
                  <c:v>211.48046875</c:v>
                </c:pt>
                <c:pt idx="4462">
                  <c:v>211.48046875</c:v>
                </c:pt>
                <c:pt idx="4463">
                  <c:v>211.4765625</c:v>
                </c:pt>
                <c:pt idx="4464">
                  <c:v>211.515625</c:v>
                </c:pt>
                <c:pt idx="4465">
                  <c:v>211.4765625</c:v>
                </c:pt>
                <c:pt idx="4466">
                  <c:v>211.4765625</c:v>
                </c:pt>
                <c:pt idx="4467">
                  <c:v>211.4765625</c:v>
                </c:pt>
                <c:pt idx="4468">
                  <c:v>211.4765625</c:v>
                </c:pt>
                <c:pt idx="4469">
                  <c:v>211.4765625</c:v>
                </c:pt>
                <c:pt idx="4470">
                  <c:v>211.55078125</c:v>
                </c:pt>
                <c:pt idx="4471">
                  <c:v>211.546875</c:v>
                </c:pt>
                <c:pt idx="4472">
                  <c:v>211.4765625</c:v>
                </c:pt>
                <c:pt idx="4473">
                  <c:v>211.48046875</c:v>
                </c:pt>
                <c:pt idx="4474">
                  <c:v>211.5078125</c:v>
                </c:pt>
                <c:pt idx="4475">
                  <c:v>211.4765625</c:v>
                </c:pt>
                <c:pt idx="4476">
                  <c:v>211.5078125</c:v>
                </c:pt>
                <c:pt idx="4477">
                  <c:v>211.54296875</c:v>
                </c:pt>
                <c:pt idx="4478">
                  <c:v>211.51953125</c:v>
                </c:pt>
                <c:pt idx="4479">
                  <c:v>211.48046875</c:v>
                </c:pt>
                <c:pt idx="4480">
                  <c:v>211.51953125</c:v>
                </c:pt>
                <c:pt idx="4481">
                  <c:v>211.4765625</c:v>
                </c:pt>
                <c:pt idx="4482">
                  <c:v>211.515625</c:v>
                </c:pt>
                <c:pt idx="4483">
                  <c:v>211.51171875</c:v>
                </c:pt>
                <c:pt idx="4484">
                  <c:v>211.47265625</c:v>
                </c:pt>
                <c:pt idx="4485">
                  <c:v>211.47265625</c:v>
                </c:pt>
                <c:pt idx="4486">
                  <c:v>211.5078125</c:v>
                </c:pt>
                <c:pt idx="4487">
                  <c:v>211.5078125</c:v>
                </c:pt>
                <c:pt idx="4488">
                  <c:v>211.51953125</c:v>
                </c:pt>
                <c:pt idx="4489">
                  <c:v>211.51953125</c:v>
                </c:pt>
                <c:pt idx="4490">
                  <c:v>211.5078125</c:v>
                </c:pt>
                <c:pt idx="4491">
                  <c:v>211.51171875</c:v>
                </c:pt>
                <c:pt idx="4492">
                  <c:v>211.48046875</c:v>
                </c:pt>
                <c:pt idx="4493">
                  <c:v>211.51953125</c:v>
                </c:pt>
                <c:pt idx="4494">
                  <c:v>211.6015625</c:v>
                </c:pt>
                <c:pt idx="4495">
                  <c:v>211.47265625</c:v>
                </c:pt>
                <c:pt idx="4496">
                  <c:v>211.47265625</c:v>
                </c:pt>
                <c:pt idx="4497">
                  <c:v>211.49609375</c:v>
                </c:pt>
                <c:pt idx="4498">
                  <c:v>211.46875</c:v>
                </c:pt>
                <c:pt idx="4499">
                  <c:v>211.51953125</c:v>
                </c:pt>
                <c:pt idx="4500">
                  <c:v>211.61328125</c:v>
                </c:pt>
                <c:pt idx="4501">
                  <c:v>211.453125</c:v>
                </c:pt>
                <c:pt idx="4502">
                  <c:v>211.55859375</c:v>
                </c:pt>
                <c:pt idx="4503">
                  <c:v>211.48046875</c:v>
                </c:pt>
                <c:pt idx="4504">
                  <c:v>211.4765625</c:v>
                </c:pt>
                <c:pt idx="4505">
                  <c:v>211.4765625</c:v>
                </c:pt>
                <c:pt idx="4506">
                  <c:v>211.515625</c:v>
                </c:pt>
                <c:pt idx="4507">
                  <c:v>211.51171875</c:v>
                </c:pt>
                <c:pt idx="4508">
                  <c:v>211.51953125</c:v>
                </c:pt>
                <c:pt idx="4509">
                  <c:v>211.453125</c:v>
                </c:pt>
                <c:pt idx="4510">
                  <c:v>211.484375</c:v>
                </c:pt>
                <c:pt idx="4511">
                  <c:v>211.484375</c:v>
                </c:pt>
                <c:pt idx="4512">
                  <c:v>211.4765625</c:v>
                </c:pt>
                <c:pt idx="4513">
                  <c:v>211.4765625</c:v>
                </c:pt>
                <c:pt idx="4514">
                  <c:v>211.4453125</c:v>
                </c:pt>
                <c:pt idx="4515">
                  <c:v>211.47265625</c:v>
                </c:pt>
                <c:pt idx="4516">
                  <c:v>211.5</c:v>
                </c:pt>
                <c:pt idx="4517">
                  <c:v>211.4765625</c:v>
                </c:pt>
                <c:pt idx="4518">
                  <c:v>211.4765625</c:v>
                </c:pt>
                <c:pt idx="4519">
                  <c:v>211.4765625</c:v>
                </c:pt>
                <c:pt idx="4520">
                  <c:v>211.484375</c:v>
                </c:pt>
                <c:pt idx="4521">
                  <c:v>211.484375</c:v>
                </c:pt>
                <c:pt idx="4522">
                  <c:v>211.51953125</c:v>
                </c:pt>
                <c:pt idx="4523">
                  <c:v>211.48046875</c:v>
                </c:pt>
                <c:pt idx="4524">
                  <c:v>211.50390625</c:v>
                </c:pt>
                <c:pt idx="4525">
                  <c:v>211.50390625</c:v>
                </c:pt>
                <c:pt idx="4526">
                  <c:v>211.50390625</c:v>
                </c:pt>
                <c:pt idx="4527">
                  <c:v>211.55078125</c:v>
                </c:pt>
                <c:pt idx="4528">
                  <c:v>211.5390625</c:v>
                </c:pt>
                <c:pt idx="4529">
                  <c:v>211.58203125</c:v>
                </c:pt>
                <c:pt idx="4530">
                  <c:v>211.48828125</c:v>
                </c:pt>
                <c:pt idx="4531">
                  <c:v>211.52734375</c:v>
                </c:pt>
                <c:pt idx="4532">
                  <c:v>211.484375</c:v>
                </c:pt>
                <c:pt idx="4533">
                  <c:v>211.484375</c:v>
                </c:pt>
                <c:pt idx="4534">
                  <c:v>211.49609375</c:v>
                </c:pt>
                <c:pt idx="4535">
                  <c:v>211.484375</c:v>
                </c:pt>
                <c:pt idx="4536">
                  <c:v>211.51953125</c:v>
                </c:pt>
                <c:pt idx="4537">
                  <c:v>211.51953125</c:v>
                </c:pt>
                <c:pt idx="4538">
                  <c:v>211.484375</c:v>
                </c:pt>
                <c:pt idx="4539">
                  <c:v>211.484375</c:v>
                </c:pt>
                <c:pt idx="4540">
                  <c:v>211.48046875</c:v>
                </c:pt>
                <c:pt idx="4541">
                  <c:v>211.51953125</c:v>
                </c:pt>
                <c:pt idx="4542">
                  <c:v>211.453125</c:v>
                </c:pt>
                <c:pt idx="4543">
                  <c:v>211.484375</c:v>
                </c:pt>
                <c:pt idx="4544">
                  <c:v>211.515625</c:v>
                </c:pt>
                <c:pt idx="4545">
                  <c:v>211.51953125</c:v>
                </c:pt>
                <c:pt idx="4546">
                  <c:v>211.52734375</c:v>
                </c:pt>
                <c:pt idx="4547">
                  <c:v>211.45703125</c:v>
                </c:pt>
                <c:pt idx="4548">
                  <c:v>211.48828125</c:v>
                </c:pt>
                <c:pt idx="4549">
                  <c:v>211.48828125</c:v>
                </c:pt>
                <c:pt idx="4550">
                  <c:v>211.48828125</c:v>
                </c:pt>
                <c:pt idx="4551">
                  <c:v>211.48828125</c:v>
                </c:pt>
                <c:pt idx="4552">
                  <c:v>211.48828125</c:v>
                </c:pt>
                <c:pt idx="4553">
                  <c:v>211.48828125</c:v>
                </c:pt>
                <c:pt idx="4554">
                  <c:v>211.48828125</c:v>
                </c:pt>
                <c:pt idx="4555">
                  <c:v>211.45703125</c:v>
                </c:pt>
                <c:pt idx="4556">
                  <c:v>211.484375</c:v>
                </c:pt>
                <c:pt idx="4557">
                  <c:v>211.484375</c:v>
                </c:pt>
                <c:pt idx="4558">
                  <c:v>211.52734375</c:v>
                </c:pt>
                <c:pt idx="4559">
                  <c:v>211.484375</c:v>
                </c:pt>
                <c:pt idx="4560">
                  <c:v>211.49609375</c:v>
                </c:pt>
                <c:pt idx="4561">
                  <c:v>211.5234375</c:v>
                </c:pt>
                <c:pt idx="4562">
                  <c:v>211.51953125</c:v>
                </c:pt>
                <c:pt idx="4563">
                  <c:v>211.453125</c:v>
                </c:pt>
                <c:pt idx="4564">
                  <c:v>211.48046875</c:v>
                </c:pt>
                <c:pt idx="4565">
                  <c:v>211.48046875</c:v>
                </c:pt>
                <c:pt idx="4566">
                  <c:v>211.48046875</c:v>
                </c:pt>
                <c:pt idx="4567">
                  <c:v>211.546875</c:v>
                </c:pt>
                <c:pt idx="4568">
                  <c:v>211.48046875</c:v>
                </c:pt>
                <c:pt idx="4569">
                  <c:v>211.48046875</c:v>
                </c:pt>
                <c:pt idx="4570">
                  <c:v>211.48046875</c:v>
                </c:pt>
                <c:pt idx="4571">
                  <c:v>211.48046875</c:v>
                </c:pt>
                <c:pt idx="4572">
                  <c:v>211.48046875</c:v>
                </c:pt>
                <c:pt idx="4573">
                  <c:v>211.48046875</c:v>
                </c:pt>
                <c:pt idx="4574">
                  <c:v>211.453125</c:v>
                </c:pt>
                <c:pt idx="4575">
                  <c:v>211.48046875</c:v>
                </c:pt>
                <c:pt idx="4576">
                  <c:v>211.51953125</c:v>
                </c:pt>
                <c:pt idx="4577">
                  <c:v>211.51953125</c:v>
                </c:pt>
                <c:pt idx="4578">
                  <c:v>211.5234375</c:v>
                </c:pt>
                <c:pt idx="4579">
                  <c:v>211.48046875</c:v>
                </c:pt>
                <c:pt idx="4580">
                  <c:v>211.51171875</c:v>
                </c:pt>
                <c:pt idx="4581">
                  <c:v>211.51171875</c:v>
                </c:pt>
                <c:pt idx="4582">
                  <c:v>211.5078125</c:v>
                </c:pt>
                <c:pt idx="4583">
                  <c:v>211.5078125</c:v>
                </c:pt>
                <c:pt idx="4584">
                  <c:v>211.53515625</c:v>
                </c:pt>
                <c:pt idx="4585">
                  <c:v>211.5390625</c:v>
                </c:pt>
                <c:pt idx="4586">
                  <c:v>211.484375</c:v>
                </c:pt>
                <c:pt idx="4587">
                  <c:v>211.453125</c:v>
                </c:pt>
                <c:pt idx="4588">
                  <c:v>211.5546875</c:v>
                </c:pt>
                <c:pt idx="4589">
                  <c:v>211.51171875</c:v>
                </c:pt>
                <c:pt idx="4590">
                  <c:v>211.44921875</c:v>
                </c:pt>
                <c:pt idx="4591">
                  <c:v>211.4765625</c:v>
                </c:pt>
                <c:pt idx="4592">
                  <c:v>211.5234375</c:v>
                </c:pt>
                <c:pt idx="4593">
                  <c:v>211.51953125</c:v>
                </c:pt>
                <c:pt idx="4594">
                  <c:v>211.48046875</c:v>
                </c:pt>
                <c:pt idx="4595">
                  <c:v>211.48046875</c:v>
                </c:pt>
                <c:pt idx="4596">
                  <c:v>211.48046875</c:v>
                </c:pt>
                <c:pt idx="4597">
                  <c:v>211.48046875</c:v>
                </c:pt>
                <c:pt idx="4598">
                  <c:v>211.44921875</c:v>
                </c:pt>
                <c:pt idx="4599">
                  <c:v>211.48046875</c:v>
                </c:pt>
                <c:pt idx="4600">
                  <c:v>211.48046875</c:v>
                </c:pt>
                <c:pt idx="4601">
                  <c:v>211.5234375</c:v>
                </c:pt>
                <c:pt idx="4602">
                  <c:v>211.484375</c:v>
                </c:pt>
                <c:pt idx="4603">
                  <c:v>211.60546875</c:v>
                </c:pt>
                <c:pt idx="4604">
                  <c:v>211.51171875</c:v>
                </c:pt>
                <c:pt idx="4605">
                  <c:v>211.51171875</c:v>
                </c:pt>
                <c:pt idx="4606">
                  <c:v>211.48046875</c:v>
                </c:pt>
                <c:pt idx="4607">
                  <c:v>211.51171875</c:v>
                </c:pt>
                <c:pt idx="4608">
                  <c:v>211.5390625</c:v>
                </c:pt>
                <c:pt idx="4609">
                  <c:v>211.53515625</c:v>
                </c:pt>
                <c:pt idx="4610">
                  <c:v>211.4765625</c:v>
                </c:pt>
                <c:pt idx="4611">
                  <c:v>211.4765625</c:v>
                </c:pt>
                <c:pt idx="4612">
                  <c:v>211.4765625</c:v>
                </c:pt>
                <c:pt idx="4613">
                  <c:v>211.4765625</c:v>
                </c:pt>
                <c:pt idx="4614">
                  <c:v>211.48046875</c:v>
                </c:pt>
                <c:pt idx="4615">
                  <c:v>211.48046875</c:v>
                </c:pt>
                <c:pt idx="4616">
                  <c:v>211.44921875</c:v>
                </c:pt>
                <c:pt idx="4617">
                  <c:v>211.47265625</c:v>
                </c:pt>
                <c:pt idx="4618">
                  <c:v>211.50390625</c:v>
                </c:pt>
                <c:pt idx="4619">
                  <c:v>211.54296875</c:v>
                </c:pt>
                <c:pt idx="4620">
                  <c:v>211.4765625</c:v>
                </c:pt>
                <c:pt idx="4621">
                  <c:v>211.4765625</c:v>
                </c:pt>
                <c:pt idx="4622">
                  <c:v>211.453125</c:v>
                </c:pt>
                <c:pt idx="4623">
                  <c:v>211.48046875</c:v>
                </c:pt>
                <c:pt idx="4624">
                  <c:v>211.51953125</c:v>
                </c:pt>
                <c:pt idx="4625">
                  <c:v>211.48046875</c:v>
                </c:pt>
                <c:pt idx="4626">
                  <c:v>211.48046875</c:v>
                </c:pt>
                <c:pt idx="4627">
                  <c:v>211.453125</c:v>
                </c:pt>
                <c:pt idx="4628">
                  <c:v>211.515625</c:v>
                </c:pt>
                <c:pt idx="4629">
                  <c:v>211.515625</c:v>
                </c:pt>
                <c:pt idx="4630">
                  <c:v>211.51171875</c:v>
                </c:pt>
                <c:pt idx="4631">
                  <c:v>211.51171875</c:v>
                </c:pt>
                <c:pt idx="4632">
                  <c:v>211.4921875</c:v>
                </c:pt>
                <c:pt idx="4633">
                  <c:v>211.515625</c:v>
                </c:pt>
                <c:pt idx="4634">
                  <c:v>211.4765625</c:v>
                </c:pt>
                <c:pt idx="4635">
                  <c:v>211.51953125</c:v>
                </c:pt>
                <c:pt idx="4636">
                  <c:v>211.48046875</c:v>
                </c:pt>
                <c:pt idx="4637">
                  <c:v>211.52734375</c:v>
                </c:pt>
                <c:pt idx="4638">
                  <c:v>211.484375</c:v>
                </c:pt>
                <c:pt idx="4639">
                  <c:v>211.484375</c:v>
                </c:pt>
                <c:pt idx="4640">
                  <c:v>211.48046875</c:v>
                </c:pt>
                <c:pt idx="4641">
                  <c:v>211.48046875</c:v>
                </c:pt>
                <c:pt idx="4642">
                  <c:v>211.546875</c:v>
                </c:pt>
                <c:pt idx="4643">
                  <c:v>211.55078125</c:v>
                </c:pt>
                <c:pt idx="4644">
                  <c:v>211.5078125</c:v>
                </c:pt>
                <c:pt idx="4645">
                  <c:v>211.515625</c:v>
                </c:pt>
                <c:pt idx="4646">
                  <c:v>211.48828125</c:v>
                </c:pt>
                <c:pt idx="4647">
                  <c:v>211.45703125</c:v>
                </c:pt>
                <c:pt idx="4648">
                  <c:v>211.51171875</c:v>
                </c:pt>
                <c:pt idx="4649">
                  <c:v>211.51171875</c:v>
                </c:pt>
                <c:pt idx="4650">
                  <c:v>211.47265625</c:v>
                </c:pt>
                <c:pt idx="4651">
                  <c:v>211.47265625</c:v>
                </c:pt>
                <c:pt idx="4652">
                  <c:v>211.4453125</c:v>
                </c:pt>
                <c:pt idx="4653">
                  <c:v>211.4765625</c:v>
                </c:pt>
                <c:pt idx="4654">
                  <c:v>211.4765625</c:v>
                </c:pt>
                <c:pt idx="4655">
                  <c:v>211.44921875</c:v>
                </c:pt>
                <c:pt idx="4656">
                  <c:v>211.5234375</c:v>
                </c:pt>
                <c:pt idx="4657">
                  <c:v>211.48046875</c:v>
                </c:pt>
                <c:pt idx="4658">
                  <c:v>211.4765625</c:v>
                </c:pt>
                <c:pt idx="4659">
                  <c:v>211.5078125</c:v>
                </c:pt>
                <c:pt idx="4660">
                  <c:v>211.52734375</c:v>
                </c:pt>
                <c:pt idx="4661">
                  <c:v>211.5234375</c:v>
                </c:pt>
                <c:pt idx="4662">
                  <c:v>211.51953125</c:v>
                </c:pt>
                <c:pt idx="4663">
                  <c:v>211.49609375</c:v>
                </c:pt>
                <c:pt idx="4664">
                  <c:v>211.5234375</c:v>
                </c:pt>
                <c:pt idx="4665">
                  <c:v>211.48046875</c:v>
                </c:pt>
                <c:pt idx="4666">
                  <c:v>211.51171875</c:v>
                </c:pt>
                <c:pt idx="4667">
                  <c:v>211.51171875</c:v>
                </c:pt>
                <c:pt idx="4668">
                  <c:v>211.453125</c:v>
                </c:pt>
                <c:pt idx="4669">
                  <c:v>211.5234375</c:v>
                </c:pt>
                <c:pt idx="4670">
                  <c:v>211.484375</c:v>
                </c:pt>
                <c:pt idx="4671">
                  <c:v>211.48046875</c:v>
                </c:pt>
                <c:pt idx="4672">
                  <c:v>211.546875</c:v>
                </c:pt>
                <c:pt idx="4673">
                  <c:v>211.51953125</c:v>
                </c:pt>
                <c:pt idx="4674">
                  <c:v>211.47265625</c:v>
                </c:pt>
                <c:pt idx="4675">
                  <c:v>211.47265625</c:v>
                </c:pt>
                <c:pt idx="4676">
                  <c:v>211.546875</c:v>
                </c:pt>
                <c:pt idx="4677">
                  <c:v>211.50390625</c:v>
                </c:pt>
                <c:pt idx="4678">
                  <c:v>211.4921875</c:v>
                </c:pt>
                <c:pt idx="4679">
                  <c:v>211.4765625</c:v>
                </c:pt>
                <c:pt idx="4680">
                  <c:v>211.4765625</c:v>
                </c:pt>
                <c:pt idx="4681">
                  <c:v>211.48046875</c:v>
                </c:pt>
                <c:pt idx="4682">
                  <c:v>211.48046875</c:v>
                </c:pt>
                <c:pt idx="4683">
                  <c:v>211.484375</c:v>
                </c:pt>
                <c:pt idx="4684">
                  <c:v>211.51171875</c:v>
                </c:pt>
                <c:pt idx="4685">
                  <c:v>211.51171875</c:v>
                </c:pt>
                <c:pt idx="4686">
                  <c:v>211.484375</c:v>
                </c:pt>
                <c:pt idx="4687">
                  <c:v>211.484375</c:v>
                </c:pt>
                <c:pt idx="4688">
                  <c:v>211.5546875</c:v>
                </c:pt>
                <c:pt idx="4689">
                  <c:v>211.484375</c:v>
                </c:pt>
                <c:pt idx="4690">
                  <c:v>211.484375</c:v>
                </c:pt>
                <c:pt idx="4691">
                  <c:v>211.484375</c:v>
                </c:pt>
                <c:pt idx="4692">
                  <c:v>211.51171875</c:v>
                </c:pt>
                <c:pt idx="4693">
                  <c:v>211.51171875</c:v>
                </c:pt>
                <c:pt idx="4694">
                  <c:v>211.5546875</c:v>
                </c:pt>
                <c:pt idx="4695">
                  <c:v>211.5546875</c:v>
                </c:pt>
                <c:pt idx="4696">
                  <c:v>211.52734375</c:v>
                </c:pt>
                <c:pt idx="4697">
                  <c:v>211.484375</c:v>
                </c:pt>
                <c:pt idx="4698">
                  <c:v>211.484375</c:v>
                </c:pt>
                <c:pt idx="4699">
                  <c:v>211.5234375</c:v>
                </c:pt>
                <c:pt idx="4700">
                  <c:v>211.484375</c:v>
                </c:pt>
                <c:pt idx="4701">
                  <c:v>211.484375</c:v>
                </c:pt>
                <c:pt idx="4702">
                  <c:v>211.484375</c:v>
                </c:pt>
                <c:pt idx="4703">
                  <c:v>211.45703125</c:v>
                </c:pt>
                <c:pt idx="4704">
                  <c:v>211.48828125</c:v>
                </c:pt>
                <c:pt idx="4705">
                  <c:v>211.48828125</c:v>
                </c:pt>
                <c:pt idx="4706">
                  <c:v>211.45703125</c:v>
                </c:pt>
                <c:pt idx="4707">
                  <c:v>211.48828125</c:v>
                </c:pt>
                <c:pt idx="4708">
                  <c:v>211.52734375</c:v>
                </c:pt>
                <c:pt idx="4709">
                  <c:v>211.45703125</c:v>
                </c:pt>
                <c:pt idx="4710">
                  <c:v>211.484375</c:v>
                </c:pt>
                <c:pt idx="4711">
                  <c:v>211.484375</c:v>
                </c:pt>
                <c:pt idx="4712">
                  <c:v>211.51171875</c:v>
                </c:pt>
                <c:pt idx="4713">
                  <c:v>211.51171875</c:v>
                </c:pt>
                <c:pt idx="4714">
                  <c:v>211.61328125</c:v>
                </c:pt>
                <c:pt idx="4715">
                  <c:v>211.62109375</c:v>
                </c:pt>
                <c:pt idx="4716">
                  <c:v>211.515625</c:v>
                </c:pt>
                <c:pt idx="4717">
                  <c:v>211.51171875</c:v>
                </c:pt>
                <c:pt idx="4718">
                  <c:v>211.48046875</c:v>
                </c:pt>
                <c:pt idx="4719">
                  <c:v>211.484375</c:v>
                </c:pt>
                <c:pt idx="4720">
                  <c:v>211.484375</c:v>
                </c:pt>
                <c:pt idx="4721">
                  <c:v>211.45703125</c:v>
                </c:pt>
                <c:pt idx="4722">
                  <c:v>211.53125</c:v>
                </c:pt>
                <c:pt idx="4723">
                  <c:v>211.48828125</c:v>
                </c:pt>
                <c:pt idx="4724">
                  <c:v>211.45703125</c:v>
                </c:pt>
                <c:pt idx="4725">
                  <c:v>211.484375</c:v>
                </c:pt>
                <c:pt idx="4726">
                  <c:v>211.484375</c:v>
                </c:pt>
                <c:pt idx="4727">
                  <c:v>211.484375</c:v>
                </c:pt>
                <c:pt idx="4728">
                  <c:v>211.484375</c:v>
                </c:pt>
                <c:pt idx="4729">
                  <c:v>211.48046875</c:v>
                </c:pt>
                <c:pt idx="4730">
                  <c:v>211.48046875</c:v>
                </c:pt>
                <c:pt idx="4731">
                  <c:v>211.49609375</c:v>
                </c:pt>
                <c:pt idx="4732">
                  <c:v>211.484375</c:v>
                </c:pt>
                <c:pt idx="4733">
                  <c:v>211.484375</c:v>
                </c:pt>
                <c:pt idx="4734">
                  <c:v>211.48828125</c:v>
                </c:pt>
                <c:pt idx="4735">
                  <c:v>211.53125</c:v>
                </c:pt>
                <c:pt idx="4736">
                  <c:v>211.45703125</c:v>
                </c:pt>
                <c:pt idx="4737">
                  <c:v>211.48828125</c:v>
                </c:pt>
                <c:pt idx="4738">
                  <c:v>211.48828125</c:v>
                </c:pt>
                <c:pt idx="4739">
                  <c:v>211.45703125</c:v>
                </c:pt>
                <c:pt idx="4740">
                  <c:v>211.515625</c:v>
                </c:pt>
                <c:pt idx="4741">
                  <c:v>211.515625</c:v>
                </c:pt>
                <c:pt idx="4742">
                  <c:v>211.48046875</c:v>
                </c:pt>
                <c:pt idx="4743">
                  <c:v>211.515625</c:v>
                </c:pt>
                <c:pt idx="4744">
                  <c:v>211.484375</c:v>
                </c:pt>
                <c:pt idx="4745">
                  <c:v>211.484375</c:v>
                </c:pt>
                <c:pt idx="4746">
                  <c:v>211.484375</c:v>
                </c:pt>
                <c:pt idx="4747">
                  <c:v>211.45703125</c:v>
                </c:pt>
                <c:pt idx="4748">
                  <c:v>211.484375</c:v>
                </c:pt>
                <c:pt idx="4749">
                  <c:v>211.51953125</c:v>
                </c:pt>
                <c:pt idx="4750">
                  <c:v>211.51953125</c:v>
                </c:pt>
                <c:pt idx="4751">
                  <c:v>211.48046875</c:v>
                </c:pt>
                <c:pt idx="4752">
                  <c:v>211.48046875</c:v>
                </c:pt>
                <c:pt idx="4753">
                  <c:v>211.52734375</c:v>
                </c:pt>
                <c:pt idx="4754">
                  <c:v>211.484375</c:v>
                </c:pt>
                <c:pt idx="4755">
                  <c:v>211.484375</c:v>
                </c:pt>
                <c:pt idx="4756">
                  <c:v>211.5234375</c:v>
                </c:pt>
                <c:pt idx="4757">
                  <c:v>211.4765625</c:v>
                </c:pt>
                <c:pt idx="4758">
                  <c:v>211.4453125</c:v>
                </c:pt>
                <c:pt idx="4759">
                  <c:v>211.5</c:v>
                </c:pt>
                <c:pt idx="4760">
                  <c:v>211.5</c:v>
                </c:pt>
                <c:pt idx="4761">
                  <c:v>211.50390625</c:v>
                </c:pt>
                <c:pt idx="4762">
                  <c:v>211.50390625</c:v>
                </c:pt>
                <c:pt idx="4763">
                  <c:v>211.4921875</c:v>
                </c:pt>
                <c:pt idx="4764">
                  <c:v>211.51953125</c:v>
                </c:pt>
                <c:pt idx="4765">
                  <c:v>211.51953125</c:v>
                </c:pt>
                <c:pt idx="4766">
                  <c:v>211.51953125</c:v>
                </c:pt>
                <c:pt idx="4767">
                  <c:v>211.55859375</c:v>
                </c:pt>
                <c:pt idx="4768">
                  <c:v>211.51953125</c:v>
                </c:pt>
                <c:pt idx="4769">
                  <c:v>211.5625</c:v>
                </c:pt>
                <c:pt idx="4770">
                  <c:v>211.53515625</c:v>
                </c:pt>
                <c:pt idx="4771">
                  <c:v>211.4921875</c:v>
                </c:pt>
                <c:pt idx="4772">
                  <c:v>211.4921875</c:v>
                </c:pt>
                <c:pt idx="4773">
                  <c:v>211.4921875</c:v>
                </c:pt>
                <c:pt idx="4774">
                  <c:v>211.6171875</c:v>
                </c:pt>
                <c:pt idx="4775">
                  <c:v>211.53125</c:v>
                </c:pt>
                <c:pt idx="4776">
                  <c:v>211.4921875</c:v>
                </c:pt>
                <c:pt idx="4777">
                  <c:v>211.4609375</c:v>
                </c:pt>
                <c:pt idx="4778">
                  <c:v>213.00390625</c:v>
                </c:pt>
                <c:pt idx="4779">
                  <c:v>211.5390625</c:v>
                </c:pt>
                <c:pt idx="4780">
                  <c:v>211.546875</c:v>
                </c:pt>
                <c:pt idx="4781">
                  <c:v>211.5078125</c:v>
                </c:pt>
                <c:pt idx="4782">
                  <c:v>211.4765625</c:v>
                </c:pt>
                <c:pt idx="4783">
                  <c:v>211.4921875</c:v>
                </c:pt>
                <c:pt idx="4784">
                  <c:v>211.4921875</c:v>
                </c:pt>
                <c:pt idx="4785">
                  <c:v>211.4921875</c:v>
                </c:pt>
                <c:pt idx="4786">
                  <c:v>211.4921875</c:v>
                </c:pt>
                <c:pt idx="4787">
                  <c:v>211.53125</c:v>
                </c:pt>
                <c:pt idx="4788">
                  <c:v>211.48828125</c:v>
                </c:pt>
                <c:pt idx="4789">
                  <c:v>211.48828125</c:v>
                </c:pt>
                <c:pt idx="4790">
                  <c:v>211.515625</c:v>
                </c:pt>
                <c:pt idx="4791">
                  <c:v>211.47265625</c:v>
                </c:pt>
                <c:pt idx="4792">
                  <c:v>211.54296875</c:v>
                </c:pt>
                <c:pt idx="4793">
                  <c:v>211.5</c:v>
                </c:pt>
                <c:pt idx="4794">
                  <c:v>211.46875</c:v>
                </c:pt>
                <c:pt idx="4795">
                  <c:v>211.46875</c:v>
                </c:pt>
                <c:pt idx="4796">
                  <c:v>211.51171875</c:v>
                </c:pt>
                <c:pt idx="4797">
                  <c:v>211.5078125</c:v>
                </c:pt>
                <c:pt idx="4798">
                  <c:v>211.47265625</c:v>
                </c:pt>
                <c:pt idx="4799">
                  <c:v>211.47265625</c:v>
                </c:pt>
                <c:pt idx="4800">
                  <c:v>211.47265625</c:v>
                </c:pt>
                <c:pt idx="4801">
                  <c:v>211.515625</c:v>
                </c:pt>
                <c:pt idx="4802">
                  <c:v>211.47265625</c:v>
                </c:pt>
                <c:pt idx="4803">
                  <c:v>211.47265625</c:v>
                </c:pt>
                <c:pt idx="4804">
                  <c:v>211.47265625</c:v>
                </c:pt>
                <c:pt idx="4805">
                  <c:v>211.515625</c:v>
                </c:pt>
                <c:pt idx="4806">
                  <c:v>211.50390625</c:v>
                </c:pt>
                <c:pt idx="4807">
                  <c:v>211.546875</c:v>
                </c:pt>
                <c:pt idx="4808">
                  <c:v>211.51171875</c:v>
                </c:pt>
                <c:pt idx="4809">
                  <c:v>211.51171875</c:v>
                </c:pt>
                <c:pt idx="4810">
                  <c:v>211.44140625</c:v>
                </c:pt>
                <c:pt idx="4811">
                  <c:v>211.515625</c:v>
                </c:pt>
                <c:pt idx="4812">
                  <c:v>211.47265625</c:v>
                </c:pt>
                <c:pt idx="4813">
                  <c:v>211.46484375</c:v>
                </c:pt>
                <c:pt idx="4814">
                  <c:v>211.46484375</c:v>
                </c:pt>
                <c:pt idx="4815">
                  <c:v>211.4609375</c:v>
                </c:pt>
                <c:pt idx="4816">
                  <c:v>211.50390625</c:v>
                </c:pt>
                <c:pt idx="4817">
                  <c:v>211.4609375</c:v>
                </c:pt>
                <c:pt idx="4818">
                  <c:v>211.46875</c:v>
                </c:pt>
                <c:pt idx="4819">
                  <c:v>211.46875</c:v>
                </c:pt>
                <c:pt idx="4820">
                  <c:v>211.5</c:v>
                </c:pt>
                <c:pt idx="4821">
                  <c:v>211.5</c:v>
                </c:pt>
                <c:pt idx="4822">
                  <c:v>211.5390625</c:v>
                </c:pt>
                <c:pt idx="4823">
                  <c:v>211.49609375</c:v>
                </c:pt>
                <c:pt idx="4824">
                  <c:v>211.46875</c:v>
                </c:pt>
                <c:pt idx="4825">
                  <c:v>211.46875</c:v>
                </c:pt>
                <c:pt idx="4826">
                  <c:v>211.46875</c:v>
                </c:pt>
                <c:pt idx="4827">
                  <c:v>211.4375</c:v>
                </c:pt>
                <c:pt idx="4828">
                  <c:v>211.46875</c:v>
                </c:pt>
                <c:pt idx="4829">
                  <c:v>211.46875</c:v>
                </c:pt>
                <c:pt idx="4830">
                  <c:v>211.60546875</c:v>
                </c:pt>
                <c:pt idx="4831">
                  <c:v>211.47265625</c:v>
                </c:pt>
                <c:pt idx="4832">
                  <c:v>211.47265625</c:v>
                </c:pt>
                <c:pt idx="4833">
                  <c:v>211.47265625</c:v>
                </c:pt>
                <c:pt idx="4834">
                  <c:v>211.51171875</c:v>
                </c:pt>
                <c:pt idx="4835">
                  <c:v>211.47265625</c:v>
                </c:pt>
                <c:pt idx="4836">
                  <c:v>211.515625</c:v>
                </c:pt>
                <c:pt idx="4837">
                  <c:v>211.47265625</c:v>
                </c:pt>
                <c:pt idx="4838">
                  <c:v>211.515625</c:v>
                </c:pt>
                <c:pt idx="4839">
                  <c:v>211.47265625</c:v>
                </c:pt>
                <c:pt idx="4840">
                  <c:v>211.5390625</c:v>
                </c:pt>
                <c:pt idx="4841">
                  <c:v>211.53515625</c:v>
                </c:pt>
                <c:pt idx="4842">
                  <c:v>211.48828125</c:v>
                </c:pt>
                <c:pt idx="4843">
                  <c:v>211.48828125</c:v>
                </c:pt>
                <c:pt idx="4844">
                  <c:v>211.5234375</c:v>
                </c:pt>
                <c:pt idx="4845">
                  <c:v>211.5625</c:v>
                </c:pt>
                <c:pt idx="4846">
                  <c:v>211.5234375</c:v>
                </c:pt>
                <c:pt idx="4847">
                  <c:v>211.5234375</c:v>
                </c:pt>
                <c:pt idx="4848">
                  <c:v>211.5234375</c:v>
                </c:pt>
                <c:pt idx="4849">
                  <c:v>211.51171875</c:v>
                </c:pt>
                <c:pt idx="4850">
                  <c:v>211.4765625</c:v>
                </c:pt>
                <c:pt idx="4851">
                  <c:v>211.4765625</c:v>
                </c:pt>
                <c:pt idx="4852">
                  <c:v>211.5234375</c:v>
                </c:pt>
                <c:pt idx="4853">
                  <c:v>211.484375</c:v>
                </c:pt>
                <c:pt idx="4854">
                  <c:v>211.52734375</c:v>
                </c:pt>
                <c:pt idx="4855">
                  <c:v>211.48046875</c:v>
                </c:pt>
                <c:pt idx="4856">
                  <c:v>211.4765625</c:v>
                </c:pt>
                <c:pt idx="4857">
                  <c:v>211.51171875</c:v>
                </c:pt>
                <c:pt idx="4858">
                  <c:v>211.4765625</c:v>
                </c:pt>
                <c:pt idx="4859">
                  <c:v>211.51171875</c:v>
                </c:pt>
                <c:pt idx="4860">
                  <c:v>211.4765625</c:v>
                </c:pt>
                <c:pt idx="4861">
                  <c:v>211.515625</c:v>
                </c:pt>
                <c:pt idx="4862">
                  <c:v>211.51953125</c:v>
                </c:pt>
                <c:pt idx="4863">
                  <c:v>211.48046875</c:v>
                </c:pt>
                <c:pt idx="4864">
                  <c:v>211.6171875</c:v>
                </c:pt>
                <c:pt idx="4865">
                  <c:v>211.50390625</c:v>
                </c:pt>
                <c:pt idx="4866">
                  <c:v>211.50390625</c:v>
                </c:pt>
                <c:pt idx="4867">
                  <c:v>211.46875</c:v>
                </c:pt>
                <c:pt idx="4868">
                  <c:v>211.54296875</c:v>
                </c:pt>
                <c:pt idx="4869">
                  <c:v>211.4765625</c:v>
                </c:pt>
                <c:pt idx="4870">
                  <c:v>211.5</c:v>
                </c:pt>
                <c:pt idx="4871">
                  <c:v>211.515625</c:v>
                </c:pt>
                <c:pt idx="4872">
                  <c:v>211.5859375</c:v>
                </c:pt>
                <c:pt idx="4873">
                  <c:v>211.546875</c:v>
                </c:pt>
                <c:pt idx="4874">
                  <c:v>211.484375</c:v>
                </c:pt>
                <c:pt idx="4875">
                  <c:v>211.4921875</c:v>
                </c:pt>
                <c:pt idx="4876">
                  <c:v>211.4765625</c:v>
                </c:pt>
                <c:pt idx="4877">
                  <c:v>211.4765625</c:v>
                </c:pt>
                <c:pt idx="4878">
                  <c:v>211.47265625</c:v>
                </c:pt>
                <c:pt idx="4879">
                  <c:v>211.47265625</c:v>
                </c:pt>
                <c:pt idx="4880">
                  <c:v>211.5</c:v>
                </c:pt>
                <c:pt idx="4881">
                  <c:v>211.5</c:v>
                </c:pt>
                <c:pt idx="4882">
                  <c:v>211.46875</c:v>
                </c:pt>
                <c:pt idx="4883">
                  <c:v>211.47265625</c:v>
                </c:pt>
                <c:pt idx="4884">
                  <c:v>211.515625</c:v>
                </c:pt>
                <c:pt idx="4885">
                  <c:v>211.44140625</c:v>
                </c:pt>
                <c:pt idx="4886">
                  <c:v>211.51171875</c:v>
                </c:pt>
                <c:pt idx="4887">
                  <c:v>211.46875</c:v>
                </c:pt>
                <c:pt idx="4888">
                  <c:v>211.4375</c:v>
                </c:pt>
                <c:pt idx="4889">
                  <c:v>211.46484375</c:v>
                </c:pt>
                <c:pt idx="4890">
                  <c:v>211.50390625</c:v>
                </c:pt>
                <c:pt idx="4891">
                  <c:v>211.4375</c:v>
                </c:pt>
                <c:pt idx="4892">
                  <c:v>211.46484375</c:v>
                </c:pt>
                <c:pt idx="4893">
                  <c:v>211.50390625</c:v>
                </c:pt>
                <c:pt idx="4894">
                  <c:v>211.53515625</c:v>
                </c:pt>
                <c:pt idx="4895">
                  <c:v>211.4921875</c:v>
                </c:pt>
                <c:pt idx="4896">
                  <c:v>211.46484375</c:v>
                </c:pt>
                <c:pt idx="4897">
                  <c:v>211.47265625</c:v>
                </c:pt>
                <c:pt idx="4898">
                  <c:v>211.5</c:v>
                </c:pt>
                <c:pt idx="4899">
                  <c:v>211.546875</c:v>
                </c:pt>
                <c:pt idx="4900">
                  <c:v>211.4765625</c:v>
                </c:pt>
                <c:pt idx="4901">
                  <c:v>211.609375</c:v>
                </c:pt>
                <c:pt idx="4902">
                  <c:v>211.47265625</c:v>
                </c:pt>
                <c:pt idx="4903">
                  <c:v>211.47265625</c:v>
                </c:pt>
                <c:pt idx="4904">
                  <c:v>211.47265625</c:v>
                </c:pt>
                <c:pt idx="4905">
                  <c:v>211.5</c:v>
                </c:pt>
                <c:pt idx="4906">
                  <c:v>211.47265625</c:v>
                </c:pt>
                <c:pt idx="4907">
                  <c:v>211.60546875</c:v>
                </c:pt>
                <c:pt idx="4908">
                  <c:v>211.546875</c:v>
                </c:pt>
                <c:pt idx="4909">
                  <c:v>211.51953125</c:v>
                </c:pt>
                <c:pt idx="4910">
                  <c:v>212.8515625</c:v>
                </c:pt>
                <c:pt idx="4911">
                  <c:v>211.5</c:v>
                </c:pt>
                <c:pt idx="4912">
                  <c:v>211.5390625</c:v>
                </c:pt>
                <c:pt idx="4913">
                  <c:v>211.5</c:v>
                </c:pt>
                <c:pt idx="4914">
                  <c:v>211.51953125</c:v>
                </c:pt>
                <c:pt idx="4915">
                  <c:v>211.47265625</c:v>
                </c:pt>
                <c:pt idx="4916">
                  <c:v>211.47265625</c:v>
                </c:pt>
                <c:pt idx="4917">
                  <c:v>211.44140625</c:v>
                </c:pt>
                <c:pt idx="4918">
                  <c:v>211.5234375</c:v>
                </c:pt>
                <c:pt idx="4919">
                  <c:v>211.4921875</c:v>
                </c:pt>
                <c:pt idx="4920">
                  <c:v>211.46484375</c:v>
                </c:pt>
                <c:pt idx="4921">
                  <c:v>211.4765625</c:v>
                </c:pt>
                <c:pt idx="4922">
                  <c:v>211.54296875</c:v>
                </c:pt>
                <c:pt idx="4923">
                  <c:v>211.4765625</c:v>
                </c:pt>
                <c:pt idx="4924">
                  <c:v>211.51171875</c:v>
                </c:pt>
                <c:pt idx="4925">
                  <c:v>211.4765625</c:v>
                </c:pt>
                <c:pt idx="4926">
                  <c:v>211.4453125</c:v>
                </c:pt>
                <c:pt idx="4927">
                  <c:v>211.515625</c:v>
                </c:pt>
                <c:pt idx="4928">
                  <c:v>211.50390625</c:v>
                </c:pt>
                <c:pt idx="4929">
                  <c:v>211.546875</c:v>
                </c:pt>
                <c:pt idx="4930">
                  <c:v>211.48046875</c:v>
                </c:pt>
                <c:pt idx="4931">
                  <c:v>211.48046875</c:v>
                </c:pt>
                <c:pt idx="4932">
                  <c:v>211.515625</c:v>
                </c:pt>
                <c:pt idx="4933">
                  <c:v>211.515625</c:v>
                </c:pt>
                <c:pt idx="4934">
                  <c:v>211.4609375</c:v>
                </c:pt>
                <c:pt idx="4935">
                  <c:v>211.53125</c:v>
                </c:pt>
                <c:pt idx="4936">
                  <c:v>211.48828125</c:v>
                </c:pt>
                <c:pt idx="4937">
                  <c:v>211.46484375</c:v>
                </c:pt>
                <c:pt idx="4938">
                  <c:v>211.4921875</c:v>
                </c:pt>
                <c:pt idx="4939">
                  <c:v>211.4921875</c:v>
                </c:pt>
                <c:pt idx="4940">
                  <c:v>211.56640625</c:v>
                </c:pt>
                <c:pt idx="4941">
                  <c:v>211.56640625</c:v>
                </c:pt>
                <c:pt idx="4942">
                  <c:v>211.48828125</c:v>
                </c:pt>
                <c:pt idx="4943">
                  <c:v>211.48828125</c:v>
                </c:pt>
                <c:pt idx="4944">
                  <c:v>211.5234375</c:v>
                </c:pt>
                <c:pt idx="4945">
                  <c:v>211.5234375</c:v>
                </c:pt>
                <c:pt idx="4946">
                  <c:v>211.484375</c:v>
                </c:pt>
                <c:pt idx="4947">
                  <c:v>211.484375</c:v>
                </c:pt>
                <c:pt idx="4948">
                  <c:v>211.48046875</c:v>
                </c:pt>
                <c:pt idx="4949">
                  <c:v>211.48046875</c:v>
                </c:pt>
                <c:pt idx="4950">
                  <c:v>211.47265625</c:v>
                </c:pt>
                <c:pt idx="4951">
                  <c:v>211.51171875</c:v>
                </c:pt>
                <c:pt idx="4952">
                  <c:v>211.50390625</c:v>
                </c:pt>
                <c:pt idx="4953">
                  <c:v>211.4765625</c:v>
                </c:pt>
                <c:pt idx="4954">
                  <c:v>211.4765625</c:v>
                </c:pt>
                <c:pt idx="4955">
                  <c:v>211.4765625</c:v>
                </c:pt>
                <c:pt idx="4956">
                  <c:v>211.47265625</c:v>
                </c:pt>
                <c:pt idx="4957">
                  <c:v>211.47265625</c:v>
                </c:pt>
                <c:pt idx="4958">
                  <c:v>211.47265625</c:v>
                </c:pt>
                <c:pt idx="4959">
                  <c:v>211.4765625</c:v>
                </c:pt>
                <c:pt idx="4960">
                  <c:v>211.4765625</c:v>
                </c:pt>
                <c:pt idx="4961">
                  <c:v>211.47265625</c:v>
                </c:pt>
                <c:pt idx="4962">
                  <c:v>211.55078125</c:v>
                </c:pt>
                <c:pt idx="4963">
                  <c:v>211.484375</c:v>
                </c:pt>
                <c:pt idx="4964">
                  <c:v>211.46875</c:v>
                </c:pt>
                <c:pt idx="4965">
                  <c:v>211.46875</c:v>
                </c:pt>
                <c:pt idx="4966">
                  <c:v>211.44140625</c:v>
                </c:pt>
                <c:pt idx="4967">
                  <c:v>211.515625</c:v>
                </c:pt>
                <c:pt idx="4968">
                  <c:v>211.47265625</c:v>
                </c:pt>
                <c:pt idx="4969">
                  <c:v>211.47265625</c:v>
                </c:pt>
                <c:pt idx="4970">
                  <c:v>211.47265625</c:v>
                </c:pt>
                <c:pt idx="4971">
                  <c:v>211.44140625</c:v>
                </c:pt>
                <c:pt idx="4972">
                  <c:v>211.47265625</c:v>
                </c:pt>
                <c:pt idx="4973">
                  <c:v>211.47265625</c:v>
                </c:pt>
                <c:pt idx="4974">
                  <c:v>211.5546875</c:v>
                </c:pt>
                <c:pt idx="4975">
                  <c:v>211.5078125</c:v>
                </c:pt>
                <c:pt idx="4976">
                  <c:v>211.54296875</c:v>
                </c:pt>
                <c:pt idx="4977">
                  <c:v>211.54296875</c:v>
                </c:pt>
                <c:pt idx="4978">
                  <c:v>211.44921875</c:v>
                </c:pt>
                <c:pt idx="4979">
                  <c:v>211.4765625</c:v>
                </c:pt>
                <c:pt idx="4980">
                  <c:v>211.4765625</c:v>
                </c:pt>
                <c:pt idx="4981">
                  <c:v>211.4453125</c:v>
                </c:pt>
                <c:pt idx="4982">
                  <c:v>211.51953125</c:v>
                </c:pt>
                <c:pt idx="4983">
                  <c:v>211.4765625</c:v>
                </c:pt>
                <c:pt idx="4984">
                  <c:v>211.44921875</c:v>
                </c:pt>
                <c:pt idx="4985">
                  <c:v>211.51953125</c:v>
                </c:pt>
                <c:pt idx="4986">
                  <c:v>211.5078125</c:v>
                </c:pt>
                <c:pt idx="4987">
                  <c:v>211.64453125</c:v>
                </c:pt>
                <c:pt idx="4988">
                  <c:v>211.63671875</c:v>
                </c:pt>
                <c:pt idx="4989">
                  <c:v>211.61328125</c:v>
                </c:pt>
                <c:pt idx="4990">
                  <c:v>211.609375</c:v>
                </c:pt>
                <c:pt idx="4991">
                  <c:v>211.51953125</c:v>
                </c:pt>
                <c:pt idx="4992">
                  <c:v>211.5078125</c:v>
                </c:pt>
                <c:pt idx="4993">
                  <c:v>211.6328125</c:v>
                </c:pt>
                <c:pt idx="4994">
                  <c:v>211.45703125</c:v>
                </c:pt>
                <c:pt idx="4995">
                  <c:v>211.52734375</c:v>
                </c:pt>
                <c:pt idx="4996">
                  <c:v>211.484375</c:v>
                </c:pt>
                <c:pt idx="4997">
                  <c:v>211.484375</c:v>
                </c:pt>
                <c:pt idx="4998">
                  <c:v>211.5234375</c:v>
                </c:pt>
                <c:pt idx="4999">
                  <c:v>211.484375</c:v>
                </c:pt>
                <c:pt idx="5000">
                  <c:v>211.55859375</c:v>
                </c:pt>
                <c:pt idx="5001">
                  <c:v>211.5</c:v>
                </c:pt>
                <c:pt idx="5002">
                  <c:v>211.46875</c:v>
                </c:pt>
                <c:pt idx="5003">
                  <c:v>211.46875</c:v>
                </c:pt>
                <c:pt idx="5004">
                  <c:v>211.53515625</c:v>
                </c:pt>
                <c:pt idx="5005">
                  <c:v>211.46875</c:v>
                </c:pt>
                <c:pt idx="5006">
                  <c:v>211.47265625</c:v>
                </c:pt>
                <c:pt idx="5007">
                  <c:v>211.51171875</c:v>
                </c:pt>
                <c:pt idx="5008">
                  <c:v>211.49609375</c:v>
                </c:pt>
                <c:pt idx="5009">
                  <c:v>211.49609375</c:v>
                </c:pt>
                <c:pt idx="5010">
                  <c:v>211.46484375</c:v>
                </c:pt>
                <c:pt idx="5011">
                  <c:v>211.50390625</c:v>
                </c:pt>
                <c:pt idx="5012">
                  <c:v>211.53515625</c:v>
                </c:pt>
                <c:pt idx="5013">
                  <c:v>211.5390625</c:v>
                </c:pt>
                <c:pt idx="5014">
                  <c:v>211.46875</c:v>
                </c:pt>
                <c:pt idx="5015">
                  <c:v>211.46875</c:v>
                </c:pt>
                <c:pt idx="5016">
                  <c:v>211.46484375</c:v>
                </c:pt>
                <c:pt idx="5017">
                  <c:v>211.46484375</c:v>
                </c:pt>
                <c:pt idx="5018">
                  <c:v>211.50390625</c:v>
                </c:pt>
                <c:pt idx="5019">
                  <c:v>211.4609375</c:v>
                </c:pt>
                <c:pt idx="5020">
                  <c:v>211.4609375</c:v>
                </c:pt>
                <c:pt idx="5021">
                  <c:v>211.5078125</c:v>
                </c:pt>
                <c:pt idx="5022">
                  <c:v>211.46484375</c:v>
                </c:pt>
                <c:pt idx="5023">
                  <c:v>211.51171875</c:v>
                </c:pt>
                <c:pt idx="5024">
                  <c:v>211.46875</c:v>
                </c:pt>
                <c:pt idx="5025">
                  <c:v>211.46875</c:v>
                </c:pt>
                <c:pt idx="5026">
                  <c:v>211.46875</c:v>
                </c:pt>
                <c:pt idx="5027">
                  <c:v>211.46875</c:v>
                </c:pt>
                <c:pt idx="5028">
                  <c:v>211.53515625</c:v>
                </c:pt>
                <c:pt idx="5029">
                  <c:v>211.53515625</c:v>
                </c:pt>
                <c:pt idx="5030">
                  <c:v>211.46484375</c:v>
                </c:pt>
                <c:pt idx="5031">
                  <c:v>211.46484375</c:v>
                </c:pt>
                <c:pt idx="5032">
                  <c:v>211.47265625</c:v>
                </c:pt>
                <c:pt idx="5033">
                  <c:v>211.515625</c:v>
                </c:pt>
                <c:pt idx="5034">
                  <c:v>211.4765625</c:v>
                </c:pt>
                <c:pt idx="5035">
                  <c:v>211.4765625</c:v>
                </c:pt>
                <c:pt idx="5036">
                  <c:v>211.4765625</c:v>
                </c:pt>
                <c:pt idx="5037">
                  <c:v>211.4765625</c:v>
                </c:pt>
                <c:pt idx="5038">
                  <c:v>211.46875</c:v>
                </c:pt>
                <c:pt idx="5039">
                  <c:v>211.46875</c:v>
                </c:pt>
                <c:pt idx="5040">
                  <c:v>211.44140625</c:v>
                </c:pt>
                <c:pt idx="5041">
                  <c:v>211.51171875</c:v>
                </c:pt>
                <c:pt idx="5042">
                  <c:v>211.51171875</c:v>
                </c:pt>
                <c:pt idx="5043">
                  <c:v>211.5078125</c:v>
                </c:pt>
                <c:pt idx="5044">
                  <c:v>211.51171875</c:v>
                </c:pt>
                <c:pt idx="5045">
                  <c:v>211.5078125</c:v>
                </c:pt>
                <c:pt idx="5046">
                  <c:v>211.47265625</c:v>
                </c:pt>
                <c:pt idx="5047">
                  <c:v>211.515625</c:v>
                </c:pt>
                <c:pt idx="5048">
                  <c:v>211.44140625</c:v>
                </c:pt>
                <c:pt idx="5049">
                  <c:v>211.47265625</c:v>
                </c:pt>
                <c:pt idx="5050">
                  <c:v>211.5</c:v>
                </c:pt>
                <c:pt idx="5051">
                  <c:v>211.46875</c:v>
                </c:pt>
                <c:pt idx="5052">
                  <c:v>211.46875</c:v>
                </c:pt>
                <c:pt idx="5053">
                  <c:v>211.46875</c:v>
                </c:pt>
                <c:pt idx="5054">
                  <c:v>211.5078125</c:v>
                </c:pt>
                <c:pt idx="5055">
                  <c:v>211.46875</c:v>
                </c:pt>
                <c:pt idx="5056">
                  <c:v>211.4921875</c:v>
                </c:pt>
                <c:pt idx="5057">
                  <c:v>211.4921875</c:v>
                </c:pt>
                <c:pt idx="5058">
                  <c:v>211.46484375</c:v>
                </c:pt>
                <c:pt idx="5059">
                  <c:v>211.4609375</c:v>
                </c:pt>
                <c:pt idx="5060">
                  <c:v>211.4609375</c:v>
                </c:pt>
                <c:pt idx="5061">
                  <c:v>211.4609375</c:v>
                </c:pt>
                <c:pt idx="5062">
                  <c:v>211.49609375</c:v>
                </c:pt>
                <c:pt idx="5063">
                  <c:v>211.4609375</c:v>
                </c:pt>
                <c:pt idx="5064">
                  <c:v>211.5078125</c:v>
                </c:pt>
                <c:pt idx="5065">
                  <c:v>211.5078125</c:v>
                </c:pt>
                <c:pt idx="5066">
                  <c:v>211.43359375</c:v>
                </c:pt>
                <c:pt idx="5067">
                  <c:v>211.5078125</c:v>
                </c:pt>
                <c:pt idx="5068">
                  <c:v>211.46484375</c:v>
                </c:pt>
                <c:pt idx="5069">
                  <c:v>211.46484375</c:v>
                </c:pt>
                <c:pt idx="5070">
                  <c:v>211.48828125</c:v>
                </c:pt>
                <c:pt idx="5071">
                  <c:v>211.52734375</c:v>
                </c:pt>
                <c:pt idx="5072">
                  <c:v>211.5</c:v>
                </c:pt>
                <c:pt idx="5073">
                  <c:v>211.45703125</c:v>
                </c:pt>
                <c:pt idx="5074">
                  <c:v>211.5859375</c:v>
                </c:pt>
                <c:pt idx="5075">
                  <c:v>211.45703125</c:v>
                </c:pt>
                <c:pt idx="5076">
                  <c:v>211.62109375</c:v>
                </c:pt>
                <c:pt idx="5077">
                  <c:v>211.45703125</c:v>
                </c:pt>
                <c:pt idx="5078">
                  <c:v>211.46484375</c:v>
                </c:pt>
                <c:pt idx="5079">
                  <c:v>211.46484375</c:v>
                </c:pt>
                <c:pt idx="5080">
                  <c:v>211.5</c:v>
                </c:pt>
                <c:pt idx="5081">
                  <c:v>211.5</c:v>
                </c:pt>
                <c:pt idx="5082">
                  <c:v>211.4765625</c:v>
                </c:pt>
                <c:pt idx="5083">
                  <c:v>211.4765625</c:v>
                </c:pt>
                <c:pt idx="5084">
                  <c:v>211.4765625</c:v>
                </c:pt>
                <c:pt idx="5085">
                  <c:v>211.515625</c:v>
                </c:pt>
                <c:pt idx="5086">
                  <c:v>211.4765625</c:v>
                </c:pt>
                <c:pt idx="5087">
                  <c:v>211.515625</c:v>
                </c:pt>
                <c:pt idx="5088">
                  <c:v>211.4765625</c:v>
                </c:pt>
                <c:pt idx="5089">
                  <c:v>211.4765625</c:v>
                </c:pt>
                <c:pt idx="5090">
                  <c:v>211.4765625</c:v>
                </c:pt>
                <c:pt idx="5091">
                  <c:v>211.47265625</c:v>
                </c:pt>
                <c:pt idx="5092">
                  <c:v>211.51171875</c:v>
                </c:pt>
                <c:pt idx="5093">
                  <c:v>211.515625</c:v>
                </c:pt>
                <c:pt idx="5094">
                  <c:v>211.515625</c:v>
                </c:pt>
                <c:pt idx="5095">
                  <c:v>211.47265625</c:v>
                </c:pt>
                <c:pt idx="5096">
                  <c:v>211.47265625</c:v>
                </c:pt>
                <c:pt idx="5097">
                  <c:v>211.515625</c:v>
                </c:pt>
                <c:pt idx="5098">
                  <c:v>211.51171875</c:v>
                </c:pt>
                <c:pt idx="5099">
                  <c:v>211.46875</c:v>
                </c:pt>
                <c:pt idx="5100">
                  <c:v>211.49609375</c:v>
                </c:pt>
                <c:pt idx="5101">
                  <c:v>211.5</c:v>
                </c:pt>
                <c:pt idx="5102">
                  <c:v>211.515625</c:v>
                </c:pt>
                <c:pt idx="5103">
                  <c:v>211.44140625</c:v>
                </c:pt>
                <c:pt idx="5104">
                  <c:v>211.49609375</c:v>
                </c:pt>
                <c:pt idx="5105">
                  <c:v>211.49609375</c:v>
                </c:pt>
                <c:pt idx="5106">
                  <c:v>211.49609375</c:v>
                </c:pt>
                <c:pt idx="5107">
                  <c:v>211.49609375</c:v>
                </c:pt>
                <c:pt idx="5108">
                  <c:v>211.46875</c:v>
                </c:pt>
                <c:pt idx="5109">
                  <c:v>211.49609375</c:v>
                </c:pt>
                <c:pt idx="5110">
                  <c:v>211.46484375</c:v>
                </c:pt>
                <c:pt idx="5111">
                  <c:v>211.46484375</c:v>
                </c:pt>
                <c:pt idx="5112">
                  <c:v>211.56640625</c:v>
                </c:pt>
                <c:pt idx="5113">
                  <c:v>211.5234375</c:v>
                </c:pt>
                <c:pt idx="5114">
                  <c:v>211.5625</c:v>
                </c:pt>
                <c:pt idx="5115">
                  <c:v>211.5234375</c:v>
                </c:pt>
                <c:pt idx="5116">
                  <c:v>211.49609375</c:v>
                </c:pt>
                <c:pt idx="5117">
                  <c:v>211.47265625</c:v>
                </c:pt>
                <c:pt idx="5118">
                  <c:v>211.4453125</c:v>
                </c:pt>
                <c:pt idx="5119">
                  <c:v>211.47265625</c:v>
                </c:pt>
                <c:pt idx="5120">
                  <c:v>211.515625</c:v>
                </c:pt>
                <c:pt idx="5121">
                  <c:v>211.47265625</c:v>
                </c:pt>
                <c:pt idx="5122">
                  <c:v>211.53125</c:v>
                </c:pt>
                <c:pt idx="5123">
                  <c:v>211.484375</c:v>
                </c:pt>
                <c:pt idx="5124">
                  <c:v>211.48828125</c:v>
                </c:pt>
                <c:pt idx="5125">
                  <c:v>211.52734375</c:v>
                </c:pt>
                <c:pt idx="5126">
                  <c:v>211.52734375</c:v>
                </c:pt>
                <c:pt idx="5127">
                  <c:v>211.484375</c:v>
                </c:pt>
                <c:pt idx="5128">
                  <c:v>211.4921875</c:v>
                </c:pt>
                <c:pt idx="5129">
                  <c:v>211.5234375</c:v>
                </c:pt>
                <c:pt idx="5130">
                  <c:v>211.49609375</c:v>
                </c:pt>
                <c:pt idx="5131">
                  <c:v>211.46875</c:v>
                </c:pt>
                <c:pt idx="5132">
                  <c:v>211.46875</c:v>
                </c:pt>
                <c:pt idx="5133">
                  <c:v>211.51171875</c:v>
                </c:pt>
                <c:pt idx="5134">
                  <c:v>211.46484375</c:v>
                </c:pt>
                <c:pt idx="5135">
                  <c:v>211.4921875</c:v>
                </c:pt>
                <c:pt idx="5136">
                  <c:v>211.4765625</c:v>
                </c:pt>
                <c:pt idx="5137">
                  <c:v>211.46875</c:v>
                </c:pt>
                <c:pt idx="5138">
                  <c:v>211.52734375</c:v>
                </c:pt>
                <c:pt idx="5139">
                  <c:v>211.52734375</c:v>
                </c:pt>
                <c:pt idx="5140">
                  <c:v>211.56640625</c:v>
                </c:pt>
                <c:pt idx="5141">
                  <c:v>211.52734375</c:v>
                </c:pt>
                <c:pt idx="5142">
                  <c:v>211.5</c:v>
                </c:pt>
                <c:pt idx="5143">
                  <c:v>213.03515625</c:v>
                </c:pt>
                <c:pt idx="5144">
                  <c:v>211.52734375</c:v>
                </c:pt>
                <c:pt idx="5145">
                  <c:v>211.49609375</c:v>
                </c:pt>
                <c:pt idx="5146">
                  <c:v>211.49609375</c:v>
                </c:pt>
                <c:pt idx="5147">
                  <c:v>211.49609375</c:v>
                </c:pt>
                <c:pt idx="5148">
                  <c:v>211.52734375</c:v>
                </c:pt>
                <c:pt idx="5149">
                  <c:v>211.48046875</c:v>
                </c:pt>
                <c:pt idx="5150">
                  <c:v>211.48046875</c:v>
                </c:pt>
                <c:pt idx="5151">
                  <c:v>211.48046875</c:v>
                </c:pt>
                <c:pt idx="5152">
                  <c:v>211.5234375</c:v>
                </c:pt>
                <c:pt idx="5153">
                  <c:v>211.48046875</c:v>
                </c:pt>
                <c:pt idx="5154">
                  <c:v>211.48046875</c:v>
                </c:pt>
                <c:pt idx="5155">
                  <c:v>211.44140625</c:v>
                </c:pt>
                <c:pt idx="5156">
                  <c:v>211.47265625</c:v>
                </c:pt>
                <c:pt idx="5157">
                  <c:v>211.47265625</c:v>
                </c:pt>
                <c:pt idx="5158">
                  <c:v>211.515625</c:v>
                </c:pt>
                <c:pt idx="5159">
                  <c:v>211.515625</c:v>
                </c:pt>
                <c:pt idx="5160">
                  <c:v>211.46875</c:v>
                </c:pt>
                <c:pt idx="5161">
                  <c:v>211.546875</c:v>
                </c:pt>
                <c:pt idx="5162">
                  <c:v>211.46875</c:v>
                </c:pt>
                <c:pt idx="5163">
                  <c:v>211.46875</c:v>
                </c:pt>
                <c:pt idx="5164">
                  <c:v>211.46875</c:v>
                </c:pt>
                <c:pt idx="5165">
                  <c:v>211.51171875</c:v>
                </c:pt>
                <c:pt idx="5166">
                  <c:v>211.46875</c:v>
                </c:pt>
                <c:pt idx="5167">
                  <c:v>211.46875</c:v>
                </c:pt>
                <c:pt idx="5168">
                  <c:v>211.46875</c:v>
                </c:pt>
                <c:pt idx="5169">
                  <c:v>211.5078125</c:v>
                </c:pt>
                <c:pt idx="5170">
                  <c:v>211.53515625</c:v>
                </c:pt>
                <c:pt idx="5171">
                  <c:v>211.49609375</c:v>
                </c:pt>
                <c:pt idx="5172">
                  <c:v>211.46875</c:v>
                </c:pt>
                <c:pt idx="5173">
                  <c:v>211.44140625</c:v>
                </c:pt>
                <c:pt idx="5174">
                  <c:v>211.46875</c:v>
                </c:pt>
                <c:pt idx="5175">
                  <c:v>211.46875</c:v>
                </c:pt>
                <c:pt idx="5176">
                  <c:v>211.4375</c:v>
                </c:pt>
                <c:pt idx="5177">
                  <c:v>211.4921875</c:v>
                </c:pt>
                <c:pt idx="5178">
                  <c:v>211.4921875</c:v>
                </c:pt>
                <c:pt idx="5179">
                  <c:v>211.49609375</c:v>
                </c:pt>
                <c:pt idx="5180">
                  <c:v>211.49609375</c:v>
                </c:pt>
                <c:pt idx="5181">
                  <c:v>211.47265625</c:v>
                </c:pt>
                <c:pt idx="5182">
                  <c:v>211.484375</c:v>
                </c:pt>
                <c:pt idx="5183">
                  <c:v>211.484375</c:v>
                </c:pt>
                <c:pt idx="5184">
                  <c:v>211.48046875</c:v>
                </c:pt>
                <c:pt idx="5185">
                  <c:v>211.4921875</c:v>
                </c:pt>
                <c:pt idx="5186">
                  <c:v>211.53125</c:v>
                </c:pt>
                <c:pt idx="5187">
                  <c:v>211.5078125</c:v>
                </c:pt>
                <c:pt idx="5188">
                  <c:v>211.46875</c:v>
                </c:pt>
                <c:pt idx="5189">
                  <c:v>211.47265625</c:v>
                </c:pt>
                <c:pt idx="5190">
                  <c:v>211.47265625</c:v>
                </c:pt>
                <c:pt idx="5191">
                  <c:v>211.515625</c:v>
                </c:pt>
                <c:pt idx="5192">
                  <c:v>211.4765625</c:v>
                </c:pt>
                <c:pt idx="5193">
                  <c:v>211.609375</c:v>
                </c:pt>
                <c:pt idx="5194">
                  <c:v>211.46875</c:v>
                </c:pt>
                <c:pt idx="5195">
                  <c:v>211.47265625</c:v>
                </c:pt>
                <c:pt idx="5196">
                  <c:v>211.47265625</c:v>
                </c:pt>
                <c:pt idx="5197">
                  <c:v>211.54296875</c:v>
                </c:pt>
                <c:pt idx="5198">
                  <c:v>211.515625</c:v>
                </c:pt>
                <c:pt idx="5199">
                  <c:v>211.47265625</c:v>
                </c:pt>
                <c:pt idx="5200">
                  <c:v>211.47265625</c:v>
                </c:pt>
                <c:pt idx="5201">
                  <c:v>211.46875</c:v>
                </c:pt>
                <c:pt idx="5202">
                  <c:v>272.49609375</c:v>
                </c:pt>
                <c:pt idx="5203">
                  <c:v>211.19140625</c:v>
                </c:pt>
                <c:pt idx="5204">
                  <c:v>211.203125</c:v>
                </c:pt>
                <c:pt idx="5205">
                  <c:v>211.16796875</c:v>
                </c:pt>
                <c:pt idx="5206">
                  <c:v>211.1796875</c:v>
                </c:pt>
                <c:pt idx="5207">
                  <c:v>212.6875</c:v>
                </c:pt>
                <c:pt idx="5208">
                  <c:v>211.1875</c:v>
                </c:pt>
                <c:pt idx="5209">
                  <c:v>211.15625</c:v>
                </c:pt>
                <c:pt idx="5210">
                  <c:v>211.18359375</c:v>
                </c:pt>
                <c:pt idx="5211">
                  <c:v>211.15625</c:v>
                </c:pt>
                <c:pt idx="5212">
                  <c:v>211.12890625</c:v>
                </c:pt>
                <c:pt idx="5213">
                  <c:v>211.16015625</c:v>
                </c:pt>
                <c:pt idx="5214">
                  <c:v>211.16015625</c:v>
                </c:pt>
                <c:pt idx="5215">
                  <c:v>211.1328125</c:v>
                </c:pt>
                <c:pt idx="5216">
                  <c:v>211.15625</c:v>
                </c:pt>
                <c:pt idx="5217">
                  <c:v>211.15625</c:v>
                </c:pt>
                <c:pt idx="5218">
                  <c:v>211.15625</c:v>
                </c:pt>
                <c:pt idx="5219">
                  <c:v>211.19921875</c:v>
                </c:pt>
                <c:pt idx="5220">
                  <c:v>211.19921875</c:v>
                </c:pt>
                <c:pt idx="5221">
                  <c:v>211.15625</c:v>
                </c:pt>
                <c:pt idx="5222">
                  <c:v>211.20703125</c:v>
                </c:pt>
                <c:pt idx="5223">
                  <c:v>211.1640625</c:v>
                </c:pt>
                <c:pt idx="5224">
                  <c:v>211.1640625</c:v>
                </c:pt>
                <c:pt idx="5225">
                  <c:v>211.20703125</c:v>
                </c:pt>
                <c:pt idx="5226">
                  <c:v>211.16015625</c:v>
                </c:pt>
                <c:pt idx="5227">
                  <c:v>211.16015625</c:v>
                </c:pt>
                <c:pt idx="5228">
                  <c:v>211.19140625</c:v>
                </c:pt>
                <c:pt idx="5229">
                  <c:v>211.19140625</c:v>
                </c:pt>
                <c:pt idx="5230">
                  <c:v>211.16015625</c:v>
                </c:pt>
                <c:pt idx="5231">
                  <c:v>211.16015625</c:v>
                </c:pt>
                <c:pt idx="5232">
                  <c:v>211.16015625</c:v>
                </c:pt>
                <c:pt idx="5233">
                  <c:v>211.16015625</c:v>
                </c:pt>
                <c:pt idx="5234">
                  <c:v>211.19921875</c:v>
                </c:pt>
                <c:pt idx="5235">
                  <c:v>211.13671875</c:v>
                </c:pt>
                <c:pt idx="5236">
                  <c:v>211.19140625</c:v>
                </c:pt>
                <c:pt idx="5237">
                  <c:v>211.23046875</c:v>
                </c:pt>
                <c:pt idx="5238">
                  <c:v>211.12890625</c:v>
                </c:pt>
                <c:pt idx="5239">
                  <c:v>211.16015625</c:v>
                </c:pt>
                <c:pt idx="5240">
                  <c:v>211.16015625</c:v>
                </c:pt>
                <c:pt idx="5241">
                  <c:v>211.20703125</c:v>
                </c:pt>
                <c:pt idx="5242">
                  <c:v>211.1640625</c:v>
                </c:pt>
                <c:pt idx="5243">
                  <c:v>211.19921875</c:v>
                </c:pt>
                <c:pt idx="5244">
                  <c:v>211.1640625</c:v>
                </c:pt>
                <c:pt idx="5245">
                  <c:v>211.1640625</c:v>
                </c:pt>
                <c:pt idx="5246">
                  <c:v>211.1328125</c:v>
                </c:pt>
                <c:pt idx="5247">
                  <c:v>211.1640625</c:v>
                </c:pt>
                <c:pt idx="5248">
                  <c:v>211.29296875</c:v>
                </c:pt>
                <c:pt idx="5249">
                  <c:v>211.13671875</c:v>
                </c:pt>
                <c:pt idx="5250">
                  <c:v>211.1640625</c:v>
                </c:pt>
                <c:pt idx="5251">
                  <c:v>211.1640625</c:v>
                </c:pt>
                <c:pt idx="5252">
                  <c:v>211.19921875</c:v>
                </c:pt>
                <c:pt idx="5253">
                  <c:v>211.16015625</c:v>
                </c:pt>
                <c:pt idx="5254">
                  <c:v>211.16015625</c:v>
                </c:pt>
                <c:pt idx="5255">
                  <c:v>211.1328125</c:v>
                </c:pt>
                <c:pt idx="5256">
                  <c:v>211.1640625</c:v>
                </c:pt>
                <c:pt idx="5257">
                  <c:v>211.1640625</c:v>
                </c:pt>
                <c:pt idx="5258">
                  <c:v>211.12109375</c:v>
                </c:pt>
                <c:pt idx="5259">
                  <c:v>211.1484375</c:v>
                </c:pt>
                <c:pt idx="5260">
                  <c:v>211.1484375</c:v>
                </c:pt>
                <c:pt idx="5261">
                  <c:v>211.1171875</c:v>
                </c:pt>
                <c:pt idx="5262">
                  <c:v>211.18359375</c:v>
                </c:pt>
                <c:pt idx="5263">
                  <c:v>211.14453125</c:v>
                </c:pt>
                <c:pt idx="5264">
                  <c:v>211.21484375</c:v>
                </c:pt>
                <c:pt idx="5265">
                  <c:v>211.17578125</c:v>
                </c:pt>
                <c:pt idx="5266">
                  <c:v>211.1484375</c:v>
                </c:pt>
                <c:pt idx="5267">
                  <c:v>211.17578125</c:v>
                </c:pt>
                <c:pt idx="5268">
                  <c:v>211.1484375</c:v>
                </c:pt>
                <c:pt idx="5269">
                  <c:v>211.14453125</c:v>
                </c:pt>
                <c:pt idx="5270">
                  <c:v>211.14453125</c:v>
                </c:pt>
                <c:pt idx="5271">
                  <c:v>211.1171875</c:v>
                </c:pt>
                <c:pt idx="5272">
                  <c:v>211.1484375</c:v>
                </c:pt>
                <c:pt idx="5273">
                  <c:v>211.18359375</c:v>
                </c:pt>
                <c:pt idx="5274">
                  <c:v>211.125</c:v>
                </c:pt>
                <c:pt idx="5275">
                  <c:v>211.15234375</c:v>
                </c:pt>
                <c:pt idx="5276">
                  <c:v>211.1953125</c:v>
                </c:pt>
                <c:pt idx="5277">
                  <c:v>211.15234375</c:v>
                </c:pt>
                <c:pt idx="5278">
                  <c:v>211.1953125</c:v>
                </c:pt>
                <c:pt idx="5279">
                  <c:v>211.125</c:v>
                </c:pt>
                <c:pt idx="5280">
                  <c:v>211.15234375</c:v>
                </c:pt>
                <c:pt idx="5281">
                  <c:v>211.1953125</c:v>
                </c:pt>
                <c:pt idx="5282">
                  <c:v>211.1953125</c:v>
                </c:pt>
                <c:pt idx="5283">
                  <c:v>211.15234375</c:v>
                </c:pt>
                <c:pt idx="5284">
                  <c:v>211.125</c:v>
                </c:pt>
                <c:pt idx="5285">
                  <c:v>211.15625</c:v>
                </c:pt>
                <c:pt idx="5286">
                  <c:v>211.18359375</c:v>
                </c:pt>
                <c:pt idx="5287">
                  <c:v>211.18359375</c:v>
                </c:pt>
                <c:pt idx="5288">
                  <c:v>211.15234375</c:v>
                </c:pt>
                <c:pt idx="5289">
                  <c:v>211.15234375</c:v>
                </c:pt>
                <c:pt idx="5290">
                  <c:v>211.19140625</c:v>
                </c:pt>
                <c:pt idx="5291">
                  <c:v>211.15234375</c:v>
                </c:pt>
                <c:pt idx="5292">
                  <c:v>211.1875</c:v>
                </c:pt>
                <c:pt idx="5293">
                  <c:v>211.15234375</c:v>
                </c:pt>
                <c:pt idx="5294">
                  <c:v>211.18359375</c:v>
                </c:pt>
                <c:pt idx="5295">
                  <c:v>211.21875</c:v>
                </c:pt>
                <c:pt idx="5296">
                  <c:v>211.15234375</c:v>
                </c:pt>
                <c:pt idx="5297">
                  <c:v>211.125</c:v>
                </c:pt>
                <c:pt idx="5298">
                  <c:v>211.15625</c:v>
                </c:pt>
                <c:pt idx="5299">
                  <c:v>211.15625</c:v>
                </c:pt>
                <c:pt idx="5300">
                  <c:v>211.19140625</c:v>
                </c:pt>
                <c:pt idx="5301">
                  <c:v>211.359375</c:v>
                </c:pt>
                <c:pt idx="5302">
                  <c:v>211.359375</c:v>
                </c:pt>
                <c:pt idx="5303">
                  <c:v>211.33984375</c:v>
                </c:pt>
                <c:pt idx="5304">
                  <c:v>211.33984375</c:v>
                </c:pt>
                <c:pt idx="5305">
                  <c:v>211.3125</c:v>
                </c:pt>
                <c:pt idx="5306">
                  <c:v>211.34375</c:v>
                </c:pt>
                <c:pt idx="5307">
                  <c:v>211.34375</c:v>
                </c:pt>
                <c:pt idx="5308">
                  <c:v>211.33984375</c:v>
                </c:pt>
                <c:pt idx="5309">
                  <c:v>211.33984375</c:v>
                </c:pt>
                <c:pt idx="5310">
                  <c:v>211.29296875</c:v>
                </c:pt>
                <c:pt idx="5311">
                  <c:v>212.8671875</c:v>
                </c:pt>
                <c:pt idx="5312">
                  <c:v>212.8984375</c:v>
                </c:pt>
                <c:pt idx="5313">
                  <c:v>211.40234375</c:v>
                </c:pt>
                <c:pt idx="5314">
                  <c:v>211.34375</c:v>
                </c:pt>
                <c:pt idx="5315">
                  <c:v>211.3125</c:v>
                </c:pt>
                <c:pt idx="5316">
                  <c:v>212.86328125</c:v>
                </c:pt>
                <c:pt idx="5317">
                  <c:v>211.40234375</c:v>
                </c:pt>
                <c:pt idx="5318">
                  <c:v>211.359375</c:v>
                </c:pt>
                <c:pt idx="5319">
                  <c:v>211.359375</c:v>
                </c:pt>
                <c:pt idx="5320">
                  <c:v>211.31640625</c:v>
                </c:pt>
                <c:pt idx="5321">
                  <c:v>212.8046875</c:v>
                </c:pt>
                <c:pt idx="5322">
                  <c:v>211.390625</c:v>
                </c:pt>
                <c:pt idx="5323">
                  <c:v>211.48046875</c:v>
                </c:pt>
                <c:pt idx="5324">
                  <c:v>211.359375</c:v>
                </c:pt>
                <c:pt idx="5325">
                  <c:v>211.328125</c:v>
                </c:pt>
                <c:pt idx="5326">
                  <c:v>211.3515625</c:v>
                </c:pt>
                <c:pt idx="5327">
                  <c:v>211.484375</c:v>
                </c:pt>
                <c:pt idx="5328">
                  <c:v>211.32421875</c:v>
                </c:pt>
                <c:pt idx="5329">
                  <c:v>211.35546875</c:v>
                </c:pt>
                <c:pt idx="5330">
                  <c:v>211.3828125</c:v>
                </c:pt>
                <c:pt idx="5331">
                  <c:v>211.35546875</c:v>
                </c:pt>
                <c:pt idx="5332">
                  <c:v>211.3671875</c:v>
                </c:pt>
                <c:pt idx="5333">
                  <c:v>211.3671875</c:v>
                </c:pt>
                <c:pt idx="5334">
                  <c:v>211.3671875</c:v>
                </c:pt>
                <c:pt idx="5335">
                  <c:v>211.3671875</c:v>
                </c:pt>
                <c:pt idx="5336">
                  <c:v>211.3671875</c:v>
                </c:pt>
                <c:pt idx="5337">
                  <c:v>211.4296875</c:v>
                </c:pt>
                <c:pt idx="5338">
                  <c:v>211.35546875</c:v>
                </c:pt>
                <c:pt idx="5339">
                  <c:v>211.34375</c:v>
                </c:pt>
                <c:pt idx="5340">
                  <c:v>211.34375</c:v>
                </c:pt>
                <c:pt idx="5341">
                  <c:v>211.34375</c:v>
                </c:pt>
                <c:pt idx="5342">
                  <c:v>211.37890625</c:v>
                </c:pt>
                <c:pt idx="5343">
                  <c:v>211.3515625</c:v>
                </c:pt>
                <c:pt idx="5344">
                  <c:v>211.35546875</c:v>
                </c:pt>
                <c:pt idx="5345">
                  <c:v>211.3515625</c:v>
                </c:pt>
                <c:pt idx="5346">
                  <c:v>211.39453125</c:v>
                </c:pt>
                <c:pt idx="5347">
                  <c:v>211.3515625</c:v>
                </c:pt>
                <c:pt idx="5348">
                  <c:v>211.3203125</c:v>
                </c:pt>
                <c:pt idx="5349">
                  <c:v>211.34765625</c:v>
                </c:pt>
                <c:pt idx="5350">
                  <c:v>211.34765625</c:v>
                </c:pt>
                <c:pt idx="5351">
                  <c:v>211.34375</c:v>
                </c:pt>
                <c:pt idx="5352">
                  <c:v>211.37890625</c:v>
                </c:pt>
                <c:pt idx="5353">
                  <c:v>211.3515625</c:v>
                </c:pt>
                <c:pt idx="5354">
                  <c:v>211.34375</c:v>
                </c:pt>
                <c:pt idx="5355">
                  <c:v>211.34375</c:v>
                </c:pt>
                <c:pt idx="5356">
                  <c:v>211.37109375</c:v>
                </c:pt>
                <c:pt idx="5357">
                  <c:v>211.37109375</c:v>
                </c:pt>
                <c:pt idx="5358">
                  <c:v>211.30859375</c:v>
                </c:pt>
                <c:pt idx="5359">
                  <c:v>211.3828125</c:v>
                </c:pt>
                <c:pt idx="5360">
                  <c:v>211.33984375</c:v>
                </c:pt>
                <c:pt idx="5361">
                  <c:v>211.3125</c:v>
                </c:pt>
                <c:pt idx="5362">
                  <c:v>211.34375</c:v>
                </c:pt>
                <c:pt idx="5363">
                  <c:v>211.34375</c:v>
                </c:pt>
                <c:pt idx="5364">
                  <c:v>211.34375</c:v>
                </c:pt>
                <c:pt idx="5365">
                  <c:v>211.34375</c:v>
                </c:pt>
                <c:pt idx="5366">
                  <c:v>211.3125</c:v>
                </c:pt>
                <c:pt idx="5367">
                  <c:v>211.33984375</c:v>
                </c:pt>
                <c:pt idx="5368">
                  <c:v>211.390625</c:v>
                </c:pt>
                <c:pt idx="5369">
                  <c:v>211.30078125</c:v>
                </c:pt>
                <c:pt idx="5370">
                  <c:v>211.36328125</c:v>
                </c:pt>
                <c:pt idx="5371">
                  <c:v>211.40234375</c:v>
                </c:pt>
                <c:pt idx="5372">
                  <c:v>211.33203125</c:v>
                </c:pt>
                <c:pt idx="5373">
                  <c:v>211.33203125</c:v>
                </c:pt>
                <c:pt idx="5374">
                  <c:v>211.37109375</c:v>
                </c:pt>
                <c:pt idx="5375">
                  <c:v>211.375</c:v>
                </c:pt>
                <c:pt idx="5376">
                  <c:v>211.33203125</c:v>
                </c:pt>
                <c:pt idx="5377">
                  <c:v>211.37109375</c:v>
                </c:pt>
                <c:pt idx="5378">
                  <c:v>211.33203125</c:v>
                </c:pt>
                <c:pt idx="5379">
                  <c:v>211.359375</c:v>
                </c:pt>
                <c:pt idx="5380">
                  <c:v>211.35546875</c:v>
                </c:pt>
                <c:pt idx="5381">
                  <c:v>211.35546875</c:v>
                </c:pt>
                <c:pt idx="5382">
                  <c:v>211.328125</c:v>
                </c:pt>
                <c:pt idx="5383">
                  <c:v>211.328125</c:v>
                </c:pt>
                <c:pt idx="5384">
                  <c:v>211.3359375</c:v>
                </c:pt>
                <c:pt idx="5385">
                  <c:v>211.3359375</c:v>
                </c:pt>
                <c:pt idx="5386">
                  <c:v>211.3046875</c:v>
                </c:pt>
                <c:pt idx="5387">
                  <c:v>211.33203125</c:v>
                </c:pt>
                <c:pt idx="5388">
                  <c:v>211.36328125</c:v>
                </c:pt>
                <c:pt idx="5389">
                  <c:v>211.40234375</c:v>
                </c:pt>
                <c:pt idx="5390">
                  <c:v>211.33203125</c:v>
                </c:pt>
                <c:pt idx="5391">
                  <c:v>211.3046875</c:v>
                </c:pt>
                <c:pt idx="5392">
                  <c:v>211.3359375</c:v>
                </c:pt>
                <c:pt idx="5393">
                  <c:v>211.3359375</c:v>
                </c:pt>
                <c:pt idx="5394">
                  <c:v>211.3046875</c:v>
                </c:pt>
                <c:pt idx="5395">
                  <c:v>211.328125</c:v>
                </c:pt>
                <c:pt idx="5396">
                  <c:v>211.328125</c:v>
                </c:pt>
                <c:pt idx="5397">
                  <c:v>211.32421875</c:v>
                </c:pt>
                <c:pt idx="5398">
                  <c:v>211.32421875</c:v>
                </c:pt>
                <c:pt idx="5399">
                  <c:v>211.30078125</c:v>
                </c:pt>
                <c:pt idx="5400">
                  <c:v>211.33203125</c:v>
                </c:pt>
                <c:pt idx="5401">
                  <c:v>211.375</c:v>
                </c:pt>
                <c:pt idx="5402">
                  <c:v>211.33203125</c:v>
                </c:pt>
                <c:pt idx="5403">
                  <c:v>211.375</c:v>
                </c:pt>
                <c:pt idx="5404">
                  <c:v>211.33984375</c:v>
                </c:pt>
                <c:pt idx="5405">
                  <c:v>211.33203125</c:v>
                </c:pt>
                <c:pt idx="5406">
                  <c:v>211.33203125</c:v>
                </c:pt>
                <c:pt idx="5407">
                  <c:v>211.3046875</c:v>
                </c:pt>
                <c:pt idx="5408">
                  <c:v>211.3359375</c:v>
                </c:pt>
                <c:pt idx="5409">
                  <c:v>211.3359375</c:v>
                </c:pt>
                <c:pt idx="5410">
                  <c:v>211.3046875</c:v>
                </c:pt>
                <c:pt idx="5411">
                  <c:v>211.3671875</c:v>
                </c:pt>
                <c:pt idx="5412">
                  <c:v>211.33203125</c:v>
                </c:pt>
                <c:pt idx="5413">
                  <c:v>211.3671875</c:v>
                </c:pt>
                <c:pt idx="5414">
                  <c:v>211.328125</c:v>
                </c:pt>
                <c:pt idx="5415">
                  <c:v>211.30078125</c:v>
                </c:pt>
                <c:pt idx="5416">
                  <c:v>211.359375</c:v>
                </c:pt>
                <c:pt idx="5417">
                  <c:v>211.359375</c:v>
                </c:pt>
                <c:pt idx="5418">
                  <c:v>211.37109375</c:v>
                </c:pt>
                <c:pt idx="5419">
                  <c:v>211.35546875</c:v>
                </c:pt>
                <c:pt idx="5420">
                  <c:v>211.37109375</c:v>
                </c:pt>
                <c:pt idx="5421">
                  <c:v>211.37109375</c:v>
                </c:pt>
                <c:pt idx="5422">
                  <c:v>211.375</c:v>
                </c:pt>
                <c:pt idx="5423">
                  <c:v>211.37890625</c:v>
                </c:pt>
                <c:pt idx="5424">
                  <c:v>211.3359375</c:v>
                </c:pt>
                <c:pt idx="5425">
                  <c:v>211.3359375</c:v>
                </c:pt>
                <c:pt idx="5426">
                  <c:v>211.33203125</c:v>
                </c:pt>
                <c:pt idx="5427">
                  <c:v>211.33203125</c:v>
                </c:pt>
                <c:pt idx="5428">
                  <c:v>211.375</c:v>
                </c:pt>
                <c:pt idx="5429">
                  <c:v>211.33203125</c:v>
                </c:pt>
                <c:pt idx="5430">
                  <c:v>211.33203125</c:v>
                </c:pt>
                <c:pt idx="5431">
                  <c:v>211.3359375</c:v>
                </c:pt>
                <c:pt idx="5432">
                  <c:v>211.4140625</c:v>
                </c:pt>
                <c:pt idx="5433">
                  <c:v>211.3359375</c:v>
                </c:pt>
                <c:pt idx="5434">
                  <c:v>211.3359375</c:v>
                </c:pt>
                <c:pt idx="5435">
                  <c:v>211.3359375</c:v>
                </c:pt>
                <c:pt idx="5436">
                  <c:v>211.3046875</c:v>
                </c:pt>
                <c:pt idx="5437">
                  <c:v>211.42578125</c:v>
                </c:pt>
                <c:pt idx="5438">
                  <c:v>211.33984375</c:v>
                </c:pt>
                <c:pt idx="5439">
                  <c:v>211.33984375</c:v>
                </c:pt>
                <c:pt idx="5440">
                  <c:v>211.33984375</c:v>
                </c:pt>
                <c:pt idx="5441">
                  <c:v>211.33984375</c:v>
                </c:pt>
                <c:pt idx="5442">
                  <c:v>211.46875</c:v>
                </c:pt>
                <c:pt idx="5443">
                  <c:v>211.48046875</c:v>
                </c:pt>
                <c:pt idx="5444">
                  <c:v>211.30859375</c:v>
                </c:pt>
                <c:pt idx="5445">
                  <c:v>211.33984375</c:v>
                </c:pt>
                <c:pt idx="5446">
                  <c:v>211.4140625</c:v>
                </c:pt>
                <c:pt idx="5447">
                  <c:v>211.41015625</c:v>
                </c:pt>
                <c:pt idx="5448">
                  <c:v>211.44140625</c:v>
                </c:pt>
                <c:pt idx="5449">
                  <c:v>211.3984375</c:v>
                </c:pt>
                <c:pt idx="5450">
                  <c:v>211.3359375</c:v>
                </c:pt>
                <c:pt idx="5451">
                  <c:v>211.3359375</c:v>
                </c:pt>
                <c:pt idx="5452">
                  <c:v>211.4140625</c:v>
                </c:pt>
                <c:pt idx="5453">
                  <c:v>211.3671875</c:v>
                </c:pt>
                <c:pt idx="5454">
                  <c:v>211.33984375</c:v>
                </c:pt>
                <c:pt idx="5455">
                  <c:v>211.33984375</c:v>
                </c:pt>
                <c:pt idx="5456">
                  <c:v>211.33984375</c:v>
                </c:pt>
                <c:pt idx="5457">
                  <c:v>211.33984375</c:v>
                </c:pt>
                <c:pt idx="5458">
                  <c:v>211.3828125</c:v>
                </c:pt>
                <c:pt idx="5459">
                  <c:v>211.33984375</c:v>
                </c:pt>
                <c:pt idx="5460">
                  <c:v>211.30859375</c:v>
                </c:pt>
                <c:pt idx="5461">
                  <c:v>211.3359375</c:v>
                </c:pt>
                <c:pt idx="5462">
                  <c:v>211.37890625</c:v>
                </c:pt>
                <c:pt idx="5463">
                  <c:v>211.37890625</c:v>
                </c:pt>
                <c:pt idx="5464">
                  <c:v>211.3359375</c:v>
                </c:pt>
                <c:pt idx="5465">
                  <c:v>211.375</c:v>
                </c:pt>
                <c:pt idx="5466">
                  <c:v>211.33984375</c:v>
                </c:pt>
                <c:pt idx="5467">
                  <c:v>211.33984375</c:v>
                </c:pt>
                <c:pt idx="5468">
                  <c:v>211.37109375</c:v>
                </c:pt>
                <c:pt idx="5469">
                  <c:v>211.37109375</c:v>
                </c:pt>
                <c:pt idx="5470">
                  <c:v>211.33984375</c:v>
                </c:pt>
                <c:pt idx="5471">
                  <c:v>211.34765625</c:v>
                </c:pt>
                <c:pt idx="5472">
                  <c:v>211.40625</c:v>
                </c:pt>
                <c:pt idx="5473">
                  <c:v>211.3671875</c:v>
                </c:pt>
                <c:pt idx="5474">
                  <c:v>211.3359375</c:v>
                </c:pt>
                <c:pt idx="5475">
                  <c:v>211.36328125</c:v>
                </c:pt>
                <c:pt idx="5476">
                  <c:v>211.3359375</c:v>
                </c:pt>
                <c:pt idx="5477">
                  <c:v>211.30859375</c:v>
                </c:pt>
                <c:pt idx="5478">
                  <c:v>211.3359375</c:v>
                </c:pt>
                <c:pt idx="5479">
                  <c:v>211.3359375</c:v>
                </c:pt>
                <c:pt idx="5480">
                  <c:v>211.3359375</c:v>
                </c:pt>
                <c:pt idx="5481">
                  <c:v>211.3359375</c:v>
                </c:pt>
                <c:pt idx="5482">
                  <c:v>211.37890625</c:v>
                </c:pt>
                <c:pt idx="5483">
                  <c:v>211.3359375</c:v>
                </c:pt>
                <c:pt idx="5484">
                  <c:v>211.3359375</c:v>
                </c:pt>
                <c:pt idx="5485">
                  <c:v>211.33984375</c:v>
                </c:pt>
                <c:pt idx="5486">
                  <c:v>211.33984375</c:v>
                </c:pt>
                <c:pt idx="5487">
                  <c:v>211.37890625</c:v>
                </c:pt>
                <c:pt idx="5488">
                  <c:v>211.37890625</c:v>
                </c:pt>
                <c:pt idx="5489">
                  <c:v>211.37890625</c:v>
                </c:pt>
                <c:pt idx="5490">
                  <c:v>211.33984375</c:v>
                </c:pt>
                <c:pt idx="5491">
                  <c:v>211.37109375</c:v>
                </c:pt>
                <c:pt idx="5492">
                  <c:v>211.3359375</c:v>
                </c:pt>
                <c:pt idx="5493">
                  <c:v>211.30859375</c:v>
                </c:pt>
                <c:pt idx="5494">
                  <c:v>211.3828125</c:v>
                </c:pt>
                <c:pt idx="5495">
                  <c:v>211.33984375</c:v>
                </c:pt>
                <c:pt idx="5496">
                  <c:v>212.81640625</c:v>
                </c:pt>
                <c:pt idx="5497">
                  <c:v>211.390625</c:v>
                </c:pt>
                <c:pt idx="5498">
                  <c:v>211.390625</c:v>
                </c:pt>
                <c:pt idx="5499">
                  <c:v>211.33203125</c:v>
                </c:pt>
                <c:pt idx="5500">
                  <c:v>211.33984375</c:v>
                </c:pt>
                <c:pt idx="5501">
                  <c:v>211.33984375</c:v>
                </c:pt>
                <c:pt idx="5502">
                  <c:v>211.30859375</c:v>
                </c:pt>
                <c:pt idx="5503">
                  <c:v>211.3828125</c:v>
                </c:pt>
                <c:pt idx="5504">
                  <c:v>211.40625</c:v>
                </c:pt>
                <c:pt idx="5505">
                  <c:v>211.3671875</c:v>
                </c:pt>
                <c:pt idx="5506">
                  <c:v>211.375</c:v>
                </c:pt>
                <c:pt idx="5507">
                  <c:v>211.30859375</c:v>
                </c:pt>
                <c:pt idx="5508">
                  <c:v>211.33984375</c:v>
                </c:pt>
                <c:pt idx="5509">
                  <c:v>211.33984375</c:v>
                </c:pt>
                <c:pt idx="5510">
                  <c:v>211.375</c:v>
                </c:pt>
                <c:pt idx="5511">
                  <c:v>211.33984375</c:v>
                </c:pt>
                <c:pt idx="5512">
                  <c:v>211.41015625</c:v>
                </c:pt>
                <c:pt idx="5513">
                  <c:v>211.3671875</c:v>
                </c:pt>
                <c:pt idx="5514">
                  <c:v>211.3359375</c:v>
                </c:pt>
                <c:pt idx="5515">
                  <c:v>211.37109375</c:v>
                </c:pt>
                <c:pt idx="5516">
                  <c:v>211.328125</c:v>
                </c:pt>
                <c:pt idx="5517">
                  <c:v>211.33984375</c:v>
                </c:pt>
                <c:pt idx="5518">
                  <c:v>211.328125</c:v>
                </c:pt>
                <c:pt idx="5519">
                  <c:v>211.375</c:v>
                </c:pt>
                <c:pt idx="5520">
                  <c:v>211.3359375</c:v>
                </c:pt>
                <c:pt idx="5521">
                  <c:v>211.3671875</c:v>
                </c:pt>
                <c:pt idx="5522">
                  <c:v>211.3828125</c:v>
                </c:pt>
                <c:pt idx="5523">
                  <c:v>211.30859375</c:v>
                </c:pt>
                <c:pt idx="5524">
                  <c:v>211.33984375</c:v>
                </c:pt>
                <c:pt idx="5525">
                  <c:v>211.33984375</c:v>
                </c:pt>
                <c:pt idx="5526">
                  <c:v>211.33984375</c:v>
                </c:pt>
                <c:pt idx="5527">
                  <c:v>211.36328125</c:v>
                </c:pt>
                <c:pt idx="5528">
                  <c:v>211.36328125</c:v>
                </c:pt>
                <c:pt idx="5529">
                  <c:v>211.359375</c:v>
                </c:pt>
                <c:pt idx="5530">
                  <c:v>211.328125</c:v>
                </c:pt>
                <c:pt idx="5531">
                  <c:v>211.328125</c:v>
                </c:pt>
                <c:pt idx="5532">
                  <c:v>211.328125</c:v>
                </c:pt>
                <c:pt idx="5533">
                  <c:v>211.328125</c:v>
                </c:pt>
                <c:pt idx="5534">
                  <c:v>211.3046875</c:v>
                </c:pt>
                <c:pt idx="5535">
                  <c:v>211.33203125</c:v>
                </c:pt>
                <c:pt idx="5536">
                  <c:v>211.33203125</c:v>
                </c:pt>
                <c:pt idx="5537">
                  <c:v>211.33203125</c:v>
                </c:pt>
                <c:pt idx="5538">
                  <c:v>211.3359375</c:v>
                </c:pt>
                <c:pt idx="5539">
                  <c:v>211.375</c:v>
                </c:pt>
                <c:pt idx="5540">
                  <c:v>211.3359375</c:v>
                </c:pt>
                <c:pt idx="5541">
                  <c:v>211.3359375</c:v>
                </c:pt>
                <c:pt idx="5542">
                  <c:v>211.3359375</c:v>
                </c:pt>
                <c:pt idx="5543">
                  <c:v>211.3359375</c:v>
                </c:pt>
                <c:pt idx="5544">
                  <c:v>211.375</c:v>
                </c:pt>
                <c:pt idx="5545">
                  <c:v>211.33984375</c:v>
                </c:pt>
                <c:pt idx="5546">
                  <c:v>211.33984375</c:v>
                </c:pt>
                <c:pt idx="5547">
                  <c:v>211.3671875</c:v>
                </c:pt>
                <c:pt idx="5548">
                  <c:v>211.44140625</c:v>
                </c:pt>
                <c:pt idx="5549">
                  <c:v>211.421875</c:v>
                </c:pt>
                <c:pt idx="5550">
                  <c:v>211.34765625</c:v>
                </c:pt>
                <c:pt idx="5551">
                  <c:v>211.34765625</c:v>
                </c:pt>
                <c:pt idx="5552">
                  <c:v>211.34765625</c:v>
                </c:pt>
                <c:pt idx="5553">
                  <c:v>211.34765625</c:v>
                </c:pt>
                <c:pt idx="5554">
                  <c:v>211.34765625</c:v>
                </c:pt>
                <c:pt idx="5555">
                  <c:v>211.3828125</c:v>
                </c:pt>
                <c:pt idx="5556">
                  <c:v>211.3359375</c:v>
                </c:pt>
                <c:pt idx="5557">
                  <c:v>211.3359375</c:v>
                </c:pt>
                <c:pt idx="5558">
                  <c:v>211.375</c:v>
                </c:pt>
                <c:pt idx="5559">
                  <c:v>211.33984375</c:v>
                </c:pt>
                <c:pt idx="5560">
                  <c:v>211.3671875</c:v>
                </c:pt>
                <c:pt idx="5561">
                  <c:v>211.3671875</c:v>
                </c:pt>
                <c:pt idx="5562">
                  <c:v>211.3359375</c:v>
                </c:pt>
                <c:pt idx="5563">
                  <c:v>211.3359375</c:v>
                </c:pt>
                <c:pt idx="5564">
                  <c:v>211.36328125</c:v>
                </c:pt>
                <c:pt idx="5565">
                  <c:v>211.36328125</c:v>
                </c:pt>
                <c:pt idx="5566">
                  <c:v>212.9296875</c:v>
                </c:pt>
                <c:pt idx="5567">
                  <c:v>211.3984375</c:v>
                </c:pt>
                <c:pt idx="5568">
                  <c:v>211.3984375</c:v>
                </c:pt>
                <c:pt idx="5569">
                  <c:v>211.3515625</c:v>
                </c:pt>
                <c:pt idx="5570">
                  <c:v>211.32421875</c:v>
                </c:pt>
                <c:pt idx="5571">
                  <c:v>211.37109375</c:v>
                </c:pt>
                <c:pt idx="5572">
                  <c:v>211.375</c:v>
                </c:pt>
                <c:pt idx="5573">
                  <c:v>211.33203125</c:v>
                </c:pt>
                <c:pt idx="5574">
                  <c:v>211.359375</c:v>
                </c:pt>
                <c:pt idx="5575">
                  <c:v>211.359375</c:v>
                </c:pt>
                <c:pt idx="5576">
                  <c:v>211.4296875</c:v>
                </c:pt>
                <c:pt idx="5577">
                  <c:v>211.35546875</c:v>
                </c:pt>
                <c:pt idx="5578">
                  <c:v>211.38671875</c:v>
                </c:pt>
                <c:pt idx="5579">
                  <c:v>211.390625</c:v>
                </c:pt>
                <c:pt idx="5580">
                  <c:v>211.41796875</c:v>
                </c:pt>
                <c:pt idx="5581">
                  <c:v>211.4609375</c:v>
                </c:pt>
                <c:pt idx="5582">
                  <c:v>211.40234375</c:v>
                </c:pt>
                <c:pt idx="5583">
                  <c:v>211.36328125</c:v>
                </c:pt>
                <c:pt idx="5584">
                  <c:v>211.33984375</c:v>
                </c:pt>
                <c:pt idx="5585">
                  <c:v>211.3671875</c:v>
                </c:pt>
                <c:pt idx="5586">
                  <c:v>211.37109375</c:v>
                </c:pt>
                <c:pt idx="5587">
                  <c:v>211.296875</c:v>
                </c:pt>
                <c:pt idx="5588">
                  <c:v>211.35546875</c:v>
                </c:pt>
                <c:pt idx="5589">
                  <c:v>211.35546875</c:v>
                </c:pt>
                <c:pt idx="5590">
                  <c:v>211.359375</c:v>
                </c:pt>
                <c:pt idx="5591">
                  <c:v>211.359375</c:v>
                </c:pt>
                <c:pt idx="5592">
                  <c:v>211.375</c:v>
                </c:pt>
                <c:pt idx="5593">
                  <c:v>211.3359375</c:v>
                </c:pt>
                <c:pt idx="5594">
                  <c:v>211.359375</c:v>
                </c:pt>
                <c:pt idx="5595">
                  <c:v>211.359375</c:v>
                </c:pt>
                <c:pt idx="5596">
                  <c:v>211.3828125</c:v>
                </c:pt>
                <c:pt idx="5597">
                  <c:v>211.359375</c:v>
                </c:pt>
                <c:pt idx="5598">
                  <c:v>211.359375</c:v>
                </c:pt>
                <c:pt idx="5599">
                  <c:v>211.359375</c:v>
                </c:pt>
                <c:pt idx="5600">
                  <c:v>211.3359375</c:v>
                </c:pt>
                <c:pt idx="5601">
                  <c:v>212.86328125</c:v>
                </c:pt>
                <c:pt idx="5602">
                  <c:v>211.36328125</c:v>
                </c:pt>
                <c:pt idx="5603">
                  <c:v>211.359375</c:v>
                </c:pt>
                <c:pt idx="5604">
                  <c:v>211.4609375</c:v>
                </c:pt>
                <c:pt idx="5605">
                  <c:v>211.30859375</c:v>
                </c:pt>
                <c:pt idx="5606">
                  <c:v>211.33984375</c:v>
                </c:pt>
                <c:pt idx="5607">
                  <c:v>211.33984375</c:v>
                </c:pt>
                <c:pt idx="5608">
                  <c:v>211.37109375</c:v>
                </c:pt>
                <c:pt idx="5609">
                  <c:v>211.37109375</c:v>
                </c:pt>
                <c:pt idx="5610">
                  <c:v>211.3046875</c:v>
                </c:pt>
                <c:pt idx="5611">
                  <c:v>211.46484375</c:v>
                </c:pt>
                <c:pt idx="5612">
                  <c:v>211.36328125</c:v>
                </c:pt>
                <c:pt idx="5613">
                  <c:v>211.36328125</c:v>
                </c:pt>
                <c:pt idx="5614">
                  <c:v>212.87109375</c:v>
                </c:pt>
                <c:pt idx="5615">
                  <c:v>212.78125</c:v>
                </c:pt>
                <c:pt idx="5616">
                  <c:v>211.38671875</c:v>
                </c:pt>
                <c:pt idx="5617">
                  <c:v>211.38671875</c:v>
                </c:pt>
                <c:pt idx="5618">
                  <c:v>211.38671875</c:v>
                </c:pt>
                <c:pt idx="5619">
                  <c:v>211.38671875</c:v>
                </c:pt>
                <c:pt idx="5620">
                  <c:v>211.3359375</c:v>
                </c:pt>
                <c:pt idx="5621">
                  <c:v>211.3671875</c:v>
                </c:pt>
                <c:pt idx="5622">
                  <c:v>211.33984375</c:v>
                </c:pt>
                <c:pt idx="5623">
                  <c:v>211.30859375</c:v>
                </c:pt>
                <c:pt idx="5624">
                  <c:v>211.37109375</c:v>
                </c:pt>
                <c:pt idx="5625">
                  <c:v>211.3359375</c:v>
                </c:pt>
                <c:pt idx="5626">
                  <c:v>211.37890625</c:v>
                </c:pt>
                <c:pt idx="5627">
                  <c:v>211.3203125</c:v>
                </c:pt>
                <c:pt idx="5628">
                  <c:v>211.390625</c:v>
                </c:pt>
                <c:pt idx="5629">
                  <c:v>211.39453125</c:v>
                </c:pt>
                <c:pt idx="5630">
                  <c:v>211.3515625</c:v>
                </c:pt>
                <c:pt idx="5631">
                  <c:v>211.32421875</c:v>
                </c:pt>
                <c:pt idx="5632">
                  <c:v>211.7578125</c:v>
                </c:pt>
                <c:pt idx="5633">
                  <c:v>211.35546875</c:v>
                </c:pt>
                <c:pt idx="5634">
                  <c:v>211.37109375</c:v>
                </c:pt>
                <c:pt idx="5635">
                  <c:v>211.375</c:v>
                </c:pt>
                <c:pt idx="5636">
                  <c:v>211.328125</c:v>
                </c:pt>
                <c:pt idx="5637">
                  <c:v>211.328125</c:v>
                </c:pt>
                <c:pt idx="5638">
                  <c:v>211.35546875</c:v>
                </c:pt>
                <c:pt idx="5639">
                  <c:v>211.32421875</c:v>
                </c:pt>
                <c:pt idx="5640">
                  <c:v>211.328125</c:v>
                </c:pt>
                <c:pt idx="5641">
                  <c:v>211.328125</c:v>
                </c:pt>
                <c:pt idx="5642">
                  <c:v>211.40234375</c:v>
                </c:pt>
                <c:pt idx="5643">
                  <c:v>211.40234375</c:v>
                </c:pt>
                <c:pt idx="5644">
                  <c:v>211.33203125</c:v>
                </c:pt>
                <c:pt idx="5645">
                  <c:v>211.33203125</c:v>
                </c:pt>
                <c:pt idx="5646">
                  <c:v>211.33203125</c:v>
                </c:pt>
                <c:pt idx="5647">
                  <c:v>211.3671875</c:v>
                </c:pt>
                <c:pt idx="5648">
                  <c:v>211.328125</c:v>
                </c:pt>
                <c:pt idx="5649">
                  <c:v>211.30078125</c:v>
                </c:pt>
                <c:pt idx="5650">
                  <c:v>211.33203125</c:v>
                </c:pt>
                <c:pt idx="5651">
                  <c:v>211.37109375</c:v>
                </c:pt>
                <c:pt idx="5652">
                  <c:v>211.3046875</c:v>
                </c:pt>
                <c:pt idx="5653">
                  <c:v>211.37109375</c:v>
                </c:pt>
                <c:pt idx="5654">
                  <c:v>211.359375</c:v>
                </c:pt>
                <c:pt idx="5655">
                  <c:v>211.36328125</c:v>
                </c:pt>
                <c:pt idx="5656">
                  <c:v>211.33203125</c:v>
                </c:pt>
                <c:pt idx="5657">
                  <c:v>211.30078125</c:v>
                </c:pt>
                <c:pt idx="5658">
                  <c:v>211.36328125</c:v>
                </c:pt>
                <c:pt idx="5659">
                  <c:v>211.36328125</c:v>
                </c:pt>
                <c:pt idx="5660">
                  <c:v>211.328125</c:v>
                </c:pt>
                <c:pt idx="5661">
                  <c:v>211.328125</c:v>
                </c:pt>
                <c:pt idx="5662">
                  <c:v>211.296875</c:v>
                </c:pt>
                <c:pt idx="5663">
                  <c:v>211.32421875</c:v>
                </c:pt>
                <c:pt idx="5664">
                  <c:v>211.32421875</c:v>
                </c:pt>
                <c:pt idx="5665">
                  <c:v>211.3671875</c:v>
                </c:pt>
                <c:pt idx="5666">
                  <c:v>211.33984375</c:v>
                </c:pt>
                <c:pt idx="5667">
                  <c:v>211.33984375</c:v>
                </c:pt>
                <c:pt idx="5668">
                  <c:v>211.34375</c:v>
                </c:pt>
                <c:pt idx="5669">
                  <c:v>211.34375</c:v>
                </c:pt>
                <c:pt idx="5670">
                  <c:v>211.30078125</c:v>
                </c:pt>
                <c:pt idx="5671">
                  <c:v>211.33203125</c:v>
                </c:pt>
                <c:pt idx="5672">
                  <c:v>211.33203125</c:v>
                </c:pt>
                <c:pt idx="5673">
                  <c:v>211.33984375</c:v>
                </c:pt>
                <c:pt idx="5674">
                  <c:v>211.33203125</c:v>
                </c:pt>
                <c:pt idx="5675">
                  <c:v>211.37109375</c:v>
                </c:pt>
                <c:pt idx="5676">
                  <c:v>211.30078125</c:v>
                </c:pt>
                <c:pt idx="5677">
                  <c:v>211.375</c:v>
                </c:pt>
                <c:pt idx="5678">
                  <c:v>211.33203125</c:v>
                </c:pt>
                <c:pt idx="5679">
                  <c:v>211.328125</c:v>
                </c:pt>
                <c:pt idx="5680">
                  <c:v>211.359375</c:v>
                </c:pt>
                <c:pt idx="5681">
                  <c:v>211.328125</c:v>
                </c:pt>
                <c:pt idx="5682">
                  <c:v>211.359375</c:v>
                </c:pt>
                <c:pt idx="5683">
                  <c:v>211.359375</c:v>
                </c:pt>
                <c:pt idx="5684">
                  <c:v>211.30078125</c:v>
                </c:pt>
                <c:pt idx="5685">
                  <c:v>211.328125</c:v>
                </c:pt>
                <c:pt idx="5686">
                  <c:v>211.328125</c:v>
                </c:pt>
                <c:pt idx="5687">
                  <c:v>211.328125</c:v>
                </c:pt>
                <c:pt idx="5688">
                  <c:v>211.37890625</c:v>
                </c:pt>
                <c:pt idx="5689">
                  <c:v>211.30078125</c:v>
                </c:pt>
                <c:pt idx="5690">
                  <c:v>211.33203125</c:v>
                </c:pt>
                <c:pt idx="5691">
                  <c:v>211.33203125</c:v>
                </c:pt>
                <c:pt idx="5692">
                  <c:v>272.1640625</c:v>
                </c:pt>
                <c:pt idx="5693">
                  <c:v>272.62890625</c:v>
                </c:pt>
                <c:pt idx="5694">
                  <c:v>211.82421875</c:v>
                </c:pt>
                <c:pt idx="5695">
                  <c:v>211.8125</c:v>
                </c:pt>
                <c:pt idx="5696">
                  <c:v>211.8125</c:v>
                </c:pt>
                <c:pt idx="5697">
                  <c:v>211.7734375</c:v>
                </c:pt>
                <c:pt idx="5698">
                  <c:v>213.27734375</c:v>
                </c:pt>
                <c:pt idx="5699">
                  <c:v>211.8359375</c:v>
                </c:pt>
                <c:pt idx="5700">
                  <c:v>211.8046875</c:v>
                </c:pt>
                <c:pt idx="5701">
                  <c:v>211.8359375</c:v>
                </c:pt>
                <c:pt idx="5702">
                  <c:v>211.83984375</c:v>
                </c:pt>
                <c:pt idx="5703">
                  <c:v>211.875</c:v>
                </c:pt>
                <c:pt idx="5704">
                  <c:v>211.80859375</c:v>
                </c:pt>
                <c:pt idx="5705">
                  <c:v>211.80859375</c:v>
                </c:pt>
                <c:pt idx="5706">
                  <c:v>211.8828125</c:v>
                </c:pt>
                <c:pt idx="5707">
                  <c:v>211.84375</c:v>
                </c:pt>
                <c:pt idx="5708">
                  <c:v>211.8125</c:v>
                </c:pt>
                <c:pt idx="5709">
                  <c:v>211.8125</c:v>
                </c:pt>
                <c:pt idx="5710">
                  <c:v>211.8125</c:v>
                </c:pt>
                <c:pt idx="5711">
                  <c:v>211.81640625</c:v>
                </c:pt>
                <c:pt idx="5712">
                  <c:v>211.91015625</c:v>
                </c:pt>
                <c:pt idx="5713">
                  <c:v>211.9140625</c:v>
                </c:pt>
                <c:pt idx="5714">
                  <c:v>211.921875</c:v>
                </c:pt>
                <c:pt idx="5715">
                  <c:v>211.85546875</c:v>
                </c:pt>
                <c:pt idx="5716">
                  <c:v>211.859375</c:v>
                </c:pt>
                <c:pt idx="5717">
                  <c:v>211.87890625</c:v>
                </c:pt>
                <c:pt idx="5718">
                  <c:v>211.90234375</c:v>
                </c:pt>
                <c:pt idx="5719">
                  <c:v>211.90234375</c:v>
                </c:pt>
                <c:pt idx="5720">
                  <c:v>211.8515625</c:v>
                </c:pt>
                <c:pt idx="5721">
                  <c:v>211.84765625</c:v>
                </c:pt>
                <c:pt idx="5722">
                  <c:v>211.98046875</c:v>
                </c:pt>
                <c:pt idx="5723">
                  <c:v>211.8515625</c:v>
                </c:pt>
                <c:pt idx="5724">
                  <c:v>211.8515625</c:v>
                </c:pt>
                <c:pt idx="5725">
                  <c:v>211.8515625</c:v>
                </c:pt>
                <c:pt idx="5726">
                  <c:v>211.8515625</c:v>
                </c:pt>
                <c:pt idx="5727">
                  <c:v>211.87890625</c:v>
                </c:pt>
                <c:pt idx="5728">
                  <c:v>211.91015625</c:v>
                </c:pt>
                <c:pt idx="5729">
                  <c:v>211.875</c:v>
                </c:pt>
                <c:pt idx="5730">
                  <c:v>211.84765625</c:v>
                </c:pt>
                <c:pt idx="5731">
                  <c:v>211.91796875</c:v>
                </c:pt>
                <c:pt idx="5732">
                  <c:v>211.87890625</c:v>
                </c:pt>
                <c:pt idx="5733">
                  <c:v>211.89453125</c:v>
                </c:pt>
                <c:pt idx="5734">
                  <c:v>211.859375</c:v>
                </c:pt>
                <c:pt idx="5735">
                  <c:v>211.828125</c:v>
                </c:pt>
                <c:pt idx="5736">
                  <c:v>211.890625</c:v>
                </c:pt>
                <c:pt idx="5737">
                  <c:v>211.90625</c:v>
                </c:pt>
                <c:pt idx="5738">
                  <c:v>211.87890625</c:v>
                </c:pt>
                <c:pt idx="5739">
                  <c:v>211.89453125</c:v>
                </c:pt>
                <c:pt idx="5740">
                  <c:v>211.86328125</c:v>
                </c:pt>
                <c:pt idx="5741">
                  <c:v>211.859375</c:v>
                </c:pt>
                <c:pt idx="5742">
                  <c:v>213.3203125</c:v>
                </c:pt>
                <c:pt idx="5743">
                  <c:v>211.859375</c:v>
                </c:pt>
                <c:pt idx="5744">
                  <c:v>211.89453125</c:v>
                </c:pt>
                <c:pt idx="5745">
                  <c:v>213.43359375</c:v>
                </c:pt>
                <c:pt idx="5746">
                  <c:v>211.89453125</c:v>
                </c:pt>
                <c:pt idx="5747">
                  <c:v>211.89453125</c:v>
                </c:pt>
                <c:pt idx="5748">
                  <c:v>211.8671875</c:v>
                </c:pt>
                <c:pt idx="5749">
                  <c:v>211.9140625</c:v>
                </c:pt>
                <c:pt idx="5750">
                  <c:v>211.875</c:v>
                </c:pt>
                <c:pt idx="5751">
                  <c:v>211.84375</c:v>
                </c:pt>
                <c:pt idx="5752">
                  <c:v>211.87109375</c:v>
                </c:pt>
                <c:pt idx="5753">
                  <c:v>211.87109375</c:v>
                </c:pt>
                <c:pt idx="5754">
                  <c:v>211.9453125</c:v>
                </c:pt>
                <c:pt idx="5755">
                  <c:v>211.90625</c:v>
                </c:pt>
                <c:pt idx="5756">
                  <c:v>211.83984375</c:v>
                </c:pt>
                <c:pt idx="5757">
                  <c:v>211.87109375</c:v>
                </c:pt>
                <c:pt idx="5758">
                  <c:v>211.8984375</c:v>
                </c:pt>
                <c:pt idx="5759">
                  <c:v>211.87109375</c:v>
                </c:pt>
                <c:pt idx="5760">
                  <c:v>211.8984375</c:v>
                </c:pt>
                <c:pt idx="5761">
                  <c:v>213.43359375</c:v>
                </c:pt>
                <c:pt idx="5762">
                  <c:v>211.87109375</c:v>
                </c:pt>
                <c:pt idx="5763">
                  <c:v>211.87890625</c:v>
                </c:pt>
                <c:pt idx="5764">
                  <c:v>211.87890625</c:v>
                </c:pt>
                <c:pt idx="5765">
                  <c:v>211.8828125</c:v>
                </c:pt>
                <c:pt idx="5766">
                  <c:v>211.8828125</c:v>
                </c:pt>
                <c:pt idx="5767">
                  <c:v>211.8515625</c:v>
                </c:pt>
                <c:pt idx="5768">
                  <c:v>211.921875</c:v>
                </c:pt>
                <c:pt idx="5769">
                  <c:v>211.921875</c:v>
                </c:pt>
                <c:pt idx="5770">
                  <c:v>211.88671875</c:v>
                </c:pt>
                <c:pt idx="5771">
                  <c:v>211.94140625</c:v>
                </c:pt>
                <c:pt idx="5772">
                  <c:v>211.9375</c:v>
                </c:pt>
                <c:pt idx="5773">
                  <c:v>211.921875</c:v>
                </c:pt>
                <c:pt idx="5774">
                  <c:v>211.8984375</c:v>
                </c:pt>
                <c:pt idx="5775">
                  <c:v>211.90234375</c:v>
                </c:pt>
                <c:pt idx="5776">
                  <c:v>211.90234375</c:v>
                </c:pt>
                <c:pt idx="5777">
                  <c:v>211.84765625</c:v>
                </c:pt>
                <c:pt idx="5778">
                  <c:v>211.875</c:v>
                </c:pt>
                <c:pt idx="5779">
                  <c:v>211.875</c:v>
                </c:pt>
                <c:pt idx="5780">
                  <c:v>211.87890625</c:v>
                </c:pt>
                <c:pt idx="5781">
                  <c:v>211.90625</c:v>
                </c:pt>
                <c:pt idx="5782">
                  <c:v>211.9453125</c:v>
                </c:pt>
                <c:pt idx="5783">
                  <c:v>211.94921875</c:v>
                </c:pt>
                <c:pt idx="5784">
                  <c:v>211.953125</c:v>
                </c:pt>
                <c:pt idx="5785">
                  <c:v>211.91015625</c:v>
                </c:pt>
                <c:pt idx="5786">
                  <c:v>211.91015625</c:v>
                </c:pt>
                <c:pt idx="5787">
                  <c:v>211.91015625</c:v>
                </c:pt>
                <c:pt idx="5788">
                  <c:v>211.87890625</c:v>
                </c:pt>
                <c:pt idx="5789">
                  <c:v>211.91015625</c:v>
                </c:pt>
                <c:pt idx="5790">
                  <c:v>211.87890625</c:v>
                </c:pt>
                <c:pt idx="5791">
                  <c:v>211.92578125</c:v>
                </c:pt>
                <c:pt idx="5792">
                  <c:v>211.92578125</c:v>
                </c:pt>
                <c:pt idx="5793">
                  <c:v>211.8828125</c:v>
                </c:pt>
                <c:pt idx="5794">
                  <c:v>211.87890625</c:v>
                </c:pt>
                <c:pt idx="5795">
                  <c:v>211.87890625</c:v>
                </c:pt>
                <c:pt idx="5796">
                  <c:v>211.90625</c:v>
                </c:pt>
                <c:pt idx="5797">
                  <c:v>211.94140625</c:v>
                </c:pt>
                <c:pt idx="5798">
                  <c:v>211.90625</c:v>
                </c:pt>
                <c:pt idx="5799">
                  <c:v>211.94921875</c:v>
                </c:pt>
                <c:pt idx="5800">
                  <c:v>211.87890625</c:v>
                </c:pt>
                <c:pt idx="5801">
                  <c:v>211.87109375</c:v>
                </c:pt>
                <c:pt idx="5802">
                  <c:v>211.87109375</c:v>
                </c:pt>
                <c:pt idx="5803">
                  <c:v>211.84375</c:v>
                </c:pt>
                <c:pt idx="5804">
                  <c:v>211.90234375</c:v>
                </c:pt>
                <c:pt idx="5805">
                  <c:v>211.90234375</c:v>
                </c:pt>
                <c:pt idx="5806">
                  <c:v>211.88671875</c:v>
                </c:pt>
                <c:pt idx="5807">
                  <c:v>211.87109375</c:v>
                </c:pt>
                <c:pt idx="5808">
                  <c:v>211.87109375</c:v>
                </c:pt>
                <c:pt idx="5809">
                  <c:v>211.8671875</c:v>
                </c:pt>
                <c:pt idx="5810">
                  <c:v>211.91015625</c:v>
                </c:pt>
                <c:pt idx="5811">
                  <c:v>213.32421875</c:v>
                </c:pt>
                <c:pt idx="5812">
                  <c:v>213.41015625</c:v>
                </c:pt>
                <c:pt idx="5813">
                  <c:v>211.87890625</c:v>
                </c:pt>
                <c:pt idx="5814">
                  <c:v>211.9296875</c:v>
                </c:pt>
                <c:pt idx="5815">
                  <c:v>211.8984375</c:v>
                </c:pt>
                <c:pt idx="5816">
                  <c:v>213.37109375</c:v>
                </c:pt>
                <c:pt idx="5817">
                  <c:v>211.87109375</c:v>
                </c:pt>
                <c:pt idx="5818">
                  <c:v>211.8671875</c:v>
                </c:pt>
                <c:pt idx="5819">
                  <c:v>212</c:v>
                </c:pt>
                <c:pt idx="5820">
                  <c:v>211.87109375</c:v>
                </c:pt>
                <c:pt idx="5821">
                  <c:v>211.93359375</c:v>
                </c:pt>
                <c:pt idx="5822">
                  <c:v>213.4453125</c:v>
                </c:pt>
                <c:pt idx="5823">
                  <c:v>211.85546875</c:v>
                </c:pt>
                <c:pt idx="5824">
                  <c:v>211.9140625</c:v>
                </c:pt>
                <c:pt idx="5825">
                  <c:v>211.95703125</c:v>
                </c:pt>
                <c:pt idx="5826">
                  <c:v>211.859375</c:v>
                </c:pt>
                <c:pt idx="5827">
                  <c:v>213.40625</c:v>
                </c:pt>
                <c:pt idx="5828">
                  <c:v>213.43359375</c:v>
                </c:pt>
                <c:pt idx="5829">
                  <c:v>211.8671875</c:v>
                </c:pt>
                <c:pt idx="5830">
                  <c:v>211.90625</c:v>
                </c:pt>
                <c:pt idx="5831">
                  <c:v>211.94921875</c:v>
                </c:pt>
                <c:pt idx="5832">
                  <c:v>212.2421875</c:v>
                </c:pt>
                <c:pt idx="5833">
                  <c:v>211.9296875</c:v>
                </c:pt>
                <c:pt idx="5834">
                  <c:v>211.875</c:v>
                </c:pt>
                <c:pt idx="5835">
                  <c:v>211.90234375</c:v>
                </c:pt>
                <c:pt idx="5836">
                  <c:v>211.90234375</c:v>
                </c:pt>
                <c:pt idx="5837">
                  <c:v>213.3828125</c:v>
                </c:pt>
                <c:pt idx="5838">
                  <c:v>211.91015625</c:v>
                </c:pt>
                <c:pt idx="5839">
                  <c:v>211.953125</c:v>
                </c:pt>
                <c:pt idx="5840">
                  <c:v>211.92578125</c:v>
                </c:pt>
                <c:pt idx="5841">
                  <c:v>211.92578125</c:v>
                </c:pt>
                <c:pt idx="5842">
                  <c:v>211.921875</c:v>
                </c:pt>
                <c:pt idx="5843">
                  <c:v>211.8828125</c:v>
                </c:pt>
                <c:pt idx="5844">
                  <c:v>211.8828125</c:v>
                </c:pt>
                <c:pt idx="5845">
                  <c:v>211.92578125</c:v>
                </c:pt>
                <c:pt idx="5846">
                  <c:v>211.8828125</c:v>
                </c:pt>
                <c:pt idx="5847">
                  <c:v>211.92578125</c:v>
                </c:pt>
                <c:pt idx="5848">
                  <c:v>211.91015625</c:v>
                </c:pt>
                <c:pt idx="5849">
                  <c:v>211.94921875</c:v>
                </c:pt>
                <c:pt idx="5850">
                  <c:v>211.8828125</c:v>
                </c:pt>
                <c:pt idx="5851">
                  <c:v>211.92578125</c:v>
                </c:pt>
                <c:pt idx="5852">
                  <c:v>211.8828125</c:v>
                </c:pt>
                <c:pt idx="5853">
                  <c:v>211.921875</c:v>
                </c:pt>
                <c:pt idx="5854">
                  <c:v>211.8828125</c:v>
                </c:pt>
                <c:pt idx="5855">
                  <c:v>211.8828125</c:v>
                </c:pt>
                <c:pt idx="5856">
                  <c:v>211.921875</c:v>
                </c:pt>
                <c:pt idx="5857">
                  <c:v>211.87890625</c:v>
                </c:pt>
                <c:pt idx="5858">
                  <c:v>211.87890625</c:v>
                </c:pt>
                <c:pt idx="5859">
                  <c:v>211.91796875</c:v>
                </c:pt>
                <c:pt idx="5860">
                  <c:v>211.87890625</c:v>
                </c:pt>
                <c:pt idx="5861">
                  <c:v>211.87890625</c:v>
                </c:pt>
                <c:pt idx="5862">
                  <c:v>211.8828125</c:v>
                </c:pt>
                <c:pt idx="5863">
                  <c:v>213.44921875</c:v>
                </c:pt>
                <c:pt idx="5864">
                  <c:v>211.9609375</c:v>
                </c:pt>
                <c:pt idx="5865">
                  <c:v>211.859375</c:v>
                </c:pt>
                <c:pt idx="5866">
                  <c:v>211.92578125</c:v>
                </c:pt>
                <c:pt idx="5867">
                  <c:v>211.88671875</c:v>
                </c:pt>
                <c:pt idx="5868">
                  <c:v>211.85546875</c:v>
                </c:pt>
                <c:pt idx="5869">
                  <c:v>211.88671875</c:v>
                </c:pt>
                <c:pt idx="5870">
                  <c:v>211.88671875</c:v>
                </c:pt>
                <c:pt idx="5871">
                  <c:v>211.93359375</c:v>
                </c:pt>
                <c:pt idx="5872">
                  <c:v>211.9296875</c:v>
                </c:pt>
                <c:pt idx="5873">
                  <c:v>211.85546875</c:v>
                </c:pt>
                <c:pt idx="5874">
                  <c:v>211.8828125</c:v>
                </c:pt>
                <c:pt idx="5875">
                  <c:v>211.921875</c:v>
                </c:pt>
                <c:pt idx="5876">
                  <c:v>211.8828125</c:v>
                </c:pt>
                <c:pt idx="5877">
                  <c:v>211.92578125</c:v>
                </c:pt>
                <c:pt idx="5878">
                  <c:v>211.8828125</c:v>
                </c:pt>
                <c:pt idx="5879">
                  <c:v>211.8828125</c:v>
                </c:pt>
                <c:pt idx="5880">
                  <c:v>211.8828125</c:v>
                </c:pt>
                <c:pt idx="5881">
                  <c:v>211.8828125</c:v>
                </c:pt>
                <c:pt idx="5882">
                  <c:v>211.92578125</c:v>
                </c:pt>
                <c:pt idx="5883">
                  <c:v>213.375</c:v>
                </c:pt>
                <c:pt idx="5884">
                  <c:v>211.91015625</c:v>
                </c:pt>
                <c:pt idx="5885">
                  <c:v>211.91015625</c:v>
                </c:pt>
                <c:pt idx="5886">
                  <c:v>211.8828125</c:v>
                </c:pt>
                <c:pt idx="5887">
                  <c:v>211.8828125</c:v>
                </c:pt>
                <c:pt idx="5888">
                  <c:v>211.9140625</c:v>
                </c:pt>
                <c:pt idx="5889">
                  <c:v>211.95703125</c:v>
                </c:pt>
                <c:pt idx="5890">
                  <c:v>211.88671875</c:v>
                </c:pt>
                <c:pt idx="5891">
                  <c:v>211.921875</c:v>
                </c:pt>
                <c:pt idx="5892">
                  <c:v>211.8828125</c:v>
                </c:pt>
                <c:pt idx="5893">
                  <c:v>211.8515625</c:v>
                </c:pt>
                <c:pt idx="5894">
                  <c:v>211.91015625</c:v>
                </c:pt>
                <c:pt idx="5895">
                  <c:v>211.91015625</c:v>
                </c:pt>
                <c:pt idx="5896">
                  <c:v>213.08203125</c:v>
                </c:pt>
                <c:pt idx="5897">
                  <c:v>211.8828125</c:v>
                </c:pt>
                <c:pt idx="5898">
                  <c:v>211.8828125</c:v>
                </c:pt>
                <c:pt idx="5899">
                  <c:v>211.85546875</c:v>
                </c:pt>
                <c:pt idx="5900">
                  <c:v>211.890625</c:v>
                </c:pt>
                <c:pt idx="5901">
                  <c:v>213.4765625</c:v>
                </c:pt>
                <c:pt idx="5902">
                  <c:v>211.93359375</c:v>
                </c:pt>
                <c:pt idx="5903">
                  <c:v>211.93359375</c:v>
                </c:pt>
                <c:pt idx="5904">
                  <c:v>211.8984375</c:v>
                </c:pt>
                <c:pt idx="5905">
                  <c:v>211.9140625</c:v>
                </c:pt>
                <c:pt idx="5906">
                  <c:v>211.95703125</c:v>
                </c:pt>
                <c:pt idx="5907">
                  <c:v>211.88671875</c:v>
                </c:pt>
                <c:pt idx="5908">
                  <c:v>211.9453125</c:v>
                </c:pt>
                <c:pt idx="5909">
                  <c:v>211.9453125</c:v>
                </c:pt>
                <c:pt idx="5910">
                  <c:v>211.88671875</c:v>
                </c:pt>
                <c:pt idx="5911">
                  <c:v>211.88671875</c:v>
                </c:pt>
                <c:pt idx="5912">
                  <c:v>211.88671875</c:v>
                </c:pt>
                <c:pt idx="5913">
                  <c:v>211.859375</c:v>
                </c:pt>
                <c:pt idx="5914">
                  <c:v>211.890625</c:v>
                </c:pt>
                <c:pt idx="5915">
                  <c:v>211.890625</c:v>
                </c:pt>
                <c:pt idx="5916">
                  <c:v>211.9296875</c:v>
                </c:pt>
                <c:pt idx="5917">
                  <c:v>211.88671875</c:v>
                </c:pt>
                <c:pt idx="5918">
                  <c:v>211.91796875</c:v>
                </c:pt>
                <c:pt idx="5919">
                  <c:v>211.91796875</c:v>
                </c:pt>
                <c:pt idx="5920">
                  <c:v>211.984375</c:v>
                </c:pt>
                <c:pt idx="5921">
                  <c:v>211.9765625</c:v>
                </c:pt>
                <c:pt idx="5922">
                  <c:v>211.87890625</c:v>
                </c:pt>
                <c:pt idx="5923">
                  <c:v>211.91796875</c:v>
                </c:pt>
                <c:pt idx="5924">
                  <c:v>211.9453125</c:v>
                </c:pt>
                <c:pt idx="5925">
                  <c:v>211.90625</c:v>
                </c:pt>
                <c:pt idx="5926">
                  <c:v>211.94921875</c:v>
                </c:pt>
                <c:pt idx="5927">
                  <c:v>211.91015625</c:v>
                </c:pt>
                <c:pt idx="5928">
                  <c:v>211.8828125</c:v>
                </c:pt>
                <c:pt idx="5929">
                  <c:v>211.8828125</c:v>
                </c:pt>
                <c:pt idx="5930">
                  <c:v>211.8828125</c:v>
                </c:pt>
                <c:pt idx="5931">
                  <c:v>211.92578125</c:v>
                </c:pt>
                <c:pt idx="5932">
                  <c:v>211.8515625</c:v>
                </c:pt>
                <c:pt idx="5933">
                  <c:v>211.91796875</c:v>
                </c:pt>
                <c:pt idx="5934">
                  <c:v>211.91015625</c:v>
                </c:pt>
                <c:pt idx="5935">
                  <c:v>211.94921875</c:v>
                </c:pt>
                <c:pt idx="5936">
                  <c:v>211.87890625</c:v>
                </c:pt>
                <c:pt idx="5937">
                  <c:v>211.87890625</c:v>
                </c:pt>
                <c:pt idx="5938">
                  <c:v>211.87890625</c:v>
                </c:pt>
                <c:pt idx="5939">
                  <c:v>211.87890625</c:v>
                </c:pt>
                <c:pt idx="5940">
                  <c:v>211.8515625</c:v>
                </c:pt>
                <c:pt idx="5941">
                  <c:v>211.8828125</c:v>
                </c:pt>
                <c:pt idx="5942">
                  <c:v>211.8828125</c:v>
                </c:pt>
                <c:pt idx="5943">
                  <c:v>212.0234375</c:v>
                </c:pt>
                <c:pt idx="5944">
                  <c:v>211.9296875</c:v>
                </c:pt>
                <c:pt idx="5945">
                  <c:v>211.96484375</c:v>
                </c:pt>
                <c:pt idx="5946">
                  <c:v>211.8828125</c:v>
                </c:pt>
                <c:pt idx="5947">
                  <c:v>211.9140625</c:v>
                </c:pt>
                <c:pt idx="5948">
                  <c:v>211.88671875</c:v>
                </c:pt>
                <c:pt idx="5949">
                  <c:v>211.88671875</c:v>
                </c:pt>
                <c:pt idx="5950">
                  <c:v>211.94140625</c:v>
                </c:pt>
                <c:pt idx="5951">
                  <c:v>211.8671875</c:v>
                </c:pt>
                <c:pt idx="5952">
                  <c:v>211.89453125</c:v>
                </c:pt>
                <c:pt idx="5953">
                  <c:v>211.89453125</c:v>
                </c:pt>
                <c:pt idx="5954">
                  <c:v>211.86328125</c:v>
                </c:pt>
                <c:pt idx="5955">
                  <c:v>211.89453125</c:v>
                </c:pt>
                <c:pt idx="5956">
                  <c:v>213.41796875</c:v>
                </c:pt>
                <c:pt idx="5957">
                  <c:v>211.87890625</c:v>
                </c:pt>
                <c:pt idx="5958">
                  <c:v>211.94140625</c:v>
                </c:pt>
                <c:pt idx="5959">
                  <c:v>211.90625</c:v>
                </c:pt>
                <c:pt idx="5960">
                  <c:v>211.90625</c:v>
                </c:pt>
                <c:pt idx="5961">
                  <c:v>211.9375</c:v>
                </c:pt>
                <c:pt idx="5962">
                  <c:v>211.91015625</c:v>
                </c:pt>
                <c:pt idx="5963">
                  <c:v>211.8828125</c:v>
                </c:pt>
                <c:pt idx="5964">
                  <c:v>211.93359375</c:v>
                </c:pt>
                <c:pt idx="5965">
                  <c:v>211.89453125</c:v>
                </c:pt>
                <c:pt idx="5966">
                  <c:v>211.89453125</c:v>
                </c:pt>
                <c:pt idx="5967">
                  <c:v>211.89453125</c:v>
                </c:pt>
                <c:pt idx="5968">
                  <c:v>211.8671875</c:v>
                </c:pt>
                <c:pt idx="5969">
                  <c:v>211.890625</c:v>
                </c:pt>
                <c:pt idx="5970">
                  <c:v>211.921875</c:v>
                </c:pt>
                <c:pt idx="5971">
                  <c:v>211.890625</c:v>
                </c:pt>
                <c:pt idx="5972">
                  <c:v>211.9453125</c:v>
                </c:pt>
                <c:pt idx="5973">
                  <c:v>211.98828125</c:v>
                </c:pt>
                <c:pt idx="5974">
                  <c:v>211.88671875</c:v>
                </c:pt>
                <c:pt idx="5975">
                  <c:v>211.88671875</c:v>
                </c:pt>
                <c:pt idx="5976">
                  <c:v>211.9140625</c:v>
                </c:pt>
                <c:pt idx="5977">
                  <c:v>211.9140625</c:v>
                </c:pt>
                <c:pt idx="5978">
                  <c:v>211.9140625</c:v>
                </c:pt>
                <c:pt idx="5979">
                  <c:v>211.9140625</c:v>
                </c:pt>
                <c:pt idx="5980">
                  <c:v>211.88671875</c:v>
                </c:pt>
                <c:pt idx="5981">
                  <c:v>211.88671875</c:v>
                </c:pt>
                <c:pt idx="5982">
                  <c:v>211.859375</c:v>
                </c:pt>
                <c:pt idx="5983">
                  <c:v>211.890625</c:v>
                </c:pt>
                <c:pt idx="5984">
                  <c:v>211.890625</c:v>
                </c:pt>
                <c:pt idx="5985">
                  <c:v>211.88671875</c:v>
                </c:pt>
                <c:pt idx="5986">
                  <c:v>211.88671875</c:v>
                </c:pt>
                <c:pt idx="5987">
                  <c:v>211.88671875</c:v>
                </c:pt>
                <c:pt idx="5988">
                  <c:v>211.92578125</c:v>
                </c:pt>
                <c:pt idx="5989">
                  <c:v>211.8828125</c:v>
                </c:pt>
                <c:pt idx="5990">
                  <c:v>211.88671875</c:v>
                </c:pt>
                <c:pt idx="5991">
                  <c:v>211.93359375</c:v>
                </c:pt>
                <c:pt idx="5992">
                  <c:v>211.859375</c:v>
                </c:pt>
                <c:pt idx="5993">
                  <c:v>211.890625</c:v>
                </c:pt>
                <c:pt idx="5994">
                  <c:v>211.890625</c:v>
                </c:pt>
                <c:pt idx="5995">
                  <c:v>211.8828125</c:v>
                </c:pt>
                <c:pt idx="5996">
                  <c:v>211.9140625</c:v>
                </c:pt>
                <c:pt idx="5997">
                  <c:v>211.8828125</c:v>
                </c:pt>
                <c:pt idx="5998">
                  <c:v>211.8828125</c:v>
                </c:pt>
                <c:pt idx="5999">
                  <c:v>212.015625</c:v>
                </c:pt>
                <c:pt idx="6000">
                  <c:v>212.0234375</c:v>
                </c:pt>
                <c:pt idx="6001">
                  <c:v>211.890625</c:v>
                </c:pt>
                <c:pt idx="6002">
                  <c:v>211.890625</c:v>
                </c:pt>
                <c:pt idx="6003">
                  <c:v>211.89453125</c:v>
                </c:pt>
                <c:pt idx="6004">
                  <c:v>211.89453125</c:v>
                </c:pt>
                <c:pt idx="6005">
                  <c:v>211.86328125</c:v>
                </c:pt>
                <c:pt idx="6006">
                  <c:v>211.89453125</c:v>
                </c:pt>
                <c:pt idx="6007">
                  <c:v>211.89453125</c:v>
                </c:pt>
                <c:pt idx="6008">
                  <c:v>211.86328125</c:v>
                </c:pt>
                <c:pt idx="6009">
                  <c:v>211.89453125</c:v>
                </c:pt>
                <c:pt idx="6010">
                  <c:v>211.89453125</c:v>
                </c:pt>
                <c:pt idx="6011">
                  <c:v>211.86328125</c:v>
                </c:pt>
                <c:pt idx="6012">
                  <c:v>213.44140625</c:v>
                </c:pt>
                <c:pt idx="6013">
                  <c:v>211.90234375</c:v>
                </c:pt>
                <c:pt idx="6014">
                  <c:v>211.8984375</c:v>
                </c:pt>
                <c:pt idx="6015">
                  <c:v>211.8984375</c:v>
                </c:pt>
                <c:pt idx="6016">
                  <c:v>211.90234375</c:v>
                </c:pt>
                <c:pt idx="6017">
                  <c:v>211.90234375</c:v>
                </c:pt>
                <c:pt idx="6018">
                  <c:v>211.8671875</c:v>
                </c:pt>
                <c:pt idx="6019">
                  <c:v>211.8984375</c:v>
                </c:pt>
                <c:pt idx="6020">
                  <c:v>212.03125</c:v>
                </c:pt>
                <c:pt idx="6021">
                  <c:v>211.8671875</c:v>
                </c:pt>
                <c:pt idx="6022">
                  <c:v>211.890625</c:v>
                </c:pt>
                <c:pt idx="6023">
                  <c:v>211.890625</c:v>
                </c:pt>
                <c:pt idx="6024">
                  <c:v>212.015625</c:v>
                </c:pt>
                <c:pt idx="6025">
                  <c:v>211.890625</c:v>
                </c:pt>
                <c:pt idx="6026">
                  <c:v>212.0234375</c:v>
                </c:pt>
                <c:pt idx="6027">
                  <c:v>211.8984375</c:v>
                </c:pt>
                <c:pt idx="6028">
                  <c:v>211.92578125</c:v>
                </c:pt>
                <c:pt idx="6029">
                  <c:v>211.89453125</c:v>
                </c:pt>
                <c:pt idx="6030">
                  <c:v>211.89453125</c:v>
                </c:pt>
                <c:pt idx="6031">
                  <c:v>211.89453125</c:v>
                </c:pt>
                <c:pt idx="6032">
                  <c:v>211.8828125</c:v>
                </c:pt>
                <c:pt idx="6033">
                  <c:v>211.8828125</c:v>
                </c:pt>
                <c:pt idx="6034">
                  <c:v>211.8515625</c:v>
                </c:pt>
                <c:pt idx="6035">
                  <c:v>211.8828125</c:v>
                </c:pt>
                <c:pt idx="6036">
                  <c:v>211.91015625</c:v>
                </c:pt>
                <c:pt idx="6037">
                  <c:v>211.90625</c:v>
                </c:pt>
                <c:pt idx="6038">
                  <c:v>211.921875</c:v>
                </c:pt>
                <c:pt idx="6039">
                  <c:v>211.890625</c:v>
                </c:pt>
                <c:pt idx="6040">
                  <c:v>211.87890625</c:v>
                </c:pt>
                <c:pt idx="6041">
                  <c:v>211.87890625</c:v>
                </c:pt>
                <c:pt idx="6042">
                  <c:v>211.92578125</c:v>
                </c:pt>
                <c:pt idx="6043">
                  <c:v>211.8828125</c:v>
                </c:pt>
                <c:pt idx="6044">
                  <c:v>211.8828125</c:v>
                </c:pt>
                <c:pt idx="6045">
                  <c:v>211.87890625</c:v>
                </c:pt>
                <c:pt idx="6046">
                  <c:v>211.91015625</c:v>
                </c:pt>
                <c:pt idx="6047">
                  <c:v>211.890625</c:v>
                </c:pt>
                <c:pt idx="6048">
                  <c:v>211.921875</c:v>
                </c:pt>
                <c:pt idx="6049">
                  <c:v>211.921875</c:v>
                </c:pt>
                <c:pt idx="6050">
                  <c:v>211.921875</c:v>
                </c:pt>
                <c:pt idx="6051">
                  <c:v>211.921875</c:v>
                </c:pt>
                <c:pt idx="6052">
                  <c:v>211.890625</c:v>
                </c:pt>
                <c:pt idx="6053">
                  <c:v>211.890625</c:v>
                </c:pt>
                <c:pt idx="6054">
                  <c:v>211.93359375</c:v>
                </c:pt>
                <c:pt idx="6055">
                  <c:v>211.89453125</c:v>
                </c:pt>
                <c:pt idx="6056">
                  <c:v>211.93359375</c:v>
                </c:pt>
                <c:pt idx="6057">
                  <c:v>211.8984375</c:v>
                </c:pt>
                <c:pt idx="6058">
                  <c:v>211.92578125</c:v>
                </c:pt>
                <c:pt idx="6059">
                  <c:v>211.890625</c:v>
                </c:pt>
                <c:pt idx="6060">
                  <c:v>211.890625</c:v>
                </c:pt>
                <c:pt idx="6061">
                  <c:v>211.859375</c:v>
                </c:pt>
                <c:pt idx="6062">
                  <c:v>211.88671875</c:v>
                </c:pt>
                <c:pt idx="6063">
                  <c:v>211.88671875</c:v>
                </c:pt>
                <c:pt idx="6064">
                  <c:v>211.88671875</c:v>
                </c:pt>
                <c:pt idx="6065">
                  <c:v>211.8828125</c:v>
                </c:pt>
                <c:pt idx="6066">
                  <c:v>211.8828125</c:v>
                </c:pt>
                <c:pt idx="6067">
                  <c:v>211.85546875</c:v>
                </c:pt>
                <c:pt idx="6068">
                  <c:v>211.88671875</c:v>
                </c:pt>
                <c:pt idx="6069">
                  <c:v>211.88671875</c:v>
                </c:pt>
                <c:pt idx="6070">
                  <c:v>211.93359375</c:v>
                </c:pt>
                <c:pt idx="6071">
                  <c:v>211.890625</c:v>
                </c:pt>
                <c:pt idx="6072">
                  <c:v>211.91796875</c:v>
                </c:pt>
                <c:pt idx="6073">
                  <c:v>211.91015625</c:v>
                </c:pt>
                <c:pt idx="6074">
                  <c:v>211.87890625</c:v>
                </c:pt>
                <c:pt idx="6075">
                  <c:v>211.84765625</c:v>
                </c:pt>
                <c:pt idx="6076">
                  <c:v>211.94921875</c:v>
                </c:pt>
                <c:pt idx="6077">
                  <c:v>211.94921875</c:v>
                </c:pt>
                <c:pt idx="6078">
                  <c:v>211.88671875</c:v>
                </c:pt>
                <c:pt idx="6079">
                  <c:v>211.88671875</c:v>
                </c:pt>
                <c:pt idx="6080">
                  <c:v>211.9140625</c:v>
                </c:pt>
                <c:pt idx="6081">
                  <c:v>211.953125</c:v>
                </c:pt>
                <c:pt idx="6082">
                  <c:v>211.87890625</c:v>
                </c:pt>
                <c:pt idx="6083">
                  <c:v>211.921875</c:v>
                </c:pt>
                <c:pt idx="6084">
                  <c:v>211.8828125</c:v>
                </c:pt>
                <c:pt idx="6085">
                  <c:v>211.921875</c:v>
                </c:pt>
                <c:pt idx="6086">
                  <c:v>211.953125</c:v>
                </c:pt>
                <c:pt idx="6087">
                  <c:v>211.9140625</c:v>
                </c:pt>
                <c:pt idx="6088">
                  <c:v>211.890625</c:v>
                </c:pt>
                <c:pt idx="6089">
                  <c:v>211.890625</c:v>
                </c:pt>
                <c:pt idx="6090">
                  <c:v>211.890625</c:v>
                </c:pt>
                <c:pt idx="6091">
                  <c:v>211.890625</c:v>
                </c:pt>
                <c:pt idx="6092">
                  <c:v>211.93359375</c:v>
                </c:pt>
                <c:pt idx="6093">
                  <c:v>211.85546875</c:v>
                </c:pt>
                <c:pt idx="6094">
                  <c:v>211.95703125</c:v>
                </c:pt>
                <c:pt idx="6095">
                  <c:v>211.9140625</c:v>
                </c:pt>
                <c:pt idx="6096">
                  <c:v>211.92578125</c:v>
                </c:pt>
                <c:pt idx="6097">
                  <c:v>211.8828125</c:v>
                </c:pt>
                <c:pt idx="6098">
                  <c:v>211.8828125</c:v>
                </c:pt>
                <c:pt idx="6099">
                  <c:v>211.8828125</c:v>
                </c:pt>
                <c:pt idx="6100">
                  <c:v>211.8828125</c:v>
                </c:pt>
                <c:pt idx="6101">
                  <c:v>211.87890625</c:v>
                </c:pt>
                <c:pt idx="6102">
                  <c:v>211.87890625</c:v>
                </c:pt>
                <c:pt idx="6103">
                  <c:v>211.87890625</c:v>
                </c:pt>
                <c:pt idx="6104">
                  <c:v>211.875</c:v>
                </c:pt>
                <c:pt idx="6105">
                  <c:v>211.9140625</c:v>
                </c:pt>
                <c:pt idx="6106">
                  <c:v>211.92578125</c:v>
                </c:pt>
                <c:pt idx="6107">
                  <c:v>211.921875</c:v>
                </c:pt>
                <c:pt idx="6108">
                  <c:v>211.91015625</c:v>
                </c:pt>
                <c:pt idx="6109">
                  <c:v>211.9453125</c:v>
                </c:pt>
                <c:pt idx="6110">
                  <c:v>211.921875</c:v>
                </c:pt>
                <c:pt idx="6111">
                  <c:v>211.8828125</c:v>
                </c:pt>
                <c:pt idx="6112">
                  <c:v>212.01171875</c:v>
                </c:pt>
                <c:pt idx="6113">
                  <c:v>212.015625</c:v>
                </c:pt>
                <c:pt idx="6114">
                  <c:v>211.88671875</c:v>
                </c:pt>
                <c:pt idx="6115">
                  <c:v>211.85546875</c:v>
                </c:pt>
                <c:pt idx="6116">
                  <c:v>211.88671875</c:v>
                </c:pt>
                <c:pt idx="6117">
                  <c:v>212.01953125</c:v>
                </c:pt>
                <c:pt idx="6118">
                  <c:v>212.01953125</c:v>
                </c:pt>
                <c:pt idx="6119">
                  <c:v>211.88671875</c:v>
                </c:pt>
                <c:pt idx="6120">
                  <c:v>211.9609375</c:v>
                </c:pt>
                <c:pt idx="6121">
                  <c:v>211.92578125</c:v>
                </c:pt>
                <c:pt idx="6122">
                  <c:v>211.8828125</c:v>
                </c:pt>
                <c:pt idx="6123">
                  <c:v>211.92578125</c:v>
                </c:pt>
                <c:pt idx="6124">
                  <c:v>211.8515625</c:v>
                </c:pt>
                <c:pt idx="6125">
                  <c:v>211.8828125</c:v>
                </c:pt>
                <c:pt idx="6126">
                  <c:v>211.90625</c:v>
                </c:pt>
                <c:pt idx="6127">
                  <c:v>211.90234375</c:v>
                </c:pt>
                <c:pt idx="6128">
                  <c:v>211.87109375</c:v>
                </c:pt>
                <c:pt idx="6129">
                  <c:v>211.83984375</c:v>
                </c:pt>
                <c:pt idx="6130">
                  <c:v>211.83984375</c:v>
                </c:pt>
                <c:pt idx="6131">
                  <c:v>211.87109375</c:v>
                </c:pt>
                <c:pt idx="6132">
                  <c:v>211.87109375</c:v>
                </c:pt>
                <c:pt idx="6133">
                  <c:v>211.875</c:v>
                </c:pt>
                <c:pt idx="6134">
                  <c:v>211.875</c:v>
                </c:pt>
                <c:pt idx="6135">
                  <c:v>211.84375</c:v>
                </c:pt>
                <c:pt idx="6136">
                  <c:v>211.875</c:v>
                </c:pt>
                <c:pt idx="6137">
                  <c:v>211.875</c:v>
                </c:pt>
                <c:pt idx="6138">
                  <c:v>211.94921875</c:v>
                </c:pt>
                <c:pt idx="6139">
                  <c:v>211.91015625</c:v>
                </c:pt>
                <c:pt idx="6140">
                  <c:v>211.88671875</c:v>
                </c:pt>
                <c:pt idx="6141">
                  <c:v>211.88671875</c:v>
                </c:pt>
                <c:pt idx="6142">
                  <c:v>211.921875</c:v>
                </c:pt>
                <c:pt idx="6143">
                  <c:v>211.88671875</c:v>
                </c:pt>
                <c:pt idx="6144">
                  <c:v>211.9140625</c:v>
                </c:pt>
                <c:pt idx="6145">
                  <c:v>211.8828125</c:v>
                </c:pt>
                <c:pt idx="6146">
                  <c:v>211.87890625</c:v>
                </c:pt>
                <c:pt idx="6147">
                  <c:v>211.87890625</c:v>
                </c:pt>
                <c:pt idx="6148">
                  <c:v>211.84765625</c:v>
                </c:pt>
                <c:pt idx="6149">
                  <c:v>211.875</c:v>
                </c:pt>
                <c:pt idx="6150">
                  <c:v>211.921875</c:v>
                </c:pt>
                <c:pt idx="6151">
                  <c:v>211.84765625</c:v>
                </c:pt>
                <c:pt idx="6152">
                  <c:v>211.87890625</c:v>
                </c:pt>
                <c:pt idx="6153">
                  <c:v>211.87890625</c:v>
                </c:pt>
                <c:pt idx="6154">
                  <c:v>211.8828125</c:v>
                </c:pt>
                <c:pt idx="6155">
                  <c:v>211.8828125</c:v>
                </c:pt>
                <c:pt idx="6156">
                  <c:v>211.8515625</c:v>
                </c:pt>
                <c:pt idx="6157">
                  <c:v>211.9140625</c:v>
                </c:pt>
                <c:pt idx="6158">
                  <c:v>211.90625</c:v>
                </c:pt>
                <c:pt idx="6159">
                  <c:v>211.90625</c:v>
                </c:pt>
                <c:pt idx="6160">
                  <c:v>211.87890625</c:v>
                </c:pt>
                <c:pt idx="6161">
                  <c:v>211.8515625</c:v>
                </c:pt>
                <c:pt idx="6162">
                  <c:v>211.91015625</c:v>
                </c:pt>
                <c:pt idx="6163">
                  <c:v>211.91015625</c:v>
                </c:pt>
                <c:pt idx="6164">
                  <c:v>211.8828125</c:v>
                </c:pt>
                <c:pt idx="6165">
                  <c:v>211.8828125</c:v>
                </c:pt>
                <c:pt idx="6166">
                  <c:v>211.92578125</c:v>
                </c:pt>
                <c:pt idx="6167">
                  <c:v>211.88671875</c:v>
                </c:pt>
                <c:pt idx="6168">
                  <c:v>211.88671875</c:v>
                </c:pt>
                <c:pt idx="6169">
                  <c:v>211.88671875</c:v>
                </c:pt>
                <c:pt idx="6170">
                  <c:v>211.88671875</c:v>
                </c:pt>
                <c:pt idx="6171">
                  <c:v>211.85546875</c:v>
                </c:pt>
                <c:pt idx="6172">
                  <c:v>211.95703125</c:v>
                </c:pt>
                <c:pt idx="6173">
                  <c:v>211.95703125</c:v>
                </c:pt>
                <c:pt idx="6174">
                  <c:v>211.8515625</c:v>
                </c:pt>
                <c:pt idx="6175">
                  <c:v>211.8828125</c:v>
                </c:pt>
                <c:pt idx="6176">
                  <c:v>211.8828125</c:v>
                </c:pt>
                <c:pt idx="6177">
                  <c:v>211.921875</c:v>
                </c:pt>
                <c:pt idx="6178">
                  <c:v>211.90625</c:v>
                </c:pt>
                <c:pt idx="6179">
                  <c:v>211.875</c:v>
                </c:pt>
                <c:pt idx="6180">
                  <c:v>211.94921875</c:v>
                </c:pt>
                <c:pt idx="6181">
                  <c:v>211.90234375</c:v>
                </c:pt>
                <c:pt idx="6182">
                  <c:v>211.875</c:v>
                </c:pt>
                <c:pt idx="6183">
                  <c:v>211.90625</c:v>
                </c:pt>
                <c:pt idx="6184">
                  <c:v>211.87890625</c:v>
                </c:pt>
                <c:pt idx="6185">
                  <c:v>211.8828125</c:v>
                </c:pt>
                <c:pt idx="6186">
                  <c:v>211.921875</c:v>
                </c:pt>
                <c:pt idx="6187">
                  <c:v>211.8515625</c:v>
                </c:pt>
                <c:pt idx="6188">
                  <c:v>211.953125</c:v>
                </c:pt>
                <c:pt idx="6189">
                  <c:v>211.9140625</c:v>
                </c:pt>
                <c:pt idx="6190">
                  <c:v>211.8828125</c:v>
                </c:pt>
                <c:pt idx="6191">
                  <c:v>211.921875</c:v>
                </c:pt>
                <c:pt idx="6192">
                  <c:v>211.8515625</c:v>
                </c:pt>
                <c:pt idx="6193">
                  <c:v>211.92578125</c:v>
                </c:pt>
                <c:pt idx="6194">
                  <c:v>211.8828125</c:v>
                </c:pt>
                <c:pt idx="6195">
                  <c:v>211.88671875</c:v>
                </c:pt>
                <c:pt idx="6196">
                  <c:v>211.88671875</c:v>
                </c:pt>
                <c:pt idx="6197">
                  <c:v>211.9296875</c:v>
                </c:pt>
                <c:pt idx="6198">
                  <c:v>211.88671875</c:v>
                </c:pt>
                <c:pt idx="6199">
                  <c:v>211.88671875</c:v>
                </c:pt>
                <c:pt idx="6200">
                  <c:v>211.9296875</c:v>
                </c:pt>
                <c:pt idx="6201">
                  <c:v>211.88671875</c:v>
                </c:pt>
                <c:pt idx="6202">
                  <c:v>211.8828125</c:v>
                </c:pt>
                <c:pt idx="6203">
                  <c:v>211.91015625</c:v>
                </c:pt>
                <c:pt idx="6204">
                  <c:v>211.92578125</c:v>
                </c:pt>
                <c:pt idx="6205">
                  <c:v>211.92578125</c:v>
                </c:pt>
                <c:pt idx="6206">
                  <c:v>211.921875</c:v>
                </c:pt>
                <c:pt idx="6207">
                  <c:v>211.921875</c:v>
                </c:pt>
                <c:pt idx="6208">
                  <c:v>211.8828125</c:v>
                </c:pt>
                <c:pt idx="6209">
                  <c:v>211.8828125</c:v>
                </c:pt>
                <c:pt idx="6210">
                  <c:v>211.92578125</c:v>
                </c:pt>
                <c:pt idx="6211">
                  <c:v>211.8828125</c:v>
                </c:pt>
                <c:pt idx="6212">
                  <c:v>211.92578125</c:v>
                </c:pt>
                <c:pt idx="6213">
                  <c:v>211.8828125</c:v>
                </c:pt>
                <c:pt idx="6214">
                  <c:v>211.9140625</c:v>
                </c:pt>
                <c:pt idx="6215">
                  <c:v>211.953125</c:v>
                </c:pt>
                <c:pt idx="6216">
                  <c:v>211.88671875</c:v>
                </c:pt>
                <c:pt idx="6217">
                  <c:v>211.921875</c:v>
                </c:pt>
                <c:pt idx="6218">
                  <c:v>211.890625</c:v>
                </c:pt>
                <c:pt idx="6219">
                  <c:v>211.9296875</c:v>
                </c:pt>
                <c:pt idx="6220">
                  <c:v>211.859375</c:v>
                </c:pt>
                <c:pt idx="6221">
                  <c:v>211.88671875</c:v>
                </c:pt>
                <c:pt idx="6222">
                  <c:v>211.9140625</c:v>
                </c:pt>
                <c:pt idx="6223">
                  <c:v>211.91796875</c:v>
                </c:pt>
                <c:pt idx="6224">
                  <c:v>211.91796875</c:v>
                </c:pt>
                <c:pt idx="6225">
                  <c:v>211.921875</c:v>
                </c:pt>
                <c:pt idx="6226">
                  <c:v>211.89453125</c:v>
                </c:pt>
                <c:pt idx="6227">
                  <c:v>211.89453125</c:v>
                </c:pt>
                <c:pt idx="6228">
                  <c:v>211.921875</c:v>
                </c:pt>
                <c:pt idx="6229">
                  <c:v>211.921875</c:v>
                </c:pt>
                <c:pt idx="6230">
                  <c:v>211.93359375</c:v>
                </c:pt>
                <c:pt idx="6231">
                  <c:v>211.93359375</c:v>
                </c:pt>
                <c:pt idx="6232">
                  <c:v>211.91796875</c:v>
                </c:pt>
                <c:pt idx="6233">
                  <c:v>211.91796875</c:v>
                </c:pt>
                <c:pt idx="6234">
                  <c:v>211.9609375</c:v>
                </c:pt>
                <c:pt idx="6235">
                  <c:v>211.91796875</c:v>
                </c:pt>
                <c:pt idx="6236">
                  <c:v>211.9921875</c:v>
                </c:pt>
                <c:pt idx="6237">
                  <c:v>211.921875</c:v>
                </c:pt>
                <c:pt idx="6238">
                  <c:v>211.92578125</c:v>
                </c:pt>
                <c:pt idx="6239">
                  <c:v>211.92578125</c:v>
                </c:pt>
                <c:pt idx="6240">
                  <c:v>211.94921875</c:v>
                </c:pt>
                <c:pt idx="6241">
                  <c:v>211.94921875</c:v>
                </c:pt>
                <c:pt idx="6242">
                  <c:v>211.85546875</c:v>
                </c:pt>
                <c:pt idx="6243">
                  <c:v>211.8828125</c:v>
                </c:pt>
                <c:pt idx="6244">
                  <c:v>211.92578125</c:v>
                </c:pt>
                <c:pt idx="6245">
                  <c:v>211.87890625</c:v>
                </c:pt>
                <c:pt idx="6246">
                  <c:v>211.91015625</c:v>
                </c:pt>
                <c:pt idx="6247">
                  <c:v>211.94140625</c:v>
                </c:pt>
                <c:pt idx="6248">
                  <c:v>211.94921875</c:v>
                </c:pt>
                <c:pt idx="6249">
                  <c:v>211.85546875</c:v>
                </c:pt>
                <c:pt idx="6250">
                  <c:v>211.8828125</c:v>
                </c:pt>
                <c:pt idx="6251">
                  <c:v>211.8828125</c:v>
                </c:pt>
                <c:pt idx="6252">
                  <c:v>211.921875</c:v>
                </c:pt>
                <c:pt idx="6253">
                  <c:v>211.8828125</c:v>
                </c:pt>
                <c:pt idx="6254">
                  <c:v>211.92578125</c:v>
                </c:pt>
                <c:pt idx="6255">
                  <c:v>211.8828125</c:v>
                </c:pt>
                <c:pt idx="6256">
                  <c:v>211.9140625</c:v>
                </c:pt>
                <c:pt idx="6257">
                  <c:v>211.953125</c:v>
                </c:pt>
                <c:pt idx="6258">
                  <c:v>211.9140625</c:v>
                </c:pt>
                <c:pt idx="6259">
                  <c:v>211.95703125</c:v>
                </c:pt>
                <c:pt idx="6260">
                  <c:v>211.9453125</c:v>
                </c:pt>
                <c:pt idx="6261">
                  <c:v>211.9453125</c:v>
                </c:pt>
                <c:pt idx="6262">
                  <c:v>211.9140625</c:v>
                </c:pt>
                <c:pt idx="6263">
                  <c:v>211.9140625</c:v>
                </c:pt>
                <c:pt idx="6264">
                  <c:v>211.92578125</c:v>
                </c:pt>
                <c:pt idx="6265">
                  <c:v>211.8515625</c:v>
                </c:pt>
                <c:pt idx="6266">
                  <c:v>211.8828125</c:v>
                </c:pt>
                <c:pt idx="6267">
                  <c:v>211.8828125</c:v>
                </c:pt>
                <c:pt idx="6268">
                  <c:v>211.85546875</c:v>
                </c:pt>
                <c:pt idx="6269">
                  <c:v>211.88671875</c:v>
                </c:pt>
                <c:pt idx="6270">
                  <c:v>211.88671875</c:v>
                </c:pt>
                <c:pt idx="6271">
                  <c:v>211.8828125</c:v>
                </c:pt>
                <c:pt idx="6272">
                  <c:v>211.9140625</c:v>
                </c:pt>
                <c:pt idx="6273">
                  <c:v>211.95703125</c:v>
                </c:pt>
                <c:pt idx="6274">
                  <c:v>211.88671875</c:v>
                </c:pt>
                <c:pt idx="6275">
                  <c:v>211.88671875</c:v>
                </c:pt>
                <c:pt idx="6276">
                  <c:v>211.921875</c:v>
                </c:pt>
                <c:pt idx="6277">
                  <c:v>211.88671875</c:v>
                </c:pt>
                <c:pt idx="6278">
                  <c:v>211.859375</c:v>
                </c:pt>
                <c:pt idx="6279">
                  <c:v>211.9296875</c:v>
                </c:pt>
                <c:pt idx="6280">
                  <c:v>211.93359375</c:v>
                </c:pt>
                <c:pt idx="6281">
                  <c:v>211.890625</c:v>
                </c:pt>
                <c:pt idx="6282">
                  <c:v>211.96484375</c:v>
                </c:pt>
                <c:pt idx="6283">
                  <c:v>211.96484375</c:v>
                </c:pt>
                <c:pt idx="6284">
                  <c:v>211.890625</c:v>
                </c:pt>
                <c:pt idx="6285">
                  <c:v>211.890625</c:v>
                </c:pt>
                <c:pt idx="6286">
                  <c:v>211.890625</c:v>
                </c:pt>
                <c:pt idx="6287">
                  <c:v>211.890625</c:v>
                </c:pt>
                <c:pt idx="6288">
                  <c:v>211.859375</c:v>
                </c:pt>
                <c:pt idx="6289">
                  <c:v>211.88671875</c:v>
                </c:pt>
                <c:pt idx="6290">
                  <c:v>211.88671875</c:v>
                </c:pt>
                <c:pt idx="6291">
                  <c:v>211.859375</c:v>
                </c:pt>
                <c:pt idx="6292">
                  <c:v>211.91015625</c:v>
                </c:pt>
                <c:pt idx="6293">
                  <c:v>211.953125</c:v>
                </c:pt>
                <c:pt idx="6294">
                  <c:v>211.8515625</c:v>
                </c:pt>
                <c:pt idx="6295">
                  <c:v>211.8828125</c:v>
                </c:pt>
                <c:pt idx="6296">
                  <c:v>211.8828125</c:v>
                </c:pt>
                <c:pt idx="6297">
                  <c:v>211.93359375</c:v>
                </c:pt>
                <c:pt idx="6298">
                  <c:v>211.88671875</c:v>
                </c:pt>
                <c:pt idx="6299">
                  <c:v>211.88671875</c:v>
                </c:pt>
                <c:pt idx="6300">
                  <c:v>211.91796875</c:v>
                </c:pt>
                <c:pt idx="6301">
                  <c:v>211.92578125</c:v>
                </c:pt>
                <c:pt idx="6302">
                  <c:v>211.953125</c:v>
                </c:pt>
                <c:pt idx="6303">
                  <c:v>211.9140625</c:v>
                </c:pt>
                <c:pt idx="6304">
                  <c:v>211.890625</c:v>
                </c:pt>
                <c:pt idx="6305">
                  <c:v>211.86328125</c:v>
                </c:pt>
                <c:pt idx="6306">
                  <c:v>211.93359375</c:v>
                </c:pt>
                <c:pt idx="6307">
                  <c:v>211.89453125</c:v>
                </c:pt>
                <c:pt idx="6308">
                  <c:v>211.890625</c:v>
                </c:pt>
                <c:pt idx="6309">
                  <c:v>211.91796875</c:v>
                </c:pt>
                <c:pt idx="6310">
                  <c:v>211.88671875</c:v>
                </c:pt>
                <c:pt idx="6311">
                  <c:v>211.88671875</c:v>
                </c:pt>
                <c:pt idx="6312">
                  <c:v>211.88671875</c:v>
                </c:pt>
                <c:pt idx="6313">
                  <c:v>211.93359375</c:v>
                </c:pt>
                <c:pt idx="6314">
                  <c:v>211.9609375</c:v>
                </c:pt>
                <c:pt idx="6315">
                  <c:v>211.91796875</c:v>
                </c:pt>
                <c:pt idx="6316">
                  <c:v>211.9296875</c:v>
                </c:pt>
                <c:pt idx="6317">
                  <c:v>211.93359375</c:v>
                </c:pt>
                <c:pt idx="6318">
                  <c:v>211.85546875</c:v>
                </c:pt>
                <c:pt idx="6319">
                  <c:v>211.88671875</c:v>
                </c:pt>
                <c:pt idx="6320">
                  <c:v>211.91796875</c:v>
                </c:pt>
                <c:pt idx="6321">
                  <c:v>211.88671875</c:v>
                </c:pt>
                <c:pt idx="6322">
                  <c:v>211.88671875</c:v>
                </c:pt>
                <c:pt idx="6323">
                  <c:v>211.88671875</c:v>
                </c:pt>
                <c:pt idx="6324">
                  <c:v>211.85546875</c:v>
                </c:pt>
                <c:pt idx="6325">
                  <c:v>211.88671875</c:v>
                </c:pt>
                <c:pt idx="6326">
                  <c:v>211.88671875</c:v>
                </c:pt>
                <c:pt idx="6327">
                  <c:v>211.9296875</c:v>
                </c:pt>
                <c:pt idx="6328">
                  <c:v>211.890625</c:v>
                </c:pt>
                <c:pt idx="6329">
                  <c:v>211.890625</c:v>
                </c:pt>
                <c:pt idx="6330">
                  <c:v>212.01171875</c:v>
                </c:pt>
                <c:pt idx="6331">
                  <c:v>211.88671875</c:v>
                </c:pt>
                <c:pt idx="6332">
                  <c:v>211.88671875</c:v>
                </c:pt>
                <c:pt idx="6333">
                  <c:v>211.85546875</c:v>
                </c:pt>
                <c:pt idx="6334">
                  <c:v>211.8828125</c:v>
                </c:pt>
                <c:pt idx="6335">
                  <c:v>212.0078125</c:v>
                </c:pt>
                <c:pt idx="6336">
                  <c:v>211.88671875</c:v>
                </c:pt>
                <c:pt idx="6337">
                  <c:v>211.88671875</c:v>
                </c:pt>
                <c:pt idx="6338">
                  <c:v>211.890625</c:v>
                </c:pt>
                <c:pt idx="6339">
                  <c:v>211.890625</c:v>
                </c:pt>
                <c:pt idx="6340">
                  <c:v>211.93359375</c:v>
                </c:pt>
                <c:pt idx="6341">
                  <c:v>211.890625</c:v>
                </c:pt>
                <c:pt idx="6342">
                  <c:v>211.890625</c:v>
                </c:pt>
                <c:pt idx="6343">
                  <c:v>211.9296875</c:v>
                </c:pt>
                <c:pt idx="6344">
                  <c:v>211.890625</c:v>
                </c:pt>
                <c:pt idx="6345">
                  <c:v>211.890625</c:v>
                </c:pt>
                <c:pt idx="6346">
                  <c:v>211.859375</c:v>
                </c:pt>
                <c:pt idx="6347">
                  <c:v>211.890625</c:v>
                </c:pt>
                <c:pt idx="6348">
                  <c:v>211.9609375</c:v>
                </c:pt>
                <c:pt idx="6349">
                  <c:v>211.88671875</c:v>
                </c:pt>
                <c:pt idx="6350">
                  <c:v>213.3515625</c:v>
                </c:pt>
                <c:pt idx="6351">
                  <c:v>211.96875</c:v>
                </c:pt>
                <c:pt idx="6352">
                  <c:v>211.89453125</c:v>
                </c:pt>
                <c:pt idx="6353">
                  <c:v>211.89453125</c:v>
                </c:pt>
                <c:pt idx="6354">
                  <c:v>211.89453125</c:v>
                </c:pt>
                <c:pt idx="6355">
                  <c:v>211.890625</c:v>
                </c:pt>
                <c:pt idx="6356">
                  <c:v>211.890625</c:v>
                </c:pt>
                <c:pt idx="6357">
                  <c:v>211.92578125</c:v>
                </c:pt>
                <c:pt idx="6358">
                  <c:v>211.921875</c:v>
                </c:pt>
                <c:pt idx="6359">
                  <c:v>211.921875</c:v>
                </c:pt>
                <c:pt idx="6360">
                  <c:v>211.9375</c:v>
                </c:pt>
                <c:pt idx="6361">
                  <c:v>211.89453125</c:v>
                </c:pt>
                <c:pt idx="6362">
                  <c:v>211.8671875</c:v>
                </c:pt>
                <c:pt idx="6363">
                  <c:v>211.8984375</c:v>
                </c:pt>
                <c:pt idx="6364">
                  <c:v>211.96484375</c:v>
                </c:pt>
                <c:pt idx="6365">
                  <c:v>211.9296875</c:v>
                </c:pt>
                <c:pt idx="6366">
                  <c:v>211.9296875</c:v>
                </c:pt>
                <c:pt idx="6367">
                  <c:v>211.9296875</c:v>
                </c:pt>
                <c:pt idx="6368">
                  <c:v>211.953125</c:v>
                </c:pt>
                <c:pt idx="6369">
                  <c:v>211.953125</c:v>
                </c:pt>
                <c:pt idx="6370">
                  <c:v>211.89453125</c:v>
                </c:pt>
                <c:pt idx="6371">
                  <c:v>211.89453125</c:v>
                </c:pt>
                <c:pt idx="6372">
                  <c:v>211.8671875</c:v>
                </c:pt>
                <c:pt idx="6373">
                  <c:v>211.94140625</c:v>
                </c:pt>
                <c:pt idx="6374">
                  <c:v>211.8984375</c:v>
                </c:pt>
                <c:pt idx="6375">
                  <c:v>211.8984375</c:v>
                </c:pt>
                <c:pt idx="6376">
                  <c:v>211.9453125</c:v>
                </c:pt>
                <c:pt idx="6377">
                  <c:v>211.94140625</c:v>
                </c:pt>
                <c:pt idx="6378">
                  <c:v>211.8984375</c:v>
                </c:pt>
                <c:pt idx="6379">
                  <c:v>211.8984375</c:v>
                </c:pt>
                <c:pt idx="6380">
                  <c:v>211.8984375</c:v>
                </c:pt>
                <c:pt idx="6381">
                  <c:v>211.8984375</c:v>
                </c:pt>
                <c:pt idx="6382">
                  <c:v>211.921875</c:v>
                </c:pt>
                <c:pt idx="6383">
                  <c:v>211.921875</c:v>
                </c:pt>
                <c:pt idx="6384">
                  <c:v>211.9609375</c:v>
                </c:pt>
                <c:pt idx="6385">
                  <c:v>211.96484375</c:v>
                </c:pt>
                <c:pt idx="6386">
                  <c:v>211.86328125</c:v>
                </c:pt>
                <c:pt idx="6387">
                  <c:v>211.9375</c:v>
                </c:pt>
                <c:pt idx="6388">
                  <c:v>211.9375</c:v>
                </c:pt>
                <c:pt idx="6389">
                  <c:v>211.89453125</c:v>
                </c:pt>
                <c:pt idx="6390">
                  <c:v>211.9296875</c:v>
                </c:pt>
                <c:pt idx="6391">
                  <c:v>211.89453125</c:v>
                </c:pt>
                <c:pt idx="6392">
                  <c:v>211.91796875</c:v>
                </c:pt>
                <c:pt idx="6393">
                  <c:v>211.91796875</c:v>
                </c:pt>
                <c:pt idx="6394">
                  <c:v>211.890625</c:v>
                </c:pt>
                <c:pt idx="6395">
                  <c:v>211.86328125</c:v>
                </c:pt>
                <c:pt idx="6396">
                  <c:v>211.89453125</c:v>
                </c:pt>
                <c:pt idx="6397">
                  <c:v>211.89453125</c:v>
                </c:pt>
                <c:pt idx="6398">
                  <c:v>211.890625</c:v>
                </c:pt>
                <c:pt idx="6399">
                  <c:v>211.921875</c:v>
                </c:pt>
                <c:pt idx="6400">
                  <c:v>211.890625</c:v>
                </c:pt>
                <c:pt idx="6401">
                  <c:v>212.015625</c:v>
                </c:pt>
                <c:pt idx="6402">
                  <c:v>211.88671875</c:v>
                </c:pt>
                <c:pt idx="6403">
                  <c:v>211.88671875</c:v>
                </c:pt>
                <c:pt idx="6404">
                  <c:v>211.890625</c:v>
                </c:pt>
                <c:pt idx="6405">
                  <c:v>212.02734375</c:v>
                </c:pt>
                <c:pt idx="6406">
                  <c:v>211.859375</c:v>
                </c:pt>
                <c:pt idx="6407">
                  <c:v>211.890625</c:v>
                </c:pt>
                <c:pt idx="6408">
                  <c:v>211.9609375</c:v>
                </c:pt>
                <c:pt idx="6409">
                  <c:v>211.96484375</c:v>
                </c:pt>
                <c:pt idx="6410">
                  <c:v>211.89453125</c:v>
                </c:pt>
                <c:pt idx="6411">
                  <c:v>211.86328125</c:v>
                </c:pt>
                <c:pt idx="6412">
                  <c:v>211.93359375</c:v>
                </c:pt>
                <c:pt idx="6413">
                  <c:v>211.89453125</c:v>
                </c:pt>
                <c:pt idx="6414">
                  <c:v>211.86328125</c:v>
                </c:pt>
                <c:pt idx="6415">
                  <c:v>211.890625</c:v>
                </c:pt>
                <c:pt idx="6416">
                  <c:v>211.93359375</c:v>
                </c:pt>
                <c:pt idx="6417">
                  <c:v>211.890625</c:v>
                </c:pt>
                <c:pt idx="6418">
                  <c:v>211.921875</c:v>
                </c:pt>
                <c:pt idx="6419">
                  <c:v>211.89453125</c:v>
                </c:pt>
                <c:pt idx="6420">
                  <c:v>211.92578125</c:v>
                </c:pt>
                <c:pt idx="6421">
                  <c:v>211.96484375</c:v>
                </c:pt>
                <c:pt idx="6422">
                  <c:v>211.89453125</c:v>
                </c:pt>
                <c:pt idx="6423">
                  <c:v>211.89453125</c:v>
                </c:pt>
                <c:pt idx="6424">
                  <c:v>211.86328125</c:v>
                </c:pt>
                <c:pt idx="6425">
                  <c:v>211.93359375</c:v>
                </c:pt>
                <c:pt idx="6426">
                  <c:v>211.890625</c:v>
                </c:pt>
                <c:pt idx="6427">
                  <c:v>211.890625</c:v>
                </c:pt>
                <c:pt idx="6428">
                  <c:v>211.96484375</c:v>
                </c:pt>
                <c:pt idx="6429">
                  <c:v>211.89453125</c:v>
                </c:pt>
                <c:pt idx="6430">
                  <c:v>211.88671875</c:v>
                </c:pt>
                <c:pt idx="6431">
                  <c:v>211.88671875</c:v>
                </c:pt>
                <c:pt idx="6432">
                  <c:v>211.91796875</c:v>
                </c:pt>
                <c:pt idx="6433">
                  <c:v>211.91796875</c:v>
                </c:pt>
                <c:pt idx="6434">
                  <c:v>211.87109375</c:v>
                </c:pt>
                <c:pt idx="6435">
                  <c:v>211.90234375</c:v>
                </c:pt>
                <c:pt idx="6436">
                  <c:v>211.9453125</c:v>
                </c:pt>
                <c:pt idx="6437">
                  <c:v>211.90234375</c:v>
                </c:pt>
                <c:pt idx="6438">
                  <c:v>211.90234375</c:v>
                </c:pt>
                <c:pt idx="6439">
                  <c:v>211.87109375</c:v>
                </c:pt>
                <c:pt idx="6440">
                  <c:v>211.90234375</c:v>
                </c:pt>
                <c:pt idx="6441">
                  <c:v>211.90234375</c:v>
                </c:pt>
                <c:pt idx="6442">
                  <c:v>211.87109375</c:v>
                </c:pt>
                <c:pt idx="6443">
                  <c:v>211.94140625</c:v>
                </c:pt>
                <c:pt idx="6444">
                  <c:v>211.90234375</c:v>
                </c:pt>
                <c:pt idx="6445">
                  <c:v>211.90234375</c:v>
                </c:pt>
                <c:pt idx="6446">
                  <c:v>211.90234375</c:v>
                </c:pt>
                <c:pt idx="6447">
                  <c:v>211.94140625</c:v>
                </c:pt>
                <c:pt idx="6448">
                  <c:v>211.9453125</c:v>
                </c:pt>
                <c:pt idx="6449">
                  <c:v>211.90234375</c:v>
                </c:pt>
                <c:pt idx="6450">
                  <c:v>211.8984375</c:v>
                </c:pt>
                <c:pt idx="6451">
                  <c:v>211.8984375</c:v>
                </c:pt>
                <c:pt idx="6452">
                  <c:v>211.8984375</c:v>
                </c:pt>
                <c:pt idx="6453">
                  <c:v>211.8984375</c:v>
                </c:pt>
                <c:pt idx="6454">
                  <c:v>211.8984375</c:v>
                </c:pt>
                <c:pt idx="6455">
                  <c:v>211.9296875</c:v>
                </c:pt>
                <c:pt idx="6456">
                  <c:v>211.93359375</c:v>
                </c:pt>
                <c:pt idx="6457">
                  <c:v>211.90234375</c:v>
                </c:pt>
                <c:pt idx="6458">
                  <c:v>211.9453125</c:v>
                </c:pt>
                <c:pt idx="6459">
                  <c:v>211.87109375</c:v>
                </c:pt>
                <c:pt idx="6460">
                  <c:v>211.8984375</c:v>
                </c:pt>
                <c:pt idx="6461">
                  <c:v>211.8984375</c:v>
                </c:pt>
                <c:pt idx="6462">
                  <c:v>211.8671875</c:v>
                </c:pt>
                <c:pt idx="6463">
                  <c:v>211.8984375</c:v>
                </c:pt>
                <c:pt idx="6464">
                  <c:v>211.8984375</c:v>
                </c:pt>
                <c:pt idx="6465">
                  <c:v>211.87109375</c:v>
                </c:pt>
                <c:pt idx="6466">
                  <c:v>211.9765625</c:v>
                </c:pt>
                <c:pt idx="6467">
                  <c:v>211.98046875</c:v>
                </c:pt>
                <c:pt idx="6468">
                  <c:v>211.90625</c:v>
                </c:pt>
                <c:pt idx="6469">
                  <c:v>211.94921875</c:v>
                </c:pt>
                <c:pt idx="6470">
                  <c:v>211.91796875</c:v>
                </c:pt>
                <c:pt idx="6471">
                  <c:v>211.90234375</c:v>
                </c:pt>
                <c:pt idx="6472">
                  <c:v>211.9296875</c:v>
                </c:pt>
                <c:pt idx="6473">
                  <c:v>211.96875</c:v>
                </c:pt>
                <c:pt idx="6474">
                  <c:v>211.8984375</c:v>
                </c:pt>
                <c:pt idx="6475">
                  <c:v>211.8984375</c:v>
                </c:pt>
                <c:pt idx="6476">
                  <c:v>211.93359375</c:v>
                </c:pt>
                <c:pt idx="6477">
                  <c:v>211.93359375</c:v>
                </c:pt>
                <c:pt idx="6478">
                  <c:v>211.97265625</c:v>
                </c:pt>
                <c:pt idx="6479">
                  <c:v>211.97265625</c:v>
                </c:pt>
                <c:pt idx="6480">
                  <c:v>211.97265625</c:v>
                </c:pt>
                <c:pt idx="6481">
                  <c:v>211.97265625</c:v>
                </c:pt>
                <c:pt idx="6482">
                  <c:v>211.9375</c:v>
                </c:pt>
                <c:pt idx="6483">
                  <c:v>211.90234375</c:v>
                </c:pt>
                <c:pt idx="6484">
                  <c:v>211.90234375</c:v>
                </c:pt>
                <c:pt idx="6485">
                  <c:v>211.90234375</c:v>
                </c:pt>
                <c:pt idx="6486">
                  <c:v>211.90234375</c:v>
                </c:pt>
                <c:pt idx="6487">
                  <c:v>211.90234375</c:v>
                </c:pt>
                <c:pt idx="6488">
                  <c:v>211.9296875</c:v>
                </c:pt>
                <c:pt idx="6489">
                  <c:v>211.9296875</c:v>
                </c:pt>
                <c:pt idx="6490">
                  <c:v>211.8984375</c:v>
                </c:pt>
                <c:pt idx="6491">
                  <c:v>211.90234375</c:v>
                </c:pt>
                <c:pt idx="6492">
                  <c:v>211.90234375</c:v>
                </c:pt>
                <c:pt idx="6493">
                  <c:v>213.359375</c:v>
                </c:pt>
                <c:pt idx="6494">
                  <c:v>211.96484375</c:v>
                </c:pt>
                <c:pt idx="6495">
                  <c:v>211.921875</c:v>
                </c:pt>
                <c:pt idx="6496">
                  <c:v>211.890625</c:v>
                </c:pt>
                <c:pt idx="6497">
                  <c:v>211.95703125</c:v>
                </c:pt>
                <c:pt idx="6498">
                  <c:v>211.91796875</c:v>
                </c:pt>
                <c:pt idx="6499">
                  <c:v>211.9296875</c:v>
                </c:pt>
                <c:pt idx="6500">
                  <c:v>211.88671875</c:v>
                </c:pt>
                <c:pt idx="6501">
                  <c:v>211.88671875</c:v>
                </c:pt>
                <c:pt idx="6502">
                  <c:v>211.88671875</c:v>
                </c:pt>
                <c:pt idx="6503">
                  <c:v>211.88671875</c:v>
                </c:pt>
                <c:pt idx="6504">
                  <c:v>211.91796875</c:v>
                </c:pt>
                <c:pt idx="6505">
                  <c:v>211.95703125</c:v>
                </c:pt>
                <c:pt idx="6506">
                  <c:v>211.8828125</c:v>
                </c:pt>
                <c:pt idx="6507">
                  <c:v>211.8828125</c:v>
                </c:pt>
                <c:pt idx="6508">
                  <c:v>211.921875</c:v>
                </c:pt>
                <c:pt idx="6509">
                  <c:v>211.88671875</c:v>
                </c:pt>
                <c:pt idx="6510">
                  <c:v>211.88671875</c:v>
                </c:pt>
                <c:pt idx="6511">
                  <c:v>211.93359375</c:v>
                </c:pt>
                <c:pt idx="6512">
                  <c:v>211.890625</c:v>
                </c:pt>
                <c:pt idx="6513">
                  <c:v>211.890625</c:v>
                </c:pt>
                <c:pt idx="6514">
                  <c:v>211.88671875</c:v>
                </c:pt>
                <c:pt idx="6515">
                  <c:v>211.88671875</c:v>
                </c:pt>
                <c:pt idx="6516">
                  <c:v>211.9296875</c:v>
                </c:pt>
                <c:pt idx="6517">
                  <c:v>211.890625</c:v>
                </c:pt>
                <c:pt idx="6518">
                  <c:v>211.890625</c:v>
                </c:pt>
                <c:pt idx="6519">
                  <c:v>211.88671875</c:v>
                </c:pt>
                <c:pt idx="6520">
                  <c:v>211.91796875</c:v>
                </c:pt>
                <c:pt idx="6521">
                  <c:v>211.9140625</c:v>
                </c:pt>
                <c:pt idx="6522">
                  <c:v>211.8828125</c:v>
                </c:pt>
                <c:pt idx="6523">
                  <c:v>211.8828125</c:v>
                </c:pt>
                <c:pt idx="6524">
                  <c:v>211.88671875</c:v>
                </c:pt>
                <c:pt idx="6525">
                  <c:v>211.88671875</c:v>
                </c:pt>
                <c:pt idx="6526">
                  <c:v>211.890625</c:v>
                </c:pt>
                <c:pt idx="6527">
                  <c:v>211.890625</c:v>
                </c:pt>
                <c:pt idx="6528">
                  <c:v>211.890625</c:v>
                </c:pt>
                <c:pt idx="6529">
                  <c:v>211.8828125</c:v>
                </c:pt>
                <c:pt idx="6530">
                  <c:v>211.921875</c:v>
                </c:pt>
                <c:pt idx="6531">
                  <c:v>212.0078125</c:v>
                </c:pt>
                <c:pt idx="6532">
                  <c:v>212.0390625</c:v>
                </c:pt>
                <c:pt idx="6533">
                  <c:v>212.03515625</c:v>
                </c:pt>
                <c:pt idx="6534">
                  <c:v>211.88671875</c:v>
                </c:pt>
                <c:pt idx="6535">
                  <c:v>211.88671875</c:v>
                </c:pt>
                <c:pt idx="6536">
                  <c:v>211.890625</c:v>
                </c:pt>
                <c:pt idx="6537">
                  <c:v>211.890625</c:v>
                </c:pt>
                <c:pt idx="6538">
                  <c:v>211.90625</c:v>
                </c:pt>
                <c:pt idx="6539">
                  <c:v>211.890625</c:v>
                </c:pt>
                <c:pt idx="6540">
                  <c:v>211.890625</c:v>
                </c:pt>
                <c:pt idx="6541">
                  <c:v>211.90234375</c:v>
                </c:pt>
                <c:pt idx="6542">
                  <c:v>211.890625</c:v>
                </c:pt>
                <c:pt idx="6543">
                  <c:v>211.890625</c:v>
                </c:pt>
                <c:pt idx="6544">
                  <c:v>211.890625</c:v>
                </c:pt>
                <c:pt idx="6545">
                  <c:v>211.88671875</c:v>
                </c:pt>
                <c:pt idx="6546">
                  <c:v>211.92578125</c:v>
                </c:pt>
                <c:pt idx="6547">
                  <c:v>211.88671875</c:v>
                </c:pt>
                <c:pt idx="6548">
                  <c:v>211.88671875</c:v>
                </c:pt>
                <c:pt idx="6549">
                  <c:v>211.88671875</c:v>
                </c:pt>
                <c:pt idx="6550">
                  <c:v>211.859375</c:v>
                </c:pt>
                <c:pt idx="6551">
                  <c:v>211.88671875</c:v>
                </c:pt>
                <c:pt idx="6552">
                  <c:v>211.9140625</c:v>
                </c:pt>
                <c:pt idx="6553">
                  <c:v>211.88671875</c:v>
                </c:pt>
                <c:pt idx="6554">
                  <c:v>211.88671875</c:v>
                </c:pt>
                <c:pt idx="6555">
                  <c:v>211.88671875</c:v>
                </c:pt>
                <c:pt idx="6556">
                  <c:v>211.91796875</c:v>
                </c:pt>
                <c:pt idx="6557">
                  <c:v>211.95703125</c:v>
                </c:pt>
                <c:pt idx="6558">
                  <c:v>211.90234375</c:v>
                </c:pt>
                <c:pt idx="6559">
                  <c:v>211.88671875</c:v>
                </c:pt>
                <c:pt idx="6560">
                  <c:v>211.88671875</c:v>
                </c:pt>
                <c:pt idx="6561">
                  <c:v>211.8828125</c:v>
                </c:pt>
                <c:pt idx="6562">
                  <c:v>211.8828125</c:v>
                </c:pt>
                <c:pt idx="6563">
                  <c:v>211.85546875</c:v>
                </c:pt>
                <c:pt idx="6564">
                  <c:v>211.88671875</c:v>
                </c:pt>
                <c:pt idx="6565">
                  <c:v>211.921875</c:v>
                </c:pt>
                <c:pt idx="6566">
                  <c:v>211.91015625</c:v>
                </c:pt>
                <c:pt idx="6567">
                  <c:v>211.91015625</c:v>
                </c:pt>
                <c:pt idx="6568">
                  <c:v>211.89453125</c:v>
                </c:pt>
                <c:pt idx="6569">
                  <c:v>211.92578125</c:v>
                </c:pt>
                <c:pt idx="6570">
                  <c:v>211.8828125</c:v>
                </c:pt>
                <c:pt idx="6571">
                  <c:v>211.89453125</c:v>
                </c:pt>
                <c:pt idx="6572">
                  <c:v>211.9296875</c:v>
                </c:pt>
                <c:pt idx="6573">
                  <c:v>211.8828125</c:v>
                </c:pt>
                <c:pt idx="6574">
                  <c:v>211.93359375</c:v>
                </c:pt>
                <c:pt idx="6575">
                  <c:v>211.88671875</c:v>
                </c:pt>
                <c:pt idx="6576">
                  <c:v>211.88671875</c:v>
                </c:pt>
                <c:pt idx="6577">
                  <c:v>211.88671875</c:v>
                </c:pt>
                <c:pt idx="6578">
                  <c:v>211.93359375</c:v>
                </c:pt>
                <c:pt idx="6579">
                  <c:v>211.9296875</c:v>
                </c:pt>
                <c:pt idx="6580">
                  <c:v>211.91796875</c:v>
                </c:pt>
                <c:pt idx="6581">
                  <c:v>211.91796875</c:v>
                </c:pt>
                <c:pt idx="6582">
                  <c:v>211.9296875</c:v>
                </c:pt>
                <c:pt idx="6583">
                  <c:v>211.88671875</c:v>
                </c:pt>
                <c:pt idx="6584">
                  <c:v>211.85546875</c:v>
                </c:pt>
                <c:pt idx="6585">
                  <c:v>211.8828125</c:v>
                </c:pt>
                <c:pt idx="6586">
                  <c:v>211.8828125</c:v>
                </c:pt>
                <c:pt idx="6587">
                  <c:v>211.8515625</c:v>
                </c:pt>
                <c:pt idx="6588">
                  <c:v>211.87890625</c:v>
                </c:pt>
                <c:pt idx="6589">
                  <c:v>211.87890625</c:v>
                </c:pt>
                <c:pt idx="6590">
                  <c:v>211.8828125</c:v>
                </c:pt>
                <c:pt idx="6591">
                  <c:v>211.8828125</c:v>
                </c:pt>
                <c:pt idx="6592">
                  <c:v>211.8984375</c:v>
                </c:pt>
                <c:pt idx="6593">
                  <c:v>211.921875</c:v>
                </c:pt>
                <c:pt idx="6594">
                  <c:v>211.8828125</c:v>
                </c:pt>
                <c:pt idx="6595">
                  <c:v>211.921875</c:v>
                </c:pt>
                <c:pt idx="6596">
                  <c:v>211.8828125</c:v>
                </c:pt>
                <c:pt idx="6597">
                  <c:v>211.8828125</c:v>
                </c:pt>
                <c:pt idx="6598">
                  <c:v>211.88671875</c:v>
                </c:pt>
                <c:pt idx="6599">
                  <c:v>211.88671875</c:v>
                </c:pt>
                <c:pt idx="6600">
                  <c:v>211.88671875</c:v>
                </c:pt>
                <c:pt idx="6601">
                  <c:v>211.85546875</c:v>
                </c:pt>
                <c:pt idx="6602">
                  <c:v>211.88671875</c:v>
                </c:pt>
                <c:pt idx="6603">
                  <c:v>211.88671875</c:v>
                </c:pt>
                <c:pt idx="6604">
                  <c:v>211.91015625</c:v>
                </c:pt>
                <c:pt idx="6605">
                  <c:v>211.91015625</c:v>
                </c:pt>
                <c:pt idx="6606">
                  <c:v>211.87890625</c:v>
                </c:pt>
                <c:pt idx="6607">
                  <c:v>211.90625</c:v>
                </c:pt>
                <c:pt idx="6608">
                  <c:v>211.875</c:v>
                </c:pt>
                <c:pt idx="6609">
                  <c:v>211.87890625</c:v>
                </c:pt>
                <c:pt idx="6610">
                  <c:v>211.921875</c:v>
                </c:pt>
                <c:pt idx="6611">
                  <c:v>211.91796875</c:v>
                </c:pt>
                <c:pt idx="6612">
                  <c:v>211.8828125</c:v>
                </c:pt>
                <c:pt idx="6613">
                  <c:v>211.8828125</c:v>
                </c:pt>
                <c:pt idx="6614">
                  <c:v>211.921875</c:v>
                </c:pt>
                <c:pt idx="6615">
                  <c:v>211.8828125</c:v>
                </c:pt>
                <c:pt idx="6616">
                  <c:v>211.8828125</c:v>
                </c:pt>
                <c:pt idx="6617">
                  <c:v>211.875</c:v>
                </c:pt>
                <c:pt idx="6618">
                  <c:v>211.94140625</c:v>
                </c:pt>
                <c:pt idx="6619">
                  <c:v>211.90234375</c:v>
                </c:pt>
                <c:pt idx="6620">
                  <c:v>211.87890625</c:v>
                </c:pt>
                <c:pt idx="6621">
                  <c:v>211.87890625</c:v>
                </c:pt>
                <c:pt idx="6622">
                  <c:v>211.8515625</c:v>
                </c:pt>
                <c:pt idx="6623">
                  <c:v>211.8828125</c:v>
                </c:pt>
                <c:pt idx="6624">
                  <c:v>211.8828125</c:v>
                </c:pt>
                <c:pt idx="6625">
                  <c:v>211.8828125</c:v>
                </c:pt>
                <c:pt idx="6626">
                  <c:v>211.921875</c:v>
                </c:pt>
                <c:pt idx="6627">
                  <c:v>211.8828125</c:v>
                </c:pt>
                <c:pt idx="6628">
                  <c:v>211.8828125</c:v>
                </c:pt>
                <c:pt idx="6629">
                  <c:v>211.8828125</c:v>
                </c:pt>
                <c:pt idx="6630">
                  <c:v>211.94921875</c:v>
                </c:pt>
                <c:pt idx="6631">
                  <c:v>211.90625</c:v>
                </c:pt>
                <c:pt idx="6632">
                  <c:v>211.90625</c:v>
                </c:pt>
                <c:pt idx="6633">
                  <c:v>211.90234375</c:v>
                </c:pt>
                <c:pt idx="6634">
                  <c:v>211.875</c:v>
                </c:pt>
                <c:pt idx="6635">
                  <c:v>211.87890625</c:v>
                </c:pt>
                <c:pt idx="6636">
                  <c:v>211.87890625</c:v>
                </c:pt>
                <c:pt idx="6637">
                  <c:v>211.91796875</c:v>
                </c:pt>
                <c:pt idx="6638">
                  <c:v>211.8828125</c:v>
                </c:pt>
                <c:pt idx="6639">
                  <c:v>211.92578125</c:v>
                </c:pt>
                <c:pt idx="6640">
                  <c:v>212.01171875</c:v>
                </c:pt>
                <c:pt idx="6641">
                  <c:v>211.92578125</c:v>
                </c:pt>
                <c:pt idx="6642">
                  <c:v>211.8828125</c:v>
                </c:pt>
                <c:pt idx="6643">
                  <c:v>212.015625</c:v>
                </c:pt>
                <c:pt idx="6644">
                  <c:v>211.921875</c:v>
                </c:pt>
                <c:pt idx="6645">
                  <c:v>211.87890625</c:v>
                </c:pt>
                <c:pt idx="6646">
                  <c:v>212.0390625</c:v>
                </c:pt>
                <c:pt idx="6647">
                  <c:v>211.91015625</c:v>
                </c:pt>
                <c:pt idx="6648">
                  <c:v>211.87890625</c:v>
                </c:pt>
                <c:pt idx="6649">
                  <c:v>211.921875</c:v>
                </c:pt>
                <c:pt idx="6650">
                  <c:v>211.8828125</c:v>
                </c:pt>
                <c:pt idx="6651">
                  <c:v>211.921875</c:v>
                </c:pt>
                <c:pt idx="6652">
                  <c:v>211.8828125</c:v>
                </c:pt>
                <c:pt idx="6653">
                  <c:v>211.91796875</c:v>
                </c:pt>
                <c:pt idx="6654">
                  <c:v>211.9140625</c:v>
                </c:pt>
                <c:pt idx="6655">
                  <c:v>211.91015625</c:v>
                </c:pt>
                <c:pt idx="6656">
                  <c:v>211.87890625</c:v>
                </c:pt>
                <c:pt idx="6657">
                  <c:v>211.87890625</c:v>
                </c:pt>
                <c:pt idx="6658">
                  <c:v>211.8828125</c:v>
                </c:pt>
                <c:pt idx="6659">
                  <c:v>211.8828125</c:v>
                </c:pt>
                <c:pt idx="6660">
                  <c:v>211.8984375</c:v>
                </c:pt>
                <c:pt idx="6661">
                  <c:v>211.88671875</c:v>
                </c:pt>
                <c:pt idx="6662">
                  <c:v>211.88671875</c:v>
                </c:pt>
                <c:pt idx="6663">
                  <c:v>211.88671875</c:v>
                </c:pt>
                <c:pt idx="6664">
                  <c:v>211.93359375</c:v>
                </c:pt>
                <c:pt idx="6665">
                  <c:v>211.9296875</c:v>
                </c:pt>
                <c:pt idx="6666">
                  <c:v>211.88671875</c:v>
                </c:pt>
                <c:pt idx="6667">
                  <c:v>211.88671875</c:v>
                </c:pt>
                <c:pt idx="6668">
                  <c:v>211.95703125</c:v>
                </c:pt>
                <c:pt idx="6669">
                  <c:v>211.91796875</c:v>
                </c:pt>
                <c:pt idx="6670">
                  <c:v>211.88671875</c:v>
                </c:pt>
                <c:pt idx="6671">
                  <c:v>211.9140625</c:v>
                </c:pt>
                <c:pt idx="6672">
                  <c:v>211.8828125</c:v>
                </c:pt>
                <c:pt idx="6673">
                  <c:v>211.921875</c:v>
                </c:pt>
                <c:pt idx="6674">
                  <c:v>211.8828125</c:v>
                </c:pt>
                <c:pt idx="6675">
                  <c:v>211.85546875</c:v>
                </c:pt>
                <c:pt idx="6676">
                  <c:v>211.953125</c:v>
                </c:pt>
                <c:pt idx="6677">
                  <c:v>211.9140625</c:v>
                </c:pt>
                <c:pt idx="6678">
                  <c:v>211.85546875</c:v>
                </c:pt>
                <c:pt idx="6679">
                  <c:v>211.88671875</c:v>
                </c:pt>
                <c:pt idx="6680">
                  <c:v>211.921875</c:v>
                </c:pt>
                <c:pt idx="6681">
                  <c:v>211.88671875</c:v>
                </c:pt>
                <c:pt idx="6682">
                  <c:v>211.95703125</c:v>
                </c:pt>
                <c:pt idx="6683">
                  <c:v>211.9140625</c:v>
                </c:pt>
                <c:pt idx="6684">
                  <c:v>211.95703125</c:v>
                </c:pt>
                <c:pt idx="6685">
                  <c:v>211.9140625</c:v>
                </c:pt>
                <c:pt idx="6686">
                  <c:v>211.8828125</c:v>
                </c:pt>
                <c:pt idx="6687">
                  <c:v>211.88671875</c:v>
                </c:pt>
                <c:pt idx="6688">
                  <c:v>211.93359375</c:v>
                </c:pt>
                <c:pt idx="6689">
                  <c:v>211.88671875</c:v>
                </c:pt>
                <c:pt idx="6690">
                  <c:v>211.88671875</c:v>
                </c:pt>
                <c:pt idx="6691">
                  <c:v>211.88671875</c:v>
                </c:pt>
                <c:pt idx="6692">
                  <c:v>211.95703125</c:v>
                </c:pt>
                <c:pt idx="6693">
                  <c:v>211.9140625</c:v>
                </c:pt>
                <c:pt idx="6694">
                  <c:v>211.88671875</c:v>
                </c:pt>
                <c:pt idx="6695">
                  <c:v>211.8828125</c:v>
                </c:pt>
                <c:pt idx="6696">
                  <c:v>211.8828125</c:v>
                </c:pt>
                <c:pt idx="6697">
                  <c:v>211.92578125</c:v>
                </c:pt>
                <c:pt idx="6698">
                  <c:v>211.88671875</c:v>
                </c:pt>
                <c:pt idx="6699">
                  <c:v>211.921875</c:v>
                </c:pt>
                <c:pt idx="6700">
                  <c:v>211.859375</c:v>
                </c:pt>
                <c:pt idx="6701">
                  <c:v>211.921875</c:v>
                </c:pt>
                <c:pt idx="6702">
                  <c:v>211.92578125</c:v>
                </c:pt>
                <c:pt idx="6703">
                  <c:v>211.8828125</c:v>
                </c:pt>
                <c:pt idx="6704">
                  <c:v>211.92578125</c:v>
                </c:pt>
                <c:pt idx="6705">
                  <c:v>211.890625</c:v>
                </c:pt>
                <c:pt idx="6706">
                  <c:v>211.91796875</c:v>
                </c:pt>
                <c:pt idx="6707">
                  <c:v>211.91796875</c:v>
                </c:pt>
                <c:pt idx="6708">
                  <c:v>211.859375</c:v>
                </c:pt>
                <c:pt idx="6709">
                  <c:v>211.859375</c:v>
                </c:pt>
                <c:pt idx="6710">
                  <c:v>211.859375</c:v>
                </c:pt>
                <c:pt idx="6711">
                  <c:v>211.859375</c:v>
                </c:pt>
                <c:pt idx="6712">
                  <c:v>211.93359375</c:v>
                </c:pt>
                <c:pt idx="6713">
                  <c:v>211.93359375</c:v>
                </c:pt>
                <c:pt idx="6714">
                  <c:v>211.890625</c:v>
                </c:pt>
                <c:pt idx="6715">
                  <c:v>211.9296875</c:v>
                </c:pt>
                <c:pt idx="6716">
                  <c:v>211.890625</c:v>
                </c:pt>
                <c:pt idx="6717">
                  <c:v>211.9296875</c:v>
                </c:pt>
                <c:pt idx="6718">
                  <c:v>211.88671875</c:v>
                </c:pt>
                <c:pt idx="6719">
                  <c:v>211.9296875</c:v>
                </c:pt>
                <c:pt idx="6720">
                  <c:v>211.88671875</c:v>
                </c:pt>
                <c:pt idx="6721">
                  <c:v>211.88671875</c:v>
                </c:pt>
                <c:pt idx="6722">
                  <c:v>211.88671875</c:v>
                </c:pt>
                <c:pt idx="6723">
                  <c:v>211.88671875</c:v>
                </c:pt>
                <c:pt idx="6724">
                  <c:v>211.88671875</c:v>
                </c:pt>
                <c:pt idx="6725">
                  <c:v>211.85546875</c:v>
                </c:pt>
                <c:pt idx="6726">
                  <c:v>211.88671875</c:v>
                </c:pt>
                <c:pt idx="6727">
                  <c:v>211.9296875</c:v>
                </c:pt>
                <c:pt idx="6728">
                  <c:v>211.859375</c:v>
                </c:pt>
                <c:pt idx="6729">
                  <c:v>211.890625</c:v>
                </c:pt>
                <c:pt idx="6730">
                  <c:v>211.921875</c:v>
                </c:pt>
                <c:pt idx="6731">
                  <c:v>211.890625</c:v>
                </c:pt>
                <c:pt idx="6732">
                  <c:v>211.88671875</c:v>
                </c:pt>
                <c:pt idx="6733">
                  <c:v>211.88671875</c:v>
                </c:pt>
                <c:pt idx="6734">
                  <c:v>211.85546875</c:v>
                </c:pt>
                <c:pt idx="6735">
                  <c:v>211.88671875</c:v>
                </c:pt>
                <c:pt idx="6736">
                  <c:v>211.921875</c:v>
                </c:pt>
                <c:pt idx="6737">
                  <c:v>211.92578125</c:v>
                </c:pt>
                <c:pt idx="6738">
                  <c:v>211.91796875</c:v>
                </c:pt>
                <c:pt idx="6739">
                  <c:v>211.91796875</c:v>
                </c:pt>
                <c:pt idx="6740">
                  <c:v>211.88671875</c:v>
                </c:pt>
                <c:pt idx="6741">
                  <c:v>211.88671875</c:v>
                </c:pt>
                <c:pt idx="6742">
                  <c:v>211.85546875</c:v>
                </c:pt>
                <c:pt idx="6743">
                  <c:v>211.85546875</c:v>
                </c:pt>
                <c:pt idx="6744">
                  <c:v>211.88671875</c:v>
                </c:pt>
                <c:pt idx="6745">
                  <c:v>211.88671875</c:v>
                </c:pt>
                <c:pt idx="6746">
                  <c:v>211.9140625</c:v>
                </c:pt>
                <c:pt idx="6747">
                  <c:v>211.9140625</c:v>
                </c:pt>
                <c:pt idx="6748">
                  <c:v>211.88671875</c:v>
                </c:pt>
                <c:pt idx="6749">
                  <c:v>211.88671875</c:v>
                </c:pt>
                <c:pt idx="6750">
                  <c:v>211.8828125</c:v>
                </c:pt>
                <c:pt idx="6751">
                  <c:v>211.8828125</c:v>
                </c:pt>
                <c:pt idx="6752">
                  <c:v>211.8515625</c:v>
                </c:pt>
                <c:pt idx="6753">
                  <c:v>211.87890625</c:v>
                </c:pt>
                <c:pt idx="6754">
                  <c:v>211.90625</c:v>
                </c:pt>
                <c:pt idx="6755">
                  <c:v>211.87890625</c:v>
                </c:pt>
                <c:pt idx="6756">
                  <c:v>211.91015625</c:v>
                </c:pt>
                <c:pt idx="6757">
                  <c:v>211.91015625</c:v>
                </c:pt>
                <c:pt idx="6758">
                  <c:v>211.8828125</c:v>
                </c:pt>
                <c:pt idx="6759">
                  <c:v>211.9140625</c:v>
                </c:pt>
                <c:pt idx="6760">
                  <c:v>211.92578125</c:v>
                </c:pt>
                <c:pt idx="6761">
                  <c:v>211.85546875</c:v>
                </c:pt>
                <c:pt idx="6762">
                  <c:v>211.8828125</c:v>
                </c:pt>
                <c:pt idx="6763">
                  <c:v>211.8828125</c:v>
                </c:pt>
                <c:pt idx="6764">
                  <c:v>211.8515625</c:v>
                </c:pt>
                <c:pt idx="6765">
                  <c:v>211.8828125</c:v>
                </c:pt>
                <c:pt idx="6766">
                  <c:v>211.8828125</c:v>
                </c:pt>
                <c:pt idx="6767">
                  <c:v>211.921875</c:v>
                </c:pt>
                <c:pt idx="6768">
                  <c:v>211.8828125</c:v>
                </c:pt>
                <c:pt idx="6769">
                  <c:v>211.8828125</c:v>
                </c:pt>
                <c:pt idx="6770">
                  <c:v>211.921875</c:v>
                </c:pt>
                <c:pt idx="6771">
                  <c:v>211.92578125</c:v>
                </c:pt>
                <c:pt idx="6772">
                  <c:v>211.953125</c:v>
                </c:pt>
                <c:pt idx="6773">
                  <c:v>211.9140625</c:v>
                </c:pt>
                <c:pt idx="6774">
                  <c:v>211.88671875</c:v>
                </c:pt>
                <c:pt idx="6775">
                  <c:v>211.88671875</c:v>
                </c:pt>
                <c:pt idx="6776">
                  <c:v>211.92578125</c:v>
                </c:pt>
                <c:pt idx="6777">
                  <c:v>211.88671875</c:v>
                </c:pt>
                <c:pt idx="6778">
                  <c:v>211.890625</c:v>
                </c:pt>
                <c:pt idx="6779">
                  <c:v>211.890625</c:v>
                </c:pt>
                <c:pt idx="6780">
                  <c:v>211.859375</c:v>
                </c:pt>
                <c:pt idx="6781">
                  <c:v>211.890625</c:v>
                </c:pt>
                <c:pt idx="6782">
                  <c:v>211.890625</c:v>
                </c:pt>
                <c:pt idx="6783">
                  <c:v>211.890625</c:v>
                </c:pt>
                <c:pt idx="6784">
                  <c:v>211.9296875</c:v>
                </c:pt>
                <c:pt idx="6785">
                  <c:v>211.859375</c:v>
                </c:pt>
                <c:pt idx="6786">
                  <c:v>211.9140625</c:v>
                </c:pt>
                <c:pt idx="6787">
                  <c:v>211.9140625</c:v>
                </c:pt>
                <c:pt idx="6788">
                  <c:v>211.94921875</c:v>
                </c:pt>
                <c:pt idx="6789">
                  <c:v>211.90625</c:v>
                </c:pt>
                <c:pt idx="6790">
                  <c:v>211.87890625</c:v>
                </c:pt>
                <c:pt idx="6791">
                  <c:v>211.87890625</c:v>
                </c:pt>
                <c:pt idx="6792">
                  <c:v>211.92578125</c:v>
                </c:pt>
                <c:pt idx="6793">
                  <c:v>211.8828125</c:v>
                </c:pt>
                <c:pt idx="6794">
                  <c:v>211.8828125</c:v>
                </c:pt>
                <c:pt idx="6795">
                  <c:v>211.92578125</c:v>
                </c:pt>
                <c:pt idx="6796">
                  <c:v>211.9140625</c:v>
                </c:pt>
                <c:pt idx="6797">
                  <c:v>211.94921875</c:v>
                </c:pt>
                <c:pt idx="6798">
                  <c:v>211.8828125</c:v>
                </c:pt>
                <c:pt idx="6799">
                  <c:v>211.91796875</c:v>
                </c:pt>
                <c:pt idx="6800">
                  <c:v>211.85546875</c:v>
                </c:pt>
                <c:pt idx="6801">
                  <c:v>211.921875</c:v>
                </c:pt>
                <c:pt idx="6802">
                  <c:v>211.8828125</c:v>
                </c:pt>
                <c:pt idx="6803">
                  <c:v>211.85546875</c:v>
                </c:pt>
                <c:pt idx="6804">
                  <c:v>211.90625</c:v>
                </c:pt>
                <c:pt idx="6805">
                  <c:v>211.90625</c:v>
                </c:pt>
                <c:pt idx="6806">
                  <c:v>211.84765625</c:v>
                </c:pt>
                <c:pt idx="6807">
                  <c:v>211.87109375</c:v>
                </c:pt>
                <c:pt idx="6808">
                  <c:v>211.90234375</c:v>
                </c:pt>
                <c:pt idx="6809">
                  <c:v>211.87890625</c:v>
                </c:pt>
                <c:pt idx="6810">
                  <c:v>211.91015625</c:v>
                </c:pt>
                <c:pt idx="6811">
                  <c:v>211.91015625</c:v>
                </c:pt>
                <c:pt idx="6812">
                  <c:v>211.8828125</c:v>
                </c:pt>
                <c:pt idx="6813">
                  <c:v>211.92578125</c:v>
                </c:pt>
                <c:pt idx="6814">
                  <c:v>211.8828125</c:v>
                </c:pt>
                <c:pt idx="6815">
                  <c:v>211.8828125</c:v>
                </c:pt>
                <c:pt idx="6816">
                  <c:v>211.8828125</c:v>
                </c:pt>
                <c:pt idx="6817">
                  <c:v>211.88671875</c:v>
                </c:pt>
                <c:pt idx="6818">
                  <c:v>211.953125</c:v>
                </c:pt>
                <c:pt idx="6819">
                  <c:v>211.90625</c:v>
                </c:pt>
                <c:pt idx="6820">
                  <c:v>211.87890625</c:v>
                </c:pt>
                <c:pt idx="6821">
                  <c:v>211.87890625</c:v>
                </c:pt>
                <c:pt idx="6822">
                  <c:v>211.87890625</c:v>
                </c:pt>
                <c:pt idx="6823">
                  <c:v>211.87890625</c:v>
                </c:pt>
                <c:pt idx="6824">
                  <c:v>211.91796875</c:v>
                </c:pt>
                <c:pt idx="6825">
                  <c:v>211.921875</c:v>
                </c:pt>
                <c:pt idx="6826">
                  <c:v>211.8515625</c:v>
                </c:pt>
                <c:pt idx="6827">
                  <c:v>211.921875</c:v>
                </c:pt>
                <c:pt idx="6828">
                  <c:v>211.8828125</c:v>
                </c:pt>
                <c:pt idx="6829">
                  <c:v>211.8515625</c:v>
                </c:pt>
                <c:pt idx="6830">
                  <c:v>211.8515625</c:v>
                </c:pt>
                <c:pt idx="6831">
                  <c:v>211.8515625</c:v>
                </c:pt>
                <c:pt idx="6832">
                  <c:v>211.8828125</c:v>
                </c:pt>
                <c:pt idx="6833">
                  <c:v>211.921875</c:v>
                </c:pt>
                <c:pt idx="6834">
                  <c:v>211.921875</c:v>
                </c:pt>
                <c:pt idx="6835">
                  <c:v>211.8828125</c:v>
                </c:pt>
                <c:pt idx="6836">
                  <c:v>211.8828125</c:v>
                </c:pt>
                <c:pt idx="6837">
                  <c:v>211.921875</c:v>
                </c:pt>
                <c:pt idx="6838">
                  <c:v>211.8828125</c:v>
                </c:pt>
                <c:pt idx="6839">
                  <c:v>211.8515625</c:v>
                </c:pt>
                <c:pt idx="6840">
                  <c:v>211.875</c:v>
                </c:pt>
                <c:pt idx="6841">
                  <c:v>211.875</c:v>
                </c:pt>
                <c:pt idx="6842">
                  <c:v>211.875</c:v>
                </c:pt>
                <c:pt idx="6843">
                  <c:v>211.9453125</c:v>
                </c:pt>
                <c:pt idx="6844">
                  <c:v>211.91796875</c:v>
                </c:pt>
                <c:pt idx="6845">
                  <c:v>211.91796875</c:v>
                </c:pt>
                <c:pt idx="6846">
                  <c:v>211.87890625</c:v>
                </c:pt>
                <c:pt idx="6847">
                  <c:v>211.87890625</c:v>
                </c:pt>
                <c:pt idx="6848">
                  <c:v>211.90234375</c:v>
                </c:pt>
                <c:pt idx="6849">
                  <c:v>211.90234375</c:v>
                </c:pt>
                <c:pt idx="6850">
                  <c:v>211.90234375</c:v>
                </c:pt>
                <c:pt idx="6851">
                  <c:v>211.90234375</c:v>
                </c:pt>
                <c:pt idx="6852">
                  <c:v>211.9453125</c:v>
                </c:pt>
                <c:pt idx="6853">
                  <c:v>211.90625</c:v>
                </c:pt>
                <c:pt idx="6854">
                  <c:v>211.8828125</c:v>
                </c:pt>
                <c:pt idx="6855">
                  <c:v>211.8828125</c:v>
                </c:pt>
                <c:pt idx="6856">
                  <c:v>211.8828125</c:v>
                </c:pt>
                <c:pt idx="6857">
                  <c:v>211.8828125</c:v>
                </c:pt>
                <c:pt idx="6858">
                  <c:v>211.92578125</c:v>
                </c:pt>
                <c:pt idx="6859">
                  <c:v>211.8828125</c:v>
                </c:pt>
                <c:pt idx="6860">
                  <c:v>211.87890625</c:v>
                </c:pt>
                <c:pt idx="6861">
                  <c:v>211.87890625</c:v>
                </c:pt>
                <c:pt idx="6862">
                  <c:v>211.87890625</c:v>
                </c:pt>
                <c:pt idx="6863">
                  <c:v>212.0078125</c:v>
                </c:pt>
                <c:pt idx="6864">
                  <c:v>212.04296875</c:v>
                </c:pt>
                <c:pt idx="6865">
                  <c:v>211.8828125</c:v>
                </c:pt>
                <c:pt idx="6866">
                  <c:v>211.9140625</c:v>
                </c:pt>
                <c:pt idx="6867">
                  <c:v>211.9140625</c:v>
                </c:pt>
                <c:pt idx="6868">
                  <c:v>211.95703125</c:v>
                </c:pt>
                <c:pt idx="6869">
                  <c:v>211.953125</c:v>
                </c:pt>
                <c:pt idx="6870">
                  <c:v>211.8984375</c:v>
                </c:pt>
                <c:pt idx="6871">
                  <c:v>211.88671875</c:v>
                </c:pt>
                <c:pt idx="6872">
                  <c:v>211.9140625</c:v>
                </c:pt>
                <c:pt idx="6873">
                  <c:v>211.8828125</c:v>
                </c:pt>
                <c:pt idx="6874">
                  <c:v>211.88671875</c:v>
                </c:pt>
                <c:pt idx="6875">
                  <c:v>211.88671875</c:v>
                </c:pt>
                <c:pt idx="6876">
                  <c:v>211.88671875</c:v>
                </c:pt>
                <c:pt idx="6877">
                  <c:v>211.88671875</c:v>
                </c:pt>
                <c:pt idx="6878">
                  <c:v>211.85546875</c:v>
                </c:pt>
                <c:pt idx="6879">
                  <c:v>211.890625</c:v>
                </c:pt>
                <c:pt idx="6880">
                  <c:v>211.890625</c:v>
                </c:pt>
                <c:pt idx="6881">
                  <c:v>211.859375</c:v>
                </c:pt>
                <c:pt idx="6882">
                  <c:v>211.9296875</c:v>
                </c:pt>
                <c:pt idx="6883">
                  <c:v>211.88671875</c:v>
                </c:pt>
                <c:pt idx="6884">
                  <c:v>211.8515625</c:v>
                </c:pt>
                <c:pt idx="6885">
                  <c:v>211.87890625</c:v>
                </c:pt>
                <c:pt idx="6886">
                  <c:v>211.91015625</c:v>
                </c:pt>
                <c:pt idx="6887">
                  <c:v>211.8828125</c:v>
                </c:pt>
                <c:pt idx="6888">
                  <c:v>211.88671875</c:v>
                </c:pt>
                <c:pt idx="6889">
                  <c:v>211.9296875</c:v>
                </c:pt>
                <c:pt idx="6890">
                  <c:v>211.9296875</c:v>
                </c:pt>
                <c:pt idx="6891">
                  <c:v>211.890625</c:v>
                </c:pt>
                <c:pt idx="6892">
                  <c:v>211.91796875</c:v>
                </c:pt>
                <c:pt idx="6893">
                  <c:v>211.91796875</c:v>
                </c:pt>
                <c:pt idx="6894">
                  <c:v>211.91796875</c:v>
                </c:pt>
                <c:pt idx="6895">
                  <c:v>211.95703125</c:v>
                </c:pt>
                <c:pt idx="6896">
                  <c:v>211.91796875</c:v>
                </c:pt>
                <c:pt idx="6897">
                  <c:v>211.88671875</c:v>
                </c:pt>
                <c:pt idx="6898">
                  <c:v>211.88671875</c:v>
                </c:pt>
                <c:pt idx="6899">
                  <c:v>211.88671875</c:v>
                </c:pt>
                <c:pt idx="6900">
                  <c:v>211.890625</c:v>
                </c:pt>
                <c:pt idx="6901">
                  <c:v>211.8828125</c:v>
                </c:pt>
                <c:pt idx="6902">
                  <c:v>211.91796875</c:v>
                </c:pt>
                <c:pt idx="6903">
                  <c:v>211.8515625</c:v>
                </c:pt>
                <c:pt idx="6904">
                  <c:v>211.8515625</c:v>
                </c:pt>
                <c:pt idx="6905">
                  <c:v>211.8828125</c:v>
                </c:pt>
                <c:pt idx="6906">
                  <c:v>211.8828125</c:v>
                </c:pt>
                <c:pt idx="6907">
                  <c:v>211.88671875</c:v>
                </c:pt>
                <c:pt idx="6908">
                  <c:v>211.91796875</c:v>
                </c:pt>
                <c:pt idx="6909">
                  <c:v>211.92578125</c:v>
                </c:pt>
                <c:pt idx="6910">
                  <c:v>211.9296875</c:v>
                </c:pt>
                <c:pt idx="6911">
                  <c:v>211.890625</c:v>
                </c:pt>
                <c:pt idx="6912">
                  <c:v>211.88671875</c:v>
                </c:pt>
                <c:pt idx="6913">
                  <c:v>211.9140625</c:v>
                </c:pt>
                <c:pt idx="6914">
                  <c:v>211.9140625</c:v>
                </c:pt>
                <c:pt idx="6915">
                  <c:v>211.8828125</c:v>
                </c:pt>
                <c:pt idx="6916">
                  <c:v>211.95703125</c:v>
                </c:pt>
                <c:pt idx="6917">
                  <c:v>211.9140625</c:v>
                </c:pt>
                <c:pt idx="6918">
                  <c:v>211.859375</c:v>
                </c:pt>
                <c:pt idx="6919">
                  <c:v>211.8828125</c:v>
                </c:pt>
                <c:pt idx="6920">
                  <c:v>211.953125</c:v>
                </c:pt>
                <c:pt idx="6921">
                  <c:v>211.94921875</c:v>
                </c:pt>
                <c:pt idx="6922">
                  <c:v>211.94921875</c:v>
                </c:pt>
                <c:pt idx="6923">
                  <c:v>211.8828125</c:v>
                </c:pt>
                <c:pt idx="6924">
                  <c:v>211.92578125</c:v>
                </c:pt>
                <c:pt idx="6925">
                  <c:v>211.921875</c:v>
                </c:pt>
                <c:pt idx="6926">
                  <c:v>211.85546875</c:v>
                </c:pt>
                <c:pt idx="6927">
                  <c:v>211.88671875</c:v>
                </c:pt>
                <c:pt idx="6928">
                  <c:v>211.92578125</c:v>
                </c:pt>
                <c:pt idx="6929">
                  <c:v>211.92578125</c:v>
                </c:pt>
                <c:pt idx="6930">
                  <c:v>211.88671875</c:v>
                </c:pt>
                <c:pt idx="6931">
                  <c:v>211.85546875</c:v>
                </c:pt>
                <c:pt idx="6932">
                  <c:v>211.8828125</c:v>
                </c:pt>
                <c:pt idx="6933">
                  <c:v>211.8828125</c:v>
                </c:pt>
                <c:pt idx="6934">
                  <c:v>211.921875</c:v>
                </c:pt>
                <c:pt idx="6935">
                  <c:v>211.88671875</c:v>
                </c:pt>
                <c:pt idx="6936">
                  <c:v>211.859375</c:v>
                </c:pt>
                <c:pt idx="6937">
                  <c:v>211.88671875</c:v>
                </c:pt>
                <c:pt idx="6938">
                  <c:v>211.9140625</c:v>
                </c:pt>
                <c:pt idx="6939">
                  <c:v>211.9140625</c:v>
                </c:pt>
                <c:pt idx="6940">
                  <c:v>211.8828125</c:v>
                </c:pt>
                <c:pt idx="6941">
                  <c:v>211.8828125</c:v>
                </c:pt>
                <c:pt idx="6942">
                  <c:v>211.85546875</c:v>
                </c:pt>
                <c:pt idx="6943">
                  <c:v>211.88671875</c:v>
                </c:pt>
                <c:pt idx="6944">
                  <c:v>211.91796875</c:v>
                </c:pt>
                <c:pt idx="6945">
                  <c:v>211.88671875</c:v>
                </c:pt>
                <c:pt idx="6946">
                  <c:v>211.9140625</c:v>
                </c:pt>
                <c:pt idx="6947">
                  <c:v>211.9609375</c:v>
                </c:pt>
                <c:pt idx="6948">
                  <c:v>211.8515625</c:v>
                </c:pt>
                <c:pt idx="6949">
                  <c:v>211.9296875</c:v>
                </c:pt>
                <c:pt idx="6950">
                  <c:v>211.94921875</c:v>
                </c:pt>
                <c:pt idx="6951">
                  <c:v>211.9140625</c:v>
                </c:pt>
                <c:pt idx="6952">
                  <c:v>211.95703125</c:v>
                </c:pt>
                <c:pt idx="6953">
                  <c:v>211.8828125</c:v>
                </c:pt>
                <c:pt idx="6954">
                  <c:v>211.8828125</c:v>
                </c:pt>
                <c:pt idx="6955">
                  <c:v>211.8828125</c:v>
                </c:pt>
                <c:pt idx="6956">
                  <c:v>211.8515625</c:v>
                </c:pt>
                <c:pt idx="6957">
                  <c:v>211.8828125</c:v>
                </c:pt>
                <c:pt idx="6958">
                  <c:v>211.8828125</c:v>
                </c:pt>
                <c:pt idx="6959">
                  <c:v>211.88671875</c:v>
                </c:pt>
                <c:pt idx="6960">
                  <c:v>211.88671875</c:v>
                </c:pt>
                <c:pt idx="6961">
                  <c:v>211.88671875</c:v>
                </c:pt>
                <c:pt idx="6962">
                  <c:v>211.921875</c:v>
                </c:pt>
                <c:pt idx="6963">
                  <c:v>211.88671875</c:v>
                </c:pt>
                <c:pt idx="6964">
                  <c:v>211.88671875</c:v>
                </c:pt>
                <c:pt idx="6965">
                  <c:v>211.95703125</c:v>
                </c:pt>
                <c:pt idx="6966">
                  <c:v>211.88671875</c:v>
                </c:pt>
                <c:pt idx="6967">
                  <c:v>211.88671875</c:v>
                </c:pt>
                <c:pt idx="6968">
                  <c:v>211.9140625</c:v>
                </c:pt>
                <c:pt idx="6969">
                  <c:v>211.9140625</c:v>
                </c:pt>
                <c:pt idx="6970">
                  <c:v>211.8828125</c:v>
                </c:pt>
                <c:pt idx="6971">
                  <c:v>211.8828125</c:v>
                </c:pt>
                <c:pt idx="6972">
                  <c:v>211.91796875</c:v>
                </c:pt>
                <c:pt idx="6973">
                  <c:v>212.05078125</c:v>
                </c:pt>
                <c:pt idx="6974">
                  <c:v>211.90234375</c:v>
                </c:pt>
                <c:pt idx="6975">
                  <c:v>211.88671875</c:v>
                </c:pt>
                <c:pt idx="6976">
                  <c:v>211.88671875</c:v>
                </c:pt>
                <c:pt idx="6977">
                  <c:v>211.85546875</c:v>
                </c:pt>
                <c:pt idx="6978">
                  <c:v>211.88671875</c:v>
                </c:pt>
                <c:pt idx="6979">
                  <c:v>211.88671875</c:v>
                </c:pt>
                <c:pt idx="6980">
                  <c:v>211.890625</c:v>
                </c:pt>
                <c:pt idx="6981">
                  <c:v>211.890625</c:v>
                </c:pt>
                <c:pt idx="6982">
                  <c:v>211.859375</c:v>
                </c:pt>
                <c:pt idx="6983">
                  <c:v>211.890625</c:v>
                </c:pt>
                <c:pt idx="6984">
                  <c:v>211.93359375</c:v>
                </c:pt>
                <c:pt idx="6985">
                  <c:v>211.875</c:v>
                </c:pt>
                <c:pt idx="6986">
                  <c:v>211.91015625</c:v>
                </c:pt>
                <c:pt idx="6987">
                  <c:v>211.91015625</c:v>
                </c:pt>
                <c:pt idx="6988">
                  <c:v>211.90625</c:v>
                </c:pt>
                <c:pt idx="6989">
                  <c:v>211.9453125</c:v>
                </c:pt>
                <c:pt idx="6990">
                  <c:v>211.87109375</c:v>
                </c:pt>
                <c:pt idx="6991">
                  <c:v>211.90234375</c:v>
                </c:pt>
                <c:pt idx="6992">
                  <c:v>211.9296875</c:v>
                </c:pt>
                <c:pt idx="6993">
                  <c:v>211.9296875</c:v>
                </c:pt>
                <c:pt idx="6994">
                  <c:v>211.8984375</c:v>
                </c:pt>
                <c:pt idx="6995">
                  <c:v>211.87109375</c:v>
                </c:pt>
                <c:pt idx="6996">
                  <c:v>211.90234375</c:v>
                </c:pt>
                <c:pt idx="6997">
                  <c:v>211.90234375</c:v>
                </c:pt>
                <c:pt idx="6998">
                  <c:v>211.875</c:v>
                </c:pt>
                <c:pt idx="6999">
                  <c:v>211.9453125</c:v>
                </c:pt>
                <c:pt idx="7000">
                  <c:v>211.9375</c:v>
                </c:pt>
                <c:pt idx="7001">
                  <c:v>211.90625</c:v>
                </c:pt>
                <c:pt idx="7002">
                  <c:v>211.90234375</c:v>
                </c:pt>
                <c:pt idx="7003">
                  <c:v>211.94140625</c:v>
                </c:pt>
                <c:pt idx="7004">
                  <c:v>211.94140625</c:v>
                </c:pt>
                <c:pt idx="7005">
                  <c:v>211.8984375</c:v>
                </c:pt>
                <c:pt idx="7006">
                  <c:v>211.87109375</c:v>
                </c:pt>
                <c:pt idx="7007">
                  <c:v>211.8984375</c:v>
                </c:pt>
                <c:pt idx="7008">
                  <c:v>211.8984375</c:v>
                </c:pt>
                <c:pt idx="7009">
                  <c:v>211.9375</c:v>
                </c:pt>
                <c:pt idx="7010">
                  <c:v>211.94140625</c:v>
                </c:pt>
                <c:pt idx="7011">
                  <c:v>211.87109375</c:v>
                </c:pt>
                <c:pt idx="7012">
                  <c:v>211.9375</c:v>
                </c:pt>
                <c:pt idx="7013">
                  <c:v>211.8984375</c:v>
                </c:pt>
                <c:pt idx="7014">
                  <c:v>211.96484375</c:v>
                </c:pt>
                <c:pt idx="7015">
                  <c:v>211.92578125</c:v>
                </c:pt>
                <c:pt idx="7016">
                  <c:v>211.97265625</c:v>
                </c:pt>
                <c:pt idx="7017">
                  <c:v>211.9296875</c:v>
                </c:pt>
                <c:pt idx="7018">
                  <c:v>211.8984375</c:v>
                </c:pt>
                <c:pt idx="7019">
                  <c:v>211.90234375</c:v>
                </c:pt>
                <c:pt idx="7020">
                  <c:v>211.90234375</c:v>
                </c:pt>
                <c:pt idx="7021">
                  <c:v>211.87109375</c:v>
                </c:pt>
                <c:pt idx="7022">
                  <c:v>211.92578125</c:v>
                </c:pt>
                <c:pt idx="7023">
                  <c:v>211.92578125</c:v>
                </c:pt>
                <c:pt idx="7024">
                  <c:v>211.8671875</c:v>
                </c:pt>
                <c:pt idx="7025">
                  <c:v>211.8984375</c:v>
                </c:pt>
                <c:pt idx="7026">
                  <c:v>211.8984375</c:v>
                </c:pt>
                <c:pt idx="7027">
                  <c:v>211.90234375</c:v>
                </c:pt>
                <c:pt idx="7028">
                  <c:v>211.9296875</c:v>
                </c:pt>
                <c:pt idx="7029">
                  <c:v>211.8984375</c:v>
                </c:pt>
                <c:pt idx="7030">
                  <c:v>211.90234375</c:v>
                </c:pt>
                <c:pt idx="7031">
                  <c:v>211.90234375</c:v>
                </c:pt>
                <c:pt idx="7032">
                  <c:v>211.87109375</c:v>
                </c:pt>
                <c:pt idx="7033">
                  <c:v>211.90234375</c:v>
                </c:pt>
                <c:pt idx="7034">
                  <c:v>211.90234375</c:v>
                </c:pt>
                <c:pt idx="7035">
                  <c:v>211.87109375</c:v>
                </c:pt>
                <c:pt idx="7036">
                  <c:v>211.9296875</c:v>
                </c:pt>
                <c:pt idx="7037">
                  <c:v>211.9296875</c:v>
                </c:pt>
                <c:pt idx="7038">
                  <c:v>211.92578125</c:v>
                </c:pt>
                <c:pt idx="7039">
                  <c:v>211.92578125</c:v>
                </c:pt>
                <c:pt idx="7040">
                  <c:v>211.87109375</c:v>
                </c:pt>
                <c:pt idx="7041">
                  <c:v>211.8984375</c:v>
                </c:pt>
                <c:pt idx="7042">
                  <c:v>211.8984375</c:v>
                </c:pt>
                <c:pt idx="7043">
                  <c:v>211.90234375</c:v>
                </c:pt>
                <c:pt idx="7044">
                  <c:v>211.93359375</c:v>
                </c:pt>
                <c:pt idx="7045">
                  <c:v>211.90625</c:v>
                </c:pt>
                <c:pt idx="7046">
                  <c:v>211.94921875</c:v>
                </c:pt>
                <c:pt idx="7047">
                  <c:v>211.90625</c:v>
                </c:pt>
                <c:pt idx="7048">
                  <c:v>211.90234375</c:v>
                </c:pt>
                <c:pt idx="7049">
                  <c:v>211.90234375</c:v>
                </c:pt>
                <c:pt idx="7050">
                  <c:v>211.90234375</c:v>
                </c:pt>
                <c:pt idx="7051">
                  <c:v>211.9375</c:v>
                </c:pt>
                <c:pt idx="7052">
                  <c:v>211.90625</c:v>
                </c:pt>
                <c:pt idx="7053">
                  <c:v>211.90625</c:v>
                </c:pt>
                <c:pt idx="7054">
                  <c:v>211.90625</c:v>
                </c:pt>
                <c:pt idx="7055">
                  <c:v>211.87890625</c:v>
                </c:pt>
                <c:pt idx="7056">
                  <c:v>211.953125</c:v>
                </c:pt>
                <c:pt idx="7057">
                  <c:v>211.91015625</c:v>
                </c:pt>
                <c:pt idx="7058">
                  <c:v>211.97265625</c:v>
                </c:pt>
                <c:pt idx="7059">
                  <c:v>211.93359375</c:v>
                </c:pt>
                <c:pt idx="7060">
                  <c:v>211.94140625</c:v>
                </c:pt>
                <c:pt idx="7061">
                  <c:v>211.90234375</c:v>
                </c:pt>
                <c:pt idx="7062">
                  <c:v>211.90234375</c:v>
                </c:pt>
                <c:pt idx="7063">
                  <c:v>211.90234375</c:v>
                </c:pt>
                <c:pt idx="7064">
                  <c:v>211.90234375</c:v>
                </c:pt>
                <c:pt idx="7065">
                  <c:v>211.90234375</c:v>
                </c:pt>
                <c:pt idx="7066">
                  <c:v>211.90234375</c:v>
                </c:pt>
                <c:pt idx="7067">
                  <c:v>211.90234375</c:v>
                </c:pt>
                <c:pt idx="7068">
                  <c:v>211.875</c:v>
                </c:pt>
                <c:pt idx="7069">
                  <c:v>211.90625</c:v>
                </c:pt>
                <c:pt idx="7070">
                  <c:v>211.953125</c:v>
                </c:pt>
                <c:pt idx="7071">
                  <c:v>211.91015625</c:v>
                </c:pt>
                <c:pt idx="7072">
                  <c:v>211.91015625</c:v>
                </c:pt>
                <c:pt idx="7073">
                  <c:v>211.91015625</c:v>
                </c:pt>
                <c:pt idx="7074">
                  <c:v>211.94140625</c:v>
                </c:pt>
                <c:pt idx="7075">
                  <c:v>211.94140625</c:v>
                </c:pt>
                <c:pt idx="7076">
                  <c:v>211.875</c:v>
                </c:pt>
                <c:pt idx="7077">
                  <c:v>211.953125</c:v>
                </c:pt>
                <c:pt idx="7078">
                  <c:v>211.90625</c:v>
                </c:pt>
                <c:pt idx="7079">
                  <c:v>211.90625</c:v>
                </c:pt>
                <c:pt idx="7080">
                  <c:v>212.03515625</c:v>
                </c:pt>
                <c:pt idx="7081">
                  <c:v>211.90234375</c:v>
                </c:pt>
                <c:pt idx="7082">
                  <c:v>211.90234375</c:v>
                </c:pt>
                <c:pt idx="7083">
                  <c:v>212.0390625</c:v>
                </c:pt>
                <c:pt idx="7084">
                  <c:v>211.90234375</c:v>
                </c:pt>
                <c:pt idx="7085">
                  <c:v>211.90625</c:v>
                </c:pt>
                <c:pt idx="7086">
                  <c:v>211.90625</c:v>
                </c:pt>
                <c:pt idx="7087">
                  <c:v>211.94140625</c:v>
                </c:pt>
                <c:pt idx="7088">
                  <c:v>211.90234375</c:v>
                </c:pt>
                <c:pt idx="7089">
                  <c:v>211.90234375</c:v>
                </c:pt>
                <c:pt idx="7090">
                  <c:v>211.8984375</c:v>
                </c:pt>
                <c:pt idx="7091">
                  <c:v>211.8984375</c:v>
                </c:pt>
                <c:pt idx="7092">
                  <c:v>211.9453125</c:v>
                </c:pt>
                <c:pt idx="7093">
                  <c:v>211.90234375</c:v>
                </c:pt>
                <c:pt idx="7094">
                  <c:v>211.90234375</c:v>
                </c:pt>
                <c:pt idx="7095">
                  <c:v>211.90625</c:v>
                </c:pt>
                <c:pt idx="7096">
                  <c:v>211.90625</c:v>
                </c:pt>
                <c:pt idx="7097">
                  <c:v>211.94921875</c:v>
                </c:pt>
                <c:pt idx="7098">
                  <c:v>211.9453125</c:v>
                </c:pt>
                <c:pt idx="7099">
                  <c:v>211.90625</c:v>
                </c:pt>
                <c:pt idx="7100">
                  <c:v>211.875</c:v>
                </c:pt>
                <c:pt idx="7101">
                  <c:v>211.90234375</c:v>
                </c:pt>
                <c:pt idx="7102">
                  <c:v>211.90234375</c:v>
                </c:pt>
                <c:pt idx="7103">
                  <c:v>211.9453125</c:v>
                </c:pt>
                <c:pt idx="7104">
                  <c:v>211.93359375</c:v>
                </c:pt>
                <c:pt idx="7105">
                  <c:v>211.93359375</c:v>
                </c:pt>
                <c:pt idx="7106">
                  <c:v>211.91015625</c:v>
                </c:pt>
                <c:pt idx="7107">
                  <c:v>211.91015625</c:v>
                </c:pt>
                <c:pt idx="7108">
                  <c:v>211.91015625</c:v>
                </c:pt>
                <c:pt idx="7109">
                  <c:v>211.9375</c:v>
                </c:pt>
                <c:pt idx="7110">
                  <c:v>211.97265625</c:v>
                </c:pt>
                <c:pt idx="7111">
                  <c:v>211.90625</c:v>
                </c:pt>
                <c:pt idx="7112">
                  <c:v>211.96484375</c:v>
                </c:pt>
                <c:pt idx="7113">
                  <c:v>211.9296875</c:v>
                </c:pt>
                <c:pt idx="7114">
                  <c:v>211.90234375</c:v>
                </c:pt>
                <c:pt idx="7115">
                  <c:v>211.94921875</c:v>
                </c:pt>
                <c:pt idx="7116">
                  <c:v>211.87890625</c:v>
                </c:pt>
                <c:pt idx="7117">
                  <c:v>211.953125</c:v>
                </c:pt>
                <c:pt idx="7118">
                  <c:v>211.953125</c:v>
                </c:pt>
                <c:pt idx="7119">
                  <c:v>211.94921875</c:v>
                </c:pt>
                <c:pt idx="7120">
                  <c:v>211.953125</c:v>
                </c:pt>
                <c:pt idx="7121">
                  <c:v>211.90625</c:v>
                </c:pt>
                <c:pt idx="7122">
                  <c:v>211.953125</c:v>
                </c:pt>
                <c:pt idx="7123">
                  <c:v>211.953125</c:v>
                </c:pt>
                <c:pt idx="7124">
                  <c:v>211.953125</c:v>
                </c:pt>
                <c:pt idx="7125">
                  <c:v>211.91015625</c:v>
                </c:pt>
                <c:pt idx="7126">
                  <c:v>211.953125</c:v>
                </c:pt>
                <c:pt idx="7127">
                  <c:v>211.953125</c:v>
                </c:pt>
                <c:pt idx="7128">
                  <c:v>211.91015625</c:v>
                </c:pt>
                <c:pt idx="7129">
                  <c:v>211.87890625</c:v>
                </c:pt>
                <c:pt idx="7130">
                  <c:v>211.90625</c:v>
                </c:pt>
                <c:pt idx="7131">
                  <c:v>211.90625</c:v>
                </c:pt>
                <c:pt idx="7132">
                  <c:v>211.9765625</c:v>
                </c:pt>
                <c:pt idx="7133">
                  <c:v>211.9375</c:v>
                </c:pt>
                <c:pt idx="7134">
                  <c:v>211.91015625</c:v>
                </c:pt>
                <c:pt idx="7135">
                  <c:v>211.9375</c:v>
                </c:pt>
                <c:pt idx="7136">
                  <c:v>211.90625</c:v>
                </c:pt>
                <c:pt idx="7137">
                  <c:v>211.90625</c:v>
                </c:pt>
                <c:pt idx="7138">
                  <c:v>211.90625</c:v>
                </c:pt>
                <c:pt idx="7139">
                  <c:v>211.87890625</c:v>
                </c:pt>
                <c:pt idx="7140">
                  <c:v>211.91015625</c:v>
                </c:pt>
                <c:pt idx="7141">
                  <c:v>211.91015625</c:v>
                </c:pt>
                <c:pt idx="7142">
                  <c:v>211.91015625</c:v>
                </c:pt>
                <c:pt idx="7143">
                  <c:v>211.91015625</c:v>
                </c:pt>
                <c:pt idx="7144">
                  <c:v>211.87890625</c:v>
                </c:pt>
                <c:pt idx="7145">
                  <c:v>211.91015625</c:v>
                </c:pt>
                <c:pt idx="7146">
                  <c:v>211.91015625</c:v>
                </c:pt>
                <c:pt idx="7147">
                  <c:v>211.87890625</c:v>
                </c:pt>
                <c:pt idx="7148">
                  <c:v>211.94921875</c:v>
                </c:pt>
                <c:pt idx="7149">
                  <c:v>211.90625</c:v>
                </c:pt>
                <c:pt idx="7150">
                  <c:v>211.9453125</c:v>
                </c:pt>
                <c:pt idx="7151">
                  <c:v>211.9453125</c:v>
                </c:pt>
                <c:pt idx="7152">
                  <c:v>211.93359375</c:v>
                </c:pt>
                <c:pt idx="7153">
                  <c:v>211.9375</c:v>
                </c:pt>
                <c:pt idx="7154">
                  <c:v>211.98046875</c:v>
                </c:pt>
                <c:pt idx="7155">
                  <c:v>211.9375</c:v>
                </c:pt>
                <c:pt idx="7156">
                  <c:v>211.94921875</c:v>
                </c:pt>
                <c:pt idx="7157">
                  <c:v>211.90625</c:v>
                </c:pt>
                <c:pt idx="7158">
                  <c:v>211.9375</c:v>
                </c:pt>
                <c:pt idx="7159">
                  <c:v>211.9375</c:v>
                </c:pt>
                <c:pt idx="7160">
                  <c:v>211.94921875</c:v>
                </c:pt>
                <c:pt idx="7161">
                  <c:v>211.94140625</c:v>
                </c:pt>
                <c:pt idx="7162">
                  <c:v>211.9453125</c:v>
                </c:pt>
                <c:pt idx="7163">
                  <c:v>211.90625</c:v>
                </c:pt>
                <c:pt idx="7164">
                  <c:v>211.8984375</c:v>
                </c:pt>
                <c:pt idx="7165">
                  <c:v>211.96875</c:v>
                </c:pt>
                <c:pt idx="7166">
                  <c:v>211.8984375</c:v>
                </c:pt>
                <c:pt idx="7167">
                  <c:v>211.97265625</c:v>
                </c:pt>
                <c:pt idx="7168">
                  <c:v>211.9921875</c:v>
                </c:pt>
                <c:pt idx="7169">
                  <c:v>211.95703125</c:v>
                </c:pt>
                <c:pt idx="7170">
                  <c:v>211.8984375</c:v>
                </c:pt>
                <c:pt idx="7171">
                  <c:v>211.8984375</c:v>
                </c:pt>
                <c:pt idx="7172">
                  <c:v>211.8984375</c:v>
                </c:pt>
                <c:pt idx="7173">
                  <c:v>211.8984375</c:v>
                </c:pt>
                <c:pt idx="7174">
                  <c:v>211.96484375</c:v>
                </c:pt>
                <c:pt idx="7175">
                  <c:v>211.92578125</c:v>
                </c:pt>
                <c:pt idx="7176">
                  <c:v>211.90625</c:v>
                </c:pt>
                <c:pt idx="7177">
                  <c:v>211.90625</c:v>
                </c:pt>
                <c:pt idx="7178">
                  <c:v>211.91015625</c:v>
                </c:pt>
                <c:pt idx="7179">
                  <c:v>211.91015625</c:v>
                </c:pt>
                <c:pt idx="7180">
                  <c:v>211.94140625</c:v>
                </c:pt>
                <c:pt idx="7181">
                  <c:v>211.9375</c:v>
                </c:pt>
                <c:pt idx="7182">
                  <c:v>211.90625</c:v>
                </c:pt>
                <c:pt idx="7183">
                  <c:v>211.9453125</c:v>
                </c:pt>
                <c:pt idx="7184">
                  <c:v>211.9765625</c:v>
                </c:pt>
                <c:pt idx="7185">
                  <c:v>211.93359375</c:v>
                </c:pt>
                <c:pt idx="7186">
                  <c:v>211.90625</c:v>
                </c:pt>
                <c:pt idx="7187">
                  <c:v>211.90625</c:v>
                </c:pt>
                <c:pt idx="7188">
                  <c:v>211.91015625</c:v>
                </c:pt>
                <c:pt idx="7189">
                  <c:v>211.91015625</c:v>
                </c:pt>
                <c:pt idx="7190">
                  <c:v>211.91015625</c:v>
                </c:pt>
                <c:pt idx="7191">
                  <c:v>211.91015625</c:v>
                </c:pt>
                <c:pt idx="7192">
                  <c:v>211.91015625</c:v>
                </c:pt>
                <c:pt idx="7193">
                  <c:v>212.03515625</c:v>
                </c:pt>
                <c:pt idx="7194">
                  <c:v>211.94921875</c:v>
                </c:pt>
                <c:pt idx="7195">
                  <c:v>211.90625</c:v>
                </c:pt>
                <c:pt idx="7196">
                  <c:v>211.9453125</c:v>
                </c:pt>
                <c:pt idx="7197">
                  <c:v>211.90234375</c:v>
                </c:pt>
                <c:pt idx="7198">
                  <c:v>211.96875</c:v>
                </c:pt>
                <c:pt idx="7199">
                  <c:v>211.9296875</c:v>
                </c:pt>
                <c:pt idx="7200">
                  <c:v>211.90234375</c:v>
                </c:pt>
                <c:pt idx="7201">
                  <c:v>211.9453125</c:v>
                </c:pt>
                <c:pt idx="7202">
                  <c:v>211.94921875</c:v>
                </c:pt>
                <c:pt idx="7203">
                  <c:v>211.87890625</c:v>
                </c:pt>
                <c:pt idx="7204">
                  <c:v>211.91015625</c:v>
                </c:pt>
                <c:pt idx="7205">
                  <c:v>211.94921875</c:v>
                </c:pt>
                <c:pt idx="7206">
                  <c:v>211.87890625</c:v>
                </c:pt>
                <c:pt idx="7207">
                  <c:v>211.9453125</c:v>
                </c:pt>
                <c:pt idx="7208">
                  <c:v>211.90625</c:v>
                </c:pt>
                <c:pt idx="7209">
                  <c:v>211.91796875</c:v>
                </c:pt>
                <c:pt idx="7210">
                  <c:v>211.9375</c:v>
                </c:pt>
                <c:pt idx="7211">
                  <c:v>211.9375</c:v>
                </c:pt>
                <c:pt idx="7212">
                  <c:v>211.91015625</c:v>
                </c:pt>
                <c:pt idx="7213">
                  <c:v>211.94140625</c:v>
                </c:pt>
                <c:pt idx="7214">
                  <c:v>211.91015625</c:v>
                </c:pt>
                <c:pt idx="7215">
                  <c:v>211.87890625</c:v>
                </c:pt>
                <c:pt idx="7216">
                  <c:v>211.91015625</c:v>
                </c:pt>
                <c:pt idx="7217">
                  <c:v>211.91015625</c:v>
                </c:pt>
                <c:pt idx="7218">
                  <c:v>211.87890625</c:v>
                </c:pt>
                <c:pt idx="7219">
                  <c:v>211.91015625</c:v>
                </c:pt>
                <c:pt idx="7220">
                  <c:v>211.94140625</c:v>
                </c:pt>
                <c:pt idx="7221">
                  <c:v>211.91015625</c:v>
                </c:pt>
                <c:pt idx="7222">
                  <c:v>211.91015625</c:v>
                </c:pt>
                <c:pt idx="7223">
                  <c:v>211.953125</c:v>
                </c:pt>
                <c:pt idx="7224">
                  <c:v>211.90625</c:v>
                </c:pt>
                <c:pt idx="7225">
                  <c:v>211.90625</c:v>
                </c:pt>
                <c:pt idx="7226">
                  <c:v>211.875</c:v>
                </c:pt>
                <c:pt idx="7227">
                  <c:v>211.90234375</c:v>
                </c:pt>
                <c:pt idx="7228">
                  <c:v>211.90234375</c:v>
                </c:pt>
                <c:pt idx="7229">
                  <c:v>211.90625</c:v>
                </c:pt>
                <c:pt idx="7230">
                  <c:v>211.90625</c:v>
                </c:pt>
                <c:pt idx="7231">
                  <c:v>211.87890625</c:v>
                </c:pt>
                <c:pt idx="7232">
                  <c:v>211.90625</c:v>
                </c:pt>
                <c:pt idx="7233">
                  <c:v>211.90625</c:v>
                </c:pt>
                <c:pt idx="7234">
                  <c:v>211.875</c:v>
                </c:pt>
                <c:pt idx="7235">
                  <c:v>211.90625</c:v>
                </c:pt>
                <c:pt idx="7236">
                  <c:v>211.9375</c:v>
                </c:pt>
                <c:pt idx="7237">
                  <c:v>211.9765625</c:v>
                </c:pt>
                <c:pt idx="7238">
                  <c:v>211.9453125</c:v>
                </c:pt>
                <c:pt idx="7239">
                  <c:v>211.94921875</c:v>
                </c:pt>
                <c:pt idx="7240">
                  <c:v>211.94921875</c:v>
                </c:pt>
                <c:pt idx="7241">
                  <c:v>211.90625</c:v>
                </c:pt>
                <c:pt idx="7242">
                  <c:v>211.90625</c:v>
                </c:pt>
                <c:pt idx="7243">
                  <c:v>211.9453125</c:v>
                </c:pt>
                <c:pt idx="7244">
                  <c:v>211.94921875</c:v>
                </c:pt>
                <c:pt idx="7245">
                  <c:v>211.9453125</c:v>
                </c:pt>
                <c:pt idx="7246">
                  <c:v>211.90234375</c:v>
                </c:pt>
                <c:pt idx="7247">
                  <c:v>211.90234375</c:v>
                </c:pt>
                <c:pt idx="7248">
                  <c:v>211.90234375</c:v>
                </c:pt>
                <c:pt idx="7249">
                  <c:v>211.90234375</c:v>
                </c:pt>
                <c:pt idx="7250">
                  <c:v>211.90234375</c:v>
                </c:pt>
                <c:pt idx="7251">
                  <c:v>211.90234375</c:v>
                </c:pt>
                <c:pt idx="7252">
                  <c:v>211.90234375</c:v>
                </c:pt>
                <c:pt idx="7253">
                  <c:v>211.875</c:v>
                </c:pt>
                <c:pt idx="7254">
                  <c:v>211.90625</c:v>
                </c:pt>
                <c:pt idx="7255">
                  <c:v>211.90625</c:v>
                </c:pt>
                <c:pt idx="7256">
                  <c:v>211.90625</c:v>
                </c:pt>
                <c:pt idx="7257">
                  <c:v>211.90625</c:v>
                </c:pt>
                <c:pt idx="7258">
                  <c:v>211.87890625</c:v>
                </c:pt>
                <c:pt idx="7259">
                  <c:v>211.9453125</c:v>
                </c:pt>
                <c:pt idx="7260">
                  <c:v>211.93359375</c:v>
                </c:pt>
                <c:pt idx="7261">
                  <c:v>211.90234375</c:v>
                </c:pt>
                <c:pt idx="7262">
                  <c:v>211.93359375</c:v>
                </c:pt>
                <c:pt idx="7263">
                  <c:v>211.9765625</c:v>
                </c:pt>
                <c:pt idx="7264">
                  <c:v>211.90625</c:v>
                </c:pt>
                <c:pt idx="7265">
                  <c:v>211.9765625</c:v>
                </c:pt>
                <c:pt idx="7266">
                  <c:v>211.9375</c:v>
                </c:pt>
                <c:pt idx="7267">
                  <c:v>211.9375</c:v>
                </c:pt>
                <c:pt idx="7268">
                  <c:v>211.96875</c:v>
                </c:pt>
                <c:pt idx="7269">
                  <c:v>211.9375</c:v>
                </c:pt>
                <c:pt idx="7270">
                  <c:v>211.98046875</c:v>
                </c:pt>
                <c:pt idx="7271">
                  <c:v>211.984375</c:v>
                </c:pt>
                <c:pt idx="7272">
                  <c:v>211.9140625</c:v>
                </c:pt>
                <c:pt idx="7273">
                  <c:v>211.9140625</c:v>
                </c:pt>
                <c:pt idx="7274">
                  <c:v>211.953125</c:v>
                </c:pt>
                <c:pt idx="7275">
                  <c:v>211.91015625</c:v>
                </c:pt>
                <c:pt idx="7276">
                  <c:v>211.91015625</c:v>
                </c:pt>
                <c:pt idx="7277">
                  <c:v>211.90234375</c:v>
                </c:pt>
                <c:pt idx="7278">
                  <c:v>211.94140625</c:v>
                </c:pt>
                <c:pt idx="7279">
                  <c:v>211.87109375</c:v>
                </c:pt>
                <c:pt idx="7280">
                  <c:v>211.90234375</c:v>
                </c:pt>
                <c:pt idx="7281">
                  <c:v>211.90234375</c:v>
                </c:pt>
                <c:pt idx="7282">
                  <c:v>211.9453125</c:v>
                </c:pt>
                <c:pt idx="7283">
                  <c:v>211.91015625</c:v>
                </c:pt>
                <c:pt idx="7284">
                  <c:v>211.91015625</c:v>
                </c:pt>
                <c:pt idx="7285">
                  <c:v>211.90625</c:v>
                </c:pt>
                <c:pt idx="7286">
                  <c:v>211.94921875</c:v>
                </c:pt>
                <c:pt idx="7287">
                  <c:v>211.875</c:v>
                </c:pt>
                <c:pt idx="7288">
                  <c:v>211.90234375</c:v>
                </c:pt>
                <c:pt idx="7289">
                  <c:v>211.90234375</c:v>
                </c:pt>
                <c:pt idx="7290">
                  <c:v>211.94921875</c:v>
                </c:pt>
                <c:pt idx="7291">
                  <c:v>211.90625</c:v>
                </c:pt>
                <c:pt idx="7292">
                  <c:v>211.90625</c:v>
                </c:pt>
                <c:pt idx="7293">
                  <c:v>211.87890625</c:v>
                </c:pt>
                <c:pt idx="7294">
                  <c:v>211.90625</c:v>
                </c:pt>
                <c:pt idx="7295">
                  <c:v>211.90625</c:v>
                </c:pt>
                <c:pt idx="7296">
                  <c:v>211.90234375</c:v>
                </c:pt>
                <c:pt idx="7297">
                  <c:v>212.0625</c:v>
                </c:pt>
                <c:pt idx="7298">
                  <c:v>211.90234375</c:v>
                </c:pt>
                <c:pt idx="7299">
                  <c:v>211.875</c:v>
                </c:pt>
                <c:pt idx="7300">
                  <c:v>211.8984375</c:v>
                </c:pt>
                <c:pt idx="7301">
                  <c:v>211.8984375</c:v>
                </c:pt>
                <c:pt idx="7302">
                  <c:v>211.92578125</c:v>
                </c:pt>
                <c:pt idx="7303">
                  <c:v>211.92578125</c:v>
                </c:pt>
                <c:pt idx="7304">
                  <c:v>212.03125</c:v>
                </c:pt>
                <c:pt idx="7305">
                  <c:v>211.90625</c:v>
                </c:pt>
                <c:pt idx="7306">
                  <c:v>211.90625</c:v>
                </c:pt>
                <c:pt idx="7307">
                  <c:v>211.90625</c:v>
                </c:pt>
                <c:pt idx="7308">
                  <c:v>211.90625</c:v>
                </c:pt>
                <c:pt idx="7309">
                  <c:v>211.94921875</c:v>
                </c:pt>
                <c:pt idx="7310">
                  <c:v>211.9453125</c:v>
                </c:pt>
                <c:pt idx="7311">
                  <c:v>211.9453125</c:v>
                </c:pt>
                <c:pt idx="7312">
                  <c:v>211.93359375</c:v>
                </c:pt>
                <c:pt idx="7313">
                  <c:v>211.93359375</c:v>
                </c:pt>
                <c:pt idx="7314">
                  <c:v>211.90234375</c:v>
                </c:pt>
                <c:pt idx="7315">
                  <c:v>211.90625</c:v>
                </c:pt>
                <c:pt idx="7316">
                  <c:v>211.97265625</c:v>
                </c:pt>
                <c:pt idx="7317">
                  <c:v>211.93359375</c:v>
                </c:pt>
                <c:pt idx="7318">
                  <c:v>211.90625</c:v>
                </c:pt>
                <c:pt idx="7319">
                  <c:v>211.90625</c:v>
                </c:pt>
                <c:pt idx="7320">
                  <c:v>211.90625</c:v>
                </c:pt>
                <c:pt idx="7321">
                  <c:v>211.9453125</c:v>
                </c:pt>
                <c:pt idx="7322">
                  <c:v>211.90625</c:v>
                </c:pt>
                <c:pt idx="7323">
                  <c:v>211.90625</c:v>
                </c:pt>
                <c:pt idx="7324">
                  <c:v>211.90625</c:v>
                </c:pt>
                <c:pt idx="7325">
                  <c:v>211.90625</c:v>
                </c:pt>
                <c:pt idx="7326">
                  <c:v>211.90625</c:v>
                </c:pt>
                <c:pt idx="7327">
                  <c:v>211.90234375</c:v>
                </c:pt>
                <c:pt idx="7328">
                  <c:v>211.90234375</c:v>
                </c:pt>
                <c:pt idx="7329">
                  <c:v>211.87109375</c:v>
                </c:pt>
                <c:pt idx="7330">
                  <c:v>211.89453125</c:v>
                </c:pt>
                <c:pt idx="7331">
                  <c:v>211.89453125</c:v>
                </c:pt>
                <c:pt idx="7332">
                  <c:v>211.90234375</c:v>
                </c:pt>
                <c:pt idx="7333">
                  <c:v>211.90234375</c:v>
                </c:pt>
                <c:pt idx="7334">
                  <c:v>211.90234375</c:v>
                </c:pt>
                <c:pt idx="7335">
                  <c:v>211.93359375</c:v>
                </c:pt>
                <c:pt idx="7336">
                  <c:v>211.93359375</c:v>
                </c:pt>
                <c:pt idx="7337">
                  <c:v>211.96875</c:v>
                </c:pt>
                <c:pt idx="7338">
                  <c:v>211.90625</c:v>
                </c:pt>
                <c:pt idx="7339">
                  <c:v>211.875</c:v>
                </c:pt>
                <c:pt idx="7340">
                  <c:v>211.9453125</c:v>
                </c:pt>
                <c:pt idx="7341">
                  <c:v>211.90625</c:v>
                </c:pt>
                <c:pt idx="7342">
                  <c:v>211.9765625</c:v>
                </c:pt>
                <c:pt idx="7343">
                  <c:v>211.9375</c:v>
                </c:pt>
                <c:pt idx="7344">
                  <c:v>211.9453125</c:v>
                </c:pt>
                <c:pt idx="7345">
                  <c:v>211.90625</c:v>
                </c:pt>
                <c:pt idx="7346">
                  <c:v>211.90625</c:v>
                </c:pt>
                <c:pt idx="7347">
                  <c:v>211.90625</c:v>
                </c:pt>
                <c:pt idx="7348">
                  <c:v>211.90625</c:v>
                </c:pt>
                <c:pt idx="7349">
                  <c:v>211.90234375</c:v>
                </c:pt>
                <c:pt idx="7350">
                  <c:v>211.90234375</c:v>
                </c:pt>
                <c:pt idx="7351">
                  <c:v>211.91796875</c:v>
                </c:pt>
                <c:pt idx="7352">
                  <c:v>211.90234375</c:v>
                </c:pt>
                <c:pt idx="7353">
                  <c:v>211.90234375</c:v>
                </c:pt>
                <c:pt idx="7354">
                  <c:v>211.9453125</c:v>
                </c:pt>
                <c:pt idx="7355">
                  <c:v>211.90234375</c:v>
                </c:pt>
                <c:pt idx="7356">
                  <c:v>211.90234375</c:v>
                </c:pt>
                <c:pt idx="7357">
                  <c:v>211.94921875</c:v>
                </c:pt>
                <c:pt idx="7358">
                  <c:v>211.9453125</c:v>
                </c:pt>
                <c:pt idx="7359">
                  <c:v>211.90234375</c:v>
                </c:pt>
                <c:pt idx="7360">
                  <c:v>211.90234375</c:v>
                </c:pt>
                <c:pt idx="7361">
                  <c:v>211.87109375</c:v>
                </c:pt>
                <c:pt idx="7362">
                  <c:v>211.8984375</c:v>
                </c:pt>
                <c:pt idx="7363">
                  <c:v>211.8984375</c:v>
                </c:pt>
                <c:pt idx="7364">
                  <c:v>211.90234375</c:v>
                </c:pt>
                <c:pt idx="7365">
                  <c:v>211.90234375</c:v>
                </c:pt>
                <c:pt idx="7366">
                  <c:v>211.875</c:v>
                </c:pt>
                <c:pt idx="7367">
                  <c:v>211.9453125</c:v>
                </c:pt>
                <c:pt idx="7368">
                  <c:v>211.93359375</c:v>
                </c:pt>
                <c:pt idx="7369">
                  <c:v>211.90234375</c:v>
                </c:pt>
                <c:pt idx="7370">
                  <c:v>211.96875</c:v>
                </c:pt>
                <c:pt idx="7371">
                  <c:v>211.96875</c:v>
                </c:pt>
                <c:pt idx="7372">
                  <c:v>211.87109375</c:v>
                </c:pt>
                <c:pt idx="7373">
                  <c:v>211.90625</c:v>
                </c:pt>
                <c:pt idx="7374">
                  <c:v>211.953125</c:v>
                </c:pt>
                <c:pt idx="7375">
                  <c:v>211.91015625</c:v>
                </c:pt>
                <c:pt idx="7376">
                  <c:v>211.94921875</c:v>
                </c:pt>
                <c:pt idx="7377">
                  <c:v>211.953125</c:v>
                </c:pt>
                <c:pt idx="7378">
                  <c:v>211.90625</c:v>
                </c:pt>
                <c:pt idx="7379">
                  <c:v>211.90625</c:v>
                </c:pt>
                <c:pt idx="7380">
                  <c:v>211.875</c:v>
                </c:pt>
                <c:pt idx="7381">
                  <c:v>211.94140625</c:v>
                </c:pt>
                <c:pt idx="7382">
                  <c:v>211.90234375</c:v>
                </c:pt>
                <c:pt idx="7383">
                  <c:v>211.87109375</c:v>
                </c:pt>
                <c:pt idx="7384">
                  <c:v>211.9375</c:v>
                </c:pt>
                <c:pt idx="7385">
                  <c:v>211.89453125</c:v>
                </c:pt>
                <c:pt idx="7386">
                  <c:v>211.8984375</c:v>
                </c:pt>
                <c:pt idx="7387">
                  <c:v>211.9375</c:v>
                </c:pt>
                <c:pt idx="7388">
                  <c:v>211.9296875</c:v>
                </c:pt>
                <c:pt idx="7389">
                  <c:v>211.93359375</c:v>
                </c:pt>
                <c:pt idx="7390">
                  <c:v>211.90625</c:v>
                </c:pt>
                <c:pt idx="7391">
                  <c:v>211.90234375</c:v>
                </c:pt>
                <c:pt idx="7392">
                  <c:v>211.90234375</c:v>
                </c:pt>
                <c:pt idx="7393">
                  <c:v>211.90234375</c:v>
                </c:pt>
                <c:pt idx="7394">
                  <c:v>211.90625</c:v>
                </c:pt>
                <c:pt idx="7395">
                  <c:v>211.90625</c:v>
                </c:pt>
                <c:pt idx="7396">
                  <c:v>211.90625</c:v>
                </c:pt>
                <c:pt idx="7397">
                  <c:v>211.91015625</c:v>
                </c:pt>
                <c:pt idx="7398">
                  <c:v>211.91015625</c:v>
                </c:pt>
                <c:pt idx="7399">
                  <c:v>211.9453125</c:v>
                </c:pt>
                <c:pt idx="7400">
                  <c:v>211.91015625</c:v>
                </c:pt>
                <c:pt idx="7401">
                  <c:v>211.87890625</c:v>
                </c:pt>
                <c:pt idx="7402">
                  <c:v>211.94921875</c:v>
                </c:pt>
                <c:pt idx="7403">
                  <c:v>211.91015625</c:v>
                </c:pt>
                <c:pt idx="7404">
                  <c:v>211.90625</c:v>
                </c:pt>
                <c:pt idx="7405">
                  <c:v>211.96875</c:v>
                </c:pt>
                <c:pt idx="7406">
                  <c:v>212.03125</c:v>
                </c:pt>
                <c:pt idx="7407">
                  <c:v>211.87109375</c:v>
                </c:pt>
                <c:pt idx="7408">
                  <c:v>211.8984375</c:v>
                </c:pt>
                <c:pt idx="7409">
                  <c:v>212.03515625</c:v>
                </c:pt>
                <c:pt idx="7410">
                  <c:v>212.03125</c:v>
                </c:pt>
                <c:pt idx="7411">
                  <c:v>211.90234375</c:v>
                </c:pt>
                <c:pt idx="7412">
                  <c:v>211.90234375</c:v>
                </c:pt>
                <c:pt idx="7413">
                  <c:v>211.90234375</c:v>
                </c:pt>
                <c:pt idx="7414">
                  <c:v>211.9453125</c:v>
                </c:pt>
                <c:pt idx="7415">
                  <c:v>211.9453125</c:v>
                </c:pt>
                <c:pt idx="7416">
                  <c:v>211.8984375</c:v>
                </c:pt>
                <c:pt idx="7417">
                  <c:v>211.8984375</c:v>
                </c:pt>
                <c:pt idx="7418">
                  <c:v>211.90234375</c:v>
                </c:pt>
                <c:pt idx="7419">
                  <c:v>211.90234375</c:v>
                </c:pt>
                <c:pt idx="7420">
                  <c:v>211.90234375</c:v>
                </c:pt>
                <c:pt idx="7421">
                  <c:v>211.9453125</c:v>
                </c:pt>
                <c:pt idx="7422">
                  <c:v>211.90625</c:v>
                </c:pt>
                <c:pt idx="7423">
                  <c:v>211.90625</c:v>
                </c:pt>
                <c:pt idx="7424">
                  <c:v>211.90234375</c:v>
                </c:pt>
                <c:pt idx="7425">
                  <c:v>211.90234375</c:v>
                </c:pt>
                <c:pt idx="7426">
                  <c:v>211.90234375</c:v>
                </c:pt>
                <c:pt idx="7427">
                  <c:v>211.8984375</c:v>
                </c:pt>
                <c:pt idx="7428">
                  <c:v>211.8984375</c:v>
                </c:pt>
                <c:pt idx="7429">
                  <c:v>211.94140625</c:v>
                </c:pt>
                <c:pt idx="7430">
                  <c:v>211.9375</c:v>
                </c:pt>
                <c:pt idx="7431">
                  <c:v>211.90234375</c:v>
                </c:pt>
                <c:pt idx="7432">
                  <c:v>211.90234375</c:v>
                </c:pt>
                <c:pt idx="7433">
                  <c:v>211.93359375</c:v>
                </c:pt>
                <c:pt idx="7434">
                  <c:v>211.90625</c:v>
                </c:pt>
                <c:pt idx="7435">
                  <c:v>211.921875</c:v>
                </c:pt>
                <c:pt idx="7436">
                  <c:v>211.90625</c:v>
                </c:pt>
                <c:pt idx="7437">
                  <c:v>211.94921875</c:v>
                </c:pt>
                <c:pt idx="7438">
                  <c:v>211.9453125</c:v>
                </c:pt>
                <c:pt idx="7439">
                  <c:v>211.9375</c:v>
                </c:pt>
                <c:pt idx="7440">
                  <c:v>211.98046875</c:v>
                </c:pt>
                <c:pt idx="7441">
                  <c:v>211.91015625</c:v>
                </c:pt>
                <c:pt idx="7442">
                  <c:v>211.9375</c:v>
                </c:pt>
                <c:pt idx="7443">
                  <c:v>211.9375</c:v>
                </c:pt>
                <c:pt idx="7444">
                  <c:v>211.9453125</c:v>
                </c:pt>
                <c:pt idx="7445">
                  <c:v>211.90234375</c:v>
                </c:pt>
                <c:pt idx="7446">
                  <c:v>211.875</c:v>
                </c:pt>
                <c:pt idx="7447">
                  <c:v>211.90625</c:v>
                </c:pt>
                <c:pt idx="7448">
                  <c:v>211.90625</c:v>
                </c:pt>
                <c:pt idx="7449">
                  <c:v>211.94921875</c:v>
                </c:pt>
                <c:pt idx="7450">
                  <c:v>211.90625</c:v>
                </c:pt>
                <c:pt idx="7451">
                  <c:v>211.875</c:v>
                </c:pt>
                <c:pt idx="7452">
                  <c:v>211.90625</c:v>
                </c:pt>
                <c:pt idx="7453">
                  <c:v>211.90625</c:v>
                </c:pt>
                <c:pt idx="7454">
                  <c:v>211.91015625</c:v>
                </c:pt>
                <c:pt idx="7455">
                  <c:v>211.94921875</c:v>
                </c:pt>
                <c:pt idx="7456">
                  <c:v>211.87890625</c:v>
                </c:pt>
                <c:pt idx="7457">
                  <c:v>211.90625</c:v>
                </c:pt>
                <c:pt idx="7458">
                  <c:v>211.90625</c:v>
                </c:pt>
                <c:pt idx="7459">
                  <c:v>211.90625</c:v>
                </c:pt>
                <c:pt idx="7460">
                  <c:v>211.90625</c:v>
                </c:pt>
                <c:pt idx="7461">
                  <c:v>211.87890625</c:v>
                </c:pt>
                <c:pt idx="7462">
                  <c:v>211.91015625</c:v>
                </c:pt>
                <c:pt idx="7463">
                  <c:v>211.91015625</c:v>
                </c:pt>
                <c:pt idx="7464">
                  <c:v>211.87890625</c:v>
                </c:pt>
                <c:pt idx="7465">
                  <c:v>211.90625</c:v>
                </c:pt>
                <c:pt idx="7466">
                  <c:v>211.94921875</c:v>
                </c:pt>
                <c:pt idx="7467">
                  <c:v>211.94921875</c:v>
                </c:pt>
                <c:pt idx="7468">
                  <c:v>211.90625</c:v>
                </c:pt>
                <c:pt idx="7469">
                  <c:v>211.87890625</c:v>
                </c:pt>
                <c:pt idx="7470">
                  <c:v>211.90625</c:v>
                </c:pt>
                <c:pt idx="7471">
                  <c:v>211.90625</c:v>
                </c:pt>
                <c:pt idx="7472">
                  <c:v>211.875</c:v>
                </c:pt>
                <c:pt idx="7473">
                  <c:v>211.90625</c:v>
                </c:pt>
                <c:pt idx="7474">
                  <c:v>211.90625</c:v>
                </c:pt>
                <c:pt idx="7475">
                  <c:v>211.90625</c:v>
                </c:pt>
                <c:pt idx="7476">
                  <c:v>211.94921875</c:v>
                </c:pt>
                <c:pt idx="7477">
                  <c:v>211.94140625</c:v>
                </c:pt>
                <c:pt idx="7478">
                  <c:v>211.90234375</c:v>
                </c:pt>
                <c:pt idx="7479">
                  <c:v>211.875</c:v>
                </c:pt>
                <c:pt idx="7480">
                  <c:v>211.875</c:v>
                </c:pt>
                <c:pt idx="7481">
                  <c:v>211.9453125</c:v>
                </c:pt>
                <c:pt idx="7482">
                  <c:v>211.93359375</c:v>
                </c:pt>
                <c:pt idx="7483">
                  <c:v>211.90625</c:v>
                </c:pt>
                <c:pt idx="7484">
                  <c:v>211.90625</c:v>
                </c:pt>
                <c:pt idx="7485">
                  <c:v>211.90625</c:v>
                </c:pt>
                <c:pt idx="7486">
                  <c:v>211.90625</c:v>
                </c:pt>
                <c:pt idx="7487">
                  <c:v>211.90625</c:v>
                </c:pt>
                <c:pt idx="7488">
                  <c:v>211.875</c:v>
                </c:pt>
                <c:pt idx="7489">
                  <c:v>211.90625</c:v>
                </c:pt>
                <c:pt idx="7490">
                  <c:v>211.9375</c:v>
                </c:pt>
                <c:pt idx="7491">
                  <c:v>211.96875</c:v>
                </c:pt>
                <c:pt idx="7492">
                  <c:v>211.96484375</c:v>
                </c:pt>
                <c:pt idx="7493">
                  <c:v>211.96484375</c:v>
                </c:pt>
                <c:pt idx="7494">
                  <c:v>211.94140625</c:v>
                </c:pt>
                <c:pt idx="7495">
                  <c:v>211.90234375</c:v>
                </c:pt>
                <c:pt idx="7496">
                  <c:v>211.90234375</c:v>
                </c:pt>
                <c:pt idx="7497">
                  <c:v>211.90234375</c:v>
                </c:pt>
                <c:pt idx="7498">
                  <c:v>211.90234375</c:v>
                </c:pt>
                <c:pt idx="7499">
                  <c:v>211.875</c:v>
                </c:pt>
                <c:pt idx="7500">
                  <c:v>211.90625</c:v>
                </c:pt>
                <c:pt idx="7501">
                  <c:v>211.94921875</c:v>
                </c:pt>
                <c:pt idx="7502">
                  <c:v>211.90234375</c:v>
                </c:pt>
                <c:pt idx="7503">
                  <c:v>211.93359375</c:v>
                </c:pt>
                <c:pt idx="7504">
                  <c:v>211.90625</c:v>
                </c:pt>
                <c:pt idx="7505">
                  <c:v>211.90625</c:v>
                </c:pt>
                <c:pt idx="7506">
                  <c:v>211.90625</c:v>
                </c:pt>
                <c:pt idx="7507">
                  <c:v>211.9453125</c:v>
                </c:pt>
                <c:pt idx="7508">
                  <c:v>211.90625</c:v>
                </c:pt>
                <c:pt idx="7509">
                  <c:v>211.90625</c:v>
                </c:pt>
                <c:pt idx="7510">
                  <c:v>211.97265625</c:v>
                </c:pt>
                <c:pt idx="7511">
                  <c:v>211.9296875</c:v>
                </c:pt>
                <c:pt idx="7512">
                  <c:v>211.90234375</c:v>
                </c:pt>
                <c:pt idx="7513">
                  <c:v>211.90234375</c:v>
                </c:pt>
                <c:pt idx="7514">
                  <c:v>211.90234375</c:v>
                </c:pt>
                <c:pt idx="7515">
                  <c:v>211.9453125</c:v>
                </c:pt>
                <c:pt idx="7516">
                  <c:v>211.90234375</c:v>
                </c:pt>
                <c:pt idx="7517">
                  <c:v>212.0390625</c:v>
                </c:pt>
                <c:pt idx="7518">
                  <c:v>212.03515625</c:v>
                </c:pt>
                <c:pt idx="7519">
                  <c:v>211.90234375</c:v>
                </c:pt>
                <c:pt idx="7520">
                  <c:v>212.0390625</c:v>
                </c:pt>
                <c:pt idx="7521">
                  <c:v>211.90625</c:v>
                </c:pt>
                <c:pt idx="7522">
                  <c:v>211.90625</c:v>
                </c:pt>
                <c:pt idx="7523">
                  <c:v>211.9765625</c:v>
                </c:pt>
                <c:pt idx="7524">
                  <c:v>211.9765625</c:v>
                </c:pt>
                <c:pt idx="7525">
                  <c:v>211.97265625</c:v>
                </c:pt>
                <c:pt idx="7526">
                  <c:v>211.90234375</c:v>
                </c:pt>
                <c:pt idx="7527">
                  <c:v>211.90234375</c:v>
                </c:pt>
                <c:pt idx="7528">
                  <c:v>211.94921875</c:v>
                </c:pt>
                <c:pt idx="7529">
                  <c:v>211.953125</c:v>
                </c:pt>
                <c:pt idx="7530">
                  <c:v>211.90625</c:v>
                </c:pt>
                <c:pt idx="7531">
                  <c:v>211.93359375</c:v>
                </c:pt>
                <c:pt idx="7532">
                  <c:v>211.93359375</c:v>
                </c:pt>
                <c:pt idx="7533">
                  <c:v>211.9765625</c:v>
                </c:pt>
                <c:pt idx="7534">
                  <c:v>211.9765625</c:v>
                </c:pt>
                <c:pt idx="7535">
                  <c:v>211.93359375</c:v>
                </c:pt>
                <c:pt idx="7536">
                  <c:v>211.91015625</c:v>
                </c:pt>
                <c:pt idx="7537">
                  <c:v>211.91015625</c:v>
                </c:pt>
                <c:pt idx="7538">
                  <c:v>211.97265625</c:v>
                </c:pt>
                <c:pt idx="7539">
                  <c:v>211.9296875</c:v>
                </c:pt>
                <c:pt idx="7540">
                  <c:v>211.8984375</c:v>
                </c:pt>
                <c:pt idx="7541">
                  <c:v>211.92578125</c:v>
                </c:pt>
                <c:pt idx="7542">
                  <c:v>211.8984375</c:v>
                </c:pt>
                <c:pt idx="7543">
                  <c:v>211.90234375</c:v>
                </c:pt>
                <c:pt idx="7544">
                  <c:v>211.9453125</c:v>
                </c:pt>
                <c:pt idx="7545">
                  <c:v>211.90234375</c:v>
                </c:pt>
                <c:pt idx="7546">
                  <c:v>211.90234375</c:v>
                </c:pt>
                <c:pt idx="7547">
                  <c:v>211.9453125</c:v>
                </c:pt>
                <c:pt idx="7548">
                  <c:v>211.9375</c:v>
                </c:pt>
                <c:pt idx="7549">
                  <c:v>211.9375</c:v>
                </c:pt>
                <c:pt idx="7550">
                  <c:v>211.9453125</c:v>
                </c:pt>
                <c:pt idx="7551">
                  <c:v>211.90625</c:v>
                </c:pt>
                <c:pt idx="7552">
                  <c:v>211.9453125</c:v>
                </c:pt>
                <c:pt idx="7553">
                  <c:v>211.90234375</c:v>
                </c:pt>
                <c:pt idx="7554">
                  <c:v>211.90234375</c:v>
                </c:pt>
                <c:pt idx="7555">
                  <c:v>211.90234375</c:v>
                </c:pt>
                <c:pt idx="7556">
                  <c:v>211.93359375</c:v>
                </c:pt>
                <c:pt idx="7557">
                  <c:v>211.93359375</c:v>
                </c:pt>
                <c:pt idx="7558">
                  <c:v>211.90625</c:v>
                </c:pt>
                <c:pt idx="7559">
                  <c:v>211.9375</c:v>
                </c:pt>
                <c:pt idx="7560">
                  <c:v>211.90625</c:v>
                </c:pt>
                <c:pt idx="7561">
                  <c:v>211.94921875</c:v>
                </c:pt>
                <c:pt idx="7562">
                  <c:v>211.91015625</c:v>
                </c:pt>
                <c:pt idx="7563">
                  <c:v>211.91015625</c:v>
                </c:pt>
                <c:pt idx="7564">
                  <c:v>211.90625</c:v>
                </c:pt>
                <c:pt idx="7565">
                  <c:v>211.94921875</c:v>
                </c:pt>
                <c:pt idx="7566">
                  <c:v>211.90625</c:v>
                </c:pt>
                <c:pt idx="7567">
                  <c:v>211.94921875</c:v>
                </c:pt>
                <c:pt idx="7568">
                  <c:v>211.9375</c:v>
                </c:pt>
                <c:pt idx="7569">
                  <c:v>211.91015625</c:v>
                </c:pt>
                <c:pt idx="7570">
                  <c:v>211.94921875</c:v>
                </c:pt>
                <c:pt idx="7571">
                  <c:v>211.90625</c:v>
                </c:pt>
                <c:pt idx="7572">
                  <c:v>211.90234375</c:v>
                </c:pt>
                <c:pt idx="7573">
                  <c:v>211.90234375</c:v>
                </c:pt>
                <c:pt idx="7574">
                  <c:v>211.94921875</c:v>
                </c:pt>
                <c:pt idx="7575">
                  <c:v>211.90625</c:v>
                </c:pt>
                <c:pt idx="7576">
                  <c:v>211.94921875</c:v>
                </c:pt>
                <c:pt idx="7577">
                  <c:v>211.90625</c:v>
                </c:pt>
                <c:pt idx="7578">
                  <c:v>211.94921875</c:v>
                </c:pt>
                <c:pt idx="7579">
                  <c:v>211.875</c:v>
                </c:pt>
                <c:pt idx="7580">
                  <c:v>211.9296875</c:v>
                </c:pt>
                <c:pt idx="7581">
                  <c:v>211.97265625</c:v>
                </c:pt>
                <c:pt idx="7582">
                  <c:v>211.9296875</c:v>
                </c:pt>
                <c:pt idx="7583">
                  <c:v>211.9296875</c:v>
                </c:pt>
                <c:pt idx="7584">
                  <c:v>211.97265625</c:v>
                </c:pt>
                <c:pt idx="7585">
                  <c:v>211.97265625</c:v>
                </c:pt>
                <c:pt idx="7586">
                  <c:v>211.90234375</c:v>
                </c:pt>
                <c:pt idx="7587">
                  <c:v>211.90234375</c:v>
                </c:pt>
                <c:pt idx="7588">
                  <c:v>211.8984375</c:v>
                </c:pt>
                <c:pt idx="7589">
                  <c:v>211.93359375</c:v>
                </c:pt>
                <c:pt idx="7590">
                  <c:v>211.96875</c:v>
                </c:pt>
                <c:pt idx="7591">
                  <c:v>211.93359375</c:v>
                </c:pt>
                <c:pt idx="7592">
                  <c:v>211.875</c:v>
                </c:pt>
                <c:pt idx="7593">
                  <c:v>211.9453125</c:v>
                </c:pt>
                <c:pt idx="7594">
                  <c:v>211.94921875</c:v>
                </c:pt>
                <c:pt idx="7595">
                  <c:v>211.9375</c:v>
                </c:pt>
                <c:pt idx="7596">
                  <c:v>211.90234375</c:v>
                </c:pt>
                <c:pt idx="7597">
                  <c:v>211.90234375</c:v>
                </c:pt>
                <c:pt idx="7598">
                  <c:v>211.90234375</c:v>
                </c:pt>
                <c:pt idx="7599">
                  <c:v>211.953125</c:v>
                </c:pt>
                <c:pt idx="7600">
                  <c:v>211.91015625</c:v>
                </c:pt>
                <c:pt idx="7601">
                  <c:v>211.953125</c:v>
                </c:pt>
                <c:pt idx="7602">
                  <c:v>211.9140625</c:v>
                </c:pt>
                <c:pt idx="7603">
                  <c:v>211.9453125</c:v>
                </c:pt>
                <c:pt idx="7604">
                  <c:v>211.98828125</c:v>
                </c:pt>
                <c:pt idx="7605">
                  <c:v>211.9453125</c:v>
                </c:pt>
                <c:pt idx="7606">
                  <c:v>211.9453125</c:v>
                </c:pt>
                <c:pt idx="7607">
                  <c:v>211.98828125</c:v>
                </c:pt>
                <c:pt idx="7608">
                  <c:v>211.95703125</c:v>
                </c:pt>
                <c:pt idx="7609">
                  <c:v>211.9140625</c:v>
                </c:pt>
                <c:pt idx="7610">
                  <c:v>211.95703125</c:v>
                </c:pt>
                <c:pt idx="7611">
                  <c:v>211.9140625</c:v>
                </c:pt>
                <c:pt idx="7612">
                  <c:v>211.94140625</c:v>
                </c:pt>
                <c:pt idx="7613">
                  <c:v>211.94140625</c:v>
                </c:pt>
                <c:pt idx="7614">
                  <c:v>211.9140625</c:v>
                </c:pt>
                <c:pt idx="7615">
                  <c:v>211.8828125</c:v>
                </c:pt>
                <c:pt idx="7616">
                  <c:v>211.98046875</c:v>
                </c:pt>
                <c:pt idx="7617">
                  <c:v>211.94921875</c:v>
                </c:pt>
                <c:pt idx="7618">
                  <c:v>211.921875</c:v>
                </c:pt>
                <c:pt idx="7619">
                  <c:v>211.921875</c:v>
                </c:pt>
                <c:pt idx="7620">
                  <c:v>211.921875</c:v>
                </c:pt>
                <c:pt idx="7621">
                  <c:v>211.95703125</c:v>
                </c:pt>
                <c:pt idx="7622">
                  <c:v>211.91796875</c:v>
                </c:pt>
                <c:pt idx="7623">
                  <c:v>211.88671875</c:v>
                </c:pt>
                <c:pt idx="7624">
                  <c:v>211.9140625</c:v>
                </c:pt>
                <c:pt idx="7625">
                  <c:v>211.9140625</c:v>
                </c:pt>
                <c:pt idx="7626">
                  <c:v>211.9140625</c:v>
                </c:pt>
                <c:pt idx="7627">
                  <c:v>211.9140625</c:v>
                </c:pt>
                <c:pt idx="7628">
                  <c:v>212.08203125</c:v>
                </c:pt>
                <c:pt idx="7629">
                  <c:v>211.9453125</c:v>
                </c:pt>
                <c:pt idx="7630">
                  <c:v>212.0546875</c:v>
                </c:pt>
                <c:pt idx="7631">
                  <c:v>211.921875</c:v>
                </c:pt>
                <c:pt idx="7632">
                  <c:v>211.99609375</c:v>
                </c:pt>
                <c:pt idx="7633">
                  <c:v>211.921875</c:v>
                </c:pt>
                <c:pt idx="7634">
                  <c:v>211.9921875</c:v>
                </c:pt>
                <c:pt idx="7635">
                  <c:v>211.9921875</c:v>
                </c:pt>
                <c:pt idx="7636">
                  <c:v>211.9453125</c:v>
                </c:pt>
                <c:pt idx="7637">
                  <c:v>211.98828125</c:v>
                </c:pt>
                <c:pt idx="7638">
                  <c:v>211.88671875</c:v>
                </c:pt>
                <c:pt idx="7639">
                  <c:v>211.9140625</c:v>
                </c:pt>
                <c:pt idx="7640">
                  <c:v>211.9140625</c:v>
                </c:pt>
                <c:pt idx="7641">
                  <c:v>211.9296875</c:v>
                </c:pt>
                <c:pt idx="7642">
                  <c:v>211.9453125</c:v>
                </c:pt>
                <c:pt idx="7643">
                  <c:v>211.9453125</c:v>
                </c:pt>
                <c:pt idx="7644">
                  <c:v>211.9140625</c:v>
                </c:pt>
                <c:pt idx="7645">
                  <c:v>211.9140625</c:v>
                </c:pt>
                <c:pt idx="7646">
                  <c:v>211.88671875</c:v>
                </c:pt>
                <c:pt idx="7647">
                  <c:v>211.91796875</c:v>
                </c:pt>
                <c:pt idx="7648">
                  <c:v>211.98828125</c:v>
                </c:pt>
                <c:pt idx="7649">
                  <c:v>211.94140625</c:v>
                </c:pt>
                <c:pt idx="7650">
                  <c:v>211.91015625</c:v>
                </c:pt>
                <c:pt idx="7651">
                  <c:v>211.95703125</c:v>
                </c:pt>
                <c:pt idx="7652">
                  <c:v>211.9453125</c:v>
                </c:pt>
                <c:pt idx="7653">
                  <c:v>211.9453125</c:v>
                </c:pt>
                <c:pt idx="7654">
                  <c:v>211.88671875</c:v>
                </c:pt>
                <c:pt idx="7655">
                  <c:v>211.96484375</c:v>
                </c:pt>
                <c:pt idx="7656">
                  <c:v>211.9609375</c:v>
                </c:pt>
                <c:pt idx="7657">
                  <c:v>211.91796875</c:v>
                </c:pt>
                <c:pt idx="7658">
                  <c:v>211.98828125</c:v>
                </c:pt>
                <c:pt idx="7659">
                  <c:v>211.9453125</c:v>
                </c:pt>
                <c:pt idx="7660">
                  <c:v>211.9453125</c:v>
                </c:pt>
                <c:pt idx="7661">
                  <c:v>211.98828125</c:v>
                </c:pt>
                <c:pt idx="7662">
                  <c:v>211.95703125</c:v>
                </c:pt>
                <c:pt idx="7663">
                  <c:v>211.94140625</c:v>
                </c:pt>
                <c:pt idx="7664">
                  <c:v>211.95703125</c:v>
                </c:pt>
                <c:pt idx="7665">
                  <c:v>211.9140625</c:v>
                </c:pt>
                <c:pt idx="7666">
                  <c:v>211.95703125</c:v>
                </c:pt>
                <c:pt idx="7667">
                  <c:v>211.9609375</c:v>
                </c:pt>
                <c:pt idx="7668">
                  <c:v>211.91796875</c:v>
                </c:pt>
                <c:pt idx="7669">
                  <c:v>211.91796875</c:v>
                </c:pt>
                <c:pt idx="7670">
                  <c:v>211.88671875</c:v>
                </c:pt>
                <c:pt idx="7671">
                  <c:v>211.9140625</c:v>
                </c:pt>
                <c:pt idx="7672">
                  <c:v>211.9140625</c:v>
                </c:pt>
                <c:pt idx="7673">
                  <c:v>211.9140625</c:v>
                </c:pt>
                <c:pt idx="7674">
                  <c:v>211.9140625</c:v>
                </c:pt>
                <c:pt idx="7675">
                  <c:v>211.88671875</c:v>
                </c:pt>
                <c:pt idx="7676">
                  <c:v>211.9140625</c:v>
                </c:pt>
                <c:pt idx="7677">
                  <c:v>211.9140625</c:v>
                </c:pt>
                <c:pt idx="7678">
                  <c:v>211.9140625</c:v>
                </c:pt>
                <c:pt idx="7679">
                  <c:v>211.94140625</c:v>
                </c:pt>
                <c:pt idx="7680">
                  <c:v>211.9140625</c:v>
                </c:pt>
                <c:pt idx="7681">
                  <c:v>211.8828125</c:v>
                </c:pt>
                <c:pt idx="7682">
                  <c:v>211.9140625</c:v>
                </c:pt>
                <c:pt idx="7683">
                  <c:v>211.9140625</c:v>
                </c:pt>
                <c:pt idx="7684">
                  <c:v>211.9609375</c:v>
                </c:pt>
                <c:pt idx="7685">
                  <c:v>211.9609375</c:v>
                </c:pt>
                <c:pt idx="7686">
                  <c:v>211.88671875</c:v>
                </c:pt>
                <c:pt idx="7687">
                  <c:v>211.9140625</c:v>
                </c:pt>
                <c:pt idx="7688">
                  <c:v>211.9140625</c:v>
                </c:pt>
                <c:pt idx="7689">
                  <c:v>211.88671875</c:v>
                </c:pt>
                <c:pt idx="7690">
                  <c:v>211.96484375</c:v>
                </c:pt>
                <c:pt idx="7691">
                  <c:v>211.9609375</c:v>
                </c:pt>
                <c:pt idx="7692">
                  <c:v>211.94921875</c:v>
                </c:pt>
                <c:pt idx="7693">
                  <c:v>211.94921875</c:v>
                </c:pt>
                <c:pt idx="7694">
                  <c:v>211.89453125</c:v>
                </c:pt>
                <c:pt idx="7695">
                  <c:v>211.921875</c:v>
                </c:pt>
                <c:pt idx="7696">
                  <c:v>211.921875</c:v>
                </c:pt>
                <c:pt idx="7697">
                  <c:v>211.890625</c:v>
                </c:pt>
                <c:pt idx="7698">
                  <c:v>211.921875</c:v>
                </c:pt>
                <c:pt idx="7699">
                  <c:v>211.921875</c:v>
                </c:pt>
                <c:pt idx="7700">
                  <c:v>211.921875</c:v>
                </c:pt>
                <c:pt idx="7701">
                  <c:v>211.921875</c:v>
                </c:pt>
                <c:pt idx="7702">
                  <c:v>211.921875</c:v>
                </c:pt>
                <c:pt idx="7703">
                  <c:v>211.9609375</c:v>
                </c:pt>
                <c:pt idx="7704">
                  <c:v>211.91796875</c:v>
                </c:pt>
                <c:pt idx="7705">
                  <c:v>211.890625</c:v>
                </c:pt>
                <c:pt idx="7706">
                  <c:v>211.91796875</c:v>
                </c:pt>
                <c:pt idx="7707">
                  <c:v>211.953125</c:v>
                </c:pt>
                <c:pt idx="7708">
                  <c:v>211.890625</c:v>
                </c:pt>
                <c:pt idx="7709">
                  <c:v>211.91796875</c:v>
                </c:pt>
                <c:pt idx="7710">
                  <c:v>211.91796875</c:v>
                </c:pt>
                <c:pt idx="7711">
                  <c:v>211.921875</c:v>
                </c:pt>
                <c:pt idx="7712">
                  <c:v>211.94921875</c:v>
                </c:pt>
                <c:pt idx="7713">
                  <c:v>211.921875</c:v>
                </c:pt>
                <c:pt idx="7714">
                  <c:v>211.921875</c:v>
                </c:pt>
                <c:pt idx="7715">
                  <c:v>213.24609375</c:v>
                </c:pt>
                <c:pt idx="7716">
                  <c:v>211.96484375</c:v>
                </c:pt>
                <c:pt idx="7717">
                  <c:v>211.94921875</c:v>
                </c:pt>
                <c:pt idx="7718">
                  <c:v>211.96484375</c:v>
                </c:pt>
                <c:pt idx="7719">
                  <c:v>211.92578125</c:v>
                </c:pt>
                <c:pt idx="7720">
                  <c:v>211.95703125</c:v>
                </c:pt>
                <c:pt idx="7721">
                  <c:v>211.9296875</c:v>
                </c:pt>
                <c:pt idx="7722">
                  <c:v>211.92578125</c:v>
                </c:pt>
                <c:pt idx="7723">
                  <c:v>211.921875</c:v>
                </c:pt>
                <c:pt idx="7724">
                  <c:v>212.05078125</c:v>
                </c:pt>
                <c:pt idx="7725">
                  <c:v>211.921875</c:v>
                </c:pt>
                <c:pt idx="7726">
                  <c:v>211.89453125</c:v>
                </c:pt>
                <c:pt idx="7727">
                  <c:v>211.92578125</c:v>
                </c:pt>
                <c:pt idx="7728">
                  <c:v>211.953125</c:v>
                </c:pt>
                <c:pt idx="7729">
                  <c:v>212.08984375</c:v>
                </c:pt>
                <c:pt idx="7730">
                  <c:v>212.0546875</c:v>
                </c:pt>
                <c:pt idx="7731">
                  <c:v>211.890625</c:v>
                </c:pt>
                <c:pt idx="7732">
                  <c:v>212.05859375</c:v>
                </c:pt>
                <c:pt idx="7733">
                  <c:v>211.96875</c:v>
                </c:pt>
                <c:pt idx="7734">
                  <c:v>211.9140625</c:v>
                </c:pt>
                <c:pt idx="7735">
                  <c:v>211.9140625</c:v>
                </c:pt>
                <c:pt idx="7736">
                  <c:v>211.91796875</c:v>
                </c:pt>
                <c:pt idx="7737">
                  <c:v>211.9453125</c:v>
                </c:pt>
                <c:pt idx="7738">
                  <c:v>211.91796875</c:v>
                </c:pt>
                <c:pt idx="7739">
                  <c:v>211.92578125</c:v>
                </c:pt>
                <c:pt idx="7740">
                  <c:v>211.92578125</c:v>
                </c:pt>
                <c:pt idx="7741">
                  <c:v>211.8984375</c:v>
                </c:pt>
                <c:pt idx="7742">
                  <c:v>211.921875</c:v>
                </c:pt>
                <c:pt idx="7743">
                  <c:v>211.9609375</c:v>
                </c:pt>
                <c:pt idx="7744">
                  <c:v>211.91796875</c:v>
                </c:pt>
                <c:pt idx="7745">
                  <c:v>211.91796875</c:v>
                </c:pt>
                <c:pt idx="7746">
                  <c:v>211.89453125</c:v>
                </c:pt>
                <c:pt idx="7747">
                  <c:v>211.921875</c:v>
                </c:pt>
                <c:pt idx="7748">
                  <c:v>211.921875</c:v>
                </c:pt>
                <c:pt idx="7749">
                  <c:v>211.89453125</c:v>
                </c:pt>
                <c:pt idx="7750">
                  <c:v>211.92578125</c:v>
                </c:pt>
                <c:pt idx="7751">
                  <c:v>211.92578125</c:v>
                </c:pt>
                <c:pt idx="7752">
                  <c:v>211.921875</c:v>
                </c:pt>
                <c:pt idx="7753">
                  <c:v>211.9609375</c:v>
                </c:pt>
                <c:pt idx="7754">
                  <c:v>211.91796875</c:v>
                </c:pt>
                <c:pt idx="7755">
                  <c:v>211.94921875</c:v>
                </c:pt>
                <c:pt idx="7756">
                  <c:v>211.921875</c:v>
                </c:pt>
                <c:pt idx="7757">
                  <c:v>211.8984375</c:v>
                </c:pt>
                <c:pt idx="7758">
                  <c:v>211.95703125</c:v>
                </c:pt>
                <c:pt idx="7759">
                  <c:v>211.95703125</c:v>
                </c:pt>
                <c:pt idx="7760">
                  <c:v>211.92578125</c:v>
                </c:pt>
                <c:pt idx="7761">
                  <c:v>211.95703125</c:v>
                </c:pt>
                <c:pt idx="7762">
                  <c:v>211.97265625</c:v>
                </c:pt>
                <c:pt idx="7763">
                  <c:v>211.92578125</c:v>
                </c:pt>
                <c:pt idx="7764">
                  <c:v>211.96875</c:v>
                </c:pt>
                <c:pt idx="7765">
                  <c:v>211.89453125</c:v>
                </c:pt>
                <c:pt idx="7766">
                  <c:v>211.92578125</c:v>
                </c:pt>
                <c:pt idx="7767">
                  <c:v>211.92578125</c:v>
                </c:pt>
                <c:pt idx="7768">
                  <c:v>211.97265625</c:v>
                </c:pt>
                <c:pt idx="7769">
                  <c:v>211.96875</c:v>
                </c:pt>
                <c:pt idx="7770">
                  <c:v>211.9296875</c:v>
                </c:pt>
                <c:pt idx="7771">
                  <c:v>211.9296875</c:v>
                </c:pt>
                <c:pt idx="7772">
                  <c:v>211.9296875</c:v>
                </c:pt>
                <c:pt idx="7773">
                  <c:v>211.8984375</c:v>
                </c:pt>
                <c:pt idx="7774">
                  <c:v>211.92578125</c:v>
                </c:pt>
                <c:pt idx="7775">
                  <c:v>211.96875</c:v>
                </c:pt>
                <c:pt idx="7776">
                  <c:v>211.89453125</c:v>
                </c:pt>
                <c:pt idx="7777">
                  <c:v>211.921875</c:v>
                </c:pt>
                <c:pt idx="7778">
                  <c:v>211.921875</c:v>
                </c:pt>
                <c:pt idx="7779">
                  <c:v>211.92578125</c:v>
                </c:pt>
                <c:pt idx="7780">
                  <c:v>211.95703125</c:v>
                </c:pt>
                <c:pt idx="7781">
                  <c:v>211.9296875</c:v>
                </c:pt>
                <c:pt idx="7782">
                  <c:v>211.91796875</c:v>
                </c:pt>
                <c:pt idx="7783">
                  <c:v>211.91796875</c:v>
                </c:pt>
                <c:pt idx="7784">
                  <c:v>211.91796875</c:v>
                </c:pt>
                <c:pt idx="7785">
                  <c:v>211.95703125</c:v>
                </c:pt>
                <c:pt idx="7786">
                  <c:v>211.89453125</c:v>
                </c:pt>
                <c:pt idx="7787">
                  <c:v>211.921875</c:v>
                </c:pt>
                <c:pt idx="7788">
                  <c:v>211.9609375</c:v>
                </c:pt>
                <c:pt idx="7789">
                  <c:v>211.95703125</c:v>
                </c:pt>
                <c:pt idx="7790">
                  <c:v>211.94140625</c:v>
                </c:pt>
                <c:pt idx="7791">
                  <c:v>211.94140625</c:v>
                </c:pt>
                <c:pt idx="7792">
                  <c:v>211.9140625</c:v>
                </c:pt>
                <c:pt idx="7793">
                  <c:v>211.95703125</c:v>
                </c:pt>
                <c:pt idx="7794">
                  <c:v>211.984375</c:v>
                </c:pt>
                <c:pt idx="7795">
                  <c:v>211.9453125</c:v>
                </c:pt>
                <c:pt idx="7796">
                  <c:v>211.88671875</c:v>
                </c:pt>
                <c:pt idx="7797">
                  <c:v>211.9140625</c:v>
                </c:pt>
                <c:pt idx="7798">
                  <c:v>211.9140625</c:v>
                </c:pt>
                <c:pt idx="7799">
                  <c:v>211.8828125</c:v>
                </c:pt>
                <c:pt idx="7800">
                  <c:v>211.8828125</c:v>
                </c:pt>
                <c:pt idx="7801">
                  <c:v>211.8828125</c:v>
                </c:pt>
                <c:pt idx="7802">
                  <c:v>211.94921875</c:v>
                </c:pt>
                <c:pt idx="7803">
                  <c:v>211.91015625</c:v>
                </c:pt>
                <c:pt idx="7804">
                  <c:v>211.94140625</c:v>
                </c:pt>
                <c:pt idx="7805">
                  <c:v>211.94140625</c:v>
                </c:pt>
                <c:pt idx="7806">
                  <c:v>211.88671875</c:v>
                </c:pt>
                <c:pt idx="7807">
                  <c:v>211.953125</c:v>
                </c:pt>
                <c:pt idx="7808">
                  <c:v>211.91015625</c:v>
                </c:pt>
                <c:pt idx="7809">
                  <c:v>211.91796875</c:v>
                </c:pt>
                <c:pt idx="7810">
                  <c:v>211.91796875</c:v>
                </c:pt>
                <c:pt idx="7811">
                  <c:v>211.91796875</c:v>
                </c:pt>
                <c:pt idx="7812">
                  <c:v>211.9453125</c:v>
                </c:pt>
                <c:pt idx="7813">
                  <c:v>211.9453125</c:v>
                </c:pt>
                <c:pt idx="7814">
                  <c:v>211.94921875</c:v>
                </c:pt>
                <c:pt idx="7815">
                  <c:v>211.94921875</c:v>
                </c:pt>
                <c:pt idx="7816">
                  <c:v>211.94921875</c:v>
                </c:pt>
                <c:pt idx="7817">
                  <c:v>211.94921875</c:v>
                </c:pt>
                <c:pt idx="7818">
                  <c:v>211.94921875</c:v>
                </c:pt>
                <c:pt idx="7819">
                  <c:v>211.9453125</c:v>
                </c:pt>
                <c:pt idx="7820">
                  <c:v>211.9609375</c:v>
                </c:pt>
                <c:pt idx="7821">
                  <c:v>211.88671875</c:v>
                </c:pt>
                <c:pt idx="7822">
                  <c:v>211.91796875</c:v>
                </c:pt>
                <c:pt idx="7823">
                  <c:v>211.91796875</c:v>
                </c:pt>
                <c:pt idx="7824">
                  <c:v>211.921875</c:v>
                </c:pt>
                <c:pt idx="7825">
                  <c:v>211.921875</c:v>
                </c:pt>
                <c:pt idx="7826">
                  <c:v>211.921875</c:v>
                </c:pt>
                <c:pt idx="7827">
                  <c:v>211.953125</c:v>
                </c:pt>
                <c:pt idx="7828">
                  <c:v>211.99609375</c:v>
                </c:pt>
                <c:pt idx="7829">
                  <c:v>211.94921875</c:v>
                </c:pt>
                <c:pt idx="7830">
                  <c:v>211.921875</c:v>
                </c:pt>
                <c:pt idx="7831">
                  <c:v>211.921875</c:v>
                </c:pt>
                <c:pt idx="7832">
                  <c:v>211.94921875</c:v>
                </c:pt>
                <c:pt idx="7833">
                  <c:v>211.94921875</c:v>
                </c:pt>
                <c:pt idx="7834">
                  <c:v>212.05078125</c:v>
                </c:pt>
                <c:pt idx="7835">
                  <c:v>211.91796875</c:v>
                </c:pt>
                <c:pt idx="7836">
                  <c:v>212.0859375</c:v>
                </c:pt>
                <c:pt idx="7837">
                  <c:v>211.94921875</c:v>
                </c:pt>
                <c:pt idx="7838">
                  <c:v>211.91796875</c:v>
                </c:pt>
                <c:pt idx="7839">
                  <c:v>211.890625</c:v>
                </c:pt>
                <c:pt idx="7840">
                  <c:v>211.984375</c:v>
                </c:pt>
                <c:pt idx="7841">
                  <c:v>211.9453125</c:v>
                </c:pt>
                <c:pt idx="7842">
                  <c:v>211.9609375</c:v>
                </c:pt>
                <c:pt idx="7843">
                  <c:v>211.9140625</c:v>
                </c:pt>
                <c:pt idx="7844">
                  <c:v>211.9453125</c:v>
                </c:pt>
                <c:pt idx="7845">
                  <c:v>211.9453125</c:v>
                </c:pt>
                <c:pt idx="7846">
                  <c:v>211.91796875</c:v>
                </c:pt>
                <c:pt idx="7847">
                  <c:v>211.890625</c:v>
                </c:pt>
                <c:pt idx="7848">
                  <c:v>211.921875</c:v>
                </c:pt>
                <c:pt idx="7849">
                  <c:v>211.96484375</c:v>
                </c:pt>
                <c:pt idx="7850">
                  <c:v>211.921875</c:v>
                </c:pt>
                <c:pt idx="7851">
                  <c:v>211.921875</c:v>
                </c:pt>
                <c:pt idx="7852">
                  <c:v>211.890625</c:v>
                </c:pt>
                <c:pt idx="7853">
                  <c:v>211.91796875</c:v>
                </c:pt>
                <c:pt idx="7854">
                  <c:v>211.9453125</c:v>
                </c:pt>
                <c:pt idx="7855">
                  <c:v>211.91796875</c:v>
                </c:pt>
                <c:pt idx="7856">
                  <c:v>211.890625</c:v>
                </c:pt>
                <c:pt idx="7857">
                  <c:v>211.890625</c:v>
                </c:pt>
                <c:pt idx="7858">
                  <c:v>211.96484375</c:v>
                </c:pt>
                <c:pt idx="7859">
                  <c:v>211.921875</c:v>
                </c:pt>
                <c:pt idx="7860">
                  <c:v>211.921875</c:v>
                </c:pt>
                <c:pt idx="7861">
                  <c:v>211.921875</c:v>
                </c:pt>
                <c:pt idx="7862">
                  <c:v>211.890625</c:v>
                </c:pt>
                <c:pt idx="7863">
                  <c:v>211.921875</c:v>
                </c:pt>
                <c:pt idx="7864">
                  <c:v>211.921875</c:v>
                </c:pt>
                <c:pt idx="7865">
                  <c:v>211.890625</c:v>
                </c:pt>
                <c:pt idx="7866">
                  <c:v>211.921875</c:v>
                </c:pt>
                <c:pt idx="7867">
                  <c:v>211.921875</c:v>
                </c:pt>
                <c:pt idx="7868">
                  <c:v>211.890625</c:v>
                </c:pt>
                <c:pt idx="7869">
                  <c:v>211.921875</c:v>
                </c:pt>
                <c:pt idx="7870">
                  <c:v>211.953125</c:v>
                </c:pt>
                <c:pt idx="7871">
                  <c:v>211.921875</c:v>
                </c:pt>
                <c:pt idx="7872">
                  <c:v>211.984375</c:v>
                </c:pt>
                <c:pt idx="7873">
                  <c:v>211.984375</c:v>
                </c:pt>
                <c:pt idx="7874">
                  <c:v>211.890625</c:v>
                </c:pt>
                <c:pt idx="7875">
                  <c:v>211.921875</c:v>
                </c:pt>
                <c:pt idx="7876">
                  <c:v>211.9609375</c:v>
                </c:pt>
                <c:pt idx="7877">
                  <c:v>211.96875</c:v>
                </c:pt>
                <c:pt idx="7878">
                  <c:v>211.953125</c:v>
                </c:pt>
                <c:pt idx="7879">
                  <c:v>211.99609375</c:v>
                </c:pt>
                <c:pt idx="7880">
                  <c:v>211.921875</c:v>
                </c:pt>
                <c:pt idx="7881">
                  <c:v>211.96484375</c:v>
                </c:pt>
                <c:pt idx="7882">
                  <c:v>211.890625</c:v>
                </c:pt>
                <c:pt idx="7883">
                  <c:v>211.921875</c:v>
                </c:pt>
                <c:pt idx="7884">
                  <c:v>212</c:v>
                </c:pt>
                <c:pt idx="7885">
                  <c:v>211.95703125</c:v>
                </c:pt>
                <c:pt idx="7886">
                  <c:v>211.953125</c:v>
                </c:pt>
                <c:pt idx="7887">
                  <c:v>211.921875</c:v>
                </c:pt>
                <c:pt idx="7888">
                  <c:v>211.9921875</c:v>
                </c:pt>
                <c:pt idx="7889">
                  <c:v>211.953125</c:v>
                </c:pt>
                <c:pt idx="7890">
                  <c:v>211.953125</c:v>
                </c:pt>
                <c:pt idx="7891">
                  <c:v>211.92578125</c:v>
                </c:pt>
                <c:pt idx="7892">
                  <c:v>211.89453125</c:v>
                </c:pt>
                <c:pt idx="7893">
                  <c:v>211.921875</c:v>
                </c:pt>
                <c:pt idx="7894">
                  <c:v>211.953125</c:v>
                </c:pt>
                <c:pt idx="7895">
                  <c:v>211.92578125</c:v>
                </c:pt>
                <c:pt idx="7896">
                  <c:v>211.953125</c:v>
                </c:pt>
                <c:pt idx="7897">
                  <c:v>211.953125</c:v>
                </c:pt>
                <c:pt idx="7898">
                  <c:v>211.953125</c:v>
                </c:pt>
                <c:pt idx="7899">
                  <c:v>211.953125</c:v>
                </c:pt>
                <c:pt idx="7900">
                  <c:v>211.89453125</c:v>
                </c:pt>
                <c:pt idx="7901">
                  <c:v>211.92578125</c:v>
                </c:pt>
                <c:pt idx="7902">
                  <c:v>211.953125</c:v>
                </c:pt>
                <c:pt idx="7903">
                  <c:v>211.94921875</c:v>
                </c:pt>
                <c:pt idx="7904">
                  <c:v>211.9609375</c:v>
                </c:pt>
                <c:pt idx="7905">
                  <c:v>211.9609375</c:v>
                </c:pt>
                <c:pt idx="7906">
                  <c:v>211.921875</c:v>
                </c:pt>
                <c:pt idx="7907">
                  <c:v>211.921875</c:v>
                </c:pt>
                <c:pt idx="7908">
                  <c:v>211.96875</c:v>
                </c:pt>
                <c:pt idx="7909">
                  <c:v>211.92578125</c:v>
                </c:pt>
                <c:pt idx="7910">
                  <c:v>211.96875</c:v>
                </c:pt>
                <c:pt idx="7911">
                  <c:v>211.92578125</c:v>
                </c:pt>
                <c:pt idx="7912">
                  <c:v>211.92578125</c:v>
                </c:pt>
                <c:pt idx="7913">
                  <c:v>211.92578125</c:v>
                </c:pt>
                <c:pt idx="7914">
                  <c:v>211.92578125</c:v>
                </c:pt>
                <c:pt idx="7915">
                  <c:v>212.0625</c:v>
                </c:pt>
                <c:pt idx="7916">
                  <c:v>211.92578125</c:v>
                </c:pt>
                <c:pt idx="7917">
                  <c:v>211.92578125</c:v>
                </c:pt>
                <c:pt idx="7918">
                  <c:v>211.92578125</c:v>
                </c:pt>
                <c:pt idx="7919">
                  <c:v>211.92578125</c:v>
                </c:pt>
                <c:pt idx="7920">
                  <c:v>211.96484375</c:v>
                </c:pt>
                <c:pt idx="7921">
                  <c:v>211.95703125</c:v>
                </c:pt>
                <c:pt idx="7922">
                  <c:v>211.95703125</c:v>
                </c:pt>
                <c:pt idx="7923">
                  <c:v>211.95703125</c:v>
                </c:pt>
                <c:pt idx="7924">
                  <c:v>211.99609375</c:v>
                </c:pt>
                <c:pt idx="7925">
                  <c:v>211.96875</c:v>
                </c:pt>
                <c:pt idx="7926">
                  <c:v>211.96875</c:v>
                </c:pt>
                <c:pt idx="7927">
                  <c:v>211.92578125</c:v>
                </c:pt>
                <c:pt idx="7928">
                  <c:v>211.921875</c:v>
                </c:pt>
                <c:pt idx="7929">
                  <c:v>211.96484375</c:v>
                </c:pt>
                <c:pt idx="7930">
                  <c:v>211.890625</c:v>
                </c:pt>
                <c:pt idx="7931">
                  <c:v>211.921875</c:v>
                </c:pt>
                <c:pt idx="7932">
                  <c:v>211.96484375</c:v>
                </c:pt>
                <c:pt idx="7933">
                  <c:v>211.92578125</c:v>
                </c:pt>
                <c:pt idx="7934">
                  <c:v>211.96875</c:v>
                </c:pt>
                <c:pt idx="7935">
                  <c:v>211.92578125</c:v>
                </c:pt>
                <c:pt idx="7936">
                  <c:v>211.92578125</c:v>
                </c:pt>
                <c:pt idx="7937">
                  <c:v>211.92578125</c:v>
                </c:pt>
                <c:pt idx="7938">
                  <c:v>211.9921875</c:v>
                </c:pt>
                <c:pt idx="7939">
                  <c:v>211.94921875</c:v>
                </c:pt>
                <c:pt idx="7940">
                  <c:v>211.921875</c:v>
                </c:pt>
                <c:pt idx="7941">
                  <c:v>211.921875</c:v>
                </c:pt>
                <c:pt idx="7942">
                  <c:v>211.89453125</c:v>
                </c:pt>
                <c:pt idx="7943">
                  <c:v>211.921875</c:v>
                </c:pt>
                <c:pt idx="7944">
                  <c:v>211.921875</c:v>
                </c:pt>
                <c:pt idx="7945">
                  <c:v>211.890625</c:v>
                </c:pt>
                <c:pt idx="7946">
                  <c:v>211.94921875</c:v>
                </c:pt>
                <c:pt idx="7947">
                  <c:v>211.98828125</c:v>
                </c:pt>
                <c:pt idx="7948">
                  <c:v>211.9921875</c:v>
                </c:pt>
                <c:pt idx="7949">
                  <c:v>211.98828125</c:v>
                </c:pt>
                <c:pt idx="7950">
                  <c:v>211.89453125</c:v>
                </c:pt>
                <c:pt idx="7951">
                  <c:v>211.921875</c:v>
                </c:pt>
                <c:pt idx="7952">
                  <c:v>211.953125</c:v>
                </c:pt>
                <c:pt idx="7953">
                  <c:v>211.953125</c:v>
                </c:pt>
                <c:pt idx="7954">
                  <c:v>211.9921875</c:v>
                </c:pt>
                <c:pt idx="7955">
                  <c:v>211.953125</c:v>
                </c:pt>
                <c:pt idx="7956">
                  <c:v>211.953125</c:v>
                </c:pt>
                <c:pt idx="7957">
                  <c:v>211.921875</c:v>
                </c:pt>
                <c:pt idx="7958">
                  <c:v>211.9140625</c:v>
                </c:pt>
                <c:pt idx="7959">
                  <c:v>211.9140625</c:v>
                </c:pt>
                <c:pt idx="7960">
                  <c:v>211.92578125</c:v>
                </c:pt>
                <c:pt idx="7961">
                  <c:v>211.91796875</c:v>
                </c:pt>
                <c:pt idx="7962">
                  <c:v>211.91796875</c:v>
                </c:pt>
                <c:pt idx="7963">
                  <c:v>211.921875</c:v>
                </c:pt>
                <c:pt idx="7964">
                  <c:v>211.94921875</c:v>
                </c:pt>
                <c:pt idx="7965">
                  <c:v>211.9609375</c:v>
                </c:pt>
                <c:pt idx="7966">
                  <c:v>211.91796875</c:v>
                </c:pt>
                <c:pt idx="7967">
                  <c:v>211.91796875</c:v>
                </c:pt>
                <c:pt idx="7968">
                  <c:v>211.91796875</c:v>
                </c:pt>
                <c:pt idx="7969">
                  <c:v>211.91796875</c:v>
                </c:pt>
                <c:pt idx="7970">
                  <c:v>211.91796875</c:v>
                </c:pt>
                <c:pt idx="7971">
                  <c:v>211.921875</c:v>
                </c:pt>
                <c:pt idx="7972">
                  <c:v>211.921875</c:v>
                </c:pt>
                <c:pt idx="7973">
                  <c:v>211.921875</c:v>
                </c:pt>
                <c:pt idx="7974">
                  <c:v>211.91796875</c:v>
                </c:pt>
                <c:pt idx="7975">
                  <c:v>211.953125</c:v>
                </c:pt>
                <c:pt idx="7976">
                  <c:v>211.953125</c:v>
                </c:pt>
                <c:pt idx="7977">
                  <c:v>211.91796875</c:v>
                </c:pt>
                <c:pt idx="7978">
                  <c:v>211.91796875</c:v>
                </c:pt>
                <c:pt idx="7979">
                  <c:v>211.921875</c:v>
                </c:pt>
                <c:pt idx="7980">
                  <c:v>211.95703125</c:v>
                </c:pt>
                <c:pt idx="7981">
                  <c:v>211.91796875</c:v>
                </c:pt>
                <c:pt idx="7982">
                  <c:v>211.91796875</c:v>
                </c:pt>
                <c:pt idx="7983">
                  <c:v>211.88671875</c:v>
                </c:pt>
                <c:pt idx="7984">
                  <c:v>211.9140625</c:v>
                </c:pt>
                <c:pt idx="7985">
                  <c:v>211.9140625</c:v>
                </c:pt>
                <c:pt idx="7986">
                  <c:v>211.9140625</c:v>
                </c:pt>
                <c:pt idx="7987">
                  <c:v>211.9140625</c:v>
                </c:pt>
                <c:pt idx="7988">
                  <c:v>211.88671875</c:v>
                </c:pt>
                <c:pt idx="7989">
                  <c:v>211.9609375</c:v>
                </c:pt>
                <c:pt idx="7990">
                  <c:v>211.91796875</c:v>
                </c:pt>
                <c:pt idx="7991">
                  <c:v>211.921875</c:v>
                </c:pt>
                <c:pt idx="7992">
                  <c:v>211.953125</c:v>
                </c:pt>
                <c:pt idx="7993">
                  <c:v>211.953125</c:v>
                </c:pt>
                <c:pt idx="7994">
                  <c:v>211.953125</c:v>
                </c:pt>
                <c:pt idx="7995">
                  <c:v>211.99609375</c:v>
                </c:pt>
                <c:pt idx="7996">
                  <c:v>211.921875</c:v>
                </c:pt>
                <c:pt idx="7997">
                  <c:v>211.94921875</c:v>
                </c:pt>
                <c:pt idx="7998">
                  <c:v>211.921875</c:v>
                </c:pt>
                <c:pt idx="7999">
                  <c:v>211.890625</c:v>
                </c:pt>
                <c:pt idx="8000">
                  <c:v>211.953125</c:v>
                </c:pt>
                <c:pt idx="8001">
                  <c:v>211.9921875</c:v>
                </c:pt>
                <c:pt idx="8002">
                  <c:v>211.92578125</c:v>
                </c:pt>
                <c:pt idx="8003">
                  <c:v>211.95703125</c:v>
                </c:pt>
                <c:pt idx="8004">
                  <c:v>211.92578125</c:v>
                </c:pt>
                <c:pt idx="8005">
                  <c:v>211.92578125</c:v>
                </c:pt>
                <c:pt idx="8006">
                  <c:v>211.92578125</c:v>
                </c:pt>
                <c:pt idx="8007">
                  <c:v>211.89453125</c:v>
                </c:pt>
                <c:pt idx="8008">
                  <c:v>211.9921875</c:v>
                </c:pt>
                <c:pt idx="8009">
                  <c:v>211.953125</c:v>
                </c:pt>
                <c:pt idx="8010">
                  <c:v>211.89453125</c:v>
                </c:pt>
                <c:pt idx="8011">
                  <c:v>211.96875</c:v>
                </c:pt>
                <c:pt idx="8012">
                  <c:v>211.92578125</c:v>
                </c:pt>
                <c:pt idx="8013">
                  <c:v>211.96484375</c:v>
                </c:pt>
                <c:pt idx="8014">
                  <c:v>211.9296875</c:v>
                </c:pt>
                <c:pt idx="8015">
                  <c:v>211.9296875</c:v>
                </c:pt>
                <c:pt idx="8016">
                  <c:v>211.9296875</c:v>
                </c:pt>
                <c:pt idx="8017">
                  <c:v>211.9296875</c:v>
                </c:pt>
                <c:pt idx="8018">
                  <c:v>211.8984375</c:v>
                </c:pt>
                <c:pt idx="8019">
                  <c:v>211.92578125</c:v>
                </c:pt>
                <c:pt idx="8020">
                  <c:v>211.92578125</c:v>
                </c:pt>
                <c:pt idx="8021">
                  <c:v>211.89453125</c:v>
                </c:pt>
                <c:pt idx="8022">
                  <c:v>211.921875</c:v>
                </c:pt>
                <c:pt idx="8023">
                  <c:v>211.921875</c:v>
                </c:pt>
                <c:pt idx="8024">
                  <c:v>211.96875</c:v>
                </c:pt>
                <c:pt idx="8025">
                  <c:v>212.0625</c:v>
                </c:pt>
                <c:pt idx="8026">
                  <c:v>211.92578125</c:v>
                </c:pt>
                <c:pt idx="8027">
                  <c:v>211.92578125</c:v>
                </c:pt>
                <c:pt idx="8028">
                  <c:v>211.92578125</c:v>
                </c:pt>
                <c:pt idx="8029">
                  <c:v>211.92578125</c:v>
                </c:pt>
                <c:pt idx="8030">
                  <c:v>211.91796875</c:v>
                </c:pt>
                <c:pt idx="8031">
                  <c:v>211.91796875</c:v>
                </c:pt>
                <c:pt idx="8032">
                  <c:v>211.890625</c:v>
                </c:pt>
                <c:pt idx="8033">
                  <c:v>211.921875</c:v>
                </c:pt>
                <c:pt idx="8034">
                  <c:v>211.921875</c:v>
                </c:pt>
                <c:pt idx="8035">
                  <c:v>211.96484375</c:v>
                </c:pt>
                <c:pt idx="8036">
                  <c:v>211.953125</c:v>
                </c:pt>
                <c:pt idx="8037">
                  <c:v>211.921875</c:v>
                </c:pt>
                <c:pt idx="8038">
                  <c:v>211.91796875</c:v>
                </c:pt>
                <c:pt idx="8039">
                  <c:v>211.9609375</c:v>
                </c:pt>
                <c:pt idx="8040">
                  <c:v>211.91796875</c:v>
                </c:pt>
                <c:pt idx="8041">
                  <c:v>211.94921875</c:v>
                </c:pt>
                <c:pt idx="8042">
                  <c:v>211.91796875</c:v>
                </c:pt>
                <c:pt idx="8043">
                  <c:v>211.92578125</c:v>
                </c:pt>
                <c:pt idx="8044">
                  <c:v>211.91796875</c:v>
                </c:pt>
                <c:pt idx="8045">
                  <c:v>211.91796875</c:v>
                </c:pt>
                <c:pt idx="8046">
                  <c:v>211.88671875</c:v>
                </c:pt>
                <c:pt idx="8047">
                  <c:v>211.91796875</c:v>
                </c:pt>
                <c:pt idx="8048">
                  <c:v>211.91796875</c:v>
                </c:pt>
                <c:pt idx="8049">
                  <c:v>211.88671875</c:v>
                </c:pt>
                <c:pt idx="8050">
                  <c:v>211.91015625</c:v>
                </c:pt>
                <c:pt idx="8051">
                  <c:v>211.91015625</c:v>
                </c:pt>
                <c:pt idx="8052">
                  <c:v>211.92578125</c:v>
                </c:pt>
                <c:pt idx="8053">
                  <c:v>211.90625</c:v>
                </c:pt>
                <c:pt idx="8054">
                  <c:v>211.90625</c:v>
                </c:pt>
                <c:pt idx="8055">
                  <c:v>211.95703125</c:v>
                </c:pt>
                <c:pt idx="8056">
                  <c:v>211.9140625</c:v>
                </c:pt>
                <c:pt idx="8057">
                  <c:v>211.95703125</c:v>
                </c:pt>
                <c:pt idx="8058">
                  <c:v>211.91796875</c:v>
                </c:pt>
                <c:pt idx="8059">
                  <c:v>211.9609375</c:v>
                </c:pt>
                <c:pt idx="8060">
                  <c:v>211.9609375</c:v>
                </c:pt>
                <c:pt idx="8061">
                  <c:v>211.9609375</c:v>
                </c:pt>
                <c:pt idx="8062">
                  <c:v>211.91796875</c:v>
                </c:pt>
                <c:pt idx="8063">
                  <c:v>211.9140625</c:v>
                </c:pt>
                <c:pt idx="8064">
                  <c:v>211.98046875</c:v>
                </c:pt>
                <c:pt idx="8065">
                  <c:v>211.984375</c:v>
                </c:pt>
                <c:pt idx="8066">
                  <c:v>211.9609375</c:v>
                </c:pt>
                <c:pt idx="8067">
                  <c:v>211.96484375</c:v>
                </c:pt>
                <c:pt idx="8068">
                  <c:v>211.9609375</c:v>
                </c:pt>
                <c:pt idx="8069">
                  <c:v>211.9609375</c:v>
                </c:pt>
                <c:pt idx="8070">
                  <c:v>211.921875</c:v>
                </c:pt>
                <c:pt idx="8071">
                  <c:v>211.921875</c:v>
                </c:pt>
                <c:pt idx="8072">
                  <c:v>211.9609375</c:v>
                </c:pt>
                <c:pt idx="8073">
                  <c:v>211.91796875</c:v>
                </c:pt>
                <c:pt idx="8074">
                  <c:v>211.91796875</c:v>
                </c:pt>
                <c:pt idx="8075">
                  <c:v>211.94921875</c:v>
                </c:pt>
                <c:pt idx="8076">
                  <c:v>211.98828125</c:v>
                </c:pt>
                <c:pt idx="8077">
                  <c:v>211.94921875</c:v>
                </c:pt>
                <c:pt idx="8078">
                  <c:v>211.94140625</c:v>
                </c:pt>
                <c:pt idx="8079">
                  <c:v>211.95703125</c:v>
                </c:pt>
                <c:pt idx="8080">
                  <c:v>211.96875</c:v>
                </c:pt>
                <c:pt idx="8081">
                  <c:v>212.01171875</c:v>
                </c:pt>
                <c:pt idx="8082">
                  <c:v>211.94921875</c:v>
                </c:pt>
                <c:pt idx="8083">
                  <c:v>211.94921875</c:v>
                </c:pt>
                <c:pt idx="8084">
                  <c:v>211.94921875</c:v>
                </c:pt>
                <c:pt idx="8085">
                  <c:v>211.94921875</c:v>
                </c:pt>
                <c:pt idx="8086">
                  <c:v>211.9609375</c:v>
                </c:pt>
                <c:pt idx="8087">
                  <c:v>211.91796875</c:v>
                </c:pt>
                <c:pt idx="8088">
                  <c:v>211.91796875</c:v>
                </c:pt>
                <c:pt idx="8089">
                  <c:v>211.9609375</c:v>
                </c:pt>
                <c:pt idx="8090">
                  <c:v>211.890625</c:v>
                </c:pt>
                <c:pt idx="8091">
                  <c:v>211.9609375</c:v>
                </c:pt>
                <c:pt idx="8092">
                  <c:v>211.953125</c:v>
                </c:pt>
                <c:pt idx="8093">
                  <c:v>211.953125</c:v>
                </c:pt>
                <c:pt idx="8094">
                  <c:v>211.92578125</c:v>
                </c:pt>
                <c:pt idx="8095">
                  <c:v>211.89453125</c:v>
                </c:pt>
                <c:pt idx="8096">
                  <c:v>211.953125</c:v>
                </c:pt>
                <c:pt idx="8097">
                  <c:v>211.953125</c:v>
                </c:pt>
                <c:pt idx="8098">
                  <c:v>211.92578125</c:v>
                </c:pt>
                <c:pt idx="8099">
                  <c:v>211.9609375</c:v>
                </c:pt>
                <c:pt idx="8100">
                  <c:v>211.92578125</c:v>
                </c:pt>
                <c:pt idx="8101">
                  <c:v>211.95703125</c:v>
                </c:pt>
                <c:pt idx="8102">
                  <c:v>211.92578125</c:v>
                </c:pt>
                <c:pt idx="8103">
                  <c:v>211.89453125</c:v>
                </c:pt>
                <c:pt idx="8104">
                  <c:v>211.9921875</c:v>
                </c:pt>
                <c:pt idx="8105">
                  <c:v>211.953125</c:v>
                </c:pt>
                <c:pt idx="8106">
                  <c:v>211.953125</c:v>
                </c:pt>
                <c:pt idx="8107">
                  <c:v>211.953125</c:v>
                </c:pt>
                <c:pt idx="8108">
                  <c:v>211.921875</c:v>
                </c:pt>
                <c:pt idx="8109">
                  <c:v>211.94921875</c:v>
                </c:pt>
                <c:pt idx="8110">
                  <c:v>211.9921875</c:v>
                </c:pt>
                <c:pt idx="8111">
                  <c:v>211.921875</c:v>
                </c:pt>
                <c:pt idx="8112">
                  <c:v>211.91796875</c:v>
                </c:pt>
                <c:pt idx="8113">
                  <c:v>211.91796875</c:v>
                </c:pt>
                <c:pt idx="8114">
                  <c:v>211.91796875</c:v>
                </c:pt>
                <c:pt idx="8115">
                  <c:v>211.91796875</c:v>
                </c:pt>
                <c:pt idx="8116">
                  <c:v>211.9609375</c:v>
                </c:pt>
                <c:pt idx="8117">
                  <c:v>211.921875</c:v>
                </c:pt>
                <c:pt idx="8118">
                  <c:v>211.921875</c:v>
                </c:pt>
                <c:pt idx="8119">
                  <c:v>211.921875</c:v>
                </c:pt>
                <c:pt idx="8120">
                  <c:v>211.921875</c:v>
                </c:pt>
                <c:pt idx="8121">
                  <c:v>211.921875</c:v>
                </c:pt>
                <c:pt idx="8122">
                  <c:v>211.9609375</c:v>
                </c:pt>
                <c:pt idx="8123">
                  <c:v>211.921875</c:v>
                </c:pt>
                <c:pt idx="8124">
                  <c:v>211.89453125</c:v>
                </c:pt>
                <c:pt idx="8125">
                  <c:v>211.92578125</c:v>
                </c:pt>
                <c:pt idx="8126">
                  <c:v>211.92578125</c:v>
                </c:pt>
                <c:pt idx="8127">
                  <c:v>211.89453125</c:v>
                </c:pt>
                <c:pt idx="8128">
                  <c:v>211.92578125</c:v>
                </c:pt>
                <c:pt idx="8129">
                  <c:v>211.92578125</c:v>
                </c:pt>
                <c:pt idx="8130">
                  <c:v>211.9609375</c:v>
                </c:pt>
                <c:pt idx="8131">
                  <c:v>211.921875</c:v>
                </c:pt>
                <c:pt idx="8132">
                  <c:v>211.921875</c:v>
                </c:pt>
                <c:pt idx="8133">
                  <c:v>211.921875</c:v>
                </c:pt>
                <c:pt idx="8134">
                  <c:v>211.984375</c:v>
                </c:pt>
                <c:pt idx="8135">
                  <c:v>211.98828125</c:v>
                </c:pt>
                <c:pt idx="8136">
                  <c:v>211.9453125</c:v>
                </c:pt>
                <c:pt idx="8137">
                  <c:v>211.98828125</c:v>
                </c:pt>
                <c:pt idx="8138">
                  <c:v>211.91796875</c:v>
                </c:pt>
                <c:pt idx="8139">
                  <c:v>211.91796875</c:v>
                </c:pt>
                <c:pt idx="8140">
                  <c:v>211.9453125</c:v>
                </c:pt>
                <c:pt idx="8141">
                  <c:v>211.9453125</c:v>
                </c:pt>
                <c:pt idx="8142">
                  <c:v>211.89453125</c:v>
                </c:pt>
                <c:pt idx="8143">
                  <c:v>211.92578125</c:v>
                </c:pt>
                <c:pt idx="8144">
                  <c:v>211.92578125</c:v>
                </c:pt>
                <c:pt idx="8145">
                  <c:v>211.96484375</c:v>
                </c:pt>
                <c:pt idx="8146">
                  <c:v>211.921875</c:v>
                </c:pt>
                <c:pt idx="8147">
                  <c:v>211.921875</c:v>
                </c:pt>
                <c:pt idx="8148">
                  <c:v>211.9453125</c:v>
                </c:pt>
                <c:pt idx="8149">
                  <c:v>211.984375</c:v>
                </c:pt>
                <c:pt idx="8150">
                  <c:v>211.95703125</c:v>
                </c:pt>
                <c:pt idx="8151">
                  <c:v>211.92578125</c:v>
                </c:pt>
                <c:pt idx="8152">
                  <c:v>211.92578125</c:v>
                </c:pt>
                <c:pt idx="8153">
                  <c:v>211.921875</c:v>
                </c:pt>
                <c:pt idx="8154">
                  <c:v>211.921875</c:v>
                </c:pt>
                <c:pt idx="8155">
                  <c:v>211.921875</c:v>
                </c:pt>
                <c:pt idx="8156">
                  <c:v>211.953125</c:v>
                </c:pt>
                <c:pt idx="8157">
                  <c:v>211.99609375</c:v>
                </c:pt>
                <c:pt idx="8158">
                  <c:v>211.9921875</c:v>
                </c:pt>
                <c:pt idx="8159">
                  <c:v>211.9921875</c:v>
                </c:pt>
                <c:pt idx="8160">
                  <c:v>211.96875</c:v>
                </c:pt>
                <c:pt idx="8161">
                  <c:v>211.8984375</c:v>
                </c:pt>
                <c:pt idx="8162">
                  <c:v>211.96484375</c:v>
                </c:pt>
                <c:pt idx="8163">
                  <c:v>211.96484375</c:v>
                </c:pt>
                <c:pt idx="8164">
                  <c:v>211.921875</c:v>
                </c:pt>
                <c:pt idx="8165">
                  <c:v>211.921875</c:v>
                </c:pt>
                <c:pt idx="8166">
                  <c:v>211.89453125</c:v>
                </c:pt>
                <c:pt idx="8167">
                  <c:v>211.96484375</c:v>
                </c:pt>
                <c:pt idx="8168">
                  <c:v>211.92578125</c:v>
                </c:pt>
                <c:pt idx="8169">
                  <c:v>211.97265625</c:v>
                </c:pt>
                <c:pt idx="8170">
                  <c:v>211.9296875</c:v>
                </c:pt>
                <c:pt idx="8171">
                  <c:v>211.8984375</c:v>
                </c:pt>
                <c:pt idx="8172">
                  <c:v>212.0859375</c:v>
                </c:pt>
                <c:pt idx="8173">
                  <c:v>211.953125</c:v>
                </c:pt>
                <c:pt idx="8174">
                  <c:v>211.94921875</c:v>
                </c:pt>
                <c:pt idx="8175">
                  <c:v>212.08203125</c:v>
                </c:pt>
                <c:pt idx="8176">
                  <c:v>211.921875</c:v>
                </c:pt>
                <c:pt idx="8177">
                  <c:v>211.953125</c:v>
                </c:pt>
                <c:pt idx="8178">
                  <c:v>211.92578125</c:v>
                </c:pt>
                <c:pt idx="8179">
                  <c:v>211.9296875</c:v>
                </c:pt>
                <c:pt idx="8180">
                  <c:v>211.9609375</c:v>
                </c:pt>
                <c:pt idx="8181">
                  <c:v>211.9296875</c:v>
                </c:pt>
                <c:pt idx="8182">
                  <c:v>211.92578125</c:v>
                </c:pt>
                <c:pt idx="8183">
                  <c:v>211.96875</c:v>
                </c:pt>
                <c:pt idx="8184">
                  <c:v>211.89453125</c:v>
                </c:pt>
                <c:pt idx="8185">
                  <c:v>211.96875</c:v>
                </c:pt>
                <c:pt idx="8186">
                  <c:v>211.92578125</c:v>
                </c:pt>
                <c:pt idx="8187">
                  <c:v>211.96484375</c:v>
                </c:pt>
                <c:pt idx="8188">
                  <c:v>211.92578125</c:v>
                </c:pt>
                <c:pt idx="8189">
                  <c:v>211.89453125</c:v>
                </c:pt>
                <c:pt idx="8190">
                  <c:v>211.95703125</c:v>
                </c:pt>
                <c:pt idx="8191">
                  <c:v>211.95703125</c:v>
                </c:pt>
                <c:pt idx="8192">
                  <c:v>211.9296875</c:v>
                </c:pt>
                <c:pt idx="8193">
                  <c:v>212</c:v>
                </c:pt>
                <c:pt idx="8194">
                  <c:v>211.9296875</c:v>
                </c:pt>
                <c:pt idx="8195">
                  <c:v>211.8984375</c:v>
                </c:pt>
                <c:pt idx="8196">
                  <c:v>211.96875</c:v>
                </c:pt>
                <c:pt idx="8197">
                  <c:v>211.92578125</c:v>
                </c:pt>
                <c:pt idx="8198">
                  <c:v>211.921875</c:v>
                </c:pt>
                <c:pt idx="8199">
                  <c:v>211.96484375</c:v>
                </c:pt>
                <c:pt idx="8200">
                  <c:v>211.953125</c:v>
                </c:pt>
                <c:pt idx="8201">
                  <c:v>211.953125</c:v>
                </c:pt>
                <c:pt idx="8202">
                  <c:v>211.97265625</c:v>
                </c:pt>
                <c:pt idx="8203">
                  <c:v>211.97265625</c:v>
                </c:pt>
                <c:pt idx="8204">
                  <c:v>211.93359375</c:v>
                </c:pt>
                <c:pt idx="8205">
                  <c:v>211.9296875</c:v>
                </c:pt>
                <c:pt idx="8206">
                  <c:v>211.9296875</c:v>
                </c:pt>
                <c:pt idx="8207">
                  <c:v>211.96875</c:v>
                </c:pt>
                <c:pt idx="8208">
                  <c:v>211.9296875</c:v>
                </c:pt>
                <c:pt idx="8209">
                  <c:v>211.9296875</c:v>
                </c:pt>
                <c:pt idx="8210">
                  <c:v>211.9609375</c:v>
                </c:pt>
                <c:pt idx="8211">
                  <c:v>211.9609375</c:v>
                </c:pt>
                <c:pt idx="8212">
                  <c:v>211.93359375</c:v>
                </c:pt>
                <c:pt idx="8213">
                  <c:v>211.90234375</c:v>
                </c:pt>
                <c:pt idx="8214">
                  <c:v>211.9609375</c:v>
                </c:pt>
                <c:pt idx="8215">
                  <c:v>211.9609375</c:v>
                </c:pt>
                <c:pt idx="8216">
                  <c:v>212.01953125</c:v>
                </c:pt>
                <c:pt idx="8217">
                  <c:v>212.0234375</c:v>
                </c:pt>
                <c:pt idx="8218">
                  <c:v>211.95703125</c:v>
                </c:pt>
                <c:pt idx="8219">
                  <c:v>211.953125</c:v>
                </c:pt>
                <c:pt idx="8220">
                  <c:v>211.98046875</c:v>
                </c:pt>
                <c:pt idx="8221">
                  <c:v>211.90625</c:v>
                </c:pt>
                <c:pt idx="8222">
                  <c:v>211.98046875</c:v>
                </c:pt>
                <c:pt idx="8223">
                  <c:v>212.05859375</c:v>
                </c:pt>
                <c:pt idx="8224">
                  <c:v>212.02734375</c:v>
                </c:pt>
                <c:pt idx="8225">
                  <c:v>212.01171875</c:v>
                </c:pt>
                <c:pt idx="8226">
                  <c:v>211.91015625</c:v>
                </c:pt>
                <c:pt idx="8227">
                  <c:v>211.9375</c:v>
                </c:pt>
                <c:pt idx="8228">
                  <c:v>211.96484375</c:v>
                </c:pt>
                <c:pt idx="8229">
                  <c:v>212.00390625</c:v>
                </c:pt>
                <c:pt idx="8230">
                  <c:v>211.96484375</c:v>
                </c:pt>
                <c:pt idx="8231">
                  <c:v>211.9375</c:v>
                </c:pt>
                <c:pt idx="8232">
                  <c:v>211.99609375</c:v>
                </c:pt>
                <c:pt idx="8233">
                  <c:v>212</c:v>
                </c:pt>
                <c:pt idx="8234">
                  <c:v>211.96875</c:v>
                </c:pt>
                <c:pt idx="8235">
                  <c:v>211.92578125</c:v>
                </c:pt>
                <c:pt idx="8236">
                  <c:v>211.92578125</c:v>
                </c:pt>
                <c:pt idx="8237">
                  <c:v>211.96875</c:v>
                </c:pt>
                <c:pt idx="8238">
                  <c:v>211.9296875</c:v>
                </c:pt>
                <c:pt idx="8239">
                  <c:v>211.9296875</c:v>
                </c:pt>
                <c:pt idx="8240">
                  <c:v>211.93359375</c:v>
                </c:pt>
                <c:pt idx="8241">
                  <c:v>211.93359375</c:v>
                </c:pt>
                <c:pt idx="8242">
                  <c:v>211.9296875</c:v>
                </c:pt>
                <c:pt idx="8243">
                  <c:v>211.9296875</c:v>
                </c:pt>
                <c:pt idx="8244">
                  <c:v>211.9453125</c:v>
                </c:pt>
                <c:pt idx="8245">
                  <c:v>211.9453125</c:v>
                </c:pt>
                <c:pt idx="8246">
                  <c:v>211.9140625</c:v>
                </c:pt>
                <c:pt idx="8247">
                  <c:v>211.9140625</c:v>
                </c:pt>
                <c:pt idx="8248">
                  <c:v>211.91796875</c:v>
                </c:pt>
                <c:pt idx="8249">
                  <c:v>211.91796875</c:v>
                </c:pt>
                <c:pt idx="8250">
                  <c:v>211.94140625</c:v>
                </c:pt>
                <c:pt idx="8251">
                  <c:v>211.984375</c:v>
                </c:pt>
                <c:pt idx="8252">
                  <c:v>211.9140625</c:v>
                </c:pt>
                <c:pt idx="8253">
                  <c:v>211.91796875</c:v>
                </c:pt>
                <c:pt idx="8254">
                  <c:v>211.91796875</c:v>
                </c:pt>
                <c:pt idx="8255">
                  <c:v>211.890625</c:v>
                </c:pt>
                <c:pt idx="8256">
                  <c:v>211.9609375</c:v>
                </c:pt>
                <c:pt idx="8257">
                  <c:v>211.91796875</c:v>
                </c:pt>
                <c:pt idx="8258">
                  <c:v>211.9453125</c:v>
                </c:pt>
                <c:pt idx="8259">
                  <c:v>212.08203125</c:v>
                </c:pt>
                <c:pt idx="8260">
                  <c:v>211.93359375</c:v>
                </c:pt>
                <c:pt idx="8261">
                  <c:v>211.9609375</c:v>
                </c:pt>
                <c:pt idx="8262">
                  <c:v>211.9375</c:v>
                </c:pt>
                <c:pt idx="8263">
                  <c:v>211.90625</c:v>
                </c:pt>
                <c:pt idx="8264">
                  <c:v>211.93359375</c:v>
                </c:pt>
                <c:pt idx="8265">
                  <c:v>211.93359375</c:v>
                </c:pt>
                <c:pt idx="8266">
                  <c:v>211.95703125</c:v>
                </c:pt>
                <c:pt idx="8267">
                  <c:v>211.95703125</c:v>
                </c:pt>
                <c:pt idx="8268">
                  <c:v>211.9296875</c:v>
                </c:pt>
                <c:pt idx="8269">
                  <c:v>211.94140625</c:v>
                </c:pt>
                <c:pt idx="8270">
                  <c:v>211.98828125</c:v>
                </c:pt>
                <c:pt idx="8271">
                  <c:v>211.890625</c:v>
                </c:pt>
                <c:pt idx="8272">
                  <c:v>211.984375</c:v>
                </c:pt>
                <c:pt idx="8273">
                  <c:v>211.9453125</c:v>
                </c:pt>
                <c:pt idx="8274">
                  <c:v>211.9140625</c:v>
                </c:pt>
                <c:pt idx="8275">
                  <c:v>211.9453125</c:v>
                </c:pt>
                <c:pt idx="8276">
                  <c:v>211.9453125</c:v>
                </c:pt>
                <c:pt idx="8277">
                  <c:v>211.921875</c:v>
                </c:pt>
                <c:pt idx="8278">
                  <c:v>211.921875</c:v>
                </c:pt>
                <c:pt idx="8279">
                  <c:v>211.921875</c:v>
                </c:pt>
                <c:pt idx="8280">
                  <c:v>211.9609375</c:v>
                </c:pt>
                <c:pt idx="8281">
                  <c:v>211.96484375</c:v>
                </c:pt>
                <c:pt idx="8282">
                  <c:v>211.890625</c:v>
                </c:pt>
                <c:pt idx="8283">
                  <c:v>211.921875</c:v>
                </c:pt>
                <c:pt idx="8284">
                  <c:v>211.921875</c:v>
                </c:pt>
                <c:pt idx="8285">
                  <c:v>211.9609375</c:v>
                </c:pt>
                <c:pt idx="8286">
                  <c:v>211.91796875</c:v>
                </c:pt>
                <c:pt idx="8287">
                  <c:v>211.91796875</c:v>
                </c:pt>
                <c:pt idx="8288">
                  <c:v>211.91796875</c:v>
                </c:pt>
                <c:pt idx="8289">
                  <c:v>211.93359375</c:v>
                </c:pt>
                <c:pt idx="8290">
                  <c:v>212.00390625</c:v>
                </c:pt>
                <c:pt idx="8291">
                  <c:v>211.96484375</c:v>
                </c:pt>
                <c:pt idx="8292">
                  <c:v>212.03125</c:v>
                </c:pt>
                <c:pt idx="8293">
                  <c:v>211.99609375</c:v>
                </c:pt>
                <c:pt idx="8294">
                  <c:v>211.93359375</c:v>
                </c:pt>
                <c:pt idx="8295">
                  <c:v>211.90625</c:v>
                </c:pt>
                <c:pt idx="8296">
                  <c:v>211.93359375</c:v>
                </c:pt>
                <c:pt idx="8297">
                  <c:v>211.95703125</c:v>
                </c:pt>
                <c:pt idx="8298">
                  <c:v>211.91796875</c:v>
                </c:pt>
                <c:pt idx="8299">
                  <c:v>211.984375</c:v>
                </c:pt>
                <c:pt idx="8300">
                  <c:v>211.98828125</c:v>
                </c:pt>
                <c:pt idx="8301">
                  <c:v>211.9921875</c:v>
                </c:pt>
                <c:pt idx="8302">
                  <c:v>211.92578125</c:v>
                </c:pt>
                <c:pt idx="8303">
                  <c:v>211.92578125</c:v>
                </c:pt>
                <c:pt idx="8304">
                  <c:v>211.92578125</c:v>
                </c:pt>
                <c:pt idx="8305">
                  <c:v>211.96875</c:v>
                </c:pt>
                <c:pt idx="8306">
                  <c:v>211.89453125</c:v>
                </c:pt>
                <c:pt idx="8307">
                  <c:v>211.92578125</c:v>
                </c:pt>
                <c:pt idx="8308">
                  <c:v>211.92578125</c:v>
                </c:pt>
                <c:pt idx="8309">
                  <c:v>211.89453125</c:v>
                </c:pt>
                <c:pt idx="8310">
                  <c:v>211.96875</c:v>
                </c:pt>
                <c:pt idx="8311">
                  <c:v>211.97265625</c:v>
                </c:pt>
                <c:pt idx="8312">
                  <c:v>211.89453125</c:v>
                </c:pt>
                <c:pt idx="8313">
                  <c:v>211.97265625</c:v>
                </c:pt>
                <c:pt idx="8314">
                  <c:v>211.97265625</c:v>
                </c:pt>
                <c:pt idx="8315">
                  <c:v>211.92578125</c:v>
                </c:pt>
                <c:pt idx="8316">
                  <c:v>211.96875</c:v>
                </c:pt>
                <c:pt idx="8317">
                  <c:v>211.96875</c:v>
                </c:pt>
                <c:pt idx="8318">
                  <c:v>211.953125</c:v>
                </c:pt>
                <c:pt idx="8319">
                  <c:v>211.953125</c:v>
                </c:pt>
                <c:pt idx="8320">
                  <c:v>211.9140625</c:v>
                </c:pt>
                <c:pt idx="8321">
                  <c:v>211.9609375</c:v>
                </c:pt>
                <c:pt idx="8322">
                  <c:v>211.9140625</c:v>
                </c:pt>
                <c:pt idx="8323">
                  <c:v>211.9453125</c:v>
                </c:pt>
                <c:pt idx="8324">
                  <c:v>212.015625</c:v>
                </c:pt>
                <c:pt idx="8325">
                  <c:v>211.984375</c:v>
                </c:pt>
                <c:pt idx="8326">
                  <c:v>211.92578125</c:v>
                </c:pt>
                <c:pt idx="8327">
                  <c:v>211.921875</c:v>
                </c:pt>
                <c:pt idx="8328">
                  <c:v>211.921875</c:v>
                </c:pt>
                <c:pt idx="8329">
                  <c:v>211.921875</c:v>
                </c:pt>
                <c:pt idx="8330">
                  <c:v>211.9453125</c:v>
                </c:pt>
                <c:pt idx="8331">
                  <c:v>211.9453125</c:v>
                </c:pt>
                <c:pt idx="8332">
                  <c:v>211.91796875</c:v>
                </c:pt>
                <c:pt idx="8333">
                  <c:v>211.91796875</c:v>
                </c:pt>
                <c:pt idx="8334">
                  <c:v>211.91796875</c:v>
                </c:pt>
                <c:pt idx="8335">
                  <c:v>211.921875</c:v>
                </c:pt>
                <c:pt idx="8336">
                  <c:v>211.921875</c:v>
                </c:pt>
                <c:pt idx="8337">
                  <c:v>211.921875</c:v>
                </c:pt>
                <c:pt idx="8338">
                  <c:v>211.91796875</c:v>
                </c:pt>
                <c:pt idx="8339">
                  <c:v>211.91796875</c:v>
                </c:pt>
                <c:pt idx="8340">
                  <c:v>211.88671875</c:v>
                </c:pt>
                <c:pt idx="8341">
                  <c:v>211.91796875</c:v>
                </c:pt>
                <c:pt idx="8342">
                  <c:v>211.91796875</c:v>
                </c:pt>
                <c:pt idx="8343">
                  <c:v>211.890625</c:v>
                </c:pt>
                <c:pt idx="8344">
                  <c:v>211.94921875</c:v>
                </c:pt>
                <c:pt idx="8345">
                  <c:v>211.9921875</c:v>
                </c:pt>
                <c:pt idx="8346">
                  <c:v>211.91796875</c:v>
                </c:pt>
                <c:pt idx="8347">
                  <c:v>211.9453125</c:v>
                </c:pt>
                <c:pt idx="8348">
                  <c:v>211.9609375</c:v>
                </c:pt>
                <c:pt idx="8349">
                  <c:v>211.95703125</c:v>
                </c:pt>
                <c:pt idx="8350">
                  <c:v>211.9609375</c:v>
                </c:pt>
                <c:pt idx="8351">
                  <c:v>211.890625</c:v>
                </c:pt>
                <c:pt idx="8352">
                  <c:v>211.9140625</c:v>
                </c:pt>
                <c:pt idx="8353">
                  <c:v>211.95703125</c:v>
                </c:pt>
                <c:pt idx="8354">
                  <c:v>211.9140625</c:v>
                </c:pt>
                <c:pt idx="8355">
                  <c:v>211.94140625</c:v>
                </c:pt>
                <c:pt idx="8356">
                  <c:v>211.9140625</c:v>
                </c:pt>
                <c:pt idx="8357">
                  <c:v>211.890625</c:v>
                </c:pt>
                <c:pt idx="8358">
                  <c:v>211.91796875</c:v>
                </c:pt>
                <c:pt idx="8359">
                  <c:v>211.9609375</c:v>
                </c:pt>
                <c:pt idx="8360">
                  <c:v>211.91796875</c:v>
                </c:pt>
                <c:pt idx="8361">
                  <c:v>211.921875</c:v>
                </c:pt>
                <c:pt idx="8362">
                  <c:v>211.921875</c:v>
                </c:pt>
                <c:pt idx="8363">
                  <c:v>211.92578125</c:v>
                </c:pt>
                <c:pt idx="8364">
                  <c:v>211.96484375</c:v>
                </c:pt>
                <c:pt idx="8365">
                  <c:v>211.89453125</c:v>
                </c:pt>
                <c:pt idx="8366">
                  <c:v>211.921875</c:v>
                </c:pt>
                <c:pt idx="8367">
                  <c:v>211.9609375</c:v>
                </c:pt>
                <c:pt idx="8368">
                  <c:v>211.91796875</c:v>
                </c:pt>
                <c:pt idx="8369">
                  <c:v>211.91796875</c:v>
                </c:pt>
                <c:pt idx="8370">
                  <c:v>211.890625</c:v>
                </c:pt>
                <c:pt idx="8371">
                  <c:v>211.9609375</c:v>
                </c:pt>
                <c:pt idx="8372">
                  <c:v>212</c:v>
                </c:pt>
                <c:pt idx="8373">
                  <c:v>211.95703125</c:v>
                </c:pt>
                <c:pt idx="8374">
                  <c:v>211.95703125</c:v>
                </c:pt>
                <c:pt idx="8375">
                  <c:v>211.92578125</c:v>
                </c:pt>
                <c:pt idx="8376">
                  <c:v>211.95703125</c:v>
                </c:pt>
                <c:pt idx="8377">
                  <c:v>211.9140625</c:v>
                </c:pt>
                <c:pt idx="8378">
                  <c:v>211.88671875</c:v>
                </c:pt>
                <c:pt idx="8379">
                  <c:v>211.88671875</c:v>
                </c:pt>
                <c:pt idx="8380">
                  <c:v>211.88671875</c:v>
                </c:pt>
                <c:pt idx="8381">
                  <c:v>211.95703125</c:v>
                </c:pt>
                <c:pt idx="8382">
                  <c:v>211.9140625</c:v>
                </c:pt>
                <c:pt idx="8383">
                  <c:v>211.890625</c:v>
                </c:pt>
                <c:pt idx="8384">
                  <c:v>211.91796875</c:v>
                </c:pt>
                <c:pt idx="8385">
                  <c:v>211.91796875</c:v>
                </c:pt>
                <c:pt idx="8386">
                  <c:v>211.96484375</c:v>
                </c:pt>
                <c:pt idx="8387">
                  <c:v>211.921875</c:v>
                </c:pt>
                <c:pt idx="8388">
                  <c:v>211.921875</c:v>
                </c:pt>
                <c:pt idx="8389">
                  <c:v>211.91796875</c:v>
                </c:pt>
                <c:pt idx="8390">
                  <c:v>211.94921875</c:v>
                </c:pt>
                <c:pt idx="8391">
                  <c:v>211.94921875</c:v>
                </c:pt>
                <c:pt idx="8392">
                  <c:v>212.046875</c:v>
                </c:pt>
                <c:pt idx="8393">
                  <c:v>212.05078125</c:v>
                </c:pt>
                <c:pt idx="8394">
                  <c:v>211.921875</c:v>
                </c:pt>
                <c:pt idx="8395">
                  <c:v>211.921875</c:v>
                </c:pt>
                <c:pt idx="8396">
                  <c:v>212.05078125</c:v>
                </c:pt>
                <c:pt idx="8397">
                  <c:v>211.921875</c:v>
                </c:pt>
                <c:pt idx="8398">
                  <c:v>211.921875</c:v>
                </c:pt>
                <c:pt idx="8399">
                  <c:v>211.9921875</c:v>
                </c:pt>
                <c:pt idx="8400">
                  <c:v>211.96484375</c:v>
                </c:pt>
                <c:pt idx="8401">
                  <c:v>211.96484375</c:v>
                </c:pt>
                <c:pt idx="8402">
                  <c:v>211.921875</c:v>
                </c:pt>
                <c:pt idx="8403">
                  <c:v>211.890625</c:v>
                </c:pt>
                <c:pt idx="8404">
                  <c:v>211.921875</c:v>
                </c:pt>
                <c:pt idx="8405">
                  <c:v>211.96484375</c:v>
                </c:pt>
                <c:pt idx="8406">
                  <c:v>211.94921875</c:v>
                </c:pt>
                <c:pt idx="8407">
                  <c:v>211.94921875</c:v>
                </c:pt>
                <c:pt idx="8408">
                  <c:v>211.93359375</c:v>
                </c:pt>
                <c:pt idx="8409">
                  <c:v>211.9609375</c:v>
                </c:pt>
                <c:pt idx="8410">
                  <c:v>211.91796875</c:v>
                </c:pt>
                <c:pt idx="8411">
                  <c:v>211.890625</c:v>
                </c:pt>
                <c:pt idx="8412">
                  <c:v>211.94921875</c:v>
                </c:pt>
                <c:pt idx="8413">
                  <c:v>211.94921875</c:v>
                </c:pt>
                <c:pt idx="8414">
                  <c:v>211.921875</c:v>
                </c:pt>
                <c:pt idx="8415">
                  <c:v>211.921875</c:v>
                </c:pt>
                <c:pt idx="8416">
                  <c:v>211.921875</c:v>
                </c:pt>
                <c:pt idx="8417">
                  <c:v>211.94921875</c:v>
                </c:pt>
                <c:pt idx="8418">
                  <c:v>211.91796875</c:v>
                </c:pt>
                <c:pt idx="8419">
                  <c:v>211.88671875</c:v>
                </c:pt>
                <c:pt idx="8420">
                  <c:v>211.9609375</c:v>
                </c:pt>
                <c:pt idx="8421">
                  <c:v>211.9609375</c:v>
                </c:pt>
                <c:pt idx="8422">
                  <c:v>211.94921875</c:v>
                </c:pt>
                <c:pt idx="8423">
                  <c:v>211.94921875</c:v>
                </c:pt>
                <c:pt idx="8424">
                  <c:v>211.91796875</c:v>
                </c:pt>
                <c:pt idx="8425">
                  <c:v>211.953125</c:v>
                </c:pt>
                <c:pt idx="8426">
                  <c:v>211.99609375</c:v>
                </c:pt>
                <c:pt idx="8427">
                  <c:v>211.99609375</c:v>
                </c:pt>
                <c:pt idx="8428">
                  <c:v>211.92578125</c:v>
                </c:pt>
                <c:pt idx="8429">
                  <c:v>211.92578125</c:v>
                </c:pt>
                <c:pt idx="8430">
                  <c:v>211.921875</c:v>
                </c:pt>
                <c:pt idx="8431">
                  <c:v>211.96484375</c:v>
                </c:pt>
                <c:pt idx="8432">
                  <c:v>211.953125</c:v>
                </c:pt>
                <c:pt idx="8433">
                  <c:v>211.953125</c:v>
                </c:pt>
                <c:pt idx="8434">
                  <c:v>211.921875</c:v>
                </c:pt>
                <c:pt idx="8435">
                  <c:v>211.94921875</c:v>
                </c:pt>
                <c:pt idx="8436">
                  <c:v>211.94921875</c:v>
                </c:pt>
                <c:pt idx="8437">
                  <c:v>211.91796875</c:v>
                </c:pt>
                <c:pt idx="8438">
                  <c:v>211.984375</c:v>
                </c:pt>
                <c:pt idx="8439">
                  <c:v>211.94140625</c:v>
                </c:pt>
                <c:pt idx="8440">
                  <c:v>211.8828125</c:v>
                </c:pt>
                <c:pt idx="8441">
                  <c:v>211.91015625</c:v>
                </c:pt>
                <c:pt idx="8442">
                  <c:v>211.91015625</c:v>
                </c:pt>
                <c:pt idx="8443">
                  <c:v>211.88671875</c:v>
                </c:pt>
                <c:pt idx="8444">
                  <c:v>211.88671875</c:v>
                </c:pt>
                <c:pt idx="8445">
                  <c:v>211.95703125</c:v>
                </c:pt>
                <c:pt idx="8446">
                  <c:v>211.91796875</c:v>
                </c:pt>
                <c:pt idx="8447">
                  <c:v>211.890625</c:v>
                </c:pt>
                <c:pt idx="8448">
                  <c:v>211.953125</c:v>
                </c:pt>
                <c:pt idx="8449">
                  <c:v>211.953125</c:v>
                </c:pt>
                <c:pt idx="8450">
                  <c:v>211.890625</c:v>
                </c:pt>
                <c:pt idx="8451">
                  <c:v>211.9140625</c:v>
                </c:pt>
                <c:pt idx="8452">
                  <c:v>211.9453125</c:v>
                </c:pt>
                <c:pt idx="8453">
                  <c:v>211.9453125</c:v>
                </c:pt>
                <c:pt idx="8454">
                  <c:v>211.9453125</c:v>
                </c:pt>
                <c:pt idx="8455">
                  <c:v>211.921875</c:v>
                </c:pt>
                <c:pt idx="8456">
                  <c:v>211.921875</c:v>
                </c:pt>
                <c:pt idx="8457">
                  <c:v>213.4609375</c:v>
                </c:pt>
                <c:pt idx="8458">
                  <c:v>211.95703125</c:v>
                </c:pt>
                <c:pt idx="8459">
                  <c:v>211.93359375</c:v>
                </c:pt>
                <c:pt idx="8460">
                  <c:v>211.96484375</c:v>
                </c:pt>
                <c:pt idx="8461">
                  <c:v>211.96875</c:v>
                </c:pt>
                <c:pt idx="8462">
                  <c:v>211.94140625</c:v>
                </c:pt>
                <c:pt idx="8463">
                  <c:v>211.94140625</c:v>
                </c:pt>
                <c:pt idx="8464">
                  <c:v>211.9375</c:v>
                </c:pt>
                <c:pt idx="8465">
                  <c:v>211.9375</c:v>
                </c:pt>
                <c:pt idx="8466">
                  <c:v>212.00390625</c:v>
                </c:pt>
                <c:pt idx="8467">
                  <c:v>211.94921875</c:v>
                </c:pt>
                <c:pt idx="8468">
                  <c:v>211.95703125</c:v>
                </c:pt>
                <c:pt idx="8469">
                  <c:v>211.91796875</c:v>
                </c:pt>
                <c:pt idx="8470">
                  <c:v>211.9609375</c:v>
                </c:pt>
                <c:pt idx="8471">
                  <c:v>211.9609375</c:v>
                </c:pt>
                <c:pt idx="8472">
                  <c:v>211.9140625</c:v>
                </c:pt>
                <c:pt idx="8473">
                  <c:v>211.9140625</c:v>
                </c:pt>
                <c:pt idx="8474">
                  <c:v>211.9375</c:v>
                </c:pt>
                <c:pt idx="8475">
                  <c:v>211.9375</c:v>
                </c:pt>
                <c:pt idx="8476">
                  <c:v>211.96875</c:v>
                </c:pt>
                <c:pt idx="8477">
                  <c:v>212.0546875</c:v>
                </c:pt>
                <c:pt idx="8478">
                  <c:v>212.0703125</c:v>
                </c:pt>
                <c:pt idx="8479">
                  <c:v>211.9140625</c:v>
                </c:pt>
                <c:pt idx="8480">
                  <c:v>211.91796875</c:v>
                </c:pt>
                <c:pt idx="8481">
                  <c:v>211.91796875</c:v>
                </c:pt>
                <c:pt idx="8482">
                  <c:v>211.96484375</c:v>
                </c:pt>
                <c:pt idx="8483">
                  <c:v>211.92578125</c:v>
                </c:pt>
                <c:pt idx="8484">
                  <c:v>211.89453125</c:v>
                </c:pt>
                <c:pt idx="8485">
                  <c:v>211.92578125</c:v>
                </c:pt>
                <c:pt idx="8486">
                  <c:v>212</c:v>
                </c:pt>
                <c:pt idx="8487">
                  <c:v>211.890625</c:v>
                </c:pt>
                <c:pt idx="8488">
                  <c:v>211.953125</c:v>
                </c:pt>
                <c:pt idx="8489">
                  <c:v>211.953125</c:v>
                </c:pt>
                <c:pt idx="8490">
                  <c:v>211.91796875</c:v>
                </c:pt>
                <c:pt idx="8491">
                  <c:v>211.91796875</c:v>
                </c:pt>
                <c:pt idx="8492">
                  <c:v>211.91796875</c:v>
                </c:pt>
                <c:pt idx="8493">
                  <c:v>211.98828125</c:v>
                </c:pt>
                <c:pt idx="8494">
                  <c:v>211.94921875</c:v>
                </c:pt>
                <c:pt idx="8495">
                  <c:v>211.9921875</c:v>
                </c:pt>
                <c:pt idx="8496">
                  <c:v>211.91796875</c:v>
                </c:pt>
                <c:pt idx="8497">
                  <c:v>211.91796875</c:v>
                </c:pt>
                <c:pt idx="8498">
                  <c:v>211.9609375</c:v>
                </c:pt>
                <c:pt idx="8499">
                  <c:v>211.91796875</c:v>
                </c:pt>
                <c:pt idx="8500">
                  <c:v>211.88671875</c:v>
                </c:pt>
                <c:pt idx="8501">
                  <c:v>211.91796875</c:v>
                </c:pt>
                <c:pt idx="8502">
                  <c:v>211.91796875</c:v>
                </c:pt>
                <c:pt idx="8503">
                  <c:v>211.890625</c:v>
                </c:pt>
                <c:pt idx="8504">
                  <c:v>211.9609375</c:v>
                </c:pt>
                <c:pt idx="8505">
                  <c:v>211.9609375</c:v>
                </c:pt>
                <c:pt idx="8506">
                  <c:v>211.921875</c:v>
                </c:pt>
                <c:pt idx="8507">
                  <c:v>211.921875</c:v>
                </c:pt>
                <c:pt idx="8508">
                  <c:v>211.9140625</c:v>
                </c:pt>
                <c:pt idx="8509">
                  <c:v>211.9140625</c:v>
                </c:pt>
                <c:pt idx="8510">
                  <c:v>211.9140625</c:v>
                </c:pt>
                <c:pt idx="8511">
                  <c:v>211.94921875</c:v>
                </c:pt>
                <c:pt idx="8512">
                  <c:v>211.94140625</c:v>
                </c:pt>
                <c:pt idx="8513">
                  <c:v>211.984375</c:v>
                </c:pt>
                <c:pt idx="8514">
                  <c:v>211.95703125</c:v>
                </c:pt>
                <c:pt idx="8515">
                  <c:v>211.91796875</c:v>
                </c:pt>
                <c:pt idx="8516">
                  <c:v>211.95703125</c:v>
                </c:pt>
                <c:pt idx="8517">
                  <c:v>211.91796875</c:v>
                </c:pt>
                <c:pt idx="8518">
                  <c:v>211.9140625</c:v>
                </c:pt>
                <c:pt idx="8519">
                  <c:v>211.9140625</c:v>
                </c:pt>
                <c:pt idx="8520">
                  <c:v>211.88671875</c:v>
                </c:pt>
                <c:pt idx="8521">
                  <c:v>211.91796875</c:v>
                </c:pt>
                <c:pt idx="8522">
                  <c:v>211.9609375</c:v>
                </c:pt>
                <c:pt idx="8523">
                  <c:v>211.921875</c:v>
                </c:pt>
                <c:pt idx="8524">
                  <c:v>211.921875</c:v>
                </c:pt>
                <c:pt idx="8525">
                  <c:v>211.93359375</c:v>
                </c:pt>
                <c:pt idx="8526">
                  <c:v>211.921875</c:v>
                </c:pt>
                <c:pt idx="8527">
                  <c:v>211.921875</c:v>
                </c:pt>
                <c:pt idx="8528">
                  <c:v>211.9609375</c:v>
                </c:pt>
                <c:pt idx="8529">
                  <c:v>211.921875</c:v>
                </c:pt>
                <c:pt idx="8530">
                  <c:v>211.921875</c:v>
                </c:pt>
                <c:pt idx="8531">
                  <c:v>211.91796875</c:v>
                </c:pt>
                <c:pt idx="8532">
                  <c:v>211.91796875</c:v>
                </c:pt>
                <c:pt idx="8533">
                  <c:v>211.953125</c:v>
                </c:pt>
                <c:pt idx="8534">
                  <c:v>211.9140625</c:v>
                </c:pt>
                <c:pt idx="8535">
                  <c:v>211.88671875</c:v>
                </c:pt>
                <c:pt idx="8536">
                  <c:v>211.9453125</c:v>
                </c:pt>
                <c:pt idx="8537">
                  <c:v>211.9453125</c:v>
                </c:pt>
                <c:pt idx="8538">
                  <c:v>211.921875</c:v>
                </c:pt>
                <c:pt idx="8539">
                  <c:v>211.921875</c:v>
                </c:pt>
                <c:pt idx="8540">
                  <c:v>211.92578125</c:v>
                </c:pt>
                <c:pt idx="8541">
                  <c:v>211.92578125</c:v>
                </c:pt>
                <c:pt idx="8542">
                  <c:v>211.89453125</c:v>
                </c:pt>
                <c:pt idx="8543">
                  <c:v>211.97265625</c:v>
                </c:pt>
                <c:pt idx="8544">
                  <c:v>211.92578125</c:v>
                </c:pt>
                <c:pt idx="8545">
                  <c:v>211.9296875</c:v>
                </c:pt>
                <c:pt idx="8546">
                  <c:v>211.921875</c:v>
                </c:pt>
                <c:pt idx="8547">
                  <c:v>211.921875</c:v>
                </c:pt>
                <c:pt idx="8548">
                  <c:v>211.91796875</c:v>
                </c:pt>
                <c:pt idx="8549">
                  <c:v>211.94921875</c:v>
                </c:pt>
                <c:pt idx="8550">
                  <c:v>211.91796875</c:v>
                </c:pt>
                <c:pt idx="8551">
                  <c:v>211.95703125</c:v>
                </c:pt>
                <c:pt idx="8552">
                  <c:v>211.921875</c:v>
                </c:pt>
                <c:pt idx="8553">
                  <c:v>211.9609375</c:v>
                </c:pt>
                <c:pt idx="8554">
                  <c:v>211.9609375</c:v>
                </c:pt>
                <c:pt idx="8555">
                  <c:v>211.91796875</c:v>
                </c:pt>
                <c:pt idx="8556">
                  <c:v>211.91796875</c:v>
                </c:pt>
                <c:pt idx="8557">
                  <c:v>211.98828125</c:v>
                </c:pt>
                <c:pt idx="8558">
                  <c:v>211.91796875</c:v>
                </c:pt>
                <c:pt idx="8559">
                  <c:v>211.890625</c:v>
                </c:pt>
                <c:pt idx="8560">
                  <c:v>211.9921875</c:v>
                </c:pt>
                <c:pt idx="8561">
                  <c:v>211.94921875</c:v>
                </c:pt>
                <c:pt idx="8562">
                  <c:v>211.890625</c:v>
                </c:pt>
                <c:pt idx="8563">
                  <c:v>211.91796875</c:v>
                </c:pt>
                <c:pt idx="8564">
                  <c:v>211.94921875</c:v>
                </c:pt>
                <c:pt idx="8565">
                  <c:v>211.94921875</c:v>
                </c:pt>
                <c:pt idx="8566">
                  <c:v>211.921875</c:v>
                </c:pt>
                <c:pt idx="8567">
                  <c:v>211.89453125</c:v>
                </c:pt>
                <c:pt idx="8568">
                  <c:v>211.91796875</c:v>
                </c:pt>
                <c:pt idx="8569">
                  <c:v>211.9609375</c:v>
                </c:pt>
                <c:pt idx="8570">
                  <c:v>211.9140625</c:v>
                </c:pt>
                <c:pt idx="8571">
                  <c:v>211.9140625</c:v>
                </c:pt>
                <c:pt idx="8572">
                  <c:v>211.9140625</c:v>
                </c:pt>
                <c:pt idx="8573">
                  <c:v>211.91796875</c:v>
                </c:pt>
                <c:pt idx="8574">
                  <c:v>211.91796875</c:v>
                </c:pt>
                <c:pt idx="8575">
                  <c:v>211.91796875</c:v>
                </c:pt>
                <c:pt idx="8576">
                  <c:v>211.94921875</c:v>
                </c:pt>
                <c:pt idx="8577">
                  <c:v>211.98828125</c:v>
                </c:pt>
                <c:pt idx="8578">
                  <c:v>211.91796875</c:v>
                </c:pt>
                <c:pt idx="8579">
                  <c:v>211.890625</c:v>
                </c:pt>
                <c:pt idx="8580">
                  <c:v>211.890625</c:v>
                </c:pt>
                <c:pt idx="8581">
                  <c:v>211.95703125</c:v>
                </c:pt>
                <c:pt idx="8582">
                  <c:v>211.9453125</c:v>
                </c:pt>
                <c:pt idx="8583">
                  <c:v>211.91796875</c:v>
                </c:pt>
                <c:pt idx="8584">
                  <c:v>211.95703125</c:v>
                </c:pt>
                <c:pt idx="8585">
                  <c:v>211.9140625</c:v>
                </c:pt>
                <c:pt idx="8586">
                  <c:v>211.890625</c:v>
                </c:pt>
                <c:pt idx="8587">
                  <c:v>212.05078125</c:v>
                </c:pt>
                <c:pt idx="8588">
                  <c:v>212.0859375</c:v>
                </c:pt>
                <c:pt idx="8589">
                  <c:v>211.94921875</c:v>
                </c:pt>
                <c:pt idx="8590">
                  <c:v>212.046875</c:v>
                </c:pt>
                <c:pt idx="8591">
                  <c:v>211.890625</c:v>
                </c:pt>
                <c:pt idx="8592">
                  <c:v>211.9453125</c:v>
                </c:pt>
                <c:pt idx="8593">
                  <c:v>211.9453125</c:v>
                </c:pt>
                <c:pt idx="8594">
                  <c:v>211.9140625</c:v>
                </c:pt>
                <c:pt idx="8595">
                  <c:v>211.9140625</c:v>
                </c:pt>
                <c:pt idx="8596">
                  <c:v>211.88671875</c:v>
                </c:pt>
                <c:pt idx="8597">
                  <c:v>211.96484375</c:v>
                </c:pt>
                <c:pt idx="8598">
                  <c:v>211.91796875</c:v>
                </c:pt>
                <c:pt idx="8599">
                  <c:v>211.91796875</c:v>
                </c:pt>
                <c:pt idx="8600">
                  <c:v>211.96875</c:v>
                </c:pt>
                <c:pt idx="8601">
                  <c:v>211.921875</c:v>
                </c:pt>
                <c:pt idx="8602">
                  <c:v>211.9921875</c:v>
                </c:pt>
                <c:pt idx="8603">
                  <c:v>211.953125</c:v>
                </c:pt>
                <c:pt idx="8604">
                  <c:v>211.92578125</c:v>
                </c:pt>
                <c:pt idx="8605">
                  <c:v>211.921875</c:v>
                </c:pt>
                <c:pt idx="8606">
                  <c:v>211.953125</c:v>
                </c:pt>
                <c:pt idx="8607">
                  <c:v>211.921875</c:v>
                </c:pt>
                <c:pt idx="8608">
                  <c:v>211.9921875</c:v>
                </c:pt>
                <c:pt idx="8609">
                  <c:v>211.94921875</c:v>
                </c:pt>
                <c:pt idx="8610">
                  <c:v>211.984375</c:v>
                </c:pt>
                <c:pt idx="8611">
                  <c:v>211.94921875</c:v>
                </c:pt>
                <c:pt idx="8612">
                  <c:v>211.9609375</c:v>
                </c:pt>
                <c:pt idx="8613">
                  <c:v>211.921875</c:v>
                </c:pt>
                <c:pt idx="8614">
                  <c:v>211.921875</c:v>
                </c:pt>
                <c:pt idx="8615">
                  <c:v>211.96484375</c:v>
                </c:pt>
                <c:pt idx="8616">
                  <c:v>211.92578125</c:v>
                </c:pt>
                <c:pt idx="8617">
                  <c:v>211.92578125</c:v>
                </c:pt>
                <c:pt idx="8618">
                  <c:v>211.92578125</c:v>
                </c:pt>
                <c:pt idx="8619">
                  <c:v>211.921875</c:v>
                </c:pt>
                <c:pt idx="8620">
                  <c:v>211.96484375</c:v>
                </c:pt>
                <c:pt idx="8621">
                  <c:v>211.93359375</c:v>
                </c:pt>
                <c:pt idx="8622">
                  <c:v>211.984375</c:v>
                </c:pt>
                <c:pt idx="8623">
                  <c:v>211.98828125</c:v>
                </c:pt>
                <c:pt idx="8624">
                  <c:v>211.94921875</c:v>
                </c:pt>
                <c:pt idx="8625">
                  <c:v>211.94921875</c:v>
                </c:pt>
                <c:pt idx="8626">
                  <c:v>211.9375</c:v>
                </c:pt>
                <c:pt idx="8627">
                  <c:v>211.96484375</c:v>
                </c:pt>
                <c:pt idx="8628">
                  <c:v>211.921875</c:v>
                </c:pt>
                <c:pt idx="8629">
                  <c:v>211.91796875</c:v>
                </c:pt>
                <c:pt idx="8630">
                  <c:v>211.91796875</c:v>
                </c:pt>
                <c:pt idx="8631">
                  <c:v>211.890625</c:v>
                </c:pt>
                <c:pt idx="8632">
                  <c:v>211.921875</c:v>
                </c:pt>
                <c:pt idx="8633">
                  <c:v>211.921875</c:v>
                </c:pt>
                <c:pt idx="8634">
                  <c:v>211.98828125</c:v>
                </c:pt>
                <c:pt idx="8635">
                  <c:v>211.953125</c:v>
                </c:pt>
                <c:pt idx="8636">
                  <c:v>211.921875</c:v>
                </c:pt>
                <c:pt idx="8637">
                  <c:v>211.953125</c:v>
                </c:pt>
                <c:pt idx="8638">
                  <c:v>211.92578125</c:v>
                </c:pt>
                <c:pt idx="8639">
                  <c:v>211.92578125</c:v>
                </c:pt>
                <c:pt idx="8640">
                  <c:v>211.92578125</c:v>
                </c:pt>
                <c:pt idx="8641">
                  <c:v>211.89453125</c:v>
                </c:pt>
                <c:pt idx="8642">
                  <c:v>211.921875</c:v>
                </c:pt>
                <c:pt idx="8643">
                  <c:v>211.921875</c:v>
                </c:pt>
                <c:pt idx="8644">
                  <c:v>211.953125</c:v>
                </c:pt>
                <c:pt idx="8645">
                  <c:v>211.9921875</c:v>
                </c:pt>
                <c:pt idx="8646">
                  <c:v>211.92578125</c:v>
                </c:pt>
                <c:pt idx="8647">
                  <c:v>211.953125</c:v>
                </c:pt>
                <c:pt idx="8648">
                  <c:v>211.921875</c:v>
                </c:pt>
                <c:pt idx="8649">
                  <c:v>211.96484375</c:v>
                </c:pt>
                <c:pt idx="8650">
                  <c:v>211.91796875</c:v>
                </c:pt>
                <c:pt idx="8651">
                  <c:v>211.9375</c:v>
                </c:pt>
                <c:pt idx="8652">
                  <c:v>211.921875</c:v>
                </c:pt>
                <c:pt idx="8653">
                  <c:v>211.921875</c:v>
                </c:pt>
                <c:pt idx="8654">
                  <c:v>212</c:v>
                </c:pt>
                <c:pt idx="8655">
                  <c:v>211.953125</c:v>
                </c:pt>
                <c:pt idx="8656">
                  <c:v>211.92578125</c:v>
                </c:pt>
                <c:pt idx="8657">
                  <c:v>211.92578125</c:v>
                </c:pt>
                <c:pt idx="8658">
                  <c:v>211.92578125</c:v>
                </c:pt>
                <c:pt idx="8659">
                  <c:v>211.92578125</c:v>
                </c:pt>
                <c:pt idx="8660">
                  <c:v>211.92578125</c:v>
                </c:pt>
                <c:pt idx="8661">
                  <c:v>211.92578125</c:v>
                </c:pt>
                <c:pt idx="8662">
                  <c:v>211.92578125</c:v>
                </c:pt>
                <c:pt idx="8663">
                  <c:v>211.92578125</c:v>
                </c:pt>
                <c:pt idx="8664">
                  <c:v>211.99609375</c:v>
                </c:pt>
                <c:pt idx="8665">
                  <c:v>211.9921875</c:v>
                </c:pt>
                <c:pt idx="8666">
                  <c:v>211.92578125</c:v>
                </c:pt>
                <c:pt idx="8667">
                  <c:v>211.92578125</c:v>
                </c:pt>
                <c:pt idx="8668">
                  <c:v>211.9921875</c:v>
                </c:pt>
                <c:pt idx="8669">
                  <c:v>211.953125</c:v>
                </c:pt>
                <c:pt idx="8670">
                  <c:v>211.91796875</c:v>
                </c:pt>
                <c:pt idx="8671">
                  <c:v>211.96484375</c:v>
                </c:pt>
                <c:pt idx="8672">
                  <c:v>211.9609375</c:v>
                </c:pt>
                <c:pt idx="8673">
                  <c:v>211.91796875</c:v>
                </c:pt>
                <c:pt idx="8674">
                  <c:v>211.890625</c:v>
                </c:pt>
                <c:pt idx="8675">
                  <c:v>211.921875</c:v>
                </c:pt>
                <c:pt idx="8676">
                  <c:v>211.921875</c:v>
                </c:pt>
                <c:pt idx="8677">
                  <c:v>211.96484375</c:v>
                </c:pt>
                <c:pt idx="8678">
                  <c:v>211.92578125</c:v>
                </c:pt>
                <c:pt idx="8679">
                  <c:v>211.96484375</c:v>
                </c:pt>
                <c:pt idx="8680">
                  <c:v>211.96484375</c:v>
                </c:pt>
                <c:pt idx="8681">
                  <c:v>211.92578125</c:v>
                </c:pt>
                <c:pt idx="8682">
                  <c:v>211.92578125</c:v>
                </c:pt>
                <c:pt idx="8683">
                  <c:v>211.92578125</c:v>
                </c:pt>
                <c:pt idx="8684">
                  <c:v>211.92578125</c:v>
                </c:pt>
                <c:pt idx="8685">
                  <c:v>211.96484375</c:v>
                </c:pt>
                <c:pt idx="8686">
                  <c:v>211.94921875</c:v>
                </c:pt>
                <c:pt idx="8687">
                  <c:v>211.9453125</c:v>
                </c:pt>
                <c:pt idx="8688">
                  <c:v>211.91796875</c:v>
                </c:pt>
                <c:pt idx="8689">
                  <c:v>211.95703125</c:v>
                </c:pt>
                <c:pt idx="8690">
                  <c:v>211.98828125</c:v>
                </c:pt>
                <c:pt idx="8691">
                  <c:v>211.94921875</c:v>
                </c:pt>
                <c:pt idx="8692">
                  <c:v>211.94921875</c:v>
                </c:pt>
                <c:pt idx="8693">
                  <c:v>211.94921875</c:v>
                </c:pt>
                <c:pt idx="8694">
                  <c:v>211.95703125</c:v>
                </c:pt>
                <c:pt idx="8695">
                  <c:v>211.91796875</c:v>
                </c:pt>
                <c:pt idx="8696">
                  <c:v>212.0546875</c:v>
                </c:pt>
                <c:pt idx="8697">
                  <c:v>212.0546875</c:v>
                </c:pt>
                <c:pt idx="8698">
                  <c:v>212.0546875</c:v>
                </c:pt>
                <c:pt idx="8699">
                  <c:v>211.95703125</c:v>
                </c:pt>
                <c:pt idx="8700">
                  <c:v>211.91796875</c:v>
                </c:pt>
                <c:pt idx="8701">
                  <c:v>212.05859375</c:v>
                </c:pt>
                <c:pt idx="8702">
                  <c:v>211.88671875</c:v>
                </c:pt>
                <c:pt idx="8703">
                  <c:v>211.91796875</c:v>
                </c:pt>
                <c:pt idx="8704">
                  <c:v>211.91796875</c:v>
                </c:pt>
                <c:pt idx="8705">
                  <c:v>211.91796875</c:v>
                </c:pt>
                <c:pt idx="8706">
                  <c:v>211.95703125</c:v>
                </c:pt>
                <c:pt idx="8707">
                  <c:v>211.92578125</c:v>
                </c:pt>
                <c:pt idx="8708">
                  <c:v>211.9609375</c:v>
                </c:pt>
                <c:pt idx="8709">
                  <c:v>211.91796875</c:v>
                </c:pt>
                <c:pt idx="8710">
                  <c:v>211.99609375</c:v>
                </c:pt>
                <c:pt idx="8711">
                  <c:v>211.953125</c:v>
                </c:pt>
                <c:pt idx="8712">
                  <c:v>211.92578125</c:v>
                </c:pt>
                <c:pt idx="8713">
                  <c:v>211.96875</c:v>
                </c:pt>
                <c:pt idx="8714">
                  <c:v>211.92578125</c:v>
                </c:pt>
                <c:pt idx="8715">
                  <c:v>211.89453125</c:v>
                </c:pt>
                <c:pt idx="8716">
                  <c:v>211.96484375</c:v>
                </c:pt>
                <c:pt idx="8717">
                  <c:v>211.92578125</c:v>
                </c:pt>
                <c:pt idx="8718">
                  <c:v>213.50390625</c:v>
                </c:pt>
                <c:pt idx="8719">
                  <c:v>211.96484375</c:v>
                </c:pt>
                <c:pt idx="8720">
                  <c:v>211.96484375</c:v>
                </c:pt>
                <c:pt idx="8721">
                  <c:v>211.96484375</c:v>
                </c:pt>
                <c:pt idx="8722">
                  <c:v>212.01171875</c:v>
                </c:pt>
                <c:pt idx="8723">
                  <c:v>211.99609375</c:v>
                </c:pt>
                <c:pt idx="8724">
                  <c:v>211.95703125</c:v>
                </c:pt>
                <c:pt idx="8725">
                  <c:v>211.97265625</c:v>
                </c:pt>
                <c:pt idx="8726">
                  <c:v>211.97265625</c:v>
                </c:pt>
                <c:pt idx="8727">
                  <c:v>211.9296875</c:v>
                </c:pt>
                <c:pt idx="8728">
                  <c:v>211.9296875</c:v>
                </c:pt>
                <c:pt idx="8729">
                  <c:v>211.9296875</c:v>
                </c:pt>
                <c:pt idx="8730">
                  <c:v>211.99609375</c:v>
                </c:pt>
                <c:pt idx="8731">
                  <c:v>211.95703125</c:v>
                </c:pt>
                <c:pt idx="8732">
                  <c:v>211.9296875</c:v>
                </c:pt>
                <c:pt idx="8733">
                  <c:v>211.953125</c:v>
                </c:pt>
                <c:pt idx="8734">
                  <c:v>211.9296875</c:v>
                </c:pt>
                <c:pt idx="8735">
                  <c:v>211.8984375</c:v>
                </c:pt>
                <c:pt idx="8736">
                  <c:v>211.97265625</c:v>
                </c:pt>
                <c:pt idx="8737">
                  <c:v>211.9296875</c:v>
                </c:pt>
                <c:pt idx="8738">
                  <c:v>211.9375</c:v>
                </c:pt>
                <c:pt idx="8739">
                  <c:v>211.93359375</c:v>
                </c:pt>
                <c:pt idx="8740">
                  <c:v>211.93359375</c:v>
                </c:pt>
                <c:pt idx="8741">
                  <c:v>211.90234375</c:v>
                </c:pt>
                <c:pt idx="8742">
                  <c:v>211.97265625</c:v>
                </c:pt>
                <c:pt idx="8743">
                  <c:v>211.93359375</c:v>
                </c:pt>
                <c:pt idx="8744">
                  <c:v>211.96484375</c:v>
                </c:pt>
                <c:pt idx="8745">
                  <c:v>211.96484375</c:v>
                </c:pt>
                <c:pt idx="8746">
                  <c:v>211.90234375</c:v>
                </c:pt>
                <c:pt idx="8747">
                  <c:v>211.93359375</c:v>
                </c:pt>
                <c:pt idx="8748">
                  <c:v>211.97265625</c:v>
                </c:pt>
                <c:pt idx="8749">
                  <c:v>211.9296875</c:v>
                </c:pt>
                <c:pt idx="8750">
                  <c:v>211.9296875</c:v>
                </c:pt>
                <c:pt idx="8751">
                  <c:v>211.8984375</c:v>
                </c:pt>
                <c:pt idx="8752">
                  <c:v>211.92578125</c:v>
                </c:pt>
                <c:pt idx="8753">
                  <c:v>211.92578125</c:v>
                </c:pt>
                <c:pt idx="8754">
                  <c:v>211.8984375</c:v>
                </c:pt>
                <c:pt idx="8755">
                  <c:v>211.92578125</c:v>
                </c:pt>
                <c:pt idx="8756">
                  <c:v>211.95703125</c:v>
                </c:pt>
                <c:pt idx="8757">
                  <c:v>211.95703125</c:v>
                </c:pt>
                <c:pt idx="8758">
                  <c:v>211.9296875</c:v>
                </c:pt>
                <c:pt idx="8759">
                  <c:v>211.9453125</c:v>
                </c:pt>
                <c:pt idx="8760">
                  <c:v>211.95703125</c:v>
                </c:pt>
                <c:pt idx="8761">
                  <c:v>211.95703125</c:v>
                </c:pt>
                <c:pt idx="8762">
                  <c:v>211.9296875</c:v>
                </c:pt>
                <c:pt idx="8763">
                  <c:v>211.9296875</c:v>
                </c:pt>
                <c:pt idx="8764">
                  <c:v>211.8984375</c:v>
                </c:pt>
                <c:pt idx="8765">
                  <c:v>211.92578125</c:v>
                </c:pt>
                <c:pt idx="8766">
                  <c:v>211.92578125</c:v>
                </c:pt>
                <c:pt idx="8767">
                  <c:v>211.92578125</c:v>
                </c:pt>
                <c:pt idx="8768">
                  <c:v>211.96484375</c:v>
                </c:pt>
                <c:pt idx="8769">
                  <c:v>211.9609375</c:v>
                </c:pt>
                <c:pt idx="8770">
                  <c:v>211.9296875</c:v>
                </c:pt>
                <c:pt idx="8771">
                  <c:v>211.9296875</c:v>
                </c:pt>
                <c:pt idx="8772">
                  <c:v>211.9609375</c:v>
                </c:pt>
                <c:pt idx="8773">
                  <c:v>211.96484375</c:v>
                </c:pt>
                <c:pt idx="8774">
                  <c:v>211.9609375</c:v>
                </c:pt>
                <c:pt idx="8775">
                  <c:v>211.91796875</c:v>
                </c:pt>
                <c:pt idx="8776">
                  <c:v>211.91796875</c:v>
                </c:pt>
                <c:pt idx="8777">
                  <c:v>211.921875</c:v>
                </c:pt>
                <c:pt idx="8778">
                  <c:v>211.96875</c:v>
                </c:pt>
                <c:pt idx="8779">
                  <c:v>211.89453125</c:v>
                </c:pt>
                <c:pt idx="8780">
                  <c:v>211.92578125</c:v>
                </c:pt>
                <c:pt idx="8781">
                  <c:v>211.92578125</c:v>
                </c:pt>
                <c:pt idx="8782">
                  <c:v>211.8984375</c:v>
                </c:pt>
                <c:pt idx="8783">
                  <c:v>211.92578125</c:v>
                </c:pt>
                <c:pt idx="8784">
                  <c:v>211.92578125</c:v>
                </c:pt>
                <c:pt idx="8785">
                  <c:v>211.96484375</c:v>
                </c:pt>
                <c:pt idx="8786">
                  <c:v>211.921875</c:v>
                </c:pt>
                <c:pt idx="8787">
                  <c:v>211.921875</c:v>
                </c:pt>
                <c:pt idx="8788">
                  <c:v>211.96484375</c:v>
                </c:pt>
                <c:pt idx="8789">
                  <c:v>211.96484375</c:v>
                </c:pt>
                <c:pt idx="8790">
                  <c:v>211.96484375</c:v>
                </c:pt>
                <c:pt idx="8791">
                  <c:v>211.96875</c:v>
                </c:pt>
                <c:pt idx="8792">
                  <c:v>211.99609375</c:v>
                </c:pt>
                <c:pt idx="8793">
                  <c:v>211.99609375</c:v>
                </c:pt>
                <c:pt idx="8794">
                  <c:v>211.93359375</c:v>
                </c:pt>
                <c:pt idx="8795">
                  <c:v>211.93359375</c:v>
                </c:pt>
                <c:pt idx="8796">
                  <c:v>211.90234375</c:v>
                </c:pt>
                <c:pt idx="8797">
                  <c:v>212.0703125</c:v>
                </c:pt>
                <c:pt idx="8798">
                  <c:v>211.93359375</c:v>
                </c:pt>
                <c:pt idx="8799">
                  <c:v>211.90234375</c:v>
                </c:pt>
                <c:pt idx="8800">
                  <c:v>212.09375</c:v>
                </c:pt>
                <c:pt idx="8801">
                  <c:v>211.95703125</c:v>
                </c:pt>
                <c:pt idx="8802">
                  <c:v>211.8984375</c:v>
                </c:pt>
                <c:pt idx="8803">
                  <c:v>211.96484375</c:v>
                </c:pt>
                <c:pt idx="8804">
                  <c:v>212</c:v>
                </c:pt>
                <c:pt idx="8805">
                  <c:v>211.96484375</c:v>
                </c:pt>
                <c:pt idx="8806">
                  <c:v>211.93359375</c:v>
                </c:pt>
                <c:pt idx="8807">
                  <c:v>211.93359375</c:v>
                </c:pt>
                <c:pt idx="8808">
                  <c:v>211.97265625</c:v>
                </c:pt>
                <c:pt idx="8809">
                  <c:v>211.93359375</c:v>
                </c:pt>
                <c:pt idx="8810">
                  <c:v>211.9765625</c:v>
                </c:pt>
                <c:pt idx="8811">
                  <c:v>211.93359375</c:v>
                </c:pt>
                <c:pt idx="8812">
                  <c:v>211.90625</c:v>
                </c:pt>
                <c:pt idx="8813">
                  <c:v>211.9765625</c:v>
                </c:pt>
                <c:pt idx="8814">
                  <c:v>211.96484375</c:v>
                </c:pt>
                <c:pt idx="8815">
                  <c:v>211.95703125</c:v>
                </c:pt>
                <c:pt idx="8816">
                  <c:v>211.96875</c:v>
                </c:pt>
                <c:pt idx="8817">
                  <c:v>211.8984375</c:v>
                </c:pt>
                <c:pt idx="8818">
                  <c:v>211.92578125</c:v>
                </c:pt>
                <c:pt idx="8819">
                  <c:v>211.92578125</c:v>
                </c:pt>
                <c:pt idx="8820">
                  <c:v>211.8984375</c:v>
                </c:pt>
                <c:pt idx="8821">
                  <c:v>211.92578125</c:v>
                </c:pt>
                <c:pt idx="8822">
                  <c:v>212</c:v>
                </c:pt>
                <c:pt idx="8823">
                  <c:v>212</c:v>
                </c:pt>
                <c:pt idx="8824">
                  <c:v>211.9609375</c:v>
                </c:pt>
                <c:pt idx="8825">
                  <c:v>211.93359375</c:v>
                </c:pt>
                <c:pt idx="8826">
                  <c:v>211.93359375</c:v>
                </c:pt>
                <c:pt idx="8827">
                  <c:v>211.93359375</c:v>
                </c:pt>
                <c:pt idx="8828">
                  <c:v>211.96484375</c:v>
                </c:pt>
                <c:pt idx="8829">
                  <c:v>211.96484375</c:v>
                </c:pt>
                <c:pt idx="8830">
                  <c:v>211.90625</c:v>
                </c:pt>
                <c:pt idx="8831">
                  <c:v>211.93359375</c:v>
                </c:pt>
                <c:pt idx="8832">
                  <c:v>211.9765625</c:v>
                </c:pt>
                <c:pt idx="8833">
                  <c:v>211.90234375</c:v>
                </c:pt>
                <c:pt idx="8834">
                  <c:v>211.9765625</c:v>
                </c:pt>
                <c:pt idx="8835">
                  <c:v>211.93359375</c:v>
                </c:pt>
                <c:pt idx="8836">
                  <c:v>211.90625</c:v>
                </c:pt>
                <c:pt idx="8837">
                  <c:v>211.9375</c:v>
                </c:pt>
                <c:pt idx="8838">
                  <c:v>211.984375</c:v>
                </c:pt>
                <c:pt idx="8839">
                  <c:v>211.98046875</c:v>
                </c:pt>
                <c:pt idx="8840">
                  <c:v>211.96875</c:v>
                </c:pt>
                <c:pt idx="8841">
                  <c:v>212.0078125</c:v>
                </c:pt>
                <c:pt idx="8842">
                  <c:v>211.9375</c:v>
                </c:pt>
                <c:pt idx="8843">
                  <c:v>211.9765625</c:v>
                </c:pt>
                <c:pt idx="8844">
                  <c:v>211.9609375</c:v>
                </c:pt>
                <c:pt idx="8845">
                  <c:v>211.9609375</c:v>
                </c:pt>
                <c:pt idx="8846">
                  <c:v>211.9296875</c:v>
                </c:pt>
                <c:pt idx="8847">
                  <c:v>212</c:v>
                </c:pt>
                <c:pt idx="8848">
                  <c:v>211.9609375</c:v>
                </c:pt>
                <c:pt idx="8849">
                  <c:v>211.9375</c:v>
                </c:pt>
                <c:pt idx="8850">
                  <c:v>212.00390625</c:v>
                </c:pt>
                <c:pt idx="8851">
                  <c:v>211.96875</c:v>
                </c:pt>
                <c:pt idx="8852">
                  <c:v>211.90625</c:v>
                </c:pt>
                <c:pt idx="8853">
                  <c:v>211.93359375</c:v>
                </c:pt>
                <c:pt idx="8854">
                  <c:v>211.96484375</c:v>
                </c:pt>
                <c:pt idx="8855">
                  <c:v>212.00390625</c:v>
                </c:pt>
                <c:pt idx="8856">
                  <c:v>211.9296875</c:v>
                </c:pt>
                <c:pt idx="8857">
                  <c:v>211.9296875</c:v>
                </c:pt>
                <c:pt idx="8858">
                  <c:v>211.96875</c:v>
                </c:pt>
                <c:pt idx="8859">
                  <c:v>211.9296875</c:v>
                </c:pt>
                <c:pt idx="8860">
                  <c:v>212</c:v>
                </c:pt>
                <c:pt idx="8861">
                  <c:v>211.96484375</c:v>
                </c:pt>
                <c:pt idx="8862">
                  <c:v>211.93359375</c:v>
                </c:pt>
                <c:pt idx="8863">
                  <c:v>211.92578125</c:v>
                </c:pt>
                <c:pt idx="8864">
                  <c:v>211.92578125</c:v>
                </c:pt>
                <c:pt idx="8865">
                  <c:v>211.92578125</c:v>
                </c:pt>
                <c:pt idx="8866">
                  <c:v>211.9296875</c:v>
                </c:pt>
                <c:pt idx="8867">
                  <c:v>211.97265625</c:v>
                </c:pt>
                <c:pt idx="8868">
                  <c:v>211.9375</c:v>
                </c:pt>
                <c:pt idx="8869">
                  <c:v>212.0078125</c:v>
                </c:pt>
                <c:pt idx="8870">
                  <c:v>211.9375</c:v>
                </c:pt>
                <c:pt idx="8871">
                  <c:v>211.90625</c:v>
                </c:pt>
                <c:pt idx="8872">
                  <c:v>211.9765625</c:v>
                </c:pt>
                <c:pt idx="8873">
                  <c:v>211.9375</c:v>
                </c:pt>
                <c:pt idx="8874">
                  <c:v>211.9375</c:v>
                </c:pt>
                <c:pt idx="8875">
                  <c:v>211.9375</c:v>
                </c:pt>
                <c:pt idx="8876">
                  <c:v>211.9375</c:v>
                </c:pt>
                <c:pt idx="8877">
                  <c:v>211.9375</c:v>
                </c:pt>
                <c:pt idx="8878">
                  <c:v>211.96875</c:v>
                </c:pt>
                <c:pt idx="8879">
                  <c:v>211.96484375</c:v>
                </c:pt>
                <c:pt idx="8880">
                  <c:v>211.96484375</c:v>
                </c:pt>
                <c:pt idx="8881">
                  <c:v>211.9609375</c:v>
                </c:pt>
                <c:pt idx="8882">
                  <c:v>211.9609375</c:v>
                </c:pt>
                <c:pt idx="8883">
                  <c:v>211.93359375</c:v>
                </c:pt>
                <c:pt idx="8884">
                  <c:v>211.93359375</c:v>
                </c:pt>
                <c:pt idx="8885">
                  <c:v>211.96875</c:v>
                </c:pt>
                <c:pt idx="8886">
                  <c:v>211.90234375</c:v>
                </c:pt>
                <c:pt idx="8887">
                  <c:v>211.93359375</c:v>
                </c:pt>
                <c:pt idx="8888">
                  <c:v>211.96484375</c:v>
                </c:pt>
                <c:pt idx="8889">
                  <c:v>212.0078125</c:v>
                </c:pt>
                <c:pt idx="8890">
                  <c:v>211.98046875</c:v>
                </c:pt>
                <c:pt idx="8891">
                  <c:v>211.9375</c:v>
                </c:pt>
                <c:pt idx="8892">
                  <c:v>211.9375</c:v>
                </c:pt>
                <c:pt idx="8893">
                  <c:v>211.9765625</c:v>
                </c:pt>
                <c:pt idx="8894">
                  <c:v>211.97265625</c:v>
                </c:pt>
                <c:pt idx="8895">
                  <c:v>211.97265625</c:v>
                </c:pt>
                <c:pt idx="8896">
                  <c:v>211.90234375</c:v>
                </c:pt>
                <c:pt idx="8897">
                  <c:v>211.9296875</c:v>
                </c:pt>
                <c:pt idx="8898">
                  <c:v>212</c:v>
                </c:pt>
                <c:pt idx="8899">
                  <c:v>211.9296875</c:v>
                </c:pt>
                <c:pt idx="8900">
                  <c:v>211.9296875</c:v>
                </c:pt>
                <c:pt idx="8901">
                  <c:v>211.9296875</c:v>
                </c:pt>
                <c:pt idx="8902">
                  <c:v>211.90234375</c:v>
                </c:pt>
                <c:pt idx="8903">
                  <c:v>211.93359375</c:v>
                </c:pt>
                <c:pt idx="8904">
                  <c:v>211.93359375</c:v>
                </c:pt>
                <c:pt idx="8905">
                  <c:v>211.93359375</c:v>
                </c:pt>
                <c:pt idx="8906">
                  <c:v>211.96875</c:v>
                </c:pt>
                <c:pt idx="8907">
                  <c:v>211.96875</c:v>
                </c:pt>
                <c:pt idx="8908">
                  <c:v>211.96875</c:v>
                </c:pt>
                <c:pt idx="8909">
                  <c:v>211.96484375</c:v>
                </c:pt>
                <c:pt idx="8910">
                  <c:v>212.015625</c:v>
                </c:pt>
                <c:pt idx="8911">
                  <c:v>211.93359375</c:v>
                </c:pt>
                <c:pt idx="8912">
                  <c:v>211.93359375</c:v>
                </c:pt>
                <c:pt idx="8913">
                  <c:v>211.93359375</c:v>
                </c:pt>
                <c:pt idx="8914">
                  <c:v>211.9296875</c:v>
                </c:pt>
                <c:pt idx="8915">
                  <c:v>211.97265625</c:v>
                </c:pt>
                <c:pt idx="8916">
                  <c:v>211.90234375</c:v>
                </c:pt>
                <c:pt idx="8917">
                  <c:v>211.96484375</c:v>
                </c:pt>
                <c:pt idx="8918">
                  <c:v>211.9296875</c:v>
                </c:pt>
                <c:pt idx="8919">
                  <c:v>211.90234375</c:v>
                </c:pt>
                <c:pt idx="8920">
                  <c:v>211.96875</c:v>
                </c:pt>
                <c:pt idx="8921">
                  <c:v>211.93359375</c:v>
                </c:pt>
                <c:pt idx="8922">
                  <c:v>212</c:v>
                </c:pt>
                <c:pt idx="8923">
                  <c:v>211.96484375</c:v>
                </c:pt>
                <c:pt idx="8924">
                  <c:v>211.93359375</c:v>
                </c:pt>
                <c:pt idx="8925">
                  <c:v>211.93359375</c:v>
                </c:pt>
                <c:pt idx="8926">
                  <c:v>211.9609375</c:v>
                </c:pt>
                <c:pt idx="8927">
                  <c:v>211.9609375</c:v>
                </c:pt>
                <c:pt idx="8928">
                  <c:v>211.93359375</c:v>
                </c:pt>
                <c:pt idx="8929">
                  <c:v>211.97265625</c:v>
                </c:pt>
                <c:pt idx="8930">
                  <c:v>211.90234375</c:v>
                </c:pt>
                <c:pt idx="8931">
                  <c:v>211.9296875</c:v>
                </c:pt>
                <c:pt idx="8932">
                  <c:v>211.9296875</c:v>
                </c:pt>
                <c:pt idx="8933">
                  <c:v>211.8984375</c:v>
                </c:pt>
                <c:pt idx="8934">
                  <c:v>211.9765625</c:v>
                </c:pt>
                <c:pt idx="8935">
                  <c:v>211.9296875</c:v>
                </c:pt>
                <c:pt idx="8936">
                  <c:v>211.97265625</c:v>
                </c:pt>
                <c:pt idx="8937">
                  <c:v>211.93359375</c:v>
                </c:pt>
                <c:pt idx="8938">
                  <c:v>211.93359375</c:v>
                </c:pt>
                <c:pt idx="8939">
                  <c:v>211.9765625</c:v>
                </c:pt>
                <c:pt idx="8940">
                  <c:v>211.93359375</c:v>
                </c:pt>
                <c:pt idx="8941">
                  <c:v>211.93359375</c:v>
                </c:pt>
                <c:pt idx="8942">
                  <c:v>211.98046875</c:v>
                </c:pt>
                <c:pt idx="8943">
                  <c:v>211.93359375</c:v>
                </c:pt>
                <c:pt idx="8944">
                  <c:v>211.93359375</c:v>
                </c:pt>
                <c:pt idx="8945">
                  <c:v>211.97265625</c:v>
                </c:pt>
                <c:pt idx="8946">
                  <c:v>211.9296875</c:v>
                </c:pt>
                <c:pt idx="8947">
                  <c:v>211.9375</c:v>
                </c:pt>
                <c:pt idx="8948">
                  <c:v>211.9296875</c:v>
                </c:pt>
                <c:pt idx="8949">
                  <c:v>211.9296875</c:v>
                </c:pt>
                <c:pt idx="8950">
                  <c:v>211.9296875</c:v>
                </c:pt>
                <c:pt idx="8951">
                  <c:v>211.96484375</c:v>
                </c:pt>
                <c:pt idx="8952">
                  <c:v>211.9296875</c:v>
                </c:pt>
                <c:pt idx="8953">
                  <c:v>211.96484375</c:v>
                </c:pt>
                <c:pt idx="8954">
                  <c:v>211.97265625</c:v>
                </c:pt>
                <c:pt idx="8955">
                  <c:v>211.9296875</c:v>
                </c:pt>
                <c:pt idx="8956">
                  <c:v>211.9609375</c:v>
                </c:pt>
                <c:pt idx="8957">
                  <c:v>212</c:v>
                </c:pt>
                <c:pt idx="8958">
                  <c:v>211.9296875</c:v>
                </c:pt>
                <c:pt idx="8959">
                  <c:v>211.9609375</c:v>
                </c:pt>
                <c:pt idx="8960">
                  <c:v>211.9765625</c:v>
                </c:pt>
                <c:pt idx="8961">
                  <c:v>211.9296875</c:v>
                </c:pt>
                <c:pt idx="8962">
                  <c:v>211.97265625</c:v>
                </c:pt>
                <c:pt idx="8963">
                  <c:v>211.8984375</c:v>
                </c:pt>
                <c:pt idx="8964">
                  <c:v>212</c:v>
                </c:pt>
                <c:pt idx="8965">
                  <c:v>211.95703125</c:v>
                </c:pt>
                <c:pt idx="8966">
                  <c:v>211.9765625</c:v>
                </c:pt>
                <c:pt idx="8967">
                  <c:v>211.93359375</c:v>
                </c:pt>
                <c:pt idx="8968">
                  <c:v>211.93359375</c:v>
                </c:pt>
                <c:pt idx="8969">
                  <c:v>211.9609375</c:v>
                </c:pt>
                <c:pt idx="8970">
                  <c:v>211.96875</c:v>
                </c:pt>
                <c:pt idx="8971">
                  <c:v>211.90234375</c:v>
                </c:pt>
                <c:pt idx="8972">
                  <c:v>211.9609375</c:v>
                </c:pt>
                <c:pt idx="8973">
                  <c:v>211.9609375</c:v>
                </c:pt>
                <c:pt idx="8974">
                  <c:v>211.96484375</c:v>
                </c:pt>
                <c:pt idx="8975">
                  <c:v>211.96484375</c:v>
                </c:pt>
                <c:pt idx="8976">
                  <c:v>211.93359375</c:v>
                </c:pt>
                <c:pt idx="8977">
                  <c:v>211.9609375</c:v>
                </c:pt>
                <c:pt idx="8978">
                  <c:v>211.9296875</c:v>
                </c:pt>
                <c:pt idx="8979">
                  <c:v>211.9296875</c:v>
                </c:pt>
                <c:pt idx="8980">
                  <c:v>211.9296875</c:v>
                </c:pt>
                <c:pt idx="8981">
                  <c:v>211.93359375</c:v>
                </c:pt>
                <c:pt idx="8982">
                  <c:v>211.93359375</c:v>
                </c:pt>
                <c:pt idx="8983">
                  <c:v>211.93359375</c:v>
                </c:pt>
                <c:pt idx="8984">
                  <c:v>211.97265625</c:v>
                </c:pt>
                <c:pt idx="8985">
                  <c:v>211.9296875</c:v>
                </c:pt>
                <c:pt idx="8986">
                  <c:v>211.97265625</c:v>
                </c:pt>
                <c:pt idx="8987">
                  <c:v>211.97265625</c:v>
                </c:pt>
                <c:pt idx="8988">
                  <c:v>211.92578125</c:v>
                </c:pt>
                <c:pt idx="8989">
                  <c:v>211.92578125</c:v>
                </c:pt>
                <c:pt idx="8990">
                  <c:v>211.92578125</c:v>
                </c:pt>
                <c:pt idx="8991">
                  <c:v>211.92578125</c:v>
                </c:pt>
                <c:pt idx="8992">
                  <c:v>211.92578125</c:v>
                </c:pt>
                <c:pt idx="8993">
                  <c:v>211.92578125</c:v>
                </c:pt>
                <c:pt idx="8994">
                  <c:v>211.9765625</c:v>
                </c:pt>
                <c:pt idx="8995">
                  <c:v>211.9296875</c:v>
                </c:pt>
                <c:pt idx="8996">
                  <c:v>211.9296875</c:v>
                </c:pt>
                <c:pt idx="8997">
                  <c:v>211.93359375</c:v>
                </c:pt>
                <c:pt idx="8998">
                  <c:v>211.97265625</c:v>
                </c:pt>
                <c:pt idx="8999">
                  <c:v>211.97265625</c:v>
                </c:pt>
                <c:pt idx="9000">
                  <c:v>211.9375</c:v>
                </c:pt>
                <c:pt idx="9001">
                  <c:v>211.9375</c:v>
                </c:pt>
                <c:pt idx="9002">
                  <c:v>212.00390625</c:v>
                </c:pt>
                <c:pt idx="9003">
                  <c:v>211.96875</c:v>
                </c:pt>
                <c:pt idx="9004">
                  <c:v>211.98046875</c:v>
                </c:pt>
                <c:pt idx="9005">
                  <c:v>211.98046875</c:v>
                </c:pt>
                <c:pt idx="9006">
                  <c:v>211.98828125</c:v>
                </c:pt>
                <c:pt idx="9007">
                  <c:v>211.9375</c:v>
                </c:pt>
                <c:pt idx="9008">
                  <c:v>211.9375</c:v>
                </c:pt>
                <c:pt idx="9009">
                  <c:v>211.90625</c:v>
                </c:pt>
                <c:pt idx="9010">
                  <c:v>211.90625</c:v>
                </c:pt>
                <c:pt idx="9011">
                  <c:v>211.90625</c:v>
                </c:pt>
                <c:pt idx="9012">
                  <c:v>211.984375</c:v>
                </c:pt>
                <c:pt idx="9013">
                  <c:v>211.9375</c:v>
                </c:pt>
                <c:pt idx="9014">
                  <c:v>211.9375</c:v>
                </c:pt>
                <c:pt idx="9015">
                  <c:v>211.9375</c:v>
                </c:pt>
                <c:pt idx="9016">
                  <c:v>211.91015625</c:v>
                </c:pt>
                <c:pt idx="9017">
                  <c:v>211.98828125</c:v>
                </c:pt>
                <c:pt idx="9018">
                  <c:v>212.078125</c:v>
                </c:pt>
                <c:pt idx="9019">
                  <c:v>212.07421875</c:v>
                </c:pt>
                <c:pt idx="9020">
                  <c:v>211.94140625</c:v>
                </c:pt>
                <c:pt idx="9021">
                  <c:v>211.94140625</c:v>
                </c:pt>
                <c:pt idx="9022">
                  <c:v>211.984375</c:v>
                </c:pt>
                <c:pt idx="9023">
                  <c:v>211.94140625</c:v>
                </c:pt>
                <c:pt idx="9024">
                  <c:v>211.984375</c:v>
                </c:pt>
                <c:pt idx="9025">
                  <c:v>211.9453125</c:v>
                </c:pt>
                <c:pt idx="9026">
                  <c:v>211.9453125</c:v>
                </c:pt>
                <c:pt idx="9027">
                  <c:v>211.94140625</c:v>
                </c:pt>
                <c:pt idx="9028">
                  <c:v>211.98828125</c:v>
                </c:pt>
                <c:pt idx="9029">
                  <c:v>211.91015625</c:v>
                </c:pt>
                <c:pt idx="9030">
                  <c:v>211.96875</c:v>
                </c:pt>
                <c:pt idx="9031">
                  <c:v>212.0078125</c:v>
                </c:pt>
                <c:pt idx="9032">
                  <c:v>211.96484375</c:v>
                </c:pt>
                <c:pt idx="9033">
                  <c:v>211.96484375</c:v>
                </c:pt>
                <c:pt idx="9034">
                  <c:v>211.96484375</c:v>
                </c:pt>
                <c:pt idx="9035">
                  <c:v>211.96484375</c:v>
                </c:pt>
                <c:pt idx="9036">
                  <c:v>211.93359375</c:v>
                </c:pt>
                <c:pt idx="9037">
                  <c:v>211.90625</c:v>
                </c:pt>
                <c:pt idx="9038">
                  <c:v>211.96484375</c:v>
                </c:pt>
                <c:pt idx="9039">
                  <c:v>211.96484375</c:v>
                </c:pt>
                <c:pt idx="9040">
                  <c:v>211.97265625</c:v>
                </c:pt>
                <c:pt idx="9041">
                  <c:v>211.9375</c:v>
                </c:pt>
                <c:pt idx="9042">
                  <c:v>211.90625</c:v>
                </c:pt>
                <c:pt idx="9043">
                  <c:v>211.9375</c:v>
                </c:pt>
                <c:pt idx="9044">
                  <c:v>211.96875</c:v>
                </c:pt>
                <c:pt idx="9045">
                  <c:v>211.96484375</c:v>
                </c:pt>
                <c:pt idx="9046">
                  <c:v>211.97265625</c:v>
                </c:pt>
                <c:pt idx="9047">
                  <c:v>211.94921875</c:v>
                </c:pt>
                <c:pt idx="9048">
                  <c:v>211.93359375</c:v>
                </c:pt>
                <c:pt idx="9049">
                  <c:v>211.97265625</c:v>
                </c:pt>
                <c:pt idx="9050">
                  <c:v>211.98046875</c:v>
                </c:pt>
                <c:pt idx="9051">
                  <c:v>211.93359375</c:v>
                </c:pt>
                <c:pt idx="9052">
                  <c:v>211.96484375</c:v>
                </c:pt>
                <c:pt idx="9053">
                  <c:v>211.96484375</c:v>
                </c:pt>
                <c:pt idx="9054">
                  <c:v>211.96484375</c:v>
                </c:pt>
                <c:pt idx="9055">
                  <c:v>211.96484375</c:v>
                </c:pt>
                <c:pt idx="9056">
                  <c:v>211.96484375</c:v>
                </c:pt>
                <c:pt idx="9057">
                  <c:v>212.0078125</c:v>
                </c:pt>
                <c:pt idx="9058">
                  <c:v>211.93359375</c:v>
                </c:pt>
                <c:pt idx="9059">
                  <c:v>211.93359375</c:v>
                </c:pt>
                <c:pt idx="9060">
                  <c:v>211.97265625</c:v>
                </c:pt>
                <c:pt idx="9061">
                  <c:v>211.93359375</c:v>
                </c:pt>
                <c:pt idx="9062">
                  <c:v>211.93359375</c:v>
                </c:pt>
                <c:pt idx="9063">
                  <c:v>211.9296875</c:v>
                </c:pt>
                <c:pt idx="9064">
                  <c:v>211.96484375</c:v>
                </c:pt>
                <c:pt idx="9065">
                  <c:v>211.9296875</c:v>
                </c:pt>
                <c:pt idx="9066">
                  <c:v>211.93359375</c:v>
                </c:pt>
                <c:pt idx="9067">
                  <c:v>211.93359375</c:v>
                </c:pt>
                <c:pt idx="9068">
                  <c:v>211.90625</c:v>
                </c:pt>
                <c:pt idx="9069">
                  <c:v>211.9375</c:v>
                </c:pt>
                <c:pt idx="9070">
                  <c:v>211.9375</c:v>
                </c:pt>
                <c:pt idx="9071">
                  <c:v>211.90625</c:v>
                </c:pt>
                <c:pt idx="9072">
                  <c:v>211.93359375</c:v>
                </c:pt>
                <c:pt idx="9073">
                  <c:v>211.9765625</c:v>
                </c:pt>
                <c:pt idx="9074">
                  <c:v>211.9296875</c:v>
                </c:pt>
                <c:pt idx="9075">
                  <c:v>211.9296875</c:v>
                </c:pt>
                <c:pt idx="9076">
                  <c:v>211.90234375</c:v>
                </c:pt>
                <c:pt idx="9077">
                  <c:v>211.9296875</c:v>
                </c:pt>
                <c:pt idx="9078">
                  <c:v>211.9296875</c:v>
                </c:pt>
                <c:pt idx="9079">
                  <c:v>211.92578125</c:v>
                </c:pt>
                <c:pt idx="9080">
                  <c:v>211.92578125</c:v>
                </c:pt>
                <c:pt idx="9081">
                  <c:v>211.8984375</c:v>
                </c:pt>
                <c:pt idx="9082">
                  <c:v>211.9296875</c:v>
                </c:pt>
                <c:pt idx="9083">
                  <c:v>211.9296875</c:v>
                </c:pt>
                <c:pt idx="9084">
                  <c:v>211.98046875</c:v>
                </c:pt>
                <c:pt idx="9085">
                  <c:v>211.9375</c:v>
                </c:pt>
                <c:pt idx="9086">
                  <c:v>211.9375</c:v>
                </c:pt>
                <c:pt idx="9087">
                  <c:v>211.93359375</c:v>
                </c:pt>
                <c:pt idx="9088">
                  <c:v>211.93359375</c:v>
                </c:pt>
                <c:pt idx="9089">
                  <c:v>211.9296875</c:v>
                </c:pt>
                <c:pt idx="9090">
                  <c:v>211.96484375</c:v>
                </c:pt>
                <c:pt idx="9091">
                  <c:v>211.96484375</c:v>
                </c:pt>
                <c:pt idx="9092">
                  <c:v>211.9296875</c:v>
                </c:pt>
                <c:pt idx="9093">
                  <c:v>211.96484375</c:v>
                </c:pt>
                <c:pt idx="9094">
                  <c:v>211.9375</c:v>
                </c:pt>
                <c:pt idx="9095">
                  <c:v>211.9375</c:v>
                </c:pt>
                <c:pt idx="9096">
                  <c:v>211.9375</c:v>
                </c:pt>
                <c:pt idx="9097">
                  <c:v>211.984375</c:v>
                </c:pt>
                <c:pt idx="9098">
                  <c:v>211.94140625</c:v>
                </c:pt>
                <c:pt idx="9099">
                  <c:v>211.91015625</c:v>
                </c:pt>
                <c:pt idx="9100">
                  <c:v>211.94140625</c:v>
                </c:pt>
                <c:pt idx="9101">
                  <c:v>211.94140625</c:v>
                </c:pt>
                <c:pt idx="9102">
                  <c:v>211.90625</c:v>
                </c:pt>
                <c:pt idx="9103">
                  <c:v>211.9375</c:v>
                </c:pt>
                <c:pt idx="9104">
                  <c:v>211.9375</c:v>
                </c:pt>
                <c:pt idx="9105">
                  <c:v>211.93359375</c:v>
                </c:pt>
                <c:pt idx="9106">
                  <c:v>211.93359375</c:v>
                </c:pt>
                <c:pt idx="9107">
                  <c:v>211.9765625</c:v>
                </c:pt>
                <c:pt idx="9108">
                  <c:v>211.97265625</c:v>
                </c:pt>
                <c:pt idx="9109">
                  <c:v>211.93359375</c:v>
                </c:pt>
                <c:pt idx="9110">
                  <c:v>211.9375</c:v>
                </c:pt>
                <c:pt idx="9111">
                  <c:v>211.98046875</c:v>
                </c:pt>
                <c:pt idx="9112">
                  <c:v>211.9375</c:v>
                </c:pt>
                <c:pt idx="9113">
                  <c:v>211.9375</c:v>
                </c:pt>
                <c:pt idx="9114">
                  <c:v>211.9375</c:v>
                </c:pt>
                <c:pt idx="9115">
                  <c:v>211.9375</c:v>
                </c:pt>
                <c:pt idx="9116">
                  <c:v>211.98046875</c:v>
                </c:pt>
                <c:pt idx="9117">
                  <c:v>211.9296875</c:v>
                </c:pt>
                <c:pt idx="9118">
                  <c:v>211.9296875</c:v>
                </c:pt>
                <c:pt idx="9119">
                  <c:v>211.9296875</c:v>
                </c:pt>
                <c:pt idx="9120">
                  <c:v>211.95703125</c:v>
                </c:pt>
                <c:pt idx="9121">
                  <c:v>211.95703125</c:v>
                </c:pt>
                <c:pt idx="9122">
                  <c:v>211.9296875</c:v>
                </c:pt>
                <c:pt idx="9123">
                  <c:v>212.0625</c:v>
                </c:pt>
                <c:pt idx="9124">
                  <c:v>211.96875</c:v>
                </c:pt>
                <c:pt idx="9125">
                  <c:v>212.05859375</c:v>
                </c:pt>
                <c:pt idx="9126">
                  <c:v>211.9296875</c:v>
                </c:pt>
                <c:pt idx="9127">
                  <c:v>211.90234375</c:v>
                </c:pt>
                <c:pt idx="9128">
                  <c:v>211.93359375</c:v>
                </c:pt>
                <c:pt idx="9129">
                  <c:v>211.93359375</c:v>
                </c:pt>
                <c:pt idx="9130">
                  <c:v>211.90625</c:v>
                </c:pt>
                <c:pt idx="9131">
                  <c:v>211.93359375</c:v>
                </c:pt>
                <c:pt idx="9132">
                  <c:v>211.93359375</c:v>
                </c:pt>
                <c:pt idx="9133">
                  <c:v>211.9765625</c:v>
                </c:pt>
                <c:pt idx="9134">
                  <c:v>211.9609375</c:v>
                </c:pt>
                <c:pt idx="9135">
                  <c:v>211.93359375</c:v>
                </c:pt>
                <c:pt idx="9136">
                  <c:v>211.99609375</c:v>
                </c:pt>
                <c:pt idx="9137">
                  <c:v>212.03515625</c:v>
                </c:pt>
                <c:pt idx="9138">
                  <c:v>211.98046875</c:v>
                </c:pt>
                <c:pt idx="9139">
                  <c:v>211.9375</c:v>
                </c:pt>
                <c:pt idx="9140">
                  <c:v>211.9375</c:v>
                </c:pt>
                <c:pt idx="9141">
                  <c:v>211.9765625</c:v>
                </c:pt>
                <c:pt idx="9142">
                  <c:v>211.98046875</c:v>
                </c:pt>
                <c:pt idx="9143">
                  <c:v>211.953125</c:v>
                </c:pt>
                <c:pt idx="9144">
                  <c:v>211.98046875</c:v>
                </c:pt>
                <c:pt idx="9145">
                  <c:v>211.94140625</c:v>
                </c:pt>
                <c:pt idx="9146">
                  <c:v>211.9375</c:v>
                </c:pt>
                <c:pt idx="9147">
                  <c:v>211.97265625</c:v>
                </c:pt>
                <c:pt idx="9148">
                  <c:v>211.9765625</c:v>
                </c:pt>
                <c:pt idx="9149">
                  <c:v>211.96875</c:v>
                </c:pt>
                <c:pt idx="9150">
                  <c:v>212.015625</c:v>
                </c:pt>
                <c:pt idx="9151">
                  <c:v>211.97265625</c:v>
                </c:pt>
                <c:pt idx="9152">
                  <c:v>211.9453125</c:v>
                </c:pt>
                <c:pt idx="9153">
                  <c:v>211.91015625</c:v>
                </c:pt>
                <c:pt idx="9154">
                  <c:v>211.94140625</c:v>
                </c:pt>
                <c:pt idx="9155">
                  <c:v>211.98046875</c:v>
                </c:pt>
                <c:pt idx="9156">
                  <c:v>211.96484375</c:v>
                </c:pt>
                <c:pt idx="9157">
                  <c:v>211.96484375</c:v>
                </c:pt>
                <c:pt idx="9158">
                  <c:v>211.90234375</c:v>
                </c:pt>
                <c:pt idx="9159">
                  <c:v>211.93359375</c:v>
                </c:pt>
                <c:pt idx="9160">
                  <c:v>212.00390625</c:v>
                </c:pt>
                <c:pt idx="9161">
                  <c:v>211.96875</c:v>
                </c:pt>
                <c:pt idx="9162">
                  <c:v>211.96875</c:v>
                </c:pt>
                <c:pt idx="9163">
                  <c:v>211.9609375</c:v>
                </c:pt>
                <c:pt idx="9164">
                  <c:v>211.9296875</c:v>
                </c:pt>
                <c:pt idx="9165">
                  <c:v>211.97265625</c:v>
                </c:pt>
                <c:pt idx="9166">
                  <c:v>211.9296875</c:v>
                </c:pt>
                <c:pt idx="9167">
                  <c:v>211.9296875</c:v>
                </c:pt>
                <c:pt idx="9168">
                  <c:v>211.90625</c:v>
                </c:pt>
                <c:pt idx="9169">
                  <c:v>211.9375</c:v>
                </c:pt>
                <c:pt idx="9170">
                  <c:v>211.9375</c:v>
                </c:pt>
                <c:pt idx="9171">
                  <c:v>211.98046875</c:v>
                </c:pt>
                <c:pt idx="9172">
                  <c:v>211.9375</c:v>
                </c:pt>
                <c:pt idx="9173">
                  <c:v>211.9453125</c:v>
                </c:pt>
                <c:pt idx="9174">
                  <c:v>211.93359375</c:v>
                </c:pt>
                <c:pt idx="9175">
                  <c:v>211.93359375</c:v>
                </c:pt>
                <c:pt idx="9176">
                  <c:v>211.96484375</c:v>
                </c:pt>
                <c:pt idx="9177">
                  <c:v>211.9609375</c:v>
                </c:pt>
                <c:pt idx="9178">
                  <c:v>211.9609375</c:v>
                </c:pt>
                <c:pt idx="9179">
                  <c:v>211.93359375</c:v>
                </c:pt>
                <c:pt idx="9180">
                  <c:v>211.9765625</c:v>
                </c:pt>
                <c:pt idx="9181">
                  <c:v>211.97265625</c:v>
                </c:pt>
                <c:pt idx="9182">
                  <c:v>211.93359375</c:v>
                </c:pt>
                <c:pt idx="9183">
                  <c:v>211.93359375</c:v>
                </c:pt>
                <c:pt idx="9184">
                  <c:v>211.93359375</c:v>
                </c:pt>
                <c:pt idx="9185">
                  <c:v>211.96484375</c:v>
                </c:pt>
                <c:pt idx="9186">
                  <c:v>211.97265625</c:v>
                </c:pt>
                <c:pt idx="9187">
                  <c:v>211.90625</c:v>
                </c:pt>
                <c:pt idx="9188">
                  <c:v>211.9609375</c:v>
                </c:pt>
                <c:pt idx="9189">
                  <c:v>211.9609375</c:v>
                </c:pt>
                <c:pt idx="9190">
                  <c:v>211.921875</c:v>
                </c:pt>
                <c:pt idx="9191">
                  <c:v>211.9609375</c:v>
                </c:pt>
                <c:pt idx="9192">
                  <c:v>211.99609375</c:v>
                </c:pt>
                <c:pt idx="9193">
                  <c:v>211.953125</c:v>
                </c:pt>
                <c:pt idx="9194">
                  <c:v>211.92578125</c:v>
                </c:pt>
                <c:pt idx="9195">
                  <c:v>211.92578125</c:v>
                </c:pt>
                <c:pt idx="9196">
                  <c:v>211.95703125</c:v>
                </c:pt>
                <c:pt idx="9197">
                  <c:v>211.95703125</c:v>
                </c:pt>
                <c:pt idx="9198">
                  <c:v>211.9765625</c:v>
                </c:pt>
                <c:pt idx="9199">
                  <c:v>211.9296875</c:v>
                </c:pt>
                <c:pt idx="9200">
                  <c:v>211.9296875</c:v>
                </c:pt>
                <c:pt idx="9201">
                  <c:v>211.93359375</c:v>
                </c:pt>
                <c:pt idx="9202">
                  <c:v>211.9765625</c:v>
                </c:pt>
                <c:pt idx="9203">
                  <c:v>211.90234375</c:v>
                </c:pt>
                <c:pt idx="9204">
                  <c:v>211.93359375</c:v>
                </c:pt>
                <c:pt idx="9205">
                  <c:v>211.93359375</c:v>
                </c:pt>
                <c:pt idx="9206">
                  <c:v>211.96484375</c:v>
                </c:pt>
                <c:pt idx="9207">
                  <c:v>211.96484375</c:v>
                </c:pt>
                <c:pt idx="9208">
                  <c:v>211.90625</c:v>
                </c:pt>
                <c:pt idx="9209">
                  <c:v>211.93359375</c:v>
                </c:pt>
                <c:pt idx="9210">
                  <c:v>211.93359375</c:v>
                </c:pt>
                <c:pt idx="9211">
                  <c:v>211.90234375</c:v>
                </c:pt>
                <c:pt idx="9212">
                  <c:v>211.9609375</c:v>
                </c:pt>
                <c:pt idx="9213">
                  <c:v>211.9609375</c:v>
                </c:pt>
                <c:pt idx="9214">
                  <c:v>211.93359375</c:v>
                </c:pt>
                <c:pt idx="9215">
                  <c:v>212</c:v>
                </c:pt>
                <c:pt idx="9216">
                  <c:v>211.9609375</c:v>
                </c:pt>
                <c:pt idx="9217">
                  <c:v>211.9609375</c:v>
                </c:pt>
                <c:pt idx="9218">
                  <c:v>211.93359375</c:v>
                </c:pt>
                <c:pt idx="9219">
                  <c:v>211.9765625</c:v>
                </c:pt>
                <c:pt idx="9220">
                  <c:v>212.01171875</c:v>
                </c:pt>
                <c:pt idx="9221">
                  <c:v>211.96484375</c:v>
                </c:pt>
                <c:pt idx="9222">
                  <c:v>211.97265625</c:v>
                </c:pt>
                <c:pt idx="9223">
                  <c:v>211.93359375</c:v>
                </c:pt>
                <c:pt idx="9224">
                  <c:v>211.9765625</c:v>
                </c:pt>
                <c:pt idx="9225">
                  <c:v>211.9375</c:v>
                </c:pt>
                <c:pt idx="9226">
                  <c:v>211.9375</c:v>
                </c:pt>
                <c:pt idx="9227">
                  <c:v>211.9375</c:v>
                </c:pt>
                <c:pt idx="9228">
                  <c:v>211.9765625</c:v>
                </c:pt>
                <c:pt idx="9229">
                  <c:v>211.9375</c:v>
                </c:pt>
                <c:pt idx="9230">
                  <c:v>211.9609375</c:v>
                </c:pt>
                <c:pt idx="9231">
                  <c:v>211.9609375</c:v>
                </c:pt>
                <c:pt idx="9232">
                  <c:v>212.0625</c:v>
                </c:pt>
                <c:pt idx="9233">
                  <c:v>211.93359375</c:v>
                </c:pt>
                <c:pt idx="9234">
                  <c:v>211.93359375</c:v>
                </c:pt>
                <c:pt idx="9235">
                  <c:v>211.90234375</c:v>
                </c:pt>
                <c:pt idx="9236">
                  <c:v>211.9609375</c:v>
                </c:pt>
                <c:pt idx="9237">
                  <c:v>211.9609375</c:v>
                </c:pt>
                <c:pt idx="9238">
                  <c:v>211.9375</c:v>
                </c:pt>
                <c:pt idx="9239">
                  <c:v>211.9375</c:v>
                </c:pt>
                <c:pt idx="9240">
                  <c:v>211.9375</c:v>
                </c:pt>
                <c:pt idx="9241">
                  <c:v>211.91015625</c:v>
                </c:pt>
                <c:pt idx="9242">
                  <c:v>212.0078125</c:v>
                </c:pt>
                <c:pt idx="9243">
                  <c:v>211.96875</c:v>
                </c:pt>
                <c:pt idx="9244">
                  <c:v>211.98046875</c:v>
                </c:pt>
                <c:pt idx="9245">
                  <c:v>211.9765625</c:v>
                </c:pt>
                <c:pt idx="9246">
                  <c:v>211.9609375</c:v>
                </c:pt>
                <c:pt idx="9247">
                  <c:v>212.0078125</c:v>
                </c:pt>
                <c:pt idx="9248">
                  <c:v>211.8984375</c:v>
                </c:pt>
                <c:pt idx="9249">
                  <c:v>211.93359375</c:v>
                </c:pt>
                <c:pt idx="9250">
                  <c:v>211.93359375</c:v>
                </c:pt>
                <c:pt idx="9251">
                  <c:v>211.98046875</c:v>
                </c:pt>
                <c:pt idx="9252">
                  <c:v>211.9375</c:v>
                </c:pt>
                <c:pt idx="9253">
                  <c:v>211.9375</c:v>
                </c:pt>
                <c:pt idx="9254">
                  <c:v>211.96875</c:v>
                </c:pt>
                <c:pt idx="9255">
                  <c:v>211.9296875</c:v>
                </c:pt>
                <c:pt idx="9256">
                  <c:v>211.9609375</c:v>
                </c:pt>
                <c:pt idx="9257">
                  <c:v>211.9609375</c:v>
                </c:pt>
                <c:pt idx="9258">
                  <c:v>211.953125</c:v>
                </c:pt>
                <c:pt idx="9259">
                  <c:v>211.94140625</c:v>
                </c:pt>
                <c:pt idx="9260">
                  <c:v>211.94140625</c:v>
                </c:pt>
                <c:pt idx="9261">
                  <c:v>211.953125</c:v>
                </c:pt>
                <c:pt idx="9262">
                  <c:v>211.94140625</c:v>
                </c:pt>
                <c:pt idx="9263">
                  <c:v>211.9765625</c:v>
                </c:pt>
                <c:pt idx="9264">
                  <c:v>211.94140625</c:v>
                </c:pt>
                <c:pt idx="9265">
                  <c:v>211.94140625</c:v>
                </c:pt>
                <c:pt idx="9266">
                  <c:v>211.91015625</c:v>
                </c:pt>
                <c:pt idx="9267">
                  <c:v>211.93359375</c:v>
                </c:pt>
                <c:pt idx="9268">
                  <c:v>211.96484375</c:v>
                </c:pt>
                <c:pt idx="9269">
                  <c:v>211.96484375</c:v>
                </c:pt>
                <c:pt idx="9270">
                  <c:v>211.96875</c:v>
                </c:pt>
                <c:pt idx="9271">
                  <c:v>211.91015625</c:v>
                </c:pt>
                <c:pt idx="9272">
                  <c:v>211.9765625</c:v>
                </c:pt>
                <c:pt idx="9273">
                  <c:v>211.9375</c:v>
                </c:pt>
                <c:pt idx="9274">
                  <c:v>211.90625</c:v>
                </c:pt>
                <c:pt idx="9275">
                  <c:v>211.9375</c:v>
                </c:pt>
                <c:pt idx="9276">
                  <c:v>211.98046875</c:v>
                </c:pt>
                <c:pt idx="9277">
                  <c:v>211.91015625</c:v>
                </c:pt>
                <c:pt idx="9278">
                  <c:v>211.94140625</c:v>
                </c:pt>
                <c:pt idx="9279">
                  <c:v>211.94140625</c:v>
                </c:pt>
                <c:pt idx="9280">
                  <c:v>211.96875</c:v>
                </c:pt>
                <c:pt idx="9281">
                  <c:v>211.96875</c:v>
                </c:pt>
                <c:pt idx="9282">
                  <c:v>211.91015625</c:v>
                </c:pt>
                <c:pt idx="9283">
                  <c:v>211.94140625</c:v>
                </c:pt>
                <c:pt idx="9284">
                  <c:v>211.94140625</c:v>
                </c:pt>
                <c:pt idx="9285">
                  <c:v>211.94140625</c:v>
                </c:pt>
                <c:pt idx="9286">
                  <c:v>211.96875</c:v>
                </c:pt>
                <c:pt idx="9287">
                  <c:v>211.9765625</c:v>
                </c:pt>
                <c:pt idx="9288">
                  <c:v>211.9375</c:v>
                </c:pt>
                <c:pt idx="9289">
                  <c:v>211.98046875</c:v>
                </c:pt>
                <c:pt idx="9290">
                  <c:v>211.953125</c:v>
                </c:pt>
                <c:pt idx="9291">
                  <c:v>211.984375</c:v>
                </c:pt>
                <c:pt idx="9292">
                  <c:v>211.97265625</c:v>
                </c:pt>
                <c:pt idx="9293">
                  <c:v>211.97265625</c:v>
                </c:pt>
                <c:pt idx="9294">
                  <c:v>212.01171875</c:v>
                </c:pt>
                <c:pt idx="9295">
                  <c:v>211.94140625</c:v>
                </c:pt>
                <c:pt idx="9296">
                  <c:v>212.01171875</c:v>
                </c:pt>
                <c:pt idx="9297">
                  <c:v>211.96875</c:v>
                </c:pt>
                <c:pt idx="9298">
                  <c:v>211.9375</c:v>
                </c:pt>
                <c:pt idx="9299">
                  <c:v>211.9375</c:v>
                </c:pt>
                <c:pt idx="9300">
                  <c:v>211.9375</c:v>
                </c:pt>
                <c:pt idx="9301">
                  <c:v>211.9765625</c:v>
                </c:pt>
                <c:pt idx="9302">
                  <c:v>211.9765625</c:v>
                </c:pt>
                <c:pt idx="9303">
                  <c:v>211.9375</c:v>
                </c:pt>
                <c:pt idx="9304">
                  <c:v>211.9375</c:v>
                </c:pt>
                <c:pt idx="9305">
                  <c:v>211.984375</c:v>
                </c:pt>
                <c:pt idx="9306">
                  <c:v>211.94140625</c:v>
                </c:pt>
                <c:pt idx="9307">
                  <c:v>211.984375</c:v>
                </c:pt>
                <c:pt idx="9308">
                  <c:v>211.94140625</c:v>
                </c:pt>
                <c:pt idx="9309">
                  <c:v>211.94140625</c:v>
                </c:pt>
                <c:pt idx="9310">
                  <c:v>211.94140625</c:v>
                </c:pt>
                <c:pt idx="9311">
                  <c:v>211.94140625</c:v>
                </c:pt>
                <c:pt idx="9312">
                  <c:v>211.94140625</c:v>
                </c:pt>
                <c:pt idx="9313">
                  <c:v>211.94140625</c:v>
                </c:pt>
                <c:pt idx="9314">
                  <c:v>211.94140625</c:v>
                </c:pt>
                <c:pt idx="9315">
                  <c:v>211.94140625</c:v>
                </c:pt>
                <c:pt idx="9316">
                  <c:v>211.984375</c:v>
                </c:pt>
                <c:pt idx="9317">
                  <c:v>211.94140625</c:v>
                </c:pt>
                <c:pt idx="9318">
                  <c:v>211.97265625</c:v>
                </c:pt>
                <c:pt idx="9319">
                  <c:v>211.97265625</c:v>
                </c:pt>
                <c:pt idx="9320">
                  <c:v>211.9375</c:v>
                </c:pt>
                <c:pt idx="9321">
                  <c:v>211.9375</c:v>
                </c:pt>
                <c:pt idx="9322">
                  <c:v>211.9375</c:v>
                </c:pt>
                <c:pt idx="9323">
                  <c:v>211.9375</c:v>
                </c:pt>
                <c:pt idx="9324">
                  <c:v>211.98046875</c:v>
                </c:pt>
                <c:pt idx="9325">
                  <c:v>211.9375</c:v>
                </c:pt>
                <c:pt idx="9326">
                  <c:v>211.97265625</c:v>
                </c:pt>
                <c:pt idx="9327">
                  <c:v>211.9375</c:v>
                </c:pt>
                <c:pt idx="9328">
                  <c:v>212.00390625</c:v>
                </c:pt>
                <c:pt idx="9329">
                  <c:v>211.96484375</c:v>
                </c:pt>
                <c:pt idx="9330">
                  <c:v>211.9375</c:v>
                </c:pt>
                <c:pt idx="9331">
                  <c:v>211.9375</c:v>
                </c:pt>
                <c:pt idx="9332">
                  <c:v>211.98046875</c:v>
                </c:pt>
                <c:pt idx="9333">
                  <c:v>211.93359375</c:v>
                </c:pt>
                <c:pt idx="9334">
                  <c:v>211.93359375</c:v>
                </c:pt>
                <c:pt idx="9335">
                  <c:v>211.97265625</c:v>
                </c:pt>
                <c:pt idx="9336">
                  <c:v>211.93359375</c:v>
                </c:pt>
                <c:pt idx="9337">
                  <c:v>211.93359375</c:v>
                </c:pt>
                <c:pt idx="9338">
                  <c:v>211.9375</c:v>
                </c:pt>
                <c:pt idx="9339">
                  <c:v>211.9375</c:v>
                </c:pt>
                <c:pt idx="9340">
                  <c:v>211.98046875</c:v>
                </c:pt>
                <c:pt idx="9341">
                  <c:v>211.9375</c:v>
                </c:pt>
                <c:pt idx="9342">
                  <c:v>212.07421875</c:v>
                </c:pt>
                <c:pt idx="9343">
                  <c:v>211.9375</c:v>
                </c:pt>
                <c:pt idx="9344">
                  <c:v>211.96875</c:v>
                </c:pt>
                <c:pt idx="9345">
                  <c:v>212.10546875</c:v>
                </c:pt>
                <c:pt idx="9346">
                  <c:v>212.078125</c:v>
                </c:pt>
                <c:pt idx="9347">
                  <c:v>211.984375</c:v>
                </c:pt>
                <c:pt idx="9348">
                  <c:v>211.98046875</c:v>
                </c:pt>
                <c:pt idx="9349">
                  <c:v>211.91015625</c:v>
                </c:pt>
                <c:pt idx="9350">
                  <c:v>211.96875</c:v>
                </c:pt>
                <c:pt idx="9351">
                  <c:v>211.96875</c:v>
                </c:pt>
                <c:pt idx="9352">
                  <c:v>211.91015625</c:v>
                </c:pt>
                <c:pt idx="9353">
                  <c:v>211.94140625</c:v>
                </c:pt>
                <c:pt idx="9354">
                  <c:v>211.94140625</c:v>
                </c:pt>
                <c:pt idx="9355">
                  <c:v>211.984375</c:v>
                </c:pt>
                <c:pt idx="9356">
                  <c:v>211.96875</c:v>
                </c:pt>
                <c:pt idx="9357">
                  <c:v>211.96875</c:v>
                </c:pt>
                <c:pt idx="9358">
                  <c:v>211.94140625</c:v>
                </c:pt>
                <c:pt idx="9359">
                  <c:v>211.94140625</c:v>
                </c:pt>
                <c:pt idx="9360">
                  <c:v>211.91015625</c:v>
                </c:pt>
                <c:pt idx="9361">
                  <c:v>211.94140625</c:v>
                </c:pt>
                <c:pt idx="9362">
                  <c:v>211.984375</c:v>
                </c:pt>
                <c:pt idx="9363">
                  <c:v>211.98828125</c:v>
                </c:pt>
                <c:pt idx="9364">
                  <c:v>212.0234375</c:v>
                </c:pt>
                <c:pt idx="9365">
                  <c:v>211.94921875</c:v>
                </c:pt>
                <c:pt idx="9366">
                  <c:v>211.94921875</c:v>
                </c:pt>
                <c:pt idx="9367">
                  <c:v>211.94921875</c:v>
                </c:pt>
                <c:pt idx="9368">
                  <c:v>211.9765625</c:v>
                </c:pt>
                <c:pt idx="9369">
                  <c:v>211.9765625</c:v>
                </c:pt>
                <c:pt idx="9370">
                  <c:v>211.91015625</c:v>
                </c:pt>
                <c:pt idx="9371">
                  <c:v>211.9375</c:v>
                </c:pt>
                <c:pt idx="9372">
                  <c:v>211.96875</c:v>
                </c:pt>
                <c:pt idx="9373">
                  <c:v>211.9609375</c:v>
                </c:pt>
                <c:pt idx="9374">
                  <c:v>211.93359375</c:v>
                </c:pt>
                <c:pt idx="9375">
                  <c:v>211.90625</c:v>
                </c:pt>
                <c:pt idx="9376">
                  <c:v>211.9375</c:v>
                </c:pt>
                <c:pt idx="9377">
                  <c:v>211.98046875</c:v>
                </c:pt>
                <c:pt idx="9378">
                  <c:v>211.9375</c:v>
                </c:pt>
                <c:pt idx="9379">
                  <c:v>211.9375</c:v>
                </c:pt>
                <c:pt idx="9380">
                  <c:v>211.90625</c:v>
                </c:pt>
                <c:pt idx="9381">
                  <c:v>211.9375</c:v>
                </c:pt>
                <c:pt idx="9382">
                  <c:v>211.9765625</c:v>
                </c:pt>
                <c:pt idx="9383">
                  <c:v>211.91015625</c:v>
                </c:pt>
                <c:pt idx="9384">
                  <c:v>211.94140625</c:v>
                </c:pt>
                <c:pt idx="9385">
                  <c:v>211.94140625</c:v>
                </c:pt>
                <c:pt idx="9386">
                  <c:v>211.984375</c:v>
                </c:pt>
                <c:pt idx="9387">
                  <c:v>211.9375</c:v>
                </c:pt>
                <c:pt idx="9388">
                  <c:v>212.01171875</c:v>
                </c:pt>
                <c:pt idx="9389">
                  <c:v>211.96875</c:v>
                </c:pt>
                <c:pt idx="9390">
                  <c:v>211.98046875</c:v>
                </c:pt>
                <c:pt idx="9391">
                  <c:v>211.98046875</c:v>
                </c:pt>
                <c:pt idx="9392">
                  <c:v>211.9375</c:v>
                </c:pt>
                <c:pt idx="9393">
                  <c:v>211.90625</c:v>
                </c:pt>
                <c:pt idx="9394">
                  <c:v>211.9375</c:v>
                </c:pt>
                <c:pt idx="9395">
                  <c:v>211.9375</c:v>
                </c:pt>
                <c:pt idx="9396">
                  <c:v>211.9765625</c:v>
                </c:pt>
                <c:pt idx="9397">
                  <c:v>211.9375</c:v>
                </c:pt>
                <c:pt idx="9398">
                  <c:v>211.9375</c:v>
                </c:pt>
                <c:pt idx="9399">
                  <c:v>211.98046875</c:v>
                </c:pt>
                <c:pt idx="9400">
                  <c:v>211.96875</c:v>
                </c:pt>
                <c:pt idx="9401">
                  <c:v>211.97265625</c:v>
                </c:pt>
                <c:pt idx="9402">
                  <c:v>211.97265625</c:v>
                </c:pt>
                <c:pt idx="9403">
                  <c:v>211.94140625</c:v>
                </c:pt>
                <c:pt idx="9404">
                  <c:v>211.94140625</c:v>
                </c:pt>
                <c:pt idx="9405">
                  <c:v>211.94140625</c:v>
                </c:pt>
                <c:pt idx="9406">
                  <c:v>211.91015625</c:v>
                </c:pt>
                <c:pt idx="9407">
                  <c:v>211.9375</c:v>
                </c:pt>
                <c:pt idx="9408">
                  <c:v>211.96875</c:v>
                </c:pt>
                <c:pt idx="9409">
                  <c:v>211.9375</c:v>
                </c:pt>
                <c:pt idx="9410">
                  <c:v>211.9375</c:v>
                </c:pt>
                <c:pt idx="9411">
                  <c:v>211.9375</c:v>
                </c:pt>
                <c:pt idx="9412">
                  <c:v>212.00390625</c:v>
                </c:pt>
                <c:pt idx="9413">
                  <c:v>212</c:v>
                </c:pt>
                <c:pt idx="9414">
                  <c:v>211.93359375</c:v>
                </c:pt>
                <c:pt idx="9415">
                  <c:v>211.97265625</c:v>
                </c:pt>
                <c:pt idx="9416">
                  <c:v>211.93359375</c:v>
                </c:pt>
                <c:pt idx="9417">
                  <c:v>211.9765625</c:v>
                </c:pt>
                <c:pt idx="9418">
                  <c:v>211.9375</c:v>
                </c:pt>
                <c:pt idx="9419">
                  <c:v>211.9375</c:v>
                </c:pt>
                <c:pt idx="9420">
                  <c:v>211.9765625</c:v>
                </c:pt>
                <c:pt idx="9421">
                  <c:v>211.93359375</c:v>
                </c:pt>
                <c:pt idx="9422">
                  <c:v>211.9765625</c:v>
                </c:pt>
                <c:pt idx="9423">
                  <c:v>211.9296875</c:v>
                </c:pt>
                <c:pt idx="9424">
                  <c:v>211.97265625</c:v>
                </c:pt>
                <c:pt idx="9425">
                  <c:v>211.9296875</c:v>
                </c:pt>
                <c:pt idx="9426">
                  <c:v>211.9296875</c:v>
                </c:pt>
                <c:pt idx="9427">
                  <c:v>211.93359375</c:v>
                </c:pt>
                <c:pt idx="9428">
                  <c:v>211.97265625</c:v>
                </c:pt>
                <c:pt idx="9429">
                  <c:v>211.9765625</c:v>
                </c:pt>
                <c:pt idx="9430">
                  <c:v>211.9375</c:v>
                </c:pt>
                <c:pt idx="9431">
                  <c:v>211.9765625</c:v>
                </c:pt>
                <c:pt idx="9432">
                  <c:v>211.90625</c:v>
                </c:pt>
                <c:pt idx="9433">
                  <c:v>211.93359375</c:v>
                </c:pt>
                <c:pt idx="9434">
                  <c:v>211.96484375</c:v>
                </c:pt>
                <c:pt idx="9435">
                  <c:v>211.93359375</c:v>
                </c:pt>
                <c:pt idx="9436">
                  <c:v>211.96484375</c:v>
                </c:pt>
                <c:pt idx="9437">
                  <c:v>211.96484375</c:v>
                </c:pt>
                <c:pt idx="9438">
                  <c:v>211.97265625</c:v>
                </c:pt>
                <c:pt idx="9439">
                  <c:v>211.9375</c:v>
                </c:pt>
                <c:pt idx="9440">
                  <c:v>211.90625</c:v>
                </c:pt>
                <c:pt idx="9441">
                  <c:v>211.9375</c:v>
                </c:pt>
                <c:pt idx="9442">
                  <c:v>211.9375</c:v>
                </c:pt>
                <c:pt idx="9443">
                  <c:v>211.91015625</c:v>
                </c:pt>
                <c:pt idx="9444">
                  <c:v>211.96484375</c:v>
                </c:pt>
                <c:pt idx="9445">
                  <c:v>211.96484375</c:v>
                </c:pt>
                <c:pt idx="9446">
                  <c:v>211.9375</c:v>
                </c:pt>
                <c:pt idx="9447">
                  <c:v>211.9375</c:v>
                </c:pt>
                <c:pt idx="9448">
                  <c:v>211.90625</c:v>
                </c:pt>
                <c:pt idx="9449">
                  <c:v>211.9375</c:v>
                </c:pt>
                <c:pt idx="9450">
                  <c:v>211.9375</c:v>
                </c:pt>
                <c:pt idx="9451">
                  <c:v>212.06640625</c:v>
                </c:pt>
                <c:pt idx="9452">
                  <c:v>211.96484375</c:v>
                </c:pt>
                <c:pt idx="9453">
                  <c:v>211.96484375</c:v>
                </c:pt>
                <c:pt idx="9454">
                  <c:v>211.9375</c:v>
                </c:pt>
                <c:pt idx="9455">
                  <c:v>211.9375</c:v>
                </c:pt>
                <c:pt idx="9456">
                  <c:v>211.94140625</c:v>
                </c:pt>
                <c:pt idx="9457">
                  <c:v>211.94140625</c:v>
                </c:pt>
                <c:pt idx="9458">
                  <c:v>211.94140625</c:v>
                </c:pt>
                <c:pt idx="9459">
                  <c:v>211.94140625</c:v>
                </c:pt>
                <c:pt idx="9460">
                  <c:v>211.94140625</c:v>
                </c:pt>
                <c:pt idx="9461">
                  <c:v>211.98046875</c:v>
                </c:pt>
                <c:pt idx="9462">
                  <c:v>211.9375</c:v>
                </c:pt>
                <c:pt idx="9463">
                  <c:v>211.90625</c:v>
                </c:pt>
                <c:pt idx="9464">
                  <c:v>212.00390625</c:v>
                </c:pt>
                <c:pt idx="9465">
                  <c:v>211.96484375</c:v>
                </c:pt>
                <c:pt idx="9466">
                  <c:v>211.9375</c:v>
                </c:pt>
                <c:pt idx="9467">
                  <c:v>211.9375</c:v>
                </c:pt>
                <c:pt idx="9468">
                  <c:v>211.98046875</c:v>
                </c:pt>
                <c:pt idx="9469">
                  <c:v>211.9765625</c:v>
                </c:pt>
                <c:pt idx="9470">
                  <c:v>211.96875</c:v>
                </c:pt>
                <c:pt idx="9471">
                  <c:v>211.97265625</c:v>
                </c:pt>
                <c:pt idx="9472">
                  <c:v>211.94140625</c:v>
                </c:pt>
                <c:pt idx="9473">
                  <c:v>211.98828125</c:v>
                </c:pt>
                <c:pt idx="9474">
                  <c:v>211.9765625</c:v>
                </c:pt>
                <c:pt idx="9475">
                  <c:v>211.9765625</c:v>
                </c:pt>
                <c:pt idx="9476">
                  <c:v>211.97265625</c:v>
                </c:pt>
                <c:pt idx="9477">
                  <c:v>211.97265625</c:v>
                </c:pt>
                <c:pt idx="9478">
                  <c:v>211.91015625</c:v>
                </c:pt>
                <c:pt idx="9479">
                  <c:v>211.98046875</c:v>
                </c:pt>
                <c:pt idx="9480">
                  <c:v>211.94140625</c:v>
                </c:pt>
                <c:pt idx="9481">
                  <c:v>211.9453125</c:v>
                </c:pt>
                <c:pt idx="9482">
                  <c:v>211.98828125</c:v>
                </c:pt>
                <c:pt idx="9483">
                  <c:v>211.9140625</c:v>
                </c:pt>
                <c:pt idx="9484">
                  <c:v>211.984375</c:v>
                </c:pt>
                <c:pt idx="9485">
                  <c:v>211.9453125</c:v>
                </c:pt>
                <c:pt idx="9486">
                  <c:v>211.984375</c:v>
                </c:pt>
                <c:pt idx="9487">
                  <c:v>211.94140625</c:v>
                </c:pt>
                <c:pt idx="9488">
                  <c:v>211.94140625</c:v>
                </c:pt>
                <c:pt idx="9489">
                  <c:v>211.93359375</c:v>
                </c:pt>
                <c:pt idx="9490">
                  <c:v>211.93359375</c:v>
                </c:pt>
                <c:pt idx="9491">
                  <c:v>211.90234375</c:v>
                </c:pt>
                <c:pt idx="9492">
                  <c:v>211.96484375</c:v>
                </c:pt>
                <c:pt idx="9493">
                  <c:v>212.0078125</c:v>
                </c:pt>
                <c:pt idx="9494">
                  <c:v>212.0078125</c:v>
                </c:pt>
                <c:pt idx="9495">
                  <c:v>211.97265625</c:v>
                </c:pt>
                <c:pt idx="9496">
                  <c:v>212.01171875</c:v>
                </c:pt>
                <c:pt idx="9497">
                  <c:v>211.96875</c:v>
                </c:pt>
                <c:pt idx="9498">
                  <c:v>211.96875</c:v>
                </c:pt>
                <c:pt idx="9499">
                  <c:v>211.94140625</c:v>
                </c:pt>
                <c:pt idx="9500">
                  <c:v>211.94140625</c:v>
                </c:pt>
                <c:pt idx="9501">
                  <c:v>211.94140625</c:v>
                </c:pt>
                <c:pt idx="9502">
                  <c:v>211.984375</c:v>
                </c:pt>
                <c:pt idx="9503">
                  <c:v>211.94140625</c:v>
                </c:pt>
                <c:pt idx="9504">
                  <c:v>211.94140625</c:v>
                </c:pt>
                <c:pt idx="9505">
                  <c:v>211.94140625</c:v>
                </c:pt>
                <c:pt idx="9506">
                  <c:v>211.94140625</c:v>
                </c:pt>
                <c:pt idx="9507">
                  <c:v>211.9765625</c:v>
                </c:pt>
                <c:pt idx="9508">
                  <c:v>211.9375</c:v>
                </c:pt>
                <c:pt idx="9509">
                  <c:v>211.9375</c:v>
                </c:pt>
                <c:pt idx="9510">
                  <c:v>211.9375</c:v>
                </c:pt>
                <c:pt idx="9511">
                  <c:v>211.9375</c:v>
                </c:pt>
                <c:pt idx="9512">
                  <c:v>211.9375</c:v>
                </c:pt>
                <c:pt idx="9513">
                  <c:v>211.94140625</c:v>
                </c:pt>
                <c:pt idx="9514">
                  <c:v>211.94140625</c:v>
                </c:pt>
                <c:pt idx="9515">
                  <c:v>211.91015625</c:v>
                </c:pt>
                <c:pt idx="9516">
                  <c:v>212.015625</c:v>
                </c:pt>
                <c:pt idx="9517">
                  <c:v>212.01171875</c:v>
                </c:pt>
                <c:pt idx="9518">
                  <c:v>211.96875</c:v>
                </c:pt>
                <c:pt idx="9519">
                  <c:v>212.0078125</c:v>
                </c:pt>
                <c:pt idx="9520">
                  <c:v>212.01171875</c:v>
                </c:pt>
                <c:pt idx="9521">
                  <c:v>212</c:v>
                </c:pt>
                <c:pt idx="9522">
                  <c:v>211.9453125</c:v>
                </c:pt>
                <c:pt idx="9523">
                  <c:v>211.9140625</c:v>
                </c:pt>
                <c:pt idx="9524">
                  <c:v>211.984375</c:v>
                </c:pt>
                <c:pt idx="9525">
                  <c:v>211.94140625</c:v>
                </c:pt>
                <c:pt idx="9526">
                  <c:v>211.98046875</c:v>
                </c:pt>
                <c:pt idx="9527">
                  <c:v>211.98046875</c:v>
                </c:pt>
                <c:pt idx="9528">
                  <c:v>211.94140625</c:v>
                </c:pt>
                <c:pt idx="9529">
                  <c:v>211.9140625</c:v>
                </c:pt>
                <c:pt idx="9530">
                  <c:v>211.9765625</c:v>
                </c:pt>
                <c:pt idx="9531">
                  <c:v>211.94140625</c:v>
                </c:pt>
                <c:pt idx="9532">
                  <c:v>211.9375</c:v>
                </c:pt>
                <c:pt idx="9533">
                  <c:v>212.0078125</c:v>
                </c:pt>
                <c:pt idx="9534">
                  <c:v>211.9375</c:v>
                </c:pt>
                <c:pt idx="9535">
                  <c:v>211.9375</c:v>
                </c:pt>
                <c:pt idx="9536">
                  <c:v>211.9375</c:v>
                </c:pt>
                <c:pt idx="9537">
                  <c:v>211.9375</c:v>
                </c:pt>
                <c:pt idx="9538">
                  <c:v>211.9765625</c:v>
                </c:pt>
                <c:pt idx="9539">
                  <c:v>211.9375</c:v>
                </c:pt>
                <c:pt idx="9540">
                  <c:v>211.98046875</c:v>
                </c:pt>
                <c:pt idx="9541">
                  <c:v>211.91015625</c:v>
                </c:pt>
                <c:pt idx="9542">
                  <c:v>211.94140625</c:v>
                </c:pt>
                <c:pt idx="9543">
                  <c:v>211.9765625</c:v>
                </c:pt>
                <c:pt idx="9544">
                  <c:v>211.96875</c:v>
                </c:pt>
                <c:pt idx="9545">
                  <c:v>211.96875</c:v>
                </c:pt>
                <c:pt idx="9546">
                  <c:v>211.9375</c:v>
                </c:pt>
                <c:pt idx="9547">
                  <c:v>211.96875</c:v>
                </c:pt>
                <c:pt idx="9548">
                  <c:v>211.9375</c:v>
                </c:pt>
                <c:pt idx="9549">
                  <c:v>211.91015625</c:v>
                </c:pt>
                <c:pt idx="9550">
                  <c:v>211.9375</c:v>
                </c:pt>
                <c:pt idx="9551">
                  <c:v>211.9375</c:v>
                </c:pt>
                <c:pt idx="9552">
                  <c:v>211.96875</c:v>
                </c:pt>
                <c:pt idx="9553">
                  <c:v>211.96875</c:v>
                </c:pt>
                <c:pt idx="9554">
                  <c:v>211.91015625</c:v>
                </c:pt>
                <c:pt idx="9555">
                  <c:v>211.984375</c:v>
                </c:pt>
                <c:pt idx="9556">
                  <c:v>211.96875</c:v>
                </c:pt>
                <c:pt idx="9557">
                  <c:v>212.01171875</c:v>
                </c:pt>
                <c:pt idx="9558">
                  <c:v>211.96875</c:v>
                </c:pt>
                <c:pt idx="9559">
                  <c:v>212.1015625</c:v>
                </c:pt>
                <c:pt idx="9560">
                  <c:v>211.93359375</c:v>
                </c:pt>
                <c:pt idx="9561">
                  <c:v>212.07421875</c:v>
                </c:pt>
                <c:pt idx="9562">
                  <c:v>212.06640625</c:v>
                </c:pt>
                <c:pt idx="9563">
                  <c:v>211.93359375</c:v>
                </c:pt>
                <c:pt idx="9564">
                  <c:v>211.97265625</c:v>
                </c:pt>
                <c:pt idx="9565">
                  <c:v>212.0703125</c:v>
                </c:pt>
                <c:pt idx="9566">
                  <c:v>212.1015625</c:v>
                </c:pt>
                <c:pt idx="9567">
                  <c:v>211.9375</c:v>
                </c:pt>
                <c:pt idx="9568">
                  <c:v>212.00390625</c:v>
                </c:pt>
                <c:pt idx="9569">
                  <c:v>211.96875</c:v>
                </c:pt>
                <c:pt idx="9570">
                  <c:v>211.98046875</c:v>
                </c:pt>
                <c:pt idx="9571">
                  <c:v>211.9375</c:v>
                </c:pt>
                <c:pt idx="9572">
                  <c:v>211.96484375</c:v>
                </c:pt>
                <c:pt idx="9573">
                  <c:v>211.96484375</c:v>
                </c:pt>
                <c:pt idx="9574">
                  <c:v>211.9765625</c:v>
                </c:pt>
                <c:pt idx="9575">
                  <c:v>211.96484375</c:v>
                </c:pt>
                <c:pt idx="9576">
                  <c:v>211.96484375</c:v>
                </c:pt>
                <c:pt idx="9577">
                  <c:v>211.9375</c:v>
                </c:pt>
                <c:pt idx="9578">
                  <c:v>211.94140625</c:v>
                </c:pt>
                <c:pt idx="9579">
                  <c:v>211.94140625</c:v>
                </c:pt>
                <c:pt idx="9580">
                  <c:v>211.91015625</c:v>
                </c:pt>
                <c:pt idx="9581">
                  <c:v>211.94140625</c:v>
                </c:pt>
                <c:pt idx="9582">
                  <c:v>211.984375</c:v>
                </c:pt>
                <c:pt idx="9583">
                  <c:v>211.91015625</c:v>
                </c:pt>
                <c:pt idx="9584">
                  <c:v>212.01171875</c:v>
                </c:pt>
                <c:pt idx="9585">
                  <c:v>211.96875</c:v>
                </c:pt>
                <c:pt idx="9586">
                  <c:v>211.9375</c:v>
                </c:pt>
                <c:pt idx="9587">
                  <c:v>211.9375</c:v>
                </c:pt>
                <c:pt idx="9588">
                  <c:v>211.90625</c:v>
                </c:pt>
                <c:pt idx="9589">
                  <c:v>211.93359375</c:v>
                </c:pt>
                <c:pt idx="9590">
                  <c:v>211.97265625</c:v>
                </c:pt>
                <c:pt idx="9591">
                  <c:v>211.93359375</c:v>
                </c:pt>
                <c:pt idx="9592">
                  <c:v>211.93359375</c:v>
                </c:pt>
                <c:pt idx="9593">
                  <c:v>211.9765625</c:v>
                </c:pt>
                <c:pt idx="9594">
                  <c:v>211.9375</c:v>
                </c:pt>
                <c:pt idx="9595">
                  <c:v>211.9375</c:v>
                </c:pt>
                <c:pt idx="9596">
                  <c:v>211.90625</c:v>
                </c:pt>
                <c:pt idx="9597">
                  <c:v>211.98046875</c:v>
                </c:pt>
                <c:pt idx="9598">
                  <c:v>211.9375</c:v>
                </c:pt>
                <c:pt idx="9599">
                  <c:v>211.9765625</c:v>
                </c:pt>
                <c:pt idx="9600">
                  <c:v>211.9765625</c:v>
                </c:pt>
                <c:pt idx="9601">
                  <c:v>211.93359375</c:v>
                </c:pt>
                <c:pt idx="9602">
                  <c:v>211.93359375</c:v>
                </c:pt>
                <c:pt idx="9603">
                  <c:v>211.93359375</c:v>
                </c:pt>
                <c:pt idx="9604">
                  <c:v>211.93359375</c:v>
                </c:pt>
                <c:pt idx="9605">
                  <c:v>211.93359375</c:v>
                </c:pt>
                <c:pt idx="9606">
                  <c:v>211.94921875</c:v>
                </c:pt>
                <c:pt idx="9607">
                  <c:v>211.92578125</c:v>
                </c:pt>
                <c:pt idx="9608">
                  <c:v>211.92578125</c:v>
                </c:pt>
                <c:pt idx="9609">
                  <c:v>211.8984375</c:v>
                </c:pt>
                <c:pt idx="9610">
                  <c:v>211.92578125</c:v>
                </c:pt>
                <c:pt idx="9611">
                  <c:v>211.96875</c:v>
                </c:pt>
                <c:pt idx="9612">
                  <c:v>211.93359375</c:v>
                </c:pt>
                <c:pt idx="9613">
                  <c:v>211.93359375</c:v>
                </c:pt>
                <c:pt idx="9614">
                  <c:v>211.97265625</c:v>
                </c:pt>
                <c:pt idx="9615">
                  <c:v>211.93359375</c:v>
                </c:pt>
                <c:pt idx="9616">
                  <c:v>211.93359375</c:v>
                </c:pt>
                <c:pt idx="9617">
                  <c:v>211.97265625</c:v>
                </c:pt>
                <c:pt idx="9618">
                  <c:v>211.93359375</c:v>
                </c:pt>
                <c:pt idx="9619">
                  <c:v>211.9453125</c:v>
                </c:pt>
                <c:pt idx="9620">
                  <c:v>211.9375</c:v>
                </c:pt>
                <c:pt idx="9621">
                  <c:v>211.98046875</c:v>
                </c:pt>
                <c:pt idx="9622">
                  <c:v>211.9453125</c:v>
                </c:pt>
                <c:pt idx="9623">
                  <c:v>211.9375</c:v>
                </c:pt>
                <c:pt idx="9624">
                  <c:v>211.96875</c:v>
                </c:pt>
                <c:pt idx="9625">
                  <c:v>211.96875</c:v>
                </c:pt>
                <c:pt idx="9626">
                  <c:v>211.96875</c:v>
                </c:pt>
                <c:pt idx="9627">
                  <c:v>211.9375</c:v>
                </c:pt>
                <c:pt idx="9628">
                  <c:v>211.94140625</c:v>
                </c:pt>
                <c:pt idx="9629">
                  <c:v>211.94140625</c:v>
                </c:pt>
                <c:pt idx="9630">
                  <c:v>212.015625</c:v>
                </c:pt>
                <c:pt idx="9631">
                  <c:v>212.015625</c:v>
                </c:pt>
                <c:pt idx="9632">
                  <c:v>211.9140625</c:v>
                </c:pt>
                <c:pt idx="9633">
                  <c:v>211.9453125</c:v>
                </c:pt>
                <c:pt idx="9634">
                  <c:v>211.9453125</c:v>
                </c:pt>
                <c:pt idx="9635">
                  <c:v>211.9765625</c:v>
                </c:pt>
                <c:pt idx="9636">
                  <c:v>212.01171875</c:v>
                </c:pt>
                <c:pt idx="9637">
                  <c:v>211.9375</c:v>
                </c:pt>
                <c:pt idx="9638">
                  <c:v>211.96484375</c:v>
                </c:pt>
                <c:pt idx="9639">
                  <c:v>212.0078125</c:v>
                </c:pt>
                <c:pt idx="9640">
                  <c:v>211.9375</c:v>
                </c:pt>
                <c:pt idx="9641">
                  <c:v>211.9375</c:v>
                </c:pt>
                <c:pt idx="9642">
                  <c:v>211.91015625</c:v>
                </c:pt>
                <c:pt idx="9643">
                  <c:v>211.9375</c:v>
                </c:pt>
                <c:pt idx="9644">
                  <c:v>211.9765625</c:v>
                </c:pt>
                <c:pt idx="9645">
                  <c:v>211.91015625</c:v>
                </c:pt>
                <c:pt idx="9646">
                  <c:v>211.96875</c:v>
                </c:pt>
                <c:pt idx="9647">
                  <c:v>211.96875</c:v>
                </c:pt>
                <c:pt idx="9648">
                  <c:v>211.91015625</c:v>
                </c:pt>
                <c:pt idx="9649">
                  <c:v>211.94140625</c:v>
                </c:pt>
                <c:pt idx="9650">
                  <c:v>211.97265625</c:v>
                </c:pt>
                <c:pt idx="9651">
                  <c:v>211.94140625</c:v>
                </c:pt>
                <c:pt idx="9652">
                  <c:v>211.94140625</c:v>
                </c:pt>
                <c:pt idx="9653">
                  <c:v>211.984375</c:v>
                </c:pt>
                <c:pt idx="9654">
                  <c:v>211.984375</c:v>
                </c:pt>
                <c:pt idx="9655">
                  <c:v>211.98046875</c:v>
                </c:pt>
                <c:pt idx="9656">
                  <c:v>211.94140625</c:v>
                </c:pt>
                <c:pt idx="9657">
                  <c:v>211.94140625</c:v>
                </c:pt>
                <c:pt idx="9658">
                  <c:v>211.98046875</c:v>
                </c:pt>
                <c:pt idx="9659">
                  <c:v>211.984375</c:v>
                </c:pt>
                <c:pt idx="9660">
                  <c:v>211.94140625</c:v>
                </c:pt>
                <c:pt idx="9661">
                  <c:v>211.98046875</c:v>
                </c:pt>
                <c:pt idx="9662">
                  <c:v>211.9453125</c:v>
                </c:pt>
                <c:pt idx="9663">
                  <c:v>211.98828125</c:v>
                </c:pt>
                <c:pt idx="9664">
                  <c:v>211.9140625</c:v>
                </c:pt>
                <c:pt idx="9665">
                  <c:v>211.94140625</c:v>
                </c:pt>
                <c:pt idx="9666">
                  <c:v>211.94140625</c:v>
                </c:pt>
                <c:pt idx="9667">
                  <c:v>211.91015625</c:v>
                </c:pt>
                <c:pt idx="9668">
                  <c:v>211.94140625</c:v>
                </c:pt>
                <c:pt idx="9669">
                  <c:v>211.94140625</c:v>
                </c:pt>
                <c:pt idx="9670">
                  <c:v>211.9453125</c:v>
                </c:pt>
                <c:pt idx="9671">
                  <c:v>211.9453125</c:v>
                </c:pt>
                <c:pt idx="9672">
                  <c:v>212.09765625</c:v>
                </c:pt>
                <c:pt idx="9673">
                  <c:v>211.96875</c:v>
                </c:pt>
                <c:pt idx="9674">
                  <c:v>211.9375</c:v>
                </c:pt>
                <c:pt idx="9675">
                  <c:v>211.9296875</c:v>
                </c:pt>
                <c:pt idx="9676">
                  <c:v>211.9296875</c:v>
                </c:pt>
                <c:pt idx="9677">
                  <c:v>211.90234375</c:v>
                </c:pt>
                <c:pt idx="9678">
                  <c:v>211.97265625</c:v>
                </c:pt>
                <c:pt idx="9679">
                  <c:v>211.97265625</c:v>
                </c:pt>
                <c:pt idx="9680">
                  <c:v>211.91015625</c:v>
                </c:pt>
                <c:pt idx="9681">
                  <c:v>211.94140625</c:v>
                </c:pt>
                <c:pt idx="9682">
                  <c:v>211.94140625</c:v>
                </c:pt>
                <c:pt idx="9683">
                  <c:v>211.91015625</c:v>
                </c:pt>
                <c:pt idx="9684">
                  <c:v>211.9375</c:v>
                </c:pt>
                <c:pt idx="9685">
                  <c:v>211.9375</c:v>
                </c:pt>
                <c:pt idx="9686">
                  <c:v>211.9375</c:v>
                </c:pt>
                <c:pt idx="9687">
                  <c:v>211.9375</c:v>
                </c:pt>
                <c:pt idx="9688">
                  <c:v>211.91015625</c:v>
                </c:pt>
                <c:pt idx="9689">
                  <c:v>211.9375</c:v>
                </c:pt>
                <c:pt idx="9690">
                  <c:v>211.96875</c:v>
                </c:pt>
                <c:pt idx="9691">
                  <c:v>211.9375</c:v>
                </c:pt>
                <c:pt idx="9692">
                  <c:v>212.00390625</c:v>
                </c:pt>
                <c:pt idx="9693">
                  <c:v>212.046875</c:v>
                </c:pt>
                <c:pt idx="9694">
                  <c:v>211.9140625</c:v>
                </c:pt>
                <c:pt idx="9695">
                  <c:v>211.94140625</c:v>
                </c:pt>
                <c:pt idx="9696">
                  <c:v>211.94140625</c:v>
                </c:pt>
                <c:pt idx="9697">
                  <c:v>211.9140625</c:v>
                </c:pt>
                <c:pt idx="9698">
                  <c:v>211.94140625</c:v>
                </c:pt>
                <c:pt idx="9699">
                  <c:v>211.984375</c:v>
                </c:pt>
                <c:pt idx="9700">
                  <c:v>211.94140625</c:v>
                </c:pt>
                <c:pt idx="9701">
                  <c:v>211.98828125</c:v>
                </c:pt>
                <c:pt idx="9702">
                  <c:v>212.015625</c:v>
                </c:pt>
                <c:pt idx="9703">
                  <c:v>211.97265625</c:v>
                </c:pt>
                <c:pt idx="9704">
                  <c:v>211.94140625</c:v>
                </c:pt>
                <c:pt idx="9705">
                  <c:v>211.9453125</c:v>
                </c:pt>
                <c:pt idx="9706">
                  <c:v>211.9453125</c:v>
                </c:pt>
                <c:pt idx="9707">
                  <c:v>211.9765625</c:v>
                </c:pt>
                <c:pt idx="9708">
                  <c:v>211.94140625</c:v>
                </c:pt>
                <c:pt idx="9709">
                  <c:v>211.94140625</c:v>
                </c:pt>
                <c:pt idx="9710">
                  <c:v>211.94140625</c:v>
                </c:pt>
                <c:pt idx="9711">
                  <c:v>211.98046875</c:v>
                </c:pt>
                <c:pt idx="9712">
                  <c:v>211.94140625</c:v>
                </c:pt>
                <c:pt idx="9713">
                  <c:v>211.9765625</c:v>
                </c:pt>
                <c:pt idx="9714">
                  <c:v>211.9375</c:v>
                </c:pt>
                <c:pt idx="9715">
                  <c:v>211.96484375</c:v>
                </c:pt>
                <c:pt idx="9716">
                  <c:v>211.9296875</c:v>
                </c:pt>
                <c:pt idx="9717">
                  <c:v>211.90234375</c:v>
                </c:pt>
                <c:pt idx="9718">
                  <c:v>211.98046875</c:v>
                </c:pt>
                <c:pt idx="9719">
                  <c:v>211.9765625</c:v>
                </c:pt>
                <c:pt idx="9720">
                  <c:v>211.90625</c:v>
                </c:pt>
                <c:pt idx="9721">
                  <c:v>211.98046875</c:v>
                </c:pt>
                <c:pt idx="9722">
                  <c:v>211.9375</c:v>
                </c:pt>
                <c:pt idx="9723">
                  <c:v>211.9375</c:v>
                </c:pt>
                <c:pt idx="9724">
                  <c:v>211.9375</c:v>
                </c:pt>
                <c:pt idx="9725">
                  <c:v>211.9375</c:v>
                </c:pt>
                <c:pt idx="9726">
                  <c:v>211.9375</c:v>
                </c:pt>
                <c:pt idx="9727">
                  <c:v>211.9375</c:v>
                </c:pt>
                <c:pt idx="9728">
                  <c:v>211.9375</c:v>
                </c:pt>
                <c:pt idx="9729">
                  <c:v>211.9765625</c:v>
                </c:pt>
                <c:pt idx="9730">
                  <c:v>211.98046875</c:v>
                </c:pt>
                <c:pt idx="9731">
                  <c:v>211.9375</c:v>
                </c:pt>
                <c:pt idx="9732">
                  <c:v>211.9375</c:v>
                </c:pt>
                <c:pt idx="9733">
                  <c:v>211.9765625</c:v>
                </c:pt>
                <c:pt idx="9734">
                  <c:v>211.9375</c:v>
                </c:pt>
                <c:pt idx="9735">
                  <c:v>211.94921875</c:v>
                </c:pt>
                <c:pt idx="9736">
                  <c:v>211.98046875</c:v>
                </c:pt>
                <c:pt idx="9737">
                  <c:v>211.9375</c:v>
                </c:pt>
                <c:pt idx="9738">
                  <c:v>211.9375</c:v>
                </c:pt>
                <c:pt idx="9739">
                  <c:v>211.93359375</c:v>
                </c:pt>
                <c:pt idx="9740">
                  <c:v>211.93359375</c:v>
                </c:pt>
                <c:pt idx="9741">
                  <c:v>211.90234375</c:v>
                </c:pt>
                <c:pt idx="9742">
                  <c:v>211.9375</c:v>
                </c:pt>
                <c:pt idx="9743">
                  <c:v>211.9375</c:v>
                </c:pt>
                <c:pt idx="9744">
                  <c:v>212.0078125</c:v>
                </c:pt>
                <c:pt idx="9745">
                  <c:v>211.96875</c:v>
                </c:pt>
                <c:pt idx="9746">
                  <c:v>211.94140625</c:v>
                </c:pt>
                <c:pt idx="9747">
                  <c:v>211.90625</c:v>
                </c:pt>
                <c:pt idx="9748">
                  <c:v>211.9375</c:v>
                </c:pt>
                <c:pt idx="9749">
                  <c:v>211.9765625</c:v>
                </c:pt>
                <c:pt idx="9750">
                  <c:v>211.91015625</c:v>
                </c:pt>
                <c:pt idx="9751">
                  <c:v>211.9375</c:v>
                </c:pt>
                <c:pt idx="9752">
                  <c:v>211.9375</c:v>
                </c:pt>
                <c:pt idx="9753">
                  <c:v>211.9375</c:v>
                </c:pt>
                <c:pt idx="9754">
                  <c:v>211.9765625</c:v>
                </c:pt>
                <c:pt idx="9755">
                  <c:v>211.9375</c:v>
                </c:pt>
                <c:pt idx="9756">
                  <c:v>211.95703125</c:v>
                </c:pt>
                <c:pt idx="9757">
                  <c:v>211.95703125</c:v>
                </c:pt>
                <c:pt idx="9758">
                  <c:v>211.92578125</c:v>
                </c:pt>
                <c:pt idx="9759">
                  <c:v>211.92578125</c:v>
                </c:pt>
                <c:pt idx="9760">
                  <c:v>211.92578125</c:v>
                </c:pt>
                <c:pt idx="9761">
                  <c:v>211.9296875</c:v>
                </c:pt>
                <c:pt idx="9762">
                  <c:v>211.9296875</c:v>
                </c:pt>
                <c:pt idx="9763">
                  <c:v>211.93359375</c:v>
                </c:pt>
                <c:pt idx="9764">
                  <c:v>211.96484375</c:v>
                </c:pt>
                <c:pt idx="9765">
                  <c:v>211.96484375</c:v>
                </c:pt>
                <c:pt idx="9766">
                  <c:v>211.94140625</c:v>
                </c:pt>
                <c:pt idx="9767">
                  <c:v>211.94140625</c:v>
                </c:pt>
                <c:pt idx="9768">
                  <c:v>211.93359375</c:v>
                </c:pt>
                <c:pt idx="9769">
                  <c:v>211.9609375</c:v>
                </c:pt>
                <c:pt idx="9770">
                  <c:v>211.9609375</c:v>
                </c:pt>
                <c:pt idx="9771">
                  <c:v>211.9296875</c:v>
                </c:pt>
                <c:pt idx="9772">
                  <c:v>211.8984375</c:v>
                </c:pt>
                <c:pt idx="9773">
                  <c:v>211.92578125</c:v>
                </c:pt>
                <c:pt idx="9774">
                  <c:v>211.95703125</c:v>
                </c:pt>
                <c:pt idx="9775">
                  <c:v>211.99609375</c:v>
                </c:pt>
                <c:pt idx="9776">
                  <c:v>211.9375</c:v>
                </c:pt>
                <c:pt idx="9777">
                  <c:v>211.9375</c:v>
                </c:pt>
                <c:pt idx="9778">
                  <c:v>211.9375</c:v>
                </c:pt>
                <c:pt idx="9779">
                  <c:v>211.9375</c:v>
                </c:pt>
                <c:pt idx="9780">
                  <c:v>212.07421875</c:v>
                </c:pt>
                <c:pt idx="9781">
                  <c:v>211.90625</c:v>
                </c:pt>
                <c:pt idx="9782">
                  <c:v>211.93359375</c:v>
                </c:pt>
                <c:pt idx="9783">
                  <c:v>211.93359375</c:v>
                </c:pt>
                <c:pt idx="9784">
                  <c:v>211.93359375</c:v>
                </c:pt>
                <c:pt idx="9785">
                  <c:v>211.93359375</c:v>
                </c:pt>
                <c:pt idx="9786">
                  <c:v>211.90625</c:v>
                </c:pt>
                <c:pt idx="9787">
                  <c:v>211.9375</c:v>
                </c:pt>
                <c:pt idx="9788">
                  <c:v>211.9375</c:v>
                </c:pt>
                <c:pt idx="9789">
                  <c:v>211.91015625</c:v>
                </c:pt>
                <c:pt idx="9790">
                  <c:v>211.9375</c:v>
                </c:pt>
                <c:pt idx="9791">
                  <c:v>211.9375</c:v>
                </c:pt>
                <c:pt idx="9792">
                  <c:v>211.93359375</c:v>
                </c:pt>
                <c:pt idx="9793">
                  <c:v>211.93359375</c:v>
                </c:pt>
                <c:pt idx="9794">
                  <c:v>211.9765625</c:v>
                </c:pt>
                <c:pt idx="9795">
                  <c:v>212.00390625</c:v>
                </c:pt>
                <c:pt idx="9796">
                  <c:v>211.93359375</c:v>
                </c:pt>
                <c:pt idx="9797">
                  <c:v>211.93359375</c:v>
                </c:pt>
                <c:pt idx="9798">
                  <c:v>211.93359375</c:v>
                </c:pt>
                <c:pt idx="9799">
                  <c:v>211.94921875</c:v>
                </c:pt>
                <c:pt idx="9800">
                  <c:v>211.97265625</c:v>
                </c:pt>
                <c:pt idx="9801">
                  <c:v>211.97265625</c:v>
                </c:pt>
                <c:pt idx="9802">
                  <c:v>211.94140625</c:v>
                </c:pt>
                <c:pt idx="9803">
                  <c:v>211.9375</c:v>
                </c:pt>
                <c:pt idx="9804">
                  <c:v>211.9375</c:v>
                </c:pt>
                <c:pt idx="9805">
                  <c:v>211.94140625</c:v>
                </c:pt>
                <c:pt idx="9806">
                  <c:v>211.94140625</c:v>
                </c:pt>
                <c:pt idx="9807">
                  <c:v>211.91015625</c:v>
                </c:pt>
                <c:pt idx="9808">
                  <c:v>212.015625</c:v>
                </c:pt>
                <c:pt idx="9809">
                  <c:v>211.97265625</c:v>
                </c:pt>
                <c:pt idx="9810">
                  <c:v>211.9140625</c:v>
                </c:pt>
                <c:pt idx="9811">
                  <c:v>211.9453125</c:v>
                </c:pt>
                <c:pt idx="9812">
                  <c:v>211.97265625</c:v>
                </c:pt>
                <c:pt idx="9813">
                  <c:v>211.94140625</c:v>
                </c:pt>
                <c:pt idx="9814">
                  <c:v>211.9375</c:v>
                </c:pt>
                <c:pt idx="9815">
                  <c:v>211.9765625</c:v>
                </c:pt>
                <c:pt idx="9816">
                  <c:v>212.00390625</c:v>
                </c:pt>
                <c:pt idx="9817">
                  <c:v>211.9609375</c:v>
                </c:pt>
                <c:pt idx="9818">
                  <c:v>211.90234375</c:v>
                </c:pt>
                <c:pt idx="9819">
                  <c:v>211.9296875</c:v>
                </c:pt>
                <c:pt idx="9820">
                  <c:v>211.9296875</c:v>
                </c:pt>
                <c:pt idx="9821">
                  <c:v>211.93359375</c:v>
                </c:pt>
                <c:pt idx="9822">
                  <c:v>211.93359375</c:v>
                </c:pt>
                <c:pt idx="9823">
                  <c:v>211.90625</c:v>
                </c:pt>
                <c:pt idx="9824">
                  <c:v>211.9375</c:v>
                </c:pt>
                <c:pt idx="9825">
                  <c:v>211.9765625</c:v>
                </c:pt>
                <c:pt idx="9826">
                  <c:v>211.90625</c:v>
                </c:pt>
                <c:pt idx="9827">
                  <c:v>211.9375</c:v>
                </c:pt>
                <c:pt idx="9828">
                  <c:v>212.0078125</c:v>
                </c:pt>
                <c:pt idx="9829">
                  <c:v>211.9609375</c:v>
                </c:pt>
                <c:pt idx="9830">
                  <c:v>211.9609375</c:v>
                </c:pt>
                <c:pt idx="9831">
                  <c:v>212</c:v>
                </c:pt>
                <c:pt idx="9832">
                  <c:v>211.95703125</c:v>
                </c:pt>
                <c:pt idx="9833">
                  <c:v>211.95703125</c:v>
                </c:pt>
                <c:pt idx="9834">
                  <c:v>211.90625</c:v>
                </c:pt>
                <c:pt idx="9835">
                  <c:v>211.9375</c:v>
                </c:pt>
                <c:pt idx="9836">
                  <c:v>212.00390625</c:v>
                </c:pt>
                <c:pt idx="9837">
                  <c:v>212.0078125</c:v>
                </c:pt>
                <c:pt idx="9838">
                  <c:v>211.97265625</c:v>
                </c:pt>
                <c:pt idx="9839">
                  <c:v>211.94140625</c:v>
                </c:pt>
                <c:pt idx="9840">
                  <c:v>211.9765625</c:v>
                </c:pt>
                <c:pt idx="9841">
                  <c:v>211.9375</c:v>
                </c:pt>
                <c:pt idx="9842">
                  <c:v>211.90625</c:v>
                </c:pt>
                <c:pt idx="9843">
                  <c:v>211.9375</c:v>
                </c:pt>
                <c:pt idx="9844">
                  <c:v>211.96875</c:v>
                </c:pt>
                <c:pt idx="9845">
                  <c:v>211.94140625</c:v>
                </c:pt>
                <c:pt idx="9846">
                  <c:v>211.9375</c:v>
                </c:pt>
                <c:pt idx="9847">
                  <c:v>211.9375</c:v>
                </c:pt>
                <c:pt idx="9848">
                  <c:v>211.93359375</c:v>
                </c:pt>
                <c:pt idx="9849">
                  <c:v>211.9609375</c:v>
                </c:pt>
                <c:pt idx="9850">
                  <c:v>211.9609375</c:v>
                </c:pt>
                <c:pt idx="9851">
                  <c:v>212.01171875</c:v>
                </c:pt>
                <c:pt idx="9852">
                  <c:v>211.96875</c:v>
                </c:pt>
                <c:pt idx="9853">
                  <c:v>212.0078125</c:v>
                </c:pt>
                <c:pt idx="9854">
                  <c:v>211.9375</c:v>
                </c:pt>
                <c:pt idx="9855">
                  <c:v>211.98046875</c:v>
                </c:pt>
                <c:pt idx="9856">
                  <c:v>211.90625</c:v>
                </c:pt>
                <c:pt idx="9857">
                  <c:v>211.9375</c:v>
                </c:pt>
                <c:pt idx="9858">
                  <c:v>211.9375</c:v>
                </c:pt>
                <c:pt idx="9859">
                  <c:v>211.9375</c:v>
                </c:pt>
                <c:pt idx="9860">
                  <c:v>211.9375</c:v>
                </c:pt>
                <c:pt idx="9861">
                  <c:v>211.9375</c:v>
                </c:pt>
                <c:pt idx="9862">
                  <c:v>211.98046875</c:v>
                </c:pt>
                <c:pt idx="9863">
                  <c:v>211.9375</c:v>
                </c:pt>
                <c:pt idx="9864">
                  <c:v>211.9375</c:v>
                </c:pt>
                <c:pt idx="9865">
                  <c:v>211.93359375</c:v>
                </c:pt>
                <c:pt idx="9866">
                  <c:v>211.97265625</c:v>
                </c:pt>
                <c:pt idx="9867">
                  <c:v>211.93359375</c:v>
                </c:pt>
                <c:pt idx="9868">
                  <c:v>211.93359375</c:v>
                </c:pt>
                <c:pt idx="9869">
                  <c:v>211.93359375</c:v>
                </c:pt>
                <c:pt idx="9870">
                  <c:v>211.9765625</c:v>
                </c:pt>
                <c:pt idx="9871">
                  <c:v>211.93359375</c:v>
                </c:pt>
                <c:pt idx="9872">
                  <c:v>211.96484375</c:v>
                </c:pt>
                <c:pt idx="9873">
                  <c:v>211.96484375</c:v>
                </c:pt>
                <c:pt idx="9874">
                  <c:v>211.9375</c:v>
                </c:pt>
                <c:pt idx="9875">
                  <c:v>211.91015625</c:v>
                </c:pt>
                <c:pt idx="9876">
                  <c:v>211.9375</c:v>
                </c:pt>
                <c:pt idx="9877">
                  <c:v>211.9375</c:v>
                </c:pt>
                <c:pt idx="9878">
                  <c:v>211.9296875</c:v>
                </c:pt>
                <c:pt idx="9879">
                  <c:v>211.9296875</c:v>
                </c:pt>
                <c:pt idx="9880">
                  <c:v>211.90234375</c:v>
                </c:pt>
                <c:pt idx="9881">
                  <c:v>211.9296875</c:v>
                </c:pt>
                <c:pt idx="9882">
                  <c:v>211.96875</c:v>
                </c:pt>
                <c:pt idx="9883">
                  <c:v>211.9375</c:v>
                </c:pt>
                <c:pt idx="9884">
                  <c:v>211.96484375</c:v>
                </c:pt>
                <c:pt idx="9885">
                  <c:v>211.96484375</c:v>
                </c:pt>
                <c:pt idx="9886">
                  <c:v>211.94140625</c:v>
                </c:pt>
                <c:pt idx="9887">
                  <c:v>211.94140625</c:v>
                </c:pt>
                <c:pt idx="9888">
                  <c:v>211.91015625</c:v>
                </c:pt>
                <c:pt idx="9889">
                  <c:v>212.0703125</c:v>
                </c:pt>
                <c:pt idx="9890">
                  <c:v>211.94140625</c:v>
                </c:pt>
                <c:pt idx="9891">
                  <c:v>211.94140625</c:v>
                </c:pt>
                <c:pt idx="9892">
                  <c:v>212.07421875</c:v>
                </c:pt>
                <c:pt idx="9893">
                  <c:v>212.078125</c:v>
                </c:pt>
                <c:pt idx="9894">
                  <c:v>211.9375</c:v>
                </c:pt>
                <c:pt idx="9895">
                  <c:v>211.9375</c:v>
                </c:pt>
                <c:pt idx="9896">
                  <c:v>211.98046875</c:v>
                </c:pt>
                <c:pt idx="9897">
                  <c:v>211.9375</c:v>
                </c:pt>
                <c:pt idx="9898">
                  <c:v>211.96875</c:v>
                </c:pt>
                <c:pt idx="9899">
                  <c:v>211.96875</c:v>
                </c:pt>
                <c:pt idx="9900">
                  <c:v>211.96875</c:v>
                </c:pt>
                <c:pt idx="9901">
                  <c:v>211.96875</c:v>
                </c:pt>
                <c:pt idx="9902">
                  <c:v>211.9375</c:v>
                </c:pt>
                <c:pt idx="9903">
                  <c:v>211.9375</c:v>
                </c:pt>
                <c:pt idx="9904">
                  <c:v>211.9375</c:v>
                </c:pt>
                <c:pt idx="9905">
                  <c:v>211.9375</c:v>
                </c:pt>
                <c:pt idx="9906">
                  <c:v>211.984375</c:v>
                </c:pt>
                <c:pt idx="9907">
                  <c:v>211.9140625</c:v>
                </c:pt>
                <c:pt idx="9908">
                  <c:v>211.94140625</c:v>
                </c:pt>
                <c:pt idx="9909">
                  <c:v>211.94140625</c:v>
                </c:pt>
                <c:pt idx="9910">
                  <c:v>211.9453125</c:v>
                </c:pt>
                <c:pt idx="9911">
                  <c:v>211.9453125</c:v>
                </c:pt>
                <c:pt idx="9912">
                  <c:v>211.9453125</c:v>
                </c:pt>
                <c:pt idx="9913">
                  <c:v>211.97265625</c:v>
                </c:pt>
                <c:pt idx="9914">
                  <c:v>211.97265625</c:v>
                </c:pt>
                <c:pt idx="9915">
                  <c:v>211.96875</c:v>
                </c:pt>
                <c:pt idx="9916">
                  <c:v>211.96875</c:v>
                </c:pt>
                <c:pt idx="9917">
                  <c:v>211.98828125</c:v>
                </c:pt>
                <c:pt idx="9918">
                  <c:v>211.97265625</c:v>
                </c:pt>
                <c:pt idx="9919">
                  <c:v>211.97265625</c:v>
                </c:pt>
                <c:pt idx="9920">
                  <c:v>211.94140625</c:v>
                </c:pt>
                <c:pt idx="9921">
                  <c:v>211.9453125</c:v>
                </c:pt>
                <c:pt idx="9922">
                  <c:v>211.98828125</c:v>
                </c:pt>
                <c:pt idx="9923">
                  <c:v>211.984375</c:v>
                </c:pt>
                <c:pt idx="9924">
                  <c:v>211.98828125</c:v>
                </c:pt>
                <c:pt idx="9925">
                  <c:v>211.94921875</c:v>
                </c:pt>
                <c:pt idx="9926">
                  <c:v>211.984375</c:v>
                </c:pt>
                <c:pt idx="9927">
                  <c:v>211.94921875</c:v>
                </c:pt>
                <c:pt idx="9928">
                  <c:v>211.94921875</c:v>
                </c:pt>
                <c:pt idx="9929">
                  <c:v>211.9453125</c:v>
                </c:pt>
                <c:pt idx="9930">
                  <c:v>211.9453125</c:v>
                </c:pt>
                <c:pt idx="9931">
                  <c:v>211.95703125</c:v>
                </c:pt>
                <c:pt idx="9932">
                  <c:v>211.9375</c:v>
                </c:pt>
                <c:pt idx="9933">
                  <c:v>211.9375</c:v>
                </c:pt>
                <c:pt idx="9934">
                  <c:v>211.94921875</c:v>
                </c:pt>
                <c:pt idx="9935">
                  <c:v>211.93359375</c:v>
                </c:pt>
                <c:pt idx="9936">
                  <c:v>211.9765625</c:v>
                </c:pt>
                <c:pt idx="9937">
                  <c:v>211.9375</c:v>
                </c:pt>
                <c:pt idx="9938">
                  <c:v>211.96875</c:v>
                </c:pt>
                <c:pt idx="9939">
                  <c:v>211.96875</c:v>
                </c:pt>
                <c:pt idx="9940">
                  <c:v>211.9453125</c:v>
                </c:pt>
                <c:pt idx="9941">
                  <c:v>211.984375</c:v>
                </c:pt>
                <c:pt idx="9942">
                  <c:v>212.01953125</c:v>
                </c:pt>
                <c:pt idx="9943">
                  <c:v>212.015625</c:v>
                </c:pt>
                <c:pt idx="9944">
                  <c:v>211.953125</c:v>
                </c:pt>
                <c:pt idx="9945">
                  <c:v>211.9453125</c:v>
                </c:pt>
                <c:pt idx="9946">
                  <c:v>211.9453125</c:v>
                </c:pt>
                <c:pt idx="9947">
                  <c:v>211.9453125</c:v>
                </c:pt>
                <c:pt idx="9948">
                  <c:v>211.9453125</c:v>
                </c:pt>
                <c:pt idx="9949">
                  <c:v>211.9140625</c:v>
                </c:pt>
                <c:pt idx="9950">
                  <c:v>211.94140625</c:v>
                </c:pt>
                <c:pt idx="9951">
                  <c:v>211.98046875</c:v>
                </c:pt>
                <c:pt idx="9952">
                  <c:v>211.9453125</c:v>
                </c:pt>
                <c:pt idx="9953">
                  <c:v>211.9453125</c:v>
                </c:pt>
                <c:pt idx="9954">
                  <c:v>211.9453125</c:v>
                </c:pt>
                <c:pt idx="9955">
                  <c:v>211.94921875</c:v>
                </c:pt>
                <c:pt idx="9956">
                  <c:v>211.9765625</c:v>
                </c:pt>
                <c:pt idx="9957">
                  <c:v>211.9765625</c:v>
                </c:pt>
                <c:pt idx="9958">
                  <c:v>211.98046875</c:v>
                </c:pt>
                <c:pt idx="9959">
                  <c:v>211.94140625</c:v>
                </c:pt>
                <c:pt idx="9960">
                  <c:v>211.98046875</c:v>
                </c:pt>
                <c:pt idx="9961">
                  <c:v>211.9453125</c:v>
                </c:pt>
                <c:pt idx="9962">
                  <c:v>211.98828125</c:v>
                </c:pt>
                <c:pt idx="9963">
                  <c:v>211.9140625</c:v>
                </c:pt>
                <c:pt idx="9964">
                  <c:v>211.98828125</c:v>
                </c:pt>
                <c:pt idx="9965">
                  <c:v>211.9453125</c:v>
                </c:pt>
                <c:pt idx="9966">
                  <c:v>211.94140625</c:v>
                </c:pt>
                <c:pt idx="9967">
                  <c:v>211.94140625</c:v>
                </c:pt>
                <c:pt idx="9968">
                  <c:v>211.94140625</c:v>
                </c:pt>
                <c:pt idx="9969">
                  <c:v>211.96875</c:v>
                </c:pt>
                <c:pt idx="9970">
                  <c:v>211.94140625</c:v>
                </c:pt>
                <c:pt idx="9971">
                  <c:v>211.9453125</c:v>
                </c:pt>
                <c:pt idx="9972">
                  <c:v>211.9453125</c:v>
                </c:pt>
                <c:pt idx="9973">
                  <c:v>211.9453125</c:v>
                </c:pt>
                <c:pt idx="9974">
                  <c:v>211.94140625</c:v>
                </c:pt>
                <c:pt idx="9975">
                  <c:v>211.94140625</c:v>
                </c:pt>
                <c:pt idx="9976">
                  <c:v>211.97265625</c:v>
                </c:pt>
                <c:pt idx="9977">
                  <c:v>211.9375</c:v>
                </c:pt>
                <c:pt idx="9978">
                  <c:v>211.9375</c:v>
                </c:pt>
                <c:pt idx="9979">
                  <c:v>211.984375</c:v>
                </c:pt>
                <c:pt idx="9980">
                  <c:v>211.9453125</c:v>
                </c:pt>
                <c:pt idx="9981">
                  <c:v>211.91796875</c:v>
                </c:pt>
                <c:pt idx="9982">
                  <c:v>211.98828125</c:v>
                </c:pt>
                <c:pt idx="9983">
                  <c:v>211.98828125</c:v>
                </c:pt>
                <c:pt idx="9984">
                  <c:v>212.01171875</c:v>
                </c:pt>
                <c:pt idx="9985">
                  <c:v>211.97265625</c:v>
                </c:pt>
                <c:pt idx="9986">
                  <c:v>211.98828125</c:v>
                </c:pt>
                <c:pt idx="9987">
                  <c:v>211.9453125</c:v>
                </c:pt>
                <c:pt idx="9988">
                  <c:v>211.9453125</c:v>
                </c:pt>
                <c:pt idx="9989">
                  <c:v>211.91796875</c:v>
                </c:pt>
                <c:pt idx="9990">
                  <c:v>211.98828125</c:v>
                </c:pt>
                <c:pt idx="9991">
                  <c:v>211.94921875</c:v>
                </c:pt>
                <c:pt idx="9992">
                  <c:v>211.9453125</c:v>
                </c:pt>
                <c:pt idx="9993">
                  <c:v>211.98828125</c:v>
                </c:pt>
                <c:pt idx="9994">
                  <c:v>211.9140625</c:v>
                </c:pt>
                <c:pt idx="9995">
                  <c:v>211.94140625</c:v>
                </c:pt>
                <c:pt idx="9996">
                  <c:v>211.97265625</c:v>
                </c:pt>
                <c:pt idx="9997">
                  <c:v>211.9453125</c:v>
                </c:pt>
                <c:pt idx="9998">
                  <c:v>211.9453125</c:v>
                </c:pt>
                <c:pt idx="9999">
                  <c:v>211.9453125</c:v>
                </c:pt>
                <c:pt idx="10000">
                  <c:v>211.9453125</c:v>
                </c:pt>
                <c:pt idx="10001">
                  <c:v>211.94140625</c:v>
                </c:pt>
                <c:pt idx="10002">
                  <c:v>211.94140625</c:v>
                </c:pt>
                <c:pt idx="10003">
                  <c:v>211.94140625</c:v>
                </c:pt>
                <c:pt idx="10004">
                  <c:v>211.94140625</c:v>
                </c:pt>
                <c:pt idx="10005">
                  <c:v>211.94140625</c:v>
                </c:pt>
                <c:pt idx="10006">
                  <c:v>211.98046875</c:v>
                </c:pt>
                <c:pt idx="10007">
                  <c:v>211.94140625</c:v>
                </c:pt>
                <c:pt idx="10008">
                  <c:v>211.98046875</c:v>
                </c:pt>
                <c:pt idx="10009">
                  <c:v>211.98046875</c:v>
                </c:pt>
                <c:pt idx="10010">
                  <c:v>211.94140625</c:v>
                </c:pt>
                <c:pt idx="10011">
                  <c:v>211.94140625</c:v>
                </c:pt>
                <c:pt idx="10012">
                  <c:v>211.91796875</c:v>
                </c:pt>
                <c:pt idx="10013">
                  <c:v>211.94921875</c:v>
                </c:pt>
                <c:pt idx="10014">
                  <c:v>211.9765625</c:v>
                </c:pt>
                <c:pt idx="10015">
                  <c:v>211.9765625</c:v>
                </c:pt>
                <c:pt idx="10016">
                  <c:v>211.9453125</c:v>
                </c:pt>
                <c:pt idx="10017">
                  <c:v>211.98828125</c:v>
                </c:pt>
                <c:pt idx="10018">
                  <c:v>211.9453125</c:v>
                </c:pt>
                <c:pt idx="10019">
                  <c:v>211.9453125</c:v>
                </c:pt>
                <c:pt idx="10020">
                  <c:v>211.96875</c:v>
                </c:pt>
                <c:pt idx="10021">
                  <c:v>211.96875</c:v>
                </c:pt>
                <c:pt idx="10022">
                  <c:v>211.90625</c:v>
                </c:pt>
                <c:pt idx="10023">
                  <c:v>211.9375</c:v>
                </c:pt>
                <c:pt idx="10024">
                  <c:v>211.9375</c:v>
                </c:pt>
                <c:pt idx="10025">
                  <c:v>211.9765625</c:v>
                </c:pt>
                <c:pt idx="10026">
                  <c:v>211.9375</c:v>
                </c:pt>
                <c:pt idx="10027">
                  <c:v>211.9375</c:v>
                </c:pt>
                <c:pt idx="10028">
                  <c:v>211.9375</c:v>
                </c:pt>
                <c:pt idx="10029">
                  <c:v>211.9375</c:v>
                </c:pt>
                <c:pt idx="10030">
                  <c:v>211.91015625</c:v>
                </c:pt>
                <c:pt idx="10031">
                  <c:v>211.94140625</c:v>
                </c:pt>
                <c:pt idx="10032">
                  <c:v>212.01171875</c:v>
                </c:pt>
                <c:pt idx="10033">
                  <c:v>211.9375</c:v>
                </c:pt>
                <c:pt idx="10034">
                  <c:v>211.9375</c:v>
                </c:pt>
                <c:pt idx="10035">
                  <c:v>211.9375</c:v>
                </c:pt>
                <c:pt idx="10036">
                  <c:v>211.96484375</c:v>
                </c:pt>
                <c:pt idx="10037">
                  <c:v>211.96484375</c:v>
                </c:pt>
                <c:pt idx="10038">
                  <c:v>211.984375</c:v>
                </c:pt>
                <c:pt idx="10039">
                  <c:v>211.94140625</c:v>
                </c:pt>
                <c:pt idx="10040">
                  <c:v>211.94140625</c:v>
                </c:pt>
                <c:pt idx="10041">
                  <c:v>211.98046875</c:v>
                </c:pt>
                <c:pt idx="10042">
                  <c:v>211.984375</c:v>
                </c:pt>
                <c:pt idx="10043">
                  <c:v>211.9140625</c:v>
                </c:pt>
                <c:pt idx="10044">
                  <c:v>211.984375</c:v>
                </c:pt>
                <c:pt idx="10045">
                  <c:v>211.9765625</c:v>
                </c:pt>
                <c:pt idx="10046">
                  <c:v>211.9765625</c:v>
                </c:pt>
                <c:pt idx="10047">
                  <c:v>211.9375</c:v>
                </c:pt>
                <c:pt idx="10048">
                  <c:v>211.984375</c:v>
                </c:pt>
                <c:pt idx="10049">
                  <c:v>211.984375</c:v>
                </c:pt>
                <c:pt idx="10050">
                  <c:v>211.984375</c:v>
                </c:pt>
                <c:pt idx="10051">
                  <c:v>211.96484375</c:v>
                </c:pt>
                <c:pt idx="10052">
                  <c:v>211.9375</c:v>
                </c:pt>
                <c:pt idx="10053">
                  <c:v>211.90625</c:v>
                </c:pt>
                <c:pt idx="10054">
                  <c:v>211.9375</c:v>
                </c:pt>
                <c:pt idx="10055">
                  <c:v>211.9375</c:v>
                </c:pt>
                <c:pt idx="10056">
                  <c:v>211.98828125</c:v>
                </c:pt>
                <c:pt idx="10057">
                  <c:v>211.9453125</c:v>
                </c:pt>
                <c:pt idx="10058">
                  <c:v>211.94140625</c:v>
                </c:pt>
                <c:pt idx="10059">
                  <c:v>211.97265625</c:v>
                </c:pt>
                <c:pt idx="10060">
                  <c:v>211.9453125</c:v>
                </c:pt>
                <c:pt idx="10061">
                  <c:v>211.9453125</c:v>
                </c:pt>
                <c:pt idx="10062">
                  <c:v>211.9453125</c:v>
                </c:pt>
                <c:pt idx="10063">
                  <c:v>211.984375</c:v>
                </c:pt>
                <c:pt idx="10064">
                  <c:v>211.9453125</c:v>
                </c:pt>
                <c:pt idx="10065">
                  <c:v>211.9453125</c:v>
                </c:pt>
                <c:pt idx="10066">
                  <c:v>211.94140625</c:v>
                </c:pt>
                <c:pt idx="10067">
                  <c:v>211.94140625</c:v>
                </c:pt>
                <c:pt idx="10068">
                  <c:v>211.91015625</c:v>
                </c:pt>
                <c:pt idx="10069">
                  <c:v>211.9375</c:v>
                </c:pt>
                <c:pt idx="10070">
                  <c:v>211.9375</c:v>
                </c:pt>
                <c:pt idx="10071">
                  <c:v>211.94140625</c:v>
                </c:pt>
                <c:pt idx="10072">
                  <c:v>211.94140625</c:v>
                </c:pt>
                <c:pt idx="10073">
                  <c:v>211.9140625</c:v>
                </c:pt>
                <c:pt idx="10074">
                  <c:v>211.94140625</c:v>
                </c:pt>
                <c:pt idx="10075">
                  <c:v>211.94140625</c:v>
                </c:pt>
                <c:pt idx="10076">
                  <c:v>211.91015625</c:v>
                </c:pt>
                <c:pt idx="10077">
                  <c:v>211.98046875</c:v>
                </c:pt>
                <c:pt idx="10078">
                  <c:v>211.98046875</c:v>
                </c:pt>
                <c:pt idx="10079">
                  <c:v>211.9375</c:v>
                </c:pt>
                <c:pt idx="10080">
                  <c:v>211.9375</c:v>
                </c:pt>
                <c:pt idx="10081">
                  <c:v>211.9765625</c:v>
                </c:pt>
                <c:pt idx="10082">
                  <c:v>211.95703125</c:v>
                </c:pt>
                <c:pt idx="10083">
                  <c:v>211.95703125</c:v>
                </c:pt>
                <c:pt idx="10084">
                  <c:v>211.9375</c:v>
                </c:pt>
                <c:pt idx="10085">
                  <c:v>211.984375</c:v>
                </c:pt>
                <c:pt idx="10086">
                  <c:v>211.9375</c:v>
                </c:pt>
                <c:pt idx="10087">
                  <c:v>211.94140625</c:v>
                </c:pt>
                <c:pt idx="10088">
                  <c:v>211.94140625</c:v>
                </c:pt>
                <c:pt idx="10089">
                  <c:v>211.94140625</c:v>
                </c:pt>
                <c:pt idx="10090">
                  <c:v>211.94140625</c:v>
                </c:pt>
                <c:pt idx="10091">
                  <c:v>211.98828125</c:v>
                </c:pt>
                <c:pt idx="10092">
                  <c:v>211.94140625</c:v>
                </c:pt>
                <c:pt idx="10093">
                  <c:v>211.94140625</c:v>
                </c:pt>
                <c:pt idx="10094">
                  <c:v>211.94140625</c:v>
                </c:pt>
                <c:pt idx="10095">
                  <c:v>211.94140625</c:v>
                </c:pt>
                <c:pt idx="10096">
                  <c:v>211.9375</c:v>
                </c:pt>
                <c:pt idx="10097">
                  <c:v>211.9375</c:v>
                </c:pt>
                <c:pt idx="10098">
                  <c:v>211.90625</c:v>
                </c:pt>
                <c:pt idx="10099">
                  <c:v>211.9375</c:v>
                </c:pt>
                <c:pt idx="10100">
                  <c:v>211.96484375</c:v>
                </c:pt>
                <c:pt idx="10101">
                  <c:v>211.984375</c:v>
                </c:pt>
                <c:pt idx="10102">
                  <c:v>211.96875</c:v>
                </c:pt>
                <c:pt idx="10103">
                  <c:v>211.96875</c:v>
                </c:pt>
                <c:pt idx="10104">
                  <c:v>211.953125</c:v>
                </c:pt>
                <c:pt idx="10105">
                  <c:v>211.98046875</c:v>
                </c:pt>
                <c:pt idx="10106">
                  <c:v>212.06640625</c:v>
                </c:pt>
                <c:pt idx="10107">
                  <c:v>211.91015625</c:v>
                </c:pt>
                <c:pt idx="10108">
                  <c:v>211.94140625</c:v>
                </c:pt>
                <c:pt idx="10109">
                  <c:v>211.94140625</c:v>
                </c:pt>
                <c:pt idx="10110">
                  <c:v>211.9453125</c:v>
                </c:pt>
                <c:pt idx="10111">
                  <c:v>211.9453125</c:v>
                </c:pt>
                <c:pt idx="10112">
                  <c:v>211.9453125</c:v>
                </c:pt>
                <c:pt idx="10113">
                  <c:v>211.97265625</c:v>
                </c:pt>
                <c:pt idx="10114">
                  <c:v>211.9453125</c:v>
                </c:pt>
                <c:pt idx="10115">
                  <c:v>211.9140625</c:v>
                </c:pt>
                <c:pt idx="10116">
                  <c:v>211.9453125</c:v>
                </c:pt>
                <c:pt idx="10117">
                  <c:v>211.9453125</c:v>
                </c:pt>
                <c:pt idx="10118">
                  <c:v>211.91796875</c:v>
                </c:pt>
                <c:pt idx="10119">
                  <c:v>211.9453125</c:v>
                </c:pt>
                <c:pt idx="10120">
                  <c:v>211.97265625</c:v>
                </c:pt>
                <c:pt idx="10121">
                  <c:v>211.97265625</c:v>
                </c:pt>
                <c:pt idx="10122">
                  <c:v>211.94140625</c:v>
                </c:pt>
                <c:pt idx="10123">
                  <c:v>211.9140625</c:v>
                </c:pt>
                <c:pt idx="10124">
                  <c:v>211.9921875</c:v>
                </c:pt>
                <c:pt idx="10125">
                  <c:v>211.9453125</c:v>
                </c:pt>
                <c:pt idx="10126">
                  <c:v>211.9140625</c:v>
                </c:pt>
                <c:pt idx="10127">
                  <c:v>211.9453125</c:v>
                </c:pt>
                <c:pt idx="10128">
                  <c:v>211.9765625</c:v>
                </c:pt>
                <c:pt idx="10129">
                  <c:v>211.9453125</c:v>
                </c:pt>
                <c:pt idx="10130">
                  <c:v>211.9453125</c:v>
                </c:pt>
                <c:pt idx="10131">
                  <c:v>211.9453125</c:v>
                </c:pt>
                <c:pt idx="10132">
                  <c:v>211.9140625</c:v>
                </c:pt>
                <c:pt idx="10133">
                  <c:v>211.94140625</c:v>
                </c:pt>
                <c:pt idx="10134">
                  <c:v>211.94140625</c:v>
                </c:pt>
                <c:pt idx="10135">
                  <c:v>211.9453125</c:v>
                </c:pt>
                <c:pt idx="10136">
                  <c:v>211.9453125</c:v>
                </c:pt>
                <c:pt idx="10137">
                  <c:v>211.91796875</c:v>
                </c:pt>
                <c:pt idx="10138">
                  <c:v>211.9765625</c:v>
                </c:pt>
                <c:pt idx="10139">
                  <c:v>212.01171875</c:v>
                </c:pt>
                <c:pt idx="10140">
                  <c:v>211.98046875</c:v>
                </c:pt>
                <c:pt idx="10141">
                  <c:v>211.9453125</c:v>
                </c:pt>
                <c:pt idx="10142">
                  <c:v>211.9453125</c:v>
                </c:pt>
                <c:pt idx="10143">
                  <c:v>211.98828125</c:v>
                </c:pt>
                <c:pt idx="10144">
                  <c:v>211.9453125</c:v>
                </c:pt>
                <c:pt idx="10145">
                  <c:v>211.98828125</c:v>
                </c:pt>
                <c:pt idx="10146">
                  <c:v>211.98828125</c:v>
                </c:pt>
                <c:pt idx="10147">
                  <c:v>211.9453125</c:v>
                </c:pt>
                <c:pt idx="10148">
                  <c:v>211.9453125</c:v>
                </c:pt>
                <c:pt idx="10149">
                  <c:v>211.9453125</c:v>
                </c:pt>
                <c:pt idx="10150">
                  <c:v>211.9140625</c:v>
                </c:pt>
                <c:pt idx="10151">
                  <c:v>211.9453125</c:v>
                </c:pt>
                <c:pt idx="10152">
                  <c:v>211.9453125</c:v>
                </c:pt>
                <c:pt idx="10153">
                  <c:v>211.94921875</c:v>
                </c:pt>
                <c:pt idx="10154">
                  <c:v>211.94921875</c:v>
                </c:pt>
                <c:pt idx="10155">
                  <c:v>211.98828125</c:v>
                </c:pt>
                <c:pt idx="10156">
                  <c:v>211.9765625</c:v>
                </c:pt>
                <c:pt idx="10157">
                  <c:v>211.9765625</c:v>
                </c:pt>
                <c:pt idx="10158">
                  <c:v>211.94140625</c:v>
                </c:pt>
                <c:pt idx="10159">
                  <c:v>211.94140625</c:v>
                </c:pt>
                <c:pt idx="10160">
                  <c:v>211.98046875</c:v>
                </c:pt>
                <c:pt idx="10161">
                  <c:v>211.94140625</c:v>
                </c:pt>
                <c:pt idx="10162">
                  <c:v>211.94140625</c:v>
                </c:pt>
                <c:pt idx="10163">
                  <c:v>211.97265625</c:v>
                </c:pt>
                <c:pt idx="10164">
                  <c:v>212.01171875</c:v>
                </c:pt>
                <c:pt idx="10165">
                  <c:v>211.9453125</c:v>
                </c:pt>
                <c:pt idx="10166">
                  <c:v>211.9765625</c:v>
                </c:pt>
                <c:pt idx="10167">
                  <c:v>211.9765625</c:v>
                </c:pt>
                <c:pt idx="10168">
                  <c:v>211.9609375</c:v>
                </c:pt>
                <c:pt idx="10169">
                  <c:v>211.9453125</c:v>
                </c:pt>
                <c:pt idx="10170">
                  <c:v>211.9453125</c:v>
                </c:pt>
                <c:pt idx="10171">
                  <c:v>211.98828125</c:v>
                </c:pt>
                <c:pt idx="10172">
                  <c:v>211.9453125</c:v>
                </c:pt>
                <c:pt idx="10173">
                  <c:v>211.9453125</c:v>
                </c:pt>
                <c:pt idx="10174">
                  <c:v>212.01953125</c:v>
                </c:pt>
                <c:pt idx="10175">
                  <c:v>211.9765625</c:v>
                </c:pt>
                <c:pt idx="10176">
                  <c:v>211.9453125</c:v>
                </c:pt>
                <c:pt idx="10177">
                  <c:v>211.9453125</c:v>
                </c:pt>
                <c:pt idx="10178">
                  <c:v>211.98828125</c:v>
                </c:pt>
                <c:pt idx="10179">
                  <c:v>211.98828125</c:v>
                </c:pt>
                <c:pt idx="10180">
                  <c:v>211.9453125</c:v>
                </c:pt>
                <c:pt idx="10181">
                  <c:v>211.94140625</c:v>
                </c:pt>
                <c:pt idx="10182">
                  <c:v>211.94140625</c:v>
                </c:pt>
                <c:pt idx="10183">
                  <c:v>211.94140625</c:v>
                </c:pt>
                <c:pt idx="10184">
                  <c:v>211.94140625</c:v>
                </c:pt>
                <c:pt idx="10185">
                  <c:v>211.94140625</c:v>
                </c:pt>
                <c:pt idx="10186">
                  <c:v>211.9140625</c:v>
                </c:pt>
                <c:pt idx="10187">
                  <c:v>211.94140625</c:v>
                </c:pt>
                <c:pt idx="10188">
                  <c:v>211.94140625</c:v>
                </c:pt>
                <c:pt idx="10189">
                  <c:v>211.91015625</c:v>
                </c:pt>
                <c:pt idx="10190">
                  <c:v>212.01171875</c:v>
                </c:pt>
                <c:pt idx="10191">
                  <c:v>211.97265625</c:v>
                </c:pt>
                <c:pt idx="10192">
                  <c:v>212.01171875</c:v>
                </c:pt>
                <c:pt idx="10193">
                  <c:v>211.97265625</c:v>
                </c:pt>
                <c:pt idx="10194">
                  <c:v>211.9453125</c:v>
                </c:pt>
                <c:pt idx="10195">
                  <c:v>211.9765625</c:v>
                </c:pt>
                <c:pt idx="10196">
                  <c:v>211.94140625</c:v>
                </c:pt>
                <c:pt idx="10197">
                  <c:v>211.94140625</c:v>
                </c:pt>
                <c:pt idx="10198">
                  <c:v>211.9453125</c:v>
                </c:pt>
                <c:pt idx="10199">
                  <c:v>211.9453125</c:v>
                </c:pt>
                <c:pt idx="10200">
                  <c:v>211.9921875</c:v>
                </c:pt>
                <c:pt idx="10201">
                  <c:v>211.98828125</c:v>
                </c:pt>
                <c:pt idx="10202">
                  <c:v>211.9921875</c:v>
                </c:pt>
                <c:pt idx="10203">
                  <c:v>211.94921875</c:v>
                </c:pt>
                <c:pt idx="10204">
                  <c:v>211.984375</c:v>
                </c:pt>
                <c:pt idx="10205">
                  <c:v>211.984375</c:v>
                </c:pt>
                <c:pt idx="10206">
                  <c:v>212.0234375</c:v>
                </c:pt>
                <c:pt idx="10207">
                  <c:v>212.02734375</c:v>
                </c:pt>
                <c:pt idx="10208">
                  <c:v>211.953125</c:v>
                </c:pt>
                <c:pt idx="10209">
                  <c:v>211.953125</c:v>
                </c:pt>
                <c:pt idx="10210">
                  <c:v>211.984375</c:v>
                </c:pt>
                <c:pt idx="10211">
                  <c:v>211.984375</c:v>
                </c:pt>
                <c:pt idx="10212">
                  <c:v>211.94921875</c:v>
                </c:pt>
                <c:pt idx="10213">
                  <c:v>211.94921875</c:v>
                </c:pt>
                <c:pt idx="10214">
                  <c:v>211.94921875</c:v>
                </c:pt>
                <c:pt idx="10215">
                  <c:v>211.91796875</c:v>
                </c:pt>
                <c:pt idx="10216">
                  <c:v>212.08203125</c:v>
                </c:pt>
                <c:pt idx="10217">
                  <c:v>211.94921875</c:v>
                </c:pt>
                <c:pt idx="10218">
                  <c:v>212.01953125</c:v>
                </c:pt>
                <c:pt idx="10219">
                  <c:v>211.9765625</c:v>
                </c:pt>
                <c:pt idx="10220">
                  <c:v>212.078125</c:v>
                </c:pt>
                <c:pt idx="10221">
                  <c:v>211.984375</c:v>
                </c:pt>
                <c:pt idx="10222">
                  <c:v>211.9453125</c:v>
                </c:pt>
                <c:pt idx="10223">
                  <c:v>211.9140625</c:v>
                </c:pt>
                <c:pt idx="10224">
                  <c:v>211.9375</c:v>
                </c:pt>
                <c:pt idx="10225">
                  <c:v>211.9375</c:v>
                </c:pt>
                <c:pt idx="10226">
                  <c:v>211.91015625</c:v>
                </c:pt>
                <c:pt idx="10227">
                  <c:v>211.94140625</c:v>
                </c:pt>
                <c:pt idx="10228">
                  <c:v>211.94140625</c:v>
                </c:pt>
                <c:pt idx="10229">
                  <c:v>211.91796875</c:v>
                </c:pt>
                <c:pt idx="10230">
                  <c:v>211.94921875</c:v>
                </c:pt>
                <c:pt idx="10231">
                  <c:v>211.94921875</c:v>
                </c:pt>
                <c:pt idx="10232">
                  <c:v>211.91796875</c:v>
                </c:pt>
                <c:pt idx="10233">
                  <c:v>211.94921875</c:v>
                </c:pt>
                <c:pt idx="10234">
                  <c:v>211.94921875</c:v>
                </c:pt>
                <c:pt idx="10235">
                  <c:v>211.9453125</c:v>
                </c:pt>
                <c:pt idx="10236">
                  <c:v>211.9453125</c:v>
                </c:pt>
                <c:pt idx="10237">
                  <c:v>211.9453125</c:v>
                </c:pt>
                <c:pt idx="10238">
                  <c:v>211.9453125</c:v>
                </c:pt>
                <c:pt idx="10239">
                  <c:v>211.91796875</c:v>
                </c:pt>
                <c:pt idx="10240">
                  <c:v>211.94921875</c:v>
                </c:pt>
                <c:pt idx="10241">
                  <c:v>211.94921875</c:v>
                </c:pt>
                <c:pt idx="10242">
                  <c:v>212.01171875</c:v>
                </c:pt>
                <c:pt idx="10243">
                  <c:v>212.01171875</c:v>
                </c:pt>
                <c:pt idx="10244">
                  <c:v>211.94140625</c:v>
                </c:pt>
                <c:pt idx="10245">
                  <c:v>211.97265625</c:v>
                </c:pt>
                <c:pt idx="10246">
                  <c:v>211.97265625</c:v>
                </c:pt>
                <c:pt idx="10247">
                  <c:v>211.94140625</c:v>
                </c:pt>
                <c:pt idx="10248">
                  <c:v>211.9453125</c:v>
                </c:pt>
                <c:pt idx="10249">
                  <c:v>211.9453125</c:v>
                </c:pt>
                <c:pt idx="10250">
                  <c:v>211.94140625</c:v>
                </c:pt>
                <c:pt idx="10251">
                  <c:v>211.94140625</c:v>
                </c:pt>
                <c:pt idx="10252">
                  <c:v>211.9140625</c:v>
                </c:pt>
                <c:pt idx="10253">
                  <c:v>211.9453125</c:v>
                </c:pt>
                <c:pt idx="10254">
                  <c:v>211.9453125</c:v>
                </c:pt>
                <c:pt idx="10255">
                  <c:v>211.91796875</c:v>
                </c:pt>
                <c:pt idx="10256">
                  <c:v>211.9453125</c:v>
                </c:pt>
                <c:pt idx="10257">
                  <c:v>211.9453125</c:v>
                </c:pt>
                <c:pt idx="10258">
                  <c:v>211.9140625</c:v>
                </c:pt>
                <c:pt idx="10259">
                  <c:v>211.98046875</c:v>
                </c:pt>
                <c:pt idx="10260">
                  <c:v>211.98046875</c:v>
                </c:pt>
                <c:pt idx="10261">
                  <c:v>211.9140625</c:v>
                </c:pt>
                <c:pt idx="10262">
                  <c:v>211.9453125</c:v>
                </c:pt>
                <c:pt idx="10263">
                  <c:v>211.9453125</c:v>
                </c:pt>
                <c:pt idx="10264">
                  <c:v>211.9453125</c:v>
                </c:pt>
                <c:pt idx="10265">
                  <c:v>211.97265625</c:v>
                </c:pt>
                <c:pt idx="10266">
                  <c:v>211.97265625</c:v>
                </c:pt>
                <c:pt idx="10267">
                  <c:v>211.97265625</c:v>
                </c:pt>
                <c:pt idx="10268">
                  <c:v>211.97265625</c:v>
                </c:pt>
                <c:pt idx="10269">
                  <c:v>211.9453125</c:v>
                </c:pt>
                <c:pt idx="10270">
                  <c:v>212.01953125</c:v>
                </c:pt>
                <c:pt idx="10271">
                  <c:v>211.9765625</c:v>
                </c:pt>
                <c:pt idx="10272">
                  <c:v>212.01953125</c:v>
                </c:pt>
                <c:pt idx="10273">
                  <c:v>212.015625</c:v>
                </c:pt>
                <c:pt idx="10274">
                  <c:v>211.98828125</c:v>
                </c:pt>
                <c:pt idx="10275">
                  <c:v>211.98046875</c:v>
                </c:pt>
                <c:pt idx="10276">
                  <c:v>212.0078125</c:v>
                </c:pt>
                <c:pt idx="10277">
                  <c:v>212.0078125</c:v>
                </c:pt>
                <c:pt idx="10278">
                  <c:v>211.9375</c:v>
                </c:pt>
                <c:pt idx="10279">
                  <c:v>211.9375</c:v>
                </c:pt>
                <c:pt idx="10280">
                  <c:v>211.94140625</c:v>
                </c:pt>
                <c:pt idx="10281">
                  <c:v>211.984375</c:v>
                </c:pt>
                <c:pt idx="10282">
                  <c:v>211.93359375</c:v>
                </c:pt>
                <c:pt idx="10283">
                  <c:v>211.93359375</c:v>
                </c:pt>
                <c:pt idx="10284">
                  <c:v>211.90234375</c:v>
                </c:pt>
                <c:pt idx="10285">
                  <c:v>211.9765625</c:v>
                </c:pt>
                <c:pt idx="10286">
                  <c:v>211.9765625</c:v>
                </c:pt>
                <c:pt idx="10287">
                  <c:v>211.91015625</c:v>
                </c:pt>
                <c:pt idx="10288">
                  <c:v>211.94140625</c:v>
                </c:pt>
                <c:pt idx="10289">
                  <c:v>211.98046875</c:v>
                </c:pt>
                <c:pt idx="10290">
                  <c:v>211.98046875</c:v>
                </c:pt>
                <c:pt idx="10291">
                  <c:v>211.94140625</c:v>
                </c:pt>
                <c:pt idx="10292">
                  <c:v>211.94140625</c:v>
                </c:pt>
                <c:pt idx="10293">
                  <c:v>211.94140625</c:v>
                </c:pt>
                <c:pt idx="10294">
                  <c:v>211.94140625</c:v>
                </c:pt>
                <c:pt idx="10295">
                  <c:v>211.91015625</c:v>
                </c:pt>
                <c:pt idx="10296">
                  <c:v>211.984375</c:v>
                </c:pt>
                <c:pt idx="10297">
                  <c:v>211.94140625</c:v>
                </c:pt>
                <c:pt idx="10298">
                  <c:v>211.91015625</c:v>
                </c:pt>
                <c:pt idx="10299">
                  <c:v>211.984375</c:v>
                </c:pt>
                <c:pt idx="10300">
                  <c:v>211.94140625</c:v>
                </c:pt>
                <c:pt idx="10301">
                  <c:v>211.94140625</c:v>
                </c:pt>
                <c:pt idx="10302">
                  <c:v>211.97265625</c:v>
                </c:pt>
                <c:pt idx="10303">
                  <c:v>212.015625</c:v>
                </c:pt>
                <c:pt idx="10304">
                  <c:v>211.9375</c:v>
                </c:pt>
                <c:pt idx="10305">
                  <c:v>211.9765625</c:v>
                </c:pt>
                <c:pt idx="10306">
                  <c:v>212.0078125</c:v>
                </c:pt>
                <c:pt idx="10307">
                  <c:v>211.96484375</c:v>
                </c:pt>
                <c:pt idx="10308">
                  <c:v>211.9375</c:v>
                </c:pt>
                <c:pt idx="10309">
                  <c:v>211.98046875</c:v>
                </c:pt>
                <c:pt idx="10310">
                  <c:v>212.01171875</c:v>
                </c:pt>
                <c:pt idx="10311">
                  <c:v>211.9453125</c:v>
                </c:pt>
                <c:pt idx="10312">
                  <c:v>211.984375</c:v>
                </c:pt>
                <c:pt idx="10313">
                  <c:v>211.9453125</c:v>
                </c:pt>
                <c:pt idx="10314">
                  <c:v>212.015625</c:v>
                </c:pt>
                <c:pt idx="10315">
                  <c:v>212.01953125</c:v>
                </c:pt>
                <c:pt idx="10316">
                  <c:v>211.98828125</c:v>
                </c:pt>
                <c:pt idx="10317">
                  <c:v>211.9453125</c:v>
                </c:pt>
                <c:pt idx="10318">
                  <c:v>211.9453125</c:v>
                </c:pt>
                <c:pt idx="10319">
                  <c:v>211.94140625</c:v>
                </c:pt>
                <c:pt idx="10320">
                  <c:v>211.97265625</c:v>
                </c:pt>
                <c:pt idx="10321">
                  <c:v>211.97265625</c:v>
                </c:pt>
                <c:pt idx="10322">
                  <c:v>211.9765625</c:v>
                </c:pt>
                <c:pt idx="10323">
                  <c:v>211.9765625</c:v>
                </c:pt>
                <c:pt idx="10324">
                  <c:v>211.98046875</c:v>
                </c:pt>
                <c:pt idx="10325">
                  <c:v>211.98046875</c:v>
                </c:pt>
                <c:pt idx="10326">
                  <c:v>211.9453125</c:v>
                </c:pt>
                <c:pt idx="10327">
                  <c:v>211.9453125</c:v>
                </c:pt>
                <c:pt idx="10328">
                  <c:v>212.10546875</c:v>
                </c:pt>
                <c:pt idx="10329">
                  <c:v>211.9765625</c:v>
                </c:pt>
                <c:pt idx="10330">
                  <c:v>211.9765625</c:v>
                </c:pt>
                <c:pt idx="10331">
                  <c:v>212.01953125</c:v>
                </c:pt>
                <c:pt idx="10332">
                  <c:v>211.94921875</c:v>
                </c:pt>
                <c:pt idx="10333">
                  <c:v>211.94921875</c:v>
                </c:pt>
                <c:pt idx="10334">
                  <c:v>211.91796875</c:v>
                </c:pt>
                <c:pt idx="10335">
                  <c:v>211.94921875</c:v>
                </c:pt>
                <c:pt idx="10336">
                  <c:v>211.94921875</c:v>
                </c:pt>
                <c:pt idx="10337">
                  <c:v>211.94921875</c:v>
                </c:pt>
                <c:pt idx="10338">
                  <c:v>211.94921875</c:v>
                </c:pt>
                <c:pt idx="10339">
                  <c:v>211.91796875</c:v>
                </c:pt>
                <c:pt idx="10340">
                  <c:v>211.94921875</c:v>
                </c:pt>
                <c:pt idx="10341">
                  <c:v>211.94921875</c:v>
                </c:pt>
                <c:pt idx="10342">
                  <c:v>211.984375</c:v>
                </c:pt>
                <c:pt idx="10343">
                  <c:v>211.9453125</c:v>
                </c:pt>
                <c:pt idx="10344">
                  <c:v>211.9140625</c:v>
                </c:pt>
                <c:pt idx="10345">
                  <c:v>211.94140625</c:v>
                </c:pt>
                <c:pt idx="10346">
                  <c:v>211.94140625</c:v>
                </c:pt>
                <c:pt idx="10347">
                  <c:v>211.984375</c:v>
                </c:pt>
                <c:pt idx="10348">
                  <c:v>211.94140625</c:v>
                </c:pt>
                <c:pt idx="10349">
                  <c:v>211.984375</c:v>
                </c:pt>
                <c:pt idx="10350">
                  <c:v>212.0078125</c:v>
                </c:pt>
                <c:pt idx="10351">
                  <c:v>211.96875</c:v>
                </c:pt>
                <c:pt idx="10352">
                  <c:v>211.91015625</c:v>
                </c:pt>
                <c:pt idx="10353">
                  <c:v>211.94140625</c:v>
                </c:pt>
                <c:pt idx="10354">
                  <c:v>211.98828125</c:v>
                </c:pt>
                <c:pt idx="10355">
                  <c:v>211.9921875</c:v>
                </c:pt>
                <c:pt idx="10356">
                  <c:v>211.9453125</c:v>
                </c:pt>
                <c:pt idx="10357">
                  <c:v>211.9140625</c:v>
                </c:pt>
                <c:pt idx="10358">
                  <c:v>211.9453125</c:v>
                </c:pt>
                <c:pt idx="10359">
                  <c:v>211.9453125</c:v>
                </c:pt>
                <c:pt idx="10360">
                  <c:v>211.9453125</c:v>
                </c:pt>
                <c:pt idx="10361">
                  <c:v>211.9453125</c:v>
                </c:pt>
                <c:pt idx="10362">
                  <c:v>211.94140625</c:v>
                </c:pt>
                <c:pt idx="10363">
                  <c:v>211.97265625</c:v>
                </c:pt>
                <c:pt idx="10364">
                  <c:v>211.97265625</c:v>
                </c:pt>
                <c:pt idx="10365">
                  <c:v>211.94140625</c:v>
                </c:pt>
                <c:pt idx="10366">
                  <c:v>212.01953125</c:v>
                </c:pt>
                <c:pt idx="10367">
                  <c:v>212.01953125</c:v>
                </c:pt>
                <c:pt idx="10368">
                  <c:v>212.01171875</c:v>
                </c:pt>
                <c:pt idx="10369">
                  <c:v>212.01171875</c:v>
                </c:pt>
                <c:pt idx="10370">
                  <c:v>211.94140625</c:v>
                </c:pt>
                <c:pt idx="10371">
                  <c:v>211.97265625</c:v>
                </c:pt>
                <c:pt idx="10372">
                  <c:v>211.9453125</c:v>
                </c:pt>
                <c:pt idx="10373">
                  <c:v>211.9453125</c:v>
                </c:pt>
                <c:pt idx="10374">
                  <c:v>212.01171875</c:v>
                </c:pt>
                <c:pt idx="10375">
                  <c:v>211.94140625</c:v>
                </c:pt>
                <c:pt idx="10376">
                  <c:v>211.9375</c:v>
                </c:pt>
                <c:pt idx="10377">
                  <c:v>211.98046875</c:v>
                </c:pt>
                <c:pt idx="10378">
                  <c:v>211.90625</c:v>
                </c:pt>
                <c:pt idx="10379">
                  <c:v>211.98046875</c:v>
                </c:pt>
                <c:pt idx="10380">
                  <c:v>211.96484375</c:v>
                </c:pt>
                <c:pt idx="10381">
                  <c:v>212.01171875</c:v>
                </c:pt>
                <c:pt idx="10382">
                  <c:v>211.96875</c:v>
                </c:pt>
                <c:pt idx="10383">
                  <c:v>211.984375</c:v>
                </c:pt>
                <c:pt idx="10384">
                  <c:v>211.94140625</c:v>
                </c:pt>
                <c:pt idx="10385">
                  <c:v>211.94140625</c:v>
                </c:pt>
                <c:pt idx="10386">
                  <c:v>211.94140625</c:v>
                </c:pt>
                <c:pt idx="10387">
                  <c:v>211.98046875</c:v>
                </c:pt>
                <c:pt idx="10388">
                  <c:v>211.98046875</c:v>
                </c:pt>
                <c:pt idx="10389">
                  <c:v>211.94140625</c:v>
                </c:pt>
                <c:pt idx="10390">
                  <c:v>211.984375</c:v>
                </c:pt>
                <c:pt idx="10391">
                  <c:v>211.94140625</c:v>
                </c:pt>
                <c:pt idx="10392">
                  <c:v>211.98046875</c:v>
                </c:pt>
                <c:pt idx="10393">
                  <c:v>211.94140625</c:v>
                </c:pt>
                <c:pt idx="10394">
                  <c:v>211.97265625</c:v>
                </c:pt>
                <c:pt idx="10395">
                  <c:v>211.97265625</c:v>
                </c:pt>
                <c:pt idx="10396">
                  <c:v>211.97265625</c:v>
                </c:pt>
                <c:pt idx="10397">
                  <c:v>212.0078125</c:v>
                </c:pt>
                <c:pt idx="10398">
                  <c:v>211.96875</c:v>
                </c:pt>
                <c:pt idx="10399">
                  <c:v>211.96875</c:v>
                </c:pt>
                <c:pt idx="10400">
                  <c:v>211.9375</c:v>
                </c:pt>
                <c:pt idx="10401">
                  <c:v>211.9375</c:v>
                </c:pt>
                <c:pt idx="10402">
                  <c:v>211.94921875</c:v>
                </c:pt>
                <c:pt idx="10403">
                  <c:v>211.9375</c:v>
                </c:pt>
                <c:pt idx="10404">
                  <c:v>211.96484375</c:v>
                </c:pt>
                <c:pt idx="10405">
                  <c:v>211.9375</c:v>
                </c:pt>
                <c:pt idx="10406">
                  <c:v>211.94140625</c:v>
                </c:pt>
                <c:pt idx="10407">
                  <c:v>211.94140625</c:v>
                </c:pt>
                <c:pt idx="10408">
                  <c:v>211.9140625</c:v>
                </c:pt>
                <c:pt idx="10409">
                  <c:v>211.94140625</c:v>
                </c:pt>
                <c:pt idx="10410">
                  <c:v>211.94140625</c:v>
                </c:pt>
                <c:pt idx="10411">
                  <c:v>211.91015625</c:v>
                </c:pt>
                <c:pt idx="10412">
                  <c:v>211.98046875</c:v>
                </c:pt>
                <c:pt idx="10413">
                  <c:v>211.9375</c:v>
                </c:pt>
                <c:pt idx="10414">
                  <c:v>211.9375</c:v>
                </c:pt>
                <c:pt idx="10415">
                  <c:v>211.94140625</c:v>
                </c:pt>
                <c:pt idx="10416">
                  <c:v>211.94140625</c:v>
                </c:pt>
                <c:pt idx="10417">
                  <c:v>211.98828125</c:v>
                </c:pt>
                <c:pt idx="10418">
                  <c:v>211.9921875</c:v>
                </c:pt>
                <c:pt idx="10419">
                  <c:v>211.9453125</c:v>
                </c:pt>
                <c:pt idx="10420">
                  <c:v>211.94140625</c:v>
                </c:pt>
                <c:pt idx="10421">
                  <c:v>211.984375</c:v>
                </c:pt>
                <c:pt idx="10422">
                  <c:v>211.94140625</c:v>
                </c:pt>
                <c:pt idx="10423">
                  <c:v>211.94140625</c:v>
                </c:pt>
                <c:pt idx="10424">
                  <c:v>211.94140625</c:v>
                </c:pt>
                <c:pt idx="10425">
                  <c:v>211.984375</c:v>
                </c:pt>
                <c:pt idx="10426">
                  <c:v>211.98046875</c:v>
                </c:pt>
                <c:pt idx="10427">
                  <c:v>211.94140625</c:v>
                </c:pt>
                <c:pt idx="10428">
                  <c:v>211.9765625</c:v>
                </c:pt>
                <c:pt idx="10429">
                  <c:v>211.9765625</c:v>
                </c:pt>
                <c:pt idx="10430">
                  <c:v>211.9453125</c:v>
                </c:pt>
                <c:pt idx="10431">
                  <c:v>211.9453125</c:v>
                </c:pt>
                <c:pt idx="10432">
                  <c:v>211.94140625</c:v>
                </c:pt>
                <c:pt idx="10433">
                  <c:v>212.09375</c:v>
                </c:pt>
                <c:pt idx="10434">
                  <c:v>212.078125</c:v>
                </c:pt>
                <c:pt idx="10435">
                  <c:v>212.078125</c:v>
                </c:pt>
                <c:pt idx="10436">
                  <c:v>212.109375</c:v>
                </c:pt>
                <c:pt idx="10437">
                  <c:v>212.10546875</c:v>
                </c:pt>
                <c:pt idx="10438">
                  <c:v>211.94921875</c:v>
                </c:pt>
                <c:pt idx="10439">
                  <c:v>211.94921875</c:v>
                </c:pt>
                <c:pt idx="10440">
                  <c:v>211.9453125</c:v>
                </c:pt>
                <c:pt idx="10441">
                  <c:v>211.9453125</c:v>
                </c:pt>
                <c:pt idx="10442">
                  <c:v>211.98828125</c:v>
                </c:pt>
                <c:pt idx="10443">
                  <c:v>211.9453125</c:v>
                </c:pt>
                <c:pt idx="10444">
                  <c:v>211.98828125</c:v>
                </c:pt>
                <c:pt idx="10445">
                  <c:v>211.9453125</c:v>
                </c:pt>
                <c:pt idx="10446">
                  <c:v>211.984375</c:v>
                </c:pt>
                <c:pt idx="10447">
                  <c:v>211.9453125</c:v>
                </c:pt>
                <c:pt idx="10448">
                  <c:v>211.9453125</c:v>
                </c:pt>
                <c:pt idx="10449">
                  <c:v>211.91796875</c:v>
                </c:pt>
                <c:pt idx="10450">
                  <c:v>211.9453125</c:v>
                </c:pt>
                <c:pt idx="10451">
                  <c:v>211.9453125</c:v>
                </c:pt>
                <c:pt idx="10452">
                  <c:v>211.98046875</c:v>
                </c:pt>
                <c:pt idx="10453">
                  <c:v>211.98046875</c:v>
                </c:pt>
                <c:pt idx="10454">
                  <c:v>211.91796875</c:v>
                </c:pt>
                <c:pt idx="10455">
                  <c:v>211.9453125</c:v>
                </c:pt>
                <c:pt idx="10456">
                  <c:v>211.984375</c:v>
                </c:pt>
                <c:pt idx="10457">
                  <c:v>211.94140625</c:v>
                </c:pt>
                <c:pt idx="10458">
                  <c:v>211.98046875</c:v>
                </c:pt>
                <c:pt idx="10459">
                  <c:v>211.9140625</c:v>
                </c:pt>
                <c:pt idx="10460">
                  <c:v>211.98046875</c:v>
                </c:pt>
                <c:pt idx="10461">
                  <c:v>211.9453125</c:v>
                </c:pt>
                <c:pt idx="10462">
                  <c:v>211.98828125</c:v>
                </c:pt>
                <c:pt idx="10463">
                  <c:v>211.98828125</c:v>
                </c:pt>
                <c:pt idx="10464">
                  <c:v>211.984375</c:v>
                </c:pt>
                <c:pt idx="10465">
                  <c:v>211.9453125</c:v>
                </c:pt>
                <c:pt idx="10466">
                  <c:v>211.9453125</c:v>
                </c:pt>
                <c:pt idx="10467">
                  <c:v>211.91796875</c:v>
                </c:pt>
                <c:pt idx="10468">
                  <c:v>211.94140625</c:v>
                </c:pt>
                <c:pt idx="10469">
                  <c:v>211.98046875</c:v>
                </c:pt>
                <c:pt idx="10470">
                  <c:v>211.9375</c:v>
                </c:pt>
                <c:pt idx="10471">
                  <c:v>211.96875</c:v>
                </c:pt>
                <c:pt idx="10472">
                  <c:v>211.98046875</c:v>
                </c:pt>
                <c:pt idx="10473">
                  <c:v>211.9453125</c:v>
                </c:pt>
                <c:pt idx="10474">
                  <c:v>211.98828125</c:v>
                </c:pt>
                <c:pt idx="10475">
                  <c:v>211.9140625</c:v>
                </c:pt>
                <c:pt idx="10476">
                  <c:v>212.01953125</c:v>
                </c:pt>
                <c:pt idx="10477">
                  <c:v>211.97265625</c:v>
                </c:pt>
                <c:pt idx="10478">
                  <c:v>211.91796875</c:v>
                </c:pt>
                <c:pt idx="10479">
                  <c:v>211.91796875</c:v>
                </c:pt>
                <c:pt idx="10480">
                  <c:v>212.01953125</c:v>
                </c:pt>
                <c:pt idx="10481">
                  <c:v>211.98046875</c:v>
                </c:pt>
                <c:pt idx="10482">
                  <c:v>212.015625</c:v>
                </c:pt>
                <c:pt idx="10483">
                  <c:v>211.9765625</c:v>
                </c:pt>
                <c:pt idx="10484">
                  <c:v>211.9140625</c:v>
                </c:pt>
                <c:pt idx="10485">
                  <c:v>211.9453125</c:v>
                </c:pt>
                <c:pt idx="10486">
                  <c:v>211.9453125</c:v>
                </c:pt>
                <c:pt idx="10487">
                  <c:v>211.91796875</c:v>
                </c:pt>
                <c:pt idx="10488">
                  <c:v>211.9453125</c:v>
                </c:pt>
                <c:pt idx="10489">
                  <c:v>211.9453125</c:v>
                </c:pt>
                <c:pt idx="10490">
                  <c:v>211.94921875</c:v>
                </c:pt>
                <c:pt idx="10491">
                  <c:v>211.9453125</c:v>
                </c:pt>
                <c:pt idx="10492">
                  <c:v>211.98828125</c:v>
                </c:pt>
                <c:pt idx="10493">
                  <c:v>211.91796875</c:v>
                </c:pt>
                <c:pt idx="10494">
                  <c:v>211.9453125</c:v>
                </c:pt>
                <c:pt idx="10495">
                  <c:v>211.9453125</c:v>
                </c:pt>
                <c:pt idx="10496">
                  <c:v>211.9453125</c:v>
                </c:pt>
                <c:pt idx="10497">
                  <c:v>211.9453125</c:v>
                </c:pt>
                <c:pt idx="10498">
                  <c:v>211.91796875</c:v>
                </c:pt>
                <c:pt idx="10499">
                  <c:v>211.98828125</c:v>
                </c:pt>
                <c:pt idx="10500">
                  <c:v>211.94921875</c:v>
                </c:pt>
                <c:pt idx="10501">
                  <c:v>211.98828125</c:v>
                </c:pt>
                <c:pt idx="10502">
                  <c:v>211.9453125</c:v>
                </c:pt>
                <c:pt idx="10503">
                  <c:v>211.98828125</c:v>
                </c:pt>
                <c:pt idx="10504">
                  <c:v>212.01171875</c:v>
                </c:pt>
                <c:pt idx="10505">
                  <c:v>211.97265625</c:v>
                </c:pt>
                <c:pt idx="10506">
                  <c:v>211.95703125</c:v>
                </c:pt>
                <c:pt idx="10507">
                  <c:v>211.94140625</c:v>
                </c:pt>
                <c:pt idx="10508">
                  <c:v>211.96484375</c:v>
                </c:pt>
                <c:pt idx="10509">
                  <c:v>211.9609375</c:v>
                </c:pt>
                <c:pt idx="10510">
                  <c:v>211.9609375</c:v>
                </c:pt>
                <c:pt idx="10511">
                  <c:v>211.9296875</c:v>
                </c:pt>
                <c:pt idx="10512">
                  <c:v>211.9375</c:v>
                </c:pt>
                <c:pt idx="10513">
                  <c:v>211.9375</c:v>
                </c:pt>
                <c:pt idx="10514">
                  <c:v>211.984375</c:v>
                </c:pt>
                <c:pt idx="10515">
                  <c:v>211.984375</c:v>
                </c:pt>
                <c:pt idx="10516">
                  <c:v>211.9453125</c:v>
                </c:pt>
                <c:pt idx="10517">
                  <c:v>211.984375</c:v>
                </c:pt>
                <c:pt idx="10518">
                  <c:v>211.9453125</c:v>
                </c:pt>
                <c:pt idx="10519">
                  <c:v>211.94140625</c:v>
                </c:pt>
                <c:pt idx="10520">
                  <c:v>211.97265625</c:v>
                </c:pt>
                <c:pt idx="10521">
                  <c:v>211.97265625</c:v>
                </c:pt>
                <c:pt idx="10522">
                  <c:v>211.9140625</c:v>
                </c:pt>
                <c:pt idx="10523">
                  <c:v>211.9453125</c:v>
                </c:pt>
                <c:pt idx="10524">
                  <c:v>211.9453125</c:v>
                </c:pt>
                <c:pt idx="10525">
                  <c:v>211.94921875</c:v>
                </c:pt>
                <c:pt idx="10526">
                  <c:v>211.984375</c:v>
                </c:pt>
                <c:pt idx="10527">
                  <c:v>211.94921875</c:v>
                </c:pt>
                <c:pt idx="10528">
                  <c:v>211.9453125</c:v>
                </c:pt>
                <c:pt idx="10529">
                  <c:v>211.984375</c:v>
                </c:pt>
                <c:pt idx="10530">
                  <c:v>211.98046875</c:v>
                </c:pt>
                <c:pt idx="10531">
                  <c:v>211.94140625</c:v>
                </c:pt>
                <c:pt idx="10532">
                  <c:v>211.96875</c:v>
                </c:pt>
                <c:pt idx="10533">
                  <c:v>211.94140625</c:v>
                </c:pt>
                <c:pt idx="10534">
                  <c:v>211.97265625</c:v>
                </c:pt>
                <c:pt idx="10535">
                  <c:v>212.015625</c:v>
                </c:pt>
                <c:pt idx="10536">
                  <c:v>211.9453125</c:v>
                </c:pt>
                <c:pt idx="10537">
                  <c:v>211.984375</c:v>
                </c:pt>
                <c:pt idx="10538">
                  <c:v>211.9140625</c:v>
                </c:pt>
                <c:pt idx="10539">
                  <c:v>211.9375</c:v>
                </c:pt>
                <c:pt idx="10540">
                  <c:v>211.98046875</c:v>
                </c:pt>
                <c:pt idx="10541">
                  <c:v>211.94140625</c:v>
                </c:pt>
                <c:pt idx="10542">
                  <c:v>212.0625</c:v>
                </c:pt>
                <c:pt idx="10543">
                  <c:v>211.9609375</c:v>
                </c:pt>
                <c:pt idx="10544">
                  <c:v>211.94921875</c:v>
                </c:pt>
                <c:pt idx="10545">
                  <c:v>211.94921875</c:v>
                </c:pt>
                <c:pt idx="10546">
                  <c:v>211.91796875</c:v>
                </c:pt>
                <c:pt idx="10547">
                  <c:v>211.9453125</c:v>
                </c:pt>
                <c:pt idx="10548">
                  <c:v>211.9453125</c:v>
                </c:pt>
                <c:pt idx="10549">
                  <c:v>211.9453125</c:v>
                </c:pt>
                <c:pt idx="10550">
                  <c:v>212.0703125</c:v>
                </c:pt>
                <c:pt idx="10551">
                  <c:v>211.9609375</c:v>
                </c:pt>
                <c:pt idx="10552">
                  <c:v>211.94921875</c:v>
                </c:pt>
                <c:pt idx="10553">
                  <c:v>211.94921875</c:v>
                </c:pt>
                <c:pt idx="10554">
                  <c:v>211.9453125</c:v>
                </c:pt>
                <c:pt idx="10555">
                  <c:v>211.9453125</c:v>
                </c:pt>
                <c:pt idx="10556">
                  <c:v>211.9453125</c:v>
                </c:pt>
                <c:pt idx="10557">
                  <c:v>211.97265625</c:v>
                </c:pt>
                <c:pt idx="10558">
                  <c:v>211.984375</c:v>
                </c:pt>
                <c:pt idx="10559">
                  <c:v>211.984375</c:v>
                </c:pt>
                <c:pt idx="10560">
                  <c:v>211.97265625</c:v>
                </c:pt>
                <c:pt idx="10561">
                  <c:v>211.97265625</c:v>
                </c:pt>
                <c:pt idx="10562">
                  <c:v>211.98828125</c:v>
                </c:pt>
                <c:pt idx="10563">
                  <c:v>211.9453125</c:v>
                </c:pt>
                <c:pt idx="10564">
                  <c:v>211.9453125</c:v>
                </c:pt>
                <c:pt idx="10565">
                  <c:v>212.01953125</c:v>
                </c:pt>
                <c:pt idx="10566">
                  <c:v>211.9453125</c:v>
                </c:pt>
                <c:pt idx="10567">
                  <c:v>211.9453125</c:v>
                </c:pt>
                <c:pt idx="10568">
                  <c:v>211.98828125</c:v>
                </c:pt>
                <c:pt idx="10569">
                  <c:v>211.953125</c:v>
                </c:pt>
                <c:pt idx="10570">
                  <c:v>211.94140625</c:v>
                </c:pt>
                <c:pt idx="10571">
                  <c:v>211.94140625</c:v>
                </c:pt>
                <c:pt idx="10572">
                  <c:v>211.91015625</c:v>
                </c:pt>
                <c:pt idx="10573">
                  <c:v>211.9375</c:v>
                </c:pt>
                <c:pt idx="10574">
                  <c:v>211.9375</c:v>
                </c:pt>
                <c:pt idx="10575">
                  <c:v>211.91015625</c:v>
                </c:pt>
                <c:pt idx="10576">
                  <c:v>211.9375</c:v>
                </c:pt>
                <c:pt idx="10577">
                  <c:v>211.9375</c:v>
                </c:pt>
                <c:pt idx="10578">
                  <c:v>211.94140625</c:v>
                </c:pt>
                <c:pt idx="10579">
                  <c:v>211.94140625</c:v>
                </c:pt>
                <c:pt idx="10580">
                  <c:v>211.9140625</c:v>
                </c:pt>
                <c:pt idx="10581">
                  <c:v>211.94140625</c:v>
                </c:pt>
                <c:pt idx="10582">
                  <c:v>211.97265625</c:v>
                </c:pt>
                <c:pt idx="10583">
                  <c:v>212.01171875</c:v>
                </c:pt>
                <c:pt idx="10584">
                  <c:v>211.97265625</c:v>
                </c:pt>
                <c:pt idx="10585">
                  <c:v>211.97265625</c:v>
                </c:pt>
                <c:pt idx="10586">
                  <c:v>211.94921875</c:v>
                </c:pt>
                <c:pt idx="10587">
                  <c:v>211.984375</c:v>
                </c:pt>
                <c:pt idx="10588">
                  <c:v>211.9453125</c:v>
                </c:pt>
                <c:pt idx="10589">
                  <c:v>211.9765625</c:v>
                </c:pt>
                <c:pt idx="10590">
                  <c:v>211.94921875</c:v>
                </c:pt>
                <c:pt idx="10591">
                  <c:v>211.91796875</c:v>
                </c:pt>
                <c:pt idx="10592">
                  <c:v>211.9765625</c:v>
                </c:pt>
                <c:pt idx="10593">
                  <c:v>211.9765625</c:v>
                </c:pt>
                <c:pt idx="10594">
                  <c:v>211.9453125</c:v>
                </c:pt>
                <c:pt idx="10595">
                  <c:v>212.01171875</c:v>
                </c:pt>
                <c:pt idx="10596">
                  <c:v>211.9453125</c:v>
                </c:pt>
                <c:pt idx="10597">
                  <c:v>211.984375</c:v>
                </c:pt>
                <c:pt idx="10598">
                  <c:v>211.9453125</c:v>
                </c:pt>
                <c:pt idx="10599">
                  <c:v>211.9453125</c:v>
                </c:pt>
                <c:pt idx="10600">
                  <c:v>211.97265625</c:v>
                </c:pt>
                <c:pt idx="10601">
                  <c:v>212.015625</c:v>
                </c:pt>
                <c:pt idx="10602">
                  <c:v>211.97265625</c:v>
                </c:pt>
                <c:pt idx="10603">
                  <c:v>211.97265625</c:v>
                </c:pt>
                <c:pt idx="10604">
                  <c:v>211.984375</c:v>
                </c:pt>
                <c:pt idx="10605">
                  <c:v>211.98828125</c:v>
                </c:pt>
                <c:pt idx="10606">
                  <c:v>211.9609375</c:v>
                </c:pt>
                <c:pt idx="10607">
                  <c:v>211.9609375</c:v>
                </c:pt>
                <c:pt idx="10608">
                  <c:v>211.9296875</c:v>
                </c:pt>
                <c:pt idx="10609">
                  <c:v>211.9296875</c:v>
                </c:pt>
                <c:pt idx="10610">
                  <c:v>211.95703125</c:v>
                </c:pt>
                <c:pt idx="10611">
                  <c:v>211.984375</c:v>
                </c:pt>
                <c:pt idx="10612">
                  <c:v>212.0078125</c:v>
                </c:pt>
                <c:pt idx="10613">
                  <c:v>211.94140625</c:v>
                </c:pt>
                <c:pt idx="10614">
                  <c:v>211.97265625</c:v>
                </c:pt>
                <c:pt idx="10615">
                  <c:v>211.97265625</c:v>
                </c:pt>
                <c:pt idx="10616">
                  <c:v>212.015625</c:v>
                </c:pt>
                <c:pt idx="10617">
                  <c:v>212.015625</c:v>
                </c:pt>
                <c:pt idx="10618">
                  <c:v>211.94921875</c:v>
                </c:pt>
                <c:pt idx="10619">
                  <c:v>211.94140625</c:v>
                </c:pt>
                <c:pt idx="10620">
                  <c:v>211.94140625</c:v>
                </c:pt>
                <c:pt idx="10621">
                  <c:v>211.94140625</c:v>
                </c:pt>
                <c:pt idx="10622">
                  <c:v>211.96875</c:v>
                </c:pt>
                <c:pt idx="10623">
                  <c:v>211.9453125</c:v>
                </c:pt>
                <c:pt idx="10624">
                  <c:v>211.9765625</c:v>
                </c:pt>
                <c:pt idx="10625">
                  <c:v>211.9765625</c:v>
                </c:pt>
                <c:pt idx="10626">
                  <c:v>211.9921875</c:v>
                </c:pt>
                <c:pt idx="10627">
                  <c:v>211.94921875</c:v>
                </c:pt>
                <c:pt idx="10628">
                  <c:v>211.94921875</c:v>
                </c:pt>
                <c:pt idx="10629">
                  <c:v>211.94921875</c:v>
                </c:pt>
                <c:pt idx="10630">
                  <c:v>211.94921875</c:v>
                </c:pt>
                <c:pt idx="10631">
                  <c:v>211.9765625</c:v>
                </c:pt>
                <c:pt idx="10632">
                  <c:v>211.9765625</c:v>
                </c:pt>
                <c:pt idx="10633">
                  <c:v>211.9453125</c:v>
                </c:pt>
                <c:pt idx="10634">
                  <c:v>212.01953125</c:v>
                </c:pt>
                <c:pt idx="10635">
                  <c:v>211.9765625</c:v>
                </c:pt>
                <c:pt idx="10636">
                  <c:v>211.9765625</c:v>
                </c:pt>
                <c:pt idx="10637">
                  <c:v>211.9765625</c:v>
                </c:pt>
                <c:pt idx="10638">
                  <c:v>211.9453125</c:v>
                </c:pt>
                <c:pt idx="10639">
                  <c:v>211.9765625</c:v>
                </c:pt>
                <c:pt idx="10640">
                  <c:v>212.046875</c:v>
                </c:pt>
                <c:pt idx="10641">
                  <c:v>212.00390625</c:v>
                </c:pt>
                <c:pt idx="10642">
                  <c:v>211.9765625</c:v>
                </c:pt>
                <c:pt idx="10643">
                  <c:v>211.984375</c:v>
                </c:pt>
                <c:pt idx="10644">
                  <c:v>211.94140625</c:v>
                </c:pt>
                <c:pt idx="10645">
                  <c:v>211.98046875</c:v>
                </c:pt>
                <c:pt idx="10646">
                  <c:v>211.984375</c:v>
                </c:pt>
                <c:pt idx="10647">
                  <c:v>211.94921875</c:v>
                </c:pt>
                <c:pt idx="10648">
                  <c:v>211.94921875</c:v>
                </c:pt>
                <c:pt idx="10649">
                  <c:v>211.94921875</c:v>
                </c:pt>
                <c:pt idx="10650">
                  <c:v>211.94921875</c:v>
                </c:pt>
                <c:pt idx="10651">
                  <c:v>211.984375</c:v>
                </c:pt>
                <c:pt idx="10652">
                  <c:v>211.94921875</c:v>
                </c:pt>
                <c:pt idx="10653">
                  <c:v>211.9921875</c:v>
                </c:pt>
                <c:pt idx="10654">
                  <c:v>211.94921875</c:v>
                </c:pt>
                <c:pt idx="10655">
                  <c:v>211.9921875</c:v>
                </c:pt>
                <c:pt idx="10656">
                  <c:v>211.9765625</c:v>
                </c:pt>
                <c:pt idx="10657">
                  <c:v>212.015625</c:v>
                </c:pt>
                <c:pt idx="10658">
                  <c:v>212.01953125</c:v>
                </c:pt>
                <c:pt idx="10659">
                  <c:v>211.9765625</c:v>
                </c:pt>
                <c:pt idx="10660">
                  <c:v>211.9765625</c:v>
                </c:pt>
                <c:pt idx="10661">
                  <c:v>212.015625</c:v>
                </c:pt>
                <c:pt idx="10662">
                  <c:v>211.984375</c:v>
                </c:pt>
                <c:pt idx="10663">
                  <c:v>211.9453125</c:v>
                </c:pt>
                <c:pt idx="10664">
                  <c:v>211.94921875</c:v>
                </c:pt>
                <c:pt idx="10665">
                  <c:v>211.94921875</c:v>
                </c:pt>
                <c:pt idx="10666">
                  <c:v>211.94921875</c:v>
                </c:pt>
                <c:pt idx="10667">
                  <c:v>211.94921875</c:v>
                </c:pt>
                <c:pt idx="10668">
                  <c:v>211.94921875</c:v>
                </c:pt>
                <c:pt idx="10669">
                  <c:v>211.9453125</c:v>
                </c:pt>
                <c:pt idx="10670">
                  <c:v>211.9453125</c:v>
                </c:pt>
                <c:pt idx="10671">
                  <c:v>211.9453125</c:v>
                </c:pt>
                <c:pt idx="10672">
                  <c:v>211.984375</c:v>
                </c:pt>
                <c:pt idx="10673">
                  <c:v>211.91796875</c:v>
                </c:pt>
                <c:pt idx="10674">
                  <c:v>211.94140625</c:v>
                </c:pt>
                <c:pt idx="10675">
                  <c:v>211.98046875</c:v>
                </c:pt>
                <c:pt idx="10676">
                  <c:v>211.91015625</c:v>
                </c:pt>
                <c:pt idx="10677">
                  <c:v>211.9765625</c:v>
                </c:pt>
                <c:pt idx="10678">
                  <c:v>211.93359375</c:v>
                </c:pt>
                <c:pt idx="10679">
                  <c:v>211.91015625</c:v>
                </c:pt>
                <c:pt idx="10680">
                  <c:v>211.94140625</c:v>
                </c:pt>
                <c:pt idx="10681">
                  <c:v>211.94140625</c:v>
                </c:pt>
                <c:pt idx="10682">
                  <c:v>212.0859375</c:v>
                </c:pt>
                <c:pt idx="10683">
                  <c:v>212.08203125</c:v>
                </c:pt>
                <c:pt idx="10684">
                  <c:v>211.94921875</c:v>
                </c:pt>
                <c:pt idx="10685">
                  <c:v>211.9453125</c:v>
                </c:pt>
                <c:pt idx="10686">
                  <c:v>211.9453125</c:v>
                </c:pt>
                <c:pt idx="10687">
                  <c:v>211.9140625</c:v>
                </c:pt>
                <c:pt idx="10688">
                  <c:v>211.9453125</c:v>
                </c:pt>
                <c:pt idx="10689">
                  <c:v>211.9453125</c:v>
                </c:pt>
                <c:pt idx="10690">
                  <c:v>212.015625</c:v>
                </c:pt>
                <c:pt idx="10691">
                  <c:v>212.015625</c:v>
                </c:pt>
                <c:pt idx="10692">
                  <c:v>212.015625</c:v>
                </c:pt>
                <c:pt idx="10693">
                  <c:v>212.015625</c:v>
                </c:pt>
                <c:pt idx="10694">
                  <c:v>211.984375</c:v>
                </c:pt>
                <c:pt idx="10695">
                  <c:v>211.9453125</c:v>
                </c:pt>
                <c:pt idx="10696">
                  <c:v>211.9453125</c:v>
                </c:pt>
                <c:pt idx="10697">
                  <c:v>211.95703125</c:v>
                </c:pt>
                <c:pt idx="10698">
                  <c:v>211.9453125</c:v>
                </c:pt>
                <c:pt idx="10699">
                  <c:v>211.9453125</c:v>
                </c:pt>
                <c:pt idx="10700">
                  <c:v>211.9453125</c:v>
                </c:pt>
                <c:pt idx="10701">
                  <c:v>211.9453125</c:v>
                </c:pt>
                <c:pt idx="10702">
                  <c:v>211.984375</c:v>
                </c:pt>
                <c:pt idx="10703">
                  <c:v>211.984375</c:v>
                </c:pt>
                <c:pt idx="10704">
                  <c:v>211.9140625</c:v>
                </c:pt>
                <c:pt idx="10705">
                  <c:v>211.9453125</c:v>
                </c:pt>
                <c:pt idx="10706">
                  <c:v>211.9453125</c:v>
                </c:pt>
                <c:pt idx="10707">
                  <c:v>211.9140625</c:v>
                </c:pt>
                <c:pt idx="10708">
                  <c:v>211.9453125</c:v>
                </c:pt>
                <c:pt idx="10709">
                  <c:v>211.9453125</c:v>
                </c:pt>
                <c:pt idx="10710">
                  <c:v>212.015625</c:v>
                </c:pt>
                <c:pt idx="10711">
                  <c:v>211.9765625</c:v>
                </c:pt>
                <c:pt idx="10712">
                  <c:v>212.01953125</c:v>
                </c:pt>
                <c:pt idx="10713">
                  <c:v>211.9765625</c:v>
                </c:pt>
                <c:pt idx="10714">
                  <c:v>212.015625</c:v>
                </c:pt>
                <c:pt idx="10715">
                  <c:v>211.96875</c:v>
                </c:pt>
                <c:pt idx="10716">
                  <c:v>211.98828125</c:v>
                </c:pt>
                <c:pt idx="10717">
                  <c:v>211.91015625</c:v>
                </c:pt>
                <c:pt idx="10718">
                  <c:v>211.96875</c:v>
                </c:pt>
                <c:pt idx="10719">
                  <c:v>211.96875</c:v>
                </c:pt>
                <c:pt idx="10720">
                  <c:v>211.9140625</c:v>
                </c:pt>
                <c:pt idx="10721">
                  <c:v>211.9453125</c:v>
                </c:pt>
                <c:pt idx="10722">
                  <c:v>211.9453125</c:v>
                </c:pt>
                <c:pt idx="10723">
                  <c:v>211.9453125</c:v>
                </c:pt>
                <c:pt idx="10724">
                  <c:v>211.9453125</c:v>
                </c:pt>
                <c:pt idx="10725">
                  <c:v>211.9140625</c:v>
                </c:pt>
                <c:pt idx="10726">
                  <c:v>211.9453125</c:v>
                </c:pt>
                <c:pt idx="10727">
                  <c:v>211.98046875</c:v>
                </c:pt>
                <c:pt idx="10728">
                  <c:v>211.91796875</c:v>
                </c:pt>
                <c:pt idx="10729">
                  <c:v>211.94921875</c:v>
                </c:pt>
                <c:pt idx="10730">
                  <c:v>211.98828125</c:v>
                </c:pt>
                <c:pt idx="10731">
                  <c:v>211.94921875</c:v>
                </c:pt>
                <c:pt idx="10732">
                  <c:v>211.94921875</c:v>
                </c:pt>
                <c:pt idx="10733">
                  <c:v>211.91796875</c:v>
                </c:pt>
                <c:pt idx="10734">
                  <c:v>211.94921875</c:v>
                </c:pt>
                <c:pt idx="10735">
                  <c:v>211.98828125</c:v>
                </c:pt>
                <c:pt idx="10736">
                  <c:v>211.94921875</c:v>
                </c:pt>
                <c:pt idx="10737">
                  <c:v>211.94921875</c:v>
                </c:pt>
                <c:pt idx="10738">
                  <c:v>211.9921875</c:v>
                </c:pt>
                <c:pt idx="10739">
                  <c:v>211.9921875</c:v>
                </c:pt>
                <c:pt idx="10740">
                  <c:v>211.94921875</c:v>
                </c:pt>
                <c:pt idx="10741">
                  <c:v>211.9453125</c:v>
                </c:pt>
                <c:pt idx="10742">
                  <c:v>211.9765625</c:v>
                </c:pt>
                <c:pt idx="10743">
                  <c:v>211.9765625</c:v>
                </c:pt>
                <c:pt idx="10744">
                  <c:v>211.9765625</c:v>
                </c:pt>
                <c:pt idx="10745">
                  <c:v>211.94921875</c:v>
                </c:pt>
                <c:pt idx="10746">
                  <c:v>211.98046875</c:v>
                </c:pt>
                <c:pt idx="10747">
                  <c:v>211.98046875</c:v>
                </c:pt>
                <c:pt idx="10748">
                  <c:v>211.98828125</c:v>
                </c:pt>
                <c:pt idx="10749">
                  <c:v>211.9453125</c:v>
                </c:pt>
                <c:pt idx="10750">
                  <c:v>211.9140625</c:v>
                </c:pt>
                <c:pt idx="10751">
                  <c:v>211.9453125</c:v>
                </c:pt>
                <c:pt idx="10752">
                  <c:v>211.9453125</c:v>
                </c:pt>
                <c:pt idx="10753">
                  <c:v>211.91796875</c:v>
                </c:pt>
                <c:pt idx="10754">
                  <c:v>211.94921875</c:v>
                </c:pt>
                <c:pt idx="10755">
                  <c:v>211.98828125</c:v>
                </c:pt>
                <c:pt idx="10756">
                  <c:v>211.94140625</c:v>
                </c:pt>
                <c:pt idx="10757">
                  <c:v>211.94140625</c:v>
                </c:pt>
                <c:pt idx="10758">
                  <c:v>211.94140625</c:v>
                </c:pt>
                <c:pt idx="10759">
                  <c:v>211.98046875</c:v>
                </c:pt>
                <c:pt idx="10760">
                  <c:v>212.01171875</c:v>
                </c:pt>
                <c:pt idx="10761">
                  <c:v>211.96875</c:v>
                </c:pt>
                <c:pt idx="10762">
                  <c:v>211.97265625</c:v>
                </c:pt>
                <c:pt idx="10763">
                  <c:v>211.97265625</c:v>
                </c:pt>
                <c:pt idx="10764">
                  <c:v>211.9453125</c:v>
                </c:pt>
                <c:pt idx="10765">
                  <c:v>211.9453125</c:v>
                </c:pt>
                <c:pt idx="10766">
                  <c:v>211.9453125</c:v>
                </c:pt>
                <c:pt idx="10767">
                  <c:v>211.9140625</c:v>
                </c:pt>
                <c:pt idx="10768">
                  <c:v>211.94140625</c:v>
                </c:pt>
                <c:pt idx="10769">
                  <c:v>213.4765625</c:v>
                </c:pt>
                <c:pt idx="10770">
                  <c:v>211.98046875</c:v>
                </c:pt>
                <c:pt idx="10771">
                  <c:v>211.9765625</c:v>
                </c:pt>
                <c:pt idx="10772">
                  <c:v>212.05078125</c:v>
                </c:pt>
                <c:pt idx="10773">
                  <c:v>211.98046875</c:v>
                </c:pt>
                <c:pt idx="10774">
                  <c:v>211.9765625</c:v>
                </c:pt>
                <c:pt idx="10775">
                  <c:v>211.9765625</c:v>
                </c:pt>
                <c:pt idx="10776">
                  <c:v>212.0234375</c:v>
                </c:pt>
                <c:pt idx="10777">
                  <c:v>211.9765625</c:v>
                </c:pt>
                <c:pt idx="10778">
                  <c:v>211.9453125</c:v>
                </c:pt>
                <c:pt idx="10779">
                  <c:v>211.984375</c:v>
                </c:pt>
                <c:pt idx="10780">
                  <c:v>211.98828125</c:v>
                </c:pt>
                <c:pt idx="10781">
                  <c:v>211.9453125</c:v>
                </c:pt>
                <c:pt idx="10782">
                  <c:v>211.98828125</c:v>
                </c:pt>
                <c:pt idx="10783">
                  <c:v>211.9453125</c:v>
                </c:pt>
                <c:pt idx="10784">
                  <c:v>211.9453125</c:v>
                </c:pt>
                <c:pt idx="10785">
                  <c:v>211.98828125</c:v>
                </c:pt>
                <c:pt idx="10786">
                  <c:v>211.98828125</c:v>
                </c:pt>
                <c:pt idx="10787">
                  <c:v>211.98828125</c:v>
                </c:pt>
                <c:pt idx="10788">
                  <c:v>211.99609375</c:v>
                </c:pt>
                <c:pt idx="10789">
                  <c:v>211.953125</c:v>
                </c:pt>
                <c:pt idx="10790">
                  <c:v>211.98828125</c:v>
                </c:pt>
                <c:pt idx="10791">
                  <c:v>211.94921875</c:v>
                </c:pt>
                <c:pt idx="10792">
                  <c:v>211.9765625</c:v>
                </c:pt>
                <c:pt idx="10793">
                  <c:v>211.97265625</c:v>
                </c:pt>
                <c:pt idx="10794">
                  <c:v>211.94140625</c:v>
                </c:pt>
                <c:pt idx="10795">
                  <c:v>211.9140625</c:v>
                </c:pt>
                <c:pt idx="10796">
                  <c:v>211.9453125</c:v>
                </c:pt>
                <c:pt idx="10797">
                  <c:v>211.9453125</c:v>
                </c:pt>
                <c:pt idx="10798">
                  <c:v>212.015625</c:v>
                </c:pt>
                <c:pt idx="10799">
                  <c:v>212.015625</c:v>
                </c:pt>
                <c:pt idx="10800">
                  <c:v>211.9140625</c:v>
                </c:pt>
                <c:pt idx="10801">
                  <c:v>211.9453125</c:v>
                </c:pt>
                <c:pt idx="10802">
                  <c:v>211.97265625</c:v>
                </c:pt>
                <c:pt idx="10803">
                  <c:v>212.0078125</c:v>
                </c:pt>
                <c:pt idx="10804">
                  <c:v>211.94140625</c:v>
                </c:pt>
                <c:pt idx="10805">
                  <c:v>211.94140625</c:v>
                </c:pt>
                <c:pt idx="10806">
                  <c:v>211.91015625</c:v>
                </c:pt>
                <c:pt idx="10807">
                  <c:v>211.94140625</c:v>
                </c:pt>
                <c:pt idx="10808">
                  <c:v>211.94140625</c:v>
                </c:pt>
                <c:pt idx="10809">
                  <c:v>211.9140625</c:v>
                </c:pt>
                <c:pt idx="10810">
                  <c:v>211.94140625</c:v>
                </c:pt>
                <c:pt idx="10811">
                  <c:v>211.94140625</c:v>
                </c:pt>
                <c:pt idx="10812">
                  <c:v>211.97265625</c:v>
                </c:pt>
                <c:pt idx="10813">
                  <c:v>212.01171875</c:v>
                </c:pt>
                <c:pt idx="10814">
                  <c:v>211.9453125</c:v>
                </c:pt>
                <c:pt idx="10815">
                  <c:v>211.97265625</c:v>
                </c:pt>
                <c:pt idx="10816">
                  <c:v>212.06640625</c:v>
                </c:pt>
                <c:pt idx="10817">
                  <c:v>211.91015625</c:v>
                </c:pt>
                <c:pt idx="10818">
                  <c:v>211.9375</c:v>
                </c:pt>
                <c:pt idx="10819">
                  <c:v>212.0078125</c:v>
                </c:pt>
                <c:pt idx="10820">
                  <c:v>211.9375</c:v>
                </c:pt>
                <c:pt idx="10821">
                  <c:v>211.96875</c:v>
                </c:pt>
                <c:pt idx="10822">
                  <c:v>212.01171875</c:v>
                </c:pt>
                <c:pt idx="10823">
                  <c:v>211.94140625</c:v>
                </c:pt>
                <c:pt idx="10824">
                  <c:v>211.97265625</c:v>
                </c:pt>
                <c:pt idx="10825">
                  <c:v>212.01171875</c:v>
                </c:pt>
                <c:pt idx="10826">
                  <c:v>211.9453125</c:v>
                </c:pt>
                <c:pt idx="10827">
                  <c:v>211.9453125</c:v>
                </c:pt>
                <c:pt idx="10828">
                  <c:v>211.984375</c:v>
                </c:pt>
                <c:pt idx="10829">
                  <c:v>211.96484375</c:v>
                </c:pt>
                <c:pt idx="10830">
                  <c:v>211.96484375</c:v>
                </c:pt>
                <c:pt idx="10831">
                  <c:v>211.96484375</c:v>
                </c:pt>
                <c:pt idx="10832">
                  <c:v>211.9375</c:v>
                </c:pt>
                <c:pt idx="10833">
                  <c:v>211.9140625</c:v>
                </c:pt>
                <c:pt idx="10834">
                  <c:v>211.94140625</c:v>
                </c:pt>
                <c:pt idx="10835">
                  <c:v>211.94140625</c:v>
                </c:pt>
                <c:pt idx="10836">
                  <c:v>212.01171875</c:v>
                </c:pt>
                <c:pt idx="10837">
                  <c:v>211.97265625</c:v>
                </c:pt>
                <c:pt idx="10838">
                  <c:v>211.9140625</c:v>
                </c:pt>
                <c:pt idx="10839">
                  <c:v>211.94140625</c:v>
                </c:pt>
                <c:pt idx="10840">
                  <c:v>211.94140625</c:v>
                </c:pt>
                <c:pt idx="10841">
                  <c:v>211.94140625</c:v>
                </c:pt>
                <c:pt idx="10842">
                  <c:v>211.94140625</c:v>
                </c:pt>
                <c:pt idx="10843">
                  <c:v>211.9140625</c:v>
                </c:pt>
                <c:pt idx="10844">
                  <c:v>211.9453125</c:v>
                </c:pt>
                <c:pt idx="10845">
                  <c:v>211.9453125</c:v>
                </c:pt>
                <c:pt idx="10846">
                  <c:v>211.9140625</c:v>
                </c:pt>
                <c:pt idx="10847">
                  <c:v>211.984375</c:v>
                </c:pt>
                <c:pt idx="10848">
                  <c:v>211.94140625</c:v>
                </c:pt>
                <c:pt idx="10849">
                  <c:v>211.91015625</c:v>
                </c:pt>
                <c:pt idx="10850">
                  <c:v>212.01171875</c:v>
                </c:pt>
                <c:pt idx="10851">
                  <c:v>212.01171875</c:v>
                </c:pt>
                <c:pt idx="10852">
                  <c:v>211.97265625</c:v>
                </c:pt>
                <c:pt idx="10853">
                  <c:v>212.00390625</c:v>
                </c:pt>
                <c:pt idx="10854">
                  <c:v>211.9453125</c:v>
                </c:pt>
                <c:pt idx="10855">
                  <c:v>211.98828125</c:v>
                </c:pt>
                <c:pt idx="10856">
                  <c:v>211.99609375</c:v>
                </c:pt>
                <c:pt idx="10857">
                  <c:v>211.94921875</c:v>
                </c:pt>
                <c:pt idx="10858">
                  <c:v>211.94921875</c:v>
                </c:pt>
                <c:pt idx="10859">
                  <c:v>211.9609375</c:v>
                </c:pt>
                <c:pt idx="10860">
                  <c:v>211.94921875</c:v>
                </c:pt>
                <c:pt idx="10861">
                  <c:v>211.94921875</c:v>
                </c:pt>
                <c:pt idx="10862">
                  <c:v>211.91796875</c:v>
                </c:pt>
                <c:pt idx="10863">
                  <c:v>211.9453125</c:v>
                </c:pt>
                <c:pt idx="10864">
                  <c:v>211.984375</c:v>
                </c:pt>
                <c:pt idx="10865">
                  <c:v>211.9140625</c:v>
                </c:pt>
                <c:pt idx="10866">
                  <c:v>211.9765625</c:v>
                </c:pt>
                <c:pt idx="10867">
                  <c:v>211.9765625</c:v>
                </c:pt>
                <c:pt idx="10868">
                  <c:v>211.9453125</c:v>
                </c:pt>
                <c:pt idx="10869">
                  <c:v>211.984375</c:v>
                </c:pt>
                <c:pt idx="10870">
                  <c:v>211.9375</c:v>
                </c:pt>
                <c:pt idx="10871">
                  <c:v>211.96875</c:v>
                </c:pt>
                <c:pt idx="10872">
                  <c:v>211.9375</c:v>
                </c:pt>
                <c:pt idx="10873">
                  <c:v>211.94140625</c:v>
                </c:pt>
                <c:pt idx="10874">
                  <c:v>212.0078125</c:v>
                </c:pt>
                <c:pt idx="10875">
                  <c:v>211.93359375</c:v>
                </c:pt>
                <c:pt idx="10876">
                  <c:v>211.99609375</c:v>
                </c:pt>
                <c:pt idx="10877">
                  <c:v>211.99609375</c:v>
                </c:pt>
                <c:pt idx="10878">
                  <c:v>211.93359375</c:v>
                </c:pt>
                <c:pt idx="10879">
                  <c:v>211.9609375</c:v>
                </c:pt>
                <c:pt idx="10880">
                  <c:v>211.9375</c:v>
                </c:pt>
                <c:pt idx="10881">
                  <c:v>211.90625</c:v>
                </c:pt>
                <c:pt idx="10882">
                  <c:v>211.90625</c:v>
                </c:pt>
                <c:pt idx="10883">
                  <c:v>211.98828125</c:v>
                </c:pt>
                <c:pt idx="10884">
                  <c:v>211.984375</c:v>
                </c:pt>
                <c:pt idx="10885">
                  <c:v>211.984375</c:v>
                </c:pt>
                <c:pt idx="10886">
                  <c:v>211.94140625</c:v>
                </c:pt>
                <c:pt idx="10887">
                  <c:v>211.94140625</c:v>
                </c:pt>
                <c:pt idx="10888">
                  <c:v>211.94140625</c:v>
                </c:pt>
                <c:pt idx="10889">
                  <c:v>211.9375</c:v>
                </c:pt>
                <c:pt idx="10890">
                  <c:v>212.01171875</c:v>
                </c:pt>
                <c:pt idx="10891">
                  <c:v>211.96875</c:v>
                </c:pt>
                <c:pt idx="10892">
                  <c:v>211.98046875</c:v>
                </c:pt>
                <c:pt idx="10893">
                  <c:v>211.94140625</c:v>
                </c:pt>
                <c:pt idx="10894">
                  <c:v>211.91015625</c:v>
                </c:pt>
                <c:pt idx="10895">
                  <c:v>211.9765625</c:v>
                </c:pt>
                <c:pt idx="10896">
                  <c:v>211.96875</c:v>
                </c:pt>
                <c:pt idx="10897">
                  <c:v>212.0078125</c:v>
                </c:pt>
                <c:pt idx="10898">
                  <c:v>211.97265625</c:v>
                </c:pt>
                <c:pt idx="10899">
                  <c:v>211.96484375</c:v>
                </c:pt>
                <c:pt idx="10900">
                  <c:v>212.02734375</c:v>
                </c:pt>
                <c:pt idx="10901">
                  <c:v>211.98046875</c:v>
                </c:pt>
                <c:pt idx="10902">
                  <c:v>211.94921875</c:v>
                </c:pt>
                <c:pt idx="10903">
                  <c:v>211.94921875</c:v>
                </c:pt>
                <c:pt idx="10904">
                  <c:v>211.98828125</c:v>
                </c:pt>
                <c:pt idx="10905">
                  <c:v>211.94921875</c:v>
                </c:pt>
                <c:pt idx="10906">
                  <c:v>211.984375</c:v>
                </c:pt>
                <c:pt idx="10907">
                  <c:v>211.953125</c:v>
                </c:pt>
                <c:pt idx="10908">
                  <c:v>211.95703125</c:v>
                </c:pt>
                <c:pt idx="10909">
                  <c:v>211.95703125</c:v>
                </c:pt>
                <c:pt idx="10910">
                  <c:v>211.92578125</c:v>
                </c:pt>
                <c:pt idx="10911">
                  <c:v>211.953125</c:v>
                </c:pt>
                <c:pt idx="10912">
                  <c:v>211.99609375</c:v>
                </c:pt>
                <c:pt idx="10913">
                  <c:v>211.94921875</c:v>
                </c:pt>
                <c:pt idx="10914">
                  <c:v>211.94921875</c:v>
                </c:pt>
                <c:pt idx="10915">
                  <c:v>211.9140625</c:v>
                </c:pt>
                <c:pt idx="10916">
                  <c:v>211.9453125</c:v>
                </c:pt>
                <c:pt idx="10917">
                  <c:v>211.9453125</c:v>
                </c:pt>
                <c:pt idx="10918">
                  <c:v>211.9453125</c:v>
                </c:pt>
                <c:pt idx="10919">
                  <c:v>211.9453125</c:v>
                </c:pt>
                <c:pt idx="10920">
                  <c:v>211.984375</c:v>
                </c:pt>
                <c:pt idx="10921">
                  <c:v>211.9453125</c:v>
                </c:pt>
                <c:pt idx="10922">
                  <c:v>211.9453125</c:v>
                </c:pt>
                <c:pt idx="10923">
                  <c:v>211.94921875</c:v>
                </c:pt>
                <c:pt idx="10924">
                  <c:v>211.94921875</c:v>
                </c:pt>
                <c:pt idx="10925">
                  <c:v>211.984375</c:v>
                </c:pt>
                <c:pt idx="10926">
                  <c:v>211.9453125</c:v>
                </c:pt>
                <c:pt idx="10927">
                  <c:v>211.9453125</c:v>
                </c:pt>
                <c:pt idx="10928">
                  <c:v>211.9453125</c:v>
                </c:pt>
                <c:pt idx="10929">
                  <c:v>211.9921875</c:v>
                </c:pt>
                <c:pt idx="10930">
                  <c:v>211.99609375</c:v>
                </c:pt>
                <c:pt idx="10931">
                  <c:v>211.94921875</c:v>
                </c:pt>
                <c:pt idx="10932">
                  <c:v>211.94921875</c:v>
                </c:pt>
                <c:pt idx="10933">
                  <c:v>211.953125</c:v>
                </c:pt>
                <c:pt idx="10934">
                  <c:v>211.953125</c:v>
                </c:pt>
                <c:pt idx="10935">
                  <c:v>211.953125</c:v>
                </c:pt>
                <c:pt idx="10936">
                  <c:v>211.9921875</c:v>
                </c:pt>
                <c:pt idx="10937">
                  <c:v>211.953125</c:v>
                </c:pt>
                <c:pt idx="10938">
                  <c:v>211.9453125</c:v>
                </c:pt>
                <c:pt idx="10939">
                  <c:v>211.9453125</c:v>
                </c:pt>
                <c:pt idx="10940">
                  <c:v>211.9765625</c:v>
                </c:pt>
                <c:pt idx="10941">
                  <c:v>211.9765625</c:v>
                </c:pt>
                <c:pt idx="10942">
                  <c:v>211.9453125</c:v>
                </c:pt>
                <c:pt idx="10943">
                  <c:v>211.9921875</c:v>
                </c:pt>
                <c:pt idx="10944">
                  <c:v>211.94921875</c:v>
                </c:pt>
                <c:pt idx="10945">
                  <c:v>211.94921875</c:v>
                </c:pt>
                <c:pt idx="10946">
                  <c:v>211.94921875</c:v>
                </c:pt>
                <c:pt idx="10947">
                  <c:v>211.94921875</c:v>
                </c:pt>
                <c:pt idx="10948">
                  <c:v>211.94921875</c:v>
                </c:pt>
                <c:pt idx="10949">
                  <c:v>211.9921875</c:v>
                </c:pt>
                <c:pt idx="10950">
                  <c:v>212.0234375</c:v>
                </c:pt>
                <c:pt idx="10951">
                  <c:v>211.98046875</c:v>
                </c:pt>
                <c:pt idx="10952">
                  <c:v>211.91796875</c:v>
                </c:pt>
                <c:pt idx="10953">
                  <c:v>211.9921875</c:v>
                </c:pt>
                <c:pt idx="10954">
                  <c:v>211.98046875</c:v>
                </c:pt>
                <c:pt idx="10955">
                  <c:v>211.94921875</c:v>
                </c:pt>
                <c:pt idx="10956">
                  <c:v>211.984375</c:v>
                </c:pt>
                <c:pt idx="10957">
                  <c:v>211.94921875</c:v>
                </c:pt>
                <c:pt idx="10958">
                  <c:v>211.91796875</c:v>
                </c:pt>
                <c:pt idx="10959">
                  <c:v>211.9453125</c:v>
                </c:pt>
                <c:pt idx="10960">
                  <c:v>211.9453125</c:v>
                </c:pt>
                <c:pt idx="10961">
                  <c:v>211.91796875</c:v>
                </c:pt>
                <c:pt idx="10962">
                  <c:v>211.94140625</c:v>
                </c:pt>
                <c:pt idx="10963">
                  <c:v>211.94140625</c:v>
                </c:pt>
                <c:pt idx="10964">
                  <c:v>211.94140625</c:v>
                </c:pt>
                <c:pt idx="10965">
                  <c:v>211.96875</c:v>
                </c:pt>
                <c:pt idx="10966">
                  <c:v>211.98046875</c:v>
                </c:pt>
                <c:pt idx="10967">
                  <c:v>211.94140625</c:v>
                </c:pt>
                <c:pt idx="10968">
                  <c:v>212.01953125</c:v>
                </c:pt>
                <c:pt idx="10969">
                  <c:v>211.9765625</c:v>
                </c:pt>
                <c:pt idx="10970">
                  <c:v>211.953125</c:v>
                </c:pt>
                <c:pt idx="10971">
                  <c:v>211.953125</c:v>
                </c:pt>
                <c:pt idx="10972">
                  <c:v>211.98046875</c:v>
                </c:pt>
                <c:pt idx="10973">
                  <c:v>211.98046875</c:v>
                </c:pt>
                <c:pt idx="10974">
                  <c:v>211.98828125</c:v>
                </c:pt>
                <c:pt idx="10975">
                  <c:v>211.9453125</c:v>
                </c:pt>
                <c:pt idx="10976">
                  <c:v>211.98828125</c:v>
                </c:pt>
                <c:pt idx="10977">
                  <c:v>211.9140625</c:v>
                </c:pt>
                <c:pt idx="10978">
                  <c:v>211.94140625</c:v>
                </c:pt>
                <c:pt idx="10979">
                  <c:v>211.94140625</c:v>
                </c:pt>
                <c:pt idx="10980">
                  <c:v>213.38671875</c:v>
                </c:pt>
                <c:pt idx="10981">
                  <c:v>211.984375</c:v>
                </c:pt>
                <c:pt idx="10982">
                  <c:v>211.921875</c:v>
                </c:pt>
                <c:pt idx="10983">
                  <c:v>211.953125</c:v>
                </c:pt>
                <c:pt idx="10984">
                  <c:v>212.015625</c:v>
                </c:pt>
                <c:pt idx="10985">
                  <c:v>211.94921875</c:v>
                </c:pt>
                <c:pt idx="10986">
                  <c:v>211.984375</c:v>
                </c:pt>
                <c:pt idx="10987">
                  <c:v>211.93359375</c:v>
                </c:pt>
                <c:pt idx="10988">
                  <c:v>211.9375</c:v>
                </c:pt>
                <c:pt idx="10989">
                  <c:v>211.9765625</c:v>
                </c:pt>
                <c:pt idx="10990">
                  <c:v>211.98046875</c:v>
                </c:pt>
                <c:pt idx="10991">
                  <c:v>211.94140625</c:v>
                </c:pt>
                <c:pt idx="10992">
                  <c:v>211.94140625</c:v>
                </c:pt>
                <c:pt idx="10993">
                  <c:v>211.94140625</c:v>
                </c:pt>
                <c:pt idx="10994">
                  <c:v>211.94140625</c:v>
                </c:pt>
                <c:pt idx="10995">
                  <c:v>211.984375</c:v>
                </c:pt>
                <c:pt idx="10996">
                  <c:v>211.984375</c:v>
                </c:pt>
                <c:pt idx="10997">
                  <c:v>211.91015625</c:v>
                </c:pt>
                <c:pt idx="10998">
                  <c:v>211.984375</c:v>
                </c:pt>
                <c:pt idx="10999">
                  <c:v>211.94140625</c:v>
                </c:pt>
                <c:pt idx="11000">
                  <c:v>211.94140625</c:v>
                </c:pt>
                <c:pt idx="11001">
                  <c:v>211.94140625</c:v>
                </c:pt>
                <c:pt idx="11002">
                  <c:v>211.95703125</c:v>
                </c:pt>
                <c:pt idx="11003">
                  <c:v>211.94140625</c:v>
                </c:pt>
                <c:pt idx="11004">
                  <c:v>211.94140625</c:v>
                </c:pt>
                <c:pt idx="11005">
                  <c:v>211.94140625</c:v>
                </c:pt>
                <c:pt idx="11006">
                  <c:v>211.97265625</c:v>
                </c:pt>
                <c:pt idx="11007">
                  <c:v>211.97265625</c:v>
                </c:pt>
                <c:pt idx="11008">
                  <c:v>211.9140625</c:v>
                </c:pt>
                <c:pt idx="11009">
                  <c:v>211.98828125</c:v>
                </c:pt>
                <c:pt idx="11010">
                  <c:v>211.97265625</c:v>
                </c:pt>
                <c:pt idx="11011">
                  <c:v>211.97265625</c:v>
                </c:pt>
                <c:pt idx="11012">
                  <c:v>211.97265625</c:v>
                </c:pt>
                <c:pt idx="11013">
                  <c:v>211.97265625</c:v>
                </c:pt>
                <c:pt idx="11014">
                  <c:v>211.97265625</c:v>
                </c:pt>
                <c:pt idx="11015">
                  <c:v>211.97265625</c:v>
                </c:pt>
                <c:pt idx="11016">
                  <c:v>211.9453125</c:v>
                </c:pt>
                <c:pt idx="11017">
                  <c:v>211.9453125</c:v>
                </c:pt>
                <c:pt idx="11018">
                  <c:v>211.9140625</c:v>
                </c:pt>
                <c:pt idx="11019">
                  <c:v>211.9453125</c:v>
                </c:pt>
                <c:pt idx="11020">
                  <c:v>211.9453125</c:v>
                </c:pt>
                <c:pt idx="11021">
                  <c:v>211.9765625</c:v>
                </c:pt>
                <c:pt idx="11022">
                  <c:v>211.97265625</c:v>
                </c:pt>
                <c:pt idx="11023">
                  <c:v>211.94140625</c:v>
                </c:pt>
                <c:pt idx="11024">
                  <c:v>211.94140625</c:v>
                </c:pt>
                <c:pt idx="11025">
                  <c:v>211.94140625</c:v>
                </c:pt>
                <c:pt idx="11026">
                  <c:v>211.9140625</c:v>
                </c:pt>
                <c:pt idx="11027">
                  <c:v>211.98828125</c:v>
                </c:pt>
                <c:pt idx="11028">
                  <c:v>211.9453125</c:v>
                </c:pt>
                <c:pt idx="11029">
                  <c:v>211.921875</c:v>
                </c:pt>
                <c:pt idx="11030">
                  <c:v>211.9921875</c:v>
                </c:pt>
                <c:pt idx="11031">
                  <c:v>211.953125</c:v>
                </c:pt>
                <c:pt idx="11032">
                  <c:v>211.9921875</c:v>
                </c:pt>
                <c:pt idx="11033">
                  <c:v>211.94921875</c:v>
                </c:pt>
                <c:pt idx="11034">
                  <c:v>211.9921875</c:v>
                </c:pt>
                <c:pt idx="11035">
                  <c:v>211.9453125</c:v>
                </c:pt>
                <c:pt idx="11036">
                  <c:v>211.9453125</c:v>
                </c:pt>
                <c:pt idx="11037">
                  <c:v>211.9453125</c:v>
                </c:pt>
                <c:pt idx="11038">
                  <c:v>211.98046875</c:v>
                </c:pt>
                <c:pt idx="11039">
                  <c:v>211.98046875</c:v>
                </c:pt>
                <c:pt idx="11040">
                  <c:v>211.953125</c:v>
                </c:pt>
                <c:pt idx="11041">
                  <c:v>211.953125</c:v>
                </c:pt>
                <c:pt idx="11042">
                  <c:v>211.9921875</c:v>
                </c:pt>
                <c:pt idx="11043">
                  <c:v>211.953125</c:v>
                </c:pt>
                <c:pt idx="11044">
                  <c:v>211.99609375</c:v>
                </c:pt>
                <c:pt idx="11045">
                  <c:v>211.94921875</c:v>
                </c:pt>
                <c:pt idx="11046">
                  <c:v>211.94921875</c:v>
                </c:pt>
                <c:pt idx="11047">
                  <c:v>211.9921875</c:v>
                </c:pt>
                <c:pt idx="11048">
                  <c:v>211.94921875</c:v>
                </c:pt>
                <c:pt idx="11049">
                  <c:v>211.94921875</c:v>
                </c:pt>
                <c:pt idx="11050">
                  <c:v>211.94921875</c:v>
                </c:pt>
                <c:pt idx="11051">
                  <c:v>211.953125</c:v>
                </c:pt>
                <c:pt idx="11052">
                  <c:v>211.953125</c:v>
                </c:pt>
                <c:pt idx="11053">
                  <c:v>211.99609375</c:v>
                </c:pt>
                <c:pt idx="11054">
                  <c:v>211.953125</c:v>
                </c:pt>
                <c:pt idx="11055">
                  <c:v>211.953125</c:v>
                </c:pt>
                <c:pt idx="11056">
                  <c:v>211.9765625</c:v>
                </c:pt>
                <c:pt idx="11057">
                  <c:v>211.9765625</c:v>
                </c:pt>
                <c:pt idx="11058">
                  <c:v>211.953125</c:v>
                </c:pt>
                <c:pt idx="11059">
                  <c:v>211.953125</c:v>
                </c:pt>
                <c:pt idx="11060">
                  <c:v>211.94921875</c:v>
                </c:pt>
                <c:pt idx="11061">
                  <c:v>211.9765625</c:v>
                </c:pt>
                <c:pt idx="11062">
                  <c:v>212.01953125</c:v>
                </c:pt>
                <c:pt idx="11063">
                  <c:v>211.9765625</c:v>
                </c:pt>
                <c:pt idx="11064">
                  <c:v>211.9765625</c:v>
                </c:pt>
                <c:pt idx="11065">
                  <c:v>211.94921875</c:v>
                </c:pt>
                <c:pt idx="11066">
                  <c:v>211.94921875</c:v>
                </c:pt>
                <c:pt idx="11067">
                  <c:v>211.94921875</c:v>
                </c:pt>
                <c:pt idx="11068">
                  <c:v>211.94921875</c:v>
                </c:pt>
                <c:pt idx="11069">
                  <c:v>211.94921875</c:v>
                </c:pt>
                <c:pt idx="11070">
                  <c:v>213.52734375</c:v>
                </c:pt>
                <c:pt idx="11071">
                  <c:v>212.046875</c:v>
                </c:pt>
                <c:pt idx="11072">
                  <c:v>212.00390625</c:v>
                </c:pt>
                <c:pt idx="11073">
                  <c:v>211.9765625</c:v>
                </c:pt>
                <c:pt idx="11074">
                  <c:v>211.98828125</c:v>
                </c:pt>
                <c:pt idx="11075">
                  <c:v>211.91796875</c:v>
                </c:pt>
                <c:pt idx="11076">
                  <c:v>211.98828125</c:v>
                </c:pt>
                <c:pt idx="11077">
                  <c:v>211.94921875</c:v>
                </c:pt>
                <c:pt idx="11078">
                  <c:v>211.921875</c:v>
                </c:pt>
                <c:pt idx="11079">
                  <c:v>211.94921875</c:v>
                </c:pt>
                <c:pt idx="11080">
                  <c:v>211.9765625</c:v>
                </c:pt>
                <c:pt idx="11081">
                  <c:v>211.9453125</c:v>
                </c:pt>
                <c:pt idx="11082">
                  <c:v>211.984375</c:v>
                </c:pt>
                <c:pt idx="11083">
                  <c:v>211.9453125</c:v>
                </c:pt>
                <c:pt idx="11084">
                  <c:v>211.94921875</c:v>
                </c:pt>
                <c:pt idx="11085">
                  <c:v>212.01953125</c:v>
                </c:pt>
                <c:pt idx="11086">
                  <c:v>211.98046875</c:v>
                </c:pt>
                <c:pt idx="11087">
                  <c:v>211.98046875</c:v>
                </c:pt>
                <c:pt idx="11088">
                  <c:v>211.98046875</c:v>
                </c:pt>
                <c:pt idx="11089">
                  <c:v>211.98046875</c:v>
                </c:pt>
                <c:pt idx="11090">
                  <c:v>211.953125</c:v>
                </c:pt>
                <c:pt idx="11091">
                  <c:v>211.953125</c:v>
                </c:pt>
                <c:pt idx="11092">
                  <c:v>211.953125</c:v>
                </c:pt>
                <c:pt idx="11093">
                  <c:v>211.99609375</c:v>
                </c:pt>
                <c:pt idx="11094">
                  <c:v>212.109375</c:v>
                </c:pt>
                <c:pt idx="11095">
                  <c:v>212.12109375</c:v>
                </c:pt>
                <c:pt idx="11096">
                  <c:v>212.08203125</c:v>
                </c:pt>
                <c:pt idx="11097">
                  <c:v>211.91796875</c:v>
                </c:pt>
                <c:pt idx="11098">
                  <c:v>211.94921875</c:v>
                </c:pt>
                <c:pt idx="11099">
                  <c:v>211.94921875</c:v>
                </c:pt>
                <c:pt idx="11100">
                  <c:v>211.921875</c:v>
                </c:pt>
                <c:pt idx="11101">
                  <c:v>211.94921875</c:v>
                </c:pt>
                <c:pt idx="11102">
                  <c:v>212.015625</c:v>
                </c:pt>
                <c:pt idx="11103">
                  <c:v>211.98046875</c:v>
                </c:pt>
                <c:pt idx="11104">
                  <c:v>211.94921875</c:v>
                </c:pt>
                <c:pt idx="11105">
                  <c:v>211.921875</c:v>
                </c:pt>
                <c:pt idx="11106">
                  <c:v>211.9921875</c:v>
                </c:pt>
                <c:pt idx="11107">
                  <c:v>211.953125</c:v>
                </c:pt>
                <c:pt idx="11108">
                  <c:v>211.921875</c:v>
                </c:pt>
                <c:pt idx="11109">
                  <c:v>211.9921875</c:v>
                </c:pt>
                <c:pt idx="11110">
                  <c:v>211.98828125</c:v>
                </c:pt>
                <c:pt idx="11111">
                  <c:v>211.94921875</c:v>
                </c:pt>
                <c:pt idx="11112">
                  <c:v>211.94921875</c:v>
                </c:pt>
                <c:pt idx="11113">
                  <c:v>211.98828125</c:v>
                </c:pt>
                <c:pt idx="11114">
                  <c:v>211.9453125</c:v>
                </c:pt>
                <c:pt idx="11115">
                  <c:v>211.9453125</c:v>
                </c:pt>
                <c:pt idx="11116">
                  <c:v>211.96875</c:v>
                </c:pt>
                <c:pt idx="11117">
                  <c:v>211.96875</c:v>
                </c:pt>
                <c:pt idx="11118">
                  <c:v>211.9375</c:v>
                </c:pt>
                <c:pt idx="11119">
                  <c:v>211.94140625</c:v>
                </c:pt>
                <c:pt idx="11120">
                  <c:v>211.984375</c:v>
                </c:pt>
                <c:pt idx="11121">
                  <c:v>211.94921875</c:v>
                </c:pt>
                <c:pt idx="11122">
                  <c:v>211.94921875</c:v>
                </c:pt>
                <c:pt idx="11123">
                  <c:v>211.91796875</c:v>
                </c:pt>
                <c:pt idx="11124">
                  <c:v>211.9453125</c:v>
                </c:pt>
                <c:pt idx="11125">
                  <c:v>211.9453125</c:v>
                </c:pt>
                <c:pt idx="11126">
                  <c:v>211.9140625</c:v>
                </c:pt>
                <c:pt idx="11127">
                  <c:v>211.9453125</c:v>
                </c:pt>
                <c:pt idx="11128">
                  <c:v>211.9453125</c:v>
                </c:pt>
                <c:pt idx="11129">
                  <c:v>211.91796875</c:v>
                </c:pt>
                <c:pt idx="11130">
                  <c:v>211.9453125</c:v>
                </c:pt>
                <c:pt idx="11131">
                  <c:v>211.9453125</c:v>
                </c:pt>
                <c:pt idx="11132">
                  <c:v>211.984375</c:v>
                </c:pt>
                <c:pt idx="11133">
                  <c:v>211.9453125</c:v>
                </c:pt>
                <c:pt idx="11134">
                  <c:v>211.98828125</c:v>
                </c:pt>
                <c:pt idx="11135">
                  <c:v>211.94921875</c:v>
                </c:pt>
                <c:pt idx="11136">
                  <c:v>211.94921875</c:v>
                </c:pt>
                <c:pt idx="11137">
                  <c:v>211.94921875</c:v>
                </c:pt>
                <c:pt idx="11138">
                  <c:v>211.9921875</c:v>
                </c:pt>
                <c:pt idx="11139">
                  <c:v>211.91796875</c:v>
                </c:pt>
                <c:pt idx="11140">
                  <c:v>211.94921875</c:v>
                </c:pt>
                <c:pt idx="11141">
                  <c:v>211.9921875</c:v>
                </c:pt>
                <c:pt idx="11142">
                  <c:v>211.91796875</c:v>
                </c:pt>
                <c:pt idx="11143">
                  <c:v>211.9453125</c:v>
                </c:pt>
                <c:pt idx="11144">
                  <c:v>211.98828125</c:v>
                </c:pt>
                <c:pt idx="11145">
                  <c:v>211.95703125</c:v>
                </c:pt>
                <c:pt idx="11146">
                  <c:v>211.94140625</c:v>
                </c:pt>
                <c:pt idx="11147">
                  <c:v>211.94140625</c:v>
                </c:pt>
                <c:pt idx="11148">
                  <c:v>211.9140625</c:v>
                </c:pt>
                <c:pt idx="11149">
                  <c:v>211.98828125</c:v>
                </c:pt>
                <c:pt idx="11150">
                  <c:v>211.9453125</c:v>
                </c:pt>
                <c:pt idx="11151">
                  <c:v>211.9453125</c:v>
                </c:pt>
                <c:pt idx="11152">
                  <c:v>211.94921875</c:v>
                </c:pt>
                <c:pt idx="11153">
                  <c:v>211.94921875</c:v>
                </c:pt>
                <c:pt idx="11154">
                  <c:v>211.94921875</c:v>
                </c:pt>
                <c:pt idx="11155">
                  <c:v>211.91796875</c:v>
                </c:pt>
                <c:pt idx="11156">
                  <c:v>211.91796875</c:v>
                </c:pt>
                <c:pt idx="11157">
                  <c:v>211.9453125</c:v>
                </c:pt>
                <c:pt idx="11158">
                  <c:v>211.9453125</c:v>
                </c:pt>
                <c:pt idx="11159">
                  <c:v>211.9609375</c:v>
                </c:pt>
                <c:pt idx="11160">
                  <c:v>211.94921875</c:v>
                </c:pt>
                <c:pt idx="11161">
                  <c:v>211.94921875</c:v>
                </c:pt>
                <c:pt idx="11162">
                  <c:v>211.953125</c:v>
                </c:pt>
                <c:pt idx="11163">
                  <c:v>211.953125</c:v>
                </c:pt>
                <c:pt idx="11164">
                  <c:v>211.99609375</c:v>
                </c:pt>
                <c:pt idx="11165">
                  <c:v>211.91796875</c:v>
                </c:pt>
                <c:pt idx="11166">
                  <c:v>211.94921875</c:v>
                </c:pt>
                <c:pt idx="11167">
                  <c:v>211.98828125</c:v>
                </c:pt>
                <c:pt idx="11168">
                  <c:v>211.984375</c:v>
                </c:pt>
                <c:pt idx="11169">
                  <c:v>211.9453125</c:v>
                </c:pt>
                <c:pt idx="11170">
                  <c:v>211.9140625</c:v>
                </c:pt>
                <c:pt idx="11171">
                  <c:v>211.9453125</c:v>
                </c:pt>
                <c:pt idx="11172">
                  <c:v>211.9453125</c:v>
                </c:pt>
                <c:pt idx="11173">
                  <c:v>211.9921875</c:v>
                </c:pt>
                <c:pt idx="11174">
                  <c:v>211.99609375</c:v>
                </c:pt>
                <c:pt idx="11175">
                  <c:v>211.94921875</c:v>
                </c:pt>
                <c:pt idx="11176">
                  <c:v>211.9453125</c:v>
                </c:pt>
                <c:pt idx="11177">
                  <c:v>211.9453125</c:v>
                </c:pt>
                <c:pt idx="11178">
                  <c:v>211.9453125</c:v>
                </c:pt>
                <c:pt idx="11179">
                  <c:v>211.9453125</c:v>
                </c:pt>
                <c:pt idx="11180">
                  <c:v>211.984375</c:v>
                </c:pt>
                <c:pt idx="11181">
                  <c:v>211.94921875</c:v>
                </c:pt>
                <c:pt idx="11182">
                  <c:v>211.94921875</c:v>
                </c:pt>
                <c:pt idx="11183">
                  <c:v>211.91796875</c:v>
                </c:pt>
                <c:pt idx="11184">
                  <c:v>211.94921875</c:v>
                </c:pt>
                <c:pt idx="11185">
                  <c:v>211.99609375</c:v>
                </c:pt>
                <c:pt idx="11186">
                  <c:v>211.94921875</c:v>
                </c:pt>
                <c:pt idx="11187">
                  <c:v>211.9765625</c:v>
                </c:pt>
                <c:pt idx="11188">
                  <c:v>211.9453125</c:v>
                </c:pt>
                <c:pt idx="11189">
                  <c:v>211.9140625</c:v>
                </c:pt>
                <c:pt idx="11190">
                  <c:v>211.97265625</c:v>
                </c:pt>
                <c:pt idx="11191">
                  <c:v>212.01171875</c:v>
                </c:pt>
                <c:pt idx="11192">
                  <c:v>211.9765625</c:v>
                </c:pt>
                <c:pt idx="11193">
                  <c:v>212.0078125</c:v>
                </c:pt>
                <c:pt idx="11194">
                  <c:v>211.9765625</c:v>
                </c:pt>
                <c:pt idx="11195">
                  <c:v>211.9765625</c:v>
                </c:pt>
                <c:pt idx="11196">
                  <c:v>212.0078125</c:v>
                </c:pt>
                <c:pt idx="11197">
                  <c:v>211.9765625</c:v>
                </c:pt>
                <c:pt idx="11198">
                  <c:v>211.9453125</c:v>
                </c:pt>
                <c:pt idx="11199">
                  <c:v>211.9453125</c:v>
                </c:pt>
                <c:pt idx="11200">
                  <c:v>211.9453125</c:v>
                </c:pt>
                <c:pt idx="11201">
                  <c:v>211.9453125</c:v>
                </c:pt>
                <c:pt idx="11202">
                  <c:v>211.91796875</c:v>
                </c:pt>
                <c:pt idx="11203">
                  <c:v>211.94921875</c:v>
                </c:pt>
                <c:pt idx="11204">
                  <c:v>211.94921875</c:v>
                </c:pt>
                <c:pt idx="11205">
                  <c:v>211.9921875</c:v>
                </c:pt>
                <c:pt idx="11206">
                  <c:v>211.94921875</c:v>
                </c:pt>
                <c:pt idx="11207">
                  <c:v>211.94921875</c:v>
                </c:pt>
                <c:pt idx="11208">
                  <c:v>211.94921875</c:v>
                </c:pt>
                <c:pt idx="11209">
                  <c:v>211.94921875</c:v>
                </c:pt>
                <c:pt idx="11210">
                  <c:v>211.9453125</c:v>
                </c:pt>
                <c:pt idx="11211">
                  <c:v>211.96875</c:v>
                </c:pt>
                <c:pt idx="11212">
                  <c:v>211.98046875</c:v>
                </c:pt>
                <c:pt idx="11213">
                  <c:v>211.90625</c:v>
                </c:pt>
                <c:pt idx="11214">
                  <c:v>211.9375</c:v>
                </c:pt>
                <c:pt idx="11215">
                  <c:v>211.9375</c:v>
                </c:pt>
                <c:pt idx="11216">
                  <c:v>211.9140625</c:v>
                </c:pt>
                <c:pt idx="11217">
                  <c:v>211.94140625</c:v>
                </c:pt>
                <c:pt idx="11218">
                  <c:v>211.94140625</c:v>
                </c:pt>
                <c:pt idx="11219">
                  <c:v>211.9765625</c:v>
                </c:pt>
                <c:pt idx="11220">
                  <c:v>211.96484375</c:v>
                </c:pt>
                <c:pt idx="11221">
                  <c:v>213.1484375</c:v>
                </c:pt>
                <c:pt idx="11222">
                  <c:v>211.953125</c:v>
                </c:pt>
                <c:pt idx="11223">
                  <c:v>211.984375</c:v>
                </c:pt>
                <c:pt idx="11224">
                  <c:v>211.984375</c:v>
                </c:pt>
                <c:pt idx="11225">
                  <c:v>212.02734375</c:v>
                </c:pt>
                <c:pt idx="11226">
                  <c:v>211.953125</c:v>
                </c:pt>
                <c:pt idx="11227">
                  <c:v>211.953125</c:v>
                </c:pt>
                <c:pt idx="11228">
                  <c:v>211.94921875</c:v>
                </c:pt>
                <c:pt idx="11229">
                  <c:v>211.98828125</c:v>
                </c:pt>
                <c:pt idx="11230">
                  <c:v>212.01953125</c:v>
                </c:pt>
                <c:pt idx="11231">
                  <c:v>212.015625</c:v>
                </c:pt>
                <c:pt idx="11232">
                  <c:v>211.9765625</c:v>
                </c:pt>
                <c:pt idx="11233">
                  <c:v>211.98046875</c:v>
                </c:pt>
                <c:pt idx="11234">
                  <c:v>211.953125</c:v>
                </c:pt>
                <c:pt idx="11235">
                  <c:v>211.953125</c:v>
                </c:pt>
                <c:pt idx="11236">
                  <c:v>212.1171875</c:v>
                </c:pt>
                <c:pt idx="11237">
                  <c:v>211.98828125</c:v>
                </c:pt>
                <c:pt idx="11238">
                  <c:v>211.9296875</c:v>
                </c:pt>
                <c:pt idx="11239">
                  <c:v>211.95703125</c:v>
                </c:pt>
                <c:pt idx="11240">
                  <c:v>211.984375</c:v>
                </c:pt>
                <c:pt idx="11241">
                  <c:v>211.984375</c:v>
                </c:pt>
                <c:pt idx="11242">
                  <c:v>211.94921875</c:v>
                </c:pt>
                <c:pt idx="11243">
                  <c:v>211.96484375</c:v>
                </c:pt>
                <c:pt idx="11244">
                  <c:v>211.9765625</c:v>
                </c:pt>
                <c:pt idx="11245">
                  <c:v>211.9765625</c:v>
                </c:pt>
                <c:pt idx="11246">
                  <c:v>211.9453125</c:v>
                </c:pt>
                <c:pt idx="11247">
                  <c:v>211.9453125</c:v>
                </c:pt>
                <c:pt idx="11248">
                  <c:v>211.9765625</c:v>
                </c:pt>
                <c:pt idx="11249">
                  <c:v>211.9765625</c:v>
                </c:pt>
                <c:pt idx="11250">
                  <c:v>211.953125</c:v>
                </c:pt>
                <c:pt idx="11251">
                  <c:v>211.9921875</c:v>
                </c:pt>
                <c:pt idx="11252">
                  <c:v>211.953125</c:v>
                </c:pt>
                <c:pt idx="11253">
                  <c:v>211.9921875</c:v>
                </c:pt>
                <c:pt idx="11254">
                  <c:v>212.015625</c:v>
                </c:pt>
                <c:pt idx="11255">
                  <c:v>212.04296875</c:v>
                </c:pt>
                <c:pt idx="11256">
                  <c:v>211.98046875</c:v>
                </c:pt>
                <c:pt idx="11257">
                  <c:v>212.078125</c:v>
                </c:pt>
                <c:pt idx="11258">
                  <c:v>212.0859375</c:v>
                </c:pt>
                <c:pt idx="11259">
                  <c:v>211.94921875</c:v>
                </c:pt>
                <c:pt idx="11260">
                  <c:v>212.01953125</c:v>
                </c:pt>
                <c:pt idx="11261">
                  <c:v>212.0234375</c:v>
                </c:pt>
                <c:pt idx="11262">
                  <c:v>211.98828125</c:v>
                </c:pt>
                <c:pt idx="11263">
                  <c:v>211.98828125</c:v>
                </c:pt>
                <c:pt idx="11264">
                  <c:v>211.9453125</c:v>
                </c:pt>
                <c:pt idx="11265">
                  <c:v>211.9453125</c:v>
                </c:pt>
                <c:pt idx="11266">
                  <c:v>211.9140625</c:v>
                </c:pt>
                <c:pt idx="11267">
                  <c:v>211.9453125</c:v>
                </c:pt>
                <c:pt idx="11268">
                  <c:v>211.9453125</c:v>
                </c:pt>
                <c:pt idx="11269">
                  <c:v>211.94921875</c:v>
                </c:pt>
                <c:pt idx="11270">
                  <c:v>211.9765625</c:v>
                </c:pt>
                <c:pt idx="11271">
                  <c:v>211.9765625</c:v>
                </c:pt>
                <c:pt idx="11272">
                  <c:v>211.9453125</c:v>
                </c:pt>
                <c:pt idx="11273">
                  <c:v>211.9140625</c:v>
                </c:pt>
                <c:pt idx="11274">
                  <c:v>211.98828125</c:v>
                </c:pt>
                <c:pt idx="11275">
                  <c:v>211.984375</c:v>
                </c:pt>
                <c:pt idx="11276">
                  <c:v>211.9453125</c:v>
                </c:pt>
                <c:pt idx="11277">
                  <c:v>211.9765625</c:v>
                </c:pt>
                <c:pt idx="11278">
                  <c:v>211.984375</c:v>
                </c:pt>
                <c:pt idx="11279">
                  <c:v>211.94921875</c:v>
                </c:pt>
                <c:pt idx="11280">
                  <c:v>211.9765625</c:v>
                </c:pt>
                <c:pt idx="11281">
                  <c:v>211.9453125</c:v>
                </c:pt>
                <c:pt idx="11282">
                  <c:v>211.94921875</c:v>
                </c:pt>
                <c:pt idx="11283">
                  <c:v>211.9921875</c:v>
                </c:pt>
                <c:pt idx="11284">
                  <c:v>211.94921875</c:v>
                </c:pt>
                <c:pt idx="11285">
                  <c:v>211.94921875</c:v>
                </c:pt>
                <c:pt idx="11286">
                  <c:v>211.91796875</c:v>
                </c:pt>
                <c:pt idx="11287">
                  <c:v>211.94921875</c:v>
                </c:pt>
                <c:pt idx="11288">
                  <c:v>211.9765625</c:v>
                </c:pt>
                <c:pt idx="11289">
                  <c:v>212.0078125</c:v>
                </c:pt>
                <c:pt idx="11290">
                  <c:v>211.9453125</c:v>
                </c:pt>
                <c:pt idx="11291">
                  <c:v>211.9453125</c:v>
                </c:pt>
                <c:pt idx="11292">
                  <c:v>211.9453125</c:v>
                </c:pt>
                <c:pt idx="11293">
                  <c:v>211.9453125</c:v>
                </c:pt>
                <c:pt idx="11294">
                  <c:v>211.91796875</c:v>
                </c:pt>
                <c:pt idx="11295">
                  <c:v>211.94921875</c:v>
                </c:pt>
                <c:pt idx="11296">
                  <c:v>211.98828125</c:v>
                </c:pt>
                <c:pt idx="11297">
                  <c:v>211.953125</c:v>
                </c:pt>
                <c:pt idx="11298">
                  <c:v>211.98046875</c:v>
                </c:pt>
                <c:pt idx="11299">
                  <c:v>211.94921875</c:v>
                </c:pt>
                <c:pt idx="11300">
                  <c:v>211.9765625</c:v>
                </c:pt>
                <c:pt idx="11301">
                  <c:v>211.9765625</c:v>
                </c:pt>
                <c:pt idx="11302">
                  <c:v>211.91796875</c:v>
                </c:pt>
                <c:pt idx="11303">
                  <c:v>211.94921875</c:v>
                </c:pt>
                <c:pt idx="11304">
                  <c:v>211.98828125</c:v>
                </c:pt>
                <c:pt idx="11305">
                  <c:v>211.953125</c:v>
                </c:pt>
                <c:pt idx="11306">
                  <c:v>211.984375</c:v>
                </c:pt>
                <c:pt idx="11307">
                  <c:v>211.953125</c:v>
                </c:pt>
                <c:pt idx="11308">
                  <c:v>211.94921875</c:v>
                </c:pt>
                <c:pt idx="11309">
                  <c:v>211.94921875</c:v>
                </c:pt>
                <c:pt idx="11310">
                  <c:v>211.94921875</c:v>
                </c:pt>
                <c:pt idx="11311">
                  <c:v>212.01953125</c:v>
                </c:pt>
                <c:pt idx="11312">
                  <c:v>211.94921875</c:v>
                </c:pt>
                <c:pt idx="11313">
                  <c:v>211.9921875</c:v>
                </c:pt>
                <c:pt idx="11314">
                  <c:v>211.984375</c:v>
                </c:pt>
                <c:pt idx="11315">
                  <c:v>211.953125</c:v>
                </c:pt>
                <c:pt idx="11316">
                  <c:v>211.953125</c:v>
                </c:pt>
                <c:pt idx="11317">
                  <c:v>211.953125</c:v>
                </c:pt>
                <c:pt idx="11318">
                  <c:v>211.921875</c:v>
                </c:pt>
                <c:pt idx="11319">
                  <c:v>211.9921875</c:v>
                </c:pt>
                <c:pt idx="11320">
                  <c:v>211.98046875</c:v>
                </c:pt>
                <c:pt idx="11321">
                  <c:v>211.98046875</c:v>
                </c:pt>
                <c:pt idx="11322">
                  <c:v>211.94921875</c:v>
                </c:pt>
                <c:pt idx="11323">
                  <c:v>211.921875</c:v>
                </c:pt>
                <c:pt idx="11324">
                  <c:v>211.9453125</c:v>
                </c:pt>
                <c:pt idx="11325">
                  <c:v>211.984375</c:v>
                </c:pt>
                <c:pt idx="11326">
                  <c:v>211.984375</c:v>
                </c:pt>
                <c:pt idx="11327">
                  <c:v>211.9453125</c:v>
                </c:pt>
                <c:pt idx="11328">
                  <c:v>211.9453125</c:v>
                </c:pt>
                <c:pt idx="11329">
                  <c:v>211.94921875</c:v>
                </c:pt>
                <c:pt idx="11330">
                  <c:v>211.94921875</c:v>
                </c:pt>
                <c:pt idx="11331">
                  <c:v>211.9453125</c:v>
                </c:pt>
                <c:pt idx="11332">
                  <c:v>211.9453125</c:v>
                </c:pt>
                <c:pt idx="11333">
                  <c:v>211.9453125</c:v>
                </c:pt>
                <c:pt idx="11334">
                  <c:v>211.984375</c:v>
                </c:pt>
                <c:pt idx="11335">
                  <c:v>211.9453125</c:v>
                </c:pt>
                <c:pt idx="11336">
                  <c:v>211.98828125</c:v>
                </c:pt>
                <c:pt idx="11337">
                  <c:v>211.94921875</c:v>
                </c:pt>
                <c:pt idx="11338">
                  <c:v>211.921875</c:v>
                </c:pt>
                <c:pt idx="11339">
                  <c:v>211.9453125</c:v>
                </c:pt>
                <c:pt idx="11340">
                  <c:v>211.9453125</c:v>
                </c:pt>
                <c:pt idx="11341">
                  <c:v>211.9453125</c:v>
                </c:pt>
                <c:pt idx="11342">
                  <c:v>211.984375</c:v>
                </c:pt>
                <c:pt idx="11343">
                  <c:v>211.984375</c:v>
                </c:pt>
                <c:pt idx="11344">
                  <c:v>211.953125</c:v>
                </c:pt>
                <c:pt idx="11345">
                  <c:v>211.953125</c:v>
                </c:pt>
                <c:pt idx="11346">
                  <c:v>211.921875</c:v>
                </c:pt>
                <c:pt idx="11347">
                  <c:v>211.94921875</c:v>
                </c:pt>
                <c:pt idx="11348">
                  <c:v>211.94921875</c:v>
                </c:pt>
                <c:pt idx="11349">
                  <c:v>211.94921875</c:v>
                </c:pt>
                <c:pt idx="11350">
                  <c:v>211.98828125</c:v>
                </c:pt>
                <c:pt idx="11351">
                  <c:v>211.94921875</c:v>
                </c:pt>
                <c:pt idx="11352">
                  <c:v>211.9765625</c:v>
                </c:pt>
                <c:pt idx="11353">
                  <c:v>211.9765625</c:v>
                </c:pt>
                <c:pt idx="11354">
                  <c:v>211.9765625</c:v>
                </c:pt>
                <c:pt idx="11355">
                  <c:v>211.9765625</c:v>
                </c:pt>
                <c:pt idx="11356">
                  <c:v>211.94140625</c:v>
                </c:pt>
                <c:pt idx="11357">
                  <c:v>211.94140625</c:v>
                </c:pt>
                <c:pt idx="11358">
                  <c:v>211.94140625</c:v>
                </c:pt>
                <c:pt idx="11359">
                  <c:v>211.9375</c:v>
                </c:pt>
                <c:pt idx="11360">
                  <c:v>211.9765625</c:v>
                </c:pt>
                <c:pt idx="11361">
                  <c:v>211.9140625</c:v>
                </c:pt>
                <c:pt idx="11362">
                  <c:v>211.9453125</c:v>
                </c:pt>
                <c:pt idx="11363">
                  <c:v>211.9453125</c:v>
                </c:pt>
                <c:pt idx="11364">
                  <c:v>212.109375</c:v>
                </c:pt>
                <c:pt idx="11365">
                  <c:v>211.98046875</c:v>
                </c:pt>
                <c:pt idx="11366">
                  <c:v>211.98046875</c:v>
                </c:pt>
                <c:pt idx="11367">
                  <c:v>211.98046875</c:v>
                </c:pt>
                <c:pt idx="11368">
                  <c:v>211.94921875</c:v>
                </c:pt>
                <c:pt idx="11369">
                  <c:v>211.9453125</c:v>
                </c:pt>
                <c:pt idx="11370">
                  <c:v>211.9453125</c:v>
                </c:pt>
                <c:pt idx="11371">
                  <c:v>211.9140625</c:v>
                </c:pt>
                <c:pt idx="11372">
                  <c:v>211.9453125</c:v>
                </c:pt>
                <c:pt idx="11373">
                  <c:v>211.9453125</c:v>
                </c:pt>
                <c:pt idx="11374">
                  <c:v>211.98828125</c:v>
                </c:pt>
                <c:pt idx="11375">
                  <c:v>211.94140625</c:v>
                </c:pt>
                <c:pt idx="11376">
                  <c:v>211.91015625</c:v>
                </c:pt>
                <c:pt idx="11377">
                  <c:v>211.98046875</c:v>
                </c:pt>
                <c:pt idx="11378">
                  <c:v>211.94140625</c:v>
                </c:pt>
                <c:pt idx="11379">
                  <c:v>211.9453125</c:v>
                </c:pt>
                <c:pt idx="11380">
                  <c:v>211.9765625</c:v>
                </c:pt>
                <c:pt idx="11381">
                  <c:v>211.9921875</c:v>
                </c:pt>
                <c:pt idx="11382">
                  <c:v>211.984375</c:v>
                </c:pt>
                <c:pt idx="11383">
                  <c:v>211.984375</c:v>
                </c:pt>
                <c:pt idx="11384">
                  <c:v>211.98828125</c:v>
                </c:pt>
                <c:pt idx="11385">
                  <c:v>211.9765625</c:v>
                </c:pt>
                <c:pt idx="11386">
                  <c:v>212.01953125</c:v>
                </c:pt>
                <c:pt idx="11387">
                  <c:v>211.94921875</c:v>
                </c:pt>
                <c:pt idx="11388">
                  <c:v>211.9921875</c:v>
                </c:pt>
                <c:pt idx="11389">
                  <c:v>211.94921875</c:v>
                </c:pt>
                <c:pt idx="11390">
                  <c:v>211.91796875</c:v>
                </c:pt>
                <c:pt idx="11391">
                  <c:v>211.94921875</c:v>
                </c:pt>
                <c:pt idx="11392">
                  <c:v>211.94921875</c:v>
                </c:pt>
                <c:pt idx="11393">
                  <c:v>211.91796875</c:v>
                </c:pt>
                <c:pt idx="11394">
                  <c:v>211.94921875</c:v>
                </c:pt>
                <c:pt idx="11395">
                  <c:v>211.94921875</c:v>
                </c:pt>
                <c:pt idx="11396">
                  <c:v>211.94921875</c:v>
                </c:pt>
                <c:pt idx="11397">
                  <c:v>211.9765625</c:v>
                </c:pt>
                <c:pt idx="11398">
                  <c:v>211.9765625</c:v>
                </c:pt>
                <c:pt idx="11399">
                  <c:v>212.01953125</c:v>
                </c:pt>
                <c:pt idx="11400">
                  <c:v>211.9765625</c:v>
                </c:pt>
                <c:pt idx="11401">
                  <c:v>211.9765625</c:v>
                </c:pt>
                <c:pt idx="11402">
                  <c:v>211.9453125</c:v>
                </c:pt>
                <c:pt idx="11403">
                  <c:v>211.9453125</c:v>
                </c:pt>
                <c:pt idx="11404">
                  <c:v>211.98046875</c:v>
                </c:pt>
                <c:pt idx="11405">
                  <c:v>211.9375</c:v>
                </c:pt>
                <c:pt idx="11406">
                  <c:v>211.98046875</c:v>
                </c:pt>
                <c:pt idx="11407">
                  <c:v>211.94140625</c:v>
                </c:pt>
                <c:pt idx="11408">
                  <c:v>212.01171875</c:v>
                </c:pt>
                <c:pt idx="11409">
                  <c:v>211.97265625</c:v>
                </c:pt>
                <c:pt idx="11410">
                  <c:v>211.97265625</c:v>
                </c:pt>
                <c:pt idx="11411">
                  <c:v>211.96875</c:v>
                </c:pt>
                <c:pt idx="11412">
                  <c:v>211.96875</c:v>
                </c:pt>
                <c:pt idx="11413">
                  <c:v>211.96875</c:v>
                </c:pt>
                <c:pt idx="11414">
                  <c:v>211.9453125</c:v>
                </c:pt>
                <c:pt idx="11415">
                  <c:v>211.98828125</c:v>
                </c:pt>
                <c:pt idx="11416">
                  <c:v>211.9140625</c:v>
                </c:pt>
                <c:pt idx="11417">
                  <c:v>211.9453125</c:v>
                </c:pt>
                <c:pt idx="11418">
                  <c:v>211.9453125</c:v>
                </c:pt>
                <c:pt idx="11419">
                  <c:v>211.9453125</c:v>
                </c:pt>
                <c:pt idx="11420">
                  <c:v>211.9453125</c:v>
                </c:pt>
                <c:pt idx="11421">
                  <c:v>211.9140625</c:v>
                </c:pt>
                <c:pt idx="11422">
                  <c:v>212.015625</c:v>
                </c:pt>
                <c:pt idx="11423">
                  <c:v>211.96875</c:v>
                </c:pt>
                <c:pt idx="11424">
                  <c:v>211.94140625</c:v>
                </c:pt>
                <c:pt idx="11425">
                  <c:v>211.94140625</c:v>
                </c:pt>
                <c:pt idx="11426">
                  <c:v>211.984375</c:v>
                </c:pt>
                <c:pt idx="11427">
                  <c:v>211.94921875</c:v>
                </c:pt>
                <c:pt idx="11428">
                  <c:v>211.94921875</c:v>
                </c:pt>
                <c:pt idx="11429">
                  <c:v>212.01171875</c:v>
                </c:pt>
                <c:pt idx="11430">
                  <c:v>211.96875</c:v>
                </c:pt>
                <c:pt idx="11431">
                  <c:v>212.01171875</c:v>
                </c:pt>
                <c:pt idx="11432">
                  <c:v>212.01171875</c:v>
                </c:pt>
                <c:pt idx="11433">
                  <c:v>211.96875</c:v>
                </c:pt>
                <c:pt idx="11434">
                  <c:v>211.98046875</c:v>
                </c:pt>
                <c:pt idx="11435">
                  <c:v>212.0234375</c:v>
                </c:pt>
                <c:pt idx="11436">
                  <c:v>211.984375</c:v>
                </c:pt>
                <c:pt idx="11437">
                  <c:v>211.98828125</c:v>
                </c:pt>
                <c:pt idx="11438">
                  <c:v>211.9453125</c:v>
                </c:pt>
                <c:pt idx="11439">
                  <c:v>211.9140625</c:v>
                </c:pt>
                <c:pt idx="11440">
                  <c:v>211.9140625</c:v>
                </c:pt>
                <c:pt idx="11441">
                  <c:v>211.94140625</c:v>
                </c:pt>
                <c:pt idx="11442">
                  <c:v>211.94140625</c:v>
                </c:pt>
                <c:pt idx="11443">
                  <c:v>211.98828125</c:v>
                </c:pt>
                <c:pt idx="11444">
                  <c:v>211.9453125</c:v>
                </c:pt>
                <c:pt idx="11445">
                  <c:v>211.9453125</c:v>
                </c:pt>
                <c:pt idx="11446">
                  <c:v>211.9453125</c:v>
                </c:pt>
                <c:pt idx="11447">
                  <c:v>211.984375</c:v>
                </c:pt>
                <c:pt idx="11448">
                  <c:v>211.94921875</c:v>
                </c:pt>
                <c:pt idx="11449">
                  <c:v>211.98046875</c:v>
                </c:pt>
                <c:pt idx="11450">
                  <c:v>211.953125</c:v>
                </c:pt>
                <c:pt idx="11451">
                  <c:v>211.921875</c:v>
                </c:pt>
                <c:pt idx="11452">
                  <c:v>211.94921875</c:v>
                </c:pt>
                <c:pt idx="11453">
                  <c:v>211.9921875</c:v>
                </c:pt>
                <c:pt idx="11454">
                  <c:v>211.91796875</c:v>
                </c:pt>
                <c:pt idx="11455">
                  <c:v>211.9453125</c:v>
                </c:pt>
                <c:pt idx="11456">
                  <c:v>211.98828125</c:v>
                </c:pt>
                <c:pt idx="11457">
                  <c:v>211.91796875</c:v>
                </c:pt>
                <c:pt idx="11458">
                  <c:v>211.98828125</c:v>
                </c:pt>
                <c:pt idx="11459">
                  <c:v>211.98828125</c:v>
                </c:pt>
                <c:pt idx="11460">
                  <c:v>212.0234375</c:v>
                </c:pt>
                <c:pt idx="11461">
                  <c:v>212.0234375</c:v>
                </c:pt>
                <c:pt idx="11462">
                  <c:v>211.921875</c:v>
                </c:pt>
                <c:pt idx="11463">
                  <c:v>211.99609375</c:v>
                </c:pt>
                <c:pt idx="11464">
                  <c:v>211.953125</c:v>
                </c:pt>
                <c:pt idx="11465">
                  <c:v>211.953125</c:v>
                </c:pt>
                <c:pt idx="11466">
                  <c:v>211.953125</c:v>
                </c:pt>
                <c:pt idx="11467">
                  <c:v>211.921875</c:v>
                </c:pt>
                <c:pt idx="11468">
                  <c:v>211.94921875</c:v>
                </c:pt>
                <c:pt idx="11469">
                  <c:v>211.9921875</c:v>
                </c:pt>
                <c:pt idx="11470">
                  <c:v>211.953125</c:v>
                </c:pt>
                <c:pt idx="11471">
                  <c:v>211.953125</c:v>
                </c:pt>
                <c:pt idx="11472">
                  <c:v>211.921875</c:v>
                </c:pt>
                <c:pt idx="11473">
                  <c:v>211.953125</c:v>
                </c:pt>
                <c:pt idx="11474">
                  <c:v>211.953125</c:v>
                </c:pt>
                <c:pt idx="11475">
                  <c:v>211.953125</c:v>
                </c:pt>
                <c:pt idx="11476">
                  <c:v>211.953125</c:v>
                </c:pt>
                <c:pt idx="11477">
                  <c:v>211.921875</c:v>
                </c:pt>
                <c:pt idx="11478">
                  <c:v>211.953125</c:v>
                </c:pt>
                <c:pt idx="11479">
                  <c:v>211.953125</c:v>
                </c:pt>
                <c:pt idx="11480">
                  <c:v>211.921875</c:v>
                </c:pt>
                <c:pt idx="11481">
                  <c:v>211.94921875</c:v>
                </c:pt>
                <c:pt idx="11482">
                  <c:v>211.98046875</c:v>
                </c:pt>
                <c:pt idx="11483">
                  <c:v>211.98046875</c:v>
                </c:pt>
                <c:pt idx="11484">
                  <c:v>211.98046875</c:v>
                </c:pt>
                <c:pt idx="11485">
                  <c:v>211.98046875</c:v>
                </c:pt>
                <c:pt idx="11486">
                  <c:v>211.921875</c:v>
                </c:pt>
                <c:pt idx="11487">
                  <c:v>211.953125</c:v>
                </c:pt>
                <c:pt idx="11488">
                  <c:v>211.984375</c:v>
                </c:pt>
                <c:pt idx="11489">
                  <c:v>212.02734375</c:v>
                </c:pt>
                <c:pt idx="11490">
                  <c:v>211.953125</c:v>
                </c:pt>
                <c:pt idx="11491">
                  <c:v>211.921875</c:v>
                </c:pt>
                <c:pt idx="11492">
                  <c:v>211.9765625</c:v>
                </c:pt>
                <c:pt idx="11493">
                  <c:v>212.01953125</c:v>
                </c:pt>
                <c:pt idx="11494">
                  <c:v>211.9453125</c:v>
                </c:pt>
                <c:pt idx="11495">
                  <c:v>211.9765625</c:v>
                </c:pt>
                <c:pt idx="11496">
                  <c:v>212.078125</c:v>
                </c:pt>
                <c:pt idx="11497">
                  <c:v>211.94921875</c:v>
                </c:pt>
                <c:pt idx="11498">
                  <c:v>211.94921875</c:v>
                </c:pt>
                <c:pt idx="11499">
                  <c:v>211.94921875</c:v>
                </c:pt>
                <c:pt idx="11500">
                  <c:v>211.94921875</c:v>
                </c:pt>
                <c:pt idx="11501">
                  <c:v>211.984375</c:v>
                </c:pt>
                <c:pt idx="11502">
                  <c:v>211.9765625</c:v>
                </c:pt>
                <c:pt idx="11503">
                  <c:v>211.9765625</c:v>
                </c:pt>
                <c:pt idx="11504">
                  <c:v>211.95703125</c:v>
                </c:pt>
                <c:pt idx="11505">
                  <c:v>211.94921875</c:v>
                </c:pt>
                <c:pt idx="11506">
                  <c:v>211.94921875</c:v>
                </c:pt>
                <c:pt idx="11507">
                  <c:v>211.94921875</c:v>
                </c:pt>
                <c:pt idx="11508">
                  <c:v>211.94921875</c:v>
                </c:pt>
                <c:pt idx="11509">
                  <c:v>211.91796875</c:v>
                </c:pt>
                <c:pt idx="11510">
                  <c:v>212.015625</c:v>
                </c:pt>
                <c:pt idx="11511">
                  <c:v>212.015625</c:v>
                </c:pt>
                <c:pt idx="11512">
                  <c:v>211.921875</c:v>
                </c:pt>
                <c:pt idx="11513">
                  <c:v>211.99609375</c:v>
                </c:pt>
                <c:pt idx="11514">
                  <c:v>211.984375</c:v>
                </c:pt>
                <c:pt idx="11515">
                  <c:v>212.0234375</c:v>
                </c:pt>
                <c:pt idx="11516">
                  <c:v>211.94921875</c:v>
                </c:pt>
                <c:pt idx="11517">
                  <c:v>211.9609375</c:v>
                </c:pt>
                <c:pt idx="11518">
                  <c:v>211.9453125</c:v>
                </c:pt>
                <c:pt idx="11519">
                  <c:v>211.9453125</c:v>
                </c:pt>
                <c:pt idx="11520">
                  <c:v>211.91796875</c:v>
                </c:pt>
                <c:pt idx="11521">
                  <c:v>211.9921875</c:v>
                </c:pt>
                <c:pt idx="11522">
                  <c:v>211.94921875</c:v>
                </c:pt>
                <c:pt idx="11523">
                  <c:v>211.9921875</c:v>
                </c:pt>
                <c:pt idx="11524">
                  <c:v>211.98828125</c:v>
                </c:pt>
                <c:pt idx="11525">
                  <c:v>211.94921875</c:v>
                </c:pt>
                <c:pt idx="11526">
                  <c:v>211.94921875</c:v>
                </c:pt>
                <c:pt idx="11527">
                  <c:v>211.94921875</c:v>
                </c:pt>
                <c:pt idx="11528">
                  <c:v>211.984375</c:v>
                </c:pt>
                <c:pt idx="11529">
                  <c:v>211.984375</c:v>
                </c:pt>
                <c:pt idx="11530">
                  <c:v>211.9296875</c:v>
                </c:pt>
                <c:pt idx="11531">
                  <c:v>211.9609375</c:v>
                </c:pt>
                <c:pt idx="11532">
                  <c:v>211.9609375</c:v>
                </c:pt>
                <c:pt idx="11533">
                  <c:v>211.92578125</c:v>
                </c:pt>
                <c:pt idx="11534">
                  <c:v>211.984375</c:v>
                </c:pt>
                <c:pt idx="11535">
                  <c:v>211.984375</c:v>
                </c:pt>
                <c:pt idx="11536">
                  <c:v>211.953125</c:v>
                </c:pt>
                <c:pt idx="11537">
                  <c:v>211.984375</c:v>
                </c:pt>
                <c:pt idx="11538">
                  <c:v>211.953125</c:v>
                </c:pt>
                <c:pt idx="11539">
                  <c:v>212</c:v>
                </c:pt>
                <c:pt idx="11540">
                  <c:v>211.98046875</c:v>
                </c:pt>
                <c:pt idx="11541">
                  <c:v>211.98046875</c:v>
                </c:pt>
                <c:pt idx="11542">
                  <c:v>211.94921875</c:v>
                </c:pt>
                <c:pt idx="11543">
                  <c:v>211.94921875</c:v>
                </c:pt>
                <c:pt idx="11544">
                  <c:v>211.94921875</c:v>
                </c:pt>
                <c:pt idx="11545">
                  <c:v>212.0234375</c:v>
                </c:pt>
                <c:pt idx="11546">
                  <c:v>211.98046875</c:v>
                </c:pt>
                <c:pt idx="11547">
                  <c:v>211.984375</c:v>
                </c:pt>
                <c:pt idx="11548">
                  <c:v>211.95703125</c:v>
                </c:pt>
                <c:pt idx="11549">
                  <c:v>211.92578125</c:v>
                </c:pt>
                <c:pt idx="11550">
                  <c:v>212</c:v>
                </c:pt>
                <c:pt idx="11551">
                  <c:v>211.95703125</c:v>
                </c:pt>
                <c:pt idx="11552">
                  <c:v>211.921875</c:v>
                </c:pt>
                <c:pt idx="11553">
                  <c:v>211.953125</c:v>
                </c:pt>
                <c:pt idx="11554">
                  <c:v>211.99609375</c:v>
                </c:pt>
                <c:pt idx="11555">
                  <c:v>211.96484375</c:v>
                </c:pt>
                <c:pt idx="11556">
                  <c:v>211.953125</c:v>
                </c:pt>
                <c:pt idx="11557">
                  <c:v>211.953125</c:v>
                </c:pt>
                <c:pt idx="11558">
                  <c:v>211.921875</c:v>
                </c:pt>
                <c:pt idx="11559">
                  <c:v>211.953125</c:v>
                </c:pt>
                <c:pt idx="11560">
                  <c:v>211.953125</c:v>
                </c:pt>
                <c:pt idx="11561">
                  <c:v>211.94921875</c:v>
                </c:pt>
                <c:pt idx="11562">
                  <c:v>211.94921875</c:v>
                </c:pt>
                <c:pt idx="11563">
                  <c:v>211.91796875</c:v>
                </c:pt>
                <c:pt idx="11564">
                  <c:v>211.94921875</c:v>
                </c:pt>
                <c:pt idx="11565">
                  <c:v>211.94921875</c:v>
                </c:pt>
                <c:pt idx="11566">
                  <c:v>211.921875</c:v>
                </c:pt>
                <c:pt idx="11567">
                  <c:v>211.98828125</c:v>
                </c:pt>
                <c:pt idx="11568">
                  <c:v>211.9765625</c:v>
                </c:pt>
                <c:pt idx="11569">
                  <c:v>211.9453125</c:v>
                </c:pt>
                <c:pt idx="11570">
                  <c:v>211.94921875</c:v>
                </c:pt>
                <c:pt idx="11571">
                  <c:v>211.94921875</c:v>
                </c:pt>
                <c:pt idx="11572">
                  <c:v>211.921875</c:v>
                </c:pt>
                <c:pt idx="11573">
                  <c:v>211.953125</c:v>
                </c:pt>
                <c:pt idx="11574">
                  <c:v>211.98046875</c:v>
                </c:pt>
                <c:pt idx="11575">
                  <c:v>211.984375</c:v>
                </c:pt>
                <c:pt idx="11576">
                  <c:v>211.953125</c:v>
                </c:pt>
                <c:pt idx="11577">
                  <c:v>211.9921875</c:v>
                </c:pt>
                <c:pt idx="11578">
                  <c:v>211.9921875</c:v>
                </c:pt>
                <c:pt idx="11579">
                  <c:v>211.94921875</c:v>
                </c:pt>
                <c:pt idx="11580">
                  <c:v>211.98046875</c:v>
                </c:pt>
                <c:pt idx="11581">
                  <c:v>211.98828125</c:v>
                </c:pt>
                <c:pt idx="11582">
                  <c:v>211.91796875</c:v>
                </c:pt>
                <c:pt idx="11583">
                  <c:v>211.94921875</c:v>
                </c:pt>
                <c:pt idx="11584">
                  <c:v>211.94921875</c:v>
                </c:pt>
                <c:pt idx="11585">
                  <c:v>211.921875</c:v>
                </c:pt>
                <c:pt idx="11586">
                  <c:v>211.9921875</c:v>
                </c:pt>
                <c:pt idx="11587">
                  <c:v>211.953125</c:v>
                </c:pt>
                <c:pt idx="11588">
                  <c:v>211.953125</c:v>
                </c:pt>
                <c:pt idx="11589">
                  <c:v>211.98046875</c:v>
                </c:pt>
                <c:pt idx="11590">
                  <c:v>212.01953125</c:v>
                </c:pt>
                <c:pt idx="11591">
                  <c:v>211.94921875</c:v>
                </c:pt>
                <c:pt idx="11592">
                  <c:v>211.9453125</c:v>
                </c:pt>
                <c:pt idx="11593">
                  <c:v>211.9453125</c:v>
                </c:pt>
                <c:pt idx="11594">
                  <c:v>211.984375</c:v>
                </c:pt>
                <c:pt idx="11595">
                  <c:v>211.9453125</c:v>
                </c:pt>
                <c:pt idx="11596">
                  <c:v>211.9609375</c:v>
                </c:pt>
                <c:pt idx="11597">
                  <c:v>211.94921875</c:v>
                </c:pt>
                <c:pt idx="11598">
                  <c:v>211.94921875</c:v>
                </c:pt>
                <c:pt idx="11599">
                  <c:v>211.921875</c:v>
                </c:pt>
                <c:pt idx="11600">
                  <c:v>211.953125</c:v>
                </c:pt>
                <c:pt idx="11601">
                  <c:v>211.953125</c:v>
                </c:pt>
                <c:pt idx="11602">
                  <c:v>212.03125</c:v>
                </c:pt>
                <c:pt idx="11603">
                  <c:v>211.953125</c:v>
                </c:pt>
                <c:pt idx="11604">
                  <c:v>211.953125</c:v>
                </c:pt>
                <c:pt idx="11605">
                  <c:v>211.953125</c:v>
                </c:pt>
                <c:pt idx="11606">
                  <c:v>211.953125</c:v>
                </c:pt>
                <c:pt idx="11607">
                  <c:v>211.96484375</c:v>
                </c:pt>
                <c:pt idx="11608">
                  <c:v>211.94921875</c:v>
                </c:pt>
                <c:pt idx="11609">
                  <c:v>211.94921875</c:v>
                </c:pt>
                <c:pt idx="11610">
                  <c:v>211.9453125</c:v>
                </c:pt>
                <c:pt idx="11611">
                  <c:v>211.9453125</c:v>
                </c:pt>
                <c:pt idx="11612">
                  <c:v>211.91796875</c:v>
                </c:pt>
                <c:pt idx="11613">
                  <c:v>211.94921875</c:v>
                </c:pt>
                <c:pt idx="11614">
                  <c:v>211.98046875</c:v>
                </c:pt>
                <c:pt idx="11615">
                  <c:v>212.015625</c:v>
                </c:pt>
                <c:pt idx="11616">
                  <c:v>211.94921875</c:v>
                </c:pt>
                <c:pt idx="11617">
                  <c:v>211.94921875</c:v>
                </c:pt>
                <c:pt idx="11618">
                  <c:v>212.015625</c:v>
                </c:pt>
                <c:pt idx="11619">
                  <c:v>211.98046875</c:v>
                </c:pt>
                <c:pt idx="11620">
                  <c:v>211.92578125</c:v>
                </c:pt>
                <c:pt idx="11621">
                  <c:v>211.95703125</c:v>
                </c:pt>
                <c:pt idx="11622">
                  <c:v>211.95703125</c:v>
                </c:pt>
                <c:pt idx="11623">
                  <c:v>211.92578125</c:v>
                </c:pt>
                <c:pt idx="11624">
                  <c:v>211.953125</c:v>
                </c:pt>
                <c:pt idx="11625">
                  <c:v>211.953125</c:v>
                </c:pt>
                <c:pt idx="11626">
                  <c:v>211.921875</c:v>
                </c:pt>
                <c:pt idx="11627">
                  <c:v>211.953125</c:v>
                </c:pt>
                <c:pt idx="11628">
                  <c:v>211.9921875</c:v>
                </c:pt>
                <c:pt idx="11629">
                  <c:v>211.953125</c:v>
                </c:pt>
                <c:pt idx="11630">
                  <c:v>211.953125</c:v>
                </c:pt>
                <c:pt idx="11631">
                  <c:v>211.953125</c:v>
                </c:pt>
                <c:pt idx="11632">
                  <c:v>211.94921875</c:v>
                </c:pt>
                <c:pt idx="11633">
                  <c:v>211.94921875</c:v>
                </c:pt>
                <c:pt idx="11634">
                  <c:v>211.921875</c:v>
                </c:pt>
                <c:pt idx="11635">
                  <c:v>211.953125</c:v>
                </c:pt>
                <c:pt idx="11636">
                  <c:v>211.953125</c:v>
                </c:pt>
                <c:pt idx="11637">
                  <c:v>211.95703125</c:v>
                </c:pt>
                <c:pt idx="11638">
                  <c:v>212.00390625</c:v>
                </c:pt>
                <c:pt idx="11639">
                  <c:v>211.953125</c:v>
                </c:pt>
                <c:pt idx="11640">
                  <c:v>211.99609375</c:v>
                </c:pt>
                <c:pt idx="11641">
                  <c:v>211.9921875</c:v>
                </c:pt>
                <c:pt idx="11642">
                  <c:v>211.98828125</c:v>
                </c:pt>
                <c:pt idx="11643">
                  <c:v>211.984375</c:v>
                </c:pt>
                <c:pt idx="11644">
                  <c:v>211.9921875</c:v>
                </c:pt>
                <c:pt idx="11645">
                  <c:v>211.94921875</c:v>
                </c:pt>
                <c:pt idx="11646">
                  <c:v>211.94921875</c:v>
                </c:pt>
                <c:pt idx="11647">
                  <c:v>211.9921875</c:v>
                </c:pt>
                <c:pt idx="11648">
                  <c:v>211.9765625</c:v>
                </c:pt>
                <c:pt idx="11649">
                  <c:v>211.9765625</c:v>
                </c:pt>
                <c:pt idx="11650">
                  <c:v>211.9765625</c:v>
                </c:pt>
                <c:pt idx="11651">
                  <c:v>211.9765625</c:v>
                </c:pt>
                <c:pt idx="11652">
                  <c:v>211.94921875</c:v>
                </c:pt>
                <c:pt idx="11653">
                  <c:v>211.94921875</c:v>
                </c:pt>
                <c:pt idx="11654">
                  <c:v>211.9921875</c:v>
                </c:pt>
                <c:pt idx="11655">
                  <c:v>211.94921875</c:v>
                </c:pt>
                <c:pt idx="11656">
                  <c:v>211.9921875</c:v>
                </c:pt>
                <c:pt idx="11657">
                  <c:v>211.9453125</c:v>
                </c:pt>
                <c:pt idx="11658">
                  <c:v>211.9453125</c:v>
                </c:pt>
                <c:pt idx="11659">
                  <c:v>211.9140625</c:v>
                </c:pt>
                <c:pt idx="11660">
                  <c:v>211.98828125</c:v>
                </c:pt>
                <c:pt idx="11661">
                  <c:v>211.94140625</c:v>
                </c:pt>
                <c:pt idx="11662">
                  <c:v>211.9140625</c:v>
                </c:pt>
                <c:pt idx="11663">
                  <c:v>211.9375</c:v>
                </c:pt>
                <c:pt idx="11664">
                  <c:v>211.9375</c:v>
                </c:pt>
                <c:pt idx="11665">
                  <c:v>211.984375</c:v>
                </c:pt>
                <c:pt idx="11666">
                  <c:v>211.94140625</c:v>
                </c:pt>
                <c:pt idx="11667">
                  <c:v>211.94140625</c:v>
                </c:pt>
                <c:pt idx="11668">
                  <c:v>211.91796875</c:v>
                </c:pt>
                <c:pt idx="11669">
                  <c:v>211.9921875</c:v>
                </c:pt>
                <c:pt idx="11670">
                  <c:v>212.078125</c:v>
                </c:pt>
                <c:pt idx="11671">
                  <c:v>211.9453125</c:v>
                </c:pt>
                <c:pt idx="11672">
                  <c:v>211.97265625</c:v>
                </c:pt>
                <c:pt idx="11673">
                  <c:v>211.9453125</c:v>
                </c:pt>
                <c:pt idx="11674">
                  <c:v>211.94140625</c:v>
                </c:pt>
                <c:pt idx="11675">
                  <c:v>211.984375</c:v>
                </c:pt>
                <c:pt idx="11676">
                  <c:v>211.9453125</c:v>
                </c:pt>
                <c:pt idx="11677">
                  <c:v>212.015625</c:v>
                </c:pt>
                <c:pt idx="11678">
                  <c:v>212.01953125</c:v>
                </c:pt>
                <c:pt idx="11679">
                  <c:v>211.9453125</c:v>
                </c:pt>
                <c:pt idx="11680">
                  <c:v>211.9453125</c:v>
                </c:pt>
                <c:pt idx="11681">
                  <c:v>211.9453125</c:v>
                </c:pt>
                <c:pt idx="11682">
                  <c:v>211.984375</c:v>
                </c:pt>
                <c:pt idx="11683">
                  <c:v>211.9453125</c:v>
                </c:pt>
                <c:pt idx="11684">
                  <c:v>211.9453125</c:v>
                </c:pt>
                <c:pt idx="11685">
                  <c:v>211.9453125</c:v>
                </c:pt>
                <c:pt idx="11686">
                  <c:v>211.9453125</c:v>
                </c:pt>
                <c:pt idx="11687">
                  <c:v>211.9140625</c:v>
                </c:pt>
                <c:pt idx="11688">
                  <c:v>211.9765625</c:v>
                </c:pt>
                <c:pt idx="11689">
                  <c:v>212.01953125</c:v>
                </c:pt>
                <c:pt idx="11690">
                  <c:v>211.91796875</c:v>
                </c:pt>
                <c:pt idx="11691">
                  <c:v>211.94921875</c:v>
                </c:pt>
                <c:pt idx="11692">
                  <c:v>212.01953125</c:v>
                </c:pt>
                <c:pt idx="11693">
                  <c:v>212.01953125</c:v>
                </c:pt>
                <c:pt idx="11694">
                  <c:v>211.9765625</c:v>
                </c:pt>
                <c:pt idx="11695">
                  <c:v>212.01953125</c:v>
                </c:pt>
                <c:pt idx="11696">
                  <c:v>211.9765625</c:v>
                </c:pt>
                <c:pt idx="11697">
                  <c:v>212.01953125</c:v>
                </c:pt>
                <c:pt idx="11698">
                  <c:v>211.953125</c:v>
                </c:pt>
                <c:pt idx="11699">
                  <c:v>211.953125</c:v>
                </c:pt>
                <c:pt idx="11700">
                  <c:v>211.99609375</c:v>
                </c:pt>
                <c:pt idx="11701">
                  <c:v>211.953125</c:v>
                </c:pt>
                <c:pt idx="11702">
                  <c:v>211.9921875</c:v>
                </c:pt>
                <c:pt idx="11703">
                  <c:v>211.95703125</c:v>
                </c:pt>
                <c:pt idx="11704">
                  <c:v>211.95703125</c:v>
                </c:pt>
                <c:pt idx="11705">
                  <c:v>211.92578125</c:v>
                </c:pt>
                <c:pt idx="11706">
                  <c:v>211.99609375</c:v>
                </c:pt>
                <c:pt idx="11707">
                  <c:v>211.95703125</c:v>
                </c:pt>
                <c:pt idx="11708">
                  <c:v>211.92578125</c:v>
                </c:pt>
                <c:pt idx="11709">
                  <c:v>211.95703125</c:v>
                </c:pt>
                <c:pt idx="11710">
                  <c:v>211.95703125</c:v>
                </c:pt>
                <c:pt idx="11711">
                  <c:v>211.92578125</c:v>
                </c:pt>
                <c:pt idx="11712">
                  <c:v>211.95703125</c:v>
                </c:pt>
                <c:pt idx="11713">
                  <c:v>212</c:v>
                </c:pt>
                <c:pt idx="11714">
                  <c:v>211.95703125</c:v>
                </c:pt>
                <c:pt idx="11715">
                  <c:v>211.99609375</c:v>
                </c:pt>
                <c:pt idx="11716">
                  <c:v>211.953125</c:v>
                </c:pt>
                <c:pt idx="11717">
                  <c:v>211.984375</c:v>
                </c:pt>
                <c:pt idx="11718">
                  <c:v>211.95703125</c:v>
                </c:pt>
                <c:pt idx="11719">
                  <c:v>211.953125</c:v>
                </c:pt>
                <c:pt idx="11720">
                  <c:v>212.0234375</c:v>
                </c:pt>
                <c:pt idx="11721">
                  <c:v>211.953125</c:v>
                </c:pt>
                <c:pt idx="11722">
                  <c:v>211.94921875</c:v>
                </c:pt>
                <c:pt idx="11723">
                  <c:v>211.94921875</c:v>
                </c:pt>
                <c:pt idx="11724">
                  <c:v>211.921875</c:v>
                </c:pt>
                <c:pt idx="11725">
                  <c:v>211.94921875</c:v>
                </c:pt>
                <c:pt idx="11726">
                  <c:v>211.94921875</c:v>
                </c:pt>
                <c:pt idx="11727">
                  <c:v>211.98828125</c:v>
                </c:pt>
                <c:pt idx="11728">
                  <c:v>211.98046875</c:v>
                </c:pt>
                <c:pt idx="11729">
                  <c:v>211.953125</c:v>
                </c:pt>
                <c:pt idx="11730">
                  <c:v>211.9921875</c:v>
                </c:pt>
                <c:pt idx="11731">
                  <c:v>211.953125</c:v>
                </c:pt>
                <c:pt idx="11732">
                  <c:v>211.953125</c:v>
                </c:pt>
                <c:pt idx="11733">
                  <c:v>211.953125</c:v>
                </c:pt>
                <c:pt idx="11734">
                  <c:v>211.953125</c:v>
                </c:pt>
                <c:pt idx="11735">
                  <c:v>211.953125</c:v>
                </c:pt>
                <c:pt idx="11736">
                  <c:v>211.92578125</c:v>
                </c:pt>
                <c:pt idx="11737">
                  <c:v>211.953125</c:v>
                </c:pt>
                <c:pt idx="11738">
                  <c:v>211.953125</c:v>
                </c:pt>
                <c:pt idx="11739">
                  <c:v>211.921875</c:v>
                </c:pt>
                <c:pt idx="11740">
                  <c:v>211.98046875</c:v>
                </c:pt>
                <c:pt idx="11741">
                  <c:v>211.98046875</c:v>
                </c:pt>
                <c:pt idx="11742">
                  <c:v>211.921875</c:v>
                </c:pt>
                <c:pt idx="11743">
                  <c:v>211.953125</c:v>
                </c:pt>
                <c:pt idx="11744">
                  <c:v>211.98046875</c:v>
                </c:pt>
                <c:pt idx="11745">
                  <c:v>212.02734375</c:v>
                </c:pt>
                <c:pt idx="11746">
                  <c:v>211.953125</c:v>
                </c:pt>
                <c:pt idx="11747">
                  <c:v>211.921875</c:v>
                </c:pt>
                <c:pt idx="11748">
                  <c:v>211.98046875</c:v>
                </c:pt>
                <c:pt idx="11749">
                  <c:v>211.98046875</c:v>
                </c:pt>
                <c:pt idx="11750">
                  <c:v>211.921875</c:v>
                </c:pt>
                <c:pt idx="11751">
                  <c:v>211.953125</c:v>
                </c:pt>
                <c:pt idx="11752">
                  <c:v>211.953125</c:v>
                </c:pt>
                <c:pt idx="11753">
                  <c:v>211.99609375</c:v>
                </c:pt>
                <c:pt idx="11754">
                  <c:v>211.98046875</c:v>
                </c:pt>
                <c:pt idx="11755">
                  <c:v>211.98046875</c:v>
                </c:pt>
                <c:pt idx="11756">
                  <c:v>211.953125</c:v>
                </c:pt>
                <c:pt idx="11757">
                  <c:v>211.953125</c:v>
                </c:pt>
                <c:pt idx="11758">
                  <c:v>211.92578125</c:v>
                </c:pt>
                <c:pt idx="11759">
                  <c:v>211.95703125</c:v>
                </c:pt>
                <c:pt idx="11760">
                  <c:v>211.95703125</c:v>
                </c:pt>
                <c:pt idx="11761">
                  <c:v>211.92578125</c:v>
                </c:pt>
                <c:pt idx="11762">
                  <c:v>212.02734375</c:v>
                </c:pt>
                <c:pt idx="11763">
                  <c:v>211.984375</c:v>
                </c:pt>
                <c:pt idx="11764">
                  <c:v>211.953125</c:v>
                </c:pt>
                <c:pt idx="11765">
                  <c:v>211.953125</c:v>
                </c:pt>
                <c:pt idx="11766">
                  <c:v>211.94921875</c:v>
                </c:pt>
                <c:pt idx="11767">
                  <c:v>211.98046875</c:v>
                </c:pt>
                <c:pt idx="11768">
                  <c:v>211.9921875</c:v>
                </c:pt>
                <c:pt idx="11769">
                  <c:v>211.99609375</c:v>
                </c:pt>
                <c:pt idx="11770">
                  <c:v>211.953125</c:v>
                </c:pt>
                <c:pt idx="11771">
                  <c:v>211.953125</c:v>
                </c:pt>
                <c:pt idx="11772">
                  <c:v>212.0234375</c:v>
                </c:pt>
                <c:pt idx="11773">
                  <c:v>212.0234375</c:v>
                </c:pt>
                <c:pt idx="11774">
                  <c:v>211.95703125</c:v>
                </c:pt>
                <c:pt idx="11775">
                  <c:v>211.95703125</c:v>
                </c:pt>
                <c:pt idx="11776">
                  <c:v>211.92578125</c:v>
                </c:pt>
                <c:pt idx="11777">
                  <c:v>211.953125</c:v>
                </c:pt>
                <c:pt idx="11778">
                  <c:v>211.99609375</c:v>
                </c:pt>
                <c:pt idx="11779">
                  <c:v>212.0859375</c:v>
                </c:pt>
                <c:pt idx="11780">
                  <c:v>212.08984375</c:v>
                </c:pt>
                <c:pt idx="11781">
                  <c:v>212.08984375</c:v>
                </c:pt>
                <c:pt idx="11782">
                  <c:v>211.98828125</c:v>
                </c:pt>
                <c:pt idx="11783">
                  <c:v>211.98828125</c:v>
                </c:pt>
                <c:pt idx="11784">
                  <c:v>212.03125</c:v>
                </c:pt>
                <c:pt idx="11785">
                  <c:v>211.95703125</c:v>
                </c:pt>
                <c:pt idx="11786">
                  <c:v>211.95703125</c:v>
                </c:pt>
                <c:pt idx="11787">
                  <c:v>211.98828125</c:v>
                </c:pt>
                <c:pt idx="11788">
                  <c:v>211.95703125</c:v>
                </c:pt>
                <c:pt idx="11789">
                  <c:v>211.92578125</c:v>
                </c:pt>
                <c:pt idx="11790">
                  <c:v>211.953125</c:v>
                </c:pt>
                <c:pt idx="11791">
                  <c:v>211.953125</c:v>
                </c:pt>
                <c:pt idx="11792">
                  <c:v>211.953125</c:v>
                </c:pt>
                <c:pt idx="11793">
                  <c:v>211.953125</c:v>
                </c:pt>
                <c:pt idx="11794">
                  <c:v>211.92578125</c:v>
                </c:pt>
                <c:pt idx="11795">
                  <c:v>211.953125</c:v>
                </c:pt>
                <c:pt idx="11796">
                  <c:v>212.0234375</c:v>
                </c:pt>
                <c:pt idx="11797">
                  <c:v>211.984375</c:v>
                </c:pt>
                <c:pt idx="11798">
                  <c:v>211.953125</c:v>
                </c:pt>
                <c:pt idx="11799">
                  <c:v>211.92578125</c:v>
                </c:pt>
                <c:pt idx="11800">
                  <c:v>211.98046875</c:v>
                </c:pt>
                <c:pt idx="11801">
                  <c:v>211.98046875</c:v>
                </c:pt>
                <c:pt idx="11802">
                  <c:v>211.94921875</c:v>
                </c:pt>
                <c:pt idx="11803">
                  <c:v>211.9921875</c:v>
                </c:pt>
                <c:pt idx="11804">
                  <c:v>211.921875</c:v>
                </c:pt>
                <c:pt idx="11805">
                  <c:v>211.99609375</c:v>
                </c:pt>
                <c:pt idx="11806">
                  <c:v>211.94921875</c:v>
                </c:pt>
                <c:pt idx="11807">
                  <c:v>211.91796875</c:v>
                </c:pt>
                <c:pt idx="11808">
                  <c:v>211.98828125</c:v>
                </c:pt>
                <c:pt idx="11809">
                  <c:v>211.984375</c:v>
                </c:pt>
                <c:pt idx="11810">
                  <c:v>211.94921875</c:v>
                </c:pt>
                <c:pt idx="11811">
                  <c:v>211.94921875</c:v>
                </c:pt>
                <c:pt idx="11812">
                  <c:v>211.921875</c:v>
                </c:pt>
                <c:pt idx="11813">
                  <c:v>211.98828125</c:v>
                </c:pt>
                <c:pt idx="11814">
                  <c:v>211.94921875</c:v>
                </c:pt>
                <c:pt idx="11815">
                  <c:v>211.98828125</c:v>
                </c:pt>
                <c:pt idx="11816">
                  <c:v>211.94921875</c:v>
                </c:pt>
                <c:pt idx="11817">
                  <c:v>211.98828125</c:v>
                </c:pt>
                <c:pt idx="11818">
                  <c:v>211.99609375</c:v>
                </c:pt>
                <c:pt idx="11819">
                  <c:v>211.9921875</c:v>
                </c:pt>
                <c:pt idx="11820">
                  <c:v>211.9453125</c:v>
                </c:pt>
                <c:pt idx="11821">
                  <c:v>211.97265625</c:v>
                </c:pt>
                <c:pt idx="11822">
                  <c:v>211.9453125</c:v>
                </c:pt>
                <c:pt idx="11823">
                  <c:v>211.91796875</c:v>
                </c:pt>
                <c:pt idx="11824">
                  <c:v>211.9765625</c:v>
                </c:pt>
                <c:pt idx="11825">
                  <c:v>211.9765625</c:v>
                </c:pt>
                <c:pt idx="11826">
                  <c:v>211.921875</c:v>
                </c:pt>
                <c:pt idx="11827">
                  <c:v>211.94921875</c:v>
                </c:pt>
                <c:pt idx="11828">
                  <c:v>211.94921875</c:v>
                </c:pt>
                <c:pt idx="11829">
                  <c:v>211.953125</c:v>
                </c:pt>
                <c:pt idx="11830">
                  <c:v>211.953125</c:v>
                </c:pt>
                <c:pt idx="11831">
                  <c:v>211.96875</c:v>
                </c:pt>
                <c:pt idx="11832">
                  <c:v>211.98046875</c:v>
                </c:pt>
                <c:pt idx="11833">
                  <c:v>211.98046875</c:v>
                </c:pt>
                <c:pt idx="11834">
                  <c:v>211.91796875</c:v>
                </c:pt>
                <c:pt idx="11835">
                  <c:v>211.9453125</c:v>
                </c:pt>
                <c:pt idx="11836">
                  <c:v>211.9453125</c:v>
                </c:pt>
                <c:pt idx="11837">
                  <c:v>211.9453125</c:v>
                </c:pt>
                <c:pt idx="11838">
                  <c:v>211.9453125</c:v>
                </c:pt>
                <c:pt idx="11839">
                  <c:v>211.91796875</c:v>
                </c:pt>
                <c:pt idx="11840">
                  <c:v>211.9453125</c:v>
                </c:pt>
                <c:pt idx="11841">
                  <c:v>211.98828125</c:v>
                </c:pt>
                <c:pt idx="11842">
                  <c:v>211.91796875</c:v>
                </c:pt>
                <c:pt idx="11843">
                  <c:v>211.9921875</c:v>
                </c:pt>
                <c:pt idx="11844">
                  <c:v>211.98046875</c:v>
                </c:pt>
                <c:pt idx="11845">
                  <c:v>212.015625</c:v>
                </c:pt>
                <c:pt idx="11846">
                  <c:v>211.94921875</c:v>
                </c:pt>
                <c:pt idx="11847">
                  <c:v>211.94921875</c:v>
                </c:pt>
                <c:pt idx="11848">
                  <c:v>211.94921875</c:v>
                </c:pt>
                <c:pt idx="11849">
                  <c:v>211.94921875</c:v>
                </c:pt>
                <c:pt idx="11850">
                  <c:v>211.96484375</c:v>
                </c:pt>
                <c:pt idx="11851">
                  <c:v>211.953125</c:v>
                </c:pt>
                <c:pt idx="11852">
                  <c:v>211.953125</c:v>
                </c:pt>
                <c:pt idx="11853">
                  <c:v>211.99609375</c:v>
                </c:pt>
                <c:pt idx="11854">
                  <c:v>211.94921875</c:v>
                </c:pt>
                <c:pt idx="11855">
                  <c:v>211.98828125</c:v>
                </c:pt>
                <c:pt idx="11856">
                  <c:v>211.921875</c:v>
                </c:pt>
                <c:pt idx="11857">
                  <c:v>211.953125</c:v>
                </c:pt>
                <c:pt idx="11858">
                  <c:v>212.01953125</c:v>
                </c:pt>
                <c:pt idx="11859">
                  <c:v>211.98046875</c:v>
                </c:pt>
                <c:pt idx="11860">
                  <c:v>211.94921875</c:v>
                </c:pt>
                <c:pt idx="11861">
                  <c:v>211.94921875</c:v>
                </c:pt>
                <c:pt idx="11862">
                  <c:v>211.98046875</c:v>
                </c:pt>
                <c:pt idx="11863">
                  <c:v>211.98046875</c:v>
                </c:pt>
                <c:pt idx="11864">
                  <c:v>211.99609375</c:v>
                </c:pt>
                <c:pt idx="11865">
                  <c:v>211.95703125</c:v>
                </c:pt>
                <c:pt idx="11866">
                  <c:v>211.95703125</c:v>
                </c:pt>
                <c:pt idx="11867">
                  <c:v>211.95703125</c:v>
                </c:pt>
                <c:pt idx="11868">
                  <c:v>212</c:v>
                </c:pt>
                <c:pt idx="11869">
                  <c:v>211.9921875</c:v>
                </c:pt>
                <c:pt idx="11870">
                  <c:v>211.953125</c:v>
                </c:pt>
                <c:pt idx="11871">
                  <c:v>211.99609375</c:v>
                </c:pt>
                <c:pt idx="11872">
                  <c:v>211.97265625</c:v>
                </c:pt>
                <c:pt idx="11873">
                  <c:v>211.97265625</c:v>
                </c:pt>
                <c:pt idx="11874">
                  <c:v>211.9140625</c:v>
                </c:pt>
                <c:pt idx="11875">
                  <c:v>211.94140625</c:v>
                </c:pt>
                <c:pt idx="11876">
                  <c:v>211.97265625</c:v>
                </c:pt>
                <c:pt idx="11877">
                  <c:v>211.94921875</c:v>
                </c:pt>
                <c:pt idx="11878">
                  <c:v>211.9765625</c:v>
                </c:pt>
                <c:pt idx="11879">
                  <c:v>211.9765625</c:v>
                </c:pt>
                <c:pt idx="11880">
                  <c:v>212.015625</c:v>
                </c:pt>
                <c:pt idx="11881">
                  <c:v>212.01953125</c:v>
                </c:pt>
                <c:pt idx="11882">
                  <c:v>211.99609375</c:v>
                </c:pt>
                <c:pt idx="11883">
                  <c:v>211.95703125</c:v>
                </c:pt>
                <c:pt idx="11884">
                  <c:v>211.984375</c:v>
                </c:pt>
                <c:pt idx="11885">
                  <c:v>212.01953125</c:v>
                </c:pt>
                <c:pt idx="11886">
                  <c:v>211.953125</c:v>
                </c:pt>
                <c:pt idx="11887">
                  <c:v>211.953125</c:v>
                </c:pt>
                <c:pt idx="11888">
                  <c:v>212.08203125</c:v>
                </c:pt>
                <c:pt idx="11889">
                  <c:v>211.9921875</c:v>
                </c:pt>
                <c:pt idx="11890">
                  <c:v>211.94921875</c:v>
                </c:pt>
                <c:pt idx="11891">
                  <c:v>211.921875</c:v>
                </c:pt>
                <c:pt idx="11892">
                  <c:v>211.953125</c:v>
                </c:pt>
                <c:pt idx="11893">
                  <c:v>211.953125</c:v>
                </c:pt>
                <c:pt idx="11894">
                  <c:v>211.984375</c:v>
                </c:pt>
                <c:pt idx="11895">
                  <c:v>211.984375</c:v>
                </c:pt>
                <c:pt idx="11896">
                  <c:v>211.96484375</c:v>
                </c:pt>
                <c:pt idx="11897">
                  <c:v>211.94921875</c:v>
                </c:pt>
                <c:pt idx="11898">
                  <c:v>211.9921875</c:v>
                </c:pt>
                <c:pt idx="11899">
                  <c:v>211.91796875</c:v>
                </c:pt>
                <c:pt idx="11900">
                  <c:v>211.9453125</c:v>
                </c:pt>
                <c:pt idx="11901">
                  <c:v>211.9453125</c:v>
                </c:pt>
                <c:pt idx="11902">
                  <c:v>211.953125</c:v>
                </c:pt>
                <c:pt idx="11903">
                  <c:v>211.953125</c:v>
                </c:pt>
                <c:pt idx="11904">
                  <c:v>211.921875</c:v>
                </c:pt>
                <c:pt idx="11905">
                  <c:v>211.94921875</c:v>
                </c:pt>
                <c:pt idx="11906">
                  <c:v>212.015625</c:v>
                </c:pt>
                <c:pt idx="11907">
                  <c:v>211.94921875</c:v>
                </c:pt>
                <c:pt idx="11908">
                  <c:v>211.9921875</c:v>
                </c:pt>
                <c:pt idx="11909">
                  <c:v>211.953125</c:v>
                </c:pt>
                <c:pt idx="11910">
                  <c:v>211.921875</c:v>
                </c:pt>
                <c:pt idx="11911">
                  <c:v>211.953125</c:v>
                </c:pt>
                <c:pt idx="11912">
                  <c:v>211.953125</c:v>
                </c:pt>
                <c:pt idx="11913">
                  <c:v>211.9921875</c:v>
                </c:pt>
                <c:pt idx="11914">
                  <c:v>211.953125</c:v>
                </c:pt>
                <c:pt idx="11915">
                  <c:v>211.953125</c:v>
                </c:pt>
                <c:pt idx="11916">
                  <c:v>211.921875</c:v>
                </c:pt>
                <c:pt idx="11917">
                  <c:v>211.9921875</c:v>
                </c:pt>
                <c:pt idx="11918">
                  <c:v>211.98046875</c:v>
                </c:pt>
                <c:pt idx="11919">
                  <c:v>211.9765625</c:v>
                </c:pt>
                <c:pt idx="11920">
                  <c:v>211.98828125</c:v>
                </c:pt>
                <c:pt idx="11921">
                  <c:v>211.91796875</c:v>
                </c:pt>
                <c:pt idx="11922">
                  <c:v>211.9921875</c:v>
                </c:pt>
                <c:pt idx="11923">
                  <c:v>211.94921875</c:v>
                </c:pt>
                <c:pt idx="11924">
                  <c:v>211.98046875</c:v>
                </c:pt>
                <c:pt idx="11925">
                  <c:v>212.0234375</c:v>
                </c:pt>
                <c:pt idx="11926">
                  <c:v>211.953125</c:v>
                </c:pt>
                <c:pt idx="11927">
                  <c:v>211.94921875</c:v>
                </c:pt>
                <c:pt idx="11928">
                  <c:v>211.94921875</c:v>
                </c:pt>
                <c:pt idx="11929">
                  <c:v>211.94921875</c:v>
                </c:pt>
                <c:pt idx="11930">
                  <c:v>211.921875</c:v>
                </c:pt>
                <c:pt idx="11931">
                  <c:v>211.9921875</c:v>
                </c:pt>
                <c:pt idx="11932">
                  <c:v>212.02734375</c:v>
                </c:pt>
                <c:pt idx="11933">
                  <c:v>211.984375</c:v>
                </c:pt>
                <c:pt idx="11934">
                  <c:v>212.03125</c:v>
                </c:pt>
                <c:pt idx="11935">
                  <c:v>212.03125</c:v>
                </c:pt>
                <c:pt idx="11936">
                  <c:v>211.95703125</c:v>
                </c:pt>
                <c:pt idx="11937">
                  <c:v>211.95703125</c:v>
                </c:pt>
                <c:pt idx="11938">
                  <c:v>211.95703125</c:v>
                </c:pt>
                <c:pt idx="11939">
                  <c:v>211.953125</c:v>
                </c:pt>
                <c:pt idx="11940">
                  <c:v>211.953125</c:v>
                </c:pt>
                <c:pt idx="11941">
                  <c:v>211.9921875</c:v>
                </c:pt>
                <c:pt idx="11942">
                  <c:v>211.98046875</c:v>
                </c:pt>
                <c:pt idx="11943">
                  <c:v>211.98046875</c:v>
                </c:pt>
                <c:pt idx="11944">
                  <c:v>211.953125</c:v>
                </c:pt>
                <c:pt idx="11945">
                  <c:v>211.98046875</c:v>
                </c:pt>
                <c:pt idx="11946">
                  <c:v>212.02734375</c:v>
                </c:pt>
                <c:pt idx="11947">
                  <c:v>211.9765625</c:v>
                </c:pt>
                <c:pt idx="11948">
                  <c:v>211.9921875</c:v>
                </c:pt>
                <c:pt idx="11949">
                  <c:v>211.94921875</c:v>
                </c:pt>
                <c:pt idx="11950">
                  <c:v>211.94921875</c:v>
                </c:pt>
                <c:pt idx="11951">
                  <c:v>211.921875</c:v>
                </c:pt>
                <c:pt idx="11952">
                  <c:v>211.953125</c:v>
                </c:pt>
                <c:pt idx="11953">
                  <c:v>211.99609375</c:v>
                </c:pt>
                <c:pt idx="11954">
                  <c:v>211.953125</c:v>
                </c:pt>
                <c:pt idx="11955">
                  <c:v>211.99609375</c:v>
                </c:pt>
                <c:pt idx="11956">
                  <c:v>211.98046875</c:v>
                </c:pt>
                <c:pt idx="11957">
                  <c:v>212.02734375</c:v>
                </c:pt>
                <c:pt idx="11958">
                  <c:v>211.921875</c:v>
                </c:pt>
                <c:pt idx="11959">
                  <c:v>211.953125</c:v>
                </c:pt>
                <c:pt idx="11960">
                  <c:v>211.953125</c:v>
                </c:pt>
                <c:pt idx="11961">
                  <c:v>211.94921875</c:v>
                </c:pt>
                <c:pt idx="11962">
                  <c:v>211.94921875</c:v>
                </c:pt>
                <c:pt idx="11963">
                  <c:v>211.94921875</c:v>
                </c:pt>
                <c:pt idx="11964">
                  <c:v>212.01953125</c:v>
                </c:pt>
                <c:pt idx="11965">
                  <c:v>212.0234375</c:v>
                </c:pt>
                <c:pt idx="11966">
                  <c:v>212.01953125</c:v>
                </c:pt>
                <c:pt idx="11967">
                  <c:v>211.98046875</c:v>
                </c:pt>
                <c:pt idx="11968">
                  <c:v>211.953125</c:v>
                </c:pt>
                <c:pt idx="11969">
                  <c:v>211.9921875</c:v>
                </c:pt>
                <c:pt idx="11970">
                  <c:v>212.01953125</c:v>
                </c:pt>
                <c:pt idx="11971">
                  <c:v>211.98046875</c:v>
                </c:pt>
                <c:pt idx="11972">
                  <c:v>211.94921875</c:v>
                </c:pt>
                <c:pt idx="11973">
                  <c:v>211.94921875</c:v>
                </c:pt>
                <c:pt idx="11974">
                  <c:v>211.94921875</c:v>
                </c:pt>
                <c:pt idx="11975">
                  <c:v>211.94921875</c:v>
                </c:pt>
                <c:pt idx="11976">
                  <c:v>211.9765625</c:v>
                </c:pt>
                <c:pt idx="11977">
                  <c:v>211.98046875</c:v>
                </c:pt>
                <c:pt idx="11978">
                  <c:v>211.953125</c:v>
                </c:pt>
                <c:pt idx="11979">
                  <c:v>211.94921875</c:v>
                </c:pt>
                <c:pt idx="11980">
                  <c:v>211.97265625</c:v>
                </c:pt>
                <c:pt idx="11981">
                  <c:v>211.97265625</c:v>
                </c:pt>
                <c:pt idx="11982">
                  <c:v>211.94140625</c:v>
                </c:pt>
                <c:pt idx="11983">
                  <c:v>211.94140625</c:v>
                </c:pt>
                <c:pt idx="11984">
                  <c:v>211.9140625</c:v>
                </c:pt>
                <c:pt idx="11985">
                  <c:v>211.94140625</c:v>
                </c:pt>
                <c:pt idx="11986">
                  <c:v>212.01171875</c:v>
                </c:pt>
                <c:pt idx="11987">
                  <c:v>211.94140625</c:v>
                </c:pt>
                <c:pt idx="11988">
                  <c:v>212.04296875</c:v>
                </c:pt>
                <c:pt idx="11989">
                  <c:v>212.00390625</c:v>
                </c:pt>
                <c:pt idx="11990">
                  <c:v>211.94921875</c:v>
                </c:pt>
                <c:pt idx="11991">
                  <c:v>211.94921875</c:v>
                </c:pt>
                <c:pt idx="11992">
                  <c:v>212</c:v>
                </c:pt>
                <c:pt idx="11993">
                  <c:v>211.953125</c:v>
                </c:pt>
                <c:pt idx="11994">
                  <c:v>211.953125</c:v>
                </c:pt>
                <c:pt idx="11995">
                  <c:v>211.953125</c:v>
                </c:pt>
                <c:pt idx="11996">
                  <c:v>211.953125</c:v>
                </c:pt>
                <c:pt idx="11997">
                  <c:v>211.91796875</c:v>
                </c:pt>
                <c:pt idx="11998">
                  <c:v>212.078125</c:v>
                </c:pt>
                <c:pt idx="11999">
                  <c:v>211.9453125</c:v>
                </c:pt>
                <c:pt idx="12000">
                  <c:v>212.07421875</c:v>
                </c:pt>
                <c:pt idx="12001">
                  <c:v>211.9453125</c:v>
                </c:pt>
                <c:pt idx="12002">
                  <c:v>211.9765625</c:v>
                </c:pt>
                <c:pt idx="12003">
                  <c:v>211.98046875</c:v>
                </c:pt>
                <c:pt idx="12004">
                  <c:v>211.95703125</c:v>
                </c:pt>
                <c:pt idx="12005">
                  <c:v>211.92578125</c:v>
                </c:pt>
                <c:pt idx="12006">
                  <c:v>211.95703125</c:v>
                </c:pt>
                <c:pt idx="12007">
                  <c:v>211.95703125</c:v>
                </c:pt>
                <c:pt idx="12008">
                  <c:v>211.9921875</c:v>
                </c:pt>
                <c:pt idx="12009">
                  <c:v>211.95703125</c:v>
                </c:pt>
                <c:pt idx="12010">
                  <c:v>211.95703125</c:v>
                </c:pt>
                <c:pt idx="12011">
                  <c:v>211.92578125</c:v>
                </c:pt>
                <c:pt idx="12012">
                  <c:v>211.98046875</c:v>
                </c:pt>
                <c:pt idx="12013">
                  <c:v>211.98046875</c:v>
                </c:pt>
                <c:pt idx="12014">
                  <c:v>211.9765625</c:v>
                </c:pt>
                <c:pt idx="12015">
                  <c:v>211.9765625</c:v>
                </c:pt>
                <c:pt idx="12016">
                  <c:v>211.9921875</c:v>
                </c:pt>
                <c:pt idx="12017">
                  <c:v>211.98046875</c:v>
                </c:pt>
                <c:pt idx="12018">
                  <c:v>211.9921875</c:v>
                </c:pt>
                <c:pt idx="12019">
                  <c:v>211.953125</c:v>
                </c:pt>
                <c:pt idx="12020">
                  <c:v>211.953125</c:v>
                </c:pt>
                <c:pt idx="12021">
                  <c:v>211.953125</c:v>
                </c:pt>
                <c:pt idx="12022">
                  <c:v>211.953125</c:v>
                </c:pt>
                <c:pt idx="12023">
                  <c:v>211.99609375</c:v>
                </c:pt>
                <c:pt idx="12024">
                  <c:v>211.95703125</c:v>
                </c:pt>
                <c:pt idx="12025">
                  <c:v>212</c:v>
                </c:pt>
                <c:pt idx="12026">
                  <c:v>211.92578125</c:v>
                </c:pt>
                <c:pt idx="12027">
                  <c:v>211.953125</c:v>
                </c:pt>
                <c:pt idx="12028">
                  <c:v>211.953125</c:v>
                </c:pt>
                <c:pt idx="12029">
                  <c:v>211.9453125</c:v>
                </c:pt>
                <c:pt idx="12030">
                  <c:v>211.9453125</c:v>
                </c:pt>
                <c:pt idx="12031">
                  <c:v>211.91796875</c:v>
                </c:pt>
                <c:pt idx="12032">
                  <c:v>212.01171875</c:v>
                </c:pt>
                <c:pt idx="12033">
                  <c:v>211.9765625</c:v>
                </c:pt>
                <c:pt idx="12034">
                  <c:v>211.98828125</c:v>
                </c:pt>
                <c:pt idx="12035">
                  <c:v>211.953125</c:v>
                </c:pt>
                <c:pt idx="12036">
                  <c:v>211.9921875</c:v>
                </c:pt>
                <c:pt idx="12037">
                  <c:v>211.953125</c:v>
                </c:pt>
                <c:pt idx="12038">
                  <c:v>212.02734375</c:v>
                </c:pt>
                <c:pt idx="12039">
                  <c:v>211.953125</c:v>
                </c:pt>
                <c:pt idx="12040">
                  <c:v>211.98046875</c:v>
                </c:pt>
                <c:pt idx="12041">
                  <c:v>211.98046875</c:v>
                </c:pt>
                <c:pt idx="12042">
                  <c:v>211.94921875</c:v>
                </c:pt>
                <c:pt idx="12043">
                  <c:v>212.0234375</c:v>
                </c:pt>
                <c:pt idx="12044">
                  <c:v>211.953125</c:v>
                </c:pt>
                <c:pt idx="12045">
                  <c:v>211.953125</c:v>
                </c:pt>
                <c:pt idx="12046">
                  <c:v>211.99609375</c:v>
                </c:pt>
                <c:pt idx="12047">
                  <c:v>211.921875</c:v>
                </c:pt>
                <c:pt idx="12048">
                  <c:v>211.984375</c:v>
                </c:pt>
                <c:pt idx="12049">
                  <c:v>212.02734375</c:v>
                </c:pt>
                <c:pt idx="12050">
                  <c:v>211.99609375</c:v>
                </c:pt>
                <c:pt idx="12051">
                  <c:v>211.95703125</c:v>
                </c:pt>
                <c:pt idx="12052">
                  <c:v>211.953125</c:v>
                </c:pt>
                <c:pt idx="12053">
                  <c:v>211.953125</c:v>
                </c:pt>
                <c:pt idx="12054">
                  <c:v>211.953125</c:v>
                </c:pt>
                <c:pt idx="12055">
                  <c:v>211.9921875</c:v>
                </c:pt>
                <c:pt idx="12056">
                  <c:v>211.953125</c:v>
                </c:pt>
                <c:pt idx="12057">
                  <c:v>211.92578125</c:v>
                </c:pt>
                <c:pt idx="12058">
                  <c:v>211.953125</c:v>
                </c:pt>
                <c:pt idx="12059">
                  <c:v>211.953125</c:v>
                </c:pt>
                <c:pt idx="12060">
                  <c:v>211.953125</c:v>
                </c:pt>
                <c:pt idx="12061">
                  <c:v>211.953125</c:v>
                </c:pt>
                <c:pt idx="12062">
                  <c:v>211.92578125</c:v>
                </c:pt>
                <c:pt idx="12063">
                  <c:v>211.95703125</c:v>
                </c:pt>
                <c:pt idx="12064">
                  <c:v>212.02734375</c:v>
                </c:pt>
                <c:pt idx="12065">
                  <c:v>211.98046875</c:v>
                </c:pt>
                <c:pt idx="12066">
                  <c:v>211.953125</c:v>
                </c:pt>
                <c:pt idx="12067">
                  <c:v>211.921875</c:v>
                </c:pt>
                <c:pt idx="12068">
                  <c:v>211.9453125</c:v>
                </c:pt>
                <c:pt idx="12069">
                  <c:v>211.98828125</c:v>
                </c:pt>
                <c:pt idx="12070">
                  <c:v>211.98046875</c:v>
                </c:pt>
                <c:pt idx="12071">
                  <c:v>212.0234375</c:v>
                </c:pt>
                <c:pt idx="12072">
                  <c:v>211.953125</c:v>
                </c:pt>
                <c:pt idx="12073">
                  <c:v>212</c:v>
                </c:pt>
                <c:pt idx="12074">
                  <c:v>211.95703125</c:v>
                </c:pt>
                <c:pt idx="12075">
                  <c:v>211.94921875</c:v>
                </c:pt>
                <c:pt idx="12076">
                  <c:v>211.9921875</c:v>
                </c:pt>
                <c:pt idx="12077">
                  <c:v>211.94921875</c:v>
                </c:pt>
                <c:pt idx="12078">
                  <c:v>211.9765625</c:v>
                </c:pt>
                <c:pt idx="12079">
                  <c:v>211.9765625</c:v>
                </c:pt>
                <c:pt idx="12080">
                  <c:v>211.921875</c:v>
                </c:pt>
                <c:pt idx="12081">
                  <c:v>211.9921875</c:v>
                </c:pt>
                <c:pt idx="12082">
                  <c:v>211.953125</c:v>
                </c:pt>
                <c:pt idx="12083">
                  <c:v>211.953125</c:v>
                </c:pt>
                <c:pt idx="12084">
                  <c:v>211.98828125</c:v>
                </c:pt>
                <c:pt idx="12085">
                  <c:v>211.921875</c:v>
                </c:pt>
                <c:pt idx="12086">
                  <c:v>211.953125</c:v>
                </c:pt>
                <c:pt idx="12087">
                  <c:v>211.98828125</c:v>
                </c:pt>
                <c:pt idx="12088">
                  <c:v>211.953125</c:v>
                </c:pt>
                <c:pt idx="12089">
                  <c:v>211.953125</c:v>
                </c:pt>
                <c:pt idx="12090">
                  <c:v>211.98828125</c:v>
                </c:pt>
                <c:pt idx="12091">
                  <c:v>211.98828125</c:v>
                </c:pt>
                <c:pt idx="12092">
                  <c:v>211.95703125</c:v>
                </c:pt>
                <c:pt idx="12093">
                  <c:v>211.9296875</c:v>
                </c:pt>
                <c:pt idx="12094">
                  <c:v>211.9609375</c:v>
                </c:pt>
                <c:pt idx="12095">
                  <c:v>211.9609375</c:v>
                </c:pt>
                <c:pt idx="12096">
                  <c:v>211.9296875</c:v>
                </c:pt>
                <c:pt idx="12097">
                  <c:v>211.9609375</c:v>
                </c:pt>
                <c:pt idx="12098">
                  <c:v>211.9609375</c:v>
                </c:pt>
                <c:pt idx="12099">
                  <c:v>211.95703125</c:v>
                </c:pt>
                <c:pt idx="12100">
                  <c:v>212.03125</c:v>
                </c:pt>
                <c:pt idx="12101">
                  <c:v>211.98828125</c:v>
                </c:pt>
                <c:pt idx="12102">
                  <c:v>211.953125</c:v>
                </c:pt>
                <c:pt idx="12103">
                  <c:v>211.953125</c:v>
                </c:pt>
                <c:pt idx="12104">
                  <c:v>212.08203125</c:v>
                </c:pt>
                <c:pt idx="12105">
                  <c:v>211.953125</c:v>
                </c:pt>
                <c:pt idx="12106">
                  <c:v>211.953125</c:v>
                </c:pt>
                <c:pt idx="12107">
                  <c:v>211.953125</c:v>
                </c:pt>
                <c:pt idx="12108">
                  <c:v>211.953125</c:v>
                </c:pt>
                <c:pt idx="12109">
                  <c:v>212.0859375</c:v>
                </c:pt>
                <c:pt idx="12110">
                  <c:v>211.98046875</c:v>
                </c:pt>
                <c:pt idx="12111">
                  <c:v>211.98046875</c:v>
                </c:pt>
                <c:pt idx="12112">
                  <c:v>212.078125</c:v>
                </c:pt>
                <c:pt idx="12113">
                  <c:v>211.98046875</c:v>
                </c:pt>
                <c:pt idx="12114">
                  <c:v>211.98046875</c:v>
                </c:pt>
                <c:pt idx="12115">
                  <c:v>211.94921875</c:v>
                </c:pt>
                <c:pt idx="12116">
                  <c:v>211.94921875</c:v>
                </c:pt>
                <c:pt idx="12117">
                  <c:v>211.94921875</c:v>
                </c:pt>
                <c:pt idx="12118">
                  <c:v>211.98828125</c:v>
                </c:pt>
                <c:pt idx="12119">
                  <c:v>211.9921875</c:v>
                </c:pt>
                <c:pt idx="12120">
                  <c:v>212.0234375</c:v>
                </c:pt>
                <c:pt idx="12121">
                  <c:v>211.984375</c:v>
                </c:pt>
                <c:pt idx="12122">
                  <c:v>211.953125</c:v>
                </c:pt>
                <c:pt idx="12123">
                  <c:v>211.94921875</c:v>
                </c:pt>
                <c:pt idx="12124">
                  <c:v>211.94921875</c:v>
                </c:pt>
                <c:pt idx="12125">
                  <c:v>211.99609375</c:v>
                </c:pt>
                <c:pt idx="12126">
                  <c:v>211.94921875</c:v>
                </c:pt>
                <c:pt idx="12127">
                  <c:v>211.99609375</c:v>
                </c:pt>
                <c:pt idx="12128">
                  <c:v>211.953125</c:v>
                </c:pt>
                <c:pt idx="12129">
                  <c:v>211.953125</c:v>
                </c:pt>
                <c:pt idx="12130">
                  <c:v>211.9921875</c:v>
                </c:pt>
                <c:pt idx="12131">
                  <c:v>212.0234375</c:v>
                </c:pt>
                <c:pt idx="12132">
                  <c:v>211.9921875</c:v>
                </c:pt>
                <c:pt idx="12133">
                  <c:v>211.96484375</c:v>
                </c:pt>
                <c:pt idx="12134">
                  <c:v>211.953125</c:v>
                </c:pt>
                <c:pt idx="12135">
                  <c:v>211.953125</c:v>
                </c:pt>
                <c:pt idx="12136">
                  <c:v>211.99609375</c:v>
                </c:pt>
                <c:pt idx="12137">
                  <c:v>211.98046875</c:v>
                </c:pt>
                <c:pt idx="12138">
                  <c:v>211.98046875</c:v>
                </c:pt>
                <c:pt idx="12139">
                  <c:v>211.94921875</c:v>
                </c:pt>
                <c:pt idx="12140">
                  <c:v>211.953125</c:v>
                </c:pt>
                <c:pt idx="12141">
                  <c:v>211.98828125</c:v>
                </c:pt>
                <c:pt idx="12142">
                  <c:v>211.92578125</c:v>
                </c:pt>
                <c:pt idx="12143">
                  <c:v>211.95703125</c:v>
                </c:pt>
                <c:pt idx="12144">
                  <c:v>211.984375</c:v>
                </c:pt>
                <c:pt idx="12145">
                  <c:v>211.984375</c:v>
                </c:pt>
                <c:pt idx="12146">
                  <c:v>211.953125</c:v>
                </c:pt>
                <c:pt idx="12147">
                  <c:v>211.921875</c:v>
                </c:pt>
                <c:pt idx="12148">
                  <c:v>211.9765625</c:v>
                </c:pt>
                <c:pt idx="12149">
                  <c:v>211.9765625</c:v>
                </c:pt>
                <c:pt idx="12150">
                  <c:v>211.91796875</c:v>
                </c:pt>
                <c:pt idx="12151">
                  <c:v>211.984375</c:v>
                </c:pt>
                <c:pt idx="12152">
                  <c:v>211.9453125</c:v>
                </c:pt>
                <c:pt idx="12153">
                  <c:v>211.953125</c:v>
                </c:pt>
                <c:pt idx="12154">
                  <c:v>211.953125</c:v>
                </c:pt>
                <c:pt idx="12155">
                  <c:v>211.92578125</c:v>
                </c:pt>
                <c:pt idx="12156">
                  <c:v>212.01953125</c:v>
                </c:pt>
                <c:pt idx="12157">
                  <c:v>211.98046875</c:v>
                </c:pt>
                <c:pt idx="12158">
                  <c:v>211.94921875</c:v>
                </c:pt>
                <c:pt idx="12159">
                  <c:v>211.94921875</c:v>
                </c:pt>
                <c:pt idx="12160">
                  <c:v>211.921875</c:v>
                </c:pt>
                <c:pt idx="12161">
                  <c:v>211.9921875</c:v>
                </c:pt>
                <c:pt idx="12162">
                  <c:v>211.94921875</c:v>
                </c:pt>
                <c:pt idx="12163">
                  <c:v>211.94921875</c:v>
                </c:pt>
                <c:pt idx="12164">
                  <c:v>211.9921875</c:v>
                </c:pt>
                <c:pt idx="12165">
                  <c:v>211.921875</c:v>
                </c:pt>
                <c:pt idx="12166">
                  <c:v>212.01953125</c:v>
                </c:pt>
                <c:pt idx="12167">
                  <c:v>211.9765625</c:v>
                </c:pt>
                <c:pt idx="12168">
                  <c:v>211.9453125</c:v>
                </c:pt>
                <c:pt idx="12169">
                  <c:v>211.9765625</c:v>
                </c:pt>
                <c:pt idx="12170">
                  <c:v>211.9765625</c:v>
                </c:pt>
                <c:pt idx="12171">
                  <c:v>211.97265625</c:v>
                </c:pt>
                <c:pt idx="12172">
                  <c:v>211.97265625</c:v>
                </c:pt>
                <c:pt idx="12173">
                  <c:v>211.94140625</c:v>
                </c:pt>
                <c:pt idx="12174">
                  <c:v>211.984375</c:v>
                </c:pt>
                <c:pt idx="12175">
                  <c:v>211.9453125</c:v>
                </c:pt>
                <c:pt idx="12176">
                  <c:v>212.015625</c:v>
                </c:pt>
                <c:pt idx="12177">
                  <c:v>211.9765625</c:v>
                </c:pt>
                <c:pt idx="12178">
                  <c:v>211.94921875</c:v>
                </c:pt>
                <c:pt idx="12179">
                  <c:v>211.9921875</c:v>
                </c:pt>
                <c:pt idx="12180">
                  <c:v>211.9765625</c:v>
                </c:pt>
                <c:pt idx="12181">
                  <c:v>212.015625</c:v>
                </c:pt>
                <c:pt idx="12182">
                  <c:v>211.9453125</c:v>
                </c:pt>
                <c:pt idx="12183">
                  <c:v>211.9453125</c:v>
                </c:pt>
                <c:pt idx="12184">
                  <c:v>211.9765625</c:v>
                </c:pt>
                <c:pt idx="12185">
                  <c:v>211.9765625</c:v>
                </c:pt>
                <c:pt idx="12186">
                  <c:v>212.01953125</c:v>
                </c:pt>
                <c:pt idx="12187">
                  <c:v>211.9765625</c:v>
                </c:pt>
                <c:pt idx="12188">
                  <c:v>211.9453125</c:v>
                </c:pt>
                <c:pt idx="12189">
                  <c:v>211.984375</c:v>
                </c:pt>
                <c:pt idx="12190">
                  <c:v>211.9453125</c:v>
                </c:pt>
                <c:pt idx="12191">
                  <c:v>211.9453125</c:v>
                </c:pt>
                <c:pt idx="12192">
                  <c:v>211.9765625</c:v>
                </c:pt>
                <c:pt idx="12193">
                  <c:v>211.9765625</c:v>
                </c:pt>
                <c:pt idx="12194">
                  <c:v>211.921875</c:v>
                </c:pt>
                <c:pt idx="12195">
                  <c:v>211.953125</c:v>
                </c:pt>
                <c:pt idx="12196">
                  <c:v>211.984375</c:v>
                </c:pt>
                <c:pt idx="12197">
                  <c:v>211.98046875</c:v>
                </c:pt>
                <c:pt idx="12198">
                  <c:v>211.953125</c:v>
                </c:pt>
                <c:pt idx="12199">
                  <c:v>211.953125</c:v>
                </c:pt>
                <c:pt idx="12200">
                  <c:v>211.953125</c:v>
                </c:pt>
                <c:pt idx="12201">
                  <c:v>211.953125</c:v>
                </c:pt>
                <c:pt idx="12202">
                  <c:v>211.953125</c:v>
                </c:pt>
                <c:pt idx="12203">
                  <c:v>211.953125</c:v>
                </c:pt>
                <c:pt idx="12204">
                  <c:v>211.953125</c:v>
                </c:pt>
                <c:pt idx="12205">
                  <c:v>211.98828125</c:v>
                </c:pt>
                <c:pt idx="12206">
                  <c:v>211.94921875</c:v>
                </c:pt>
                <c:pt idx="12207">
                  <c:v>211.94921875</c:v>
                </c:pt>
                <c:pt idx="12208">
                  <c:v>212.01953125</c:v>
                </c:pt>
                <c:pt idx="12209">
                  <c:v>212.015625</c:v>
                </c:pt>
                <c:pt idx="12210">
                  <c:v>211.94921875</c:v>
                </c:pt>
                <c:pt idx="12211">
                  <c:v>211.94921875</c:v>
                </c:pt>
                <c:pt idx="12212">
                  <c:v>211.91796875</c:v>
                </c:pt>
                <c:pt idx="12213">
                  <c:v>211.94921875</c:v>
                </c:pt>
                <c:pt idx="12214">
                  <c:v>211.98046875</c:v>
                </c:pt>
                <c:pt idx="12215">
                  <c:v>211.94921875</c:v>
                </c:pt>
                <c:pt idx="12216">
                  <c:v>211.94921875</c:v>
                </c:pt>
                <c:pt idx="12217">
                  <c:v>212.0859375</c:v>
                </c:pt>
                <c:pt idx="12218">
                  <c:v>211.98046875</c:v>
                </c:pt>
                <c:pt idx="12219">
                  <c:v>211.98046875</c:v>
                </c:pt>
                <c:pt idx="12220">
                  <c:v>211.92578125</c:v>
                </c:pt>
                <c:pt idx="12221">
                  <c:v>211.9609375</c:v>
                </c:pt>
                <c:pt idx="12222">
                  <c:v>212.00390625</c:v>
                </c:pt>
                <c:pt idx="12223">
                  <c:v>211.9296875</c:v>
                </c:pt>
                <c:pt idx="12224">
                  <c:v>211.9609375</c:v>
                </c:pt>
                <c:pt idx="12225">
                  <c:v>211.9609375</c:v>
                </c:pt>
                <c:pt idx="12226">
                  <c:v>211.95703125</c:v>
                </c:pt>
                <c:pt idx="12227">
                  <c:v>211.95703125</c:v>
                </c:pt>
                <c:pt idx="12228">
                  <c:v>211.96484375</c:v>
                </c:pt>
                <c:pt idx="12229">
                  <c:v>211.99609375</c:v>
                </c:pt>
                <c:pt idx="12230">
                  <c:v>211.953125</c:v>
                </c:pt>
                <c:pt idx="12231">
                  <c:v>211.953125</c:v>
                </c:pt>
                <c:pt idx="12232">
                  <c:v>211.99609375</c:v>
                </c:pt>
                <c:pt idx="12233">
                  <c:v>211.92578125</c:v>
                </c:pt>
                <c:pt idx="12234">
                  <c:v>211.99609375</c:v>
                </c:pt>
                <c:pt idx="12235">
                  <c:v>211.953125</c:v>
                </c:pt>
                <c:pt idx="12236">
                  <c:v>211.921875</c:v>
                </c:pt>
                <c:pt idx="12237">
                  <c:v>211.953125</c:v>
                </c:pt>
                <c:pt idx="12238">
                  <c:v>211.953125</c:v>
                </c:pt>
                <c:pt idx="12239">
                  <c:v>211.953125</c:v>
                </c:pt>
                <c:pt idx="12240">
                  <c:v>211.953125</c:v>
                </c:pt>
                <c:pt idx="12241">
                  <c:v>211.92578125</c:v>
                </c:pt>
                <c:pt idx="12242">
                  <c:v>211.953125</c:v>
                </c:pt>
                <c:pt idx="12243">
                  <c:v>211.953125</c:v>
                </c:pt>
                <c:pt idx="12244">
                  <c:v>211.953125</c:v>
                </c:pt>
                <c:pt idx="12245">
                  <c:v>211.953125</c:v>
                </c:pt>
                <c:pt idx="12246">
                  <c:v>211.92578125</c:v>
                </c:pt>
                <c:pt idx="12247">
                  <c:v>211.953125</c:v>
                </c:pt>
                <c:pt idx="12248">
                  <c:v>211.953125</c:v>
                </c:pt>
                <c:pt idx="12249">
                  <c:v>211.94921875</c:v>
                </c:pt>
                <c:pt idx="12250">
                  <c:v>211.9921875</c:v>
                </c:pt>
                <c:pt idx="12251">
                  <c:v>211.921875</c:v>
                </c:pt>
                <c:pt idx="12252">
                  <c:v>211.953125</c:v>
                </c:pt>
                <c:pt idx="12253">
                  <c:v>211.953125</c:v>
                </c:pt>
                <c:pt idx="12254">
                  <c:v>211.99609375</c:v>
                </c:pt>
                <c:pt idx="12255">
                  <c:v>211.953125</c:v>
                </c:pt>
                <c:pt idx="12256">
                  <c:v>211.953125</c:v>
                </c:pt>
                <c:pt idx="12257">
                  <c:v>211.953125</c:v>
                </c:pt>
                <c:pt idx="12258">
                  <c:v>211.95703125</c:v>
                </c:pt>
                <c:pt idx="12259">
                  <c:v>211.95703125</c:v>
                </c:pt>
                <c:pt idx="12260">
                  <c:v>212</c:v>
                </c:pt>
                <c:pt idx="12261">
                  <c:v>212.0234375</c:v>
                </c:pt>
                <c:pt idx="12262">
                  <c:v>212.0234375</c:v>
                </c:pt>
                <c:pt idx="12263">
                  <c:v>211.984375</c:v>
                </c:pt>
                <c:pt idx="12264">
                  <c:v>212.0546875</c:v>
                </c:pt>
                <c:pt idx="12265">
                  <c:v>212.01171875</c:v>
                </c:pt>
                <c:pt idx="12266">
                  <c:v>211.953125</c:v>
                </c:pt>
                <c:pt idx="12267">
                  <c:v>211.953125</c:v>
                </c:pt>
                <c:pt idx="12268">
                  <c:v>211.98828125</c:v>
                </c:pt>
                <c:pt idx="12269">
                  <c:v>211.94921875</c:v>
                </c:pt>
                <c:pt idx="12270">
                  <c:v>211.94921875</c:v>
                </c:pt>
                <c:pt idx="12271">
                  <c:v>211.98828125</c:v>
                </c:pt>
                <c:pt idx="12272">
                  <c:v>211.94140625</c:v>
                </c:pt>
                <c:pt idx="12273">
                  <c:v>211.9453125</c:v>
                </c:pt>
                <c:pt idx="12274">
                  <c:v>212.015625</c:v>
                </c:pt>
                <c:pt idx="12275">
                  <c:v>211.97265625</c:v>
                </c:pt>
                <c:pt idx="12276">
                  <c:v>211.9921875</c:v>
                </c:pt>
                <c:pt idx="12277">
                  <c:v>211.9921875</c:v>
                </c:pt>
                <c:pt idx="12278">
                  <c:v>211.953125</c:v>
                </c:pt>
                <c:pt idx="12279">
                  <c:v>211.953125</c:v>
                </c:pt>
                <c:pt idx="12280">
                  <c:v>211.92578125</c:v>
                </c:pt>
                <c:pt idx="12281">
                  <c:v>211.953125</c:v>
                </c:pt>
                <c:pt idx="12282">
                  <c:v>211.953125</c:v>
                </c:pt>
                <c:pt idx="12283">
                  <c:v>211.921875</c:v>
                </c:pt>
                <c:pt idx="12284">
                  <c:v>212.01953125</c:v>
                </c:pt>
                <c:pt idx="12285">
                  <c:v>211.9765625</c:v>
                </c:pt>
                <c:pt idx="12286">
                  <c:v>211.91796875</c:v>
                </c:pt>
                <c:pt idx="12287">
                  <c:v>211.9453125</c:v>
                </c:pt>
                <c:pt idx="12288">
                  <c:v>211.9765625</c:v>
                </c:pt>
                <c:pt idx="12289">
                  <c:v>211.9765625</c:v>
                </c:pt>
                <c:pt idx="12290">
                  <c:v>211.94921875</c:v>
                </c:pt>
                <c:pt idx="12291">
                  <c:v>211.921875</c:v>
                </c:pt>
                <c:pt idx="12292">
                  <c:v>211.953125</c:v>
                </c:pt>
                <c:pt idx="12293">
                  <c:v>211.953125</c:v>
                </c:pt>
                <c:pt idx="12294">
                  <c:v>212</c:v>
                </c:pt>
                <c:pt idx="12295">
                  <c:v>212</c:v>
                </c:pt>
                <c:pt idx="12296">
                  <c:v>211.92578125</c:v>
                </c:pt>
                <c:pt idx="12297">
                  <c:v>211.95703125</c:v>
                </c:pt>
                <c:pt idx="12298">
                  <c:v>211.9609375</c:v>
                </c:pt>
                <c:pt idx="12299">
                  <c:v>211.9296875</c:v>
                </c:pt>
                <c:pt idx="12300">
                  <c:v>211.9609375</c:v>
                </c:pt>
                <c:pt idx="12301">
                  <c:v>211.9609375</c:v>
                </c:pt>
                <c:pt idx="12302">
                  <c:v>212.03515625</c:v>
                </c:pt>
                <c:pt idx="12303">
                  <c:v>211.9921875</c:v>
                </c:pt>
                <c:pt idx="12304">
                  <c:v>212.02734375</c:v>
                </c:pt>
                <c:pt idx="12305">
                  <c:v>211.98828125</c:v>
                </c:pt>
                <c:pt idx="12306">
                  <c:v>211.95703125</c:v>
                </c:pt>
                <c:pt idx="12307">
                  <c:v>211.95703125</c:v>
                </c:pt>
                <c:pt idx="12308">
                  <c:v>211.95703125</c:v>
                </c:pt>
                <c:pt idx="12309">
                  <c:v>212</c:v>
                </c:pt>
                <c:pt idx="12310">
                  <c:v>212.00390625</c:v>
                </c:pt>
                <c:pt idx="12311">
                  <c:v>211.9609375</c:v>
                </c:pt>
                <c:pt idx="12312">
                  <c:v>212.02734375</c:v>
                </c:pt>
                <c:pt idx="12313">
                  <c:v>211.98828125</c:v>
                </c:pt>
                <c:pt idx="12314">
                  <c:v>211.95703125</c:v>
                </c:pt>
                <c:pt idx="12315">
                  <c:v>211.95703125</c:v>
                </c:pt>
                <c:pt idx="12316">
                  <c:v>211.95703125</c:v>
                </c:pt>
                <c:pt idx="12317">
                  <c:v>211.92578125</c:v>
                </c:pt>
                <c:pt idx="12318">
                  <c:v>211.95703125</c:v>
                </c:pt>
                <c:pt idx="12319">
                  <c:v>211.95703125</c:v>
                </c:pt>
                <c:pt idx="12320">
                  <c:v>211.99609375</c:v>
                </c:pt>
                <c:pt idx="12321">
                  <c:v>211.95703125</c:v>
                </c:pt>
                <c:pt idx="12322">
                  <c:v>211.99609375</c:v>
                </c:pt>
                <c:pt idx="12323">
                  <c:v>211.953125</c:v>
                </c:pt>
                <c:pt idx="12324">
                  <c:v>211.953125</c:v>
                </c:pt>
                <c:pt idx="12325">
                  <c:v>212.08203125</c:v>
                </c:pt>
                <c:pt idx="12326">
                  <c:v>211.98828125</c:v>
                </c:pt>
                <c:pt idx="12327">
                  <c:v>211.9609375</c:v>
                </c:pt>
                <c:pt idx="12328">
                  <c:v>212.03125</c:v>
                </c:pt>
                <c:pt idx="12329">
                  <c:v>212.125</c:v>
                </c:pt>
                <c:pt idx="12330">
                  <c:v>211.9609375</c:v>
                </c:pt>
                <c:pt idx="12331">
                  <c:v>212.03515625</c:v>
                </c:pt>
                <c:pt idx="12332">
                  <c:v>211.9609375</c:v>
                </c:pt>
                <c:pt idx="12333">
                  <c:v>211.96484375</c:v>
                </c:pt>
                <c:pt idx="12334">
                  <c:v>211.96484375</c:v>
                </c:pt>
                <c:pt idx="12335">
                  <c:v>211.93359375</c:v>
                </c:pt>
                <c:pt idx="12336">
                  <c:v>211.96484375</c:v>
                </c:pt>
                <c:pt idx="12337">
                  <c:v>211.96484375</c:v>
                </c:pt>
                <c:pt idx="12338">
                  <c:v>211.9609375</c:v>
                </c:pt>
                <c:pt idx="12339">
                  <c:v>211.9609375</c:v>
                </c:pt>
                <c:pt idx="12340">
                  <c:v>211.9296875</c:v>
                </c:pt>
                <c:pt idx="12341">
                  <c:v>211.99609375</c:v>
                </c:pt>
                <c:pt idx="12342">
                  <c:v>211.95703125</c:v>
                </c:pt>
                <c:pt idx="12343">
                  <c:v>212</c:v>
                </c:pt>
                <c:pt idx="12344">
                  <c:v>212</c:v>
                </c:pt>
                <c:pt idx="12345">
                  <c:v>211.93359375</c:v>
                </c:pt>
                <c:pt idx="12346">
                  <c:v>212.00390625</c:v>
                </c:pt>
                <c:pt idx="12347">
                  <c:v>212.0078125</c:v>
                </c:pt>
                <c:pt idx="12348">
                  <c:v>212.00390625</c:v>
                </c:pt>
                <c:pt idx="12349">
                  <c:v>211.96484375</c:v>
                </c:pt>
                <c:pt idx="12350">
                  <c:v>211.9296875</c:v>
                </c:pt>
                <c:pt idx="12351">
                  <c:v>211.9609375</c:v>
                </c:pt>
                <c:pt idx="12352">
                  <c:v>211.9609375</c:v>
                </c:pt>
                <c:pt idx="12353">
                  <c:v>211.96484375</c:v>
                </c:pt>
                <c:pt idx="12354">
                  <c:v>212.03515625</c:v>
                </c:pt>
                <c:pt idx="12355">
                  <c:v>211.9609375</c:v>
                </c:pt>
                <c:pt idx="12356">
                  <c:v>211.9609375</c:v>
                </c:pt>
                <c:pt idx="12357">
                  <c:v>211.9609375</c:v>
                </c:pt>
                <c:pt idx="12358">
                  <c:v>211.93359375</c:v>
                </c:pt>
                <c:pt idx="12359">
                  <c:v>211.96484375</c:v>
                </c:pt>
                <c:pt idx="12360">
                  <c:v>211.96484375</c:v>
                </c:pt>
                <c:pt idx="12361">
                  <c:v>211.9609375</c:v>
                </c:pt>
                <c:pt idx="12362">
                  <c:v>211.9609375</c:v>
                </c:pt>
                <c:pt idx="12363">
                  <c:v>212</c:v>
                </c:pt>
                <c:pt idx="12364">
                  <c:v>211.9921875</c:v>
                </c:pt>
                <c:pt idx="12365">
                  <c:v>211.9921875</c:v>
                </c:pt>
                <c:pt idx="12366">
                  <c:v>211.9609375</c:v>
                </c:pt>
                <c:pt idx="12367">
                  <c:v>211.9609375</c:v>
                </c:pt>
                <c:pt idx="12368">
                  <c:v>211.95703125</c:v>
                </c:pt>
                <c:pt idx="12369">
                  <c:v>212.02734375</c:v>
                </c:pt>
                <c:pt idx="12370">
                  <c:v>211.953125</c:v>
                </c:pt>
                <c:pt idx="12371">
                  <c:v>211.9921875</c:v>
                </c:pt>
                <c:pt idx="12372">
                  <c:v>211.95703125</c:v>
                </c:pt>
                <c:pt idx="12373">
                  <c:v>211.95703125</c:v>
                </c:pt>
                <c:pt idx="12374">
                  <c:v>211.95703125</c:v>
                </c:pt>
                <c:pt idx="12375">
                  <c:v>211.95703125</c:v>
                </c:pt>
                <c:pt idx="12376">
                  <c:v>211.98828125</c:v>
                </c:pt>
                <c:pt idx="12377">
                  <c:v>211.98828125</c:v>
                </c:pt>
                <c:pt idx="12378">
                  <c:v>211.98828125</c:v>
                </c:pt>
                <c:pt idx="12379">
                  <c:v>211.9921875</c:v>
                </c:pt>
                <c:pt idx="12380">
                  <c:v>211.9921875</c:v>
                </c:pt>
                <c:pt idx="12381">
                  <c:v>212.02734375</c:v>
                </c:pt>
                <c:pt idx="12382">
                  <c:v>211.95703125</c:v>
                </c:pt>
                <c:pt idx="12383">
                  <c:v>211.95703125</c:v>
                </c:pt>
                <c:pt idx="12384">
                  <c:v>211.95703125</c:v>
                </c:pt>
                <c:pt idx="12385">
                  <c:v>211.95703125</c:v>
                </c:pt>
                <c:pt idx="12386">
                  <c:v>211.9609375</c:v>
                </c:pt>
                <c:pt idx="12387">
                  <c:v>211.98828125</c:v>
                </c:pt>
                <c:pt idx="12388">
                  <c:v>212</c:v>
                </c:pt>
                <c:pt idx="12389">
                  <c:v>211.9296875</c:v>
                </c:pt>
                <c:pt idx="12390">
                  <c:v>211.95703125</c:v>
                </c:pt>
                <c:pt idx="12391">
                  <c:v>211.95703125</c:v>
                </c:pt>
                <c:pt idx="12392">
                  <c:v>212.00390625</c:v>
                </c:pt>
                <c:pt idx="12393">
                  <c:v>211.9609375</c:v>
                </c:pt>
                <c:pt idx="12394">
                  <c:v>211.9765625</c:v>
                </c:pt>
                <c:pt idx="12395">
                  <c:v>211.9609375</c:v>
                </c:pt>
                <c:pt idx="12396">
                  <c:v>212</c:v>
                </c:pt>
                <c:pt idx="12397">
                  <c:v>211.9609375</c:v>
                </c:pt>
                <c:pt idx="12398">
                  <c:v>212</c:v>
                </c:pt>
                <c:pt idx="12399">
                  <c:v>212.00390625</c:v>
                </c:pt>
                <c:pt idx="12400">
                  <c:v>211.96484375</c:v>
                </c:pt>
                <c:pt idx="12401">
                  <c:v>211.96484375</c:v>
                </c:pt>
                <c:pt idx="12402">
                  <c:v>212.00390625</c:v>
                </c:pt>
                <c:pt idx="12403">
                  <c:v>212.00390625</c:v>
                </c:pt>
                <c:pt idx="12404">
                  <c:v>211.96484375</c:v>
                </c:pt>
                <c:pt idx="12405">
                  <c:v>211.9609375</c:v>
                </c:pt>
                <c:pt idx="12406">
                  <c:v>212.02734375</c:v>
                </c:pt>
                <c:pt idx="12407">
                  <c:v>211.95703125</c:v>
                </c:pt>
                <c:pt idx="12408">
                  <c:v>211.984375</c:v>
                </c:pt>
                <c:pt idx="12409">
                  <c:v>211.984375</c:v>
                </c:pt>
                <c:pt idx="12410">
                  <c:v>211.984375</c:v>
                </c:pt>
                <c:pt idx="12411">
                  <c:v>212.0234375</c:v>
                </c:pt>
                <c:pt idx="12412">
                  <c:v>211.9296875</c:v>
                </c:pt>
                <c:pt idx="12413">
                  <c:v>212.00390625</c:v>
                </c:pt>
                <c:pt idx="12414">
                  <c:v>211.9609375</c:v>
                </c:pt>
                <c:pt idx="12415">
                  <c:v>211.9609375</c:v>
                </c:pt>
                <c:pt idx="12416">
                  <c:v>212</c:v>
                </c:pt>
                <c:pt idx="12417">
                  <c:v>211.9609375</c:v>
                </c:pt>
                <c:pt idx="12418">
                  <c:v>212.03125</c:v>
                </c:pt>
                <c:pt idx="12419">
                  <c:v>211.9921875</c:v>
                </c:pt>
                <c:pt idx="12420">
                  <c:v>211.9921875</c:v>
                </c:pt>
                <c:pt idx="12421">
                  <c:v>212.03125</c:v>
                </c:pt>
                <c:pt idx="12422">
                  <c:v>211.9609375</c:v>
                </c:pt>
                <c:pt idx="12423">
                  <c:v>212.00390625</c:v>
                </c:pt>
                <c:pt idx="12424">
                  <c:v>212</c:v>
                </c:pt>
                <c:pt idx="12425">
                  <c:v>211.9609375</c:v>
                </c:pt>
                <c:pt idx="12426">
                  <c:v>211.96484375</c:v>
                </c:pt>
                <c:pt idx="12427">
                  <c:v>211.96484375</c:v>
                </c:pt>
                <c:pt idx="12428">
                  <c:v>212.00390625</c:v>
                </c:pt>
                <c:pt idx="12429">
                  <c:v>211.96484375</c:v>
                </c:pt>
                <c:pt idx="12430">
                  <c:v>211.96484375</c:v>
                </c:pt>
                <c:pt idx="12431">
                  <c:v>211.9609375</c:v>
                </c:pt>
                <c:pt idx="12432">
                  <c:v>211.9609375</c:v>
                </c:pt>
                <c:pt idx="12433">
                  <c:v>211.95703125</c:v>
                </c:pt>
                <c:pt idx="12434">
                  <c:v>211.95703125</c:v>
                </c:pt>
                <c:pt idx="12435">
                  <c:v>211.95703125</c:v>
                </c:pt>
                <c:pt idx="12436">
                  <c:v>212</c:v>
                </c:pt>
                <c:pt idx="12437">
                  <c:v>211.9609375</c:v>
                </c:pt>
                <c:pt idx="12438">
                  <c:v>211.93359375</c:v>
                </c:pt>
                <c:pt idx="12439">
                  <c:v>212.09375</c:v>
                </c:pt>
                <c:pt idx="12440">
                  <c:v>211.96484375</c:v>
                </c:pt>
                <c:pt idx="12441">
                  <c:v>211.9609375</c:v>
                </c:pt>
                <c:pt idx="12442">
                  <c:v>211.9609375</c:v>
                </c:pt>
                <c:pt idx="12443">
                  <c:v>211.93359375</c:v>
                </c:pt>
                <c:pt idx="12444">
                  <c:v>211.98828125</c:v>
                </c:pt>
                <c:pt idx="12445">
                  <c:v>211.98828125</c:v>
                </c:pt>
                <c:pt idx="12446">
                  <c:v>211.95703125</c:v>
                </c:pt>
                <c:pt idx="12447">
                  <c:v>211.95703125</c:v>
                </c:pt>
                <c:pt idx="12448">
                  <c:v>211.9609375</c:v>
                </c:pt>
                <c:pt idx="12449">
                  <c:v>211.98828125</c:v>
                </c:pt>
                <c:pt idx="12450">
                  <c:v>211.95703125</c:v>
                </c:pt>
                <c:pt idx="12451">
                  <c:v>211.96875</c:v>
                </c:pt>
                <c:pt idx="12452">
                  <c:v>211.95703125</c:v>
                </c:pt>
                <c:pt idx="12453">
                  <c:v>212</c:v>
                </c:pt>
                <c:pt idx="12454">
                  <c:v>211.953125</c:v>
                </c:pt>
                <c:pt idx="12455">
                  <c:v>211.953125</c:v>
                </c:pt>
                <c:pt idx="12456">
                  <c:v>211.921875</c:v>
                </c:pt>
                <c:pt idx="12457">
                  <c:v>211.953125</c:v>
                </c:pt>
                <c:pt idx="12458">
                  <c:v>211.98046875</c:v>
                </c:pt>
                <c:pt idx="12459">
                  <c:v>211.98828125</c:v>
                </c:pt>
                <c:pt idx="12460">
                  <c:v>212.015625</c:v>
                </c:pt>
                <c:pt idx="12461">
                  <c:v>211.984375</c:v>
                </c:pt>
                <c:pt idx="12462">
                  <c:v>211.98828125</c:v>
                </c:pt>
                <c:pt idx="12463">
                  <c:v>211.98828125</c:v>
                </c:pt>
                <c:pt idx="12464">
                  <c:v>211.9296875</c:v>
                </c:pt>
                <c:pt idx="12465">
                  <c:v>211.9609375</c:v>
                </c:pt>
                <c:pt idx="12466">
                  <c:v>211.9609375</c:v>
                </c:pt>
                <c:pt idx="12467">
                  <c:v>211.9296875</c:v>
                </c:pt>
                <c:pt idx="12468">
                  <c:v>211.95703125</c:v>
                </c:pt>
                <c:pt idx="12469">
                  <c:v>211.95703125</c:v>
                </c:pt>
                <c:pt idx="12470">
                  <c:v>211.92578125</c:v>
                </c:pt>
                <c:pt idx="12471">
                  <c:v>211.95703125</c:v>
                </c:pt>
                <c:pt idx="12472">
                  <c:v>211.98828125</c:v>
                </c:pt>
                <c:pt idx="12473">
                  <c:v>212.03125</c:v>
                </c:pt>
                <c:pt idx="12474">
                  <c:v>212</c:v>
                </c:pt>
                <c:pt idx="12475">
                  <c:v>211.9609375</c:v>
                </c:pt>
                <c:pt idx="12476">
                  <c:v>211.95703125</c:v>
                </c:pt>
                <c:pt idx="12477">
                  <c:v>211.95703125</c:v>
                </c:pt>
                <c:pt idx="12478">
                  <c:v>211.92578125</c:v>
                </c:pt>
                <c:pt idx="12479">
                  <c:v>211.95703125</c:v>
                </c:pt>
                <c:pt idx="12480">
                  <c:v>212.00390625</c:v>
                </c:pt>
                <c:pt idx="12481">
                  <c:v>212.0078125</c:v>
                </c:pt>
                <c:pt idx="12482">
                  <c:v>211.9921875</c:v>
                </c:pt>
                <c:pt idx="12483">
                  <c:v>211.9609375</c:v>
                </c:pt>
                <c:pt idx="12484">
                  <c:v>211.9921875</c:v>
                </c:pt>
                <c:pt idx="12485">
                  <c:v>212.03125</c:v>
                </c:pt>
                <c:pt idx="12486">
                  <c:v>212.03515625</c:v>
                </c:pt>
                <c:pt idx="12487">
                  <c:v>211.9921875</c:v>
                </c:pt>
                <c:pt idx="12488">
                  <c:v>211.9609375</c:v>
                </c:pt>
                <c:pt idx="12489">
                  <c:v>211.9921875</c:v>
                </c:pt>
                <c:pt idx="12490">
                  <c:v>211.9609375</c:v>
                </c:pt>
                <c:pt idx="12491">
                  <c:v>211.9609375</c:v>
                </c:pt>
                <c:pt idx="12492">
                  <c:v>211.9609375</c:v>
                </c:pt>
                <c:pt idx="12493">
                  <c:v>211.9609375</c:v>
                </c:pt>
                <c:pt idx="12494">
                  <c:v>212</c:v>
                </c:pt>
                <c:pt idx="12495">
                  <c:v>211.9296875</c:v>
                </c:pt>
                <c:pt idx="12496">
                  <c:v>211.95703125</c:v>
                </c:pt>
                <c:pt idx="12497">
                  <c:v>211.95703125</c:v>
                </c:pt>
                <c:pt idx="12498">
                  <c:v>211.9609375</c:v>
                </c:pt>
                <c:pt idx="12499">
                  <c:v>212</c:v>
                </c:pt>
                <c:pt idx="12500">
                  <c:v>211.9296875</c:v>
                </c:pt>
                <c:pt idx="12501">
                  <c:v>211.9921875</c:v>
                </c:pt>
                <c:pt idx="12502">
                  <c:v>211.98828125</c:v>
                </c:pt>
                <c:pt idx="12503">
                  <c:v>211.98828125</c:v>
                </c:pt>
                <c:pt idx="12504">
                  <c:v>211.95703125</c:v>
                </c:pt>
                <c:pt idx="12505">
                  <c:v>211.95703125</c:v>
                </c:pt>
                <c:pt idx="12506">
                  <c:v>211.95703125</c:v>
                </c:pt>
                <c:pt idx="12507">
                  <c:v>212</c:v>
                </c:pt>
                <c:pt idx="12508">
                  <c:v>211.95703125</c:v>
                </c:pt>
                <c:pt idx="12509">
                  <c:v>211.984375</c:v>
                </c:pt>
                <c:pt idx="12510">
                  <c:v>211.984375</c:v>
                </c:pt>
                <c:pt idx="12511">
                  <c:v>212.02734375</c:v>
                </c:pt>
                <c:pt idx="12512">
                  <c:v>212.00390625</c:v>
                </c:pt>
                <c:pt idx="12513">
                  <c:v>211.9609375</c:v>
                </c:pt>
                <c:pt idx="12514">
                  <c:v>211.98828125</c:v>
                </c:pt>
                <c:pt idx="12515">
                  <c:v>211.98828125</c:v>
                </c:pt>
                <c:pt idx="12516">
                  <c:v>212.015625</c:v>
                </c:pt>
                <c:pt idx="12517">
                  <c:v>212.05859375</c:v>
                </c:pt>
                <c:pt idx="12518">
                  <c:v>212.03125</c:v>
                </c:pt>
                <c:pt idx="12519">
                  <c:v>211.98828125</c:v>
                </c:pt>
                <c:pt idx="12520">
                  <c:v>212.0078125</c:v>
                </c:pt>
                <c:pt idx="12521">
                  <c:v>211.96484375</c:v>
                </c:pt>
                <c:pt idx="12522">
                  <c:v>211.96484375</c:v>
                </c:pt>
                <c:pt idx="12523">
                  <c:v>211.9609375</c:v>
                </c:pt>
                <c:pt idx="12524">
                  <c:v>211.9609375</c:v>
                </c:pt>
                <c:pt idx="12525">
                  <c:v>211.9609375</c:v>
                </c:pt>
                <c:pt idx="12526">
                  <c:v>211.9296875</c:v>
                </c:pt>
                <c:pt idx="12527">
                  <c:v>211.95703125</c:v>
                </c:pt>
                <c:pt idx="12528">
                  <c:v>212</c:v>
                </c:pt>
                <c:pt idx="12529">
                  <c:v>211.9609375</c:v>
                </c:pt>
                <c:pt idx="12530">
                  <c:v>211.9609375</c:v>
                </c:pt>
                <c:pt idx="12531">
                  <c:v>211.93359375</c:v>
                </c:pt>
                <c:pt idx="12532">
                  <c:v>211.9609375</c:v>
                </c:pt>
                <c:pt idx="12533">
                  <c:v>211.9609375</c:v>
                </c:pt>
                <c:pt idx="12534">
                  <c:v>211.95703125</c:v>
                </c:pt>
                <c:pt idx="12535">
                  <c:v>211.984375</c:v>
                </c:pt>
                <c:pt idx="12536">
                  <c:v>211.953125</c:v>
                </c:pt>
                <c:pt idx="12537">
                  <c:v>211.92578125</c:v>
                </c:pt>
                <c:pt idx="12538">
                  <c:v>211.99609375</c:v>
                </c:pt>
                <c:pt idx="12539">
                  <c:v>211.953125</c:v>
                </c:pt>
                <c:pt idx="12540">
                  <c:v>212.02734375</c:v>
                </c:pt>
                <c:pt idx="12541">
                  <c:v>211.984375</c:v>
                </c:pt>
                <c:pt idx="12542">
                  <c:v>211.95703125</c:v>
                </c:pt>
                <c:pt idx="12543">
                  <c:v>211.953125</c:v>
                </c:pt>
                <c:pt idx="12544">
                  <c:v>211.953125</c:v>
                </c:pt>
                <c:pt idx="12545">
                  <c:v>211.921875</c:v>
                </c:pt>
                <c:pt idx="12546">
                  <c:v>211.9453125</c:v>
                </c:pt>
                <c:pt idx="12547">
                  <c:v>212.08203125</c:v>
                </c:pt>
                <c:pt idx="12548">
                  <c:v>211.921875</c:v>
                </c:pt>
                <c:pt idx="12549">
                  <c:v>211.94921875</c:v>
                </c:pt>
                <c:pt idx="12550">
                  <c:v>212.0546875</c:v>
                </c:pt>
                <c:pt idx="12551">
                  <c:v>211.95703125</c:v>
                </c:pt>
                <c:pt idx="12552">
                  <c:v>212</c:v>
                </c:pt>
                <c:pt idx="12553">
                  <c:v>211.9609375</c:v>
                </c:pt>
                <c:pt idx="12554">
                  <c:v>211.93359375</c:v>
                </c:pt>
                <c:pt idx="12555">
                  <c:v>212.00390625</c:v>
                </c:pt>
                <c:pt idx="12556">
                  <c:v>212</c:v>
                </c:pt>
                <c:pt idx="12557">
                  <c:v>212.00390625</c:v>
                </c:pt>
                <c:pt idx="12558">
                  <c:v>212</c:v>
                </c:pt>
                <c:pt idx="12559">
                  <c:v>211.96484375</c:v>
                </c:pt>
                <c:pt idx="12560">
                  <c:v>211.96484375</c:v>
                </c:pt>
                <c:pt idx="12561">
                  <c:v>211.96484375</c:v>
                </c:pt>
                <c:pt idx="12562">
                  <c:v>211.93359375</c:v>
                </c:pt>
                <c:pt idx="12563">
                  <c:v>211.9609375</c:v>
                </c:pt>
                <c:pt idx="12564">
                  <c:v>211.9609375</c:v>
                </c:pt>
                <c:pt idx="12565">
                  <c:v>211.9609375</c:v>
                </c:pt>
                <c:pt idx="12566">
                  <c:v>212.03125</c:v>
                </c:pt>
                <c:pt idx="12567">
                  <c:v>212</c:v>
                </c:pt>
                <c:pt idx="12568">
                  <c:v>212.05859375</c:v>
                </c:pt>
                <c:pt idx="12569">
                  <c:v>212.0625</c:v>
                </c:pt>
                <c:pt idx="12570">
                  <c:v>212.00390625</c:v>
                </c:pt>
                <c:pt idx="12571">
                  <c:v>211.9609375</c:v>
                </c:pt>
                <c:pt idx="12572">
                  <c:v>211.9609375</c:v>
                </c:pt>
                <c:pt idx="12573">
                  <c:v>212.00390625</c:v>
                </c:pt>
                <c:pt idx="12574">
                  <c:v>211.9609375</c:v>
                </c:pt>
                <c:pt idx="12575">
                  <c:v>211.93359375</c:v>
                </c:pt>
                <c:pt idx="12576">
                  <c:v>211.9609375</c:v>
                </c:pt>
                <c:pt idx="12577">
                  <c:v>211.9609375</c:v>
                </c:pt>
                <c:pt idx="12578">
                  <c:v>211.9609375</c:v>
                </c:pt>
                <c:pt idx="12579">
                  <c:v>212.00390625</c:v>
                </c:pt>
                <c:pt idx="12580">
                  <c:v>211.93359375</c:v>
                </c:pt>
                <c:pt idx="12581">
                  <c:v>211.9609375</c:v>
                </c:pt>
                <c:pt idx="12582">
                  <c:v>212.00390625</c:v>
                </c:pt>
                <c:pt idx="12583">
                  <c:v>211.95703125</c:v>
                </c:pt>
                <c:pt idx="12584">
                  <c:v>211.98828125</c:v>
                </c:pt>
                <c:pt idx="12585">
                  <c:v>212.02734375</c:v>
                </c:pt>
                <c:pt idx="12586">
                  <c:v>211.95703125</c:v>
                </c:pt>
                <c:pt idx="12587">
                  <c:v>211.95703125</c:v>
                </c:pt>
                <c:pt idx="12588">
                  <c:v>211.95703125</c:v>
                </c:pt>
                <c:pt idx="12589">
                  <c:v>211.95703125</c:v>
                </c:pt>
                <c:pt idx="12590">
                  <c:v>211.95703125</c:v>
                </c:pt>
                <c:pt idx="12591">
                  <c:v>211.99609375</c:v>
                </c:pt>
                <c:pt idx="12592">
                  <c:v>211.98828125</c:v>
                </c:pt>
                <c:pt idx="12593">
                  <c:v>211.9921875</c:v>
                </c:pt>
                <c:pt idx="12594">
                  <c:v>211.99609375</c:v>
                </c:pt>
                <c:pt idx="12595">
                  <c:v>211.93359375</c:v>
                </c:pt>
                <c:pt idx="12596">
                  <c:v>211.9609375</c:v>
                </c:pt>
                <c:pt idx="12597">
                  <c:v>211.9609375</c:v>
                </c:pt>
                <c:pt idx="12598">
                  <c:v>211.95703125</c:v>
                </c:pt>
                <c:pt idx="12599">
                  <c:v>211.95703125</c:v>
                </c:pt>
                <c:pt idx="12600">
                  <c:v>211.9296875</c:v>
                </c:pt>
                <c:pt idx="12601">
                  <c:v>212.00390625</c:v>
                </c:pt>
                <c:pt idx="12602">
                  <c:v>212</c:v>
                </c:pt>
                <c:pt idx="12603">
                  <c:v>211.96484375</c:v>
                </c:pt>
                <c:pt idx="12604">
                  <c:v>212.02734375</c:v>
                </c:pt>
                <c:pt idx="12605">
                  <c:v>211.95703125</c:v>
                </c:pt>
                <c:pt idx="12606">
                  <c:v>211.98828125</c:v>
                </c:pt>
                <c:pt idx="12607">
                  <c:v>211.98828125</c:v>
                </c:pt>
                <c:pt idx="12608">
                  <c:v>211.98828125</c:v>
                </c:pt>
                <c:pt idx="12609">
                  <c:v>212.03125</c:v>
                </c:pt>
                <c:pt idx="12610">
                  <c:v>211.92578125</c:v>
                </c:pt>
                <c:pt idx="12611">
                  <c:v>211.95703125</c:v>
                </c:pt>
                <c:pt idx="12612">
                  <c:v>211.95703125</c:v>
                </c:pt>
                <c:pt idx="12613">
                  <c:v>211.9609375</c:v>
                </c:pt>
                <c:pt idx="12614">
                  <c:v>211.9609375</c:v>
                </c:pt>
                <c:pt idx="12615">
                  <c:v>211.9296875</c:v>
                </c:pt>
                <c:pt idx="12616">
                  <c:v>211.95703125</c:v>
                </c:pt>
                <c:pt idx="12617">
                  <c:v>211.95703125</c:v>
                </c:pt>
                <c:pt idx="12618">
                  <c:v>211.921875</c:v>
                </c:pt>
                <c:pt idx="12619">
                  <c:v>211.9921875</c:v>
                </c:pt>
                <c:pt idx="12620">
                  <c:v>211.98828125</c:v>
                </c:pt>
                <c:pt idx="12621">
                  <c:v>211.95703125</c:v>
                </c:pt>
                <c:pt idx="12622">
                  <c:v>211.95703125</c:v>
                </c:pt>
                <c:pt idx="12623">
                  <c:v>212</c:v>
                </c:pt>
                <c:pt idx="12624">
                  <c:v>211.95703125</c:v>
                </c:pt>
                <c:pt idx="12625">
                  <c:v>211.95703125</c:v>
                </c:pt>
                <c:pt idx="12626">
                  <c:v>211.953125</c:v>
                </c:pt>
                <c:pt idx="12627">
                  <c:v>211.953125</c:v>
                </c:pt>
                <c:pt idx="12628">
                  <c:v>211.921875</c:v>
                </c:pt>
                <c:pt idx="12629">
                  <c:v>211.99609375</c:v>
                </c:pt>
                <c:pt idx="12630">
                  <c:v>211.94921875</c:v>
                </c:pt>
                <c:pt idx="12631">
                  <c:v>211.921875</c:v>
                </c:pt>
                <c:pt idx="12632">
                  <c:v>211.953125</c:v>
                </c:pt>
                <c:pt idx="12633">
                  <c:v>211.953125</c:v>
                </c:pt>
                <c:pt idx="12634">
                  <c:v>211.953125</c:v>
                </c:pt>
                <c:pt idx="12635">
                  <c:v>211.953125</c:v>
                </c:pt>
                <c:pt idx="12636">
                  <c:v>211.953125</c:v>
                </c:pt>
                <c:pt idx="12637">
                  <c:v>211.9453125</c:v>
                </c:pt>
                <c:pt idx="12638">
                  <c:v>211.9453125</c:v>
                </c:pt>
                <c:pt idx="12639">
                  <c:v>211.9453125</c:v>
                </c:pt>
                <c:pt idx="12640">
                  <c:v>211.94921875</c:v>
                </c:pt>
                <c:pt idx="12641">
                  <c:v>211.94921875</c:v>
                </c:pt>
                <c:pt idx="12642">
                  <c:v>211.92578125</c:v>
                </c:pt>
                <c:pt idx="12643">
                  <c:v>211.95703125</c:v>
                </c:pt>
                <c:pt idx="12644">
                  <c:v>211.95703125</c:v>
                </c:pt>
                <c:pt idx="12645">
                  <c:v>211.953125</c:v>
                </c:pt>
                <c:pt idx="12646">
                  <c:v>211.98046875</c:v>
                </c:pt>
                <c:pt idx="12647">
                  <c:v>211.98046875</c:v>
                </c:pt>
                <c:pt idx="12648">
                  <c:v>212</c:v>
                </c:pt>
                <c:pt idx="12649">
                  <c:v>211.95703125</c:v>
                </c:pt>
                <c:pt idx="12650">
                  <c:v>211.9296875</c:v>
                </c:pt>
                <c:pt idx="12651">
                  <c:v>211.9609375</c:v>
                </c:pt>
                <c:pt idx="12652">
                  <c:v>211.9609375</c:v>
                </c:pt>
                <c:pt idx="12653">
                  <c:v>211.9609375</c:v>
                </c:pt>
                <c:pt idx="12654">
                  <c:v>211.9609375</c:v>
                </c:pt>
                <c:pt idx="12655">
                  <c:v>211.9296875</c:v>
                </c:pt>
                <c:pt idx="12656">
                  <c:v>211.95703125</c:v>
                </c:pt>
                <c:pt idx="12657">
                  <c:v>211.95703125</c:v>
                </c:pt>
                <c:pt idx="12658">
                  <c:v>212.09765625</c:v>
                </c:pt>
                <c:pt idx="12659">
                  <c:v>211.95703125</c:v>
                </c:pt>
                <c:pt idx="12660">
                  <c:v>211.98828125</c:v>
                </c:pt>
                <c:pt idx="12661">
                  <c:v>211.98828125</c:v>
                </c:pt>
                <c:pt idx="12662">
                  <c:v>212.00390625</c:v>
                </c:pt>
                <c:pt idx="12663">
                  <c:v>212.00390625</c:v>
                </c:pt>
                <c:pt idx="12664">
                  <c:v>211.9609375</c:v>
                </c:pt>
                <c:pt idx="12665">
                  <c:v>211.9609375</c:v>
                </c:pt>
                <c:pt idx="12666">
                  <c:v>211.9609375</c:v>
                </c:pt>
                <c:pt idx="12667">
                  <c:v>211.9609375</c:v>
                </c:pt>
                <c:pt idx="12668">
                  <c:v>211.9296875</c:v>
                </c:pt>
                <c:pt idx="12669">
                  <c:v>211.9609375</c:v>
                </c:pt>
                <c:pt idx="12670">
                  <c:v>211.9609375</c:v>
                </c:pt>
                <c:pt idx="12671">
                  <c:v>211.96484375</c:v>
                </c:pt>
                <c:pt idx="12672">
                  <c:v>211.96484375</c:v>
                </c:pt>
                <c:pt idx="12673">
                  <c:v>212.00390625</c:v>
                </c:pt>
                <c:pt idx="12674">
                  <c:v>211.9609375</c:v>
                </c:pt>
                <c:pt idx="12675">
                  <c:v>211.9609375</c:v>
                </c:pt>
                <c:pt idx="12676">
                  <c:v>211.9609375</c:v>
                </c:pt>
                <c:pt idx="12677">
                  <c:v>211.9921875</c:v>
                </c:pt>
                <c:pt idx="12678">
                  <c:v>211.9921875</c:v>
                </c:pt>
                <c:pt idx="12679">
                  <c:v>212.03515625</c:v>
                </c:pt>
                <c:pt idx="12680">
                  <c:v>211.96484375</c:v>
                </c:pt>
                <c:pt idx="12681">
                  <c:v>211.96484375</c:v>
                </c:pt>
                <c:pt idx="12682">
                  <c:v>211.96484375</c:v>
                </c:pt>
                <c:pt idx="12683">
                  <c:v>212.00390625</c:v>
                </c:pt>
                <c:pt idx="12684">
                  <c:v>211.9609375</c:v>
                </c:pt>
                <c:pt idx="12685">
                  <c:v>212.02734375</c:v>
                </c:pt>
                <c:pt idx="12686">
                  <c:v>211.98828125</c:v>
                </c:pt>
                <c:pt idx="12687">
                  <c:v>211.984375</c:v>
                </c:pt>
                <c:pt idx="12688">
                  <c:v>211.95703125</c:v>
                </c:pt>
                <c:pt idx="12689">
                  <c:v>211.95703125</c:v>
                </c:pt>
                <c:pt idx="12690">
                  <c:v>211.9609375</c:v>
                </c:pt>
                <c:pt idx="12691">
                  <c:v>211.9609375</c:v>
                </c:pt>
                <c:pt idx="12692">
                  <c:v>211.9609375</c:v>
                </c:pt>
                <c:pt idx="12693">
                  <c:v>212.00390625</c:v>
                </c:pt>
                <c:pt idx="12694">
                  <c:v>211.9296875</c:v>
                </c:pt>
                <c:pt idx="12695">
                  <c:v>211.9609375</c:v>
                </c:pt>
                <c:pt idx="12696">
                  <c:v>211.9609375</c:v>
                </c:pt>
                <c:pt idx="12697">
                  <c:v>211.9609375</c:v>
                </c:pt>
                <c:pt idx="12698">
                  <c:v>211.9609375</c:v>
                </c:pt>
                <c:pt idx="12699">
                  <c:v>211.97265625</c:v>
                </c:pt>
                <c:pt idx="12700">
                  <c:v>211.95703125</c:v>
                </c:pt>
                <c:pt idx="12701">
                  <c:v>211.99609375</c:v>
                </c:pt>
                <c:pt idx="12702">
                  <c:v>212</c:v>
                </c:pt>
                <c:pt idx="12703">
                  <c:v>211.95703125</c:v>
                </c:pt>
                <c:pt idx="12704">
                  <c:v>212.02734375</c:v>
                </c:pt>
                <c:pt idx="12705">
                  <c:v>211.99609375</c:v>
                </c:pt>
                <c:pt idx="12706">
                  <c:v>211.96484375</c:v>
                </c:pt>
                <c:pt idx="12707">
                  <c:v>212.00390625</c:v>
                </c:pt>
                <c:pt idx="12708">
                  <c:v>211.96484375</c:v>
                </c:pt>
                <c:pt idx="12709">
                  <c:v>211.93359375</c:v>
                </c:pt>
                <c:pt idx="12710">
                  <c:v>211.9609375</c:v>
                </c:pt>
                <c:pt idx="12711">
                  <c:v>211.9609375</c:v>
                </c:pt>
                <c:pt idx="12712">
                  <c:v>211.9296875</c:v>
                </c:pt>
                <c:pt idx="12713">
                  <c:v>211.9609375</c:v>
                </c:pt>
                <c:pt idx="12714">
                  <c:v>211.99609375</c:v>
                </c:pt>
                <c:pt idx="12715">
                  <c:v>211.96484375</c:v>
                </c:pt>
                <c:pt idx="12716">
                  <c:v>211.96484375</c:v>
                </c:pt>
                <c:pt idx="12717">
                  <c:v>211.97265625</c:v>
                </c:pt>
                <c:pt idx="12718">
                  <c:v>211.96484375</c:v>
                </c:pt>
                <c:pt idx="12719">
                  <c:v>211.96484375</c:v>
                </c:pt>
                <c:pt idx="12720">
                  <c:v>211.9609375</c:v>
                </c:pt>
                <c:pt idx="12721">
                  <c:v>211.9609375</c:v>
                </c:pt>
                <c:pt idx="12722">
                  <c:v>211.93359375</c:v>
                </c:pt>
                <c:pt idx="12723">
                  <c:v>211.9609375</c:v>
                </c:pt>
                <c:pt idx="12724">
                  <c:v>211.98828125</c:v>
                </c:pt>
                <c:pt idx="12725">
                  <c:v>211.95703125</c:v>
                </c:pt>
                <c:pt idx="12726">
                  <c:v>211.99609375</c:v>
                </c:pt>
                <c:pt idx="12727">
                  <c:v>211.95703125</c:v>
                </c:pt>
                <c:pt idx="12728">
                  <c:v>212.03125</c:v>
                </c:pt>
                <c:pt idx="12729">
                  <c:v>211.9921875</c:v>
                </c:pt>
                <c:pt idx="12730">
                  <c:v>211.96484375</c:v>
                </c:pt>
                <c:pt idx="12731">
                  <c:v>211.9921875</c:v>
                </c:pt>
                <c:pt idx="12732">
                  <c:v>211.9921875</c:v>
                </c:pt>
                <c:pt idx="12733">
                  <c:v>212</c:v>
                </c:pt>
                <c:pt idx="12734">
                  <c:v>211.95703125</c:v>
                </c:pt>
                <c:pt idx="12735">
                  <c:v>211.99609375</c:v>
                </c:pt>
                <c:pt idx="12736">
                  <c:v>211.9609375</c:v>
                </c:pt>
                <c:pt idx="12737">
                  <c:v>211.9609375</c:v>
                </c:pt>
                <c:pt idx="12738">
                  <c:v>211.9609375</c:v>
                </c:pt>
                <c:pt idx="12739">
                  <c:v>211.9609375</c:v>
                </c:pt>
                <c:pt idx="12740">
                  <c:v>212.0078125</c:v>
                </c:pt>
                <c:pt idx="12741">
                  <c:v>211.9296875</c:v>
                </c:pt>
                <c:pt idx="12742">
                  <c:v>211.9609375</c:v>
                </c:pt>
                <c:pt idx="12743">
                  <c:v>211.9609375</c:v>
                </c:pt>
                <c:pt idx="12744">
                  <c:v>212</c:v>
                </c:pt>
                <c:pt idx="12745">
                  <c:v>211.9609375</c:v>
                </c:pt>
                <c:pt idx="12746">
                  <c:v>212.00390625</c:v>
                </c:pt>
                <c:pt idx="12747">
                  <c:v>211.9609375</c:v>
                </c:pt>
                <c:pt idx="12748">
                  <c:v>211.9609375</c:v>
                </c:pt>
                <c:pt idx="12749">
                  <c:v>212.00390625</c:v>
                </c:pt>
                <c:pt idx="12750">
                  <c:v>211.98828125</c:v>
                </c:pt>
                <c:pt idx="12751">
                  <c:v>211.98828125</c:v>
                </c:pt>
                <c:pt idx="12752">
                  <c:v>212.02734375</c:v>
                </c:pt>
                <c:pt idx="12753">
                  <c:v>211.98828125</c:v>
                </c:pt>
                <c:pt idx="12754">
                  <c:v>211.95703125</c:v>
                </c:pt>
                <c:pt idx="12755">
                  <c:v>212.00390625</c:v>
                </c:pt>
                <c:pt idx="12756">
                  <c:v>211.9921875</c:v>
                </c:pt>
                <c:pt idx="12757">
                  <c:v>211.9921875</c:v>
                </c:pt>
                <c:pt idx="12758">
                  <c:v>212.0078125</c:v>
                </c:pt>
                <c:pt idx="12759">
                  <c:v>211.96484375</c:v>
                </c:pt>
                <c:pt idx="12760">
                  <c:v>211.96484375</c:v>
                </c:pt>
                <c:pt idx="12761">
                  <c:v>212.09375</c:v>
                </c:pt>
                <c:pt idx="12762">
                  <c:v>211.9609375</c:v>
                </c:pt>
                <c:pt idx="12763">
                  <c:v>212.08984375</c:v>
                </c:pt>
                <c:pt idx="12764">
                  <c:v>211.9609375</c:v>
                </c:pt>
                <c:pt idx="12765">
                  <c:v>211.93359375</c:v>
                </c:pt>
                <c:pt idx="12766">
                  <c:v>211.9921875</c:v>
                </c:pt>
                <c:pt idx="12767">
                  <c:v>211.9921875</c:v>
                </c:pt>
                <c:pt idx="12768">
                  <c:v>211.98828125</c:v>
                </c:pt>
                <c:pt idx="12769">
                  <c:v>212.02734375</c:v>
                </c:pt>
                <c:pt idx="12770">
                  <c:v>212.02734375</c:v>
                </c:pt>
                <c:pt idx="12771">
                  <c:v>211.9921875</c:v>
                </c:pt>
                <c:pt idx="12772">
                  <c:v>211.9609375</c:v>
                </c:pt>
                <c:pt idx="12773">
                  <c:v>212</c:v>
                </c:pt>
                <c:pt idx="12774">
                  <c:v>212.03125</c:v>
                </c:pt>
                <c:pt idx="12775">
                  <c:v>211.984375</c:v>
                </c:pt>
                <c:pt idx="12776">
                  <c:v>212.02734375</c:v>
                </c:pt>
                <c:pt idx="12777">
                  <c:v>211.984375</c:v>
                </c:pt>
                <c:pt idx="12778">
                  <c:v>211.953125</c:v>
                </c:pt>
                <c:pt idx="12779">
                  <c:v>211.953125</c:v>
                </c:pt>
                <c:pt idx="12780">
                  <c:v>211.98046875</c:v>
                </c:pt>
                <c:pt idx="12781">
                  <c:v>211.98828125</c:v>
                </c:pt>
                <c:pt idx="12782">
                  <c:v>211.9609375</c:v>
                </c:pt>
                <c:pt idx="12783">
                  <c:v>212</c:v>
                </c:pt>
                <c:pt idx="12784">
                  <c:v>212.02734375</c:v>
                </c:pt>
                <c:pt idx="12785">
                  <c:v>212.03125</c:v>
                </c:pt>
                <c:pt idx="12786">
                  <c:v>211.9296875</c:v>
                </c:pt>
                <c:pt idx="12787">
                  <c:v>211.9609375</c:v>
                </c:pt>
                <c:pt idx="12788">
                  <c:v>212.00390625</c:v>
                </c:pt>
                <c:pt idx="12789">
                  <c:v>212.00390625</c:v>
                </c:pt>
                <c:pt idx="12790">
                  <c:v>212.03125</c:v>
                </c:pt>
                <c:pt idx="12791">
                  <c:v>211.96484375</c:v>
                </c:pt>
                <c:pt idx="12792">
                  <c:v>211.99609375</c:v>
                </c:pt>
                <c:pt idx="12793">
                  <c:v>211.95703125</c:v>
                </c:pt>
                <c:pt idx="12794">
                  <c:v>211.953125</c:v>
                </c:pt>
                <c:pt idx="12795">
                  <c:v>211.953125</c:v>
                </c:pt>
                <c:pt idx="12796">
                  <c:v>211.9609375</c:v>
                </c:pt>
                <c:pt idx="12797">
                  <c:v>211.9921875</c:v>
                </c:pt>
                <c:pt idx="12798">
                  <c:v>211.9921875</c:v>
                </c:pt>
                <c:pt idx="12799">
                  <c:v>212.03515625</c:v>
                </c:pt>
                <c:pt idx="12800">
                  <c:v>211.96484375</c:v>
                </c:pt>
                <c:pt idx="12801">
                  <c:v>211.93359375</c:v>
                </c:pt>
                <c:pt idx="12802">
                  <c:v>211.9609375</c:v>
                </c:pt>
                <c:pt idx="12803">
                  <c:v>212</c:v>
                </c:pt>
                <c:pt idx="12804">
                  <c:v>211.953125</c:v>
                </c:pt>
                <c:pt idx="12805">
                  <c:v>211.98828125</c:v>
                </c:pt>
                <c:pt idx="12806">
                  <c:v>211.98828125</c:v>
                </c:pt>
                <c:pt idx="12807">
                  <c:v>211.9609375</c:v>
                </c:pt>
                <c:pt idx="12808">
                  <c:v>211.9609375</c:v>
                </c:pt>
                <c:pt idx="12809">
                  <c:v>211.9609375</c:v>
                </c:pt>
                <c:pt idx="12810">
                  <c:v>211.95703125</c:v>
                </c:pt>
                <c:pt idx="12811">
                  <c:v>211.95703125</c:v>
                </c:pt>
                <c:pt idx="12812">
                  <c:v>211.95703125</c:v>
                </c:pt>
                <c:pt idx="12813">
                  <c:v>211.95703125</c:v>
                </c:pt>
                <c:pt idx="12814">
                  <c:v>211.92578125</c:v>
                </c:pt>
                <c:pt idx="12815">
                  <c:v>211.953125</c:v>
                </c:pt>
                <c:pt idx="12816">
                  <c:v>211.953125</c:v>
                </c:pt>
                <c:pt idx="12817">
                  <c:v>211.953125</c:v>
                </c:pt>
                <c:pt idx="12818">
                  <c:v>211.9921875</c:v>
                </c:pt>
                <c:pt idx="12819">
                  <c:v>211.92578125</c:v>
                </c:pt>
                <c:pt idx="12820">
                  <c:v>211.95703125</c:v>
                </c:pt>
                <c:pt idx="12821">
                  <c:v>211.95703125</c:v>
                </c:pt>
                <c:pt idx="12822">
                  <c:v>211.953125</c:v>
                </c:pt>
                <c:pt idx="12823">
                  <c:v>211.953125</c:v>
                </c:pt>
                <c:pt idx="12824">
                  <c:v>211.921875</c:v>
                </c:pt>
                <c:pt idx="12825">
                  <c:v>211.953125</c:v>
                </c:pt>
                <c:pt idx="12826">
                  <c:v>211.953125</c:v>
                </c:pt>
                <c:pt idx="12827">
                  <c:v>211.95703125</c:v>
                </c:pt>
                <c:pt idx="12828">
                  <c:v>211.95703125</c:v>
                </c:pt>
                <c:pt idx="12829">
                  <c:v>211.92578125</c:v>
                </c:pt>
                <c:pt idx="12830">
                  <c:v>211.953125</c:v>
                </c:pt>
                <c:pt idx="12831">
                  <c:v>212.00390625</c:v>
                </c:pt>
                <c:pt idx="12832">
                  <c:v>211.95703125</c:v>
                </c:pt>
                <c:pt idx="12833">
                  <c:v>211.98828125</c:v>
                </c:pt>
                <c:pt idx="12834">
                  <c:v>211.9609375</c:v>
                </c:pt>
                <c:pt idx="12835">
                  <c:v>211.9609375</c:v>
                </c:pt>
                <c:pt idx="12836">
                  <c:v>211.9609375</c:v>
                </c:pt>
                <c:pt idx="12837">
                  <c:v>211.9296875</c:v>
                </c:pt>
                <c:pt idx="12838">
                  <c:v>211.9609375</c:v>
                </c:pt>
                <c:pt idx="12839">
                  <c:v>211.9609375</c:v>
                </c:pt>
                <c:pt idx="12840">
                  <c:v>211.9609375</c:v>
                </c:pt>
                <c:pt idx="12841">
                  <c:v>212</c:v>
                </c:pt>
                <c:pt idx="12842">
                  <c:v>211.9921875</c:v>
                </c:pt>
                <c:pt idx="12843">
                  <c:v>211.95703125</c:v>
                </c:pt>
                <c:pt idx="12844">
                  <c:v>212.02734375</c:v>
                </c:pt>
                <c:pt idx="12845">
                  <c:v>211.98828125</c:v>
                </c:pt>
                <c:pt idx="12846">
                  <c:v>211.9609375</c:v>
                </c:pt>
                <c:pt idx="12847">
                  <c:v>211.9609375</c:v>
                </c:pt>
                <c:pt idx="12848">
                  <c:v>211.9609375</c:v>
                </c:pt>
                <c:pt idx="12849">
                  <c:v>211.9296875</c:v>
                </c:pt>
                <c:pt idx="12850">
                  <c:v>211.9609375</c:v>
                </c:pt>
                <c:pt idx="12851">
                  <c:v>211.9609375</c:v>
                </c:pt>
                <c:pt idx="12852">
                  <c:v>211.9609375</c:v>
                </c:pt>
                <c:pt idx="12853">
                  <c:v>211.9609375</c:v>
                </c:pt>
                <c:pt idx="12854">
                  <c:v>212.00390625</c:v>
                </c:pt>
                <c:pt idx="12855">
                  <c:v>212.00390625</c:v>
                </c:pt>
                <c:pt idx="12856">
                  <c:v>212.00390625</c:v>
                </c:pt>
                <c:pt idx="12857">
                  <c:v>211.9609375</c:v>
                </c:pt>
                <c:pt idx="12858">
                  <c:v>211.98828125</c:v>
                </c:pt>
                <c:pt idx="12859">
                  <c:v>211.98828125</c:v>
                </c:pt>
                <c:pt idx="12860">
                  <c:v>211.9609375</c:v>
                </c:pt>
                <c:pt idx="12861">
                  <c:v>211.9609375</c:v>
                </c:pt>
                <c:pt idx="12862">
                  <c:v>211.96484375</c:v>
                </c:pt>
                <c:pt idx="12863">
                  <c:v>211.96484375</c:v>
                </c:pt>
                <c:pt idx="12864">
                  <c:v>212.0078125</c:v>
                </c:pt>
                <c:pt idx="12865">
                  <c:v>211.96484375</c:v>
                </c:pt>
                <c:pt idx="12866">
                  <c:v>211.96484375</c:v>
                </c:pt>
                <c:pt idx="12867">
                  <c:v>211.96484375</c:v>
                </c:pt>
                <c:pt idx="12868">
                  <c:v>212.00390625</c:v>
                </c:pt>
                <c:pt idx="12869">
                  <c:v>212.00390625</c:v>
                </c:pt>
                <c:pt idx="12870">
                  <c:v>211.95703125</c:v>
                </c:pt>
                <c:pt idx="12871">
                  <c:v>211.95703125</c:v>
                </c:pt>
                <c:pt idx="12872">
                  <c:v>211.95703125</c:v>
                </c:pt>
                <c:pt idx="12873">
                  <c:v>211.95703125</c:v>
                </c:pt>
                <c:pt idx="12874">
                  <c:v>211.99609375</c:v>
                </c:pt>
                <c:pt idx="12875">
                  <c:v>211.9296875</c:v>
                </c:pt>
                <c:pt idx="12876">
                  <c:v>211.98828125</c:v>
                </c:pt>
                <c:pt idx="12877">
                  <c:v>211.98828125</c:v>
                </c:pt>
                <c:pt idx="12878">
                  <c:v>211.93359375</c:v>
                </c:pt>
                <c:pt idx="12879">
                  <c:v>212.00390625</c:v>
                </c:pt>
                <c:pt idx="12880">
                  <c:v>211.99609375</c:v>
                </c:pt>
                <c:pt idx="12881">
                  <c:v>211.99609375</c:v>
                </c:pt>
                <c:pt idx="12882">
                  <c:v>211.96875</c:v>
                </c:pt>
                <c:pt idx="12883">
                  <c:v>211.96875</c:v>
                </c:pt>
                <c:pt idx="12884">
                  <c:v>211.96484375</c:v>
                </c:pt>
                <c:pt idx="12885">
                  <c:v>211.9921875</c:v>
                </c:pt>
                <c:pt idx="12886">
                  <c:v>211.9609375</c:v>
                </c:pt>
                <c:pt idx="12887">
                  <c:v>211.9296875</c:v>
                </c:pt>
                <c:pt idx="12888">
                  <c:v>211.9609375</c:v>
                </c:pt>
                <c:pt idx="12889">
                  <c:v>211.9609375</c:v>
                </c:pt>
                <c:pt idx="12890">
                  <c:v>211.99609375</c:v>
                </c:pt>
                <c:pt idx="12891">
                  <c:v>211.99609375</c:v>
                </c:pt>
                <c:pt idx="12892">
                  <c:v>211.93359375</c:v>
                </c:pt>
                <c:pt idx="12893">
                  <c:v>211.96484375</c:v>
                </c:pt>
                <c:pt idx="12894">
                  <c:v>212.01171875</c:v>
                </c:pt>
                <c:pt idx="12895">
                  <c:v>211.9609375</c:v>
                </c:pt>
                <c:pt idx="12896">
                  <c:v>212.0078125</c:v>
                </c:pt>
                <c:pt idx="12897">
                  <c:v>212.00390625</c:v>
                </c:pt>
                <c:pt idx="12898">
                  <c:v>211.9609375</c:v>
                </c:pt>
                <c:pt idx="12899">
                  <c:v>211.97265625</c:v>
                </c:pt>
                <c:pt idx="12900">
                  <c:v>211.99609375</c:v>
                </c:pt>
                <c:pt idx="12901">
                  <c:v>212.0390625</c:v>
                </c:pt>
                <c:pt idx="12902">
                  <c:v>212.00390625</c:v>
                </c:pt>
                <c:pt idx="12903">
                  <c:v>211.96484375</c:v>
                </c:pt>
                <c:pt idx="12904">
                  <c:v>211.96484375</c:v>
                </c:pt>
                <c:pt idx="12905">
                  <c:v>211.95703125</c:v>
                </c:pt>
                <c:pt idx="12906">
                  <c:v>211.98828125</c:v>
                </c:pt>
                <c:pt idx="12907">
                  <c:v>211.98828125</c:v>
                </c:pt>
                <c:pt idx="12908">
                  <c:v>211.99609375</c:v>
                </c:pt>
                <c:pt idx="12909">
                  <c:v>211.97265625</c:v>
                </c:pt>
                <c:pt idx="12910">
                  <c:v>211.9609375</c:v>
                </c:pt>
                <c:pt idx="12911">
                  <c:v>211.99609375</c:v>
                </c:pt>
                <c:pt idx="12912">
                  <c:v>211.93359375</c:v>
                </c:pt>
                <c:pt idx="12913">
                  <c:v>212.00390625</c:v>
                </c:pt>
                <c:pt idx="12914">
                  <c:v>212.00390625</c:v>
                </c:pt>
                <c:pt idx="12915">
                  <c:v>211.96484375</c:v>
                </c:pt>
                <c:pt idx="12916">
                  <c:v>211.9921875</c:v>
                </c:pt>
                <c:pt idx="12917">
                  <c:v>212</c:v>
                </c:pt>
                <c:pt idx="12918">
                  <c:v>211.98828125</c:v>
                </c:pt>
                <c:pt idx="12919">
                  <c:v>212.03125</c:v>
                </c:pt>
                <c:pt idx="12920">
                  <c:v>211.96484375</c:v>
                </c:pt>
                <c:pt idx="12921">
                  <c:v>211.9921875</c:v>
                </c:pt>
                <c:pt idx="12922">
                  <c:v>212.0078125</c:v>
                </c:pt>
                <c:pt idx="12923">
                  <c:v>211.9609375</c:v>
                </c:pt>
                <c:pt idx="12924">
                  <c:v>212.03125</c:v>
                </c:pt>
                <c:pt idx="12925">
                  <c:v>212.0078125</c:v>
                </c:pt>
                <c:pt idx="12926">
                  <c:v>211.9609375</c:v>
                </c:pt>
                <c:pt idx="12927">
                  <c:v>211.9609375</c:v>
                </c:pt>
                <c:pt idx="12928">
                  <c:v>212.00390625</c:v>
                </c:pt>
                <c:pt idx="12929">
                  <c:v>211.96484375</c:v>
                </c:pt>
                <c:pt idx="12930">
                  <c:v>211.96484375</c:v>
                </c:pt>
                <c:pt idx="12931">
                  <c:v>211.96484375</c:v>
                </c:pt>
                <c:pt idx="12932">
                  <c:v>211.96484375</c:v>
                </c:pt>
                <c:pt idx="12933">
                  <c:v>211.93359375</c:v>
                </c:pt>
                <c:pt idx="12934">
                  <c:v>212.03125</c:v>
                </c:pt>
                <c:pt idx="12935">
                  <c:v>211.9921875</c:v>
                </c:pt>
                <c:pt idx="12936">
                  <c:v>211.9921875</c:v>
                </c:pt>
                <c:pt idx="12937">
                  <c:v>212.0546875</c:v>
                </c:pt>
                <c:pt idx="12938">
                  <c:v>211.953125</c:v>
                </c:pt>
                <c:pt idx="12939">
                  <c:v>211.9921875</c:v>
                </c:pt>
                <c:pt idx="12940">
                  <c:v>211.953125</c:v>
                </c:pt>
                <c:pt idx="12941">
                  <c:v>211.953125</c:v>
                </c:pt>
                <c:pt idx="12942">
                  <c:v>211.9609375</c:v>
                </c:pt>
                <c:pt idx="12943">
                  <c:v>211.9609375</c:v>
                </c:pt>
                <c:pt idx="12944">
                  <c:v>211.93359375</c:v>
                </c:pt>
                <c:pt idx="12945">
                  <c:v>211.96484375</c:v>
                </c:pt>
                <c:pt idx="12946">
                  <c:v>211.96484375</c:v>
                </c:pt>
                <c:pt idx="12947">
                  <c:v>211.96484375</c:v>
                </c:pt>
                <c:pt idx="12948">
                  <c:v>211.96484375</c:v>
                </c:pt>
                <c:pt idx="12949">
                  <c:v>211.93359375</c:v>
                </c:pt>
                <c:pt idx="12950">
                  <c:v>212.03125</c:v>
                </c:pt>
                <c:pt idx="12951">
                  <c:v>211.9921875</c:v>
                </c:pt>
                <c:pt idx="12952">
                  <c:v>211.93359375</c:v>
                </c:pt>
                <c:pt idx="12953">
                  <c:v>211.9609375</c:v>
                </c:pt>
                <c:pt idx="12954">
                  <c:v>211.9609375</c:v>
                </c:pt>
                <c:pt idx="12955">
                  <c:v>211.95703125</c:v>
                </c:pt>
                <c:pt idx="12956">
                  <c:v>211.95703125</c:v>
                </c:pt>
                <c:pt idx="12957">
                  <c:v>211.9296875</c:v>
                </c:pt>
                <c:pt idx="12958">
                  <c:v>211.95703125</c:v>
                </c:pt>
                <c:pt idx="12959">
                  <c:v>212</c:v>
                </c:pt>
                <c:pt idx="12960">
                  <c:v>211.9609375</c:v>
                </c:pt>
                <c:pt idx="12961">
                  <c:v>211.9921875</c:v>
                </c:pt>
                <c:pt idx="12962">
                  <c:v>211.96484375</c:v>
                </c:pt>
                <c:pt idx="12963">
                  <c:v>212.0078125</c:v>
                </c:pt>
                <c:pt idx="12964">
                  <c:v>211.96875</c:v>
                </c:pt>
                <c:pt idx="12965">
                  <c:v>211.96875</c:v>
                </c:pt>
                <c:pt idx="12966">
                  <c:v>212.03125</c:v>
                </c:pt>
                <c:pt idx="12967">
                  <c:v>212.03515625</c:v>
                </c:pt>
                <c:pt idx="12968">
                  <c:v>212.03515625</c:v>
                </c:pt>
                <c:pt idx="12969">
                  <c:v>211.99609375</c:v>
                </c:pt>
                <c:pt idx="12970">
                  <c:v>211.96484375</c:v>
                </c:pt>
                <c:pt idx="12971">
                  <c:v>211.93359375</c:v>
                </c:pt>
                <c:pt idx="12972">
                  <c:v>212.03125</c:v>
                </c:pt>
                <c:pt idx="12973">
                  <c:v>211.99609375</c:v>
                </c:pt>
                <c:pt idx="12974">
                  <c:v>211.96875</c:v>
                </c:pt>
                <c:pt idx="12975">
                  <c:v>211.96875</c:v>
                </c:pt>
                <c:pt idx="12976">
                  <c:v>211.9375</c:v>
                </c:pt>
                <c:pt idx="12977">
                  <c:v>211.96875</c:v>
                </c:pt>
                <c:pt idx="12978">
                  <c:v>211.96875</c:v>
                </c:pt>
                <c:pt idx="12979">
                  <c:v>211.96875</c:v>
                </c:pt>
                <c:pt idx="12980">
                  <c:v>212.09375</c:v>
                </c:pt>
                <c:pt idx="12981">
                  <c:v>212.09765625</c:v>
                </c:pt>
                <c:pt idx="12982">
                  <c:v>211.96484375</c:v>
                </c:pt>
                <c:pt idx="12983">
                  <c:v>211.96484375</c:v>
                </c:pt>
                <c:pt idx="12984">
                  <c:v>211.96484375</c:v>
                </c:pt>
                <c:pt idx="12985">
                  <c:v>211.9609375</c:v>
                </c:pt>
                <c:pt idx="12986">
                  <c:v>211.9609375</c:v>
                </c:pt>
                <c:pt idx="12987">
                  <c:v>211.99609375</c:v>
                </c:pt>
                <c:pt idx="12988">
                  <c:v>211.95703125</c:v>
                </c:pt>
                <c:pt idx="12989">
                  <c:v>211.95703125</c:v>
                </c:pt>
                <c:pt idx="12990">
                  <c:v>211.9609375</c:v>
                </c:pt>
                <c:pt idx="12991">
                  <c:v>212</c:v>
                </c:pt>
                <c:pt idx="12992">
                  <c:v>211.9765625</c:v>
                </c:pt>
                <c:pt idx="12993">
                  <c:v>211.9609375</c:v>
                </c:pt>
                <c:pt idx="12994">
                  <c:v>212</c:v>
                </c:pt>
                <c:pt idx="12995">
                  <c:v>211.93359375</c:v>
                </c:pt>
                <c:pt idx="12996">
                  <c:v>211.99609375</c:v>
                </c:pt>
                <c:pt idx="12997">
                  <c:v>211.99609375</c:v>
                </c:pt>
                <c:pt idx="12998">
                  <c:v>211.9375</c:v>
                </c:pt>
                <c:pt idx="12999">
                  <c:v>211.96875</c:v>
                </c:pt>
                <c:pt idx="13000">
                  <c:v>212</c:v>
                </c:pt>
                <c:pt idx="13001">
                  <c:v>212.0390625</c:v>
                </c:pt>
                <c:pt idx="13002">
                  <c:v>211.96484375</c:v>
                </c:pt>
                <c:pt idx="13003">
                  <c:v>211.93359375</c:v>
                </c:pt>
                <c:pt idx="13004">
                  <c:v>211.9609375</c:v>
                </c:pt>
                <c:pt idx="13005">
                  <c:v>211.9609375</c:v>
                </c:pt>
                <c:pt idx="13006">
                  <c:v>212.0078125</c:v>
                </c:pt>
                <c:pt idx="13007">
                  <c:v>211.96484375</c:v>
                </c:pt>
                <c:pt idx="13008">
                  <c:v>211.96484375</c:v>
                </c:pt>
                <c:pt idx="13009">
                  <c:v>211.96484375</c:v>
                </c:pt>
                <c:pt idx="13010">
                  <c:v>212.0078125</c:v>
                </c:pt>
                <c:pt idx="13011">
                  <c:v>211.9609375</c:v>
                </c:pt>
                <c:pt idx="13012">
                  <c:v>211.9609375</c:v>
                </c:pt>
                <c:pt idx="13013">
                  <c:v>211.9765625</c:v>
                </c:pt>
                <c:pt idx="13014">
                  <c:v>211.96484375</c:v>
                </c:pt>
                <c:pt idx="13015">
                  <c:v>212.0078125</c:v>
                </c:pt>
                <c:pt idx="13016">
                  <c:v>211.96484375</c:v>
                </c:pt>
                <c:pt idx="13017">
                  <c:v>211.96484375</c:v>
                </c:pt>
                <c:pt idx="13018">
                  <c:v>211.93359375</c:v>
                </c:pt>
                <c:pt idx="13019">
                  <c:v>211.9609375</c:v>
                </c:pt>
                <c:pt idx="13020">
                  <c:v>211.9609375</c:v>
                </c:pt>
                <c:pt idx="13021">
                  <c:v>211.9609375</c:v>
                </c:pt>
                <c:pt idx="13022">
                  <c:v>211.9609375</c:v>
                </c:pt>
                <c:pt idx="13023">
                  <c:v>211.98046875</c:v>
                </c:pt>
                <c:pt idx="13024">
                  <c:v>212.03515625</c:v>
                </c:pt>
                <c:pt idx="13025">
                  <c:v>211.9921875</c:v>
                </c:pt>
                <c:pt idx="13026">
                  <c:v>211.96484375</c:v>
                </c:pt>
                <c:pt idx="13027">
                  <c:v>211.96484375</c:v>
                </c:pt>
                <c:pt idx="13028">
                  <c:v>212.0390625</c:v>
                </c:pt>
                <c:pt idx="13029">
                  <c:v>212.0390625</c:v>
                </c:pt>
                <c:pt idx="13030">
                  <c:v>211.96875</c:v>
                </c:pt>
                <c:pt idx="13031">
                  <c:v>211.96875</c:v>
                </c:pt>
                <c:pt idx="13032">
                  <c:v>211.96875</c:v>
                </c:pt>
                <c:pt idx="13033">
                  <c:v>211.9375</c:v>
                </c:pt>
                <c:pt idx="13034">
                  <c:v>211.96484375</c:v>
                </c:pt>
                <c:pt idx="13035">
                  <c:v>211.96484375</c:v>
                </c:pt>
                <c:pt idx="13036">
                  <c:v>211.93359375</c:v>
                </c:pt>
                <c:pt idx="13037">
                  <c:v>211.93359375</c:v>
                </c:pt>
                <c:pt idx="13038">
                  <c:v>211.96484375</c:v>
                </c:pt>
                <c:pt idx="13039">
                  <c:v>211.96484375</c:v>
                </c:pt>
                <c:pt idx="13040">
                  <c:v>212.0078125</c:v>
                </c:pt>
                <c:pt idx="13041">
                  <c:v>211.96875</c:v>
                </c:pt>
                <c:pt idx="13042">
                  <c:v>211.97265625</c:v>
                </c:pt>
                <c:pt idx="13043">
                  <c:v>212.015625</c:v>
                </c:pt>
                <c:pt idx="13044">
                  <c:v>211.96875</c:v>
                </c:pt>
                <c:pt idx="13045">
                  <c:v>212.015625</c:v>
                </c:pt>
                <c:pt idx="13046">
                  <c:v>211.96875</c:v>
                </c:pt>
                <c:pt idx="13047">
                  <c:v>211.9375</c:v>
                </c:pt>
                <c:pt idx="13048">
                  <c:v>212.0078125</c:v>
                </c:pt>
                <c:pt idx="13049">
                  <c:v>211.96484375</c:v>
                </c:pt>
                <c:pt idx="13050">
                  <c:v>211.93359375</c:v>
                </c:pt>
                <c:pt idx="13051">
                  <c:v>211.9609375</c:v>
                </c:pt>
                <c:pt idx="13052">
                  <c:v>212.03515625</c:v>
                </c:pt>
                <c:pt idx="13053">
                  <c:v>212.02734375</c:v>
                </c:pt>
                <c:pt idx="13054">
                  <c:v>211.9609375</c:v>
                </c:pt>
                <c:pt idx="13055">
                  <c:v>211.99609375</c:v>
                </c:pt>
                <c:pt idx="13056">
                  <c:v>212</c:v>
                </c:pt>
                <c:pt idx="13057">
                  <c:v>211.9609375</c:v>
                </c:pt>
                <c:pt idx="13058">
                  <c:v>211.9609375</c:v>
                </c:pt>
                <c:pt idx="13059">
                  <c:v>211.9609375</c:v>
                </c:pt>
                <c:pt idx="13060">
                  <c:v>212.01171875</c:v>
                </c:pt>
                <c:pt idx="13061">
                  <c:v>212.01171875</c:v>
                </c:pt>
                <c:pt idx="13062">
                  <c:v>211.96875</c:v>
                </c:pt>
                <c:pt idx="13063">
                  <c:v>211.96875</c:v>
                </c:pt>
                <c:pt idx="13064">
                  <c:v>211.96875</c:v>
                </c:pt>
                <c:pt idx="13065">
                  <c:v>211.93359375</c:v>
                </c:pt>
                <c:pt idx="13066">
                  <c:v>212.00390625</c:v>
                </c:pt>
                <c:pt idx="13067">
                  <c:v>211.9609375</c:v>
                </c:pt>
                <c:pt idx="13068">
                  <c:v>211.99609375</c:v>
                </c:pt>
                <c:pt idx="13069">
                  <c:v>211.99609375</c:v>
                </c:pt>
                <c:pt idx="13070">
                  <c:v>211.9375</c:v>
                </c:pt>
                <c:pt idx="13071">
                  <c:v>212.0078125</c:v>
                </c:pt>
                <c:pt idx="13072">
                  <c:v>211.9921875</c:v>
                </c:pt>
                <c:pt idx="13073">
                  <c:v>211.9921875</c:v>
                </c:pt>
                <c:pt idx="13074">
                  <c:v>211.9609375</c:v>
                </c:pt>
                <c:pt idx="13075">
                  <c:v>211.9609375</c:v>
                </c:pt>
                <c:pt idx="13076">
                  <c:v>212.0390625</c:v>
                </c:pt>
                <c:pt idx="13077">
                  <c:v>211.99609375</c:v>
                </c:pt>
                <c:pt idx="13078">
                  <c:v>212.01171875</c:v>
                </c:pt>
                <c:pt idx="13079">
                  <c:v>211.96875</c:v>
                </c:pt>
                <c:pt idx="13080">
                  <c:v>211.96875</c:v>
                </c:pt>
                <c:pt idx="13081">
                  <c:v>211.96484375</c:v>
                </c:pt>
                <c:pt idx="13082">
                  <c:v>211.9921875</c:v>
                </c:pt>
                <c:pt idx="13083">
                  <c:v>211.9921875</c:v>
                </c:pt>
                <c:pt idx="13084">
                  <c:v>211.95703125</c:v>
                </c:pt>
                <c:pt idx="13085">
                  <c:v>211.95703125</c:v>
                </c:pt>
                <c:pt idx="13086">
                  <c:v>211.9296875</c:v>
                </c:pt>
                <c:pt idx="13087">
                  <c:v>211.95703125</c:v>
                </c:pt>
                <c:pt idx="13088">
                  <c:v>211.95703125</c:v>
                </c:pt>
                <c:pt idx="13089">
                  <c:v>211.95703125</c:v>
                </c:pt>
                <c:pt idx="13090">
                  <c:v>211.95703125</c:v>
                </c:pt>
                <c:pt idx="13091">
                  <c:v>211.9609375</c:v>
                </c:pt>
                <c:pt idx="13092">
                  <c:v>211.98828125</c:v>
                </c:pt>
                <c:pt idx="13093">
                  <c:v>211.98828125</c:v>
                </c:pt>
                <c:pt idx="13094">
                  <c:v>212.125</c:v>
                </c:pt>
                <c:pt idx="13095">
                  <c:v>211.9921875</c:v>
                </c:pt>
                <c:pt idx="13096">
                  <c:v>211.95703125</c:v>
                </c:pt>
                <c:pt idx="13097">
                  <c:v>211.95703125</c:v>
                </c:pt>
                <c:pt idx="13098">
                  <c:v>211.98828125</c:v>
                </c:pt>
                <c:pt idx="13099">
                  <c:v>211.9921875</c:v>
                </c:pt>
                <c:pt idx="13100">
                  <c:v>211.9921875</c:v>
                </c:pt>
                <c:pt idx="13101">
                  <c:v>212.03515625</c:v>
                </c:pt>
                <c:pt idx="13102">
                  <c:v>211.96484375</c:v>
                </c:pt>
                <c:pt idx="13103">
                  <c:v>211.96484375</c:v>
                </c:pt>
                <c:pt idx="13104">
                  <c:v>211.9609375</c:v>
                </c:pt>
                <c:pt idx="13105">
                  <c:v>212</c:v>
                </c:pt>
                <c:pt idx="13106">
                  <c:v>211.984375</c:v>
                </c:pt>
                <c:pt idx="13107">
                  <c:v>211.984375</c:v>
                </c:pt>
                <c:pt idx="13108">
                  <c:v>211.99609375</c:v>
                </c:pt>
                <c:pt idx="13109">
                  <c:v>211.99609375</c:v>
                </c:pt>
                <c:pt idx="13110">
                  <c:v>212</c:v>
                </c:pt>
                <c:pt idx="13111">
                  <c:v>211.9609375</c:v>
                </c:pt>
                <c:pt idx="13112">
                  <c:v>211.9609375</c:v>
                </c:pt>
                <c:pt idx="13113">
                  <c:v>211.9296875</c:v>
                </c:pt>
                <c:pt idx="13114">
                  <c:v>211.95703125</c:v>
                </c:pt>
                <c:pt idx="13115">
                  <c:v>211.95703125</c:v>
                </c:pt>
                <c:pt idx="13116">
                  <c:v>212.00390625</c:v>
                </c:pt>
                <c:pt idx="13117">
                  <c:v>212.00390625</c:v>
                </c:pt>
                <c:pt idx="13118">
                  <c:v>211.98828125</c:v>
                </c:pt>
                <c:pt idx="13119">
                  <c:v>211.98828125</c:v>
                </c:pt>
                <c:pt idx="13120">
                  <c:v>211.9609375</c:v>
                </c:pt>
                <c:pt idx="13121">
                  <c:v>212</c:v>
                </c:pt>
                <c:pt idx="13122">
                  <c:v>211.9609375</c:v>
                </c:pt>
                <c:pt idx="13123">
                  <c:v>211.9609375</c:v>
                </c:pt>
                <c:pt idx="13124">
                  <c:v>211.9609375</c:v>
                </c:pt>
                <c:pt idx="13125">
                  <c:v>211.9609375</c:v>
                </c:pt>
                <c:pt idx="13126">
                  <c:v>211.9609375</c:v>
                </c:pt>
                <c:pt idx="13127">
                  <c:v>211.9609375</c:v>
                </c:pt>
                <c:pt idx="13128">
                  <c:v>211.9609375</c:v>
                </c:pt>
                <c:pt idx="13129">
                  <c:v>211.9296875</c:v>
                </c:pt>
                <c:pt idx="13130">
                  <c:v>211.9609375</c:v>
                </c:pt>
                <c:pt idx="13131">
                  <c:v>212.00390625</c:v>
                </c:pt>
                <c:pt idx="13132">
                  <c:v>212.03125</c:v>
                </c:pt>
                <c:pt idx="13133">
                  <c:v>212.03125</c:v>
                </c:pt>
                <c:pt idx="13134">
                  <c:v>211.9609375</c:v>
                </c:pt>
                <c:pt idx="13135">
                  <c:v>211.9609375</c:v>
                </c:pt>
                <c:pt idx="13136">
                  <c:v>211.98828125</c:v>
                </c:pt>
                <c:pt idx="13137">
                  <c:v>211.95703125</c:v>
                </c:pt>
                <c:pt idx="13138">
                  <c:v>211.9921875</c:v>
                </c:pt>
                <c:pt idx="13139">
                  <c:v>211.99609375</c:v>
                </c:pt>
                <c:pt idx="13140">
                  <c:v>211.92578125</c:v>
                </c:pt>
                <c:pt idx="13141">
                  <c:v>211.94921875</c:v>
                </c:pt>
                <c:pt idx="13142">
                  <c:v>211.94921875</c:v>
                </c:pt>
                <c:pt idx="13143">
                  <c:v>211.94921875</c:v>
                </c:pt>
                <c:pt idx="13144">
                  <c:v>211.94921875</c:v>
                </c:pt>
                <c:pt idx="13145">
                  <c:v>211.92578125</c:v>
                </c:pt>
                <c:pt idx="13146">
                  <c:v>212</c:v>
                </c:pt>
                <c:pt idx="13147">
                  <c:v>211.95703125</c:v>
                </c:pt>
                <c:pt idx="13148">
                  <c:v>211.98046875</c:v>
                </c:pt>
                <c:pt idx="13149">
                  <c:v>212.0234375</c:v>
                </c:pt>
                <c:pt idx="13150">
                  <c:v>211.95703125</c:v>
                </c:pt>
                <c:pt idx="13151">
                  <c:v>211.95703125</c:v>
                </c:pt>
                <c:pt idx="13152">
                  <c:v>211.95703125</c:v>
                </c:pt>
                <c:pt idx="13153">
                  <c:v>211.97265625</c:v>
                </c:pt>
                <c:pt idx="13154">
                  <c:v>211.98828125</c:v>
                </c:pt>
                <c:pt idx="13155">
                  <c:v>211.98828125</c:v>
                </c:pt>
                <c:pt idx="13156">
                  <c:v>211.95703125</c:v>
                </c:pt>
                <c:pt idx="13157">
                  <c:v>211.95703125</c:v>
                </c:pt>
                <c:pt idx="13158">
                  <c:v>211.92578125</c:v>
                </c:pt>
                <c:pt idx="13159">
                  <c:v>211.953125</c:v>
                </c:pt>
                <c:pt idx="13160">
                  <c:v>211.953125</c:v>
                </c:pt>
                <c:pt idx="13161">
                  <c:v>211.95703125</c:v>
                </c:pt>
                <c:pt idx="13162">
                  <c:v>211.95703125</c:v>
                </c:pt>
                <c:pt idx="13163">
                  <c:v>211.9296875</c:v>
                </c:pt>
                <c:pt idx="13164">
                  <c:v>211.9609375</c:v>
                </c:pt>
                <c:pt idx="13165">
                  <c:v>212.00390625</c:v>
                </c:pt>
                <c:pt idx="13166">
                  <c:v>212.00390625</c:v>
                </c:pt>
                <c:pt idx="13167">
                  <c:v>211.96484375</c:v>
                </c:pt>
                <c:pt idx="13168">
                  <c:v>211.96484375</c:v>
                </c:pt>
                <c:pt idx="13169">
                  <c:v>211.96484375</c:v>
                </c:pt>
                <c:pt idx="13170">
                  <c:v>211.98828125</c:v>
                </c:pt>
                <c:pt idx="13171">
                  <c:v>211.95703125</c:v>
                </c:pt>
                <c:pt idx="13172">
                  <c:v>211.984375</c:v>
                </c:pt>
                <c:pt idx="13173">
                  <c:v>212.02734375</c:v>
                </c:pt>
                <c:pt idx="13174">
                  <c:v>211.984375</c:v>
                </c:pt>
                <c:pt idx="13175">
                  <c:v>211.984375</c:v>
                </c:pt>
                <c:pt idx="13176">
                  <c:v>211.92578125</c:v>
                </c:pt>
                <c:pt idx="13177">
                  <c:v>211.953125</c:v>
                </c:pt>
                <c:pt idx="13178">
                  <c:v>211.953125</c:v>
                </c:pt>
                <c:pt idx="13179">
                  <c:v>211.99609375</c:v>
                </c:pt>
                <c:pt idx="13180">
                  <c:v>211.953125</c:v>
                </c:pt>
                <c:pt idx="13181">
                  <c:v>211.953125</c:v>
                </c:pt>
                <c:pt idx="13182">
                  <c:v>211.95703125</c:v>
                </c:pt>
                <c:pt idx="13183">
                  <c:v>211.95703125</c:v>
                </c:pt>
                <c:pt idx="13184">
                  <c:v>211.99609375</c:v>
                </c:pt>
                <c:pt idx="13185">
                  <c:v>211.953125</c:v>
                </c:pt>
                <c:pt idx="13186">
                  <c:v>211.953125</c:v>
                </c:pt>
                <c:pt idx="13187">
                  <c:v>211.9921875</c:v>
                </c:pt>
                <c:pt idx="13188">
                  <c:v>211.94921875</c:v>
                </c:pt>
                <c:pt idx="13189">
                  <c:v>211.95703125</c:v>
                </c:pt>
                <c:pt idx="13190">
                  <c:v>211.95703125</c:v>
                </c:pt>
                <c:pt idx="13191">
                  <c:v>211.95703125</c:v>
                </c:pt>
                <c:pt idx="13192">
                  <c:v>211.9609375</c:v>
                </c:pt>
                <c:pt idx="13193">
                  <c:v>211.9609375</c:v>
                </c:pt>
                <c:pt idx="13194">
                  <c:v>211.953125</c:v>
                </c:pt>
                <c:pt idx="13195">
                  <c:v>212</c:v>
                </c:pt>
                <c:pt idx="13196">
                  <c:v>211.953125</c:v>
                </c:pt>
                <c:pt idx="13197">
                  <c:v>211.953125</c:v>
                </c:pt>
                <c:pt idx="13198">
                  <c:v>211.953125</c:v>
                </c:pt>
                <c:pt idx="13199">
                  <c:v>211.953125</c:v>
                </c:pt>
                <c:pt idx="13200">
                  <c:v>211.953125</c:v>
                </c:pt>
                <c:pt idx="13201">
                  <c:v>213.36328125</c:v>
                </c:pt>
                <c:pt idx="13202">
                  <c:v>212.02734375</c:v>
                </c:pt>
                <c:pt idx="13203">
                  <c:v>212.0078125</c:v>
                </c:pt>
                <c:pt idx="13204">
                  <c:v>211.984375</c:v>
                </c:pt>
                <c:pt idx="13205">
                  <c:v>211.984375</c:v>
                </c:pt>
                <c:pt idx="13206">
                  <c:v>211.984375</c:v>
                </c:pt>
                <c:pt idx="13207">
                  <c:v>212.01953125</c:v>
                </c:pt>
                <c:pt idx="13208">
                  <c:v>212.0078125</c:v>
                </c:pt>
                <c:pt idx="13209">
                  <c:v>212.04296875</c:v>
                </c:pt>
                <c:pt idx="13210">
                  <c:v>212.046875</c:v>
                </c:pt>
                <c:pt idx="13211">
                  <c:v>212.00390625</c:v>
                </c:pt>
                <c:pt idx="13212">
                  <c:v>211.9765625</c:v>
                </c:pt>
                <c:pt idx="13213">
                  <c:v>212.0234375</c:v>
                </c:pt>
                <c:pt idx="13214">
                  <c:v>212.0078125</c:v>
                </c:pt>
                <c:pt idx="13215">
                  <c:v>212.01171875</c:v>
                </c:pt>
                <c:pt idx="13216">
                  <c:v>211.984375</c:v>
                </c:pt>
                <c:pt idx="13217">
                  <c:v>211.98046875</c:v>
                </c:pt>
                <c:pt idx="13218">
                  <c:v>212.0234375</c:v>
                </c:pt>
                <c:pt idx="13219">
                  <c:v>212.01953125</c:v>
                </c:pt>
                <c:pt idx="13220">
                  <c:v>212.01953125</c:v>
                </c:pt>
                <c:pt idx="13221">
                  <c:v>211.98046875</c:v>
                </c:pt>
                <c:pt idx="13222">
                  <c:v>211.953125</c:v>
                </c:pt>
                <c:pt idx="13223">
                  <c:v>212.1171875</c:v>
                </c:pt>
                <c:pt idx="13224">
                  <c:v>211.96484375</c:v>
                </c:pt>
                <c:pt idx="13225">
                  <c:v>212.09765625</c:v>
                </c:pt>
                <c:pt idx="13226">
                  <c:v>211.9921875</c:v>
                </c:pt>
                <c:pt idx="13227">
                  <c:v>211.9921875</c:v>
                </c:pt>
                <c:pt idx="13228">
                  <c:v>211.93359375</c:v>
                </c:pt>
                <c:pt idx="13229">
                  <c:v>211.96484375</c:v>
                </c:pt>
                <c:pt idx="13230">
                  <c:v>211.96484375</c:v>
                </c:pt>
                <c:pt idx="13231">
                  <c:v>212.0078125</c:v>
                </c:pt>
                <c:pt idx="13232">
                  <c:v>211.96875</c:v>
                </c:pt>
                <c:pt idx="13233">
                  <c:v>211.9375</c:v>
                </c:pt>
                <c:pt idx="13234">
                  <c:v>211.9609375</c:v>
                </c:pt>
                <c:pt idx="13235">
                  <c:v>212.00390625</c:v>
                </c:pt>
                <c:pt idx="13236">
                  <c:v>211.99609375</c:v>
                </c:pt>
                <c:pt idx="13237">
                  <c:v>212</c:v>
                </c:pt>
                <c:pt idx="13238">
                  <c:v>211.99609375</c:v>
                </c:pt>
                <c:pt idx="13239">
                  <c:v>211.9609375</c:v>
                </c:pt>
                <c:pt idx="13240">
                  <c:v>211.9609375</c:v>
                </c:pt>
                <c:pt idx="13241">
                  <c:v>211.9609375</c:v>
                </c:pt>
                <c:pt idx="13242">
                  <c:v>211.9609375</c:v>
                </c:pt>
                <c:pt idx="13243">
                  <c:v>211.93359375</c:v>
                </c:pt>
                <c:pt idx="13244">
                  <c:v>211.9921875</c:v>
                </c:pt>
                <c:pt idx="13245">
                  <c:v>212.03515625</c:v>
                </c:pt>
                <c:pt idx="13246">
                  <c:v>211.93359375</c:v>
                </c:pt>
                <c:pt idx="13247">
                  <c:v>211.96484375</c:v>
                </c:pt>
                <c:pt idx="13248">
                  <c:v>211.96484375</c:v>
                </c:pt>
                <c:pt idx="13249">
                  <c:v>211.9375</c:v>
                </c:pt>
                <c:pt idx="13250">
                  <c:v>211.9921875</c:v>
                </c:pt>
                <c:pt idx="13251">
                  <c:v>212.03125</c:v>
                </c:pt>
                <c:pt idx="13252">
                  <c:v>212.03515625</c:v>
                </c:pt>
                <c:pt idx="13253">
                  <c:v>211.9921875</c:v>
                </c:pt>
                <c:pt idx="13254">
                  <c:v>211.9375</c:v>
                </c:pt>
                <c:pt idx="13255">
                  <c:v>211.96484375</c:v>
                </c:pt>
                <c:pt idx="13256">
                  <c:v>212.03515625</c:v>
                </c:pt>
                <c:pt idx="13257">
                  <c:v>211.98828125</c:v>
                </c:pt>
                <c:pt idx="13258">
                  <c:v>211.99609375</c:v>
                </c:pt>
                <c:pt idx="13259">
                  <c:v>211.97265625</c:v>
                </c:pt>
                <c:pt idx="13260">
                  <c:v>212.02734375</c:v>
                </c:pt>
                <c:pt idx="13261">
                  <c:v>211.98828125</c:v>
                </c:pt>
                <c:pt idx="13262">
                  <c:v>211.9609375</c:v>
                </c:pt>
                <c:pt idx="13263">
                  <c:v>211.9921875</c:v>
                </c:pt>
                <c:pt idx="13264">
                  <c:v>212.00390625</c:v>
                </c:pt>
                <c:pt idx="13265">
                  <c:v>212.0078125</c:v>
                </c:pt>
                <c:pt idx="13266">
                  <c:v>211.96875</c:v>
                </c:pt>
                <c:pt idx="13267">
                  <c:v>212.0078125</c:v>
                </c:pt>
                <c:pt idx="13268">
                  <c:v>211.9921875</c:v>
                </c:pt>
                <c:pt idx="13269">
                  <c:v>211.9921875</c:v>
                </c:pt>
                <c:pt idx="13270">
                  <c:v>211.9609375</c:v>
                </c:pt>
                <c:pt idx="13271">
                  <c:v>212.00390625</c:v>
                </c:pt>
                <c:pt idx="13272">
                  <c:v>211.93359375</c:v>
                </c:pt>
                <c:pt idx="13273">
                  <c:v>211.9609375</c:v>
                </c:pt>
                <c:pt idx="13274">
                  <c:v>211.9609375</c:v>
                </c:pt>
                <c:pt idx="13275">
                  <c:v>211.9296875</c:v>
                </c:pt>
                <c:pt idx="13276">
                  <c:v>211.984375</c:v>
                </c:pt>
                <c:pt idx="13277">
                  <c:v>211.984375</c:v>
                </c:pt>
                <c:pt idx="13278">
                  <c:v>211.9609375</c:v>
                </c:pt>
                <c:pt idx="13279">
                  <c:v>212.00390625</c:v>
                </c:pt>
                <c:pt idx="13280">
                  <c:v>211.9375</c:v>
                </c:pt>
                <c:pt idx="13281">
                  <c:v>211.96484375</c:v>
                </c:pt>
                <c:pt idx="13282">
                  <c:v>211.96484375</c:v>
                </c:pt>
                <c:pt idx="13283">
                  <c:v>211.93359375</c:v>
                </c:pt>
                <c:pt idx="13284">
                  <c:v>211.96484375</c:v>
                </c:pt>
                <c:pt idx="13285">
                  <c:v>212.0078125</c:v>
                </c:pt>
                <c:pt idx="13286">
                  <c:v>211.9375</c:v>
                </c:pt>
                <c:pt idx="13287">
                  <c:v>212.00390625</c:v>
                </c:pt>
                <c:pt idx="13288">
                  <c:v>212.00390625</c:v>
                </c:pt>
                <c:pt idx="13289">
                  <c:v>211.93359375</c:v>
                </c:pt>
                <c:pt idx="13290">
                  <c:v>211.9921875</c:v>
                </c:pt>
                <c:pt idx="13291">
                  <c:v>211.9921875</c:v>
                </c:pt>
                <c:pt idx="13292">
                  <c:v>212.0234375</c:v>
                </c:pt>
                <c:pt idx="13293">
                  <c:v>212.0234375</c:v>
                </c:pt>
                <c:pt idx="13294">
                  <c:v>211.96484375</c:v>
                </c:pt>
                <c:pt idx="13295">
                  <c:v>211.96484375</c:v>
                </c:pt>
                <c:pt idx="13296">
                  <c:v>211.96484375</c:v>
                </c:pt>
                <c:pt idx="13297">
                  <c:v>211.96484375</c:v>
                </c:pt>
                <c:pt idx="13298">
                  <c:v>211.96484375</c:v>
                </c:pt>
                <c:pt idx="13299">
                  <c:v>211.96484375</c:v>
                </c:pt>
                <c:pt idx="13300">
                  <c:v>211.96484375</c:v>
                </c:pt>
                <c:pt idx="13301">
                  <c:v>211.96484375</c:v>
                </c:pt>
                <c:pt idx="13302">
                  <c:v>211.96484375</c:v>
                </c:pt>
                <c:pt idx="13303">
                  <c:v>211.93359375</c:v>
                </c:pt>
                <c:pt idx="13304">
                  <c:v>211.9921875</c:v>
                </c:pt>
                <c:pt idx="13305">
                  <c:v>211.9921875</c:v>
                </c:pt>
                <c:pt idx="13306">
                  <c:v>211.93359375</c:v>
                </c:pt>
                <c:pt idx="13307">
                  <c:v>212.00390625</c:v>
                </c:pt>
                <c:pt idx="13308">
                  <c:v>212.00390625</c:v>
                </c:pt>
                <c:pt idx="13309">
                  <c:v>211.93359375</c:v>
                </c:pt>
                <c:pt idx="13310">
                  <c:v>211.96484375</c:v>
                </c:pt>
                <c:pt idx="13311">
                  <c:v>211.96484375</c:v>
                </c:pt>
                <c:pt idx="13312">
                  <c:v>211.93359375</c:v>
                </c:pt>
                <c:pt idx="13313">
                  <c:v>211.96484375</c:v>
                </c:pt>
                <c:pt idx="13314">
                  <c:v>212.0078125</c:v>
                </c:pt>
                <c:pt idx="13315">
                  <c:v>211.96484375</c:v>
                </c:pt>
                <c:pt idx="13316">
                  <c:v>211.96484375</c:v>
                </c:pt>
                <c:pt idx="13317">
                  <c:v>211.96484375</c:v>
                </c:pt>
                <c:pt idx="13318">
                  <c:v>211.96484375</c:v>
                </c:pt>
                <c:pt idx="13319">
                  <c:v>211.96484375</c:v>
                </c:pt>
                <c:pt idx="13320">
                  <c:v>212</c:v>
                </c:pt>
                <c:pt idx="13321">
                  <c:v>211.9609375</c:v>
                </c:pt>
                <c:pt idx="13322">
                  <c:v>211.9609375</c:v>
                </c:pt>
                <c:pt idx="13323">
                  <c:v>211.95703125</c:v>
                </c:pt>
                <c:pt idx="13324">
                  <c:v>212</c:v>
                </c:pt>
                <c:pt idx="13325">
                  <c:v>211.9296875</c:v>
                </c:pt>
                <c:pt idx="13326">
                  <c:v>211.99609375</c:v>
                </c:pt>
                <c:pt idx="13327">
                  <c:v>211.99609375</c:v>
                </c:pt>
                <c:pt idx="13328">
                  <c:v>211.953125</c:v>
                </c:pt>
                <c:pt idx="13329">
                  <c:v>212</c:v>
                </c:pt>
                <c:pt idx="13330">
                  <c:v>211.99609375</c:v>
                </c:pt>
                <c:pt idx="13331">
                  <c:v>211.953125</c:v>
                </c:pt>
                <c:pt idx="13332">
                  <c:v>211.98046875</c:v>
                </c:pt>
                <c:pt idx="13333">
                  <c:v>211.95703125</c:v>
                </c:pt>
                <c:pt idx="13334">
                  <c:v>211.95703125</c:v>
                </c:pt>
                <c:pt idx="13335">
                  <c:v>212.08203125</c:v>
                </c:pt>
                <c:pt idx="13336">
                  <c:v>211.9296875</c:v>
                </c:pt>
                <c:pt idx="13337">
                  <c:v>212.09375</c:v>
                </c:pt>
                <c:pt idx="13338">
                  <c:v>211.95703125</c:v>
                </c:pt>
                <c:pt idx="13339">
                  <c:v>212</c:v>
                </c:pt>
                <c:pt idx="13340">
                  <c:v>212.00390625</c:v>
                </c:pt>
                <c:pt idx="13341">
                  <c:v>211.9609375</c:v>
                </c:pt>
                <c:pt idx="13342">
                  <c:v>212</c:v>
                </c:pt>
                <c:pt idx="13343">
                  <c:v>211.95703125</c:v>
                </c:pt>
                <c:pt idx="13344">
                  <c:v>211.98828125</c:v>
                </c:pt>
                <c:pt idx="13345">
                  <c:v>211.98828125</c:v>
                </c:pt>
                <c:pt idx="13346">
                  <c:v>211.96484375</c:v>
                </c:pt>
                <c:pt idx="13347">
                  <c:v>211.93359375</c:v>
                </c:pt>
                <c:pt idx="13348">
                  <c:v>211.9609375</c:v>
                </c:pt>
                <c:pt idx="13349">
                  <c:v>211.9609375</c:v>
                </c:pt>
                <c:pt idx="13350">
                  <c:v>211.9296875</c:v>
                </c:pt>
                <c:pt idx="13351">
                  <c:v>211.9609375</c:v>
                </c:pt>
                <c:pt idx="13352">
                  <c:v>211.9921875</c:v>
                </c:pt>
                <c:pt idx="13353">
                  <c:v>211.99609375</c:v>
                </c:pt>
                <c:pt idx="13354">
                  <c:v>211.96875</c:v>
                </c:pt>
                <c:pt idx="13355">
                  <c:v>212.00390625</c:v>
                </c:pt>
                <c:pt idx="13356">
                  <c:v>211.99609375</c:v>
                </c:pt>
                <c:pt idx="13357">
                  <c:v>211.99609375</c:v>
                </c:pt>
                <c:pt idx="13358">
                  <c:v>211.99609375</c:v>
                </c:pt>
                <c:pt idx="13359">
                  <c:v>212.03515625</c:v>
                </c:pt>
                <c:pt idx="13360">
                  <c:v>212.00390625</c:v>
                </c:pt>
                <c:pt idx="13361">
                  <c:v>211.96484375</c:v>
                </c:pt>
                <c:pt idx="13362">
                  <c:v>211.9375</c:v>
                </c:pt>
                <c:pt idx="13363">
                  <c:v>211.96875</c:v>
                </c:pt>
                <c:pt idx="13364">
                  <c:v>211.96875</c:v>
                </c:pt>
                <c:pt idx="13365">
                  <c:v>211.9375</c:v>
                </c:pt>
                <c:pt idx="13366">
                  <c:v>212.0078125</c:v>
                </c:pt>
                <c:pt idx="13367">
                  <c:v>211.96875</c:v>
                </c:pt>
                <c:pt idx="13368">
                  <c:v>211.96484375</c:v>
                </c:pt>
                <c:pt idx="13369">
                  <c:v>211.96484375</c:v>
                </c:pt>
                <c:pt idx="13370">
                  <c:v>211.95703125</c:v>
                </c:pt>
                <c:pt idx="13371">
                  <c:v>211.984375</c:v>
                </c:pt>
                <c:pt idx="13372">
                  <c:v>211.99609375</c:v>
                </c:pt>
                <c:pt idx="13373">
                  <c:v>211.953125</c:v>
                </c:pt>
                <c:pt idx="13374">
                  <c:v>211.953125</c:v>
                </c:pt>
                <c:pt idx="13375">
                  <c:v>211.96875</c:v>
                </c:pt>
                <c:pt idx="13376">
                  <c:v>211.99609375</c:v>
                </c:pt>
                <c:pt idx="13377">
                  <c:v>211.95703125</c:v>
                </c:pt>
                <c:pt idx="13378">
                  <c:v>211.97265625</c:v>
                </c:pt>
                <c:pt idx="13379">
                  <c:v>211.9609375</c:v>
                </c:pt>
                <c:pt idx="13380">
                  <c:v>211.9609375</c:v>
                </c:pt>
                <c:pt idx="13381">
                  <c:v>211.9609375</c:v>
                </c:pt>
                <c:pt idx="13382">
                  <c:v>211.9609375</c:v>
                </c:pt>
                <c:pt idx="13383">
                  <c:v>211.9296875</c:v>
                </c:pt>
                <c:pt idx="13384">
                  <c:v>211.98828125</c:v>
                </c:pt>
                <c:pt idx="13385">
                  <c:v>211.98828125</c:v>
                </c:pt>
                <c:pt idx="13386">
                  <c:v>211.9296875</c:v>
                </c:pt>
                <c:pt idx="13387">
                  <c:v>211.9609375</c:v>
                </c:pt>
                <c:pt idx="13388">
                  <c:v>212.00390625</c:v>
                </c:pt>
                <c:pt idx="13389">
                  <c:v>211.9296875</c:v>
                </c:pt>
                <c:pt idx="13390">
                  <c:v>211.98828125</c:v>
                </c:pt>
                <c:pt idx="13391">
                  <c:v>212.0234375</c:v>
                </c:pt>
                <c:pt idx="13392">
                  <c:v>212.0390625</c:v>
                </c:pt>
                <c:pt idx="13393">
                  <c:v>211.99609375</c:v>
                </c:pt>
                <c:pt idx="13394">
                  <c:v>211.96875</c:v>
                </c:pt>
                <c:pt idx="13395">
                  <c:v>212.015625</c:v>
                </c:pt>
                <c:pt idx="13396">
                  <c:v>211.97265625</c:v>
                </c:pt>
                <c:pt idx="13397">
                  <c:v>211.94140625</c:v>
                </c:pt>
                <c:pt idx="13398">
                  <c:v>211.97265625</c:v>
                </c:pt>
                <c:pt idx="13399">
                  <c:v>211.99609375</c:v>
                </c:pt>
                <c:pt idx="13400">
                  <c:v>212.0234375</c:v>
                </c:pt>
                <c:pt idx="13401">
                  <c:v>212.0078125</c:v>
                </c:pt>
                <c:pt idx="13402">
                  <c:v>211.94921875</c:v>
                </c:pt>
                <c:pt idx="13403">
                  <c:v>211.98046875</c:v>
                </c:pt>
                <c:pt idx="13404">
                  <c:v>211.98046875</c:v>
                </c:pt>
                <c:pt idx="13405">
                  <c:v>211.98046875</c:v>
                </c:pt>
                <c:pt idx="13406">
                  <c:v>212.0078125</c:v>
                </c:pt>
                <c:pt idx="13407">
                  <c:v>211.96875</c:v>
                </c:pt>
                <c:pt idx="13408">
                  <c:v>212.015625</c:v>
                </c:pt>
                <c:pt idx="13409">
                  <c:v>211.97265625</c:v>
                </c:pt>
                <c:pt idx="13410">
                  <c:v>211.96875</c:v>
                </c:pt>
                <c:pt idx="13411">
                  <c:v>213.52734375</c:v>
                </c:pt>
                <c:pt idx="13412">
                  <c:v>212</c:v>
                </c:pt>
                <c:pt idx="13413">
                  <c:v>212.0078125</c:v>
                </c:pt>
                <c:pt idx="13414">
                  <c:v>212.0078125</c:v>
                </c:pt>
                <c:pt idx="13415">
                  <c:v>211.96484375</c:v>
                </c:pt>
                <c:pt idx="13416">
                  <c:v>211.96875</c:v>
                </c:pt>
                <c:pt idx="13417">
                  <c:v>211.96875</c:v>
                </c:pt>
                <c:pt idx="13418">
                  <c:v>211.9375</c:v>
                </c:pt>
                <c:pt idx="13419">
                  <c:v>211.96484375</c:v>
                </c:pt>
                <c:pt idx="13420">
                  <c:v>212.00390625</c:v>
                </c:pt>
                <c:pt idx="13421">
                  <c:v>211.9609375</c:v>
                </c:pt>
                <c:pt idx="13422">
                  <c:v>211.98046875</c:v>
                </c:pt>
                <c:pt idx="13423">
                  <c:v>211.953125</c:v>
                </c:pt>
                <c:pt idx="13424">
                  <c:v>211.984375</c:v>
                </c:pt>
                <c:pt idx="13425">
                  <c:v>212.0078125</c:v>
                </c:pt>
                <c:pt idx="13426">
                  <c:v>212.00390625</c:v>
                </c:pt>
                <c:pt idx="13427">
                  <c:v>211.96484375</c:v>
                </c:pt>
                <c:pt idx="13428">
                  <c:v>211.99609375</c:v>
                </c:pt>
                <c:pt idx="13429">
                  <c:v>211.99609375</c:v>
                </c:pt>
                <c:pt idx="13430">
                  <c:v>211.96484375</c:v>
                </c:pt>
                <c:pt idx="13431">
                  <c:v>212</c:v>
                </c:pt>
                <c:pt idx="13432">
                  <c:v>211.9609375</c:v>
                </c:pt>
                <c:pt idx="13433">
                  <c:v>211.9609375</c:v>
                </c:pt>
                <c:pt idx="13434">
                  <c:v>211.9296875</c:v>
                </c:pt>
                <c:pt idx="13435">
                  <c:v>211.9296875</c:v>
                </c:pt>
                <c:pt idx="13436">
                  <c:v>211.9609375</c:v>
                </c:pt>
                <c:pt idx="13437">
                  <c:v>211.9921875</c:v>
                </c:pt>
                <c:pt idx="13438">
                  <c:v>211.9921875</c:v>
                </c:pt>
                <c:pt idx="13439">
                  <c:v>212.03125</c:v>
                </c:pt>
                <c:pt idx="13440">
                  <c:v>211.9921875</c:v>
                </c:pt>
                <c:pt idx="13441">
                  <c:v>211.9609375</c:v>
                </c:pt>
                <c:pt idx="13442">
                  <c:v>211.9609375</c:v>
                </c:pt>
                <c:pt idx="13443">
                  <c:v>211.9609375</c:v>
                </c:pt>
                <c:pt idx="13444">
                  <c:v>211.93359375</c:v>
                </c:pt>
                <c:pt idx="13445">
                  <c:v>211.9609375</c:v>
                </c:pt>
                <c:pt idx="13446">
                  <c:v>212</c:v>
                </c:pt>
                <c:pt idx="13447">
                  <c:v>211.9609375</c:v>
                </c:pt>
                <c:pt idx="13448">
                  <c:v>211.9609375</c:v>
                </c:pt>
                <c:pt idx="13449">
                  <c:v>211.93359375</c:v>
                </c:pt>
                <c:pt idx="13450">
                  <c:v>211.96484375</c:v>
                </c:pt>
                <c:pt idx="13451">
                  <c:v>211.96484375</c:v>
                </c:pt>
                <c:pt idx="13452">
                  <c:v>211.9375</c:v>
                </c:pt>
                <c:pt idx="13453">
                  <c:v>211.96484375</c:v>
                </c:pt>
                <c:pt idx="13454">
                  <c:v>211.96484375</c:v>
                </c:pt>
                <c:pt idx="13455">
                  <c:v>212.00390625</c:v>
                </c:pt>
                <c:pt idx="13456">
                  <c:v>212</c:v>
                </c:pt>
                <c:pt idx="13457">
                  <c:v>212</c:v>
                </c:pt>
                <c:pt idx="13458">
                  <c:v>211.9609375</c:v>
                </c:pt>
                <c:pt idx="13459">
                  <c:v>211.9609375</c:v>
                </c:pt>
                <c:pt idx="13460">
                  <c:v>211.93359375</c:v>
                </c:pt>
              </c:numCache>
            </c:numRef>
          </c:val>
          <c:smooth val="1"/>
        </c:ser>
        <c:dLbls>
          <c:showLegendKey val="0"/>
          <c:showVal val="0"/>
          <c:showCatName val="0"/>
          <c:showSerName val="0"/>
          <c:showPercent val="0"/>
          <c:showBubbleSize val="0"/>
        </c:dLbls>
        <c:marker val="1"/>
        <c:smooth val="0"/>
        <c:axId val="73751552"/>
        <c:axId val="136292224"/>
      </c:lineChart>
      <c:catAx>
        <c:axId val="73751552"/>
        <c:scaling>
          <c:orientation val="minMax"/>
        </c:scaling>
        <c:delete val="0"/>
        <c:axPos val="b"/>
        <c:title>
          <c:tx>
            <c:rich>
              <a:bodyPr/>
              <a:lstStyle/>
              <a:p>
                <a:pPr>
                  <a:defRPr/>
                </a:pPr>
                <a:r>
                  <a:rPr lang="de-CH"/>
                  <a:t>Zeit und Datum</a:t>
                </a:r>
              </a:p>
            </c:rich>
          </c:tx>
          <c:overlay val="0"/>
        </c:title>
        <c:numFmt formatCode="m/d/yyyy\ h:mm" sourceLinked="1"/>
        <c:majorTickMark val="none"/>
        <c:minorTickMark val="none"/>
        <c:tickLblPos val="nextTo"/>
        <c:crossAx val="136292224"/>
        <c:crosses val="autoZero"/>
        <c:auto val="0"/>
        <c:lblAlgn val="ctr"/>
        <c:lblOffset val="100"/>
        <c:noMultiLvlLbl val="0"/>
      </c:catAx>
      <c:valAx>
        <c:axId val="136292224"/>
        <c:scaling>
          <c:orientation val="minMax"/>
        </c:scaling>
        <c:delete val="0"/>
        <c:axPos val="l"/>
        <c:majorGridlines/>
        <c:minorGridlines/>
        <c:title>
          <c:tx>
            <c:rich>
              <a:bodyPr anchor="ctr" anchorCtr="1"/>
              <a:lstStyle/>
              <a:p>
                <a:pPr>
                  <a:defRPr/>
                </a:pPr>
                <a:r>
                  <a:rPr lang="de-CH"/>
                  <a:t>Speicherverbrauch</a:t>
                </a:r>
                <a:r>
                  <a:rPr lang="de-CH" baseline="0"/>
                  <a:t> (in MiB)</a:t>
                </a:r>
                <a:r>
                  <a:rPr lang="de-CH"/>
                  <a:t> und offene Handles (Anzahl)</a:t>
                </a:r>
              </a:p>
            </c:rich>
          </c:tx>
          <c:overlay val="0"/>
          <c:spPr>
            <a:ln w="3175"/>
          </c:spPr>
        </c:title>
        <c:numFmt formatCode="General" sourceLinked="1"/>
        <c:majorTickMark val="none"/>
        <c:minorTickMark val="none"/>
        <c:tickLblPos val="nextTo"/>
        <c:crossAx val="73751552"/>
        <c:crosses val="autoZero"/>
        <c:crossBetween val="between"/>
      </c:valAx>
    </c:plotArea>
    <c:legend>
      <c:legendPos val="t"/>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7788AB-110F-4BE5-8EB5-7C0BE85CD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46</Pages>
  <Words>11051</Words>
  <Characters>69625</Characters>
  <Application>Microsoft Office Word</Application>
  <DocSecurity>0</DocSecurity>
  <Lines>580</Lines>
  <Paragraphs>161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Dokumenttitel</vt:lpstr>
      <vt:lpstr>Dokumenttitel</vt:lpstr>
    </vt:vector>
  </TitlesOfParts>
  <Company>Bachelorarbeit</Company>
  <LinksUpToDate>false</LinksUpToDate>
  <CharactersWithSpaces>80515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HSR</cp:lastModifiedBy>
  <cp:revision>700</cp:revision>
  <dcterms:created xsi:type="dcterms:W3CDTF">2012-04-22T15:27:00Z</dcterms:created>
  <dcterms:modified xsi:type="dcterms:W3CDTF">2012-06-14T13:26:00Z</dcterms:modified>
</cp:coreProperties>
</file>