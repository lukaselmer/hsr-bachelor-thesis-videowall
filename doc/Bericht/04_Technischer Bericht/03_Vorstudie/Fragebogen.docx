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Pr="003B643F" w:rsidRDefault="005875F5" w:rsidP="003B643F">
      <w:pPr>
        <w:pStyle w:val="Heading3"/>
        <w:spacing w:before="0"/>
      </w:pPr>
      <w:r>
        <w:t>Fragebogen</w:t>
      </w:r>
    </w:p>
    <w:p w:rsidR="004619EB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Name: </w:t>
      </w:r>
      <w:r w:rsidRPr="005D1E1F">
        <w:rPr>
          <w:sz w:val="28"/>
          <w:szCs w:val="28"/>
        </w:rPr>
        <w:tab/>
      </w:r>
    </w:p>
    <w:p w:rsidR="004619EB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>Studienrichtung:</w:t>
      </w:r>
      <w:r w:rsidRPr="005D1E1F">
        <w:rPr>
          <w:sz w:val="28"/>
          <w:szCs w:val="28"/>
        </w:rPr>
        <w:tab/>
      </w:r>
    </w:p>
    <w:p w:rsidR="00DB2BAD" w:rsidRPr="005D1E1F" w:rsidRDefault="004619EB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Semester: </w:t>
      </w:r>
      <w:r w:rsidRPr="005D1E1F">
        <w:rPr>
          <w:sz w:val="28"/>
          <w:szCs w:val="28"/>
        </w:rPr>
        <w:tab/>
      </w:r>
    </w:p>
    <w:p w:rsidR="006F6F3B" w:rsidRDefault="006F6F3B" w:rsidP="005743C4"/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sehe mir die Aus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tellung d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 Bachelorarbeiten an und lese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die Poster aufmerksam durch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6F6F3B" w:rsidRPr="005D1E1F" w:rsidTr="005D1E1F">
        <w:sdt>
          <w:sdtPr>
            <w:rPr>
              <w:rFonts w:cstheme="minorHAnsi"/>
              <w:sz w:val="24"/>
              <w:szCs w:val="24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6F6F3B" w:rsidRPr="005D1E1F" w:rsidRDefault="006F6F3B" w:rsidP="006F6F3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6F6F3B" w:rsidRPr="005D1E1F" w:rsidRDefault="006F6F3B" w:rsidP="006F6F3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habe mich schon in der Bachelorarbeitsbroschüre über interessa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nte Bachelorarbeiten informiert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577019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25377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823775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9326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empfinde die Präsentation der Bachelorarbeiten a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ls wertvoll und interessant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-2127535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95102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96949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09369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Das Lesen der Poster oder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der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Bro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schüre ist mir zu zeitaufwändig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1713224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56331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33593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9062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DD02A5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Durch d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as Lesen der Poster oder 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der 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Broschüre 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erhalte ich</w:t>
      </w:r>
      <w:r w:rsidR="006F6F3B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einen guten Eind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ruck über den Umfang der Arbeit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en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206706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56371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695931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84446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Ein kurzes Video (2 Minuten) würde die gleichen Informationen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, welche auf einem Poster vorhanden sein würden,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in an</w:t>
      </w:r>
      <w:r w:rsidR="00EE0D62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sprechenderer Weise vermitteln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912432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79902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909643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57637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Q: Ich würde für meine Bachelorarbeit anstelle eines Posters lieber ein kurzes Video </w:t>
      </w:r>
      <w:r w:rsidR="00DD02A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erstellen</w:t>
      </w: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 xml:space="preserve"> (2 Minuten)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-2012126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62746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027743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15562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DD02A5" w:rsidRPr="005D1E1F" w:rsidRDefault="00DD02A5" w:rsidP="00DD02A5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6F6F3B" w:rsidRPr="005D1E1F" w:rsidRDefault="006F6F3B" w:rsidP="006F6F3B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Wenn das Video auf dem HSR YouTube Channel publiziert w</w:t>
      </w:r>
      <w:r w:rsidR="008343B5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ürde, macht mir das nichts aus</w:t>
      </w:r>
      <w:r w:rsidR="00164BF7"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D1E1F" w:rsidRPr="005D1E1F" w:rsidTr="00D32E8B">
        <w:sdt>
          <w:sdtPr>
            <w:rPr>
              <w:rFonts w:cstheme="minorHAnsi"/>
              <w:sz w:val="24"/>
              <w:szCs w:val="24"/>
            </w:rPr>
            <w:id w:val="1486824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85137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340160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17757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D1E1F" w:rsidRPr="005D1E1F" w:rsidRDefault="005D1E1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D1E1F" w:rsidRPr="005D1E1F" w:rsidRDefault="005D1E1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Default="0059357F" w:rsidP="00C0114B">
      <w:pPr>
        <w:rPr>
          <w:rFonts w:eastAsia="Times New Roman"/>
          <w:lang w:eastAsia="de-CH"/>
        </w:rPr>
      </w:pPr>
    </w:p>
    <w:p w:rsidR="0059357F" w:rsidRDefault="0059357F" w:rsidP="0059357F">
      <w:pPr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br w:type="page"/>
      </w:r>
    </w:p>
    <w:p w:rsidR="0059357F" w:rsidRPr="003B643F" w:rsidRDefault="0059357F" w:rsidP="003B643F">
      <w:pPr>
        <w:pStyle w:val="Heading3"/>
      </w:pPr>
      <w:r w:rsidRPr="003B643F">
        <w:lastRenderedPageBreak/>
        <w:t>Fragebogen</w:t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Name: </w:t>
      </w:r>
      <w:r w:rsidRPr="005D1E1F">
        <w:rPr>
          <w:sz w:val="28"/>
          <w:szCs w:val="28"/>
        </w:rPr>
        <w:tab/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>Studienrichtung:</w:t>
      </w:r>
      <w:r w:rsidRPr="005D1E1F">
        <w:rPr>
          <w:sz w:val="28"/>
          <w:szCs w:val="28"/>
        </w:rPr>
        <w:tab/>
      </w:r>
    </w:p>
    <w:p w:rsidR="0059357F" w:rsidRPr="005D1E1F" w:rsidRDefault="0059357F" w:rsidP="00446CB8">
      <w:pPr>
        <w:tabs>
          <w:tab w:val="left" w:leader="underscore" w:pos="9072"/>
        </w:tabs>
        <w:spacing w:line="480" w:lineRule="auto"/>
        <w:rPr>
          <w:sz w:val="28"/>
          <w:szCs w:val="28"/>
        </w:rPr>
      </w:pPr>
      <w:r w:rsidRPr="005D1E1F">
        <w:rPr>
          <w:sz w:val="28"/>
          <w:szCs w:val="28"/>
        </w:rPr>
        <w:t xml:space="preserve">Semester: </w:t>
      </w:r>
      <w:r w:rsidRPr="005D1E1F">
        <w:rPr>
          <w:sz w:val="28"/>
          <w:szCs w:val="28"/>
        </w:rPr>
        <w:tab/>
      </w:r>
    </w:p>
    <w:p w:rsidR="0059357F" w:rsidRDefault="0059357F" w:rsidP="0059357F"/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sehe mir die Ausstellung der Bachelorarbeiten an und lese die Poster aufmerksam durch.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3738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330993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698000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656881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habe mich schon in der Bachelorarbeitsbroschüre über interessante Bachelorarbeiten informiert.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3347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596549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2315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790664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empfinde die Präsentation der Bachelorarbeiten als wertvoll und interessant.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45968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108409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6328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199931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Das Lesen der Poster oder der Broschüre ist mir zu zeitaufwändig.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988056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2818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791633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366416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Durch das Lesen der Poster oder der Broschüre erhalte ich einen guten Eindruck über den Umfang der Arbeiten.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113259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736203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00243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74435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Ein kurzes Video (2 Minuten) würde die gleichen Informationen, welche auf einem Poster vorhanden sein würden, in ansprechenderer Weise vermitteln.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206613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211824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349615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392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Ich würde für meine Bachelorarbeit anstelle eines Posters lieber ein kurzes Video erstellen (2 Minuten).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-1866969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49648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98882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4195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59357F" w:rsidRPr="005D1E1F" w:rsidRDefault="0059357F" w:rsidP="0059357F">
      <w:pPr>
        <w:spacing w:after="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CH"/>
        </w:rPr>
      </w:pPr>
    </w:p>
    <w:p w:rsidR="0059357F" w:rsidRPr="005D1E1F" w:rsidRDefault="0059357F" w:rsidP="0059357F">
      <w:pPr>
        <w:spacing w:after="0"/>
        <w:rPr>
          <w:rFonts w:ascii="Calibri" w:eastAsia="Times New Roman" w:hAnsi="Calibri" w:cs="Calibri"/>
          <w:color w:val="000000"/>
          <w:sz w:val="26"/>
          <w:szCs w:val="26"/>
          <w:lang w:eastAsia="de-CH"/>
        </w:rPr>
      </w:pPr>
      <w:r w:rsidRPr="005D1E1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de-CH"/>
        </w:rPr>
        <w:t>Q: Wenn das Video auf dem HSR YouTube Channel publiziert würde, macht mir das nichts aus.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14"/>
        <w:gridCol w:w="456"/>
        <w:gridCol w:w="1814"/>
        <w:gridCol w:w="456"/>
        <w:gridCol w:w="2027"/>
        <w:gridCol w:w="456"/>
        <w:gridCol w:w="1601"/>
      </w:tblGrid>
      <w:tr w:rsidR="0059357F" w:rsidRPr="005D1E1F" w:rsidTr="00D32E8B">
        <w:sdt>
          <w:sdtPr>
            <w:rPr>
              <w:rFonts w:cstheme="minorHAnsi"/>
              <w:sz w:val="24"/>
              <w:szCs w:val="24"/>
            </w:rPr>
            <w:id w:val="-1393190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1538157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2301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27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eher nicht zu</w:t>
            </w:r>
          </w:p>
        </w:tc>
        <w:sdt>
          <w:sdtPr>
            <w:rPr>
              <w:rFonts w:cstheme="minorHAnsi"/>
              <w:sz w:val="24"/>
              <w:szCs w:val="24"/>
            </w:rPr>
            <w:id w:val="78477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:rsidR="0059357F" w:rsidRPr="005D1E1F" w:rsidRDefault="0059357F" w:rsidP="00D32E8B">
                <w:pPr>
                  <w:spacing w:before="120"/>
                  <w:rPr>
                    <w:rFonts w:cstheme="minorHAnsi"/>
                    <w:sz w:val="24"/>
                    <w:szCs w:val="24"/>
                  </w:rPr>
                </w:pPr>
                <w:r w:rsidRPr="005D1E1F">
                  <w:rPr>
                    <w:rFonts w:ascii="MS Mincho" w:eastAsia="MS Mincho" w:hAnsi="MS Mincho" w:cs="MS Mincho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:rsidR="0059357F" w:rsidRPr="005D1E1F" w:rsidRDefault="0059357F" w:rsidP="00D32E8B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5D1E1F">
              <w:rPr>
                <w:rFonts w:cstheme="minorHAnsi"/>
                <w:sz w:val="24"/>
                <w:szCs w:val="24"/>
              </w:rPr>
              <w:t>trifft nicht zu</w:t>
            </w:r>
          </w:p>
        </w:tc>
      </w:tr>
    </w:tbl>
    <w:p w:rsidR="00C0114B" w:rsidRDefault="00C0114B" w:rsidP="00C0114B">
      <w:pPr>
        <w:rPr>
          <w:rFonts w:eastAsia="Times New Roman"/>
          <w:lang w:eastAsia="de-CH"/>
        </w:rPr>
      </w:pPr>
    </w:p>
    <w:sectPr w:rsidR="00C0114B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0D" w:rsidRDefault="0030060D" w:rsidP="008F2373">
      <w:pPr>
        <w:spacing w:after="0"/>
      </w:pPr>
      <w:r>
        <w:separator/>
      </w:r>
    </w:p>
  </w:endnote>
  <w:endnote w:type="continuationSeparator" w:id="0">
    <w:p w:rsidR="0030060D" w:rsidRDefault="0030060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BA" w:rsidRDefault="00431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31FBA">
    <w:pPr>
      <w:pStyle w:val="Footer"/>
    </w:pPr>
    <w:r>
      <w:t xml:space="preserve">HSR </w:t>
    </w:r>
    <w:r w:rsidR="00844ADD">
      <w:t>Video</w:t>
    </w:r>
    <w:r>
      <w:t>w</w:t>
    </w:r>
    <w:bookmarkStart w:id="0" w:name="_GoBack"/>
    <w:bookmarkEnd w:id="0"/>
    <w:r w:rsidR="00844ADD">
      <w:t>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31. Mai 2012</w:t>
    </w:r>
    <w:r w:rsidR="00AF4AE0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BA" w:rsidRDefault="00431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0D" w:rsidRDefault="0030060D" w:rsidP="008F2373">
      <w:pPr>
        <w:spacing w:after="0"/>
      </w:pPr>
      <w:r>
        <w:separator/>
      </w:r>
    </w:p>
  </w:footnote>
  <w:footnote w:type="continuationSeparator" w:id="0">
    <w:p w:rsidR="0030060D" w:rsidRDefault="0030060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BA" w:rsidRDefault="00431F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BA" w:rsidRDefault="00431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01C5"/>
    <w:rsid w:val="001337FF"/>
    <w:rsid w:val="0014503D"/>
    <w:rsid w:val="001609C2"/>
    <w:rsid w:val="00164BF7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515D9"/>
    <w:rsid w:val="0026560F"/>
    <w:rsid w:val="0027094B"/>
    <w:rsid w:val="00273717"/>
    <w:rsid w:val="00283C40"/>
    <w:rsid w:val="002840DC"/>
    <w:rsid w:val="00284414"/>
    <w:rsid w:val="00285EE8"/>
    <w:rsid w:val="0029315F"/>
    <w:rsid w:val="00293450"/>
    <w:rsid w:val="002B3913"/>
    <w:rsid w:val="002B6D39"/>
    <w:rsid w:val="002D367A"/>
    <w:rsid w:val="002E16A4"/>
    <w:rsid w:val="002E635C"/>
    <w:rsid w:val="002E65A6"/>
    <w:rsid w:val="002F28DD"/>
    <w:rsid w:val="0030060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B643F"/>
    <w:rsid w:val="003C3BB7"/>
    <w:rsid w:val="003D115F"/>
    <w:rsid w:val="003E40FB"/>
    <w:rsid w:val="003E5974"/>
    <w:rsid w:val="00402E1C"/>
    <w:rsid w:val="00404F4E"/>
    <w:rsid w:val="00412184"/>
    <w:rsid w:val="00415959"/>
    <w:rsid w:val="00431FBA"/>
    <w:rsid w:val="00446CB8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9357F"/>
    <w:rsid w:val="005A4EC3"/>
    <w:rsid w:val="005B081C"/>
    <w:rsid w:val="005B267B"/>
    <w:rsid w:val="005B5D3E"/>
    <w:rsid w:val="005D1E1F"/>
    <w:rsid w:val="005E1D61"/>
    <w:rsid w:val="005E2896"/>
    <w:rsid w:val="005E3310"/>
    <w:rsid w:val="005E6C04"/>
    <w:rsid w:val="00613195"/>
    <w:rsid w:val="006156A4"/>
    <w:rsid w:val="006211F6"/>
    <w:rsid w:val="0062709E"/>
    <w:rsid w:val="006277C9"/>
    <w:rsid w:val="006314BE"/>
    <w:rsid w:val="00635381"/>
    <w:rsid w:val="00642D6F"/>
    <w:rsid w:val="00651384"/>
    <w:rsid w:val="00661C87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6F6F3B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343B5"/>
    <w:rsid w:val="00842A23"/>
    <w:rsid w:val="00844ADD"/>
    <w:rsid w:val="00845521"/>
    <w:rsid w:val="00870C31"/>
    <w:rsid w:val="008722E3"/>
    <w:rsid w:val="00887085"/>
    <w:rsid w:val="008A420E"/>
    <w:rsid w:val="008A4E18"/>
    <w:rsid w:val="008B22FD"/>
    <w:rsid w:val="008B74EE"/>
    <w:rsid w:val="008C54BF"/>
    <w:rsid w:val="008D3476"/>
    <w:rsid w:val="008D6247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0114B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02A5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0D62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E1F"/>
    <w:p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1E1F"/>
    <w:rPr>
      <w:rFonts w:asciiTheme="majorHAnsi" w:hAnsiTheme="majorHAnsi"/>
      <w:b/>
      <w:color w:val="00629E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E1F"/>
    <w:p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1E1F"/>
    <w:rPr>
      <w:rFonts w:asciiTheme="majorHAnsi" w:hAnsiTheme="majorHAnsi"/>
      <w:b/>
      <w:color w:val="00629E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2651-09D9-4C72-A0B9-E471A05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16</cp:revision>
  <cp:lastPrinted>2012-02-28T13:16:00Z</cp:lastPrinted>
  <dcterms:created xsi:type="dcterms:W3CDTF">2012-02-27T12:11:00Z</dcterms:created>
  <dcterms:modified xsi:type="dcterms:W3CDTF">2012-05-31T08:59:00Z</dcterms:modified>
</cp:coreProperties>
</file>