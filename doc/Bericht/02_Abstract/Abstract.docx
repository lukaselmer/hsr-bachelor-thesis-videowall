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3F0EE2" w:rsidP="008722E3">
      <w:pPr>
        <w:pStyle w:val="Heading1"/>
      </w:pPr>
      <w:r>
        <w:t>Abstract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347A2A" w:rsidP="009529BD">
            <w:pPr>
              <w:rPr>
                <w:b/>
              </w:rPr>
            </w:pPr>
            <w:r>
              <w:t>23</w:t>
            </w:r>
            <w:r w:rsidR="009529BD">
              <w:t>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529BD" w:rsidP="002F0EF6">
            <w:r>
              <w:t>CH</w:t>
            </w:r>
          </w:p>
        </w:tc>
      </w:tr>
      <w:tr w:rsidR="0052350B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52350B" w:rsidRDefault="0052350B" w:rsidP="009529BD">
            <w:r>
              <w:t>30.05.2012</w:t>
            </w:r>
          </w:p>
        </w:tc>
        <w:tc>
          <w:tcPr>
            <w:tcW w:w="993" w:type="dxa"/>
          </w:tcPr>
          <w:p w:rsidR="0052350B" w:rsidRPr="00F9181E" w:rsidRDefault="0052350B" w:rsidP="002F0EF6">
            <w:r>
              <w:t>1.1</w:t>
            </w:r>
          </w:p>
        </w:tc>
        <w:tc>
          <w:tcPr>
            <w:tcW w:w="4674" w:type="dxa"/>
          </w:tcPr>
          <w:p w:rsidR="0052350B" w:rsidRPr="00F9181E" w:rsidRDefault="0052350B" w:rsidP="002F0EF6">
            <w:r>
              <w:t>Kleine Anpassungen</w:t>
            </w:r>
          </w:p>
        </w:tc>
        <w:tc>
          <w:tcPr>
            <w:tcW w:w="2303" w:type="dxa"/>
          </w:tcPr>
          <w:p w:rsidR="0052350B" w:rsidRDefault="0052350B" w:rsidP="002F0EF6">
            <w:r>
              <w:t>LE</w:t>
            </w:r>
          </w:p>
        </w:tc>
      </w:tr>
      <w:tr w:rsidR="00F002C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F002C6" w:rsidRDefault="00F002C6" w:rsidP="009529BD">
            <w:r>
              <w:t>04.06.2012</w:t>
            </w:r>
          </w:p>
        </w:tc>
        <w:tc>
          <w:tcPr>
            <w:tcW w:w="993" w:type="dxa"/>
          </w:tcPr>
          <w:p w:rsidR="00F002C6" w:rsidRDefault="00F002C6" w:rsidP="002F0EF6">
            <w:r>
              <w:t>1.2</w:t>
            </w:r>
          </w:p>
        </w:tc>
        <w:tc>
          <w:tcPr>
            <w:tcW w:w="4674" w:type="dxa"/>
          </w:tcPr>
          <w:p w:rsidR="00F002C6" w:rsidRDefault="00F002C6" w:rsidP="002F0EF6">
            <w:r>
              <w:t>Anpassungen aus Sitzung</w:t>
            </w:r>
          </w:p>
        </w:tc>
        <w:tc>
          <w:tcPr>
            <w:tcW w:w="2303" w:type="dxa"/>
          </w:tcPr>
          <w:p w:rsidR="00F002C6" w:rsidRDefault="00F002C6" w:rsidP="002F0EF6">
            <w:r>
              <w:t>CH</w:t>
            </w:r>
          </w:p>
        </w:tc>
      </w:tr>
    </w:tbl>
    <w:p w:rsidR="00402E1C" w:rsidRDefault="004E5596" w:rsidP="00402E1C">
      <w:pPr>
        <w:pStyle w:val="Heading2"/>
      </w:pPr>
      <w:bookmarkStart w:id="1" w:name="_Toc287347256"/>
      <w:r>
        <w:t>Abstract</w:t>
      </w:r>
      <w:bookmarkEnd w:id="1"/>
    </w:p>
    <w:p w:rsidR="00DD441A" w:rsidRDefault="00DD441A" w:rsidP="000E1640">
      <w:pPr>
        <w:pStyle w:val="Heading3"/>
      </w:pPr>
      <w:bookmarkStart w:id="2" w:name="_GoBack"/>
      <w:bookmarkEnd w:id="2"/>
      <w:r>
        <w:t>Ausgangslage</w:t>
      </w:r>
    </w:p>
    <w:p w:rsidR="00DD441A" w:rsidRDefault="00DD441A" w:rsidP="0088480F">
      <w:r w:rsidRPr="00FD54C2">
        <w:t xml:space="preserve">Grosse Monitorkonstellationen bieten die Möglichkeit, Inhalte auf attraktive und imposante Weise zu präsentieren. Mittels Microsoft Kinect ergibt sich eine neue </w:t>
      </w:r>
      <w:r>
        <w:t xml:space="preserve">Art der </w:t>
      </w:r>
      <w:r w:rsidRPr="00FD54C2">
        <w:t>Steuerung</w:t>
      </w:r>
      <w:r>
        <w:t>:</w:t>
      </w:r>
      <w:r w:rsidRPr="00FD54C2">
        <w:t xml:space="preserve"> </w:t>
      </w:r>
      <w:r>
        <w:t>E</w:t>
      </w:r>
      <w:r w:rsidRPr="00FD54C2">
        <w:t>ine Anwendung</w:t>
      </w:r>
      <w:r>
        <w:t xml:space="preserve"> kann</w:t>
      </w:r>
      <w:r w:rsidRPr="00FD54C2">
        <w:t xml:space="preserve"> mit Körper</w:t>
      </w:r>
      <w:r>
        <w:t>bewegungen</w:t>
      </w:r>
      <w:r w:rsidRPr="00FD54C2">
        <w:t xml:space="preserve"> anstatt Tastatur</w:t>
      </w:r>
      <w:r>
        <w:t>, Maus</w:t>
      </w:r>
      <w:r w:rsidRPr="00FD54C2">
        <w:t xml:space="preserve"> oder </w:t>
      </w:r>
      <w:r>
        <w:t xml:space="preserve">Touch </w:t>
      </w:r>
      <w:r w:rsidRPr="00FD54C2">
        <w:t>bedient</w:t>
      </w:r>
      <w:r>
        <w:t xml:space="preserve"> werden. Die Vereinigung </w:t>
      </w:r>
      <w:r w:rsidRPr="00FD54C2">
        <w:t xml:space="preserve">von </w:t>
      </w:r>
      <w:r>
        <w:t xml:space="preserve">einer </w:t>
      </w:r>
      <w:r w:rsidRPr="00FD54C2">
        <w:t>Monitorw</w:t>
      </w:r>
      <w:r>
        <w:t>and</w:t>
      </w:r>
      <w:r w:rsidRPr="00FD54C2">
        <w:t xml:space="preserve"> und Kinect – </w:t>
      </w:r>
      <w:r>
        <w:t>nachfolgend als Videow</w:t>
      </w:r>
      <w:r w:rsidRPr="00FD54C2">
        <w:t>all bezeichnet –</w:t>
      </w:r>
      <w:r>
        <w:t xml:space="preserve"> bietet eine neuartige</w:t>
      </w:r>
      <w:r w:rsidRPr="00FD54C2">
        <w:t xml:space="preserve"> Präsentations- und Interaktionsmöglichkeit. Die HSR wollte im Zug</w:t>
      </w:r>
      <w:r>
        <w:t>e</w:t>
      </w:r>
      <w:r w:rsidRPr="00FD54C2">
        <w:t xml:space="preserve"> dieser B</w:t>
      </w:r>
      <w:r>
        <w:t>achelorarbeit ergründen, inwie</w:t>
      </w:r>
      <w:r w:rsidRPr="00FD54C2">
        <w:t xml:space="preserve">weit </w:t>
      </w:r>
      <w:r>
        <w:t xml:space="preserve">sich </w:t>
      </w:r>
      <w:r w:rsidRPr="00FD54C2">
        <w:t>die</w:t>
      </w:r>
      <w:r>
        <w:t xml:space="preserve"> Videowall an der Hochschule selbst </w:t>
      </w:r>
      <w:proofErr w:type="gramStart"/>
      <w:r>
        <w:t>eignet</w:t>
      </w:r>
      <w:proofErr w:type="gramEnd"/>
      <w:r w:rsidRPr="00FD54C2">
        <w:t>.</w:t>
      </w:r>
    </w:p>
    <w:p w:rsidR="00DD441A" w:rsidRDefault="00DD441A" w:rsidP="0088480F">
      <w:r w:rsidRPr="00FD54C2">
        <w:t xml:space="preserve">Die Ansteuerung </w:t>
      </w:r>
      <w:r>
        <w:t xml:space="preserve">einer grösseren Anzahl </w:t>
      </w:r>
      <w:proofErr w:type="gramStart"/>
      <w:r>
        <w:t>Bildschirme</w:t>
      </w:r>
      <w:proofErr w:type="gramEnd"/>
      <w:r w:rsidRPr="00FD54C2">
        <w:t xml:space="preserve"> ist noch in der vollen Entwicklung</w:t>
      </w:r>
      <w:r>
        <w:t>.</w:t>
      </w:r>
      <w:r>
        <w:t xml:space="preserve"> </w:t>
      </w:r>
      <w:r w:rsidR="000E060C">
        <w:t xml:space="preserve">Die hohe Anzahl </w:t>
      </w:r>
      <w:r w:rsidR="007C1C62">
        <w:t>von</w:t>
      </w:r>
      <w:r w:rsidR="000E060C">
        <w:t xml:space="preserve"> Pixeln stellt eine Herausforderung an die Hardware dar</w:t>
      </w:r>
      <w:r>
        <w:t>.</w:t>
      </w:r>
      <w:r>
        <w:t xml:space="preserve"> </w:t>
      </w:r>
      <w:r>
        <w:t>Für</w:t>
      </w:r>
      <w:r w:rsidRPr="00FD54C2">
        <w:t xml:space="preserve"> die </w:t>
      </w:r>
      <w:r>
        <w:t>S</w:t>
      </w:r>
      <w:r w:rsidRPr="00FD54C2">
        <w:t>teuerung</w:t>
      </w:r>
      <w:r>
        <w:t xml:space="preserve"> </w:t>
      </w:r>
      <w:r w:rsidRPr="00FD54C2">
        <w:t>mittels</w:t>
      </w:r>
      <w:r>
        <w:t xml:space="preserve"> Kinect</w:t>
      </w:r>
      <w:r>
        <w:t xml:space="preserve"> gib</w:t>
      </w:r>
      <w:r w:rsidR="00CE4CF8">
        <w:t>t es noch keine Standardlösung.</w:t>
      </w:r>
      <w:r w:rsidR="00615969">
        <w:t xml:space="preserve"> </w:t>
      </w:r>
      <w:r w:rsidR="0016298E">
        <w:t>Auch war nicht bekannt</w:t>
      </w:r>
      <w:r w:rsidR="00A15B4A">
        <w:t>,</w:t>
      </w:r>
      <w:r w:rsidR="0016298E">
        <w:t xml:space="preserve"> wie Personen, welche die Videowall passieren, </w:t>
      </w:r>
      <w:r w:rsidR="00615969">
        <w:t xml:space="preserve"> </w:t>
      </w:r>
      <w:r w:rsidR="0016298E">
        <w:t>auf die Videowall reagieren und wie sie mit ihr interagieren würden.</w:t>
      </w:r>
    </w:p>
    <w:p w:rsidR="00DD441A" w:rsidRDefault="00DD441A" w:rsidP="000E1640">
      <w:pPr>
        <w:pStyle w:val="Heading3"/>
      </w:pPr>
      <w:r>
        <w:t>Vorgehen/Technologien</w:t>
      </w:r>
    </w:p>
    <w:p w:rsidR="00F73A08" w:rsidRDefault="000A47F5" w:rsidP="00CD32F9">
      <w:r>
        <w:t>Diese Bachelorarbeit dient als</w:t>
      </w:r>
      <w:r w:rsidR="00DD441A" w:rsidRPr="00DD441A">
        <w:t xml:space="preserve"> eine Machbarke</w:t>
      </w:r>
      <w:r w:rsidR="009417C7">
        <w:t>itsstudie</w:t>
      </w:r>
      <w:r w:rsidR="00DD441A" w:rsidRPr="00DD441A">
        <w:t xml:space="preserve"> für die Videowall</w:t>
      </w:r>
      <w:r>
        <w:t>. In drei Bereichen wurden daher Abk</w:t>
      </w:r>
      <w:r w:rsidR="00B03A7C">
        <w:t>l</w:t>
      </w:r>
      <w:r>
        <w:t>ärungen getroffen:</w:t>
      </w:r>
    </w:p>
    <w:p w:rsidR="00D02699" w:rsidRPr="00D6402C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Technologie</w:t>
      </w:r>
      <w:r w:rsidR="00D02699" w:rsidRPr="00CD32F9">
        <w:rPr>
          <w:b/>
        </w:rPr>
        <w:t xml:space="preserve"> Videokarten/Auflösung</w:t>
      </w:r>
      <w:r w:rsidR="00D6402C">
        <w:br/>
      </w:r>
      <w:r w:rsidR="0006135F">
        <w:t>Zur Eruierung der optimalen Auflösungen wurden</w:t>
      </w:r>
      <w:r w:rsidR="00D02699" w:rsidRPr="00D6402C">
        <w:t xml:space="preserve"> Tests mit den eigens für die Bachelorarbeit gekauften Grafikkarten</w:t>
      </w:r>
      <w:r w:rsidR="0006135F">
        <w:t xml:space="preserve"> durchgeführt</w:t>
      </w:r>
      <w:r w:rsidR="00D02699" w:rsidRPr="00D6402C">
        <w:t>.</w:t>
      </w:r>
    </w:p>
    <w:p w:rsidR="00F73A08" w:rsidRPr="00A15B4A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Nutzerbedürfnisse und Interaktion</w:t>
      </w:r>
      <w:r w:rsidR="00A15B4A" w:rsidRPr="00CD32F9">
        <w:rPr>
          <w:b/>
        </w:rPr>
        <w:br/>
      </w:r>
      <w:r w:rsidR="00E81232">
        <w:t>Um die Bedürfnisse der zukünftigen Nutzer zu untersuchen, wurden Fragebögen verteilt und ausgewertet.</w:t>
      </w:r>
      <w:r w:rsidR="00E25EF2">
        <w:t xml:space="preserve"> Mit Kinect wurden verschiedene Benutzerstudien durchgeführt.</w:t>
      </w:r>
      <w:r w:rsidR="00AD27A7">
        <w:t xml:space="preserve"> </w:t>
      </w:r>
    </w:p>
    <w:p w:rsidR="004571C6" w:rsidRDefault="00F73A08" w:rsidP="00CD32F9">
      <w:pPr>
        <w:pStyle w:val="ListParagraph"/>
        <w:numPr>
          <w:ilvl w:val="0"/>
          <w:numId w:val="9"/>
        </w:numPr>
      </w:pPr>
      <w:r w:rsidRPr="00CD32F9">
        <w:rPr>
          <w:b/>
        </w:rPr>
        <w:t>Softwaretechnologie</w:t>
      </w:r>
      <w:r w:rsidR="007C7796" w:rsidRPr="00CD32F9">
        <w:rPr>
          <w:b/>
        </w:rPr>
        <w:br/>
      </w:r>
      <w:r w:rsidR="00762B2D">
        <w:t xml:space="preserve">die Inhalte der Videowall sollen aktuell und interaktiv sein. </w:t>
      </w:r>
      <w:r w:rsidR="0068714E">
        <w:t>U</w:t>
      </w:r>
      <w:r w:rsidR="006940D6">
        <w:t>m zu demonstrieren, wie Softwarekomponenten dynamisch in die Applikation eingebracht werden können, wurde ein Plug-In System</w:t>
      </w:r>
      <w:r w:rsidR="0078012A">
        <w:t xml:space="preserve"> aufbauend auf C#</w:t>
      </w:r>
      <w:r w:rsidR="006940D6">
        <w:t xml:space="preserve"> mit MEF und </w:t>
      </w:r>
      <w:proofErr w:type="spellStart"/>
      <w:r w:rsidR="006940D6">
        <w:t>Unity</w:t>
      </w:r>
      <w:proofErr w:type="spellEnd"/>
      <w:r w:rsidR="006940D6">
        <w:t xml:space="preserve"> entwickelt.</w:t>
      </w:r>
    </w:p>
    <w:p w:rsidR="00DD441A" w:rsidRDefault="00DD441A" w:rsidP="000E1640">
      <w:pPr>
        <w:pStyle w:val="Heading3"/>
      </w:pPr>
      <w:proofErr w:type="spellStart"/>
      <w:r>
        <w:t>Erbegnis</w:t>
      </w:r>
      <w:proofErr w:type="spellEnd"/>
    </w:p>
    <w:p w:rsidR="00DD441A" w:rsidRPr="00DD441A" w:rsidRDefault="00CD32F9" w:rsidP="00A15B4A">
      <w:r>
        <w:t>Die vorliegende Arbeit</w:t>
      </w:r>
      <w:r w:rsidR="00880749">
        <w:t xml:space="preserve"> bietet die Grundlage zur Beschaffung der HSR Videowall. Es konnte gezeigt werden, dass die Videotechnologie aktuell am besten mit einer einfachen HD Auflösung funktioniert. </w:t>
      </w:r>
      <w:r w:rsidR="009A1BF4">
        <w:t xml:space="preserve">Als Interaktionskonzept wurde das Konzept die Hand als Maus zu verwenden </w:t>
      </w:r>
      <w:r w:rsidR="007B4E35">
        <w:t>umgesetzt</w:t>
      </w:r>
      <w:r w:rsidR="009A1BF4">
        <w:t xml:space="preserve"> </w:t>
      </w:r>
      <w:r w:rsidR="002F552F">
        <w:t>und mittels</w:t>
      </w:r>
      <w:r w:rsidR="009A1BF4">
        <w:t xml:space="preserve"> Usability Tests geprüft. </w:t>
      </w:r>
      <w:r w:rsidR="00611A9A">
        <w:t xml:space="preserve">Das Softwareframework konnte </w:t>
      </w:r>
      <w:r w:rsidR="009B40DB">
        <w:t xml:space="preserve">erfolgreich </w:t>
      </w:r>
      <w:r w:rsidR="00611A9A">
        <w:t>entwickelt werden</w:t>
      </w:r>
      <w:r w:rsidR="009B40DB">
        <w:t>.</w:t>
      </w:r>
    </w:p>
    <w:sectPr w:rsidR="00DD441A" w:rsidRPr="00DD441A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9C6" w:rsidRDefault="003939C6" w:rsidP="008F2373">
      <w:pPr>
        <w:spacing w:after="0"/>
      </w:pPr>
      <w:r>
        <w:separator/>
      </w:r>
    </w:p>
  </w:endnote>
  <w:endnote w:type="continuationSeparator" w:id="0">
    <w:p w:rsidR="003939C6" w:rsidRDefault="003939C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0236EC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055F55">
      <w:t>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D441A">
      <w:rPr>
        <w:noProof/>
      </w:rPr>
      <w:t>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E1640" w:rsidRPr="000E164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939C6">
      <w:fldChar w:fldCharType="begin"/>
    </w:r>
    <w:r w:rsidR="003939C6">
      <w:instrText>NUMPAGES  \* Arabic  \* MERGEFORMAT</w:instrText>
    </w:r>
    <w:r w:rsidR="003939C6">
      <w:fldChar w:fldCharType="separate"/>
    </w:r>
    <w:r w:rsidR="000E1640" w:rsidRPr="000E1640">
      <w:rPr>
        <w:b/>
        <w:noProof/>
        <w:lang w:val="de-DE"/>
      </w:rPr>
      <w:t>2</w:t>
    </w:r>
    <w:r w:rsidR="003939C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9C6" w:rsidRDefault="003939C6" w:rsidP="008F2373">
      <w:pPr>
        <w:spacing w:after="0"/>
      </w:pPr>
      <w:r>
        <w:separator/>
      </w:r>
    </w:p>
  </w:footnote>
  <w:footnote w:type="continuationSeparator" w:id="0">
    <w:p w:rsidR="003939C6" w:rsidRDefault="003939C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81FF5"/>
    <w:multiLevelType w:val="hybridMultilevel"/>
    <w:tmpl w:val="1C707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158A7"/>
    <w:multiLevelType w:val="hybridMultilevel"/>
    <w:tmpl w:val="985EB8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73CDE"/>
    <w:multiLevelType w:val="hybridMultilevel"/>
    <w:tmpl w:val="8AA8E3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8822DB"/>
    <w:multiLevelType w:val="multilevel"/>
    <w:tmpl w:val="D12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3A133D"/>
    <w:multiLevelType w:val="hybridMultilevel"/>
    <w:tmpl w:val="8CB6B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E2"/>
    <w:rsid w:val="00007E40"/>
    <w:rsid w:val="000236EC"/>
    <w:rsid w:val="0003203E"/>
    <w:rsid w:val="00044F9B"/>
    <w:rsid w:val="00055F55"/>
    <w:rsid w:val="0006135F"/>
    <w:rsid w:val="0006709A"/>
    <w:rsid w:val="000917AE"/>
    <w:rsid w:val="00097AB6"/>
    <w:rsid w:val="000A2C34"/>
    <w:rsid w:val="000A47F5"/>
    <w:rsid w:val="000B0D85"/>
    <w:rsid w:val="000B1504"/>
    <w:rsid w:val="000B1ACF"/>
    <w:rsid w:val="000B658F"/>
    <w:rsid w:val="000C2866"/>
    <w:rsid w:val="000E060C"/>
    <w:rsid w:val="000E1640"/>
    <w:rsid w:val="000E6D09"/>
    <w:rsid w:val="000E71F7"/>
    <w:rsid w:val="000F5BD4"/>
    <w:rsid w:val="00145514"/>
    <w:rsid w:val="00146C44"/>
    <w:rsid w:val="001609C2"/>
    <w:rsid w:val="0016298E"/>
    <w:rsid w:val="00194151"/>
    <w:rsid w:val="001C0D7A"/>
    <w:rsid w:val="001C6D81"/>
    <w:rsid w:val="001D0CB9"/>
    <w:rsid w:val="001D17F5"/>
    <w:rsid w:val="001E265F"/>
    <w:rsid w:val="001E53C4"/>
    <w:rsid w:val="001F1125"/>
    <w:rsid w:val="001F2A8C"/>
    <w:rsid w:val="001F61F8"/>
    <w:rsid w:val="002016EC"/>
    <w:rsid w:val="00214F45"/>
    <w:rsid w:val="00223137"/>
    <w:rsid w:val="00225791"/>
    <w:rsid w:val="002278D0"/>
    <w:rsid w:val="00241093"/>
    <w:rsid w:val="002433A7"/>
    <w:rsid w:val="00253C86"/>
    <w:rsid w:val="00257AB9"/>
    <w:rsid w:val="0026560F"/>
    <w:rsid w:val="00283C40"/>
    <w:rsid w:val="002840DC"/>
    <w:rsid w:val="002B6D39"/>
    <w:rsid w:val="002D6C21"/>
    <w:rsid w:val="002E0619"/>
    <w:rsid w:val="002E09E0"/>
    <w:rsid w:val="002E16A4"/>
    <w:rsid w:val="002E65A6"/>
    <w:rsid w:val="002E6604"/>
    <w:rsid w:val="002F28DD"/>
    <w:rsid w:val="002F552F"/>
    <w:rsid w:val="0033667B"/>
    <w:rsid w:val="00347A2A"/>
    <w:rsid w:val="00352E15"/>
    <w:rsid w:val="00353578"/>
    <w:rsid w:val="00374C05"/>
    <w:rsid w:val="00382CDD"/>
    <w:rsid w:val="003847D4"/>
    <w:rsid w:val="003939C6"/>
    <w:rsid w:val="003A0ADD"/>
    <w:rsid w:val="003A5C55"/>
    <w:rsid w:val="003B436F"/>
    <w:rsid w:val="003C3BB7"/>
    <w:rsid w:val="003D1240"/>
    <w:rsid w:val="003E3481"/>
    <w:rsid w:val="003E40FB"/>
    <w:rsid w:val="003F0EE2"/>
    <w:rsid w:val="00402E1C"/>
    <w:rsid w:val="00405A93"/>
    <w:rsid w:val="004571C6"/>
    <w:rsid w:val="00462179"/>
    <w:rsid w:val="00481AD8"/>
    <w:rsid w:val="004834B0"/>
    <w:rsid w:val="00490125"/>
    <w:rsid w:val="00496465"/>
    <w:rsid w:val="004A070C"/>
    <w:rsid w:val="004C3666"/>
    <w:rsid w:val="004C3848"/>
    <w:rsid w:val="004C734D"/>
    <w:rsid w:val="004C7E50"/>
    <w:rsid w:val="004D3077"/>
    <w:rsid w:val="004E4646"/>
    <w:rsid w:val="004E5596"/>
    <w:rsid w:val="00517A4F"/>
    <w:rsid w:val="0052350B"/>
    <w:rsid w:val="005315CD"/>
    <w:rsid w:val="00547581"/>
    <w:rsid w:val="005532E5"/>
    <w:rsid w:val="0055772E"/>
    <w:rsid w:val="00560405"/>
    <w:rsid w:val="005615BA"/>
    <w:rsid w:val="0059202A"/>
    <w:rsid w:val="005B081C"/>
    <w:rsid w:val="005E1757"/>
    <w:rsid w:val="005E1D61"/>
    <w:rsid w:val="005E2896"/>
    <w:rsid w:val="005E3310"/>
    <w:rsid w:val="005E6669"/>
    <w:rsid w:val="005E6C04"/>
    <w:rsid w:val="005F4314"/>
    <w:rsid w:val="005F572D"/>
    <w:rsid w:val="00611A9A"/>
    <w:rsid w:val="006156A4"/>
    <w:rsid w:val="00615969"/>
    <w:rsid w:val="006211F6"/>
    <w:rsid w:val="00651384"/>
    <w:rsid w:val="006702DD"/>
    <w:rsid w:val="0068440F"/>
    <w:rsid w:val="00687113"/>
    <w:rsid w:val="0068714E"/>
    <w:rsid w:val="006939B6"/>
    <w:rsid w:val="006940D6"/>
    <w:rsid w:val="00695F14"/>
    <w:rsid w:val="006A0888"/>
    <w:rsid w:val="006C6507"/>
    <w:rsid w:val="006D2176"/>
    <w:rsid w:val="006D664F"/>
    <w:rsid w:val="006E449C"/>
    <w:rsid w:val="006E54CF"/>
    <w:rsid w:val="006F0BE2"/>
    <w:rsid w:val="006F2255"/>
    <w:rsid w:val="007228AA"/>
    <w:rsid w:val="0075029B"/>
    <w:rsid w:val="007537D1"/>
    <w:rsid w:val="00760725"/>
    <w:rsid w:val="00762B2D"/>
    <w:rsid w:val="00766221"/>
    <w:rsid w:val="0078012A"/>
    <w:rsid w:val="007A158A"/>
    <w:rsid w:val="007A7738"/>
    <w:rsid w:val="007B442E"/>
    <w:rsid w:val="007B4E35"/>
    <w:rsid w:val="007B716D"/>
    <w:rsid w:val="007C1C62"/>
    <w:rsid w:val="007C2C55"/>
    <w:rsid w:val="007C7796"/>
    <w:rsid w:val="007D405F"/>
    <w:rsid w:val="007F5D1D"/>
    <w:rsid w:val="008021B1"/>
    <w:rsid w:val="008259CA"/>
    <w:rsid w:val="00836A2F"/>
    <w:rsid w:val="00844ADD"/>
    <w:rsid w:val="008500CA"/>
    <w:rsid w:val="008600DD"/>
    <w:rsid w:val="00870C31"/>
    <w:rsid w:val="008722E3"/>
    <w:rsid w:val="00880749"/>
    <w:rsid w:val="0088480F"/>
    <w:rsid w:val="00887085"/>
    <w:rsid w:val="00897997"/>
    <w:rsid w:val="008A1BCB"/>
    <w:rsid w:val="008A4E18"/>
    <w:rsid w:val="008A7727"/>
    <w:rsid w:val="008C4690"/>
    <w:rsid w:val="008C54BF"/>
    <w:rsid w:val="008E328B"/>
    <w:rsid w:val="008E6329"/>
    <w:rsid w:val="008F2373"/>
    <w:rsid w:val="009030F0"/>
    <w:rsid w:val="0090757D"/>
    <w:rsid w:val="00921794"/>
    <w:rsid w:val="00922648"/>
    <w:rsid w:val="00924E55"/>
    <w:rsid w:val="009303F0"/>
    <w:rsid w:val="00934492"/>
    <w:rsid w:val="009417C7"/>
    <w:rsid w:val="00944AE6"/>
    <w:rsid w:val="009529BD"/>
    <w:rsid w:val="00952B86"/>
    <w:rsid w:val="00954D75"/>
    <w:rsid w:val="009611B7"/>
    <w:rsid w:val="00962E5C"/>
    <w:rsid w:val="00976450"/>
    <w:rsid w:val="009962A5"/>
    <w:rsid w:val="009A1BF4"/>
    <w:rsid w:val="009A2736"/>
    <w:rsid w:val="009A48A3"/>
    <w:rsid w:val="009B40DB"/>
    <w:rsid w:val="009B4FCB"/>
    <w:rsid w:val="009D6BA8"/>
    <w:rsid w:val="009E072F"/>
    <w:rsid w:val="009E109D"/>
    <w:rsid w:val="00A06B4F"/>
    <w:rsid w:val="00A15B4A"/>
    <w:rsid w:val="00A53880"/>
    <w:rsid w:val="00A611DF"/>
    <w:rsid w:val="00AA2E06"/>
    <w:rsid w:val="00AB1AD7"/>
    <w:rsid w:val="00AB21BC"/>
    <w:rsid w:val="00AB51D5"/>
    <w:rsid w:val="00AC40CC"/>
    <w:rsid w:val="00AD27A7"/>
    <w:rsid w:val="00AD2A65"/>
    <w:rsid w:val="00AE119D"/>
    <w:rsid w:val="00AF4AE0"/>
    <w:rsid w:val="00AF4E74"/>
    <w:rsid w:val="00AF7DD4"/>
    <w:rsid w:val="00B038C9"/>
    <w:rsid w:val="00B03A7C"/>
    <w:rsid w:val="00B10239"/>
    <w:rsid w:val="00B1324E"/>
    <w:rsid w:val="00B322C3"/>
    <w:rsid w:val="00B34914"/>
    <w:rsid w:val="00B52786"/>
    <w:rsid w:val="00B712B5"/>
    <w:rsid w:val="00B74188"/>
    <w:rsid w:val="00B8539D"/>
    <w:rsid w:val="00B8670B"/>
    <w:rsid w:val="00BA0DFA"/>
    <w:rsid w:val="00BA1523"/>
    <w:rsid w:val="00BA3C55"/>
    <w:rsid w:val="00BB1425"/>
    <w:rsid w:val="00BE6DFC"/>
    <w:rsid w:val="00BF1750"/>
    <w:rsid w:val="00BF56A3"/>
    <w:rsid w:val="00C03FE0"/>
    <w:rsid w:val="00C14F5B"/>
    <w:rsid w:val="00C22202"/>
    <w:rsid w:val="00C34467"/>
    <w:rsid w:val="00C408B6"/>
    <w:rsid w:val="00C46459"/>
    <w:rsid w:val="00C47BE9"/>
    <w:rsid w:val="00C62131"/>
    <w:rsid w:val="00C74BF5"/>
    <w:rsid w:val="00C765DF"/>
    <w:rsid w:val="00C76EF5"/>
    <w:rsid w:val="00C774E2"/>
    <w:rsid w:val="00C858B5"/>
    <w:rsid w:val="00C85D28"/>
    <w:rsid w:val="00C90DFA"/>
    <w:rsid w:val="00C9533A"/>
    <w:rsid w:val="00CB0412"/>
    <w:rsid w:val="00CC01C3"/>
    <w:rsid w:val="00CC37C1"/>
    <w:rsid w:val="00CD32F9"/>
    <w:rsid w:val="00CD42C7"/>
    <w:rsid w:val="00CE4CF8"/>
    <w:rsid w:val="00CE533D"/>
    <w:rsid w:val="00D015CC"/>
    <w:rsid w:val="00D02699"/>
    <w:rsid w:val="00D04339"/>
    <w:rsid w:val="00D04AC2"/>
    <w:rsid w:val="00D072D8"/>
    <w:rsid w:val="00D1407B"/>
    <w:rsid w:val="00D329D3"/>
    <w:rsid w:val="00D4375C"/>
    <w:rsid w:val="00D6402C"/>
    <w:rsid w:val="00D83AAB"/>
    <w:rsid w:val="00D919ED"/>
    <w:rsid w:val="00DB5822"/>
    <w:rsid w:val="00DC1447"/>
    <w:rsid w:val="00DD441A"/>
    <w:rsid w:val="00E00D8F"/>
    <w:rsid w:val="00E13BEF"/>
    <w:rsid w:val="00E14204"/>
    <w:rsid w:val="00E22264"/>
    <w:rsid w:val="00E25EF2"/>
    <w:rsid w:val="00E30206"/>
    <w:rsid w:val="00E31FFC"/>
    <w:rsid w:val="00E330DE"/>
    <w:rsid w:val="00E46774"/>
    <w:rsid w:val="00E56DB5"/>
    <w:rsid w:val="00E711E0"/>
    <w:rsid w:val="00E75866"/>
    <w:rsid w:val="00E77E18"/>
    <w:rsid w:val="00E81232"/>
    <w:rsid w:val="00E82B4A"/>
    <w:rsid w:val="00E860CF"/>
    <w:rsid w:val="00E87169"/>
    <w:rsid w:val="00EA10FA"/>
    <w:rsid w:val="00EA2F23"/>
    <w:rsid w:val="00EA69BC"/>
    <w:rsid w:val="00ED646A"/>
    <w:rsid w:val="00EE2AB1"/>
    <w:rsid w:val="00EF4DEC"/>
    <w:rsid w:val="00F002C6"/>
    <w:rsid w:val="00F14036"/>
    <w:rsid w:val="00F21003"/>
    <w:rsid w:val="00F37EE6"/>
    <w:rsid w:val="00F42E13"/>
    <w:rsid w:val="00F559D6"/>
    <w:rsid w:val="00F615AF"/>
    <w:rsid w:val="00F6474E"/>
    <w:rsid w:val="00F73A08"/>
    <w:rsid w:val="00F9181E"/>
    <w:rsid w:val="00FB1119"/>
    <w:rsid w:val="00FB472D"/>
    <w:rsid w:val="00FB7E05"/>
    <w:rsid w:val="00FC4FFA"/>
    <w:rsid w:val="00FC564C"/>
    <w:rsid w:val="00FC7483"/>
    <w:rsid w:val="00FD54C2"/>
    <w:rsid w:val="00FE6783"/>
    <w:rsid w:val="00FF1DE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6E449C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7C549-420B-4DB2-B443-BCA89DE6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311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144</cp:revision>
  <dcterms:created xsi:type="dcterms:W3CDTF">2012-05-22T11:59:00Z</dcterms:created>
  <dcterms:modified xsi:type="dcterms:W3CDTF">2012-06-04T07:38:00Z</dcterms:modified>
</cp:coreProperties>
</file>